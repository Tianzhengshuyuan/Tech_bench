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w:t>
      </w:r>
      <w:r w:rsidR="0037090F">
        <w:rPr>
          <w:rFonts w:ascii="宋体" w:hAnsi="宋体" w:hint="eastAsia"/>
          <w:b/>
          <w:sz w:val="32"/>
          <w:szCs w:val="32"/>
        </w:rPr>
        <w:t>吉林</w:t>
      </w:r>
      <w:r w:rsidRPr="00F315A1">
        <w:rPr>
          <w:rFonts w:ascii="宋体" w:hAnsi="宋体" w:hint="eastAsia"/>
          <w:b/>
          <w:sz w:val="32"/>
          <w:szCs w:val="32"/>
        </w:rPr>
        <w:t>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62923"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62924"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62925"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62926"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62927"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62928"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62929"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62930"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62931"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62932"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62933"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62934"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62935"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62936"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62937"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62938"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62939"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62940"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62941"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62942"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62943"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62944"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62945"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62946"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62947"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62948"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62949"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62950"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62951"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62952"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62953"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62954"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62955"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62956"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62957"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62958"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62959"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62960"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62961"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62962"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62963"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62964"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62965"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62966"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62967"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62968"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62969"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62970"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62971"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62972"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76CFB" w:rsidRDefault="00976CFB">
      <w:r>
        <w:separator/>
      </w:r>
    </w:p>
  </w:endnote>
  <w:endnote w:type="continuationSeparator" w:id="0">
    <w:p w:rsidR="00976CFB" w:rsidRDefault="009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76CFB" w:rsidRDefault="00976CFB">
      <w:r>
        <w:separator/>
      </w:r>
    </w:p>
  </w:footnote>
  <w:footnote w:type="continuationSeparator" w:id="0">
    <w:p w:rsidR="00976CFB" w:rsidRDefault="0097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471337648">
    <w:abstractNumId w:val="6"/>
  </w:num>
  <w:num w:numId="2" w16cid:durableId="1037974877">
    <w:abstractNumId w:val="8"/>
  </w:num>
  <w:num w:numId="3" w16cid:durableId="1458992698">
    <w:abstractNumId w:val="2"/>
  </w:num>
  <w:num w:numId="4" w16cid:durableId="1811634939">
    <w:abstractNumId w:val="17"/>
  </w:num>
  <w:num w:numId="5" w16cid:durableId="380595346">
    <w:abstractNumId w:val="1"/>
  </w:num>
  <w:num w:numId="6" w16cid:durableId="2128158507">
    <w:abstractNumId w:val="3"/>
  </w:num>
  <w:num w:numId="7" w16cid:durableId="1727028587">
    <w:abstractNumId w:val="11"/>
  </w:num>
  <w:num w:numId="8" w16cid:durableId="376323712">
    <w:abstractNumId w:val="16"/>
  </w:num>
  <w:num w:numId="9" w16cid:durableId="36660837">
    <w:abstractNumId w:val="13"/>
  </w:num>
  <w:num w:numId="10" w16cid:durableId="236211780">
    <w:abstractNumId w:val="5"/>
  </w:num>
  <w:num w:numId="11" w16cid:durableId="1211578301">
    <w:abstractNumId w:val="7"/>
  </w:num>
  <w:num w:numId="12" w16cid:durableId="495153824">
    <w:abstractNumId w:val="4"/>
  </w:num>
  <w:num w:numId="13" w16cid:durableId="909773242">
    <w:abstractNumId w:val="0"/>
  </w:num>
  <w:num w:numId="14" w16cid:durableId="1462385618">
    <w:abstractNumId w:val="14"/>
  </w:num>
  <w:num w:numId="15" w16cid:durableId="703096527">
    <w:abstractNumId w:val="10"/>
  </w:num>
  <w:num w:numId="16" w16cid:durableId="1310133124">
    <w:abstractNumId w:val="9"/>
  </w:num>
  <w:num w:numId="17" w16cid:durableId="1866483791">
    <w:abstractNumId w:val="15"/>
  </w:num>
  <w:num w:numId="18" w16cid:durableId="8329137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29371E"/>
    <w:rsid w:val="002F5790"/>
    <w:rsid w:val="0037090F"/>
    <w:rsid w:val="006C12ED"/>
    <w:rsid w:val="00725D64"/>
    <w:rsid w:val="00951257"/>
    <w:rsid w:val="00967F3B"/>
    <w:rsid w:val="00976CFB"/>
    <w:rsid w:val="00C6250C"/>
    <w:rsid w:val="00F127F6"/>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4E9A455-3EC2-4700-BB90-97BFDDB4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9857</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11563</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2025-03-21T01:06:00Z</dcterms:created>
  <dcterms:modified xsi:type="dcterms:W3CDTF">2025-03-21T01:06:00Z</dcterms:modified>
  <cp:category>高考试题库</cp:category>
</cp:coreProperties>
</file>