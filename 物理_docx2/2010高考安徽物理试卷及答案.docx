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  <w:szCs w:val="32"/>
        </w:rPr>
      </w:pPr>
      <w:r>
        <w:rPr>
          <w:rFonts w:eastAsia="黑体"/>
          <w:sz w:val="32"/>
          <w:szCs w:val="32"/>
        </w:rPr>
        <w:t>2010</w:t>
      </w:r>
      <w:r>
        <w:rPr>
          <w:rFonts w:hint="eastAsia" w:eastAsia="黑体"/>
          <w:sz w:val="32"/>
          <w:szCs w:val="32"/>
        </w:rPr>
        <w:t>高考</w:t>
      </w:r>
      <w:r>
        <w:rPr>
          <w:rFonts w:eastAsia="黑体"/>
          <w:sz w:val="32"/>
          <w:szCs w:val="32"/>
        </w:rPr>
        <w:t>安徽</w:t>
      </w:r>
      <w:r>
        <w:rPr>
          <w:rFonts w:hint="eastAsia" w:eastAsia="黑体"/>
          <w:sz w:val="32"/>
          <w:szCs w:val="32"/>
        </w:rPr>
        <w:t>物理试卷及答案</w:t>
      </w: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 xml:space="preserve">物理 </w:t>
      </w:r>
      <w:r>
        <w:rPr>
          <w:rFonts w:eastAsia="黑体"/>
          <w:sz w:val="44"/>
          <w:szCs w:val="44"/>
        </w:rPr>
        <w:t>综合能力测试</w:t>
      </w:r>
    </w:p>
    <w:p>
      <w:pPr>
        <w:rPr>
          <w:b/>
        </w:rPr>
      </w:pPr>
      <w:r>
        <w:rPr>
          <w:b/>
        </w:rPr>
        <w:t>本卷共20小题，每小题6分，共120分。在每小题给出的四个选项中，只有一项是符合题目要求的。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664845</wp:posOffset>
                </wp:positionV>
                <wp:extent cx="2057400" cy="1087755"/>
                <wp:effectExtent l="0" t="3175" r="0" b="13970"/>
                <wp:wrapSquare wrapText="bothSides"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087755"/>
                          <a:chOff x="0" y="0"/>
                          <a:chExt cx="2808" cy="1485"/>
                        </a:xfrm>
                      </wpg:grpSpPr>
                      <wpg:grpSp>
                        <wpg:cNvPr id="292" name="组合 292"/>
                        <wpg:cNvGrpSpPr/>
                        <wpg:grpSpPr>
                          <a:xfrm flipH="1" flipV="1">
                            <a:off x="1160" y="0"/>
                            <a:ext cx="518" cy="116"/>
                            <a:chOff x="0" y="0"/>
                            <a:chExt cx="722" cy="130"/>
                          </a:xfrm>
                        </wpg:grpSpPr>
                        <wps:wsp>
                          <wps:cNvPr id="285" name="直接连接符 285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6" name="直接连接符 286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7" name="直接连接符 287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直接连接符 288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9" name="直接连接符 289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直接连接符 290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1" name="直接连接符 291"/>
                          <wps:cNvSpPr/>
                          <wps:spPr>
                            <a:xfrm>
                              <a:off x="23" y="0"/>
                              <a:ext cx="698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93" name="直接连接符 293"/>
                        <wps:cNvSpPr/>
                        <wps:spPr>
                          <a:xfrm flipH="1">
                            <a:off x="445" y="126"/>
                            <a:ext cx="959" cy="90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4" name="直接连接符 294"/>
                        <wps:cNvSpPr/>
                        <wps:spPr>
                          <a:xfrm flipH="1">
                            <a:off x="1391" y="126"/>
                            <a:ext cx="13" cy="13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5" name="直接连接符 295"/>
                        <wps:cNvSpPr/>
                        <wps:spPr>
                          <a:xfrm>
                            <a:off x="1389" y="114"/>
                            <a:ext cx="961" cy="94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6" name="直接连接符 296"/>
                        <wps:cNvSpPr/>
                        <wps:spPr>
                          <a:xfrm>
                            <a:off x="491" y="1079"/>
                            <a:ext cx="1834" cy="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7" name="椭圆 297"/>
                        <wps:cNvSpPr/>
                        <wps:spPr>
                          <a:xfrm>
                            <a:off x="335" y="996"/>
                            <a:ext cx="154" cy="143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5882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8" name="椭圆 298"/>
                        <wps:cNvSpPr/>
                        <wps:spPr>
                          <a:xfrm>
                            <a:off x="1767" y="1026"/>
                            <a:ext cx="133" cy="1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9" name="椭圆 299"/>
                        <wps:cNvSpPr/>
                        <wps:spPr>
                          <a:xfrm>
                            <a:off x="1968" y="1029"/>
                            <a:ext cx="133" cy="1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0" name="椭圆 300"/>
                        <wps:cNvSpPr/>
                        <wps:spPr>
                          <a:xfrm>
                            <a:off x="2318" y="1027"/>
                            <a:ext cx="134" cy="1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直接连接符 301"/>
                        <wps:cNvSpPr/>
                        <wps:spPr>
                          <a:xfrm flipH="1" flipV="1">
                            <a:off x="1391" y="638"/>
                            <a:ext cx="575" cy="39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2" name="直接连接符 302"/>
                        <wps:cNvSpPr/>
                        <wps:spPr>
                          <a:xfrm flipH="1" flipV="1">
                            <a:off x="1389" y="876"/>
                            <a:ext cx="361" cy="1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3" name="任意多边形 303"/>
                        <wps:cNvSpPr/>
                        <wps:spPr>
                          <a:xfrm>
                            <a:off x="480" y="1127"/>
                            <a:ext cx="1858" cy="3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24" h="450">
                                <a:moveTo>
                                  <a:pt x="0" y="0"/>
                                </a:moveTo>
                                <a:cubicBezTo>
                                  <a:pt x="160" y="127"/>
                                  <a:pt x="320" y="255"/>
                                  <a:pt x="510" y="330"/>
                                </a:cubicBezTo>
                                <a:cubicBezTo>
                                  <a:pt x="700" y="405"/>
                                  <a:pt x="918" y="450"/>
                                  <a:pt x="1140" y="450"/>
                                </a:cubicBezTo>
                                <a:cubicBezTo>
                                  <a:pt x="1362" y="450"/>
                                  <a:pt x="1647" y="403"/>
                                  <a:pt x="1844" y="330"/>
                                </a:cubicBezTo>
                                <a:cubicBezTo>
                                  <a:pt x="2041" y="257"/>
                                  <a:pt x="2244" y="67"/>
                                  <a:pt x="2324" y="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4" name="任意多边形 304"/>
                        <wps:cNvSpPr/>
                        <wps:spPr>
                          <a:xfrm>
                            <a:off x="1389" y="1139"/>
                            <a:ext cx="433" cy="3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0" h="405">
                                <a:moveTo>
                                  <a:pt x="0" y="405"/>
                                </a:moveTo>
                                <a:cubicBezTo>
                                  <a:pt x="97" y="386"/>
                                  <a:pt x="195" y="368"/>
                                  <a:pt x="270" y="330"/>
                                </a:cubicBezTo>
                                <a:cubicBezTo>
                                  <a:pt x="345" y="292"/>
                                  <a:pt x="405" y="235"/>
                                  <a:pt x="450" y="180"/>
                                </a:cubicBezTo>
                                <a:cubicBezTo>
                                  <a:pt x="495" y="125"/>
                                  <a:pt x="525" y="3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5" name="任意多边形 305"/>
                        <wps:cNvSpPr/>
                        <wps:spPr>
                          <a:xfrm>
                            <a:off x="1389" y="1151"/>
                            <a:ext cx="624" cy="3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80" h="405">
                                <a:moveTo>
                                  <a:pt x="0" y="405"/>
                                </a:moveTo>
                                <a:cubicBezTo>
                                  <a:pt x="82" y="390"/>
                                  <a:pt x="164" y="375"/>
                                  <a:pt x="254" y="345"/>
                                </a:cubicBezTo>
                                <a:cubicBezTo>
                                  <a:pt x="344" y="315"/>
                                  <a:pt x="465" y="265"/>
                                  <a:pt x="540" y="225"/>
                                </a:cubicBezTo>
                                <a:cubicBezTo>
                                  <a:pt x="615" y="185"/>
                                  <a:pt x="664" y="142"/>
                                  <a:pt x="704" y="105"/>
                                </a:cubicBezTo>
                                <a:cubicBezTo>
                                  <a:pt x="744" y="68"/>
                                  <a:pt x="767" y="17"/>
                                  <a:pt x="7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6" name="文本框 306"/>
                        <wps:cNvSpPr txBox="1"/>
                        <wps:spPr>
                          <a:xfrm>
                            <a:off x="0" y="913"/>
                            <a:ext cx="433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7" name="文本框 307"/>
                        <wps:cNvSpPr txBox="1"/>
                        <wps:spPr>
                          <a:xfrm>
                            <a:off x="2375" y="936"/>
                            <a:ext cx="433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8" name="文本框 308"/>
                        <wps:cNvSpPr txBox="1"/>
                        <wps:spPr>
                          <a:xfrm>
                            <a:off x="1069" y="419"/>
                            <a:ext cx="433" cy="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09" name="文本框 309"/>
                        <wps:cNvSpPr txBox="1"/>
                        <wps:spPr>
                          <a:xfrm>
                            <a:off x="1020" y="722"/>
                            <a:ext cx="433" cy="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0" name="文本框 310"/>
                        <wps:cNvSpPr txBox="1"/>
                        <wps:spPr>
                          <a:xfrm>
                            <a:off x="1172" y="352"/>
                            <a:ext cx="650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11" name="文本框 311"/>
                        <wps:cNvSpPr txBox="1"/>
                        <wps:spPr>
                          <a:xfrm>
                            <a:off x="1175" y="590"/>
                            <a:ext cx="649" cy="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52.35pt;height:85.65pt;width:162pt;mso-wrap-distance-bottom:0pt;mso-wrap-distance-left:9pt;mso-wrap-distance-right:9pt;mso-wrap-distance-top:0pt;z-index:251770880;mso-width-relative:page;mso-height-relative:page;" coordsize="2808,1485" o:gfxdata="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">
                <o:lock v:ext="edit" grouping="f" rotation="f" text="f" aspectratio="f"/>
                <v:group id="_x0000_s1026" o:spid="_x0000_s1026" o:spt="203" style="position:absolute;left:1160;top:0;flip:x y;height:116;width:518;" coordsize="722,130" o:gfxdata="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LMVV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dkKsyL4AAADc&#10;AAAADwAAAGRycy9kb3ducmV2LnhtbEWPQWvCQBSE70L/w/IKvemukYpNs5EiKkJBqE09P7OvSWj2&#10;bchuo/33XUHwOMzMN0y2vNhWDNT7xrGG6USBIC6dabjSUHxuxgsQPiAbbB2Thj/ysMwfRhmmxp35&#10;g4ZDqESEsE9RQx1Cl0rpy5os+onriKP37XqLIcq+kqbHc4TbViZKzaXFhuNCjR2taip/Dr9Ww9vx&#10;fT3bDyfrWvNSFV/GFmqbaP30OFWvIAJdwj18a++MhmTxDN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kKsy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hpAyv74AAADc&#10;AAAADwAAAGRycy9kb3ducmV2LnhtbEWPQWvCQBSE74X+h+UVemt2k4LY6BpKUREKhdro+Zl9JsHs&#10;25Bdo/77bqHgcZiZb5h5cbWdGGnwrWMNaaJAEFfOtFxrKH9WL1MQPiAb7ByThht5KBaPD3PMjbvw&#10;N43bUIsIYZ+jhiaEPpfSVw1Z9InriaN3dIPFEOVQSzPgJcJtJzOlJtJiy3GhwZ4+GqpO27PV8L7/&#10;XL5+jQfrOvNWlztjS7XOtH5+StUMRKBruIf/2xujIZtO4O9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Ayv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6dyXJL4AAADc&#10;AAAADwAAAGRycy9kb3ducmV2LnhtbEWPQWvCQBSE70L/w/IKvemuEapNs5EiKkJBqE09P7OvSWj2&#10;bchuo/33XUHwOMzMN0y2vNhWDNT7xrGG6USBIC6dabjSUHxuxgsQPiAbbB2Thj/ysMwfRhmmxp35&#10;g4ZDqESEsE9RQx1Cl0rpy5os+onriKP37XqLIcq+kqbHc4TbViZKPUuLDceFGjta1VT+HH6thrfj&#10;+3q2H07WtealKr6MLdQ20frpcapeQQS6hHv41t4ZDcliDtcz8QjI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yXJ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mEMDVrsAAADc&#10;AAAADwAAAGRycy9kb3ducmV2LnhtbEVPXWvCMBR9F/Yfwh3szSZ2MLQaZYgbg8HAWn2+Nte2rLkp&#10;TdZ2/355GPh4ON+b3WRbMVDvG8caFokCQVw603CloTi9zZcgfEA22DomDb/kYbd9mG0wM27kIw15&#10;qEQMYZ+hhjqELpPSlzVZ9InriCN3c73FEGFfSdPjGMNtK1OlXqTFhmNDjR3tayq/8x+r4fXyeXj+&#10;Gq7WtWZVFWdjC/Weav30uFBrEIGmcBf/uz+MhnQZ18Yz8Qj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MDV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9w+mzb0AAADc&#10;AAAADwAAAGRycy9kb3ducmV2LnhtbEWPQWvCQBSE70L/w/IK3nTXCKKpq5RSRRCEauz5mX0modm3&#10;IbtG/feuUPA4zMw3zHx5s7XoqPWVYw2joQJBnDtTcaEhO6wGUxA+IBusHZOGO3lYLt56c0yNu/IP&#10;dftQiAhhn6KGMoQmldLnJVn0Q9cQR+/sWoshyraQpsVrhNtaJkpNpMWK40KJDX2VlP/tL1bD5+/2&#10;e7zrTtbVZlZkR2MztU607r+P1AeIQLfwCv+3N0ZDMp3B8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6bN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4+yZjbsAAADc&#10;AAAADwAAAGRycy9kb3ducmV2LnhtbEVPXWvCMBR9H/gfwhX2NpN2MGZnWkR0CANh2u35rrlry5qb&#10;0mSt/nvzIPh4ON+r4mw7MdLgW8cakoUCQVw503KtoTztnl5B+IBssHNMGi7kochnDyvMjJv4k8Zj&#10;qEUMYZ+hhiaEPpPSVw1Z9AvXE0fu1w0WQ4RDLc2AUwy3nUyVepEWW44NDfa0aaj6O/5bDevvj+3z&#10;YfyxrjPLuvwytlTvqdaP80S9gQh0Dnfxzb03GtJlnB/PxCMg8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+yZj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698;" filled="f" stroked="t" coordsize="21600,21600" o:gfxdata="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cDa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445;top:126;flip:x;height:906;width:959;" filled="f" stroked="t" coordsize="21600,21600" o:gfxdata="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4H+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391;top:126;flip:x;height:1335;width:13;" filled="f" stroked="t" coordsize="21600,21600" o:gfxdata="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Xj9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1389;top:114;height:942;width:961;" filled="f" stroked="t" coordsize="21600,21600" o:gfxdata="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X6L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491;top:1079;height:25;width:1834;" filled="f" stroked="t" coordsize="21600,21600" o:gfxdata="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dsy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_x0000_s1026" o:spid="_x0000_s1026" o:spt="3" type="#_x0000_t3" style="position:absolute;left:335;top:996;height:143;width:154;" fillcolor="#FFFFFF" filled="t" stroked="t" coordsize="21600,21600" o:gfxdata="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Wf/ugAAANwA&#10;AAAPAAAAAAAAAAEAIAAAACIAAABkcnMvZG93bnJldi54bWxQSwECFAAUAAAACACHTuJAMy8FnjsA&#10;AAA5AAAAEAAAAAAAAAABACAAAAAJAQAAZHJzL3NoYXBleG1sLnhtbFBLBQYAAAAABgAGAFsBAACz&#10;AwAAAAA=&#10;">
                  <v:fill type="gradientRadial" on="t" color2="#757575" focus="100%" focussize="0f,0f" focusposition="32768f,32768f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767;top:1026;height:132;width:133;" fillcolor="#FFFFFF" filled="t" stroked="t" coordsize="21600,21600" o:gfxdata="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KKw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968;top:1029;height:132;width:133;" fillcolor="#FFFFFF" filled="t" stroked="t" coordsize="21600,21600" o:gfxdata="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QJi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318;top:1027;height:132;width:134;" fillcolor="#FFFFFF" filled="t" stroked="t" coordsize="21600,21600" o:gfxdata="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Og+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round"/>
                  <v:imagedata o:title=""/>
                  <o:lock v:ext="edit" aspectratio="f"/>
                </v:shape>
                <v:line id="_x0000_s1026" o:spid="_x0000_s1026" o:spt="20" style="position:absolute;left:1391;top:638;flip:x y;height:394;width:575;" filled="f" stroked="t" coordsize="21600,21600" o:gfxdata="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NkA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1389;top:876;flip:x y;height:168;width:361;" filled="f" stroked="t" coordsize="21600,21600" o:gfxdata="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H6d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shape id="_x0000_s1026" o:spid="_x0000_s1026" o:spt="100" style="position:absolute;left:480;top:1127;height:358;width:1858;" filled="f" stroked="t" coordsize="2324,450" o:gfxdata="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POTK8AAAA&#10;3AAAAA8AAAAAAAAAAQAgAAAAIgAAAGRycy9kb3ducmV2LnhtbFBLAQIUABQAAAAIAIdO4kAzLwWe&#10;OwAAADkAAAAQAAAAAAAAAAEAIAAAAAsBAABkcnMvc2hhcGV4bWwueG1sUEsFBgAAAAAGAAYAWwEA&#10;ALUDAAAAAA==&#10;" path="m0,0c160,127,320,255,510,330c700,405,918,450,1140,450c1362,450,1647,403,1844,330c2041,257,2244,67,2324,15e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100" style="position:absolute;left:1389;top:1139;height:322;width:433;" filled="f" stroked="t" coordsize="540,405" o:gfxdata="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arzEvQAA&#10;ANwAAAAPAAAAAAAAAAEAIAAAACIAAABkcnMvZG93bnJldi54bWxQSwECFAAUAAAACACHTuJAMy8F&#10;njsAAAA5AAAAEAAAAAAAAAABACAAAAAMAQAAZHJzL3NoYXBleG1sLnhtbFBLBQYAAAAABgAGAFsB&#10;AAC2AwAAAAA=&#10;" path="m0,405c97,386,195,368,270,330c345,292,405,235,450,180c495,125,525,30,540,0e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100" style="position:absolute;left:1389;top:1151;height:322;width:624;" filled="f" stroked="t" coordsize="780,405" o:gfxdata="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OEGu/&#10;AAAA3AAAAA8AAAAAAAAAAQAgAAAAIgAAAGRycy9kb3ducmV2LnhtbFBLAQIUABQAAAAIAIdO4kAz&#10;LwWeOwAAADkAAAAQAAAAAAAAAAEAIAAAAA4BAABkcnMvc2hhcGV4bWwueG1sUEsFBgAAAAAGAAYA&#10;WwEAALgDAAAAAA==&#10;" path="m0,405c82,390,164,375,254,345c344,315,465,265,540,225c615,185,664,142,704,105c744,68,767,17,780,0e">
                  <v:fill on="f" focussize="0,0"/>
                  <v:stroke color="#000000" joinstyle="round" dashstyle="longDash"/>
                  <v:imagedata o:title=""/>
                  <o:lock v:ext="edit" aspectratio="f"/>
                </v:shape>
                <v:shape id="_x0000_s1026" o:spid="_x0000_s1026" o:spt="202" type="#_x0000_t202" style="position:absolute;left:0;top:913;height:334;width:433;" filled="f" stroked="f" coordsize="21600,21600" o:gfxdata="UEsDBAoAAAAAAIdO4kAAAAAAAAAAAAAAAAAEAAAAZHJzL1BLAwQUAAAACACHTuJAZ29LY7wAAADc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1Qi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vS2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75;top:936;height:334;width:433;" filled="f" stroked="f" coordsize="21600,21600" o:gfxdata="UEsDBAoAAAAAAIdO4kAAAAAAAAAAAAAAAAAEAAAAZHJzL1BLAwQUAAAACACHTuJACCPu+L0AAADc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mo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+7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9;top:419;height:333;width:433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0;top:722;height:334;width:433;" filled="f" stroked="f" coordsize="21600,21600" o:gfxdata="UEsDBAoAAAAAAIdO4kAAAAAAAAAAAAAAAAAEAAAAZHJzL1BLAwQUAAAACACHTuJAFvDfEb4AAADc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VFl8HcmHg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DfE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2;top:352;height:537;width:650;" filled="f" stroked="f" coordsize="21600,21600" o:gfxdata="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PgU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5;top:590;height:537;width:649;" filled="f" stroked="f" coordsize="21600,21600" o:gfxdata="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0X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14</w:t>
      </w:r>
      <w:r>
        <w:rPr>
          <w:rFonts w:hint="eastAsia"/>
          <w:szCs w:val="21"/>
        </w:rPr>
        <w:t>．</w:t>
      </w:r>
      <w:r>
        <w:rPr>
          <w:szCs w:val="21"/>
        </w:rPr>
        <w:t>伽利略曾设计如图所示的一个实验，将摆球拉至M点放开，摆球会达到同一水平高度上的N点。如果在E或F处钉子，摆球将沿不同的圆弧达到同一高度的对应点；反过来，如果让摆球从这些点下落，它同样会达到原水平高度上的M点。这个实验可以说明，物体由静止开始沿不同倾角的光滑斜面（或弧线）下滑时，其末速度的大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只与斜面的倾角有关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只与斜面的长度有关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只与下滑的高度有关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只与物体的质量有关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308610</wp:posOffset>
                </wp:positionV>
                <wp:extent cx="1438910" cy="1000125"/>
                <wp:effectExtent l="0" t="0" r="0" b="0"/>
                <wp:wrapSquare wrapText="bothSides"/>
                <wp:docPr id="327" name="组合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910" cy="1000125"/>
                          <a:chOff x="0" y="0"/>
                          <a:chExt cx="2266" cy="1575"/>
                        </a:xfrm>
                      </wpg:grpSpPr>
                      <wps:wsp>
                        <wps:cNvPr id="313" name="文本框 313"/>
                        <wps:cNvSpPr txBox="1"/>
                        <wps:spPr>
                          <a:xfrm>
                            <a:off x="1004" y="1263"/>
                            <a:ext cx="374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g:grpSp>
                        <wpg:cNvPr id="326" name="组合 326"/>
                        <wpg:cNvGrpSpPr/>
                        <wpg:grpSpPr>
                          <a:xfrm>
                            <a:off x="0" y="0"/>
                            <a:ext cx="2266" cy="1494"/>
                            <a:chOff x="0" y="0"/>
                            <a:chExt cx="2266" cy="1494"/>
                          </a:xfrm>
                        </wpg:grpSpPr>
                        <wpg:grpSp>
                          <wpg:cNvPr id="316" name="组合 316"/>
                          <wpg:cNvGrpSpPr/>
                          <wpg:grpSpPr>
                            <a:xfrm>
                              <a:off x="202" y="420"/>
                              <a:ext cx="802" cy="531"/>
                              <a:chOff x="0" y="0"/>
                              <a:chExt cx="2554" cy="1280"/>
                            </a:xfrm>
                          </wpg:grpSpPr>
                          <wps:wsp>
                            <wps:cNvPr id="314" name="任意多边形 314"/>
                            <wps:cNvSpPr/>
                            <wps:spPr>
                              <a:xfrm>
                                <a:off x="1274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5" name="任意多边形 315"/>
                            <wps:cNvSpPr/>
                            <wps:spPr>
                              <a:xfrm flipH="1">
                                <a:off x="0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317" name="直接连接符 317"/>
                          <wps:cNvSpPr/>
                          <wps:spPr>
                            <a:xfrm>
                              <a:off x="197" y="930"/>
                              <a:ext cx="1951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318" name="直接连接符 318"/>
                          <wps:cNvSpPr/>
                          <wps:spPr>
                            <a:xfrm flipV="1">
                              <a:off x="198" y="48"/>
                              <a:ext cx="15" cy="14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319" name="文本框 319"/>
                          <wps:cNvSpPr txBox="1"/>
                          <wps:spPr>
                            <a:xfrm>
                              <a:off x="1952" y="975"/>
                              <a:ext cx="314" cy="2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20" name="文本框 320"/>
                          <wps:cNvSpPr txBox="1"/>
                          <wps:spPr>
                            <a:xfrm>
                              <a:off x="210" y="0"/>
                              <a:ext cx="525" cy="2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105" w:firstLineChars="50"/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21" name="文本框 321"/>
                          <wps:cNvSpPr txBox="1"/>
                          <wps:spPr>
                            <a:xfrm>
                              <a:off x="0" y="783"/>
                              <a:ext cx="374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322" name="文本框 322"/>
                          <wps:cNvSpPr txBox="1"/>
                          <wps:spPr>
                            <a:xfrm>
                              <a:off x="1124" y="1182"/>
                              <a:ext cx="374" cy="3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g:grpSp>
                          <wpg:cNvPr id="325" name="组合 325"/>
                          <wpg:cNvGrpSpPr/>
                          <wpg:grpSpPr>
                            <a:xfrm flipV="1">
                              <a:off x="982" y="900"/>
                              <a:ext cx="802" cy="531"/>
                              <a:chOff x="0" y="0"/>
                              <a:chExt cx="2554" cy="1280"/>
                            </a:xfrm>
                          </wpg:grpSpPr>
                          <wps:wsp>
                            <wps:cNvPr id="323" name="任意多边形 323"/>
                            <wps:cNvSpPr/>
                            <wps:spPr>
                              <a:xfrm>
                                <a:off x="1274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4" name="任意多边形 324"/>
                            <wps:cNvSpPr/>
                            <wps:spPr>
                              <a:xfrm flipH="1">
                                <a:off x="0" y="0"/>
                                <a:ext cx="1280" cy="1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80" h="1280">
                                    <a:moveTo>
                                      <a:pt x="0" y="0"/>
                                    </a:moveTo>
                                    <a:cubicBezTo>
                                      <a:pt x="53" y="3"/>
                                      <a:pt x="107" y="7"/>
                                      <a:pt x="160" y="20"/>
                                    </a:cubicBezTo>
                                    <a:cubicBezTo>
                                      <a:pt x="213" y="33"/>
                                      <a:pt x="267" y="53"/>
                                      <a:pt x="320" y="80"/>
                                    </a:cubicBezTo>
                                    <a:cubicBezTo>
                                      <a:pt x="373" y="107"/>
                                      <a:pt x="427" y="140"/>
                                      <a:pt x="480" y="180"/>
                                    </a:cubicBezTo>
                                    <a:cubicBezTo>
                                      <a:pt x="533" y="220"/>
                                      <a:pt x="587" y="267"/>
                                      <a:pt x="640" y="320"/>
                                    </a:cubicBezTo>
                                    <a:cubicBezTo>
                                      <a:pt x="693" y="373"/>
                                      <a:pt x="747" y="433"/>
                                      <a:pt x="800" y="500"/>
                                    </a:cubicBezTo>
                                    <a:cubicBezTo>
                                      <a:pt x="853" y="567"/>
                                      <a:pt x="907" y="640"/>
                                      <a:pt x="960" y="720"/>
                                    </a:cubicBezTo>
                                    <a:cubicBezTo>
                                      <a:pt x="1013" y="800"/>
                                      <a:pt x="1067" y="887"/>
                                      <a:pt x="1120" y="980"/>
                                    </a:cubicBezTo>
                                    <a:cubicBezTo>
                                      <a:pt x="1173" y="1073"/>
                                      <a:pt x="1226" y="1176"/>
                                      <a:pt x="1280" y="128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5.75pt;margin-top:24.3pt;height:78.75pt;width:113.3pt;mso-wrap-distance-bottom:0pt;mso-wrap-distance-left:9pt;mso-wrap-distance-right:9pt;mso-wrap-distance-top:0pt;z-index:251769856;mso-width-relative:page;mso-height-relative:page;" coordsize="2266,1575" o:gfxdata="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r+TqStsAAAAKAQAADwAAAAAAAAABACAAAAAiAAAAZHJzL2Rvd25yZXYueG1sUEsB&#10;AhQAFAAAAAgAh07iQKFR+TT0BQAAESkAAA4AAAAAAAAAAQAgAAAAKgEAAGRycy9lMm9Eb2MueG1s&#10;UEsFBgAAAAAGAAYAWQEAAJAJAAAAAA==&#10;">
                <o:lock v:ext="edit" grouping="f" rotation="f" text="f" aspectratio="f"/>
                <v:shape id="_x0000_s1026" o:spid="_x0000_s1026" o:spt="202" type="#_x0000_t202" style="position:absolute;left:1004;top:1263;height:312;width:374;" filled="f" stroked="f" coordsize="21600,21600" o:gfxdata="UEsDBAoAAAAAAIdO4kAAAAAAAAAAAAAAAAAEAAAAZHJzL1BLAwQUAAAACACHTuJAf08wK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bZ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8w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494;width:2266;" coordsize="2266,1494" o:gfxdata="UEsDBAoAAAAAAIdO4kAAAAAAAAAAAAAAAAAEAAAAZHJzL1BLAwQUAAAACACHTuJAi06Sv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IVh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TpK/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202;top:420;height:531;width:802;" coordsize="2554,1280" o:gfxdata="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IlgC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1274;top:0;height:1280;width:1280;" filled="f" stroked="t" coordsize="1280,1280" o:gfxdata="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98Fh7sAAADc&#10;AAAADwAAAAAAAAABACAAAAAiAAAAZHJzL2Rvd25yZXYueG1sUEsBAhQAFAAAAAgAh07iQDMvBZ47&#10;AAAAOQAAABAAAAAAAAAAAQAgAAAACgEAAGRycy9zaGFwZXhtbC54bWxQSwUGAAAAAAYABgBbAQAA&#10;tAMAAAAA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flip:x;height:1280;width:1280;" filled="f" stroked="t" coordsize="1280,1280" o:gfxdata="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4LpC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97;top:930;height:1;width:1951;" filled="f" stroked="t" coordsize="21600,21600" o:gfxdata="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JZHa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198;top:48;flip:y;height:1422;width:15;" filled="f" stroked="t" coordsize="21600,21600" o:gfxdata="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ySzur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1952;top:975;height:282;width:314;" filled="f" stroked="f" coordsize="21600,21600" o:gfxdata="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nB8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0;top:0;height:282;width:525;" filled="f" stroked="f" coordsize="21600,21600" o:gfxdata="UEsDBAoAAAAAAIdO4kAAAAAAAAAAAAAAAAAEAAAAZHJzL1BLAwQUAAAACACHTuJAQfFk47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fA6S/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xZO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105" w:firstLineChars="50"/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783;height:312;width:374;" filled="f" stroked="f" coordsize="21600,21600" o:gfxdata="UEsDBAoAAAAAAIdO4kAAAAAAAAAAAAAAAAAEAAAAZHJzL1BLAwQUAAAACACHTuJALr3Be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qa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3Be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24;top:1182;height:312;width:374;" filled="f" stroked="f" coordsize="21600,21600" o:gfxdata="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vXw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·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982;top:900;flip:y;height:531;width:802;" coordsize="2554,1280" o:gfxdata="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Dr+8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100" style="position:absolute;left:1274;top:0;height:1280;width:1280;" filled="f" stroked="t" coordsize="1280,1280" o:gfxdata="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aV068AAAA&#10;3AAAAA8AAAAAAAAAAQAgAAAAIgAAAGRycy9kb3ducmV2LnhtbFBLAQIUABQAAAAIAIdO4kAzLwWe&#10;OwAAADkAAAAQAAAAAAAAAAEAIAAAAAsBAABkcnMvc2hhcGV4bWwueG1sUEsFBgAAAAAGAAYAWwEA&#10;ALUDAAAAAA==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flip:x;height:1280;width:1280;" filled="f" stroked="t" coordsize="1280,1280" o:gfxdata="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YQba/&#10;AAAA3AAAAA8AAAAAAAAAAQAgAAAAIgAAAGRycy9kb3ducmV2LnhtbFBLAQIUABQAAAAIAIdO4kAz&#10;LwWeOwAAADkAAAAQAAAAAAAAAAEAIAAAAA4BAABkcnMvc2hhcGV4bWwueG1sUEsFBgAAAAAGAAYA&#10;WwEAALgDAAAAAA==&#10;" path="m0,0c53,3,107,7,160,20c213,33,267,53,320,80c373,107,427,140,480,180c533,220,587,267,640,320c693,373,747,433,800,500c853,567,907,640,960,720c1013,800,1067,887,1120,980c1173,1073,1226,1176,1280,128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w10:wrap type="square"/>
              </v:group>
            </w:pict>
          </mc:Fallback>
        </mc:AlternateContent>
      </w:r>
      <w:r>
        <w:rPr>
          <w:szCs w:val="21"/>
        </w:rPr>
        <w:t>15</w:t>
      </w:r>
      <w:r>
        <w:rPr>
          <w:rFonts w:hint="eastAsia"/>
          <w:szCs w:val="21"/>
        </w:rPr>
        <w:t>．</w:t>
      </w:r>
      <w:r>
        <w:rPr>
          <w:szCs w:val="21"/>
        </w:rPr>
        <w:t>一列沿</w:t>
      </w:r>
      <w:r>
        <w:rPr>
          <w:rFonts w:hint="eastAsia"/>
          <w:i/>
          <w:szCs w:val="21"/>
        </w:rPr>
        <w:t>x</w:t>
      </w:r>
      <w:r>
        <w:rPr>
          <w:szCs w:val="21"/>
        </w:rPr>
        <w:t>轴方向传播的简谐横波，某时刻的波形如图所示。P为介质中的一个质点，从该时刻开始的一段极短时间内，P的速度</w:t>
      </w:r>
      <w:r>
        <w:rPr>
          <w:position w:val="-6"/>
          <w:szCs w:val="21"/>
        </w:rP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1"/>
        </w:rPr>
        <w:t>和加速度</w:t>
      </w:r>
      <w:r>
        <w:rPr>
          <w:position w:val="-6"/>
          <w:szCs w:val="21"/>
        </w:rP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Cs w:val="21"/>
        </w:rPr>
        <w:t>的大小变化情况是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szCs w:val="21"/>
        </w:rPr>
        <w:t>变小，</w:t>
      </w:r>
      <w:r>
        <w:rPr>
          <w:position w:val="-6"/>
          <w:szCs w:val="21"/>
        </w:rPr>
        <w:object>
          <v:shape id="_x0000_i1028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szCs w:val="21"/>
        </w:rPr>
        <w:t>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29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29" DrawAspect="Content" ObjectID="_1468075729" r:id="rId10">
            <o:LockedField>false</o:LockedField>
          </o:OLEObject>
        </w:object>
      </w:r>
      <w:r>
        <w:rPr>
          <w:szCs w:val="21"/>
        </w:rPr>
        <w:t>变小，</w:t>
      </w:r>
      <w:r>
        <w:rPr>
          <w:position w:val="-6"/>
          <w:szCs w:val="21"/>
        </w:rPr>
        <w:object>
          <v:shape id="_x0000_i1030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1">
            <o:LockedField>false</o:LockedField>
          </o:OLEObject>
        </w:object>
      </w:r>
      <w:r>
        <w:rPr>
          <w:szCs w:val="21"/>
        </w:rPr>
        <w:t>变小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31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2">
            <o:LockedField>false</o:LockedField>
          </o:OLEObject>
        </w:object>
      </w:r>
      <w:r>
        <w:rPr>
          <w:szCs w:val="21"/>
        </w:rPr>
        <w:t>变大，</w:t>
      </w:r>
      <w:r>
        <w:rPr>
          <w:position w:val="-6"/>
          <w:szCs w:val="21"/>
        </w:rPr>
        <w:object>
          <v:shape id="_x0000_i1032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3">
            <o:LockedField>false</o:LockedField>
          </o:OLEObject>
        </w:object>
      </w:r>
      <w:r>
        <w:rPr>
          <w:szCs w:val="21"/>
        </w:rPr>
        <w:t>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position w:val="-6"/>
          <w:szCs w:val="21"/>
        </w:rPr>
        <w:object>
          <v:shape id="_x0000_i1033" o:spt="75" alt="学科网(www.zxxk.com)--教育资源门户，提供试卷、教案、课件、论文、素材及各类教学资源下载，还有大量而丰富的教学相关资讯！" type="#_x0000_t75" style="height:11pt;width: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14">
            <o:LockedField>false</o:LockedField>
          </o:OLEObject>
        </w:object>
      </w:r>
      <w:r>
        <w:rPr>
          <w:szCs w:val="21"/>
        </w:rPr>
        <w:t>变大，</w:t>
      </w:r>
      <w:r>
        <w:rPr>
          <w:position w:val="-6"/>
          <w:szCs w:val="21"/>
        </w:rPr>
        <w:object>
          <v:shape id="_x0000_i1034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34" DrawAspect="Content" ObjectID="_1468075734" r:id="rId15">
            <o:LockedField>false</o:LockedField>
          </o:OLEObject>
        </w:object>
      </w:r>
      <w:r>
        <w:rPr>
          <w:szCs w:val="21"/>
        </w:rPr>
        <w:t>变小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396240</wp:posOffset>
                </wp:positionV>
                <wp:extent cx="1532255" cy="1350010"/>
                <wp:effectExtent l="0" t="0" r="0" b="2540"/>
                <wp:wrapSquare wrapText="bothSides"/>
                <wp:docPr id="284" name="组合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255" cy="1350010"/>
                          <a:chOff x="0" y="0"/>
                          <a:chExt cx="2413" cy="2126"/>
                        </a:xfrm>
                      </wpg:grpSpPr>
                      <wpg:grpSp>
                        <wpg:cNvPr id="275" name="组合 275"/>
                        <wpg:cNvGrpSpPr/>
                        <wpg:grpSpPr>
                          <a:xfrm>
                            <a:off x="0" y="84"/>
                            <a:ext cx="2158" cy="2042"/>
                            <a:chOff x="0" y="0"/>
                            <a:chExt cx="2158" cy="2042"/>
                          </a:xfrm>
                        </wpg:grpSpPr>
                        <wps:wsp>
                          <wps:cNvPr id="268" name="直接连接符 268"/>
                          <wps:cNvSpPr/>
                          <wps:spPr>
                            <a:xfrm>
                              <a:off x="0" y="1152"/>
                              <a:ext cx="2158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69" name="直接连接符 269"/>
                          <wps:cNvSpPr/>
                          <wps:spPr>
                            <a:xfrm flipV="1">
                              <a:off x="1003" y="0"/>
                              <a:ext cx="1" cy="1874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lg"/>
                            </a:ln>
                          </wps:spPr>
                          <wps:bodyPr upright="1"/>
                        </wps:wsp>
                        <wps:wsp>
                          <wps:cNvPr id="270" name="椭圆 270"/>
                          <wps:cNvSpPr/>
                          <wps:spPr>
                            <a:xfrm>
                              <a:off x="373" y="507"/>
                              <a:ext cx="1245" cy="1244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1" name="直接连接符 271"/>
                          <wps:cNvSpPr/>
                          <wps:spPr>
                            <a:xfrm rot="-16200000" flipV="1">
                              <a:off x="-666" y="1156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272" name="直接连接符 272"/>
                          <wps:cNvSpPr/>
                          <wps:spPr>
                            <a:xfrm rot="-16200000" flipV="1">
                              <a:off x="-142" y="1156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273" name="直接连接符 273"/>
                          <wps:cNvSpPr/>
                          <wps:spPr>
                            <a:xfrm rot="-16200000" flipV="1">
                              <a:off x="382" y="1155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274" name="直接连接符 274"/>
                          <wps:cNvSpPr/>
                          <wps:spPr>
                            <a:xfrm rot="-16200000" flipV="1">
                              <a:off x="906" y="1155"/>
                              <a:ext cx="17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76" name="直接连接符 276"/>
                        <wps:cNvSpPr/>
                        <wps:spPr>
                          <a:xfrm flipV="1">
                            <a:off x="973" y="816"/>
                            <a:ext cx="496" cy="4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7" name="文本框 277"/>
                        <wps:cNvSpPr txBox="1"/>
                        <wps:spPr>
                          <a:xfrm>
                            <a:off x="1919" y="1215"/>
                            <a:ext cx="494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x/m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78" name="文本框 278"/>
                        <wps:cNvSpPr txBox="1"/>
                        <wps:spPr>
                          <a:xfrm>
                            <a:off x="1065" y="0"/>
                            <a:ext cx="420" cy="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y/m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79" name="文本框 279"/>
                        <wps:cNvSpPr txBox="1"/>
                        <wps:spPr>
                          <a:xfrm>
                            <a:off x="809" y="1200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80" name="文本框 280"/>
                        <wps:cNvSpPr txBox="1"/>
                        <wps:spPr>
                          <a:xfrm>
                            <a:off x="1561" y="570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81" name="文本框 281"/>
                        <wps:cNvSpPr txBox="1"/>
                        <wps:spPr>
                          <a:xfrm>
                            <a:off x="1093" y="1033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θ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82" name="任意多边形 282"/>
                        <wps:cNvSpPr/>
                        <wps:spPr>
                          <a:xfrm>
                            <a:off x="1093" y="1161"/>
                            <a:ext cx="16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" h="9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8" y="45"/>
                                  <a:pt x="16" y="9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3" name="文本框 283"/>
                        <wps:cNvSpPr txBox="1"/>
                        <wps:spPr>
                          <a:xfrm>
                            <a:off x="1377" y="675"/>
                            <a:ext cx="330" cy="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·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31.2pt;height:106.3pt;width:120.65pt;mso-wrap-distance-bottom:0pt;mso-wrap-distance-left:9pt;mso-wrap-distance-right:9pt;mso-wrap-distance-top:0pt;z-index:251763712;mso-width-relative:page;mso-height-relative:page;" coordsize="2413,2126" o:gfxdata="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Lm8nmPZAAAACgEAAA8AAAAAAAAAAQAgAAAAIgAAAGRycy9kb3du&#10;cmV2LnhtbFBLAQIUABQAAAAIAIdO4kDzUA98VQUAAHkhAAAOAAAAAAAAAAEAIAAAACgBAABkcnMv&#10;ZTJvRG9jLnhtbFBLBQYAAAAABgAGAFkBAADvCAAAAAA=&#10;">
                <o:lock v:ext="edit" grouping="f" rotation="f" text="f" aspectratio="f"/>
                <v:group id="_x0000_s1026" o:spid="_x0000_s1026" o:spt="203" style="position:absolute;left:0;top:84;height:2042;width:2158;" coordsize="2158,2042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0;top:1152;height:1;width:2158;" filled="f" stroked="t" coordsize="21600,21600" o:gfxdata="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GM5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line id="_x0000_s1026" o:spid="_x0000_s1026" o:spt="20" style="position:absolute;left:1003;top:0;flip:y;height:1874;width:1;" filled="f" stroked="t" coordsize="21600,21600" o:gfxdata="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o9qw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 endarrowlength="long"/>
                    <v:imagedata o:title=""/>
                    <o:lock v:ext="edit" aspectratio="f"/>
                  </v:line>
                  <v:shape id="_x0000_s1026" o:spid="_x0000_s1026" o:spt="3" type="#_x0000_t3" style="position:absolute;left:373;top:507;height:1244;width:1245;" filled="f" stroked="t" coordsize="21600,21600" o:gfxdata="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CFqj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-666;top:1156;flip:y;height:0;width:1772;rotation:-5898240f;" filled="f" stroked="t" coordsize="21600,21600" o:gfxdata="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hrm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-142;top:1156;flip:y;height:0;width:1772;rotation:-5898240f;" filled="f" stroked="t" coordsize="21600,21600" o:gfxdata="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r17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382;top:1155;flip:y;height:0;width:1772;rotation:-5898240f;" filled="f" stroked="t" coordsize="21600,21600" o:gfxdata="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ZQd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906;top:1155;flip:y;height:0;width:1772;rotation:-5898240f;" filled="f" stroked="t" coordsize="21600,21600" o:gfxdata="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/IA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</v:group>
                <v:line id="_x0000_s1026" o:spid="_x0000_s1026" o:spt="20" style="position:absolute;left:973;top:816;flip:y;height:435;width:496;" filled="f" stroked="t" coordsize="21600,21600" o:gfxdata="UEsDBAoAAAAAAIdO4kAAAAAAAAAAAAAAAAAEAAAAZHJzL1BLAwQUAAAACACHTuJAs0VCmL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cliD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VCmL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1919;top:1215;height:314;width:494;" filled="f" stroked="f" coordsize="21600,21600" o:gfxdata="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rcF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5;top:0;height:329;width:420;" filled="f" stroked="f" coordsize="21600,21600" o:gfxdata="UEsDBAoAAAAAAIdO4kAAAAAAAAAAAAAAAAAEAAAAZHJzL1BLAwQUAAAACACHTuJA2tVIZb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7X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VSG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y/m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9;top:1200;height:299;width:330;" filled="f" stroked="f" coordsize="21600,21600" o:gfxdata="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nt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61;top:570;height:299;width:330;" filled="f" stroked="f" coordsize="21600,21600" o:gfxdata="UEsDBAoAAAAAAIdO4kAAAAAAAAAAAAAAAAAEAAAAZHJzL1BLAwQUAAAACACHTuJAEXY0RL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Y0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3;top:1033;height:299;width:330;" filled="f" stroked="f" coordsize="21600,21600" o:gfxdata="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qR3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θ</w:t>
                        </w:r>
                      </w:p>
                    </w:txbxContent>
                  </v:textbox>
                </v:shape>
                <v:shape id="_x0000_s1026" o:spid="_x0000_s1026" o:spt="100" style="position:absolute;left:1093;top:1161;height:90;width:16;" filled="f" stroked="t" coordsize="16,90" o:gfxdata="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ZaCvvQAA&#10;ANwAAAAPAAAAAAAAAAEAIAAAACIAAABkcnMvZG93bnJldi54bWxQSwECFAAUAAAACACHTuJAMy8F&#10;njsAAAA5AAAAEAAAAAAAAAABACAAAAAMAQAAZHJzL3NoYXBleG1sLnhtbFBLBQYAAAAABgAGAFsB&#10;AAC2AwAAAAA=&#10;" path="m0,0c0,0,8,45,16,9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377;top:675;height:299;width:330;" filled="f" stroked="f" coordsize="21600,21600" o:gfxdata="UEsDBAoAAAAAAIdO4kAAAAAAAAAAAAAAAAAEAAAAZHJzL1BLAwQUAAAACACHTuJA4aSqM74AAADc&#10;AAAADwAAAGRycy9kb3ducmV2LnhtbEWPQWsCMRSE7wX/Q3hCbzXRg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Sq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·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16</w:t>
      </w:r>
      <w:r>
        <w:rPr>
          <w:rFonts w:hint="eastAsia"/>
          <w:szCs w:val="21"/>
        </w:rPr>
        <w:t>．</w:t>
      </w:r>
      <w:r>
        <w:rPr>
          <w:szCs w:val="21"/>
        </w:rPr>
        <w:t>如图所示，在</w:t>
      </w:r>
      <w:r>
        <w:rPr>
          <w:i/>
          <w:szCs w:val="21"/>
        </w:rPr>
        <w:t>x</w:t>
      </w:r>
      <w:r>
        <w:rPr>
          <w:szCs w:val="21"/>
        </w:rPr>
        <w:t>O</w:t>
      </w:r>
      <w:r>
        <w:rPr>
          <w:i/>
          <w:szCs w:val="21"/>
        </w:rPr>
        <w:t>y</w:t>
      </w:r>
      <w:r>
        <w:rPr>
          <w:szCs w:val="21"/>
        </w:rPr>
        <w:t>平面内有一个以O为圆心、半径R=0.1m的圆，P为圆周上的一点，O、P两点连线与</w:t>
      </w:r>
      <w:r>
        <w:rPr>
          <w:position w:val="-6"/>
          <w:szCs w:val="21"/>
        </w:rPr>
        <w:object>
          <v:shape id="_x0000_i1035" o:spt="75" alt="学科网(www.zxxk.com)--教育资源门户，提供试卷、教案、课件、论文、素材及各类教学资源下载，还有大量而丰富的教学相关资讯！" type="#_x0000_t75" style="height:11pt;width:10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16">
            <o:LockedField>false</o:LockedField>
          </o:OLEObject>
        </w:object>
      </w:r>
      <w:r>
        <w:rPr>
          <w:szCs w:val="21"/>
        </w:rPr>
        <w:t>轴正方向的夹角为</w:t>
      </w:r>
      <w:r>
        <w:t>θ</w:t>
      </w:r>
      <w:r>
        <w:rPr>
          <w:szCs w:val="21"/>
        </w:rPr>
        <w:t>。若空间存在沿</w:t>
      </w:r>
      <w:r>
        <w:rPr>
          <w:position w:val="-10"/>
          <w:szCs w:val="21"/>
        </w:rPr>
        <w:object>
          <v:shape id="_x0000_i1036" o:spt="75" alt="学科网(www.zxxk.com)--教育资源门户，提供试卷、教案、课件、论文、素材及各类教学资源下载，还有大量而丰富的教学相关资讯！" type="#_x0000_t75" style="height:13pt;width:11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6" DrawAspect="Content" ObjectID="_1468075736" r:id="rId18">
            <o:LockedField>false</o:LockedField>
          </o:OLEObject>
        </w:object>
      </w:r>
      <w:r>
        <w:rPr>
          <w:szCs w:val="21"/>
        </w:rPr>
        <w:t>轴负方向的匀强电场，场强大小E=100V/m，则O、P两点的电势差可表示为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37" o:spt="75" alt="学科网(www.zxxk.com)--教育资源门户，提供试卷、教案、课件、论文、素材及各类教学资源下载，还有大量而丰富的教学相关资讯！" type="#_x0000_t75" style="height:19pt;width:93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20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38" o:spt="75" alt="学科网(www.zxxk.com)--教育资源门户，提供试卷、教案、课件、论文、素材及各类教学资源下载，还有大量而丰富的教学相关资讯！" type="#_x0000_t75" style="height:19pt;width:85pt;" o:ole="t" filled="f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DSMT4" ShapeID="_x0000_i1038" DrawAspect="Content" ObjectID="_1468075738" r:id="rId22">
            <o:LockedField>false</o:LockedField>
          </o:OLEObject>
        </w:object>
      </w:r>
    </w:p>
    <w:p>
      <w:pPr>
        <w:ind w:firstLine="420" w:firstLineChars="20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39" o:spt="75" alt="学科网(www.zxxk.com)--教育资源门户，提供试卷、教案、课件、论文、素材及各类教学资源下载，还有大量而丰富的教学相关资讯！" type="#_x0000_t75" style="height:19pt;width:94pt;" o:ole="t" filled="f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9" DrawAspect="Content" ObjectID="_1468075739" r:id="rId24">
            <o:LockedField>false</o:LockedField>
          </o:OLEObject>
        </w:object>
      </w:r>
      <w:r>
        <w:rPr>
          <w:rFonts w:hint="eastAsia"/>
          <w:szCs w:val="21"/>
        </w:rPr>
        <w:t xml:space="preserve">    </w:t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position w:val="-14"/>
          <w:szCs w:val="21"/>
        </w:rPr>
        <w:object>
          <v:shape id="_x0000_i1040" o:spt="75" alt="学科网(www.zxxk.com)--教育资源门户，提供试卷、教案、课件、论文、素材及各类教学资源下载，还有大量而丰富的教学相关资讯！" type="#_x0000_t75" style="height:19pt;width:85.95pt;" o:ole="t" filled="f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DSMT4" ShapeID="_x0000_i1040" DrawAspect="Content" ObjectID="_1468075740" r:id="rId2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>17．为了对火星及其周围的空间环境进行探测，我国预计于2011年10月发射第一颗火星探测器“萤火一号”。假设探测器在离火星表面高度分别为</w:t>
      </w:r>
      <w:r>
        <w:rPr>
          <w:i/>
          <w:szCs w:val="21"/>
        </w:rPr>
        <w:t>h</w:t>
      </w:r>
      <w:r>
        <w:rPr>
          <w:szCs w:val="21"/>
          <w:vertAlign w:val="subscript"/>
        </w:rPr>
        <w:t>1</w:t>
      </w:r>
      <w:r>
        <w:rPr>
          <w:szCs w:val="21"/>
        </w:rPr>
        <w:t>和</w:t>
      </w:r>
      <w:r>
        <w:rPr>
          <w:i/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的圆轨道上运动时，周期分别为T</w:t>
      </w:r>
      <w:r>
        <w:rPr>
          <w:szCs w:val="21"/>
          <w:vertAlign w:val="subscript"/>
        </w:rPr>
        <w:t>1</w:t>
      </w:r>
      <w:r>
        <w:rPr>
          <w:szCs w:val="21"/>
        </w:rPr>
        <w:t>和T</w:t>
      </w:r>
      <w:r>
        <w:rPr>
          <w:szCs w:val="21"/>
          <w:vertAlign w:val="subscript"/>
        </w:rPr>
        <w:t>2</w:t>
      </w:r>
      <w:r>
        <w:rPr>
          <w:szCs w:val="21"/>
        </w:rPr>
        <w:t>。火星可视为质量分布均匀的球体，且忽略火星的自转影响，万有引力常量为G。仅利用以上数据，可以计算出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A．火星的密度和火星表面的重力加速度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B．火星的质量和火星对“萤火一号”的引力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C．火星的半径和“萤火一号”的质量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D．火星表</w:t>
      </w:r>
      <w:r>
        <w:rPr>
          <w:szCs w:val="21"/>
        </w:rPr>
        <w:drawing>
          <wp:inline distT="0" distB="0" distL="114300" distR="114300">
            <wp:extent cx="18415" cy="12700"/>
            <wp:effectExtent l="0" t="0" r="0" b="0"/>
            <wp:docPr id="3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面的重力加速度和火星对“萤火一号”的引力</w:t>
      </w:r>
    </w:p>
    <w:p>
      <w:pPr>
        <w:rPr>
          <w:szCs w:val="21"/>
        </w:rPr>
      </w:pPr>
      <w:bookmarkStart w:id="0" w:name="_GoBack"/>
      <w:r>
        <w:rPr>
          <w:szCs w:val="21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565275" cy="1742440"/>
                <wp:effectExtent l="25400" t="2540" r="0" b="0"/>
                <wp:wrapSquare wrapText="bothSides"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1742440"/>
                          <a:chOff x="0" y="0"/>
                          <a:chExt cx="2465" cy="2744"/>
                        </a:xfrm>
                      </wpg:grpSpPr>
                      <wps:wsp>
                        <wps:cNvPr id="218" name="直接连接符 218"/>
                        <wps:cNvSpPr/>
                        <wps:spPr>
                          <a:xfrm flipH="1">
                            <a:off x="241" y="375"/>
                            <a:ext cx="16" cy="108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9" name="直接连接符 219"/>
                        <wps:cNvSpPr/>
                        <wps:spPr>
                          <a:xfrm>
                            <a:off x="1741" y="375"/>
                            <a:ext cx="0" cy="1065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0" name="矩形 220"/>
                        <wps:cNvSpPr/>
                        <wps:spPr>
                          <a:xfrm>
                            <a:off x="0" y="904"/>
                            <a:ext cx="2039" cy="141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1" name="直接连接符 221"/>
                        <wps:cNvSpPr/>
                        <wps:spPr>
                          <a:xfrm>
                            <a:off x="0" y="1612"/>
                            <a:ext cx="203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oval" w="sm" len="sm"/>
                            <a:tailEnd type="oval" w="sm" len="sm"/>
                          </a:ln>
                        </wps:spPr>
                        <wps:bodyPr upright="1"/>
                      </wps:wsp>
                      <wps:wsp>
                        <wps:cNvPr id="222" name="矩形 222"/>
                        <wps:cNvSpPr/>
                        <wps:spPr>
                          <a:xfrm>
                            <a:off x="285" y="807"/>
                            <a:ext cx="142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230" name="组合 230"/>
                        <wpg:cNvGrpSpPr/>
                        <wpg:grpSpPr>
                          <a:xfrm flipH="1" flipV="1">
                            <a:off x="787" y="0"/>
                            <a:ext cx="512" cy="129"/>
                            <a:chOff x="0" y="0"/>
                            <a:chExt cx="722" cy="130"/>
                          </a:xfrm>
                        </wpg:grpSpPr>
                        <wps:wsp>
                          <wps:cNvPr id="223" name="直接连接符 223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4" name="直接连接符 224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直接连接符 225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6" name="直接连接符 226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7" name="直接连接符 227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8" name="直接连接符 228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9" name="直接连接符 229"/>
                          <wps:cNvSpPr/>
                          <wps:spPr>
                            <a:xfrm>
                              <a:off x="23" y="0"/>
                              <a:ext cx="698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31" name="直接连接符 231"/>
                        <wps:cNvSpPr/>
                        <wps:spPr>
                          <a:xfrm>
                            <a:off x="991" y="139"/>
                            <a:ext cx="0" cy="88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2" name="直接连接符 232"/>
                        <wps:cNvSpPr/>
                        <wps:spPr>
                          <a:xfrm>
                            <a:off x="1005" y="121"/>
                            <a:ext cx="254" cy="8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3" name="椭圆 233"/>
                        <wps:cNvSpPr/>
                        <wps:spPr>
                          <a:xfrm>
                            <a:off x="1199" y="948"/>
                            <a:ext cx="134" cy="13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5882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4" name="矩形 234"/>
                        <wps:cNvSpPr/>
                        <wps:spPr>
                          <a:xfrm>
                            <a:off x="783" y="1562"/>
                            <a:ext cx="460" cy="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37" name="组合 237"/>
                        <wpg:cNvGrpSpPr/>
                        <wpg:grpSpPr>
                          <a:xfrm rot="5400000" flipH="1">
                            <a:off x="1830" y="1136"/>
                            <a:ext cx="429" cy="286"/>
                            <a:chOff x="0" y="0"/>
                            <a:chExt cx="292" cy="405"/>
                          </a:xfrm>
                        </wpg:grpSpPr>
                        <wps:wsp>
                          <wps:cNvPr id="235" name="矩形 235"/>
                          <wps:cNvSpPr/>
                          <wps:spPr>
                            <a:xfrm>
                              <a:off x="0" y="188"/>
                              <a:ext cx="292" cy="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6" name="直接连接符 236"/>
                          <wps:cNvSpPr/>
                          <wps:spPr>
                            <a:xfrm flipV="1">
                              <a:off x="56" y="0"/>
                              <a:ext cx="224" cy="4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0" name="组合 240"/>
                        <wpg:cNvGrpSpPr/>
                        <wpg:grpSpPr>
                          <a:xfrm rot="5400000" flipH="1">
                            <a:off x="1838" y="1796"/>
                            <a:ext cx="429" cy="286"/>
                            <a:chOff x="0" y="0"/>
                            <a:chExt cx="292" cy="405"/>
                          </a:xfrm>
                        </wpg:grpSpPr>
                        <wps:wsp>
                          <wps:cNvPr id="238" name="矩形 238"/>
                          <wps:cNvSpPr/>
                          <wps:spPr>
                            <a:xfrm>
                              <a:off x="0" y="188"/>
                              <a:ext cx="292" cy="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9" name="直接连接符 239"/>
                          <wps:cNvSpPr/>
                          <wps:spPr>
                            <a:xfrm flipV="1">
                              <a:off x="56" y="0"/>
                              <a:ext cx="224" cy="40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4" name="组合 244"/>
                        <wpg:cNvGrpSpPr/>
                        <wpg:grpSpPr>
                          <a:xfrm flipH="1">
                            <a:off x="363" y="2153"/>
                            <a:ext cx="115" cy="348"/>
                            <a:chOff x="0" y="0"/>
                            <a:chExt cx="315" cy="468"/>
                          </a:xfrm>
                        </wpg:grpSpPr>
                        <wps:wsp>
                          <wps:cNvPr id="241" name="矩形 241"/>
                          <wps:cNvSpPr/>
                          <wps:spPr>
                            <a:xfrm>
                              <a:off x="0" y="0"/>
                              <a:ext cx="31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2" name="直接连接符 242"/>
                          <wps:cNvSpPr/>
                          <wps:spPr>
                            <a:xfrm>
                              <a:off x="0" y="80"/>
                              <a:ext cx="0" cy="31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3" name="直接连接符 243"/>
                          <wps:cNvSpPr/>
                          <wps:spPr>
                            <a:xfrm>
                              <a:off x="315" y="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49" name="组合 249"/>
                        <wpg:cNvGrpSpPr/>
                        <wpg:grpSpPr>
                          <a:xfrm>
                            <a:off x="931" y="2159"/>
                            <a:ext cx="362" cy="312"/>
                            <a:chOff x="0" y="0"/>
                            <a:chExt cx="362" cy="312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36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48" name="组合 248"/>
                          <wpg:cNvGrpSpPr/>
                          <wpg:grpSpPr>
                            <a:xfrm>
                              <a:off x="0" y="0"/>
                              <a:ext cx="362" cy="156"/>
                              <a:chOff x="0" y="0"/>
                              <a:chExt cx="362" cy="156"/>
                            </a:xfrm>
                          </wpg:grpSpPr>
                          <wps:wsp>
                            <wps:cNvPr id="246" name="直接连接符 246"/>
                            <wps:cNvSpPr/>
                            <wps:spPr>
                              <a:xfrm flipV="1">
                                <a:off x="0" y="0"/>
                                <a:ext cx="362" cy="15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直接连接符 247"/>
                            <wps:cNvSpPr/>
                            <wps:spPr>
                              <a:xfrm>
                                <a:off x="362" y="156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50" name="文本框 250"/>
                        <wps:cNvSpPr txBox="1"/>
                        <wps:spPr>
                          <a:xfrm>
                            <a:off x="393" y="243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977" y="237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917" y="162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2149" y="1125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2117" y="189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97" y="135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1683" y="150"/>
                            <a:ext cx="316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0pt;height:137.2pt;width:123.25pt;mso-wrap-distance-bottom:0pt;mso-wrap-distance-left:9pt;mso-wrap-distance-right:9pt;mso-wrap-distance-top:0pt;z-index:251764736;mso-width-relative:page;mso-height-relative:page;" coordsize="2465,2744" o:gfxdata="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">
                <o:lock v:ext="edit" grouping="f" rotation="f" text="f" aspectratio="f"/>
                <v:line id="_x0000_s1026" o:spid="_x0000_s1026" o:spt="20" style="position:absolute;left:241;top:375;flip:x;height:1080;width:16;" filled="f" stroked="t" coordsize="21600,21600" o:gfxdata="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s7H65AAAA3A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line id="_x0000_s1026" o:spid="_x0000_s1026" o:spt="20" style="position:absolute;left:1741;top:375;height:1065;width:0;" filled="f" stroked="t" coordsize="21600,21600" o:gfxdata="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4eFrsAAADc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000000" joinstyle="round"/>
                  <v:imagedata o:title=""/>
                  <o:lock v:ext="edit" aspectratio="f"/>
                </v:line>
                <v:rect id="_x0000_s1026" o:spid="_x0000_s1026" o:spt="1" style="position:absolute;left:0;top:904;height:1415;width:2039;" filled="f" stroked="t" coordsize="21600,21600" o:gfxdata="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/mD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0;top:1612;height:0;width:2039;" filled="f" stroked="t" coordsize="21600,21600" o:gfxdata="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ek3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="oval" startarrowwidth="narrow" startarrowlength="short" endarrow="oval" endarrowwidth="narrow" endarrowlength="short"/>
                  <v:imagedata o:title=""/>
                  <o:lock v:ext="edit" aspectratio="f"/>
                </v:line>
                <v:rect id="_x0000_s1026" o:spid="_x0000_s1026" o:spt="1" style="position:absolute;left:285;top:807;height:195;width:1424;" fillcolor="#FFFFFF" filled="t" stroked="f" coordsize="21600,21600" o:gfxdata="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ihT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group id="_x0000_s1026" o:spid="_x0000_s1026" o:spt="203" style="position:absolute;left:787;top:0;flip:x y;height:129;width:512;" coordsize="722,130" o:gfxdata="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1KGD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sIHOHb0AAADc&#10;AAAADwAAAGRycy9kb3ducmV2LnhtbEWPQWvCQBSE7wX/w/KE3ppdI0gbXaWIFkEoVFPPz+wzCc2+&#10;Ddk16r/vCoLHYWa+YWaLq21ET52vHWsYJQoEceFMzaWGfL9+ewfhA7LBxjFpuJGHxXzwMsPMuAv/&#10;UL8LpYgQ9hlqqEJoMyl9UZFFn7iWOHon11kMUXalNB1eItw2MlVqIi3WHBcqbGlZUfG3O1sNn4ft&#10;avzdH61rzEeZ/xqbq69U69fhSE1BBLqGZ/jR3hgNaTqG+5l4BO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gc4d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P2hWab4AAADc&#10;AAAADwAAAGRycy9kb3ducmV2LnhtbEWPQWvCQBSE7wX/w/IEb3XXWEqNriLSSqFQqEbPz+wzCWbf&#10;huyapP++Wyj0OMzMN8xqM9hadNT6yrGG2VSBIM6dqbjQkB3fHl9A+IBssHZMGr7Jw2Y9elhhalzP&#10;X9QdQiEihH2KGsoQmlRKn5dk0U9dQxy9q2sthijbQpoW+wi3tUyUepYWK44LJTa0Kym/He5Ww/b8&#10;8Tr/7C7W1WZRZCdjM7VPtJ6MZ2oJItAQ/sN/7XejIUme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hWa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UCTz8r4AAADc&#10;AAAADwAAAGRycy9kb3ducmV2LnhtbEWPQWvCQBSE7wX/w/IEb3XXSEuNriLSSqFQqEbPz+wzCWbf&#10;huyapP++Wyj0OMzMN8xqM9hadNT6yrGG2VSBIM6dqbjQkB3fHl9A+IBssHZMGr7Jw2Y9elhhalzP&#10;X9QdQiEihH2KGsoQmlRKn5dk0U9dQxy9q2sthijbQpoW+wi3tUyUepYWK44LJTa0Kym/He5Ww/b8&#10;8Tr/7C7W1WZRZCdjM7VPtJ6MZ2oJItAQ/sN/7XejIUme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Tz8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oPZthb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NJ3B75l4BO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9m2F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z7rIHr4AAADc&#10;AAAADwAAAGRycy9kb3ducmV2LnhtbEWPQWvCQBSE7wX/w/IEb3XXCG2NriLSSqFQqEbPz+wzCWbf&#10;huyapP++Wyj0OMzMN8xqM9hadNT6yrGG2VSBIM6dqbjQkB3fHl9A+IBssHZMGr7Jw2Y9elhhalzP&#10;X9QdQiEihH2KGsoQmlRKn5dk0U9dQxy9q2sthijbQpoW+wi3tUyUepIWK44LJTa0Kym/He5Ww/b8&#10;8Tr/7C7W1WZRZCdjM7VPtJ6MZ2oJItAQ/sN/7XejIUme4f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7rIH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viVcbLkAAADc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krg2nolH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lXGy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698;" filled="f" stroked="t" coordsize="21600,21600" o:gfxdata="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ch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991;top:139;height:885;width:0;" filled="f" stroked="t" coordsize="21600,21600" o:gfxdata="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ye8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005;top:121;height:870;width:254;" filled="f" stroked="t" coordsize="21600,21600" o:gfxdata="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gk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" type="#_x0000_t3" style="position:absolute;left:1199;top:948;height:138;width:134;" fillcolor="#FFFFFF" filled="t" stroked="t" coordsize="21600,21600" o:gfxdata="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7D7GugAAANwA&#10;AAAPAAAAAAAAAAEAIAAAACIAAABkcnMvZG93bnJldi54bWxQSwECFAAUAAAACACHTuJAMy8FnjsA&#10;AAA5AAAAEAAAAAAAAAABACAAAAAJAQAAZHJzL3NoYXBleG1sLnhtbFBLBQYAAAAABgAGAFsBAACz&#10;AwAAAAA=&#10;">
                  <v:fill type="gradientRadial" on="t" color2="#757575" focus="100%" focussize="0f,0f" focusposition="32768f,32768f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783;top:1562;height:100;width:460;" fillcolor="#FFFFFF" filled="t" stroked="t" coordsize="21600,21600" o:gfxdata="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g9Xd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1830;top:1136;flip:x;height:286;width:429;rotation:-5898240f;" coordsize="292,405" o:gfxdata="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Za5ML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188;height:99;width:292;" fillcolor="#FFFFFF" filled="t" stroked="t" coordsize="21600,21600" o:gfxdata="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3BG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56;top:0;flip:y;height:405;width:224;" filled="f" stroked="t" coordsize="21600,21600" o:gfxdata="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Eb+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open" endarrowwidth="narrow"/>
                    <v:imagedata o:title=""/>
                    <o:lock v:ext="edit" aspectratio="f"/>
                  </v:line>
                </v:group>
                <v:group id="_x0000_s1026" o:spid="_x0000_s1026" o:spt="203" style="position:absolute;left:1838;top:1796;flip:x;height:286;width:429;rotation:-5898240f;" coordsize="292,405" o:gfxdata="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6eVI5uQAAANwAAAAPAAAAAAAAAAEAIAAAACIAAABkcnMvZG93bnJldi54bWxQSwEC&#10;FAAUAAAACACHTuJAMy8FnjsAAAA5AAAAFQAAAAAAAAABACAAAAAIAQAAZHJzL2dyb3Vwc2hhcGV4&#10;bWwueG1sUEsFBgAAAAAGAAYAYAEAAMUDAAAAAA==&#10;">
                  <o:lock v:ext="edit" grouping="f" rotation="f" text="f" aspectratio="f"/>
                  <v:rect id="_x0000_s1026" o:spid="_x0000_s1026" o:spt="1" style="position:absolute;left:0;top:188;height:99;width:292;" fillcolor="#FFFFFF" filled="t" stroked="t" coordsize="21600,21600" o:gfxdata="UEsDBAoAAAAAAIdO4kAAAAAAAAAAAAAAAAAEAAAAZHJzL1BLAwQUAAAACACHTuJAa87f2L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qScVwb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O39i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56;top:0;flip:y;height:405;width:224;" filled="f" stroked="t" coordsize="21600,21600" o:gfxdata="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jo+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open" endarrowwidth="narrow"/>
                    <v:imagedata o:title=""/>
                    <o:lock v:ext="edit" aspectratio="f"/>
                  </v:line>
                </v:group>
                <v:group id="_x0000_s1026" o:spid="_x0000_s1026" o:spt="203" style="position:absolute;left:363;top:2153;flip:x;height:348;width:115;" coordsize="315,468" o:gfxdata="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sSLFW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0;height:468;width:315;" fillcolor="#FFFFFF" filled="t" stroked="f" coordsize="21600,21600" o:gfxdata="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V2pq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80;height:312;width:0;" filled="f" stroked="t" coordsize="21600,21600" o:gfxdata="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6/n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5;top:0;height:468;width:0;" filled="f" stroked="t" coordsize="21600,21600" o:gfxdata="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N/s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931;top:2159;height:312;width:362;" coordsize="362,312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rect id="_x0000_s1026" o:spid="_x0000_s1026" o:spt="1" style="position:absolute;left:0;top:0;height:312;width:362;" fillcolor="#FFFFFF" filled="t" stroked="f" coordsize="21600,21600" o:gfxdata="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u3J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0;top:0;height:156;width:362;" coordsize="362,156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0;top:0;flip:y;height:156;width:362;" filled="f" stroked="t" coordsize="21600,21600" o:gfxdata="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HVU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362;top:156;height:0;width:0;" filled="f" stroked="t" coordsize="21600,21600" o:gfxdata="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Es0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393;top:2430;height:314;width:316;" filled="f" stroked="f" coordsize="21600,21600" o:gfxdata="UEsDBAoAAAAAAIdO4kAAAAAAAAAAAAAAAAAEAAAAZHJzL1BLAwQUAAAACACHTuJAbxYYA7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TB7Tf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WGA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77;top:2370;height:314;width:316;" filled="f" stroked="f" coordsize="21600,21600" o:gfxdata="UEsDBAoAAAAAAIdO4kAAAAAAAAAAAAAAAAAEAAAAZHJzL1BLAwQUAAAACACHTuJAAFq9mL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q9m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7;top:1620;height:314;width:316;" filled="f" stroked="f" coordsize="21600,21600" o:gfxdata="UEsDBAoAAAAAAIdO4kAAAAAAAAAAAAAAAAAEAAAAZHJzL1BLAwQUAAAACACHTuJA8Igj77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N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I++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9;top:1125;height:314;width:316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17;top:1890;height:314;width:316;" filled="f" stroked="f" coordsize="21600,21600" o:gfxdata="UEsDBAoAAAAAAIdO4kAAAAAAAAAAAAAAAAAEAAAAZHJzL1BLAwQUAAAACACHTuJAEC0eA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tHg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7;top:135;height:314;width:316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83;top:150;height:314;width:316;" filled="f" stroked="f" coordsize="21600,21600" o:gfxdata="UEsDBAoAAAAAAIdO4kAAAAAAAAAAAAAAAAAEAAAAZHJzL1BLAwQUAAAACACHTuJAj7Ml7L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7Ml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>
        <w:rPr>
          <w:szCs w:val="21"/>
        </w:rPr>
        <w:t>18．如图所示，</w:t>
      </w:r>
      <w:r>
        <w:rPr>
          <w:i/>
          <w:szCs w:val="21"/>
        </w:rPr>
        <w:t>M、N</w:t>
      </w:r>
      <w:r>
        <w:rPr>
          <w:szCs w:val="21"/>
        </w:rPr>
        <w:t>是平行板电容器的两个极板，R</w:t>
      </w:r>
      <w:r>
        <w:rPr>
          <w:szCs w:val="21"/>
          <w:vertAlign w:val="subscript"/>
        </w:rPr>
        <w:t>0</w:t>
      </w:r>
      <w:r>
        <w:rPr>
          <w:szCs w:val="21"/>
        </w:rPr>
        <w:t>为定值电阻，R</w:t>
      </w:r>
      <w:r>
        <w:rPr>
          <w:szCs w:val="21"/>
          <w:vertAlign w:val="subscript"/>
        </w:rPr>
        <w:t>1</w:t>
      </w:r>
      <w:r>
        <w:rPr>
          <w:szCs w:val="21"/>
        </w:rPr>
        <w:t>、R</w:t>
      </w:r>
      <w:r>
        <w:rPr>
          <w:szCs w:val="21"/>
          <w:vertAlign w:val="subscript"/>
        </w:rPr>
        <w:t>2</w:t>
      </w:r>
      <w:r>
        <w:rPr>
          <w:szCs w:val="21"/>
        </w:rPr>
        <w:t>为可调电阻，用绝缘细线将质量为</w:t>
      </w:r>
      <w:r>
        <w:rPr>
          <w:position w:val="-6"/>
          <w:szCs w:val="21"/>
        </w:rPr>
        <w:object>
          <v:shape id="_x0000_i1042" o:spt="75" alt="学科网(www.zxxk.com)--教育资源门户，提供试卷、教案、课件、论文、素材及各类教学资源下载，还有大量而丰富的教学相关资讯！" type="#_x0000_t75" style="height:11pt;width:13pt;" o:ole="t" filled="f" o:preferrelative="t" stroked="f" coordsize="21600,21600">
            <v:path/>
            <v:fill on="f" focussize="0,0"/>
            <v:stroke on="f"/>
            <v:imagedata r:id="rId30" o:title=""/>
            <o:lock v:ext="edit" grouping="f" rotation="f" text="f" aspectratio="t"/>
            <w10:wrap type="none"/>
            <w10:anchorlock/>
          </v:shape>
          <o:OLEObject Type="Embed" ProgID="Equation.DSMT4" ShapeID="_x0000_i1042" DrawAspect="Content" ObjectID="_1468075741" r:id="rId29">
            <o:LockedField>false</o:LockedField>
          </o:OLEObject>
        </w:object>
      </w:r>
      <w:r>
        <w:rPr>
          <w:szCs w:val="21"/>
        </w:rPr>
        <w:t>、带正电的小球悬于电容器内部。闭合电键S，小球静止时受到悬线的拉力为</w:t>
      </w:r>
      <w:r>
        <w:rPr>
          <w:i/>
          <w:szCs w:val="21"/>
        </w:rPr>
        <w:t>F</w:t>
      </w:r>
      <w:r>
        <w:rPr>
          <w:szCs w:val="21"/>
        </w:rPr>
        <w:t>。调节R</w:t>
      </w:r>
      <w:r>
        <w:rPr>
          <w:szCs w:val="21"/>
          <w:vertAlign w:val="subscript"/>
        </w:rPr>
        <w:t>1</w:t>
      </w:r>
      <w:r>
        <w:rPr>
          <w:szCs w:val="21"/>
        </w:rPr>
        <w:t>、R</w:t>
      </w:r>
      <w:r>
        <w:rPr>
          <w:szCs w:val="21"/>
          <w:vertAlign w:val="subscript"/>
        </w:rPr>
        <w:t>2</w:t>
      </w:r>
      <w:r>
        <w:rPr>
          <w:szCs w:val="21"/>
        </w:rPr>
        <w:t>，关于</w:t>
      </w:r>
      <w:r>
        <w:rPr>
          <w:i/>
          <w:szCs w:val="21"/>
        </w:rPr>
        <w:t>F</w:t>
      </w:r>
      <w:r>
        <w:rPr>
          <w:szCs w:val="21"/>
        </w:rPr>
        <w:t>的大小判断正确的是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A．保持R</w:t>
      </w:r>
      <w:r>
        <w:rPr>
          <w:szCs w:val="21"/>
          <w:vertAlign w:val="subscript"/>
        </w:rPr>
        <w:t>1</w:t>
      </w:r>
      <w:r>
        <w:rPr>
          <w:szCs w:val="21"/>
        </w:rPr>
        <w:t>不变，缓慢增大R</w:t>
      </w:r>
      <w:r>
        <w:rPr>
          <w:szCs w:val="21"/>
          <w:vertAlign w:val="subscript"/>
        </w:rPr>
        <w:t>2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B．保持R</w:t>
      </w:r>
      <w:r>
        <w:rPr>
          <w:szCs w:val="21"/>
          <w:vertAlign w:val="subscript"/>
        </w:rPr>
        <w:t>1</w:t>
      </w:r>
      <w:r>
        <w:rPr>
          <w:szCs w:val="21"/>
        </w:rPr>
        <w:t>不变，缓慢增大R</w:t>
      </w:r>
      <w:r>
        <w:rPr>
          <w:szCs w:val="21"/>
          <w:vertAlign w:val="subscript"/>
        </w:rPr>
        <w:t>2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将变小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C．保持R</w:t>
      </w:r>
      <w:r>
        <w:rPr>
          <w:szCs w:val="21"/>
          <w:vertAlign w:val="subscript"/>
        </w:rPr>
        <w:t>2</w:t>
      </w:r>
      <w:r>
        <w:rPr>
          <w:szCs w:val="21"/>
        </w:rPr>
        <w:t>不变，缓慢增大R</w:t>
      </w:r>
      <w:r>
        <w:rPr>
          <w:szCs w:val="21"/>
          <w:vertAlign w:val="subscript"/>
        </w:rPr>
        <w:t>1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将变大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D．保持R</w:t>
      </w:r>
      <w:r>
        <w:rPr>
          <w:szCs w:val="21"/>
          <w:vertAlign w:val="subscript"/>
        </w:rPr>
        <w:t>2</w:t>
      </w:r>
      <w:r>
        <w:rPr>
          <w:szCs w:val="21"/>
        </w:rPr>
        <w:drawing>
          <wp:inline distT="0" distB="0" distL="114300" distR="114300">
            <wp:extent cx="18415" cy="15240"/>
            <wp:effectExtent l="0" t="0" r="0" b="0"/>
            <wp:docPr id="2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114300" distR="114300">
            <wp:extent cx="18415" cy="22860"/>
            <wp:effectExtent l="0" t="0" r="0" b="0"/>
            <wp:docPr id="1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不变，缓慢增大R</w:t>
      </w:r>
      <w:r>
        <w:rPr>
          <w:szCs w:val="21"/>
          <w:vertAlign w:val="subscript"/>
        </w:rPr>
        <w:t>1</w:t>
      </w:r>
      <w:r>
        <w:rPr>
          <w:szCs w:val="21"/>
        </w:rPr>
        <w:t>时，</w:t>
      </w:r>
      <w:r>
        <w:rPr>
          <w:i/>
          <w:szCs w:val="21"/>
        </w:rPr>
        <w:t>F</w:t>
      </w:r>
      <w:r>
        <w:rPr>
          <w:szCs w:val="21"/>
        </w:rPr>
        <w:t>将变小</w:t>
      </w:r>
    </w:p>
    <w:p>
      <w:pPr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1742440" cy="969645"/>
                <wp:effectExtent l="24765" t="0" r="4445" b="21590"/>
                <wp:wrapSquare wrapText="bothSides"/>
                <wp:docPr id="267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969645"/>
                          <a:chOff x="0" y="0"/>
                          <a:chExt cx="2744" cy="1527"/>
                        </a:xfrm>
                      </wpg:grpSpPr>
                      <wps:wsp>
                        <wps:cNvPr id="258" name="直角三角形 258"/>
                        <wps:cNvSpPr/>
                        <wps:spPr>
                          <a:xfrm flipH="1">
                            <a:off x="0" y="417"/>
                            <a:ext cx="2744" cy="1110"/>
                          </a:xfrm>
                          <a:prstGeom prst="rtTriangl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62" name="组合 262"/>
                        <wpg:cNvGrpSpPr/>
                        <wpg:grpSpPr>
                          <a:xfrm rot="-1317440">
                            <a:off x="560" y="556"/>
                            <a:ext cx="1890" cy="336"/>
                            <a:chOff x="0" y="0"/>
                            <a:chExt cx="1994" cy="390"/>
                          </a:xfrm>
                        </wpg:grpSpPr>
                        <wps:wsp>
                          <wps:cNvPr id="259" name="矩形 259"/>
                          <wps:cNvSpPr/>
                          <wps:spPr>
                            <a:xfrm>
                              <a:off x="0" y="225"/>
                              <a:ext cx="1994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0" y="0"/>
                              <a:ext cx="224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10" y="120"/>
                              <a:ext cx="208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s:wsp>
                        <wps:cNvPr id="263" name="任意多边形 263"/>
                        <wps:cNvSpPr/>
                        <wps:spPr>
                          <a:xfrm rot="20184935">
                            <a:off x="786" y="684"/>
                            <a:ext cx="982" cy="12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" h="280">
                                <a:moveTo>
                                  <a:pt x="0" y="140"/>
                                </a:moveTo>
                                <a:lnTo>
                                  <a:pt x="80" y="0"/>
                                </a:lnTo>
                                <a:lnTo>
                                  <a:pt x="160" y="280"/>
                                </a:lnTo>
                                <a:lnTo>
                                  <a:pt x="240" y="0"/>
                                </a:lnTo>
                                <a:lnTo>
                                  <a:pt x="320" y="280"/>
                                </a:lnTo>
                                <a:lnTo>
                                  <a:pt x="400" y="0"/>
                                </a:lnTo>
                                <a:lnTo>
                                  <a:pt x="480" y="280"/>
                                </a:lnTo>
                                <a:lnTo>
                                  <a:pt x="560" y="0"/>
                                </a:lnTo>
                                <a:lnTo>
                                  <a:pt x="640" y="280"/>
                                </a:lnTo>
                                <a:lnTo>
                                  <a:pt x="720" y="0"/>
                                </a:lnTo>
                                <a:lnTo>
                                  <a:pt x="800" y="280"/>
                                </a:lnTo>
                                <a:lnTo>
                                  <a:pt x="880" y="0"/>
                                </a:lnTo>
                                <a:lnTo>
                                  <a:pt x="960" y="280"/>
                                </a:lnTo>
                                <a:lnTo>
                                  <a:pt x="1040" y="0"/>
                                </a:lnTo>
                                <a:lnTo>
                                  <a:pt x="1120" y="280"/>
                                </a:lnTo>
                                <a:lnTo>
                                  <a:pt x="1200" y="0"/>
                                </a:lnTo>
                                <a:lnTo>
                                  <a:pt x="1280" y="280"/>
                                </a:lnTo>
                                <a:lnTo>
                                  <a:pt x="1360" y="0"/>
                                </a:lnTo>
                                <a:lnTo>
                                  <a:pt x="1440" y="280"/>
                                </a:lnTo>
                                <a:lnTo>
                                  <a:pt x="1520" y="0"/>
                                </a:lnTo>
                                <a:lnTo>
                                  <a:pt x="1600" y="280"/>
                                </a:lnTo>
                                <a:lnTo>
                                  <a:pt x="1680" y="14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4" name="任意多边形 264"/>
                        <wps:cNvSpPr/>
                        <wps:spPr>
                          <a:xfrm rot="20228320">
                            <a:off x="1720" y="342"/>
                            <a:ext cx="265" cy="2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0" h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5" name="文本框 265"/>
                        <wps:cNvSpPr txBox="1"/>
                        <wps:spPr>
                          <a:xfrm>
                            <a:off x="270" y="885"/>
                            <a:ext cx="40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1786" y="0"/>
                            <a:ext cx="40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pt;margin-top:0pt;height:76.35pt;width:137.2pt;mso-wrap-distance-bottom:0pt;mso-wrap-distance-left:9pt;mso-wrap-distance-right:9pt;mso-wrap-distance-top:0pt;z-index:251765760;mso-width-relative:page;mso-height-relative:page;" coordsize="2744,1527" o:gfxdata="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42LAUtkAAAAIAQAADwAAAAAAAAABACAAAAAi&#10;AAAAZHJzL2Rvd25yZXYueG1sUEsBAhQAFAAAAAgAh07iQJupaxEnBQAAZBgAAA4AAAAAAAAAAQAg&#10;AAAAKAEAAGRycy9lMm9Eb2MueG1sUEsFBgAAAAAGAAYAWQEAAMEIAAAAAA==&#10;">
                <o:lock v:ext="edit" grouping="f" rotation="f" text="f" aspectratio="f"/>
                <v:shape id="_x0000_s1026" o:spid="_x0000_s1026" o:spt="6" type="#_x0000_t6" style="position:absolute;left:0;top:417;flip:x;height:1110;width:2744;" filled="f" stroked="t" coordsize="21600,21600" o:gfxdata="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9Mn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miter"/>
                  <v:imagedata o:title=""/>
                  <o:lock v:ext="edit" aspectratio="f"/>
                </v:shape>
                <v:group id="_x0000_s1026" o:spid="_x0000_s1026" o:spt="203" style="position:absolute;left:560;top:556;height:336;width:1890;rotation:-1438996f;" coordsize="1994,390" o:gfxdata="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LpHOi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rect id="_x0000_s1026" o:spid="_x0000_s1026" o:spt="1" style="position:absolute;left:0;top:225;height:165;width:1994;" fillcolor="#FFFFFF" filled="t" stroked="t" coordsize="21600,21600" o:gfxdata="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V2f4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0;top:0;height:225;width:224;" fillcolor="#FFFFFF" filled="t" stroked="t" coordsize="21600,21600" o:gfxdata="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L/MO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0;top:120;height:225;width:208;" fillcolor="#FFFFFF" filled="t" stroked="f" coordsize="21600,21600" o:gfxdata="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CG+r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_x0000_s1026" o:spid="_x0000_s1026" o:spt="100" style="position:absolute;left:786;top:684;height:122;width:982;rotation:-1545628f;" filled="f" stroked="t" coordsize="1680,280" o:gfxdata="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Y6Gdb4A&#10;AADcAAAADwAAAAAAAAABACAAAAAiAAAAZHJzL2Rvd25yZXYueG1sUEsBAhQAFAAAAAgAh07iQDMv&#10;BZ47AAAAOQAAABAAAAAAAAAAAQAgAAAADQEAAGRycy9zaGFwZXhtbC54bWxQSwUGAAAAAAYABgBb&#10;AQAAtwMAAAAA&#10;" path="m0,140l80,0,160,280,240,0,320,280,400,0,480,280,560,0,640,280,720,0,800,280,880,0,960,280,1040,0,1120,280,1200,0,1280,280,1360,0,1440,280,1520,0,1600,280,1680,14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1720;top:342;height:247;width:265;rotation:-1498240f;" fillcolor="#808080" filled="t" stroked="t" coordsize="400,400" o:gfxdata="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Z3eq/&#10;AAAA3AAAAA8AAAAAAAAAAQAgAAAAIgAAAGRycy9kb3ducmV2LnhtbFBLAQIUABQAAAAIAIdO4kAz&#10;LwWeOwAAADkAAAAQAAAAAAAAAAEAIAAAAA4BAABkcnMvc2hhcGV4bWwueG1sUEsFBgAAAAAGAAYA&#10;WwEAALgDAAAAAA==&#10;" path="m0,0l400,0,400,400,0,400,0,0xe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270;top:885;height:420;width:404;" filled="f" stroked="f" coordsize="21600,21600" o:gfxdata="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M/K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86;top:0;height:420;width:404;" filled="f" stroked="f" coordsize="21600,21600" o:gfxdata="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Gh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19．L型木板P（上表面光滑）放在固定斜面上，轻质弹簧一端固定在木板上，另一端与置于木板上表面的滑块Q相连，如图所示。若P、Q一起沿斜面匀速下滑，不计空气阻力。则木板P的受力个数为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A．</w:t>
      </w:r>
      <w:r>
        <w:rPr>
          <w:szCs w:val="21"/>
        </w:rPr>
        <w:drawing>
          <wp:inline distT="0" distB="0" distL="114300" distR="114300">
            <wp:extent cx="18415" cy="22860"/>
            <wp:effectExtent l="0" t="0" r="0" b="0"/>
            <wp:docPr id="5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3         B．4          C．5         D．6</w:t>
      </w:r>
      <w:r>
        <w:rPr>
          <w:szCs w:val="21"/>
        </w:rPr>
        <w:drawing>
          <wp:inline distT="0" distB="0" distL="114300" distR="114300">
            <wp:extent cx="18415" cy="17780"/>
            <wp:effectExtent l="0" t="0" r="0" b="0"/>
            <wp:docPr id="4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20．如图所示，水平地面上方矩形区域内存在垂直纸面向里的匀强磁场，两个边长相等的单匝闭合正方形线圈</w:t>
      </w: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和</w:t>
      </w:r>
      <w:r>
        <w:rPr>
          <w:rFonts w:hint="eastAsia" w:ascii="宋体" w:hAnsi="宋体" w:cs="宋体"/>
          <w:szCs w:val="21"/>
        </w:rPr>
        <w:t>Ⅱ</w:t>
      </w:r>
      <w:r>
        <w:rPr>
          <w:szCs w:val="21"/>
        </w:rPr>
        <w:t>，分别用相同材料，不同粗细的导线绕制（</w:t>
      </w: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为细导线）。两线圈在距磁场上界面</w:t>
      </w:r>
      <w:r>
        <w:rPr>
          <w:position w:val="-6"/>
          <w:szCs w:val="21"/>
        </w:rPr>
        <w:object>
          <v:shape id="_x0000_i1047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32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2" r:id="rId31">
            <o:LockedField>false</o:LockedField>
          </o:OLEObject>
        </w:object>
      </w:r>
      <w:r>
        <w:rPr>
          <w:szCs w:val="21"/>
        </w:rPr>
        <w:t>高处由静止开始自由下落，再进入磁场，最后落到地面。运动过程中，线圈平面始终保持在竖直平面内且下边缘平行于磁场上边界。设线圈</w:t>
      </w: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、</w:t>
      </w:r>
      <w:r>
        <w:rPr>
          <w:rFonts w:hint="eastAsia" w:ascii="宋体" w:hAnsi="宋体" w:cs="宋体"/>
          <w:szCs w:val="21"/>
        </w:rPr>
        <w:t>Ⅱ</w:t>
      </w:r>
      <w:r>
        <w:rPr>
          <w:szCs w:val="21"/>
        </w:rPr>
        <w:t>落地时的速度大小分别为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，在磁场中运动时产生的热量分别为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、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。不计空气阻力，则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eastAsia="zh-CN"/>
        </w:rPr>
        <w:t>）</w:t>
      </w:r>
    </w:p>
    <w:p>
      <w:pPr>
        <w:ind w:firstLine="420" w:firstLineChars="200"/>
        <w:rPr>
          <w:szCs w:val="21"/>
        </w:rPr>
      </w:pP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-99060</wp:posOffset>
                </wp:positionV>
                <wp:extent cx="1336040" cy="2225040"/>
                <wp:effectExtent l="3175" t="9525" r="13335" b="13335"/>
                <wp:wrapSquare wrapText="bothSides"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040" cy="2225040"/>
                          <a:chOff x="0" y="0"/>
                          <a:chExt cx="2104" cy="3504"/>
                        </a:xfrm>
                      </wpg:grpSpPr>
                      <wps:wsp>
                        <wps:cNvPr id="142" name="矩形 142"/>
                        <wps:cNvSpPr/>
                        <wps:spPr>
                          <a:xfrm>
                            <a:off x="74" y="1563"/>
                            <a:ext cx="1920" cy="17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95" name="组合 195"/>
                        <wpg:cNvGrpSpPr/>
                        <wpg:grpSpPr>
                          <a:xfrm>
                            <a:off x="148" y="1604"/>
                            <a:ext cx="1780" cy="1687"/>
                            <a:chOff x="0" y="0"/>
                            <a:chExt cx="2050" cy="1972"/>
                          </a:xfrm>
                        </wpg:grpSpPr>
                        <wps:wsp>
                          <wps:cNvPr id="143" name="直接连接符 143"/>
                          <wps:cNvSpPr/>
                          <wps:spPr>
                            <a:xfrm>
                              <a:off x="1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4" name="直接连接符 144"/>
                          <wps:cNvSpPr/>
                          <wps:spPr>
                            <a:xfrm flipH="1">
                              <a:off x="1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5" name="直接连接符 145"/>
                          <wps:cNvSpPr/>
                          <wps:spPr>
                            <a:xfrm>
                              <a:off x="1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6" name="直接连接符 146"/>
                          <wps:cNvSpPr/>
                          <wps:spPr>
                            <a:xfrm flipH="1">
                              <a:off x="1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7" name="直接连接符 147"/>
                          <wps:cNvSpPr/>
                          <wps:spPr>
                            <a:xfrm>
                              <a:off x="1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8" name="直接连接符 148"/>
                          <wps:cNvSpPr/>
                          <wps:spPr>
                            <a:xfrm flipH="1">
                              <a:off x="1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9" name="直接连接符 149"/>
                          <wps:cNvSpPr/>
                          <wps:spPr>
                            <a:xfrm>
                              <a:off x="49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0" name="直接连接符 150"/>
                          <wps:cNvSpPr/>
                          <wps:spPr>
                            <a:xfrm flipH="1">
                              <a:off x="49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1" name="直接连接符 151"/>
                          <wps:cNvSpPr/>
                          <wps:spPr>
                            <a:xfrm>
                              <a:off x="49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2" name="直接连接符 152"/>
                          <wps:cNvSpPr/>
                          <wps:spPr>
                            <a:xfrm flipH="1">
                              <a:off x="49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3" name="直接连接符 153"/>
                          <wps:cNvSpPr/>
                          <wps:spPr>
                            <a:xfrm>
                              <a:off x="49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4" name="直接连接符 154"/>
                          <wps:cNvSpPr/>
                          <wps:spPr>
                            <a:xfrm flipH="1">
                              <a:off x="49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直接连接符 155"/>
                          <wps:cNvSpPr/>
                          <wps:spPr>
                            <a:xfrm>
                              <a:off x="97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接连接符 156"/>
                          <wps:cNvSpPr/>
                          <wps:spPr>
                            <a:xfrm flipH="1">
                              <a:off x="97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7" name="直接连接符 157"/>
                          <wps:cNvSpPr/>
                          <wps:spPr>
                            <a:xfrm>
                              <a:off x="97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直接连接符 158"/>
                          <wps:cNvSpPr/>
                          <wps:spPr>
                            <a:xfrm flipH="1">
                              <a:off x="97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直接连接符 159"/>
                          <wps:cNvSpPr/>
                          <wps:spPr>
                            <a:xfrm>
                              <a:off x="97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直接连接符 160"/>
                          <wps:cNvSpPr/>
                          <wps:spPr>
                            <a:xfrm flipH="1">
                              <a:off x="97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直接连接符 161"/>
                          <wps:cNvSpPr/>
                          <wps:spPr>
                            <a:xfrm>
                              <a:off x="145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直接连接符 162"/>
                          <wps:cNvSpPr/>
                          <wps:spPr>
                            <a:xfrm flipH="1">
                              <a:off x="1456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3" name="直接连接符 163"/>
                          <wps:cNvSpPr/>
                          <wps:spPr>
                            <a:xfrm>
                              <a:off x="145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4" name="直接连接符 164"/>
                          <wps:cNvSpPr/>
                          <wps:spPr>
                            <a:xfrm flipH="1">
                              <a:off x="1456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5" name="直接连接符 165"/>
                          <wps:cNvSpPr/>
                          <wps:spPr>
                            <a:xfrm>
                              <a:off x="145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直接连接符 166"/>
                          <wps:cNvSpPr/>
                          <wps:spPr>
                            <a:xfrm flipH="1">
                              <a:off x="1456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77" name="组合 177"/>
                          <wpg:cNvGrpSpPr/>
                          <wpg:grpSpPr>
                            <a:xfrm>
                              <a:off x="16" y="372"/>
                              <a:ext cx="2034" cy="160"/>
                              <a:chOff x="0" y="0"/>
                              <a:chExt cx="2034" cy="160"/>
                            </a:xfrm>
                          </wpg:grpSpPr>
                          <wps:wsp>
                            <wps:cNvPr id="167" name="直接连接符 167"/>
                            <wps:cNvSpPr/>
                            <wps:spPr>
                              <a:xfrm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8" name="直接连接符 168"/>
                            <wps:cNvSpPr/>
                            <wps:spPr>
                              <a:xfrm flipH="1"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69" name="直接连接符 169"/>
                            <wps:cNvSpPr/>
                            <wps:spPr>
                              <a:xfrm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0" name="直接连接符 170"/>
                            <wps:cNvSpPr/>
                            <wps:spPr>
                              <a:xfrm flipH="1"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1" name="直接连接符 171"/>
                            <wps:cNvSpPr/>
                            <wps:spPr>
                              <a:xfrm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2" name="直接连接符 172"/>
                            <wps:cNvSpPr/>
                            <wps:spPr>
                              <a:xfrm flipH="1"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3" name="直接连接符 173"/>
                            <wps:cNvSpPr/>
                            <wps:spPr>
                              <a:xfrm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4" name="直接连接符 174"/>
                            <wps:cNvSpPr/>
                            <wps:spPr>
                              <a:xfrm flipH="1"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5" name="直接连接符 175"/>
                            <wps:cNvSpPr/>
                            <wps:spPr>
                              <a:xfrm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76" name="直接连接符 176"/>
                            <wps:cNvSpPr/>
                            <wps:spPr>
                              <a:xfrm flipH="1"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78" name="直接连接符 178"/>
                          <wps:cNvSpPr/>
                          <wps:spPr>
                            <a:xfrm>
                              <a:off x="1890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9" name="直接连接符 179"/>
                          <wps:cNvSpPr/>
                          <wps:spPr>
                            <a:xfrm flipH="1">
                              <a:off x="1890" y="85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0" name="直接连接符 180"/>
                          <wps:cNvSpPr/>
                          <wps:spPr>
                            <a:xfrm>
                              <a:off x="1890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1" name="直接连接符 181"/>
                          <wps:cNvSpPr/>
                          <wps:spPr>
                            <a:xfrm flipH="1">
                              <a:off x="1890" y="133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2" name="直接连接符 182"/>
                          <wps:cNvSpPr/>
                          <wps:spPr>
                            <a:xfrm>
                              <a:off x="1890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3" name="直接连接符 183"/>
                          <wps:cNvSpPr/>
                          <wps:spPr>
                            <a:xfrm flipH="1">
                              <a:off x="1890" y="1812"/>
                              <a:ext cx="160" cy="16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94" name="组合 194"/>
                          <wpg:cNvGrpSpPr/>
                          <wpg:grpSpPr>
                            <a:xfrm>
                              <a:off x="0" y="0"/>
                              <a:ext cx="2034" cy="160"/>
                              <a:chOff x="0" y="0"/>
                              <a:chExt cx="2034" cy="160"/>
                            </a:xfrm>
                          </wpg:grpSpPr>
                          <wps:wsp>
                            <wps:cNvPr id="184" name="直接连接符 184"/>
                            <wps:cNvSpPr/>
                            <wps:spPr>
                              <a:xfrm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5" name="直接连接符 185"/>
                            <wps:cNvSpPr/>
                            <wps:spPr>
                              <a:xfrm flipH="1">
                                <a:off x="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6" name="直接连接符 186"/>
                            <wps:cNvSpPr/>
                            <wps:spPr>
                              <a:xfrm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7" name="直接连接符 187"/>
                            <wps:cNvSpPr/>
                            <wps:spPr>
                              <a:xfrm flipH="1">
                                <a:off x="48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8" name="直接连接符 188"/>
                            <wps:cNvSpPr/>
                            <wps:spPr>
                              <a:xfrm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89" name="直接连接符 189"/>
                            <wps:cNvSpPr/>
                            <wps:spPr>
                              <a:xfrm flipH="1">
                                <a:off x="96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0" name="直接连接符 190"/>
                            <wps:cNvSpPr/>
                            <wps:spPr>
                              <a:xfrm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1" name="直接连接符 191"/>
                            <wps:cNvSpPr/>
                            <wps:spPr>
                              <a:xfrm flipH="1">
                                <a:off x="1440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2" name="直接连接符 192"/>
                            <wps:cNvSpPr/>
                            <wps:spPr>
                              <a:xfrm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93" name="直接连接符 193"/>
                            <wps:cNvSpPr/>
                            <wps:spPr>
                              <a:xfrm flipH="1">
                                <a:off x="1874" y="0"/>
                                <a:ext cx="160" cy="1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08" name="组合 208"/>
                        <wpg:cNvGrpSpPr/>
                        <wpg:grpSpPr>
                          <a:xfrm>
                            <a:off x="0" y="3327"/>
                            <a:ext cx="2104" cy="177"/>
                            <a:chOff x="0" y="0"/>
                            <a:chExt cx="1338" cy="130"/>
                          </a:xfrm>
                        </wpg:grpSpPr>
                        <wps:wsp>
                          <wps:cNvPr id="196" name="直接连接符 196"/>
                          <wps:cNvSpPr/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7" name="直接连接符 197"/>
                          <wps:cNvSpPr/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8" name="直接连接符 198"/>
                          <wps:cNvSpPr/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9" name="直接连接符 199"/>
                          <wps:cNvSpPr/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0" name="直接连接符 200"/>
                          <wps:cNvSpPr/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1" name="直接连接符 201"/>
                          <wps:cNvSpPr/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2" name="直接连接符 202"/>
                          <wps:cNvSpPr/>
                          <wps:spPr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3" name="直接连接符 203"/>
                          <wps:cNvSpPr/>
                          <wps:spPr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4" name="直接连接符 204"/>
                          <wps:cNvSpPr/>
                          <wps:spPr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5" name="直接连接符 205"/>
                          <wps:cNvSpPr/>
                          <wps:spPr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6" name="直接连接符 206"/>
                          <wps:cNvSpPr/>
                          <wps:spPr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7" name="直接连接符 207"/>
                          <wps:cNvSpPr/>
                          <wps:spPr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09" name="直接连接符 209"/>
                        <wps:cNvSpPr/>
                        <wps:spPr>
                          <a:xfrm>
                            <a:off x="102" y="498"/>
                            <a:ext cx="189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0" name="矩形 210"/>
                        <wps:cNvSpPr/>
                        <wps:spPr>
                          <a:xfrm>
                            <a:off x="300" y="0"/>
                            <a:ext cx="494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1" name="矩形 211"/>
                        <wps:cNvSpPr/>
                        <wps:spPr>
                          <a:xfrm>
                            <a:off x="1276" y="0"/>
                            <a:ext cx="494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2" name="直接连接符 212"/>
                        <wps:cNvSpPr/>
                        <wps:spPr>
                          <a:xfrm rot="16200000">
                            <a:off x="15" y="686"/>
                            <a:ext cx="34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13" name="直接连接符 213"/>
                        <wps:cNvSpPr/>
                        <wps:spPr>
                          <a:xfrm rot="-5400000" flipH="1">
                            <a:off x="11" y="1359"/>
                            <a:ext cx="368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214" name="文本框 214"/>
                        <wps:cNvSpPr txBox="1"/>
                        <wps:spPr>
                          <a:xfrm>
                            <a:off x="14" y="795"/>
                            <a:ext cx="420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5" name="文本框 215"/>
                        <wps:cNvSpPr txBox="1"/>
                        <wps:spPr>
                          <a:xfrm>
                            <a:off x="312" y="75"/>
                            <a:ext cx="420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Ⅰ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1274" y="45"/>
                            <a:ext cx="420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Ⅱ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0pt;margin-top:-7.8pt;height:175.2pt;width:105.2pt;mso-wrap-distance-bottom:0pt;mso-wrap-distance-left:9pt;mso-wrap-distance-right:9pt;mso-wrap-distance-top:0pt;z-index:251766784;mso-width-relative:page;mso-height-relative:page;" coordsize="2104,3504" o:gfxdata="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">
                <o:lock v:ext="edit" grouping="f" rotation="f" text="f" aspectratio="f"/>
                <v:rect id="_x0000_s1026" o:spid="_x0000_s1026" o:spt="1" style="position:absolute;left:74;top:1563;height:1755;width:1920;" filled="f" stroked="t" coordsize="21600,21600" o:gfxdata="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fb0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miter" dashstyle="dash"/>
                  <v:imagedata o:title=""/>
                  <o:lock v:ext="edit" aspectratio="f"/>
                </v:rect>
                <v:group id="_x0000_s1026" o:spid="_x0000_s1026" o:spt="203" style="position:absolute;left:148;top:1604;height:1687;width:1780;" coordsize="2050,1972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16;top:852;height:160;width:160;" filled="f" stroked="t" coordsize="21600,21600" o:gfxdata="UEsDBAoAAAAAAIdO4kAAAAAAAAAAAAAAAAAEAAAAZHJzL1BLAwQUAAAACACHTuJAgkW+kL0AAADc&#10;AAAADwAAAGRycy9kb3ducmV2LnhtbEVPTWvCQBC9C/6HZYRexOyaS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Rb6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852;flip:x;height:160;width:160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332;height:160;width:160;" filled="f" stroked="t" coordsize="21600,21600" o:gfxdata="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IN/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332;flip:x;height:160;width:160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812;height:160;width:160;" filled="f" stroked="t" coordsize="21600,21600" o:gfxdata="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friT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;top:1812;flip:x;height:160;width:160;" filled="f" stroked="t" coordsize="21600,21600" o:gfxdata="UEsDBAoAAAAAAIdO4kAAAAAAAAAAAAAAAAAEAAAAZHJzL1BLAwQUAAAACACHTuJAuN/YsL4AAADc&#10;AAAADwAAAGRycy9kb3ducmV2LnhtbEWPQWvCQBCF7wX/wzIFb3VXK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/Ys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852;height:160;width:16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852;flip:x;height:160;width:160;" filled="f" stroked="t" coordsize="21600,21600" o:gfxdata="UEsDBAoAAAAAAIdO4kAAAAAAAAAAAAAAAAAEAAAAZHJzL1BLAwQUAAAACACHTuJAw3BCa7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3BCa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332;height:160;width:160;" filled="f" stroked="t" coordsize="21600,21600" o:gfxdata="UEsDBAoAAAAAAIdO4kAAAAAAAAAAAAAAAAAEAAAAZHJzL1BLAwQUAAAACACHTuJAmAITob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H+Y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ITo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332;flip:x;height:160;width:16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812;height:160;width:160;" filled="f" stroked="t" coordsize="21600,21600" o:gfxdata="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ChN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96;top:1812;flip:x;height:160;width:160;" filled="f" stroked="t" coordsize="21600,21600" o:gfxdata="UEsDBAoAAAAAAIdO4kAAAAAAAAAAAAAAAAAEAAAAZHJzL1BLAwQUAAAACACHTuJAvEtEaL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+Q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R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852;height:160;width:160;" filled="f" stroked="t" coordsize="21600,21600" o:gfxdata="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RWi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852;flip:x;height:160;width:160;" filled="f" stroked="t" coordsize="21600,21600" o:gfxdata="UEsDBAoAAAAAAIdO4kAAAAAAAAAAAAAAAAAEAAAAZHJzL1BLAwQUAAAACACHTuJAI9V/hL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0B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V/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332;height:160;width:160;" filled="f" stroked="t" coordsize="21600,21600" o:gfxdata="UEsDBAoAAAAAAIdO4kAAAAAAAAAAAAAAAAAEAAAAZHJzL1BLAwQUAAAACACHTuJAeKcuTr0AAADc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//kF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y5O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332;flip:x;height:160;width:160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812;height:160;width:160;" filled="f" stroked="t" coordsize="21600,21600" o:gfxdata="UEsDBAoAAAAAAIdO4kAAAAAAAAAAAAAAAAAEAAAAZHJzL1BLAwQUAAAACACHTuJAZnQfp70AAADc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dB+n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76;top:1812;flip:x;height:160;width:16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852;height:160;width:160;" filled="f" stroked="t" coordsize="21600,21600" o:gfxdata="UEsDBAoAAAAAAIdO4kAAAAAAAAAAAAAAAAAEAAAAZHJzL1BLAwQUAAAACACHTuJAVm7ZHL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X6b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u2Ry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852;flip:x;height:160;width:160;" filled="f" stroked="t" coordsize="21600,21600" o:gfxdata="UEsDBAoAAAAAAIdO4kAAAAAAAAAAAAAAAAAEAAAAZHJzL1BLAwQUAAAACACHTuJAkoKzOr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f40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KzO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332;height:160;width:160;" filled="f" stroked="t" coordsize="21600,21600" o:gfxdata="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4v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332;flip:x;height:160;width:160;" filled="f" stroked="t" coordsize="21600,21600" o:gfxdata="UEsDBAoAAAAAAIdO4kAAAAAAAAAAAAAAAAAEAAAAZHJzL1BLAwQUAAAACACHTuJAcieO1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Nn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eO1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812;height:160;width:160;" filled="f" stroked="t" coordsize="21600,21600" o:gfxdata="UEsDBAoAAAAAAIdO4kAAAAAAAAAAAAAAAAAEAAAAZHJzL1BLAwQUAAAACACHTuJAKVXfH7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y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d8f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56;top:1812;flip:x;height:160;width:160;" filled="f" stroked="t" coordsize="21600,21600" o:gfxdata="UEsDBAoAAAAAAIdO4kAAAAAAAAAAAAAAAAAEAAAAZHJzL1BLAwQUAAAACACHTuJA7bm1ObwAAADc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F+lsHtmXiB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5tT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16;top:372;height:160;width:2034;" coordsize="2034,16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0;height:160;width:160;" filled="f" stroked="t" coordsize="21600,21600" o:gfxdata="UEsDBAoAAAAAAIdO4kAAAAAAAAAAAAAAAAAEAAAAZHJzL1BLAwQUAAAACACHTuJAtsvk87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nz3C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y+Tz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160;width:160;" filled="f" stroked="t" coordsize="21600,2160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60;width:160;" filled="f" stroked="t" coordsize="21600,21600" o:gfxdata="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NUa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flip:x;height:160;width:160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height:160;width:160;" filled="f" stroked="t" coordsize="21600,21600" o:gfxdata="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7dPw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flip:x;height:160;width:160;" filled="f" stroked="t" coordsize="21600,21600" o:gfxdata="UEsDBAoAAAAAAIdO4kAAAAAAAAAAAAAAAAAEAAAAZHJzL1BLAwQUAAAACACHTuJAF1sl57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dPE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sl5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height:160;width:160;" filled="f" stroked="t" coordsize="21600,21600" o:gfxdata="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XQt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flip:x;height:160;width:160;" filled="f" stroked="t" coordsize="21600,21600" o:gfxdata="UEsDBAoAAAAAAIdO4kAAAAAAAAAAAAAAAAAEAAAAZHJzL1BLAwQUAAAACACHTuJA9/4YCL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GA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height:160;width:160;" filled="f" stroked="t" coordsize="21600,21600" o:gfxdata="UEsDBAoAAAAAAIdO4kAAAAAAAAAAAAAAAAAEAAAAZHJzL1BLAwQUAAAACACHTuJArIxJwr0AAADc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/+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EnC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flip:x;height:160;width:160;" filled="f" stroked="t" coordsize="21600,21600" o:gfxdata="UEsDBAoAAAAAAIdO4kAAAAAAAAAAAAAAAAAEAAAAZHJzL1BLAwQUAAAACACHTuJAaGAj5L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e/zu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Aj5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1890;top:852;height:160;width:160;" filled="f" stroked="t" coordsize="21600,21600" o:gfxdata="UEsDBAoAAAAAAIdO4kAAAAAAAAAAAAAAAAAEAAAAZHJzL1BLAwQUAAAACACHTuJAQo3mXL8AAADc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/yq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N5ly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852;flip:x;height:160;width:160;" filled="f" stroked="t" coordsize="21600,21600" o:gfxdata="UEsDBAoAAAAAAIdO4kAAAAAAAAAAAAAAAAAEAAAAZHJzL1BLAwQUAAAACACHTuJAGf+3lrsAAADc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Pn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f+3l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332;height:160;width:160;" filled="f" stroked="t" coordsize="21600,21600" o:gfxdata="UEsDBAoAAAAAAIdO4kAAAAAAAAAAAAAAAAAEAAAAZHJzL1BLAwQUAAAACACHTuJAiS6afb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eDL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umn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332;flip:x;height:160;width:160;" filled="f" stroked="t" coordsize="21600,21600" o:gfxdata="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cy7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812;height:160;width:160;" filled="f" stroked="t" coordsize="21600,21600" o:gfxdata="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sKG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890;top:1812;flip:x;height:160;width:160;" filled="f" stroked="t" coordsize="21600,21600" o:gfxdata="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wvBb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160;width:2034;" coordsize="2034,160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160;width:160;" filled="f" stroked="t" coordsize="21600,21600" o:gfxdata="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FZx+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0;top:0;flip:x;height:160;width:160;" filled="f" stroked="t" coordsize="21600,21600" o:gfxdata="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fNt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60;width:160;" filled="f" stroked="t" coordsize="21600,21600" o:gfxdata="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Lp5K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flip:x;height:160;width:160;" filled="f" stroked="t" coordsize="21600,21600" o:gfxdata="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n2W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height:160;width:16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0;flip:x;height:160;width:160;" filled="f" stroked="t" coordsize="21600,21600" o:gfxdata="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qx7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height:160;width:16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0;flip:x;height:160;width:160;" filled="f" stroked="t" coordsize="21600,21600" o:gfxdata="UEsDBAoAAAAAAIdO4kAAAAAAAAAAAAAAAAAEAAAAZHJzL1BLAwQUAAAACACHTuJAV4Vda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6fJ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Vda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height:160;width:160;" filled="f" stroked="t" coordsize="21600,21600" o:gfxdata="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k3T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74;top:0;flip:x;height:160;width:160;" filled="f" stroked="t" coordsize="21600,21600" o:gfxdata="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G2aG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0;top:3327;height:177;width:2104;" coordsize="1338,13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line id="_x0000_s1026" o:spid="_x0000_s1026" o:spt="20" style="position:absolute;left:0;top:8;flip:x;height:122;width:120;" filled="f" stroked="t" coordsize="21600,21600" o:gfxdata="UEsDBAoAAAAAAIdO4kAAAAAAAAAAAAAAAAAEAAAAZHJzL1BLAwQUAAAACACHTuJA2GzFHroAAADc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bMJ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bMUe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tyBghbsAAADc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OXc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Bgh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xr/0974AAADc&#10;AAAADwAAAGRycy9kb3ducmV2LnhtbEWPQWvCQBCF7wX/wzIFb3VXBanRVYq0RRAK1eh5zE6T0Oxs&#10;yG6j/vvOQfA2w3vz3jfL9dU3qqcu1oEtjEcGFHERXM2lhfzw8fIKKiZkh01gsnCjCOvV4GmJmQsX&#10;/qZ+n0olIRwztFCl1GZax6Iij3EUWmLRfkLnMcnaldp1eJFw3+iJMTPtsWZpqLClTUXF7/7PW3g7&#10;7d6nX/3Zh8bNy/zofG4+J9YOn8dmASrRNT3M9+utE/y5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/09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qfNRbLoAAADc&#10;AAAADwAAAGRycy9kb3ducmV2LnhtbEVP32vCMBB+H/g/hBN8m4kKY+2MIqIiDIRp9fnW3Nqy5lKa&#10;WPW/N4Lg2318P286v9padNT6yrGG0VCBIM6dqbjQkB3W758gfEA2WDsmDTfyMJ/13qaYGnfhH+r2&#10;oRAxhH2KGsoQmlRKn5dk0Q9dQxy5P9daDBG2hTQtXmK4reVYqQ9pseLYUGJDy5Ly//3ZalicvleT&#10;XfdrXW2SIjsam6nNWOtBf6S+QAS6hpf46d6aOD9J4PFMvEDO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81Fs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C+YMCr0AAADc&#10;AAAADwAAAGRycy9kb3ducmV2LnhtbEWPQWvCQBSE74L/YXlCb2ZXC9LGrCLSiiAUatOen9nXJDT7&#10;NmTXJP77bqHgcZiZb5hsO9pG9NT52rGGRaJAEBfO1FxqyD9e508gfEA22DgmDTfysN1MJxmmxg38&#10;Tv05lCJC2KeooQqhTaX0RUUWfeJa4uh9u85iiLIrpelwiHDbyKVSK2mx5rhQYUv7ioqf89Vq2H2d&#10;Xh7f+ot1jXku809jc3VYav0wW6g1iEBjuIf/20ejIRLh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5gwK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ZKqpkb0AAADc&#10;AAAADwAAAGRycy9kb3ducmV2LnhtbEWPQWvCQBSE7wX/w/KE3upuUigaXUWkFaEgqGnPz+xrEpp9&#10;G7Jr1H/vCoLHYWa+YWaLi21ET52vHWtIRgoEceFMzaWG/PD1NgbhA7LBxjFpuJKHxXzwMsPMuDPv&#10;qN+HUkQI+ww1VCG0mZS+qMiiH7mWOHp/rrMYouxKaTo8R7htZKrUh7RYc1yosKVVRcX//mQ1LH+/&#10;P9+3/dG6xkzK/MfYXK1TrV+HiZqCCHQJz/CjvTEaUpXA/Uw8AnJ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qmR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22;top:8;flip:x;height:122;width:120;" filled="f" stroked="t" coordsize="21600,21600" o:gfxdata="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eDfm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842;top:8;flip:x;height:122;width:120;" filled="f" stroked="t" coordsize="21600,21600" o:gfxdata="UEsDBAoAAAAAAIdO4kAAAAAAAAAAAAAAAAAEAAAAZHJzL1BLAwQUAAAACACHTuJA+zSSfb0AAADc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NUC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NJJ9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962;top:8;flip:x;height:122;width:120;" filled="f" stroked="t" coordsize="21600,21600" o:gfxdata="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0KC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082;top:8;flip:x;height:122;width:121;" filled="f" stroked="t" coordsize="21600,21600" o:gfxdata="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Gvk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203;top:8;flip:x;height:122;width:120;" filled="f" stroked="t" coordsize="21600,21600" o:gfxdata="UEsDBAoAAAAAAIdO4kAAAAAAAAAAAAAAAAAEAAAAZHJzL1BLAwQUAAAACACHTuJA60Mx5b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VM3g90w8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QzH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3;top:0;height:0;width:1315;" filled="f" stroked="t" coordsize="21600,21600" o:gfxdata="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zpca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02;top:498;height:1;width:1890;" filled="f" stroked="t" coordsize="21600,21600" o:gfxdata="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ovX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300;top:0;height:494;width:494;" fillcolor="#FFFFFF" filled="t" stroked="t" coordsize="21600,21600" o:gfxdata="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g2Pv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276;top:0;height:494;width:494;" fillcolor="#FFFFFF" filled="t" stroked="t" coordsize="21600,21600" o:gfxdata="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NuPb4A&#10;AADc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000000" joinstyle="miter"/>
                  <v:imagedata o:title=""/>
                  <o:lock v:ext="edit" aspectratio="f"/>
                </v:rect>
                <v:line id="_x0000_s1026" o:spid="_x0000_s1026" o:spt="20" style="position:absolute;left:15;top:686;height:1;width:349;rotation:-5898240f;" filled="f" stroked="t" coordsize="21600,21600" o:gfxdata="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hBgZ7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11;top:1359;flip:x;height:1;width:368;rotation:5898240f;" filled="f" stroked="t" coordsize="21600,21600" o:gfxdata="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TMo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14;top:795;height:375;width:420;" filled="f" stroked="f" coordsize="21600,21600" o:gfxdata="UEsDBAoAAAAAAIdO4kAAAAAAAAAAAAAAAAAEAAAAZHJzL1BLAwQUAAAACACHTuJAC8npz7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SJMV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yen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h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2;top:75;height:375;width:420;" filled="f" stroked="f" coordsize="21600,21600" o:gfxdata="UEsDBAoAAAAAAIdO4kAAAAAAAAAAAAAAAAAEAAAAZHJzL1BLAwQUAAAACACHTuJAZIVMVL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Esz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VM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4;top:45;height:375;width:420;" filled="f" stroked="f" coordsize="21600,21600" o:gfxdata="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fS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Ⅱ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szCs w:val="21"/>
        </w:rPr>
        <w:t>A．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&lt;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&lt;</w:t>
      </w:r>
      <w:r>
        <w:rPr>
          <w:i/>
          <w:szCs w:val="21"/>
        </w:rPr>
        <w:t xml:space="preserve"> Q</w:t>
      </w:r>
      <w:r>
        <w:rPr>
          <w:szCs w:val="21"/>
          <w:vertAlign w:val="subscript"/>
        </w:rPr>
        <w:t>2</w:t>
      </w:r>
      <w:r>
        <w:rPr>
          <w:rFonts w:hint="eastAsia"/>
          <w:szCs w:val="21"/>
        </w:rPr>
        <w:t xml:space="preserve">               </w:t>
      </w:r>
      <w:r>
        <w:rPr>
          <w:szCs w:val="21"/>
        </w:rPr>
        <w:t>B．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=</w:t>
      </w:r>
      <w:r>
        <w:rPr>
          <w:i/>
          <w:szCs w:val="21"/>
        </w:rPr>
        <w:t xml:space="preserve"> Q</w:t>
      </w:r>
      <w:r>
        <w:rPr>
          <w:szCs w:val="21"/>
          <w:vertAlign w:val="subscript"/>
        </w:rPr>
        <w:t>2</w:t>
      </w:r>
    </w:p>
    <w:p>
      <w:pPr>
        <w:ind w:firstLine="420" w:firstLineChars="200"/>
      </w:pPr>
      <w:r>
        <w:rPr>
          <w:szCs w:val="21"/>
        </w:rPr>
        <w:t>C．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&lt;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&gt;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   D．</w:t>
      </w:r>
      <w:r>
        <w:rPr>
          <w:i/>
          <w:szCs w:val="21"/>
        </w:rPr>
        <w:t>v</w:t>
      </w:r>
      <w:r>
        <w:rPr>
          <w:szCs w:val="21"/>
          <w:vertAlign w:val="subscript"/>
        </w:rPr>
        <w:t>1</w:t>
      </w:r>
      <w:r>
        <w:rPr>
          <w:i/>
          <w:szCs w:val="21"/>
        </w:rPr>
        <w:t xml:space="preserve"> </w:t>
      </w:r>
      <w:r>
        <w:rPr>
          <w:szCs w:val="21"/>
        </w:rPr>
        <w:t>=</w:t>
      </w:r>
      <w:r>
        <w:rPr>
          <w:i/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&lt;</w:t>
      </w:r>
      <w:r>
        <w:rPr>
          <w:i/>
          <w:szCs w:val="21"/>
        </w:rPr>
        <w:t xml:space="preserve"> Q</w:t>
      </w:r>
      <w:r>
        <w:rPr>
          <w:szCs w:val="21"/>
          <w:vertAlign w:val="subscript"/>
        </w:rPr>
        <w:t>2</w:t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szCs w:val="21"/>
        </w:rPr>
      </w:pPr>
      <w:r>
        <w:rPr>
          <w:b/>
          <w:sz w:val="30"/>
          <w:szCs w:val="30"/>
        </w:rPr>
        <w:t>第</w:t>
      </w:r>
      <w:r>
        <w:rPr>
          <w:rFonts w:hint="eastAsia" w:ascii="宋体" w:hAnsi="宋体" w:cs="宋体"/>
          <w:b/>
          <w:sz w:val="30"/>
          <w:szCs w:val="30"/>
        </w:rPr>
        <w:t>Ⅱ</w:t>
      </w:r>
      <w:r>
        <w:rPr>
          <w:b/>
          <w:sz w:val="30"/>
          <w:szCs w:val="30"/>
        </w:rPr>
        <w:t>卷</w:t>
      </w:r>
      <w:r>
        <w:t>(非选择题</w:t>
      </w:r>
      <w:r>
        <w:rPr>
          <w:rFonts w:hint="eastAsia"/>
          <w:lang w:eastAsia="zh-CN"/>
        </w:rPr>
        <w:t>）</w:t>
      </w:r>
    </w:p>
    <w:p>
      <w:pPr>
        <w:rPr>
          <w:szCs w:val="21"/>
        </w:rPr>
      </w:pPr>
      <w:r>
        <w:rPr>
          <w:szCs w:val="21"/>
        </w:rPr>
        <w:t>21．（18分）</w:t>
      </w:r>
    </w:p>
    <w:p>
      <w:pPr>
        <w:ind w:firstLine="210" w:firstLineChars="100"/>
        <w:rPr>
          <w:szCs w:val="21"/>
        </w:rPr>
      </w:pPr>
      <w:r>
        <w:rPr>
          <w:rFonts w:hint="eastAsia" w:ascii="宋体" w:hAnsi="宋体" w:cs="宋体"/>
          <w:szCs w:val="21"/>
        </w:rPr>
        <w:t>Ⅰ</w:t>
      </w:r>
      <w:r>
        <w:rPr>
          <w:szCs w:val="21"/>
        </w:rPr>
        <w:t>．（1）在测定金属的电阻率实验中，用螺旋测微器测量金属丝的直径，示数如图1所示，读数为__________________mm。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>（2）在用单摆测定重力加速度实验中，用游标为20分度的卡尺测量摆球的直径，示数如图2所示，读数为__________________cm。</w:t>
      </w:r>
    </w:p>
    <w:p>
      <w:pPr>
        <w:ind w:firstLine="315" w:firstLineChars="150"/>
        <w:jc w:val="center"/>
        <w:rPr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114300" distR="114300">
                <wp:extent cx="4241800" cy="1162050"/>
                <wp:effectExtent l="0" t="4445" r="6350" b="0"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1800" cy="1162050"/>
                          <a:chOff x="0" y="0"/>
                          <a:chExt cx="6680" cy="1830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92" y="192"/>
                            <a:ext cx="406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矩形 58"/>
                        <wps:cNvSpPr/>
                        <wps:spPr>
                          <a:xfrm>
                            <a:off x="498" y="255"/>
                            <a:ext cx="21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SpPr/>
                        <wps:spPr>
                          <a:xfrm flipV="1">
                            <a:off x="708" y="0"/>
                            <a:ext cx="584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SpPr/>
                        <wps:spPr>
                          <a:xfrm>
                            <a:off x="724" y="1164"/>
                            <a:ext cx="584" cy="2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SpPr/>
                        <wps:spPr>
                          <a:xfrm>
                            <a:off x="588" y="699"/>
                            <a:ext cx="1" cy="1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SpPr/>
                        <wps:spPr>
                          <a:xfrm>
                            <a:off x="512" y="699"/>
                            <a:ext cx="18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SpPr/>
                        <wps:spPr>
                          <a:xfrm rot="5400000">
                            <a:off x="772" y="219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SpPr/>
                        <wps:spPr>
                          <a:xfrm rot="5400000">
                            <a:off x="772" y="300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SpPr/>
                        <wps:spPr>
                          <a:xfrm rot="5400000">
                            <a:off x="798" y="356"/>
                            <a:ext cx="0" cy="15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SpPr/>
                        <wps:spPr>
                          <a:xfrm rot="5400000">
                            <a:off x="772" y="463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直接连接符 67"/>
                        <wps:cNvSpPr/>
                        <wps:spPr>
                          <a:xfrm rot="5400000">
                            <a:off x="772" y="544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直接连接符 68"/>
                        <wps:cNvSpPr/>
                        <wps:spPr>
                          <a:xfrm rot="5400000">
                            <a:off x="772" y="625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SpPr/>
                        <wps:spPr>
                          <a:xfrm rot="5400000">
                            <a:off x="772" y="707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SpPr/>
                        <wps:spPr>
                          <a:xfrm rot="5400000">
                            <a:off x="824" y="736"/>
                            <a:ext cx="0" cy="20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SpPr/>
                        <wps:spPr>
                          <a:xfrm rot="5400000">
                            <a:off x="772" y="869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接连接符 72"/>
                        <wps:cNvSpPr/>
                        <wps:spPr>
                          <a:xfrm rot="5400000">
                            <a:off x="772" y="951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直接连接符 73"/>
                        <wps:cNvSpPr/>
                        <wps:spPr>
                          <a:xfrm rot="5400000">
                            <a:off x="772" y="1032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接连接符 74"/>
                        <wps:cNvSpPr/>
                        <wps:spPr>
                          <a:xfrm rot="5400000">
                            <a:off x="772" y="1113"/>
                            <a:ext cx="0" cy="10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5" name="矩形 75"/>
                        <wps:cNvSpPr/>
                        <wps:spPr>
                          <a:xfrm>
                            <a:off x="0" y="45"/>
                            <a:ext cx="120" cy="1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6" name="直接连接符 76"/>
                        <wps:cNvSpPr/>
                        <wps:spPr>
                          <a:xfrm flipV="1">
                            <a:off x="687" y="540"/>
                            <a:ext cx="1" cy="1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406" y="768"/>
                            <a:ext cx="43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796" y="615"/>
                            <a:ext cx="55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794" y="210"/>
                            <a:ext cx="554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376" y="1365"/>
                            <a:ext cx="7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38" name="组合 138"/>
                        <wpg:cNvGrpSpPr/>
                        <wpg:grpSpPr>
                          <a:xfrm>
                            <a:off x="2030" y="138"/>
                            <a:ext cx="4650" cy="1299"/>
                            <a:chOff x="0" y="0"/>
                            <a:chExt cx="4650" cy="1299"/>
                          </a:xfrm>
                        </wpg:grpSpPr>
                        <wpg:grpSp>
                          <wpg:cNvPr id="130" name="组合 130"/>
                          <wpg:cNvGrpSpPr/>
                          <wpg:grpSpPr>
                            <a:xfrm>
                              <a:off x="194" y="351"/>
                              <a:ext cx="4330" cy="594"/>
                              <a:chOff x="0" y="0"/>
                              <a:chExt cx="4330" cy="594"/>
                            </a:xfrm>
                          </wpg:grpSpPr>
                          <wps:wsp>
                            <wps:cNvPr id="81" name="直接连接符 81"/>
                            <wps:cNvSpPr/>
                            <wps:spPr>
                              <a:xfrm>
                                <a:off x="0" y="0"/>
                                <a:ext cx="1" cy="36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2" name="直接连接符 82"/>
                            <wps:cNvSpPr/>
                            <wps:spPr>
                              <a:xfrm>
                                <a:off x="1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3" name="直接连接符 83"/>
                            <wps:cNvSpPr/>
                            <wps:spPr>
                              <a:xfrm>
                                <a:off x="3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4" name="直接连接符 84"/>
                            <wps:cNvSpPr/>
                            <wps:spPr>
                              <a:xfrm>
                                <a:off x="4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5" name="直接连接符 85"/>
                            <wps:cNvSpPr/>
                            <wps:spPr>
                              <a:xfrm>
                                <a:off x="6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直接连接符 86"/>
                            <wps:cNvSpPr/>
                            <wps:spPr>
                              <a:xfrm>
                                <a:off x="800" y="180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7" name="直接连接符 87"/>
                            <wps:cNvSpPr/>
                            <wps:spPr>
                              <a:xfrm>
                                <a:off x="9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8" name="直接连接符 88"/>
                            <wps:cNvSpPr/>
                            <wps:spPr>
                              <a:xfrm>
                                <a:off x="11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直接连接符 89"/>
                            <wps:cNvSpPr/>
                            <wps:spPr>
                              <a:xfrm>
                                <a:off x="12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0" name="直接连接符 90"/>
                            <wps:cNvSpPr/>
                            <wps:spPr>
                              <a:xfrm>
                                <a:off x="14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1" name="直接连接符 91"/>
                            <wps:cNvSpPr/>
                            <wps:spPr>
                              <a:xfrm>
                                <a:off x="1600" y="30"/>
                                <a:ext cx="1" cy="3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17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>
                                <a:off x="19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" name="直接连接符 94"/>
                            <wps:cNvSpPr/>
                            <wps:spPr>
                              <a:xfrm>
                                <a:off x="20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" name="直接连接符 95"/>
                            <wps:cNvSpPr/>
                            <wps:spPr>
                              <a:xfrm>
                                <a:off x="22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" name="直接连接符 96"/>
                            <wps:cNvSpPr/>
                            <wps:spPr>
                              <a:xfrm>
                                <a:off x="2400" y="180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" name="直接连接符 97"/>
                            <wps:cNvSpPr/>
                            <wps:spPr>
                              <a:xfrm>
                                <a:off x="256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" name="直接连接符 98"/>
                            <wps:cNvSpPr/>
                            <wps:spPr>
                              <a:xfrm>
                                <a:off x="272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" name="直接连接符 99"/>
                            <wps:cNvSpPr/>
                            <wps:spPr>
                              <a:xfrm>
                                <a:off x="288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0" name="直接连接符 100"/>
                            <wps:cNvSpPr/>
                            <wps:spPr>
                              <a:xfrm>
                                <a:off x="3040" y="24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" name="直接连接符 101"/>
                            <wps:cNvSpPr/>
                            <wps:spPr>
                              <a:xfrm>
                                <a:off x="3200" y="45"/>
                                <a:ext cx="1" cy="33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" name="直接连接符 102"/>
                            <wps:cNvSpPr/>
                            <wps:spPr>
                              <a:xfrm>
                                <a:off x="337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3" name="直接连接符 103"/>
                            <wps:cNvSpPr/>
                            <wps:spPr>
                              <a:xfrm>
                                <a:off x="353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4" name="直接连接符 104"/>
                            <wps:cNvSpPr/>
                            <wps:spPr>
                              <a:xfrm>
                                <a:off x="369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5" name="直接连接符 105"/>
                            <wps:cNvSpPr/>
                            <wps:spPr>
                              <a:xfrm>
                                <a:off x="385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6" name="直接连接符 106"/>
                            <wps:cNvSpPr/>
                            <wps:spPr>
                              <a:xfrm>
                                <a:off x="4010" y="195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7" name="直接连接符 107"/>
                            <wps:cNvSpPr/>
                            <wps:spPr>
                              <a:xfrm>
                                <a:off x="417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8" name="直接连接符 108"/>
                            <wps:cNvSpPr/>
                            <wps:spPr>
                              <a:xfrm>
                                <a:off x="4330" y="255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9" name="直接连接符 109"/>
                            <wps:cNvSpPr/>
                            <wps:spPr>
                              <a:xfrm flipV="1">
                                <a:off x="1092" y="354"/>
                                <a:ext cx="0" cy="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0" name="直接连接符 110"/>
                            <wps:cNvSpPr/>
                            <wps:spPr>
                              <a:xfrm flipV="1">
                                <a:off x="124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1" name="直接连接符 111"/>
                            <wps:cNvSpPr/>
                            <wps:spPr>
                              <a:xfrm flipV="1">
                                <a:off x="1395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2" name="直接连接符 112"/>
                            <wps:cNvSpPr/>
                            <wps:spPr>
                              <a:xfrm flipV="1">
                                <a:off x="1547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3" name="直接连接符 113"/>
                            <wps:cNvSpPr/>
                            <wps:spPr>
                              <a:xfrm flipV="1">
                                <a:off x="1699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4" name="直接连接符 114"/>
                            <wps:cNvSpPr/>
                            <wps:spPr>
                              <a:xfrm flipV="1">
                                <a:off x="1851" y="354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5" name="直接连接符 115"/>
                            <wps:cNvSpPr/>
                            <wps:spPr>
                              <a:xfrm flipV="1">
                                <a:off x="2002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6" name="直接连接符 116"/>
                            <wps:cNvSpPr/>
                            <wps:spPr>
                              <a:xfrm flipV="1">
                                <a:off x="215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7" name="直接连接符 117"/>
                            <wps:cNvSpPr/>
                            <wps:spPr>
                              <a:xfrm flipV="1">
                                <a:off x="2306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8" name="直接连接符 118"/>
                            <wps:cNvSpPr/>
                            <wps:spPr>
                              <a:xfrm flipV="1">
                                <a:off x="2457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9" name="直接连接符 119"/>
                            <wps:cNvSpPr/>
                            <wps:spPr>
                              <a:xfrm flipV="1">
                                <a:off x="2609" y="354"/>
                                <a:ext cx="0" cy="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0" name="直接连接符 120"/>
                            <wps:cNvSpPr/>
                            <wps:spPr>
                              <a:xfrm flipV="1">
                                <a:off x="2761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1" name="直接连接符 121"/>
                            <wps:cNvSpPr/>
                            <wps:spPr>
                              <a:xfrm flipV="1">
                                <a:off x="2912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2" name="直接连接符 122"/>
                            <wps:cNvSpPr/>
                            <wps:spPr>
                              <a:xfrm flipV="1">
                                <a:off x="306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3" name="直接连接符 123"/>
                            <wps:cNvSpPr/>
                            <wps:spPr>
                              <a:xfrm flipV="1">
                                <a:off x="3216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4" name="直接连接符 124"/>
                            <wps:cNvSpPr/>
                            <wps:spPr>
                              <a:xfrm flipV="1">
                                <a:off x="3368" y="354"/>
                                <a:ext cx="0" cy="1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5" name="直接连接符 125"/>
                            <wps:cNvSpPr/>
                            <wps:spPr>
                              <a:xfrm flipV="1">
                                <a:off x="3519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6" name="直接连接符 126"/>
                            <wps:cNvSpPr/>
                            <wps:spPr>
                              <a:xfrm flipV="1">
                                <a:off x="3671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7" name="直接连接符 127"/>
                            <wps:cNvSpPr/>
                            <wps:spPr>
                              <a:xfrm flipV="1">
                                <a:off x="3823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8" name="直接连接符 128"/>
                            <wps:cNvSpPr/>
                            <wps:spPr>
                              <a:xfrm flipV="1">
                                <a:off x="3974" y="354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9" name="直接连接符 129"/>
                            <wps:cNvSpPr/>
                            <wps:spPr>
                              <a:xfrm flipV="1">
                                <a:off x="4126" y="354"/>
                                <a:ext cx="0" cy="24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31" name="直接连接符 131"/>
                          <wps:cNvSpPr/>
                          <wps:spPr>
                            <a:xfrm>
                              <a:off x="192" y="708"/>
                              <a:ext cx="441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2" name="文本框 132"/>
                          <wps:cNvSpPr txBox="1"/>
                          <wps:spPr>
                            <a:xfrm>
                              <a:off x="0" y="0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3" name="文本框 133"/>
                          <wps:cNvSpPr txBox="1"/>
                          <wps:spPr>
                            <a:xfrm>
                              <a:off x="1604" y="39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4" name="文本框 134"/>
                          <wps:cNvSpPr txBox="1"/>
                          <wps:spPr>
                            <a:xfrm>
                              <a:off x="3218" y="60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1090" y="834"/>
                              <a:ext cx="360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6" name="文本框 136"/>
                          <wps:cNvSpPr txBox="1"/>
                          <wps:spPr>
                            <a:xfrm>
                              <a:off x="2564" y="807"/>
                              <a:ext cx="602" cy="4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7" name="文本框 137"/>
                          <wps:cNvSpPr txBox="1"/>
                          <wps:spPr>
                            <a:xfrm>
                              <a:off x="4064" y="825"/>
                              <a:ext cx="586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39" name="文本框 139"/>
                        <wps:cNvSpPr txBox="1"/>
                        <wps:spPr>
                          <a:xfrm>
                            <a:off x="4352" y="1350"/>
                            <a:ext cx="750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文本框 140"/>
                        <wps:cNvSpPr txBox="1"/>
                        <wps:spPr>
                          <a:xfrm>
                            <a:off x="5958" y="300"/>
                            <a:ext cx="614" cy="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cm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1.5pt;width:334pt;" coordsize="6680,1830" o:gfxdata="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">
                <o:lock v:ext="edit" grouping="f" rotation="f" text="f" aspectratio="f"/>
                <v:rect id="_x0000_s1026" o:spid="_x0000_s1026" o:spt="1" style="position:absolute;left:92;top:192;height:1020;width:406;" fillcolor="#FFFFFF" filled="t" stroked="t" coordsize="21600,21600" o:gfxdata="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z8l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498;top:255;height:904;width:210;" fillcolor="#FFFFFF" filled="t" stroked="t" coordsize="21600,21600" o:gfxdata="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gKtX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708;top:0;flip:y;height:240;width:584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24;top:1164;height:240;width:584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88;top:699;height:195;width:1;" filled="f" stroked="t" coordsize="21600,21600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12;top:699;height:1;width:180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219;height:104;width:0;rotation:5898240f;" filled="f" stroked="t" coordsize="21600,21600" o:gfxdata="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P62b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300;height:104;width:0;rotation:5898240f;" filled="f" stroked="t" coordsize="21600,21600" o:gfxdata="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1jX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98;top:356;height:156;width:0;rotation:5898240f;" filled="f" stroked="t" coordsize="21600,21600" o:gfxdata="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akH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463;height:104;width:0;rotation:5898240f;" filled="f" stroked="t" coordsize="21600,21600" o:gfxdata="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SA4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544;height:104;width:0;rotation:5898240f;" filled="f" stroked="t" coordsize="21600,21600" o:gfxdata="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BKuY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625;height:104;width:0;rotation:5898240f;" filled="f" stroked="t" coordsize="21600,21600" o:gfxdata="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mz/q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707;height:104;width:0;rotation:5898240f;" filled="f" stroked="t" coordsize="21600,21600" o:gfxdata="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15px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24;top:736;height:208;width:0;rotation:5898240f;" filled="f" stroked="t" coordsize="21600,21600" o:gfxdata="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NKUx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869;height:104;width:0;rotation:5898240f;" filled="f" stroked="t" coordsize="21600,21600" o:gfxdata="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gAq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951;height:104;width:0;rotation:5898240f;" filled="f" stroked="t" coordsize="21600,21600" o:gfxdata="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qe3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1032;height:104;width:0;rotation:5898240f;" filled="f" stroked="t" coordsize="21600,21600" o:gfxdata="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OY7R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772;top:1113;height:104;width:0;rotation:5898240f;" filled="f" stroked="t" coordsize="21600,21600" o:gfxdata="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+jM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0;top:45;height:1245;width:120;" fillcolor="#FFFFFF" filled="t" stroked="f" coordsize="21600,21600" o:gfxdata="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OO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687;top:540;flip:y;height:165;width:1;" filled="f" stroked="t" coordsize="21600,21600" o:gfxdata="UEsDBAoAAAAAAIdO4kAAAAAAAAAAAAAAAAAEAAAAZHJzL1BLAwQUAAAACACHTuJAK0g2zb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8Dq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Db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06;top:768;height:420;width:434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6;top:615;height:420;width:554;" filled="f" stroked="f" coordsize="21600,21600" o:gfxdata="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Aab1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94;top:210;height:420;width:554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6;top:1365;height:465;width:750;" filled="f" stroked="f" coordsize="21600,21600" o:gfxdata="UEsDBAoAAAAAAIdO4kAAAAAAAAAAAAAAAAAEAAAAZHJzL1BLAwQUAAAACACHTuJAq7kTcb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9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5E3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  <v:group id="_x0000_s1026" o:spid="_x0000_s1026" o:spt="203" style="position:absolute;left:2030;top:138;height:1299;width:4650;" coordsize="4650,1299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194;top:351;height:594;width:4330;" coordsize="4330,594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360;width:1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;top:240;height:120;width: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;top:240;height:120;width:0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240;height:120;width:0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40;top:240;height:120;width: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00;top:180;height:180;width: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0;top:240;height:120;width:0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20;top:240;height:120;width:0;" filled="f" stroked="t" coordsize="21600,21600" o:gfxdata="UEsDBAoAAAAAAIdO4kAAAAAAAAAAAAAAAAAEAAAAZHJzL1BLAwQUAAAACACHTuJAMUBJKb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b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UBJKb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80;top:240;height:120;width:0;" filled="f" stroked="t" coordsize="21600,21600" o:gfxdata="UEsDBAoAAAAAAIdO4kAAAAAAAAAAAAAAAAAEAAAAZHJzL1BLAwQUAAAACACHTuJAXgzssr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Z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M7L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40;top:240;height:120;width:0;" filled="f" stroked="t" coordsize="21600,21600" o:gfxdata="UEsDBAoAAAAAAIdO4kAAAAAAAAAAAAAAAAAEAAAAZHJzL1BLAwQUAAAACACHTuJASu/T8r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b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79Py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0;top:30;height:330;width:1;" filled="f" stroked="t" coordsize="21600,21600" o:gfxdata="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3Zp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60;top:240;height:120;width:0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20;top:240;height:120;width:0;" filled="f" stroked="t" coordsize="21600,21600" o:gfxdata="UEsDBAoAAAAAAIdO4kAAAAAAAAAAAAAAAAAEAAAAZHJzL1BLAwQUAAAACACHTuJAuj1Nh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+Ep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1N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80;top:240;height:120;width:0;" filled="f" stroked="t" coordsize="21600,21600" o:gfxdata="UEsDBAoAAAAAAIdO4kAAAAAAAAAAAAAAAAAEAAAAZHJzL1BLAwQUAAAACACHTuJANdTV8b8AAADb&#10;AAAADwAAAGRycy9kb3ducmV2LnhtbEWPS2vDMBCE74X8B7GBXkIi2S2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U1f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40;top:240;height:120;width:0;" filled="f" stroked="t" coordsize="21600,21600" o:gfxdata="UEsDBAoAAAAAAIdO4kAAAAAAAAAAAAAAAAAEAAAAZHJzL1BLAwQUAAAACACHTuJAWphwar8AAADb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2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YcG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00;top:180;height:180;width:0;" filled="f" stroked="t" coordsize="21600,21600" o:gfxdata="UEsDBAoAAAAAAIdO4kAAAAAAAAAAAAAAAAAEAAAAZHJzL1BLAwQUAAAACACHTuJAqkruHb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+Ep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ru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60;top:240;height:120;width:0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20;top:240;height:120;width:0;" filled="f" stroked="t" coordsize="21600,21600" o:gfxdata="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d/0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80;top:240;height:120;width:0;" filled="f" stroked="t" coordsize="21600,21600" o:gfxdata="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Vem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40;top:240;height:120;width:0;" filled="f" stroked="t" coordsize="21600,21600" o:gfxdata="UEsDBAoAAAAAAIdO4kAAAAAAAAAAAAAAAAAEAAAAZHJzL1BLAwQUAAAACACHTuJA5P2ZJ7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2ZJ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0;top:45;height:330;width:1;" filled="f" stroked="t" coordsize="21600,21600" o:gfxdata="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xPL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70;top:255;height:120;width: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30;top:255;height:120;width:0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90;top:255;height:120;width:0;" filled="f" stroked="t" coordsize="21600,21600" o:gfxdata="UEsDBAoAAAAAAIdO4kAAAAAAAAAAAAAAAAAEAAAAZHJzL1BLAwQUAAAACACHTuJAm8afJLoAAADc&#10;AAAADwAAAGRycy9kb3ducmV2LnhtbEVPS4vCMBC+C/6HMMJeRBN1E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p8k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850;top:255;height:120;width:0;" filled="f" stroked="t" coordsize="21600,21600" o:gfxdata="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ijq/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010;top:195;height:180;width:0;" filled="f" stroked="t" coordsize="21600,21600" o:gfxdata="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YpM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70;top:255;height:120;width:0;" filled="f" stroked="t" coordsize="21600,21600" o:gfxdata="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FAFT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30;top:255;height:120;width:0;" filled="f" stroked="t" coordsize="21600,21600" o:gfxdata="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uVI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92;top:354;flip:y;height:240;width:0;" filled="f" stroked="t" coordsize="21600,21600" o:gfxdata="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+cTr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44;top:354;flip:y;height:120;width:0;" filled="f" stroked="t" coordsize="21600,21600" o:gfxdata="UEsDBAoAAAAAAIdO4kAAAAAAAAAAAAAAAAAEAAAAZHJzL1BLAwQUAAAACACHTuJAVRr7q7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gi/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r7q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95;top:354;flip:y;height:120;width:0;" filled="f" stroked="t" coordsize="21600,21600" o:gfxdata="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l4w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47;top:354;flip:y;height:120;width:0;" filled="f" stroked="t" coordsize="21600,21600" o:gfxdata="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TAR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99;top:354;flip:y;height:120;width:0;" filled="f" stroked="t" coordsize="21600,21600" o:gfxdata="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hl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51;top:354;flip:y;height:180;width:0;" filled="f" stroked="t" coordsize="21600,21600" o:gfxdata="UEsDBAoAAAAAAIdO4kAAAAAAAAAAAAAAAAAEAAAAZHJzL1BLAwQUAAAACACHTuJAKiH9qLsAAADc&#10;AAAADwAAAGRycy9kb3ducmV2LnhtbEVP32vCMBB+F/wfwgl706ROxH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H9q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02;top:354;flip:y;height:120;width:0;" filled="f" stroked="t" coordsize="21600,21600" o:gfxdata="UEsDBAoAAAAAAIdO4kAAAAAAAAAAAAAAAAAEAAAAZHJzL1BLAwQUAAAACACHTuJARW1YM7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nJ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1YM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54;top:354;flip:y;height:120;width:0;" filled="f" stroked="t" coordsize="21600,21600" o:gfxdata="UEsDBAoAAAAAAIdO4kAAAAAAAAAAAAAAAAAEAAAAZHJzL1BLAwQUAAAACACHTuJAtb/GRL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JH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/GR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06;top:354;flip:y;height:120;width:0;" filled="f" stroked="t" coordsize="21600,21600" o:gfxdata="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Nj3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57;top:354;flip:y;height:120;width:0;" filled="f" stroked="t" coordsize="21600,21600" o:gfxdata="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z3r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09;top:354;flip:y;height:240;width:0;" filled="f" stroked="t" coordsize="21600,21600" o:gfxdata="UEsDBAoAAAAAAIdO4kAAAAAAAAAAAAAAAAAEAAAAZHJzL1BLAwQUAAAACACHTuJAxCBSN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5Pp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BSN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61;top:354;flip:y;height:120;width:0;" filled="f" stroked="t" coordsize="21600,21600" o:gfxdata="UEsDBAoAAAAAAIdO4kAAAAAAAAAAAAAAAAAEAAAAZHJzL1BLAwQUAAAACACHTuJAm3YxFr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YxF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12;top:354;flip:y;height:120;width:0;" filled="f" stroked="t" coordsize="21600,21600" o:gfxdata="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Uj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64;top:354;flip:y;height:120;width:0;" filled="f" stroked="t" coordsize="21600,21600" o:gfxdata="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gK+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16;top:354;flip:y;height:120;width:0;" filled="f" stroked="t" coordsize="21600,21600" o:gfxdata="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SvY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68;top:354;flip:y;height:180;width:0;" filled="f" stroked="t" coordsize="21600,21600" o:gfxdata="UEsDBAoAAAAAAIdO4kAAAAAAAAAAAAAAAAAEAAAAZHJzL1BLAwQUAAAACACHTuJA5E03Fb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03F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19;top:354;flip:y;height:120;width:0;" filled="f" stroked="t" coordsize="21600,21600" o:gfxdata="UEsDBAoAAAAAAIdO4kAAAAAAAAAAAAAAAAAEAAAAZHJzL1BLAwQUAAAACACHTuJAiwGSjr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GSj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71;top:354;flip:y;height:120;width:0;" filled="f" stroked="t" coordsize="21600,21600" o:gfxdata="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MM+b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823;top:354;flip:y;height:120;width:0;" filled="f" stroked="t" coordsize="21600,21600" o:gfxdata="UEsDBAoAAAAAAIdO4kAAAAAAAAAAAAAAAAAEAAAAZHJzL1BLAwQUAAAACACHTuJAFJ+pYr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cnU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pY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974;top:354;flip:y;height:120;width:0;" filled="f" stroked="t" coordsize="21600,21600" o:gfxdata="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A9E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26;top:354;flip:y;height:240;width:0;" filled="f" stroked="t" coordsize="21600,21600" o:gfxdata="UEsDBAoAAAAAAIdO4kAAAAAAAAAAAAAAAAAEAAAAZHJzL1BLAwQUAAAACACHTuJACkyYi7wAAADc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L8JIXrM/ECm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mI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192;top:708;height:1;width:4410;" filled="f" stroked="t" coordsize="21600,21600" o:gfxdata="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d9g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_x0000_s1026" o:spid="_x0000_s1026" o:spt="202" type="#_x0000_t202" style="position:absolute;left:0;top:0;height:465;width:360;" filled="f" stroked="f" coordsize="21600,21600" o:gfxdata="UEsDBAoAAAAAAIdO4kAAAAAAAAAAAAAAAAAEAAAAZHJzL1BLAwQUAAAACACHTuJAe/zpPL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Su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6T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04;top:39;height:465;width:360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218;top:60;height:465;width:360;" filled="f" stroked="f" coordsize="21600,21600" o:gfxdata="UEsDBAoAAAAAAIdO4kAAAAAAAAAAAAAAAAAEAAAAZHJzL1BLAwQUAAAACACHTuJAm1nU07wAAADc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l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Z1N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90;top:834;height:465;width:360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64;top:807;height:465;width:602;" filled="f" stroked="f" coordsize="21600,21600" o:gfxdata="UEsDBAoAAAAAAIdO4kAAAAAAAAAAAAAAAAAEAAAAZHJzL1BLAwQUAAAACACHTuJABMfvP7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H+cwZ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H7z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64;top:825;height:390;width:586;" filled="f" stroked="f" coordsize="21600,21600" o:gfxdata="UEsDBAoAAAAAAIdO4kAAAAAAAAAAAAAAAAAEAAAAZHJzL1BLAwQUAAAACACHTuJAa4tKpL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+awv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Kp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4352;top:1350;height:465;width:750;" filled="f" stroked="f" coordsize="21600,21600" o:gfxdata="UEsDBAoAAAAAAIdO4kAAAAAAAAAAAAAAAAAEAAAAZHJzL1BLAwQUAAAACACHTuJAdVh7T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O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WHt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58;top:300;height:465;width:614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cm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Cs w:val="21"/>
        </w:rPr>
      </w:pPr>
      <w:r>
        <w:rPr>
          <w:rFonts w:hint="eastAsia" w:ascii="宋体" w:hAnsi="宋体" w:cs="宋体"/>
          <w:szCs w:val="21"/>
        </w:rPr>
        <w:t>Ⅱ</w:t>
      </w:r>
      <w:r>
        <w:rPr>
          <w:szCs w:val="21"/>
        </w:rPr>
        <w:t>．太阳能是一种清洁、“绿色”能源。在我国上海举办的2010年世博会上，大量利用了太阳能电池。太阳能电池在有光照时，可以将光能转化为电能，在没有光照时，可以视为一个电学器件。某实验小组根据测绘小灯泡伏安特性曲线的实验方法，探究一个太阳能电池在没有光照时（没有储存电能）的I-U特性。所用的器材包括：太阳能电池，电源E，电流表A，电压表V，滑动变阻器R，开关S及导线若干。</w:t>
      </w:r>
    </w:p>
    <w:p>
      <w:pPr>
        <w:rPr>
          <w:szCs w:val="21"/>
        </w:rPr>
      </w:pPr>
      <w:r>
        <w:rPr>
          <w:szCs w:val="21"/>
        </w:rPr>
        <w:t>（1）为了达到上述目的，请将图1连成一个完整的实验电路图。</w:t>
      </w:r>
    </w:p>
    <w:p>
      <w:pPr>
        <w:rPr>
          <w:szCs w:val="21"/>
        </w:rPr>
      </w:pPr>
      <w:r>
        <w:rPr>
          <w:szCs w:val="21"/>
        </w:rPr>
        <w:t>（2）该实验小组根据实验得到的数据，描点绘出了如图2的I-U图像。由图可知，当电压小于2.00V时，太阳能电池的电阻_____________ （填“很大”或“很小”）；当电压为2.80V时，太阳能电池的电阻约为____________</w:t>
      </w:r>
      <w:r>
        <w:rPr>
          <w:position w:val="-4"/>
          <w:szCs w:val="21"/>
        </w:rPr>
        <w:object>
          <v:shape id="_x0000_i1048" o:spt="75" alt="学科网(www.zxxk.com)--教育资源门户，提供试卷、教案、课件、论文、素材及各类教学资源下载，还有大量而丰富的教学相关资讯！" type="#_x0000_t75" style="height:13pt;width:13pt;" o:ole="t" filled="f" o:preferrelative="t" stroked="f" coordsize="21600,21600">
            <v:path/>
            <v:fill on="f" focussize="0,0"/>
            <v:stroke on="f"/>
            <v:imagedata r:id="rId34" o:title=""/>
            <o:lock v:ext="edit" grouping="f" rotation="f" text="f" aspectratio="t"/>
            <w10:wrap type="none"/>
            <w10:anchorlock/>
          </v:shape>
          <o:OLEObject Type="Embed" ProgID="Equation.DSMT4" ShapeID="_x0000_i1048" DrawAspect="Content" ObjectID="_1468075743" r:id="rId33">
            <o:LockedField>false</o:LockedField>
          </o:OLEObject>
        </w:object>
      </w:r>
      <w:r>
        <w:rPr>
          <w:szCs w:val="21"/>
        </w:rPr>
        <w:t>。</w:t>
      </w:r>
    </w:p>
    <w:p>
      <w:pPr>
        <w:jc w:val="center"/>
        <w:rPr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114300" distR="114300">
                <wp:extent cx="5259070" cy="2474595"/>
                <wp:effectExtent l="5080" t="0" r="0" b="0"/>
                <wp:docPr id="557" name="组合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9070" cy="2474595"/>
                          <a:chOff x="0" y="0"/>
                          <a:chExt cx="8282" cy="3897"/>
                        </a:xfrm>
                      </wpg:grpSpPr>
                      <wpg:grpSp>
                        <wpg:cNvPr id="453" name="组合 453"/>
                        <wpg:cNvGrpSpPr/>
                        <wpg:grpSpPr>
                          <a:xfrm>
                            <a:off x="0" y="108"/>
                            <a:ext cx="3316" cy="3390"/>
                            <a:chOff x="0" y="0"/>
                            <a:chExt cx="3316" cy="3390"/>
                          </a:xfrm>
                        </wpg:grpSpPr>
                        <wps:wsp>
                          <wps:cNvPr id="416" name="矩形 416"/>
                          <wps:cNvSpPr/>
                          <wps:spPr>
                            <a:xfrm>
                              <a:off x="0" y="0"/>
                              <a:ext cx="3316" cy="3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17" name="直接连接符 417"/>
                          <wps:cNvSpPr/>
                          <wps:spPr>
                            <a:xfrm>
                              <a:off x="526" y="1065"/>
                              <a:ext cx="2474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433" name="组合 433"/>
                          <wpg:cNvGrpSpPr/>
                          <wpg:grpSpPr>
                            <a:xfrm>
                              <a:off x="574" y="165"/>
                              <a:ext cx="2308" cy="1105"/>
                              <a:chOff x="0" y="0"/>
                              <a:chExt cx="2308" cy="1105"/>
                            </a:xfrm>
                          </wpg:grpSpPr>
                          <wpg:grpSp>
                            <wpg:cNvPr id="420" name="组合 420"/>
                            <wpg:cNvGrpSpPr/>
                            <wpg:grpSpPr>
                              <a:xfrm>
                                <a:off x="432" y="699"/>
                                <a:ext cx="446" cy="406"/>
                                <a:chOff x="0" y="0"/>
                                <a:chExt cx="446" cy="406"/>
                              </a:xfrm>
                            </wpg:grpSpPr>
                            <wps:wsp>
                              <wps:cNvPr id="418" name="椭圆 418"/>
                              <wps:cNvSpPr/>
                              <wps:spPr>
                                <a:xfrm>
                                  <a:off x="0" y="0"/>
                                  <a:ext cx="406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19" name="文本框 419"/>
                              <wps:cNvSpPr txBox="1"/>
                              <wps:spPr>
                                <a:xfrm>
                                  <a:off x="146" y="54"/>
                                  <a:ext cx="30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</wpg:grpSp>
                          <wpg:grpSp>
                            <wpg:cNvPr id="423" name="组合 423"/>
                            <wpg:cNvGrpSpPr/>
                            <wpg:grpSpPr>
                              <a:xfrm>
                                <a:off x="1648" y="684"/>
                                <a:ext cx="446" cy="406"/>
                                <a:chOff x="0" y="0"/>
                                <a:chExt cx="446" cy="406"/>
                              </a:xfrm>
                            </wpg:grpSpPr>
                            <wps:wsp>
                              <wps:cNvPr id="421" name="椭圆 421"/>
                              <wps:cNvSpPr/>
                              <wps:spPr>
                                <a:xfrm>
                                  <a:off x="0" y="0"/>
                                  <a:ext cx="406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2" name="文本框 422"/>
                              <wps:cNvSpPr txBox="1"/>
                              <wps:spPr>
                                <a:xfrm>
                                  <a:off x="146" y="54"/>
                                  <a:ext cx="300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0"/>
                            </wps:wsp>
                          </wpg:grpSp>
                          <wps:wsp>
                            <wps:cNvPr id="424" name="任意多边形 424"/>
                            <wps:cNvSpPr/>
                            <wps:spPr>
                              <a:xfrm flipV="1">
                                <a:off x="194" y="269"/>
                                <a:ext cx="920" cy="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20" h="840">
                                    <a:moveTo>
                                      <a:pt x="0" y="0"/>
                                    </a:moveTo>
                                    <a:lnTo>
                                      <a:pt x="0" y="840"/>
                                    </a:lnTo>
                                    <a:lnTo>
                                      <a:pt x="2420" y="840"/>
                                    </a:lnTo>
                                    <a:lnTo>
                                      <a:pt x="242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  <wps:wsp>
                            <wps:cNvPr id="425" name="矩形 425"/>
                            <wps:cNvSpPr/>
                            <wps:spPr>
                              <a:xfrm>
                                <a:off x="26" y="75"/>
                                <a:ext cx="1230" cy="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6" name="文本框 426"/>
                            <wps:cNvSpPr txBox="1"/>
                            <wps:spPr>
                              <a:xfrm>
                                <a:off x="42" y="0"/>
                                <a:ext cx="1230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太阳能电池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7" name="文本框 427"/>
                            <wps:cNvSpPr txBox="1"/>
                            <wps:spPr>
                              <a:xfrm>
                                <a:off x="0" y="180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8" name="文本框 428"/>
                            <wps:cNvSpPr txBox="1"/>
                            <wps:spPr>
                              <a:xfrm>
                                <a:off x="142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29" name="文本框 429"/>
                            <wps:cNvSpPr txBox="1"/>
                            <wps:spPr>
                              <a:xfrm>
                                <a:off x="1334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0" name="文本框 430"/>
                            <wps:cNvSpPr txBox="1"/>
                            <wps:spPr>
                              <a:xfrm>
                                <a:off x="898" y="19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1" name="文本框 431"/>
                            <wps:cNvSpPr txBox="1"/>
                            <wps:spPr>
                              <a:xfrm>
                                <a:off x="734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432" name="文本框 432"/>
                            <wps:cNvSpPr txBox="1"/>
                            <wps:spPr>
                              <a:xfrm>
                                <a:off x="1964" y="585"/>
                                <a:ext cx="34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—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439" name="组合 439"/>
                          <wpg:cNvGrpSpPr/>
                          <wpg:grpSpPr>
                            <a:xfrm>
                              <a:off x="272" y="1530"/>
                              <a:ext cx="282" cy="1170"/>
                              <a:chOff x="0" y="0"/>
                              <a:chExt cx="282" cy="1170"/>
                            </a:xfrm>
                          </wpg:grpSpPr>
                          <wps:wsp>
                            <wps:cNvPr id="434" name="矩形 434"/>
                            <wps:cNvSpPr/>
                            <wps:spPr>
                              <a:xfrm rot="-5400000" flipH="1">
                                <a:off x="-49" y="555"/>
                                <a:ext cx="525" cy="1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5" name="直接连接符 435"/>
                            <wps:cNvSpPr/>
                            <wps:spPr>
                              <a:xfrm>
                                <a:off x="0" y="621"/>
                                <a:ext cx="174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  <wps:wsp>
                            <wps:cNvPr id="436" name="直接连接符 436"/>
                            <wps:cNvSpPr/>
                            <wps:spPr>
                              <a:xfrm flipV="1">
                                <a:off x="1" y="27"/>
                                <a:ext cx="1" cy="5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7" name="直接连接符 437"/>
                            <wps:cNvSpPr/>
                            <wps:spPr>
                              <a:xfrm flipV="1">
                                <a:off x="218" y="0"/>
                                <a:ext cx="6" cy="36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8" name="直接连接符 438"/>
                            <wps:cNvSpPr/>
                            <wps:spPr>
                              <a:xfrm>
                                <a:off x="208" y="884"/>
                                <a:ext cx="0" cy="28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40" name="直接连接符 440"/>
                          <wps:cNvSpPr/>
                          <wps:spPr>
                            <a:xfrm flipV="1">
                              <a:off x="690" y="2927"/>
                              <a:ext cx="22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444" name="组合 444"/>
                          <wpg:cNvGrpSpPr/>
                          <wpg:grpSpPr>
                            <a:xfrm flipH="1">
                              <a:off x="1142" y="2757"/>
                              <a:ext cx="115" cy="348"/>
                              <a:chOff x="0" y="0"/>
                              <a:chExt cx="315" cy="468"/>
                            </a:xfrm>
                          </wpg:grpSpPr>
                          <wps:wsp>
                            <wps:cNvPr id="441" name="矩形 441"/>
                            <wps:cNvSpPr/>
                            <wps:spPr>
                              <a:xfrm>
                                <a:off x="0" y="0"/>
                                <a:ext cx="31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42" name="直接连接符 442"/>
                            <wps:cNvSpPr/>
                            <wps:spPr>
                              <a:xfrm>
                                <a:off x="0" y="80"/>
                                <a:ext cx="0" cy="312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3" name="直接连接符 443"/>
                            <wps:cNvSpPr/>
                            <wps:spPr>
                              <a:xfrm>
                                <a:off x="315" y="0"/>
                                <a:ext cx="0" cy="46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449" name="组合 449"/>
                          <wpg:cNvGrpSpPr/>
                          <wpg:grpSpPr>
                            <a:xfrm>
                              <a:off x="2192" y="2769"/>
                              <a:ext cx="362" cy="312"/>
                              <a:chOff x="0" y="0"/>
                              <a:chExt cx="362" cy="312"/>
                            </a:xfrm>
                          </wpg:grpSpPr>
                          <wps:wsp>
                            <wps:cNvPr id="445" name="矩形 445"/>
                            <wps:cNvSpPr/>
                            <wps:spPr>
                              <a:xfrm>
                                <a:off x="0" y="0"/>
                                <a:ext cx="362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48" name="组合 448"/>
                            <wpg:cNvGrpSpPr/>
                            <wpg:grpSpPr>
                              <a:xfrm>
                                <a:off x="0" y="0"/>
                                <a:ext cx="362" cy="156"/>
                                <a:chOff x="0" y="0"/>
                                <a:chExt cx="362" cy="156"/>
                              </a:xfrm>
                            </wpg:grpSpPr>
                            <wps:wsp>
                              <wps:cNvPr id="446" name="直接连接符 446"/>
                              <wps:cNvSpPr/>
                              <wps:spPr>
                                <a:xfrm flipV="1">
                                  <a:off x="0" y="0"/>
                                  <a:ext cx="362" cy="15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oval" w="sm" len="sm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47" name="直接连接符 447"/>
                              <wps:cNvSpPr/>
                              <wps:spPr>
                                <a:xfrm>
                                  <a:off x="362" y="156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oval" w="sm" len="sm"/>
                                  <a:tailEnd type="oval" w="sm" len="sm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50" name="文本框 450"/>
                          <wps:cNvSpPr txBox="1"/>
                          <wps:spPr>
                            <a:xfrm>
                              <a:off x="974" y="3015"/>
                              <a:ext cx="496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1" name="文本框 451"/>
                          <wps:cNvSpPr txBox="1"/>
                          <wps:spPr>
                            <a:xfrm>
                              <a:off x="2174" y="2925"/>
                              <a:ext cx="496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52" name="文本框 452"/>
                          <wps:cNvSpPr txBox="1"/>
                          <wps:spPr>
                            <a:xfrm>
                              <a:off x="450" y="1965"/>
                              <a:ext cx="496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454" name="文本框 454"/>
                        <wps:cNvSpPr txBox="1"/>
                        <wps:spPr>
                          <a:xfrm>
                            <a:off x="1454" y="3438"/>
                            <a:ext cx="632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54" name="组合 554"/>
                        <wpg:cNvGrpSpPr/>
                        <wpg:grpSpPr>
                          <a:xfrm>
                            <a:off x="4118" y="0"/>
                            <a:ext cx="4164" cy="3624"/>
                            <a:chOff x="0" y="0"/>
                            <a:chExt cx="4164" cy="3624"/>
                          </a:xfrm>
                        </wpg:grpSpPr>
                        <wpg:grpSp>
                          <wpg:cNvPr id="532" name="组合 532"/>
                          <wpg:cNvGrpSpPr/>
                          <wpg:grpSpPr>
                            <a:xfrm>
                              <a:off x="0" y="0"/>
                              <a:ext cx="4164" cy="3624"/>
                              <a:chOff x="0" y="0"/>
                              <a:chExt cx="4164" cy="3624"/>
                            </a:xfrm>
                          </wpg:grpSpPr>
                          <wps:wsp>
                            <wps:cNvPr id="455" name="直接连接符 455"/>
                            <wps:cNvSpPr/>
                            <wps:spPr>
                              <a:xfrm flipH="1" flipV="1">
                                <a:off x="144" y="72"/>
                                <a:ext cx="14" cy="3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56" name="直接连接符 456"/>
                            <wps:cNvSpPr/>
                            <wps:spPr>
                              <a:xfrm>
                                <a:off x="158" y="3357"/>
                                <a:ext cx="3510" cy="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lg"/>
                              </a:ln>
                            </wps:spPr>
                            <wps:bodyPr upright="1"/>
                          </wps:wsp>
                          <wps:wsp>
                            <wps:cNvPr id="457" name="文本框 457"/>
                            <wps:cNvSpPr txBox="1"/>
                            <wps:spPr>
                              <a:xfrm>
                                <a:off x="3668" y="3264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U/V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458" name="文本框 458"/>
                            <wps:cNvSpPr txBox="1"/>
                            <wps:spPr>
                              <a:xfrm>
                                <a:off x="340" y="0"/>
                                <a:ext cx="840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I/mA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g:grpSp>
                            <wpg:cNvPr id="478" name="组合 478"/>
                            <wpg:cNvGrpSpPr/>
                            <wpg:grpSpPr>
                              <a:xfrm>
                                <a:off x="144" y="379"/>
                                <a:ext cx="105" cy="2978"/>
                                <a:chOff x="0" y="0"/>
                                <a:chExt cx="105" cy="2978"/>
                              </a:xfrm>
                            </wpg:grpSpPr>
                            <wpg:grpSp>
                              <wpg:cNvPr id="469" name="组合 469"/>
                              <wpg:cNvGrpSpPr/>
                              <wpg:grpSpPr>
                                <a:xfrm>
                                  <a:off x="0" y="0"/>
                                  <a:ext cx="105" cy="2978"/>
                                  <a:chOff x="0" y="0"/>
                                  <a:chExt cx="105" cy="2978"/>
                                </a:xfrm>
                              </wpg:grpSpPr>
                              <wpg:grpSp>
                                <wpg:cNvPr id="463" name="组合 463"/>
                                <wpg:cNvGrpSpPr/>
                                <wpg:grpSpPr>
                                  <a:xfrm rot="-5400000">
                                    <a:off x="-687" y="2186"/>
                                    <a:ext cx="1487" cy="91"/>
                                    <a:chOff x="0" y="0"/>
                                    <a:chExt cx="480" cy="120"/>
                                  </a:xfrm>
                                </wpg:grpSpPr>
                                <wps:wsp>
                                  <wps:cNvPr id="459" name="直接连接符 459"/>
                                  <wps:cNvSpPr/>
                                  <wps:spPr>
                                    <a:xfrm>
                                      <a:off x="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0" name="直接连接符 460"/>
                                  <wps:cNvSpPr/>
                                  <wps:spPr>
                                    <a:xfrm>
                                      <a:off x="16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1" name="直接连接符 461"/>
                                  <wps:cNvSpPr/>
                                  <wps:spPr>
                                    <a:xfrm>
                                      <a:off x="32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2" name="直接连接符 462"/>
                                  <wps:cNvSpPr/>
                                  <wps:spPr>
                                    <a:xfrm>
                                      <a:off x="48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468" name="组合 468"/>
                                <wpg:cNvGrpSpPr/>
                                <wpg:grpSpPr>
                                  <a:xfrm rot="-5400000">
                                    <a:off x="-698" y="698"/>
                                    <a:ext cx="1487" cy="91"/>
                                    <a:chOff x="0" y="0"/>
                                    <a:chExt cx="480" cy="120"/>
                                  </a:xfrm>
                                </wpg:grpSpPr>
                                <wps:wsp>
                                  <wps:cNvPr id="464" name="直接连接符 464"/>
                                  <wps:cNvSpPr/>
                                  <wps:spPr>
                                    <a:xfrm>
                                      <a:off x="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5" name="直接连接符 465"/>
                                  <wps:cNvSpPr/>
                                  <wps:spPr>
                                    <a:xfrm>
                                      <a:off x="16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6" name="直接连接符 466"/>
                                  <wps:cNvSpPr/>
                                  <wps:spPr>
                                    <a:xfrm>
                                      <a:off x="32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67" name="直接连接符 467"/>
                                  <wps:cNvSpPr/>
                                  <wps:spPr>
                                    <a:xfrm>
                                      <a:off x="480" y="0"/>
                                      <a:ext cx="0" cy="12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s:wsp>
                              <wps:cNvPr id="470" name="直接连接符 470"/>
                              <wps:cNvSpPr/>
                              <wps:spPr>
                                <a:xfrm rot="16200000">
                                  <a:off x="48" y="2708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1" name="直接连接符 471"/>
                              <wps:cNvSpPr/>
                              <wps:spPr>
                                <a:xfrm rot="16200000">
                                  <a:off x="48" y="2213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72" name="直接连接符 472"/>
                              <wps:cNvSpPr/>
                              <wps:spPr>
                                <a:xfrm rot="16200000">
                                  <a:off x="48" y="1717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477" name="组合 477"/>
                              <wpg:cNvGrpSpPr/>
                              <wpg:grpSpPr>
                                <a:xfrm rot="-5400000">
                                  <a:off x="-703" y="965"/>
                                  <a:ext cx="1487" cy="52"/>
                                  <a:chOff x="0" y="0"/>
                                  <a:chExt cx="480" cy="120"/>
                                </a:xfrm>
                              </wpg:grpSpPr>
                              <wps:wsp>
                                <wps:cNvPr id="473" name="直接连接符 473"/>
                                <wps:cNvSpPr/>
                                <wps:spPr>
                                  <a:xfrm>
                                    <a:off x="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4" name="直接连接符 474"/>
                                <wps:cNvSpPr/>
                                <wps:spPr>
                                  <a:xfrm>
                                    <a:off x="16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5" name="直接连接符 475"/>
                                <wps:cNvSpPr/>
                                <wps:spPr>
                                  <a:xfrm>
                                    <a:off x="32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76" name="直接连接符 476"/>
                                <wps:cNvSpPr/>
                                <wps:spPr>
                                  <a:xfrm>
                                    <a:off x="480" y="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517" name="组合 517"/>
                            <wpg:cNvGrpSpPr/>
                            <wpg:grpSpPr>
                              <a:xfrm>
                                <a:off x="149" y="3213"/>
                                <a:ext cx="3103" cy="152"/>
                                <a:chOff x="0" y="0"/>
                                <a:chExt cx="3103" cy="152"/>
                              </a:xfrm>
                            </wpg:grpSpPr>
                            <wpg:grpSp>
                              <wpg:cNvPr id="500" name="组合 500"/>
                              <wpg:cNvGrpSpPr/>
                              <wpg:grpSpPr>
                                <a:xfrm>
                                  <a:off x="0" y="0"/>
                                  <a:ext cx="1774" cy="152"/>
                                  <a:chOff x="0" y="0"/>
                                  <a:chExt cx="3200" cy="240"/>
                                </a:xfrm>
                              </wpg:grpSpPr>
                              <wps:wsp>
                                <wps:cNvPr id="479" name="直接连接符 479"/>
                                <wps:cNvSpPr/>
                                <wps:spPr>
                                  <a:xfrm>
                                    <a:off x="0" y="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0" name="直接连接符 480"/>
                                <wps:cNvSpPr/>
                                <wps:spPr>
                                  <a:xfrm>
                                    <a:off x="1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1" name="直接连接符 481"/>
                                <wps:cNvSpPr/>
                                <wps:spPr>
                                  <a:xfrm>
                                    <a:off x="3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2" name="直接连接符 482"/>
                                <wps:cNvSpPr/>
                                <wps:spPr>
                                  <a:xfrm>
                                    <a:off x="4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3" name="直接连接符 483"/>
                                <wps:cNvSpPr/>
                                <wps:spPr>
                                  <a:xfrm>
                                    <a:off x="6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4" name="直接连接符 484"/>
                                <wps:cNvSpPr/>
                                <wps:spPr>
                                  <a:xfrm>
                                    <a:off x="800" y="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5" name="直接连接符 485"/>
                                <wps:cNvSpPr/>
                                <wps:spPr>
                                  <a:xfrm>
                                    <a:off x="9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6" name="直接连接符 486"/>
                                <wps:cNvSpPr/>
                                <wps:spPr>
                                  <a:xfrm>
                                    <a:off x="11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7" name="直接连接符 487"/>
                                <wps:cNvSpPr/>
                                <wps:spPr>
                                  <a:xfrm>
                                    <a:off x="12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8" name="直接连接符 488"/>
                                <wps:cNvSpPr/>
                                <wps:spPr>
                                  <a:xfrm>
                                    <a:off x="14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89" name="直接连接符 489"/>
                                <wps:cNvSpPr/>
                                <wps:spPr>
                                  <a:xfrm>
                                    <a:off x="1600" y="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0" name="直接连接符 490"/>
                                <wps:cNvSpPr/>
                                <wps:spPr>
                                  <a:xfrm>
                                    <a:off x="17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1" name="直接连接符 491"/>
                                <wps:cNvSpPr/>
                                <wps:spPr>
                                  <a:xfrm>
                                    <a:off x="19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2" name="直接连接符 492"/>
                                <wps:cNvSpPr/>
                                <wps:spPr>
                                  <a:xfrm>
                                    <a:off x="20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3" name="直接连接符 493"/>
                                <wps:cNvSpPr/>
                                <wps:spPr>
                                  <a:xfrm>
                                    <a:off x="22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4" name="直接连接符 494"/>
                                <wps:cNvSpPr/>
                                <wps:spPr>
                                  <a:xfrm>
                                    <a:off x="2400" y="6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5" name="直接连接符 495"/>
                                <wps:cNvSpPr/>
                                <wps:spPr>
                                  <a:xfrm>
                                    <a:off x="256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6" name="直接连接符 496"/>
                                <wps:cNvSpPr/>
                                <wps:spPr>
                                  <a:xfrm>
                                    <a:off x="272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7" name="直接连接符 497"/>
                                <wps:cNvSpPr/>
                                <wps:spPr>
                                  <a:xfrm>
                                    <a:off x="288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8" name="直接连接符 498"/>
                                <wps:cNvSpPr/>
                                <wps:spPr>
                                  <a:xfrm>
                                    <a:off x="3040" y="120"/>
                                    <a:ext cx="0" cy="12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99" name="直接连接符 499"/>
                                <wps:cNvSpPr/>
                                <wps:spPr>
                                  <a:xfrm>
                                    <a:off x="3200" y="0"/>
                                    <a:ext cx="0" cy="24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501" name="直接连接符 501"/>
                              <wps:cNvSpPr/>
                              <wps:spPr>
                                <a:xfrm>
                                  <a:off x="1772" y="0"/>
                                  <a:ext cx="0" cy="1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2" name="直接连接符 502"/>
                              <wps:cNvSpPr/>
                              <wps:spPr>
                                <a:xfrm>
                                  <a:off x="1861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3" name="直接连接符 503"/>
                              <wps:cNvSpPr/>
                              <wps:spPr>
                                <a:xfrm>
                                  <a:off x="1949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4" name="直接连接符 504"/>
                              <wps:cNvSpPr/>
                              <wps:spPr>
                                <a:xfrm>
                                  <a:off x="2038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5" name="直接连接符 505"/>
                              <wps:cNvSpPr/>
                              <wps:spPr>
                                <a:xfrm>
                                  <a:off x="2127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6" name="直接连接符 506"/>
                              <wps:cNvSpPr/>
                              <wps:spPr>
                                <a:xfrm>
                                  <a:off x="2216" y="38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7" name="直接连接符 507"/>
                              <wps:cNvSpPr/>
                              <wps:spPr>
                                <a:xfrm>
                                  <a:off x="2304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8" name="直接连接符 508"/>
                              <wps:cNvSpPr/>
                              <wps:spPr>
                                <a:xfrm>
                                  <a:off x="2393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09" name="直接连接符 509"/>
                              <wps:cNvSpPr/>
                              <wps:spPr>
                                <a:xfrm>
                                  <a:off x="2482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0" name="直接连接符 510"/>
                              <wps:cNvSpPr/>
                              <wps:spPr>
                                <a:xfrm>
                                  <a:off x="2570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1" name="直接连接符 511"/>
                              <wps:cNvSpPr/>
                              <wps:spPr>
                                <a:xfrm>
                                  <a:off x="2659" y="0"/>
                                  <a:ext cx="0" cy="15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2" name="直接连接符 512"/>
                              <wps:cNvSpPr/>
                              <wps:spPr>
                                <a:xfrm>
                                  <a:off x="2748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3" name="直接连接符 513"/>
                              <wps:cNvSpPr/>
                              <wps:spPr>
                                <a:xfrm>
                                  <a:off x="2836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4" name="直接连接符 514"/>
                              <wps:cNvSpPr/>
                              <wps:spPr>
                                <a:xfrm>
                                  <a:off x="2925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5" name="直接连接符 515"/>
                              <wps:cNvSpPr/>
                              <wps:spPr>
                                <a:xfrm>
                                  <a:off x="3014" y="76"/>
                                  <a:ext cx="0" cy="7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6" name="直接连接符 516"/>
                              <wps:cNvSpPr/>
                              <wps:spPr>
                                <a:xfrm>
                                  <a:off x="3103" y="38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18" name="文本框 518"/>
                            <wps:cNvSpPr txBox="1"/>
                            <wps:spPr>
                              <a:xfrm>
                                <a:off x="6" y="322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19" name="文本框 519"/>
                            <wps:cNvSpPr txBox="1"/>
                            <wps:spPr>
                              <a:xfrm>
                                <a:off x="2" y="270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0" name="文本框 520"/>
                            <wps:cNvSpPr txBox="1"/>
                            <wps:spPr>
                              <a:xfrm>
                                <a:off x="0" y="2214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1" name="文本框 521"/>
                            <wps:cNvSpPr txBox="1"/>
                            <wps:spPr>
                              <a:xfrm>
                                <a:off x="2" y="169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2" name="文本框 522"/>
                            <wps:cNvSpPr txBox="1"/>
                            <wps:spPr>
                              <a:xfrm>
                                <a:off x="8" y="118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3" name="文本框 523"/>
                            <wps:cNvSpPr txBox="1"/>
                            <wps:spPr>
                              <a:xfrm>
                                <a:off x="0" y="705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4" name="文本框 524"/>
                            <wps:cNvSpPr txBox="1"/>
                            <wps:spPr>
                              <a:xfrm>
                                <a:off x="6" y="21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5" name="文本框 525"/>
                            <wps:cNvSpPr txBox="1"/>
                            <wps:spPr>
                              <a:xfrm>
                                <a:off x="472" y="3312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6" name="文本框 526"/>
                            <wps:cNvSpPr txBox="1"/>
                            <wps:spPr>
                              <a:xfrm>
                                <a:off x="904" y="3306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7" name="文本框 527"/>
                            <wps:cNvSpPr txBox="1"/>
                            <wps:spPr>
                              <a:xfrm>
                                <a:off x="1364" y="3303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8" name="文本框 528"/>
                            <wps:cNvSpPr txBox="1"/>
                            <wps:spPr>
                              <a:xfrm>
                                <a:off x="1792" y="330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29" name="文本框 529"/>
                            <wps:cNvSpPr txBox="1"/>
                            <wps:spPr>
                              <a:xfrm>
                                <a:off x="2228" y="3309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30" name="文本框 530"/>
                            <wps:cNvSpPr txBox="1"/>
                            <wps:spPr>
                              <a:xfrm>
                                <a:off x="2678" y="3303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3.0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  <wps:wsp>
                            <wps:cNvPr id="531" name="文本框 531"/>
                            <wps:cNvSpPr txBox="1"/>
                            <wps:spPr>
                              <a:xfrm>
                                <a:off x="3122" y="3306"/>
                                <a:ext cx="496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3.5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533" name="文本框 533"/>
                          <wps:cNvSpPr txBox="1"/>
                          <wps:spPr>
                            <a:xfrm>
                              <a:off x="60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4" name="文本框 534"/>
                          <wps:cNvSpPr txBox="1"/>
                          <wps:spPr>
                            <a:xfrm>
                              <a:off x="224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5" name="文本框 535"/>
                          <wps:cNvSpPr txBox="1"/>
                          <wps:spPr>
                            <a:xfrm>
                              <a:off x="394" y="3198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6" name="文本框 536"/>
                          <wps:cNvSpPr txBox="1"/>
                          <wps:spPr>
                            <a:xfrm>
                              <a:off x="558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7" name="文本框 537"/>
                          <wps:cNvSpPr txBox="1"/>
                          <wps:spPr>
                            <a:xfrm>
                              <a:off x="736" y="3198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8" name="文本框 538"/>
                          <wps:cNvSpPr txBox="1"/>
                          <wps:spPr>
                            <a:xfrm>
                              <a:off x="916" y="3204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39" name="文本框 539"/>
                          <wps:cNvSpPr txBox="1"/>
                          <wps:spPr>
                            <a:xfrm>
                              <a:off x="1112" y="3201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0" name="文本框 540"/>
                          <wps:cNvSpPr txBox="1"/>
                          <wps:spPr>
                            <a:xfrm>
                              <a:off x="1290" y="3204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1" name="文本框 541"/>
                          <wps:cNvSpPr txBox="1"/>
                          <wps:spPr>
                            <a:xfrm>
                              <a:off x="1468" y="3210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2" name="文本框 542"/>
                          <wps:cNvSpPr txBox="1"/>
                          <wps:spPr>
                            <a:xfrm>
                              <a:off x="1650" y="3201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3" name="文本框 543"/>
                          <wps:cNvSpPr txBox="1"/>
                          <wps:spPr>
                            <a:xfrm>
                              <a:off x="1830" y="3201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4" name="直接连接符 544"/>
                          <wps:cNvSpPr/>
                          <wps:spPr>
                            <a:xfrm flipV="1">
                              <a:off x="142" y="1929"/>
                              <a:ext cx="2460" cy="1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5" name="直接连接符 545"/>
                          <wps:cNvSpPr/>
                          <wps:spPr>
                            <a:xfrm flipV="1">
                              <a:off x="2618" y="1899"/>
                              <a:ext cx="0" cy="14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6" name="文本框 546"/>
                          <wps:cNvSpPr txBox="1"/>
                          <wps:spPr>
                            <a:xfrm>
                              <a:off x="2428" y="228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7" name="文本框 547"/>
                          <wps:cNvSpPr txBox="1"/>
                          <wps:spPr>
                            <a:xfrm>
                              <a:off x="2506" y="1788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8" name="文本框 548"/>
                          <wps:cNvSpPr txBox="1"/>
                          <wps:spPr>
                            <a:xfrm>
                              <a:off x="2336" y="273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49" name="文本框 549"/>
                          <wps:cNvSpPr txBox="1"/>
                          <wps:spPr>
                            <a:xfrm>
                              <a:off x="2264" y="297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0" name="文本框 550"/>
                          <wps:cNvSpPr txBox="1"/>
                          <wps:spPr>
                            <a:xfrm>
                              <a:off x="2190" y="3084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1" name="文本框 551"/>
                          <wps:cNvSpPr txBox="1"/>
                          <wps:spPr>
                            <a:xfrm>
                              <a:off x="2082" y="3156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2" name="文本框 552"/>
                          <wps:cNvSpPr txBox="1"/>
                          <wps:spPr>
                            <a:xfrm>
                              <a:off x="1962" y="3186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  <wps:wsp>
                          <wps:cNvPr id="553" name="文本框 553"/>
                          <wps:cNvSpPr txBox="1"/>
                          <wps:spPr>
                            <a:xfrm>
                              <a:off x="2596" y="1023"/>
                              <a:ext cx="272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·</w:t>
                                </w:r>
                              </w:p>
                            </w:txbxContent>
                          </wps:txbx>
                          <wps:bodyPr lIns="0" tIns="0" rIns="0" bIns="0" upright="0"/>
                        </wps:wsp>
                      </wpg:grpSp>
                      <wps:wsp>
                        <wps:cNvPr id="555" name="文本框 555"/>
                        <wps:cNvSpPr txBox="1"/>
                        <wps:spPr>
                          <a:xfrm>
                            <a:off x="5368" y="3462"/>
                            <a:ext cx="782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6" name="任意多边形 556"/>
                        <wps:cNvSpPr/>
                        <wps:spPr>
                          <a:xfrm>
                            <a:off x="4276" y="486"/>
                            <a:ext cx="2594" cy="28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94" h="2865">
                                <a:moveTo>
                                  <a:pt x="0" y="2865"/>
                                </a:moveTo>
                                <a:cubicBezTo>
                                  <a:pt x="712" y="2861"/>
                                  <a:pt x="1425" y="2857"/>
                                  <a:pt x="1740" y="2850"/>
                                </a:cubicBezTo>
                                <a:cubicBezTo>
                                  <a:pt x="2055" y="2843"/>
                                  <a:pt x="1845" y="2830"/>
                                  <a:pt x="1890" y="2820"/>
                                </a:cubicBezTo>
                                <a:cubicBezTo>
                                  <a:pt x="1935" y="2810"/>
                                  <a:pt x="1970" y="2807"/>
                                  <a:pt x="2010" y="2790"/>
                                </a:cubicBezTo>
                                <a:cubicBezTo>
                                  <a:pt x="2050" y="2773"/>
                                  <a:pt x="2095" y="2747"/>
                                  <a:pt x="2130" y="2715"/>
                                </a:cubicBezTo>
                                <a:cubicBezTo>
                                  <a:pt x="2165" y="2683"/>
                                  <a:pt x="2190" y="2667"/>
                                  <a:pt x="2220" y="2595"/>
                                </a:cubicBezTo>
                                <a:cubicBezTo>
                                  <a:pt x="2250" y="2523"/>
                                  <a:pt x="2283" y="2412"/>
                                  <a:pt x="2310" y="2280"/>
                                </a:cubicBezTo>
                                <a:cubicBezTo>
                                  <a:pt x="2337" y="2148"/>
                                  <a:pt x="2349" y="2052"/>
                                  <a:pt x="2384" y="1800"/>
                                </a:cubicBezTo>
                                <a:cubicBezTo>
                                  <a:pt x="2419" y="1548"/>
                                  <a:pt x="2485" y="1065"/>
                                  <a:pt x="2520" y="765"/>
                                </a:cubicBezTo>
                                <a:cubicBezTo>
                                  <a:pt x="2555" y="465"/>
                                  <a:pt x="2582" y="127"/>
                                  <a:pt x="2594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4.85pt;width:414.1pt;" coordsize="8282,3897" o:gfxdata="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">
                <o:lock v:ext="edit" grouping="f" rotation="f" text="f" aspectratio="f"/>
                <v:group id="_x0000_s1026" o:spid="_x0000_s1026" o:spt="203" style="position:absolute;left:0;top:108;height:3390;width:3316;" coordsize="3316,3390" o:gfxdata="UEsDBAoAAAAAAIdO4kAAAAAAAAAAAAAAAAAEAAAAZHJzL1BLAwQUAAAACACHTuJAA5WPP8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WM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5WPP8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rect id="_x0000_s1026" o:spid="_x0000_s1026" o:spt="1" style="position:absolute;left:0;top:0;height:3360;width:3316;" filled="f" stroked="t" coordsize="21600,21600" o:gfxdata="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8RUU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miter" dashstyle="dash"/>
                    <v:imagedata o:title=""/>
                    <o:lock v:ext="edit" aspectratio="f"/>
                  </v:rect>
                  <v:line id="_x0000_s1026" o:spid="_x0000_s1026" o:spt="20" style="position:absolute;left:526;top:1065;height:1;width:2474;" filled="f" stroked="t" coordsize="21600,21600" o:gfxdata="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jNAq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574;top:165;height:1105;width:2308;" coordsize="2308,1105" o:gfxdata="UEsDBAoAAAAAAIdO4kAAAAAAAAAAAAAAAAAEAAAAZHJzL1BLAwQUAAAACACHTuJA3kpqn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wTh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ap+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432;top:699;height:406;width:446;" coordsize="446,406" o:gfxdata="UEsDBAoAAAAAAIdO4kAAAAAAAAAAAAAAAAAEAAAAZHJzL1BLAwQUAAAACACHTuJAq0FiN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M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rQWI1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MT5XPLoAAADc&#10;AAAADwAAAGRycy9kb3ducmV2LnhtbEVPTWvCQBC9C/0PyxS86SZNFYmuIopgDx6Meh+yYxLMzobs&#10;NNp/3z0Ueny879Xm5Vo1UB8azwbSaQKKuPS24crA9XKYLEAFQbbYeiYDPxRgs34brTC3/slnGgqp&#10;VAzhkKOBWqTLtQ5lTQ7D1HfEkbv73qFE2Ffa9viM4a7VH0ky1w4bjg01drSrqXwU387AvtoW80Fn&#10;Msvu+6PMHrfTV5YaM35PkyUooZf8i//cR2vgM41r45l4BP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Plc8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3g3Kpr8AAADc&#10;AAAADwAAAGRycy9kb3ducmV2LnhtbEWPT2sCMRTE7wW/Q3gFbzXZIlK3RiliQSgU1/Xg8XXz3A1u&#10;XtZN/NNv3wgFj8PM/IaZLW6uFRfqg/WsIRspEMSVN5ZrDbvy8+UNRIjIBlvPpOGXAizmg6cZ5sZf&#10;uaDLNtYiQTjkqKGJsculDFVDDsPId8TJO/jeYUyyr6Xp8ZrgrpWvSk2kQ8tpocGOlg1Vx+3ZafjY&#10;c7Gyp++fTXEobFlOFX9NjloPnzP1DiLSLT7C/+210TDO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Nyq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1648;top:684;height:406;width:446;" coordsize="446,406" o:gfxdata="UEsDBAoAAAAAAIdO4kAAAAAAAAAAAAAAAAAEAAAAZHJzL1BLAwQUAAAACACHTuJAW5P8Q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bk/xC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bmg0HL0AAADc&#10;AAAADwAAAGRycy9kb3ducmV2LnhtbEWPQWvCQBSE70L/w/IK3nQTo1JSVymVgh56MLb3R/aZBLNv&#10;Q/Y16r93hYLHYWa+YVabq2vVQH1oPBtIpwko4tLbhisDP8evyRuoIMgWW89k4EYBNuuX0Qpz6y98&#10;oKGQSkUIhxwN1CJdrnUoa3IYpr4jjt7J9w4lyr7StsdLhLtWz5JkqR02HBdq7OizpvJc/DkD2+qj&#10;WA46k0V22u5kcf793mepMePXNHkHJXSVZ/i/vbMG5rMU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aDQc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HsWSar8AAADc&#10;AAAADwAAAGRycy9kb3ducmV2LnhtbEWPT2sCMRTE7wW/Q3iCt5q4iNStUYooCIXSdT30+Lp57gY3&#10;L+sm/um3bwoFj8PM/IZZrO6uFVfqg/WsYTJWIIgrbyzXGg7l9vkFRIjIBlvPpOGHAqyWg6cF5sbf&#10;uKDrPtYiQTjkqKGJsculDFVDDsPYd8TJO/reYUyyr6Xp8ZbgrpWZUjPp0HJaaLCjdUPVaX9xGt6+&#10;uNjY88f3Z3EsbFnOFb/PTlqPhhP1CiLSPT7C/+2d0TDN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Fkm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100" style="position:absolute;left:194;top:269;flip:y;height:600;width:920;" filled="f" stroked="t" coordsize="2420,840" o:gfxdata="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phrTvQAA&#10;ANwAAAAPAAAAAAAAAAEAIAAAACIAAABkcnMvZG93bnJldi54bWxQSwECFAAUAAAACACHTuJAMy8F&#10;njsAAAA5AAAAEAAAAAAAAAABACAAAAAMAQAAZHJzL3NoYXBleG1sLnhtbFBLBQYAAAAABgAGAFsB&#10;AAC2AwAAAAA=&#10;" path="m0,0l0,840,2420,840,2420,0e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shape>
                    <v:rect id="_x0000_s1026" o:spid="_x0000_s1026" o:spt="1" style="position:absolute;left:26;top:75;height:420;width:1230;" fillcolor="#FFFFFF" filled="t" stroked="t" coordsize="21600,21600" o:gfxdata="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0kY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42;top:0;height:390;width:1230;" filled="f" stroked="f" coordsize="21600,21600" o:gfxdata="UEsDBAoAAAAAAIdO4kAAAAAAAAAAAAAAAAAEAAAAZHJzL1BLAwQUAAAACACHTuJA7HDaZr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j6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cNpm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太阳能电池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180;height:390;width:344;" filled="f" stroked="f" coordsize="21600,21600" o:gfxdata="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//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2;top:585;height:390;width:344;" filled="f" stroked="f" coordsize="21600,21600" o:gfxdata="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Kj64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34;top:585;height:390;width:344;" filled="f" stroked="f" coordsize="21600,21600" o:gfxdata="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704U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98;top:195;height:390;width:344;" filled="f" stroked="f" coordsize="21600,21600" o:gfxdata="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kMcV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—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734;top:585;height:390;width:344;" filled="f" stroked="f" coordsize="21600,21600" o:gfxdata="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NT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—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64;top:585;height:390;width:344;" filled="f" stroked="f" coordsize="21600,21600" o:gfxdata="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JK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—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72;top:1530;height:1170;width:282;" coordsize="282,1170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rect id="_x0000_s1026" o:spid="_x0000_s1026" o:spt="1" style="position:absolute;left:-49;top:555;flip:x;height:131;width:525;rotation:5898240f;" fillcolor="#FFFFFF" filled="t" stroked="t" coordsize="21600,21600" o:gfxdata="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arm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line id="_x0000_s1026" o:spid="_x0000_s1026" o:spt="20" style="position:absolute;left:0;top:621;height:1;width:174;" filled="f" stroked="t" coordsize="21600,21600" o:gfxdata="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yDQX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line id="_x0000_s1026" o:spid="_x0000_s1026" o:spt="20" style="position:absolute;left:1;top:27;flip:y;height:598;width:1;" filled="f" stroked="t" coordsize="21600,21600" o:gfxdata="UEsDBAoAAAAAAIdO4kAAAAAAAAAAAAAAAAAEAAAAZHJzL1BLAwQUAAAACACHTuJAk2Q5o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Xq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D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8;top:0;flip:y;height:361;width:6;" filled="f" stroked="t" coordsize="21600,21600" o:gfxdata="UEsDBAoAAAAAAIdO4kAAAAAAAAAAAAAAAAAEAAAAZHJzL1BLAwQUAAAACACHTuJA/CicO7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9toA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icO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8;top:884;height:286;width:0;" filled="f" stroked="t" coordsize="21600,21600" o:gfxdata="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J/B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690;top:2927;flip:y;height:1;width:2280;" filled="f" stroked="t" coordsize="21600,21600" o:gfxdata="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d3M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1142;top:2757;flip:x;height:348;width:115;" coordsize="315,468" o:gfxdata="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A3Ou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0;top:0;height:468;width:315;" fillcolor="#FFFFFF" filled="t" stroked="f" coordsize="21600,21600" o:gfxdata="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4YY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80;height:312;width:0;" filled="f" stroked="t" coordsize="21600,21600" o:gfxdata="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X1m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15;top:0;height:468;width:0;" filled="f" stroked="t" coordsize="21600,21600" o:gfxdata="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sdF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192;top:2769;height:312;width:362;" coordsize="362,312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0;top:0;height:312;width:362;" fillcolor="#FFFFFF" filled="t" stroked="f" coordsize="21600,21600" o:gfxdata="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UeY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group id="_x0000_s1026" o:spid="_x0000_s1026" o:spt="203" style="position:absolute;left:0;top:0;height:156;width:362;" coordsize="362,156" o:gfxdata="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joi5O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line id="_x0000_s1026" o:spid="_x0000_s1026" o:spt="20" style="position:absolute;left:0;top:0;flip:y;height:156;width:362;" filled="f" stroked="t" coordsize="21600,21600" o:gfxdata="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jJew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 startarrow="oval" startarrowwidth="narrow" startarrowlength="short"/>
                        <v:imagedata o:title=""/>
                        <o:lock v:ext="edit" aspectratio="f"/>
                      </v:line>
                      <v:line id="_x0000_s1026" o:spid="_x0000_s1026" o:spt="20" style="position:absolute;left:362;top:156;height:0;width:0;" filled="f" stroked="t" coordsize="21600,21600" o:gfxdata="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vic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 startarrow="oval" startarrowwidth="narrow" startarrowlength="short" endarrow="oval" endarrowwidth="narrow" endarrowlength="short"/>
                        <v:imagedata o:title=""/>
                        <o:lock v:ext="edit" aspectratio="f"/>
                      </v:line>
                    </v:group>
                  </v:group>
                  <v:shape id="_x0000_s1026" o:spid="_x0000_s1026" o:spt="202" type="#_x0000_t202" style="position:absolute;left:974;top:3015;height:375;width:496;" filled="f" stroked="f" coordsize="21600,21600" o:gfxdata="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05T0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74;top:2925;height:375;width:496;" filled="f" stroked="f" coordsize="21600,21600" o:gfxdata="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fMW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50;top:1965;height:375;width:496;" filled="f" stroked="f" coordsize="21600,21600" o:gfxdata="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Ta8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</w:rPr>
                          </w:pPr>
                          <w:r>
                            <w:rPr>
                              <w:rFonts w:hint="eastAsia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1454;top:3438;height:435;width:632;" filled="f" stroked="f" coordsize="21600,21600" o:gfxdata="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iS9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  <v:group id="_x0000_s1026" o:spid="_x0000_s1026" o:spt="203" style="position:absolute;left:4118;top:0;height:3624;width:4164;" coordsize="4164,3624" o:gfxdata="UEsDBAoAAAAAAIdO4kAAAAAAAAAAAAAAAAAEAAAAZHJzL1BLAwQUAAAACACHTuJA+p0Y1s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Qpgv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+p0Y1s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0;top:0;height:3624;width:4164;" coordsize="4164,3624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144;top:72;flip:x y;height:3285;width:14;" filled="f" stroked="t" coordsize="21600,21600" o:gfxdata="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qr2y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line id="_x0000_s1026" o:spid="_x0000_s1026" o:spt="20" style="position:absolute;left:158;top:3357;height:1;width:3510;" filled="f" stroked="t" coordsize="21600,21600" o:gfxdata="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FtU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3668;top:3264;height:312;width:496;" filled="f" stroked="f" coordsize="21600,21600" o:gfxdata="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0Qo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U/V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40;top:0;height:312;width:840;" filled="f" stroked="f" coordsize="21600,21600" o:gfxdata="UEsDBAoAAAAAAIdO4kAAAAAAAAAAAAAAAAAEAAAAZHJzL1BLAwQUAAAACACHTuJAJyvW/b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0vs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r1v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I/mA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44;top:379;height:2978;width:105;" coordsize="105,2978" o:gfxdata="UEsDBAoAAAAAAIdO4kAAAAAAAAAAAAAAAAAEAAAAZHJzL1BLAwQUAAAACACHTuJARoRBLr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Qt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oRBLr0AAADc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2978;width:105;" coordsize="105,2978" o:gfxdata="UEsDBAoAAAAAAIdO4kAAAAAAAAAAAAAAAAAEAAAAZHJzL1BLAwQUAAAACACHTuJArBFyaL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gaT+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EXJo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group id="_x0000_s1026" o:spid="_x0000_s1026" o:spt="203" style="position:absolute;left:-687;top:2186;height:91;width:1487;rotation:-5898240f;" coordsize="480,120" o:gfxdata="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3hv7sAAAADc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0;top:0;height:120;width:0;" filled="f" stroked="t" coordsize="21600,21600" o:gfxdata="UEsDBAoAAAAAAIdO4kAAAAAAAAAAAAAAAAAEAAAAZHJzL1BLAwQUAAAACACHTuJACxq8I7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uHn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q8I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60;top:0;height:120;width:0;" filled="f" stroked="t" coordsize="21600,21600" o:gfxdata="UEsDBAoAAAAAAIdO4kAAAAAAAAAAAAAAAAAEAAAAZHJzL1BLAwQUAAAACACHTuJAVEzfA7sAAADc&#10;AAAADwAAAGRycy9kb3ducmV2LnhtbEVPPW/CMBDdkfgP1iF1QWCTIlQFTAYgUocuQKuup/iaRI3P&#10;SWwI8OvxUKnj0/veZDfbiCv1vnasYTFXIIgLZ2ouNXye89kbCB+QDTaOScOdPGTb8WiDqXEDH+l6&#10;CqWIIexT1FCF0KZS+qIii37uWuLI/bjeYoiwL6XpcYjhtpGJUit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zfA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20;top:0;height:120;width:0;" filled="f" stroked="t" coordsize="21600,21600" o:gfxdata="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Aepi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80;top:0;height:120;width:0;" filled="f" stroked="t" coordsize="21600,21600" o:gfxdata="UEsDBAoAAAAAAIdO4kAAAAAAAAAAAAAAAAAEAAAAZHJzL1BLAwQUAAAACACHTuJAy9Lk77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MJk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Lk77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-698;top:698;height:91;width:1487;rotation:-5898240f;" coordsize="480,120" o:gfxdata="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N3P2fvAAAANw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0;top:0;height:120;width:0;" filled="f" stroked="t" coordsize="21600,21600" o:gfxdata="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d9kA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60;top:0;height:120;width:0;" filled="f" stroked="t" coordsize="21600,21600" o:gfxdata="UEsDBAoAAAAAAIdO4kAAAAAAAAAAAAAAAAAEAAAAZHJzL1BLAwQUAAAACACHTuJARDt8m7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fC0fI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7fJu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20;top:0;height:120;width:0;" filled="f" stroked="t" coordsize="21600,21600" o:gfxdata="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p4uy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80;top:0;height:120;width:0;" filled="f" stroked="t" coordsize="21600,21600" o:gfxdata="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lR3e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line id="_x0000_s1026" o:spid="_x0000_s1026" o:spt="20" style="position:absolute;left:48;top:2708;height:52;width:0;rotation:-5898240f;" filled="f" stroked="t" coordsize="21600,21600" o:gfxdata="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bYo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;top:2213;height:52;width:0;rotation:-5898240f;" filled="f" stroked="t" coordsize="21600,21600" o:gfxdata="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6fT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8;top:1717;height:52;width:0;rotation:-5898240f;" filled="f" stroked="t" coordsize="21600,21600" o:gfxdata="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o40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-703;top:965;height:52;width:1487;rotation:-5898240f;" coordsize="480,120" o:gfxdata="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mv8wvwAAANwAAAAPAAAAAAAAAAEAIAAAACIAAABkcnMvZG93bnJldi54&#10;bWxQSwECFAAUAAAACACHTuJAMy8FnjsAAAA5AAAAFQAAAAAAAAABACAAAAAOAQAAZHJzL2dyb3Vw&#10;c2hhcGV4bWwueG1sUEsFBgAAAAAGAAYAYAEAAMsDAAAAAA==&#10;">
                        <o:lock v:ext="edit" grouping="f" rotation="f" text="f" aspectratio="f"/>
                        <v:line id="_x0000_s1026" o:spid="_x0000_s1026" o:spt="20" style="position:absolute;left:0;top:0;height:120;width:0;" filled="f" stroked="t" coordsize="21600,21600" o:gfxdata="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R9ep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60;top:0;height:120;width:0;" filled="f" stroked="t" coordsize="21600,21600" o:gfxdata="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uT9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20;top:0;height:120;width:0;" filled="f" stroked="t" coordsize="21600,21600" o:gfxdata="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LqR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80;top:0;height:120;width:0;" filled="f" stroked="t" coordsize="21600,21600" o:gfxdata="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wdD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149;top:3213;height:152;width:3103;" coordsize="3103,152" o:gfxdata="UEsDBAoAAAAAAIdO4kAAAAAAAAAAAAAAAAAEAAAAZHJzL1BLAwQUAAAACACHTuJAnCU/Yb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qBe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JT9h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group id="_x0000_s1026" o:spid="_x0000_s1026" o:spt="203" style="position:absolute;left:0;top:0;height:152;width:1774;" coordsize="3200,240" o:gfxdata="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WFTHIvAAAANw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0;top:0;height:240;width:0;" filled="f" stroked="t" coordsize="21600,21600" o:gfxdata="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/gQ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60;top:120;height:120;width:0;" filled="f" stroked="t" coordsize="21600,21600" o:gfxdata="UEsDBAoAAAAAAIdO4kAAAAAAAAAAAAAAAAAEAAAAZHJzL1BLAwQUAAAACACHTuJA5EA5+bsAAADc&#10;AAAADwAAAGRycy9kb3ducmV2LnhtbEVPPW/CMBDdkfgP1iF1QWCTogoFTAYgUocuQKuup/iaRI3P&#10;SWwI8OvxUKnj0/veZDfbiCv1vnasYTFXIIgLZ2ouNXye89kKhA/IBhvHpOFOHrLteLTB1LiBj3Q9&#10;hVLEEPYpaqhCaFMpfVGRRT93LXHkflxvMUTYl9L0OMRw28hEqTd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A5+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20;top:120;height:120;width:0;" filled="f" stroked="t" coordsize="21600,21600" o:gfxdata="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MnGK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80;top:120;height:120;width:0;" filled="f" stroked="t" coordsize="21600,21600" o:gfxdata="UEsDBAoAAAAAAIdO4kAAAAAAAAAAAAAAAAAEAAAAZHJzL1BLAwQUAAAACACHTuJAe94CFb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MJkl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94CF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640;top:120;height:120;width:0;" filled="f" stroked="t" coordsize="21600,21600" o:gfxdata="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kqeO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00;top:60;height:180;width:0;" filled="f" stroked="t" coordsize="21600,21600" o:gfxdata="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z/6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60;top:120;height:120;width:0;" filled="f" stroked="t" coordsize="21600,21600" o:gfxdata="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3mmG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120;top:120;height:120;width:0;" filled="f" stroked="t" coordsize="21600,21600" o:gfxdata="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lBBa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80;top:120;height:120;width:0;" filled="f" stroked="t" coordsize="21600,21600" o:gfxdata="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poY2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40;top:120;height:120;width:0;" filled="f" stroked="t" coordsize="21600,21600" o:gfxdata="UEsDBAoAAAAAAIdO4kAAAAAAAAAAAAAAAAAEAAAAZHJzL1BLAwQUAAAACACHTuJAGjY1/7sAAADc&#10;AAAADwAAAGRycy9kb3ducmV2LnhtbEVPPW/CMBDdkfgP1iF1QWCTogoFTAYgUocuQKuup/iaRI3P&#10;SWwI8OvxUKnj0/veZDfbiCv1vnasYTFXIIgLZ2ouNXye89kKhA/IBhvHpOFOHrLteLTB1LiBj3Q9&#10;hVLEEPYpaqhCaFMpfVGRRT93LXHkflxvMUTYl9L0OMRw28hEqTd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Y1/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600;top:0;height:240;width:0;" filled="f" stroked="t" coordsize="21600,21600" o:gfxdata="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6kGS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760;top:120;height:120;width:0;" filled="f" stroked="t" coordsize="21600,21600" o:gfxdata="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ZryS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920;top:120;height:120;width:0;" filled="f" stroked="t" coordsize="21600,21600" o:gfxdata="UEsDBAoAAAAAAIdO4kAAAAAAAAAAAAAAAAAEAAAAZHJzL1BLAwQUAAAACACHTuJADtUKv78AAADc&#10;AAAADwAAAGRycy9kb3ducmV2LnhtbEWPzWrDMBCE74W+g9hCLyGWnJa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VCr+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080;top:120;height:120;width:0;" filled="f" stroked="t" coordsize="21600,21600" o:gfxdata="UEsDBAoAAAAAAIdO4kAAAAAAAAAAAAAAAAAEAAAAZHJzL1BLAwQUAAAACACHTuJA/geUyL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PzSw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HlMi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240;top:120;height:120;width:0;" filled="f" stroked="t" coordsize="21600,21600" o:gfxdata="UEsDBAoAAAAAAIdO4kAAAAAAAAAAAAAAAAAEAAAAZHJzL1BLAwQUAAAACACHTuJAkUsxU8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3Pi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SzFT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400;top:60;height:180;width:0;" filled="f" stroked="t" coordsize="21600,21600" o:gfxdata="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iqSe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560;top:120;height:120;width:0;" filled="f" stroked="t" coordsize="21600,21600" o:gfxdata="UEsDBAoAAAAAAIdO4kAAAAAAAAAAAAAAAAAEAAAAZHJzL1BLAwQUAAAACACHTuJAce4MvL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uHkE1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4Mv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720;top:120;height:120;width:0;" filled="f" stroked="t" coordsize="21600,21600" o:gfxdata="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8ks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880;top:120;height:120;width:0;" filled="f" stroked="t" coordsize="21600,21600" o:gfxdata="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nA3U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040;top:120;height:120;width:0;" filled="f" stroked="t" coordsize="21600,21600" o:gfxdata="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voyK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200;top:0;height:240;width:0;" filled="f" stroked="t" coordsize="21600,21600" o:gfxdata="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jBrm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1772;top:0;height:152;width:0;" filled="f" stroked="t" coordsize="21600,21600" o:gfxdata="UEsDBAoAAAAAAIdO4kAAAAAAAAAAAAAAAAAEAAAAZHJzL1BLAwQUAAAACACHTuJAkD6Qpb0AAADc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FU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pC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861;top:76;height:76;width:0;" filled="f" stroked="t" coordsize="21600,21600" o:gfxdata="UEsDBAoAAAAAAIdO4kAAAAAAAAAAAAAAAAAEAAAAZHJzL1BLAwQUAAAACACHTuJAYOwO0r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vlUC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7A7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949;top:76;height:76;width:0;" filled="f" stroked="t" coordsize="21600,21600" o:gfxdata="UEsDBAoAAAAAAIdO4kAAAAAAAAAAAAAAAAAEAAAAZHJzL1BLAwQUAAAACACHTuJAD6CrSb8AAADc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sNKZf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gq0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038;top:76;height:76;width:0;" filled="f" stroked="t" coordsize="21600,21600" o:gfxdata="UEsDBAoAAAAAAIdO4kAAAAAAAAAAAAAAAAAEAAAAZHJzL1BLAwQUAAAACACHTuJAgEkzPb8AAADc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6hn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JMz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127;top:76;height:76;width:0;" filled="f" stroked="t" coordsize="21600,21600" o:gfxdata="UEsDBAoAAAAAAIdO4kAAAAAAAAAAAAAAAAAEAAAAZHJzL1BLAwQUAAAACACHTuJA7wWWpr8AAADc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ZMZfB3Jh4Bu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Flq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216;top:38;height:114;width:0;" filled="f" stroked="t" coordsize="21600,21600" o:gfxdata="UEsDBAoAAAAAAIdO4kAAAAAAAAAAAAAAAAAEAAAAZHJzL1BLAwQUAAAACACHTuJAH9cI0b0AAADc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WE3gfSYe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1wj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04;top:76;height:76;width:0;" filled="f" stroked="t" coordsize="21600,21600" o:gfxdata="UEsDBAoAAAAAAIdO4kAAAAAAAAAAAAAAAAAEAAAAZHJzL1BLAwQUAAAACACHTuJAcJutSr8AAADc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6g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brUq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393;top:76;height:76;width:0;" filled="f" stroked="t" coordsize="21600,21600" o:gfxdata="UEsDBAoAAAAAAIdO4kAAAAAAAAAAAAAAAAAEAAAAZHJzL1BLAwQUAAAACACHTuJAAQQ5OLoAAADc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Ku4Np6JR0C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BDk4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482;top:76;height:76;width:0;" filled="f" stroked="t" coordsize="21600,21600" o:gfxdata="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InK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570;top:76;height:76;width:0;" filled="f" stroked="t" coordsize="21600,21600" o:gfxdata="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ro+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659;top:0;height:152;width:0;" filled="f" stroked="t" coordsize="21600,21600" o:gfxdata="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wZ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748;top:76;height:76;width:0;" filled="f" stroked="t" coordsize="21600,21600" o:gfxdata="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WY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836;top:76;height:76;width:0;" filled="f" stroked="t" coordsize="21600,21600" o:gfxdata="UEsDBAoAAAAAAIdO4kAAAAAAAAAAAAAAAAAEAAAAZHJzL1BLAwQUAAAACACHTuJAink9lL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42QE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eT2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5;top:76;height:76;width:0;" filled="f" stroked="t" coordsize="21600,21600" o:gfxdata="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WQpe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014;top:76;height:76;width:0;" filled="f" stroked="t" coordsize="21600,21600" o:gfxdata="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AB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3103;top:38;height:114;width:0;" filled="f" stroked="t" coordsize="21600,21600" o:gfxdata="UEsDBAoAAAAAAIdO4kAAAAAAAAAAAAAAAAAEAAAAZHJzL1BLAwQUAAAACACHTuJAmg6eDL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fCUrO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Ong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202" type="#_x0000_t202" style="position:absolute;left:6;top:3225;height:312;width:496;" filled="f" stroked="f" coordsize="21600,21600" o:gfxdata="UEsDBAoAAAAAAIdO4kAAAAAAAAAAAAAAAAAEAAAAZHJzL1BLAwQUAAAACACHTuJAx6BgoL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1qY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Bgo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;top:2709;height:312;width:496;" filled="f" stroked="f" coordsize="21600,21600" o:gfxdata="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sxT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2214;height:312;width:496;" filled="f" stroked="f" coordsize="21600,21600" o:gfxdata="UEsDBAoAAAAAAIdO4kAAAAAAAAAAAAAAAAAEAAAAZHJzL1BLAwQUAAAACACHTuJA97qmG7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fA6S/P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6ph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;top:1695;height:312;width:496;" filled="f" stroked="f" coordsize="21600,21600" o:gfxdata="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YDg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8;top:1185;height:312;width:496;" filled="f" stroked="f" coordsize="21600,21600" o:gfxdata="UEsDBAoAAAAAAIdO4kAAAAAAAAAAAAAAAAAEAAAAZHJzL1BLAwQUAAAACACHTuJAaCSd97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TDNMv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knf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705;height:312;width:496;" filled="f" stroked="f" coordsize="21600,21600" o:gfxdata="UEsDBAoAAAAAAIdO4kAAAAAAAAAAAAAAAAAEAAAAZHJzL1BLAwQUAAAACACHTuJAB2g4b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fAyns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oOG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6;top:219;height:312;width:496;" filled="f" stroked="f" coordsize="21600,21600" o:gfxdata="UEsDBAoAAAAAAIdO4kAAAAAAAAAAAAAAAAAEAAAAZHJzL1BLAwQUAAAACACHTuJAiIGgGL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fAyns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BoB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72;top:3312;height:312;width:496;" filled="f" stroked="f" coordsize="21600,21600" o:gfxdata="UEsDBAoAAAAAAIdO4kAAAAAAAAAAAAAAAAAEAAAAZHJzL1BLAwQUAAAACACHTuJA580Fg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vFo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0Fg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04;top:3306;height:312;width:496;" filled="f" stroked="f" coordsize="21600,21600" o:gfxdata="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+b9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364;top:3303;height:312;width:496;" filled="f" stroked="f" coordsize="21600,21600" o:gfxdata="UEsDBAoAAAAAAIdO4kAAAAAAAAAAAAAAAAAEAAAAZHJzL1BLAwQUAAAACACHTuJAeFM+b78AAADc&#10;AAAADwAAAGRycy9kb3ducmV2LnhtbEWPT2sCMRTE7wW/Q3iCt5ooaH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TPm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792;top:3309;height:312;width:496;" filled="f" stroked="f" coordsize="21600,21600" o:gfxdata="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Mqh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228;top:3309;height:312;width:496;" filled="f" stroked="f" coordsize="21600,21600" o:gfxdata="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AD4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678;top:3303;height:312;width:496;" filled="f" stroked="f" coordsize="21600,21600" o:gfxdata="UEsDBAoAAAAAAIdO4kAAAAAAAAAAAAAAAAAEAAAAZHJzL1BLAwQUAAAACACHTuJAcmMwxrwAAADc&#10;AAAADwAAAGRycy9kb3ducmV2LnhtbEVPW2vCMBR+F/YfwhnsTRM3lN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jMM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22;top:3306;height:312;width:496;" filled="f" stroked="f" coordsize="21600,21600" o:gfxdata="UEsDBAoAAAAAAIdO4kAAAAAAAAAAAAAAAAAEAAAAZHJzL1BLAwQUAAAACACHTuJAHS+VX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wLY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0vlV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3.5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60;top:3210;height:327;width:272;" filled="f" stroked="f" coordsize="21600,21600" o:gfxdata="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xrr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4;top:3210;height:327;width:272;" filled="f" stroked="f" coordsize="21600,21600" o:gfxdata="UEsDBAoAAAAAAIdO4kAAAAAAAAAAAAAAAAAEAAAAZHJzL1BLAwQUAAAACACHTuJADVg2xb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IxeXuH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YNsW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94;top:3198;height:327;width:272;" filled="f" stroked="f" coordsize="21600,21600" o:gfxdata="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Uk16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58;top:3210;height:327;width:272;" filled="f" stroked="f" coordsize="21600,21600" o:gfxdata="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GDS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6;top:3198;height:327;width:272;" filled="f" stroked="f" coordsize="21600,21600" o:gfxdata="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KqLK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16;top:3204;height:327;width:272;" filled="f" stroked="f" coordsize="21600,21600" o:gfxdata="UEsDBAoAAAAAAIdO4kAAAAAAAAAAAAAAAAAEAAAAZHJzL1BLAwQUAAAACACHTuJAjBU8wLwAAADc&#10;AAAADwAAAGRycy9kb3ducmV2LnhtbEVPW2vCMBR+F/YfwhnsTRM3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VPMC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112;top:3201;height:327;width:272;" filled="f" stroked="f" coordsize="21600,21600" o:gfxdata="UEsDBAoAAAAAAIdO4kAAAAAAAAAAAAAAAAAEAAAAZHJzL1BLAwQUAAAACACHTuJA41mZW78AAADc&#10;AAAADwAAAGRycy9kb3ducmV2LnhtbEWPT2sCMRTE70K/Q3gFb5qoVO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ZmVu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90;top:3204;height:327;width:272;" filled="f" stroked="f" coordsize="21600,21600" o:gfxdata="UEsDBAoAAAAAAIdO4kAAAAAAAAAAAAAAAAAEAAAAZHJzL1BLAwQUAAAACACHTuJAKmVDu7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zQ/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lQ7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68;top:3210;height:327;width:272;" filled="f" stroked="f" coordsize="21600,21600" o:gfxdata="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p5i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50;top:3201;height:327;width:272;" filled="f" stroked="f" coordsize="21600,21600" o:gfxdata="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7eF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830;top:3201;height:327;width:272;" filled="f" stroked="f" coordsize="21600,21600" o:gfxdata="UEsDBAoAAAAAAIdO4kAAAAAAAAAAAAAAAAAEAAAAZHJzL1BLAwQUAAAACACHTuJA2rfdzL8AAADc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IxeX+D/TDoC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33c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42;top:1929;flip:y;height:15;width:2460;" filled="f" stroked="t" coordsize="21600,21600" o:gfxdata="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vgh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2618;top:1899;flip:y;height:1455;width:0;" filled="f" stroked="t" coordsize="21600,21600" o:gfxdata="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juXbq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2428;top:2283;height:327;width:272;" filled="f" stroked="f" coordsize="21600,21600" o:gfxdata="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Afl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06;top:1788;height:327;width:272;" filled="f" stroked="f" coordsize="21600,21600" o:gfxdata="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M28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36;top:2733;height:327;width:272;" filled="f" stroked="f" coordsize="21600,21600" o:gfxdata="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TT7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264;top:2973;height:327;width:272;" filled="f" stroked="f" coordsize="21600,21600" o:gfxdata="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f6i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190;top:3084;height:327;width:272;" filled="f" stroked="f" coordsize="21600,21600" o:gfxdata="UEsDBAoAAAAAAIdO4kAAAAAAAAAAAAAAAAAEAAAAZHJzL1BLAwQUAAAACACHTuJAr7zVZrsAAADc&#10;AAAADwAAAGRycy9kb3ducmV2LnhtbEVPy2oCMRTdC/2HcAvuNFFQ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7zVZ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082;top:3156;height:327;width:272;" filled="f" stroked="f" coordsize="21600,21600" o:gfxdata="UEsDBAoAAAAAAIdO4kAAAAAAAAAAAAAAAAAEAAAAZHJzL1BLAwQUAAAACACHTuJAwPBw/b4AAADc&#10;AAAADwAAAGRycy9kb3ducmV2LnhtbEWPT2sCMRTE7wW/Q3hCbzVZQ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w/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62;top:3186;height:327;width:272;" filled="f" stroked="f" coordsize="21600,21600" o:gfxdata="UEsDBAoAAAAAAIdO4kAAAAAAAAAAAAAAAAAEAAAAZHJzL1BLAwQUAAAACACHTuJAMCLuir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vF4B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Lui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596;top:1023;height:327;width:272;" filled="f" stroked="f" coordsize="21600,21600" o:gfxdata="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uSx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·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5368;top:3462;height:435;width:782;" filled="f" stroked="f" coordsize="21600,21600" o:gfxdata="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FOP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v:shape id="_x0000_s1026" o:spid="_x0000_s1026" o:spt="100" style="position:absolute;left:4276;top:486;height:2865;width:2594;" filled="f" stroked="t" coordsize="2594,2865" o:gfxdata="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N0Sq/&#10;AAAA3AAAAA8AAAAAAAAAAQAgAAAAIgAAAGRycy9kb3ducmV2LnhtbFBLAQIUABQAAAAIAIdO4kAz&#10;LwWeOwAAADkAAAAQAAAAAAAAAAEAIAAAAA4BAABkcnMvc2hhcGV4bWwueG1sUEsFBgAAAAAGAAYA&#10;WwEAALgDAAAAAA==&#10;" path="m0,2865c712,2861,1425,2857,1740,2850c2055,2843,1845,2830,1890,2820c1935,2810,1970,2807,2010,2790c2050,2773,2095,2747,2130,2715c2165,2683,2190,2667,2220,2595c2250,2523,2283,2412,2310,2280c2337,2148,2349,2052,2384,1800c2419,1548,2485,1065,2520,765c2555,465,2582,127,2594,0e">
                  <v:fill on="f" focussize="0,0"/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315" w:firstLineChars="150"/>
        <w:rPr>
          <w:color w:val="000000"/>
          <w:kern w:val="20"/>
          <w:szCs w:val="21"/>
        </w:rPr>
      </w:pPr>
      <w:r>
        <w:rPr>
          <w:color w:val="000000"/>
          <w:szCs w:val="21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344295" cy="2179320"/>
            <wp:effectExtent l="0" t="0" r="8255" b="11430"/>
            <wp:wrapSquare wrapText="bothSides"/>
            <wp:docPr id="47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1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000000"/>
          <w:kern w:val="20"/>
          <w:szCs w:val="21"/>
        </w:rPr>
        <w:t>Ⅲ</w:t>
      </w:r>
      <w:r>
        <w:rPr>
          <w:color w:val="000000"/>
          <w:kern w:val="20"/>
          <w:szCs w:val="21"/>
        </w:rPr>
        <w:t>．利用图示装置进行验证机械能守恒定律的</w:t>
      </w:r>
      <w:r>
        <w:rPr>
          <w:rFonts w:hint="eastAsia"/>
          <w:color w:val="000000"/>
          <w:kern w:val="20"/>
          <w:szCs w:val="21"/>
        </w:rPr>
        <w:t>实</w:t>
      </w:r>
      <w:r>
        <w:rPr>
          <w:color w:val="000000"/>
          <w:kern w:val="20"/>
          <w:szCs w:val="21"/>
        </w:rPr>
        <w:t>验时，需要测量物体由静止开始自由下落到某点时的瞬时速度</w:t>
      </w:r>
      <w:r>
        <w:rPr>
          <w:color w:val="000000"/>
          <w:kern w:val="20"/>
          <w:position w:val="-6"/>
          <w:szCs w:val="21"/>
        </w:rPr>
        <w:object>
          <v:shape id="_x0000_i1049" o:spt="75" alt="学科网(www.zxxk.com)--教育资源门户，提供试卷、教案、课件、论文、素材及各类教学资源下载，还有大量而丰富的教学相关资讯！" type="#_x0000_t75" style="height:11pt;width:9pt;" o:ole="t" filled="f" o:preferrelative="t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4" r:id="rId36">
            <o:LockedField>false</o:LockedField>
          </o:OLEObject>
        </w:object>
      </w:r>
      <w:r>
        <w:rPr>
          <w:color w:val="000000"/>
          <w:kern w:val="20"/>
          <w:szCs w:val="21"/>
        </w:rPr>
        <w:t>和下落高度</w:t>
      </w:r>
      <w:r>
        <w:rPr>
          <w:color w:val="000000"/>
          <w:kern w:val="20"/>
          <w:position w:val="-6"/>
          <w:szCs w:val="21"/>
        </w:rPr>
        <w:object>
          <v:shape id="_x0000_i1050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DSMT4" ShapeID="_x0000_i1050" DrawAspect="Content" ObjectID="_1468075745" r:id="rId38">
            <o:LockedField>false</o:LockedField>
          </o:OLEObject>
        </w:object>
      </w:r>
      <w:r>
        <w:rPr>
          <w:color w:val="000000"/>
          <w:kern w:val="20"/>
          <w:szCs w:val="21"/>
        </w:rPr>
        <w:t>。某班同学利用实验得到的纸带，设计了以下四种测量方案。</w:t>
      </w:r>
    </w:p>
    <w:p>
      <w:pPr>
        <w:numPr>
          <w:ilvl w:val="0"/>
          <w:numId w:val="1"/>
        </w:numPr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用刻度尺测出物体下落的高度</w:t>
      </w:r>
      <w:r>
        <w:rPr>
          <w:color w:val="000000"/>
          <w:kern w:val="20"/>
          <w:position w:val="-6"/>
          <w:szCs w:val="21"/>
        </w:rPr>
        <w:object>
          <v:shape id="_x0000_i1051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46" r:id="rId40">
            <o:LockedField>false</o:LockedField>
          </o:OLEObject>
        </w:object>
      </w:r>
      <w:r>
        <w:rPr>
          <w:color w:val="000000"/>
          <w:kern w:val="20"/>
          <w:szCs w:val="21"/>
        </w:rPr>
        <w:t>，并测出下落时间</w:t>
      </w:r>
      <w:r>
        <w:rPr>
          <w:color w:val="000000"/>
          <w:kern w:val="20"/>
          <w:position w:val="-6"/>
          <w:szCs w:val="21"/>
        </w:rPr>
        <w:object>
          <v:shape id="_x0000_i1052" o:spt="75" alt="学科网(www.zxxk.com)--教育资源门户，提供试卷、教案、课件、论文、素材及各类教学资源下载，还有大量而丰富的教学相关资讯！" type="#_x0000_t75" style="height:12pt;width:6.95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47" r:id="rId42">
            <o:LockedField>false</o:LockedField>
          </o:OLEObject>
        </w:object>
      </w:r>
      <w:r>
        <w:rPr>
          <w:color w:val="000000"/>
          <w:kern w:val="20"/>
          <w:szCs w:val="21"/>
        </w:rPr>
        <w:t>,通过</w:t>
      </w:r>
      <w:r>
        <w:rPr>
          <w:i/>
          <w:color w:val="000000"/>
          <w:kern w:val="20"/>
          <w:szCs w:val="21"/>
        </w:rPr>
        <w:t>v</w:t>
      </w:r>
      <w:r>
        <w:rPr>
          <w:color w:val="000000"/>
          <w:kern w:val="20"/>
          <w:szCs w:val="21"/>
        </w:rPr>
        <w:t>=gt计算出瞬时速度</w:t>
      </w:r>
      <w:r>
        <w:rPr>
          <w:i/>
          <w:color w:val="000000"/>
          <w:kern w:val="20"/>
          <w:szCs w:val="21"/>
        </w:rPr>
        <w:t>v</w:t>
      </w:r>
      <w:r>
        <w:rPr>
          <w:color w:val="000000"/>
          <w:kern w:val="20"/>
          <w:szCs w:val="21"/>
          <w:vertAlign w:val="subscript"/>
        </w:rPr>
        <w:t>0</w:t>
      </w:r>
    </w:p>
    <w:p>
      <w:pPr>
        <w:numPr>
          <w:ilvl w:val="0"/>
          <w:numId w:val="1"/>
        </w:numPr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用刻度尺测出物体下落的高度</w:t>
      </w:r>
      <w:r>
        <w:rPr>
          <w:color w:val="000000"/>
          <w:kern w:val="20"/>
          <w:position w:val="-6"/>
          <w:szCs w:val="21"/>
        </w:rPr>
        <w:object>
          <v:shape id="_x0000_i1053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48" r:id="rId44">
            <o:LockedField>false</o:LockedField>
          </o:OLEObject>
        </w:object>
      </w:r>
      <w:r>
        <w:rPr>
          <w:color w:val="000000"/>
          <w:kern w:val="20"/>
          <w:szCs w:val="21"/>
        </w:rPr>
        <w:t>，并通过</w:t>
      </w:r>
      <w:r>
        <w:rPr>
          <w:color w:val="000000"/>
          <w:kern w:val="20"/>
          <w:position w:val="-12"/>
          <w:szCs w:val="21"/>
        </w:rPr>
        <w:object>
          <v:shape id="_x0000_i1054" o:spt="75" alt="学科网(www.zxxk.com)--教育资源门户，提供试卷、教案、课件、论文、素材及各类教学资源下载，还有大量而丰富的教学相关资讯！" type="#_x0000_t75" style="height:19.8pt;width:47.7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49" r:id="rId45">
            <o:LockedField>false</o:LockedField>
          </o:OLEObject>
        </w:object>
      </w:r>
      <w:r>
        <w:rPr>
          <w:color w:val="000000"/>
          <w:kern w:val="20"/>
          <w:szCs w:val="21"/>
        </w:rPr>
        <w:t>计算出瞬时速度</w:t>
      </w:r>
    </w:p>
    <w:p>
      <w:pPr>
        <w:numPr>
          <w:ilvl w:val="0"/>
          <w:numId w:val="1"/>
        </w:numPr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根据做匀速直线运动时纸带上某点的瞬时速度，等于这点前后相邻两点间的平均速度，测算出瞬时速度，并通过计算出高度</w:t>
      </w:r>
      <w:r>
        <w:rPr>
          <w:color w:val="000000"/>
          <w:kern w:val="20"/>
          <w:position w:val="-6"/>
          <w:szCs w:val="21"/>
        </w:rPr>
        <w:object>
          <v:shape id="_x0000_i1055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0" r:id="rId47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用刻度尺测出物体下落的高度</w:t>
      </w:r>
      <w:r>
        <w:rPr>
          <w:color w:val="000000"/>
          <w:kern w:val="20"/>
          <w:position w:val="-6"/>
          <w:szCs w:val="21"/>
        </w:rPr>
        <w:object>
          <v:shape id="_x0000_i1056" o:spt="75" alt="学科网(www.zxxk.com)--教育资源门户，提供试卷、教案、课件、论文、素材及各类教学资源下载，还有大量而丰富的教学相关资讯！" type="#_x0000_t75" style="height:13.95pt;width:10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1" r:id="rId48">
            <o:LockedField>false</o:LockedField>
          </o:OLEObject>
        </w:object>
      </w:r>
      <w:r>
        <w:rPr>
          <w:color w:val="000000"/>
          <w:kern w:val="20"/>
          <w:szCs w:val="21"/>
        </w:rPr>
        <w:t>，根据做匀速直线运动时纸带上某点的瞬时速度，等于这点前后相邻两点间的平均速度，测算出瞬时速度</w:t>
      </w:r>
      <w:r>
        <w:rPr>
          <w:i/>
          <w:color w:val="000000"/>
          <w:kern w:val="20"/>
          <w:szCs w:val="21"/>
        </w:rPr>
        <w:t>v</w:t>
      </w:r>
      <w:r>
        <w:rPr>
          <w:color w:val="000000"/>
          <w:kern w:val="20"/>
          <w:szCs w:val="21"/>
          <w:vertAlign w:val="subscript"/>
        </w:rPr>
        <w:t>0</w:t>
      </w:r>
    </w:p>
    <w:p>
      <w:pPr>
        <w:ind w:left="315"/>
        <w:rPr>
          <w:color w:val="000000"/>
          <w:kern w:val="20"/>
          <w:szCs w:val="21"/>
        </w:rPr>
      </w:pPr>
      <w:r>
        <w:rPr>
          <w:color w:val="000000"/>
          <w:kern w:val="20"/>
          <w:szCs w:val="21"/>
        </w:rPr>
        <w:t>以上方案中只有一种正确，正确的是</w:t>
      </w:r>
      <w:r>
        <w:rPr>
          <w:color w:val="000000"/>
          <w:kern w:val="20"/>
          <w:szCs w:val="21"/>
          <w:u w:val="single"/>
        </w:rPr>
        <w:t xml:space="preserve">                 </w:t>
      </w:r>
      <w:r>
        <w:rPr>
          <w:color w:val="000000"/>
          <w:kern w:val="20"/>
          <w:szCs w:val="21"/>
        </w:rPr>
        <w:t>。（填入相应的字母）</w:t>
      </w:r>
    </w:p>
    <w:p>
      <w:pPr>
        <w:rPr>
          <w:rFonts w:hint="eastAsia"/>
          <w:kern w:val="20"/>
          <w:szCs w:val="21"/>
        </w:rPr>
      </w:pPr>
    </w:p>
    <w:p>
      <w:pPr>
        <w:rPr>
          <w:kern w:val="20"/>
          <w:szCs w:val="21"/>
        </w:rPr>
      </w:pPr>
      <w:r>
        <w:rPr>
          <w:kern w:val="20"/>
          <w:szCs w:val="21"/>
        </w:rPr>
        <w:t>22.（14分）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297180</wp:posOffset>
                </wp:positionV>
                <wp:extent cx="1628140" cy="1369060"/>
                <wp:effectExtent l="0" t="0" r="0" b="0"/>
                <wp:wrapSquare wrapText="bothSides"/>
                <wp:docPr id="592" name="组合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140" cy="1369060"/>
                          <a:chOff x="0" y="0"/>
                          <a:chExt cx="2564" cy="2156"/>
                        </a:xfrm>
                      </wpg:grpSpPr>
                      <wps:wsp>
                        <wps:cNvPr id="558" name="直接连接符 558"/>
                        <wps:cNvSpPr/>
                        <wps:spPr>
                          <a:xfrm flipV="1">
                            <a:off x="196" y="0"/>
                            <a:ext cx="0" cy="18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559" name="直接连接符 559"/>
                        <wps:cNvSpPr/>
                        <wps:spPr>
                          <a:xfrm>
                            <a:off x="196" y="1857"/>
                            <a:ext cx="21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g:grpSp>
                        <wpg:cNvPr id="564" name="组合 564"/>
                        <wpg:cNvGrpSpPr/>
                        <wpg:grpSpPr>
                          <a:xfrm rot="-5400000">
                            <a:off x="-262" y="1022"/>
                            <a:ext cx="1005" cy="44"/>
                            <a:chOff x="0" y="0"/>
                            <a:chExt cx="480" cy="120"/>
                          </a:xfrm>
                        </wpg:grpSpPr>
                        <wps:wsp>
                          <wps:cNvPr id="560" name="直接连接符 560"/>
                          <wps:cNvSpPr/>
                          <wps:spPr>
                            <a:xfrm>
                              <a:off x="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1" name="直接连接符 561"/>
                          <wps:cNvSpPr/>
                          <wps:spPr>
                            <a:xfrm>
                              <a:off x="16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2" name="直接连接符 562"/>
                          <wps:cNvSpPr/>
                          <wps:spPr>
                            <a:xfrm>
                              <a:off x="32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3" name="直接连接符 563"/>
                          <wps:cNvSpPr/>
                          <wps:spPr>
                            <a:xfrm>
                              <a:off x="480" y="0"/>
                              <a:ext cx="0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75" name="组合 575"/>
                        <wpg:cNvGrpSpPr/>
                        <wpg:grpSpPr>
                          <a:xfrm>
                            <a:off x="204" y="1790"/>
                            <a:ext cx="1794" cy="71"/>
                            <a:chOff x="0" y="0"/>
                            <a:chExt cx="1794" cy="71"/>
                          </a:xfrm>
                        </wpg:grpSpPr>
                        <wpg:grpSp>
                          <wpg:cNvPr id="569" name="组合 569"/>
                          <wpg:cNvGrpSpPr/>
                          <wpg:grpSpPr>
                            <a:xfrm>
                              <a:off x="0" y="0"/>
                              <a:ext cx="1080" cy="71"/>
                              <a:chOff x="0" y="0"/>
                              <a:chExt cx="480" cy="120"/>
                            </a:xfrm>
                          </wpg:grpSpPr>
                          <wps:wsp>
                            <wps:cNvPr id="565" name="直接连接符 565"/>
                            <wps:cNvSpPr/>
                            <wps:spPr>
                              <a:xfrm>
                                <a:off x="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6" name="直接连接符 566"/>
                            <wps:cNvSpPr/>
                            <wps:spPr>
                              <a:xfrm>
                                <a:off x="16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7" name="直接连接符 567"/>
                            <wps:cNvSpPr/>
                            <wps:spPr>
                              <a:xfrm>
                                <a:off x="32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8" name="直接连接符 568"/>
                            <wps:cNvSpPr/>
                            <wps:spPr>
                              <a:xfrm>
                                <a:off x="48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74" name="组合 574"/>
                          <wpg:cNvGrpSpPr/>
                          <wpg:grpSpPr>
                            <a:xfrm>
                              <a:off x="714" y="0"/>
                              <a:ext cx="1080" cy="71"/>
                              <a:chOff x="0" y="0"/>
                              <a:chExt cx="480" cy="120"/>
                            </a:xfrm>
                          </wpg:grpSpPr>
                          <wps:wsp>
                            <wps:cNvPr id="570" name="直接连接符 570"/>
                            <wps:cNvSpPr/>
                            <wps:spPr>
                              <a:xfrm>
                                <a:off x="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1" name="直接连接符 571"/>
                            <wps:cNvSpPr/>
                            <wps:spPr>
                              <a:xfrm>
                                <a:off x="16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2" name="直接连接符 572"/>
                            <wps:cNvSpPr/>
                            <wps:spPr>
                              <a:xfrm>
                                <a:off x="32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3" name="直接连接符 573"/>
                            <wps:cNvSpPr/>
                            <wps:spPr>
                              <a:xfrm>
                                <a:off x="480" y="0"/>
                                <a:ext cx="0" cy="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576" name="文本框 576"/>
                        <wps:cNvSpPr txBox="1"/>
                        <wps:spPr>
                          <a:xfrm>
                            <a:off x="2234" y="184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/s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77" name="文本框 577"/>
                        <wps:cNvSpPr txBox="1"/>
                        <wps:spPr>
                          <a:xfrm>
                            <a:off x="360" y="17"/>
                            <a:ext cx="84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·s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>-1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78" name="文本框 578"/>
                        <wps:cNvSpPr txBox="1"/>
                        <wps:spPr>
                          <a:xfrm>
                            <a:off x="14" y="178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79" name="文本框 579"/>
                        <wps:cNvSpPr txBox="1"/>
                        <wps:spPr>
                          <a:xfrm>
                            <a:off x="0" y="1379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0" name="文本框 580"/>
                        <wps:cNvSpPr txBox="1"/>
                        <wps:spPr>
                          <a:xfrm>
                            <a:off x="20" y="106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1" name="文本框 581"/>
                        <wps:cNvSpPr txBox="1"/>
                        <wps:spPr>
                          <a:xfrm>
                            <a:off x="18" y="73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2" name="文本框 582"/>
                        <wps:cNvSpPr txBox="1"/>
                        <wps:spPr>
                          <a:xfrm>
                            <a:off x="8" y="37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3" name="文本框 583"/>
                        <wps:cNvSpPr txBox="1"/>
                        <wps:spPr>
                          <a:xfrm>
                            <a:off x="494" y="1844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4" name="文本框 584"/>
                        <wps:cNvSpPr txBox="1"/>
                        <wps:spPr>
                          <a:xfrm>
                            <a:off x="870" y="1832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5" name="文本框 585"/>
                        <wps:cNvSpPr txBox="1"/>
                        <wps:spPr>
                          <a:xfrm>
                            <a:off x="1214" y="1835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6" name="文本框 586"/>
                        <wps:cNvSpPr txBox="1"/>
                        <wps:spPr>
                          <a:xfrm>
                            <a:off x="1590" y="1835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7" name="文本框 587"/>
                        <wps:cNvSpPr txBox="1"/>
                        <wps:spPr>
                          <a:xfrm>
                            <a:off x="1890" y="1835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88" name="直接连接符 588"/>
                        <wps:cNvSpPr/>
                        <wps:spPr>
                          <a:xfrm flipV="1">
                            <a:off x="210" y="521"/>
                            <a:ext cx="1050" cy="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9" name="直接连接符 589"/>
                        <wps:cNvSpPr/>
                        <wps:spPr>
                          <a:xfrm flipV="1">
                            <a:off x="1274" y="518"/>
                            <a:ext cx="0" cy="13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0" name="直接连接符 590"/>
                        <wps:cNvSpPr/>
                        <wps:spPr>
                          <a:xfrm flipH="1">
                            <a:off x="180" y="518"/>
                            <a:ext cx="1080" cy="10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1" name="直接连接符 591"/>
                        <wps:cNvSpPr/>
                        <wps:spPr>
                          <a:xfrm>
                            <a:off x="1260" y="533"/>
                            <a:ext cx="720" cy="13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pt;margin-top:23.4pt;height:107.8pt;width:128.2pt;mso-wrap-distance-bottom:0pt;mso-wrap-distance-left:9pt;mso-wrap-distance-right:9pt;mso-wrap-distance-top:0pt;z-index:251768832;mso-width-relative:page;mso-height-relative:page;" coordsize="2564,2156" o:gfxdata="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r24tINsAAAAKAQAADwAAAAAAAAABACAAAAAiAAAAZHJzL2Rvd25yZXYueG1s&#10;UEsBAhQAFAAAAAgAh07iQG58CnBpBgAAuT8AAA4AAAAAAAAAAQAgAAAAKgEAAGRycy9lMm9Eb2Mu&#10;eG1sUEsFBgAAAAAGAAYAWQEAAAUKAAAAAA==&#10;">
                <o:lock v:ext="edit" grouping="f" rotation="f" text="f" aspectratio="f"/>
                <v:line id="_x0000_s1026" o:spid="_x0000_s1026" o:spt="20" style="position:absolute;left:196;top:0;flip:y;height:1872;width:0;" filled="f" stroked="t" coordsize="21600,21600" o:gfxdata="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wXIg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196;top:1857;height:0;width:2160;" filled="f" stroked="t" coordsize="21600,21600" o:gfxdata="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8+y6n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group id="_x0000_s1026" o:spid="_x0000_s1026" o:spt="203" style="position:absolute;left:-262;top:1022;height:44;width:1005;rotation:-5898240f;" coordsize="480,120" o:gfxdata="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cPgH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0;height:120;width:0;" filled="f" stroked="t" coordsize="21600,21600" o:gfxdata="UEsDBAoAAAAAAIdO4kAAAAAAAAAAAAAAAAAEAAAAZHJzL1BLAwQUAAAACACHTuJAIq3Qnr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3Qn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60;top:0;height:120;width:0;" filled="f" stroked="t" coordsize="21600,21600" o:gfxdata="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hdQ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20;top:0;height:120;width:0;" filled="f" stroked="t" coordsize="21600,21600" o:gfxdata="UEsDBAoAAAAAAIdO4kAAAAAAAAAAAAAAAAAEAAAAZHJzL1BLAwQUAAAACACHTuJAvTPrcr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MJk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Prc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80;top:0;height:120;width:0;" filled="f" stroked="t" coordsize="21600,21600" o:gfxdata="UEsDBAoAAAAAAIdO4kAAAAAAAAAAAAAAAAAEAAAAZHJzL1BLAwQUAAAACACHTuJA0n9O6b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j4Ho/g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f07p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204;top:1790;height:71;width:1794;" coordsize="1794,71" o:gfxdata="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4S2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0;top:0;height:71;width:1080;" coordsize="480,120" o:gfxdata="UEsDBAoAAAAAAIdO4kAAAAAAAAAAAAAAAAAEAAAAZHJzL1BLAwQUAAAACACHTuJA2vB99b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Sewu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wffW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0;height:120;width:0;" filled="f" stroked="t" coordsize="21600,21600" o:gfxdata="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2n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;top:0;height:120;width:0;" filled="f" stroked="t" coordsize="21600,21600" o:gfxdata="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I7X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;top:0;height:120;width:0;" filled="f" stroked="t" coordsize="21600,21600" o:gfxdata="UEsDBAoAAAAAAIdO4kAAAAAAAAAAAAAAAAAEAAAAZHJzL1BLAwQUAAAACACHTuJArURI6r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+F5s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ESO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20;width:0;" filled="f" stroked="t" coordsize="21600,21600" o:gfxdata="UEsDBAoAAAAAAIdO4kAAAAAAAAAAAAAAAAAEAAAAZHJzL1BLAwQUAAAACACHTuJA3NvcmL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Nvcm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14;top:0;height:71;width:1080;" coordsize="480,120" o:gfxdata="UEsDBAoAAAAAAIdO4kAAAAAAAAAAAAAAAAAEAAAAZHJzL1BLAwQUAAAACACHTuJAsShEts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b6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ShEts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line id="_x0000_s1026" o:spid="_x0000_s1026" o:spt="20" style="position:absolute;left:0;top:0;height:120;width:0;" filled="f" stroked="t" coordsize="21600,21600" o:gfxdata="UEsDBAoAAAAAAIdO4kAAAAAAAAAAAAAAAAAEAAAAZHJzL1BLAwQUAAAACACHTuJAp3RGQ7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s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0Rk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0;top:0;height:120;width:0;" filled="f" stroked="t" coordsize="21600,21600" o:gfxdata="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449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0;top:0;height:120;width:0;" filled="f" stroked="t" coordsize="21600,21600" o:gfxdata="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qfa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0;top:0;height:120;width:0;" filled="f" stroked="t" coordsize="21600,21600" o:gfxdata="UEsDBAoAAAAAAIdO4kAAAAAAAAAAAAAAAAAEAAAAZHJzL1BLAwQUAAAACACHTuJAV6bYNM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nl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ptg0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2234;top:1844;height:312;width:330;" filled="f" stroked="f" coordsize="21600,21600" o:gfxdata="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stO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  <w:i/>
                          </w:rPr>
                          <w:t>/s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0;top:17;height:312;width:840;" filled="f" stroked="f" coordsize="21600,21600" o:gfxdata="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gEX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i/>
                          </w:rPr>
                          <w:t>v</w:t>
                        </w:r>
                        <w:r>
                          <w:rPr>
                            <w:rFonts w:hint="eastAsia"/>
                            <w:i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·s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>-1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;top:1784;height:312;width:330;" filled="f" stroked="f" coordsize="21600,21600" o:gfxdata="UEsDBAoAAAAAAIdO4kAAAAAAAAAAAAAAAAAEAAAAZHJzL1BLAwQUAAAACACHTuJAGn+FALwAAADc&#10;AAAADwAAAGRycy9kb3ducmV2LnhtbEVPW2vCMBR+H/gfwhF8m4kD3V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/hQ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379;height:312;width:330;" filled="f" stroked="f" coordsize="21600,21600" o:gfxdata="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Mg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;top:1064;height:312;width:330;" filled="f" stroked="f" coordsize="21600,21600" o:gfxdata="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c+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;top:734;height:312;width:330;" filled="f" stroked="f" coordsize="21600,21600" o:gfxdata="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Bcu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;top:374;height:312;width:330;" filled="f" stroked="f" coordsize="21600,21600" o:gfxdata="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LC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4;top:1844;height:312;width:330;" filled="f" stroked="f" coordsize="21600,21600" o:gfxdata="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OZ1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0;top:1832;height:312;width:330;" filled="f" stroked="f" coordsize="21600,21600" o:gfxdata="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7n/y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14;top:1835;height:312;width:330;" filled="f" stroked="f" coordsize="21600,21600" o:gfxdata="UEsDBAoAAAAAAIdO4kAAAAAAAAAAAAAAAAAEAAAAZHJzL1BLAwQUAAAACACHTuJAwataub4AAADc&#10;AAAADwAAAGRycy9kb3ducmV2LnhtbEWPT2sCMRTE74LfIbyCN00sK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ta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90;top:1835;height:312;width:330;" filled="f" stroked="f" coordsize="21600,21600" o:gfxdata="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nE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90;top:1835;height:312;width:330;" filled="f" stroked="f" coordsize="21600,21600" o:gfxdata="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1YV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line id="_x0000_s1026" o:spid="_x0000_s1026" o:spt="20" style="position:absolute;left:210;top:521;flip:y;height:12;width:1050;" filled="f" stroked="t" coordsize="21600,21600" o:gfxdata="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VZIv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274;top:518;flip:y;height:1335;width:0;" filled="f" stroked="t" coordsize="21600,21600" o:gfxdata="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Gu0l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80;top:518;flip:x;height:1035;width:1080;" filled="f" stroked="t" coordsize="21600,21600" o:gfxdata="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0ZU6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260;top:533;height:1320;width:720;" filled="f" stroked="t" coordsize="21600,21600" o:gfxdata="UEsDBAoAAAAAAIdO4kAAAAAAAAAAAAAAAAAEAAAAZHJzL1BLAwQUAAAACACHTuJAeDQFIr8AAADc&#10;AAAADwAAAGRycy9kb3ducmV2LnhtbEWPzWrDMBCE74W+g9hCLyGWnNK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0BS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kern w:val="20"/>
          <w:szCs w:val="21"/>
        </w:rPr>
        <w:t>质量为2kg的物体</w:t>
      </w:r>
      <w:r>
        <w:rPr>
          <w:kern w:val="20"/>
          <w:szCs w:val="21"/>
        </w:rPr>
        <w:drawing>
          <wp:inline distT="0" distB="0" distL="114300" distR="114300">
            <wp:extent cx="18415" cy="15240"/>
            <wp:effectExtent l="0" t="0" r="0" b="0"/>
            <wp:docPr id="48" name="图片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20"/>
          <w:szCs w:val="21"/>
        </w:rPr>
        <w:t>在水平推力F的作用下沿水平面作直线运动，一段时间后撤去F，其运动的</w:t>
      </w:r>
      <w:r>
        <w:rPr>
          <w:i/>
          <w:kern w:val="20"/>
          <w:szCs w:val="21"/>
        </w:rPr>
        <w:t>v</w:t>
      </w:r>
      <w:r>
        <w:rPr>
          <w:kern w:val="20"/>
          <w:szCs w:val="21"/>
        </w:rPr>
        <w:t>-</w:t>
      </w:r>
      <w:r>
        <w:rPr>
          <w:i/>
          <w:kern w:val="20"/>
          <w:szCs w:val="21"/>
        </w:rPr>
        <w:t>t</w:t>
      </w:r>
      <w:r>
        <w:rPr>
          <w:kern w:val="20"/>
          <w:szCs w:val="21"/>
        </w:rPr>
        <w:t>图像如图所示。g取10m/s</w:t>
      </w:r>
      <w:r>
        <w:rPr>
          <w:kern w:val="20"/>
          <w:szCs w:val="21"/>
          <w:vertAlign w:val="superscript"/>
        </w:rPr>
        <w:t>2</w:t>
      </w:r>
      <w:r>
        <w:rPr>
          <w:kern w:val="20"/>
          <w:szCs w:val="21"/>
        </w:rPr>
        <w:t>，求：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w:t>(1)物体与水平面间的运动摩擦系数</w:t>
      </w:r>
      <w:r>
        <w:rPr>
          <w:i/>
          <w:kern w:val="20"/>
          <w:szCs w:val="21"/>
        </w:rPr>
        <w:t>μ</w:t>
      </w:r>
      <w:r>
        <w:rPr>
          <w:kern w:val="20"/>
          <w:szCs w:val="21"/>
        </w:rPr>
        <w:t>；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w:t>(2)水平推力</w:t>
      </w:r>
      <w:r>
        <w:rPr>
          <w:kern w:val="20"/>
          <w:position w:val="-4"/>
          <w:szCs w:val="21"/>
        </w:rPr>
        <w:object>
          <v:shape id="_x0000_i1058" o:spt="75" alt="学科网(www.zxxk.com)--教育资源门户，提供试卷、教案、课件、论文、素材及各类教学资源下载，还有大量而丰富的教学相关资讯！" type="#_x0000_t75" style="height:13pt;width:13pt;" o:ole="t" filled="f" o:preferrelative="t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DSMT4" ShapeID="_x0000_i1058" DrawAspect="Content" ObjectID="_1468075752" r:id="rId49">
            <o:LockedField>false</o:LockedField>
          </o:OLEObject>
        </w:object>
      </w:r>
      <w:r>
        <w:rPr>
          <w:kern w:val="20"/>
          <w:szCs w:val="21"/>
        </w:rPr>
        <w:t>的大小；</w:t>
      </w:r>
    </w:p>
    <w:p>
      <w:pPr>
        <w:ind w:firstLine="420" w:firstLineChars="200"/>
        <w:rPr>
          <w:kern w:val="20"/>
          <w:szCs w:val="21"/>
        </w:rPr>
      </w:pPr>
      <w:r>
        <w:rPr>
          <w:kern w:val="20"/>
          <w:szCs w:val="21"/>
        </w:rPr>
        <w:t>(3)</w:t>
      </w:r>
      <w:r>
        <w:rPr>
          <w:kern w:val="20"/>
          <w:position w:val="-6"/>
          <w:szCs w:val="21"/>
        </w:rPr>
        <w:object>
          <v:shape id="_x0000_i1059" o:spt="75" alt="学科网(www.zxxk.com)--教育资源门户，提供试卷、教案、课件、论文、素材及各类教学资源下载，还有大量而丰富的教学相关资讯！" type="#_x0000_t75" style="height:13.95pt;width:36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59" DrawAspect="Content" ObjectID="_1468075753" r:id="rId51">
            <o:LockedField>false</o:LockedField>
          </o:OLEObject>
        </w:object>
      </w:r>
      <w:r>
        <w:rPr>
          <w:kern w:val="20"/>
          <w:szCs w:val="21"/>
        </w:rPr>
        <w:t>内物体运动位移的大小。</w:t>
      </w: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kern w:val="20"/>
          <w:szCs w:val="21"/>
        </w:rPr>
      </w:pPr>
    </w:p>
    <w:p>
      <w:pPr>
        <w:ind w:firstLine="420" w:firstLineChars="200"/>
        <w:rPr>
          <w:rFonts w:hint="eastAsia"/>
          <w:kern w:val="20"/>
          <w:szCs w:val="21"/>
        </w:rPr>
      </w:pPr>
    </w:p>
    <w:p>
      <w:pPr>
        <w:rPr>
          <w:kern w:val="20"/>
          <w:szCs w:val="21"/>
        </w:rPr>
      </w:pPr>
      <w:r>
        <w:rPr>
          <w:kern w:val="20"/>
          <w:szCs w:val="21"/>
        </w:rPr>
        <w:t>23.(16分)</w:t>
      </w:r>
    </w:p>
    <w:p>
      <w:pPr>
        <w:ind w:firstLine="315" w:firstLineChars="150"/>
        <w:rPr>
          <w:kern w:val="20"/>
          <w:szCs w:val="21"/>
        </w:rPr>
      </w:pPr>
      <w:r>
        <w:rPr>
          <w:kern w:val="20"/>
          <w:szCs w:val="21"/>
        </w:rPr>
        <w:t>如图1所示，宽度为d的竖直狭长区域内（边界为</w:t>
      </w:r>
      <w:r>
        <w:rPr>
          <w:i/>
          <w:kern w:val="20"/>
          <w:szCs w:val="21"/>
        </w:rPr>
        <w:t>L</w:t>
      </w:r>
      <w:r>
        <w:rPr>
          <w:kern w:val="20"/>
          <w:szCs w:val="21"/>
          <w:vertAlign w:val="subscript"/>
        </w:rPr>
        <w:t>1</w:t>
      </w:r>
      <w:r>
        <w:rPr>
          <w:kern w:val="20"/>
          <w:szCs w:val="21"/>
        </w:rPr>
        <w:t>、</w:t>
      </w:r>
      <w:r>
        <w:rPr>
          <w:i/>
          <w:kern w:val="20"/>
          <w:szCs w:val="21"/>
        </w:rPr>
        <w:t>L</w:t>
      </w:r>
      <w:r>
        <w:rPr>
          <w:kern w:val="20"/>
          <w:szCs w:val="21"/>
          <w:vertAlign w:val="subscript"/>
        </w:rPr>
        <w:t>2</w:t>
      </w:r>
      <w:r>
        <w:rPr>
          <w:kern w:val="20"/>
          <w:szCs w:val="21"/>
        </w:rPr>
        <w:t>），存在垂直纸面向里的匀强磁场和竖直方向上的周期性变化的电场（如图2所示），电场强度的大小为</w:t>
      </w:r>
      <w:r>
        <w:rPr>
          <w:i/>
          <w:kern w:val="20"/>
          <w:szCs w:val="21"/>
        </w:rPr>
        <w:t>E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，</w:t>
      </w:r>
      <w:r>
        <w:rPr>
          <w:i/>
          <w:kern w:val="20"/>
          <w:szCs w:val="21"/>
        </w:rPr>
        <w:t>E</w:t>
      </w:r>
      <w:r>
        <w:rPr>
          <w:kern w:val="20"/>
          <w:szCs w:val="21"/>
        </w:rPr>
        <w:t>&gt;0表示电场方向竖直向上。</w:t>
      </w:r>
      <w:r>
        <w:rPr>
          <w:i/>
          <w:kern w:val="20"/>
          <w:szCs w:val="21"/>
        </w:rPr>
        <w:t>t</w:t>
      </w:r>
      <w:r>
        <w:rPr>
          <w:kern w:val="20"/>
          <w:szCs w:val="21"/>
        </w:rPr>
        <w:t>=0时，一带正电、质量为</w:t>
      </w:r>
      <w:r>
        <w:rPr>
          <w:i/>
          <w:kern w:val="20"/>
          <w:szCs w:val="21"/>
        </w:rPr>
        <w:t>m</w:t>
      </w:r>
      <w:r>
        <w:rPr>
          <w:kern w:val="20"/>
          <w:szCs w:val="21"/>
        </w:rPr>
        <w:t>的微粒从左边界上的N</w:t>
      </w:r>
      <w:r>
        <w:rPr>
          <w:kern w:val="20"/>
          <w:szCs w:val="21"/>
          <w:vertAlign w:val="subscript"/>
        </w:rPr>
        <w:t>1</w:t>
      </w:r>
      <w:r>
        <w:rPr>
          <w:kern w:val="20"/>
          <w:szCs w:val="21"/>
        </w:rPr>
        <w:t>点以水平速度</w:t>
      </w:r>
      <w:r>
        <w:rPr>
          <w:i/>
          <w:kern w:val="20"/>
          <w:szCs w:val="21"/>
        </w:rPr>
        <w:t>v</w:t>
      </w:r>
      <w:r>
        <w:rPr>
          <w:kern w:val="20"/>
          <w:szCs w:val="21"/>
        </w:rPr>
        <w:t>射入该区域，沿直线运动到Q点后，做一次完整的圆周运动，再沿直线运动到右边界上的N</w:t>
      </w:r>
      <w:r>
        <w:rPr>
          <w:kern w:val="20"/>
          <w:szCs w:val="21"/>
          <w:vertAlign w:val="subscript"/>
        </w:rPr>
        <w:t>2</w:t>
      </w:r>
      <w:r>
        <w:rPr>
          <w:kern w:val="20"/>
          <w:szCs w:val="21"/>
        </w:rPr>
        <w:t>点。Q为线段N</w:t>
      </w:r>
      <w:r>
        <w:rPr>
          <w:kern w:val="20"/>
          <w:szCs w:val="21"/>
          <w:vertAlign w:val="subscript"/>
        </w:rPr>
        <w:t>1</w:t>
      </w:r>
      <w:r>
        <w:rPr>
          <w:kern w:val="20"/>
          <w:szCs w:val="21"/>
        </w:rPr>
        <w:t>N</w:t>
      </w:r>
      <w:r>
        <w:rPr>
          <w:kern w:val="20"/>
          <w:szCs w:val="21"/>
          <w:vertAlign w:val="subscript"/>
        </w:rPr>
        <w:t>2</w:t>
      </w:r>
      <w:r>
        <w:rPr>
          <w:kern w:val="20"/>
          <w:szCs w:val="21"/>
        </w:rPr>
        <w:t>的中点，重力加速度为g。上述d、</w:t>
      </w:r>
      <w:r>
        <w:rPr>
          <w:i/>
          <w:kern w:val="20"/>
          <w:szCs w:val="21"/>
        </w:rPr>
        <w:t>E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、</w:t>
      </w:r>
      <w:r>
        <w:rPr>
          <w:i/>
          <w:kern w:val="20"/>
          <w:szCs w:val="21"/>
        </w:rPr>
        <w:t>m</w:t>
      </w:r>
      <w:r>
        <w:rPr>
          <w:kern w:val="20"/>
          <w:szCs w:val="21"/>
        </w:rPr>
        <w:t>、</w:t>
      </w:r>
      <w:r>
        <w:rPr>
          <w:i/>
          <w:kern w:val="20"/>
          <w:szCs w:val="21"/>
        </w:rPr>
        <w:t>v</w:t>
      </w:r>
      <w:r>
        <w:rPr>
          <w:kern w:val="20"/>
          <w:szCs w:val="21"/>
        </w:rPr>
        <w:t>、g为已知量。</w:t>
      </w:r>
    </w:p>
    <w:p>
      <w:pPr>
        <w:ind w:firstLine="315" w:firstLineChars="150"/>
        <w:rPr>
          <w:kern w:val="20"/>
          <w:szCs w:val="21"/>
        </w:rPr>
      </w:pPr>
      <w:r>
        <w:rPr>
          <w:rFonts w:hint="eastAsia"/>
          <w:kern w:val="20"/>
          <w:szCs w:val="21"/>
        </w:rPr>
        <w:t>（1）</w:t>
      </w:r>
      <w:r>
        <w:rPr>
          <w:kern w:val="20"/>
          <w:szCs w:val="21"/>
        </w:rPr>
        <w:t>求微粒所带电荷量q和磁感应强度B的大小；</w:t>
      </w:r>
    </w:p>
    <w:p>
      <w:pPr>
        <w:ind w:firstLine="315" w:firstLineChars="150"/>
        <w:rPr>
          <w:kern w:val="20"/>
          <w:szCs w:val="21"/>
        </w:rPr>
      </w:pPr>
      <w:r>
        <w:rPr>
          <w:rFonts w:hint="eastAsia"/>
          <w:kern w:val="20"/>
          <w:szCs w:val="21"/>
        </w:rPr>
        <w:t>（2）</w:t>
      </w:r>
      <w:r>
        <w:rPr>
          <w:kern w:val="20"/>
          <w:szCs w:val="21"/>
        </w:rPr>
        <w:t>求电场变化的周期T；</w:t>
      </w:r>
    </w:p>
    <w:p>
      <w:pPr>
        <w:ind w:firstLine="315" w:firstLineChars="150"/>
        <w:rPr>
          <w:kern w:val="20"/>
          <w:szCs w:val="21"/>
        </w:rPr>
      </w:pPr>
      <w:r>
        <w:rPr>
          <w:rFonts w:hint="eastAsia"/>
          <w:kern w:val="20"/>
          <w:szCs w:val="21"/>
        </w:rPr>
        <w:t>（3）</w:t>
      </w:r>
      <w:r>
        <w:rPr>
          <w:kern w:val="20"/>
          <w:szCs w:val="21"/>
        </w:rPr>
        <w:t>改变宽度d，使微粒仍能按上述运动过程通过相应宽度的区域，求T的最小值。</w:t>
      </w:r>
    </w:p>
    <w:p>
      <w:pPr>
        <w:ind w:firstLine="315" w:firstLineChars="150"/>
        <w:jc w:val="center"/>
        <w:rPr>
          <w:kern w:val="20"/>
          <w:szCs w:val="21"/>
        </w:rPr>
      </w:pPr>
      <w:r>
        <w:rPr>
          <w:kern w:val="20"/>
          <w:szCs w:val="21"/>
        </w:rPr>
        <mc:AlternateContent>
          <mc:Choice Requires="wpg">
            <w:drawing>
              <wp:inline distT="0" distB="0" distL="114300" distR="114300">
                <wp:extent cx="3905250" cy="1818640"/>
                <wp:effectExtent l="0" t="0" r="0" b="0"/>
                <wp:docPr id="415" name="组合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818640"/>
                          <a:chOff x="0" y="0"/>
                          <a:chExt cx="6150" cy="2864"/>
                        </a:xfrm>
                      </wpg:grpSpPr>
                      <wps:wsp>
                        <wps:cNvPr id="328" name="直接连接符 328"/>
                        <wps:cNvSpPr/>
                        <wps:spPr>
                          <a:xfrm flipV="1">
                            <a:off x="3376" y="249"/>
                            <a:ext cx="1" cy="187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29" name="直接连接符 329"/>
                        <wps:cNvSpPr/>
                        <wps:spPr>
                          <a:xfrm>
                            <a:off x="3376" y="1311"/>
                            <a:ext cx="2700" cy="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lg"/>
                          </a:ln>
                        </wps:spPr>
                        <wps:bodyPr upright="1"/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5926" y="1341"/>
                            <a:ext cx="224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1" name="文本框 331"/>
                        <wps:cNvSpPr txBox="1"/>
                        <wps:spPr>
                          <a:xfrm>
                            <a:off x="3466" y="249"/>
                            <a:ext cx="360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3166" y="1146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3" name="文本框 333"/>
                        <wps:cNvSpPr txBox="1"/>
                        <wps:spPr>
                          <a:xfrm>
                            <a:off x="5368" y="1311"/>
                            <a:ext cx="48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4" name="文本框 334"/>
                        <wps:cNvSpPr txBox="1"/>
                        <wps:spPr>
                          <a:xfrm>
                            <a:off x="4230" y="1311"/>
                            <a:ext cx="33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3120" y="477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6" name="直接连接符 336"/>
                        <wps:cNvSpPr/>
                        <wps:spPr>
                          <a:xfrm rot="16200000">
                            <a:off x="3422" y="1925"/>
                            <a:ext cx="0" cy="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7" name="直接连接符 337"/>
                        <wps:cNvSpPr/>
                        <wps:spPr>
                          <a:xfrm rot="16200000">
                            <a:off x="3422" y="635"/>
                            <a:ext cx="0" cy="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048" y="1755"/>
                            <a:ext cx="51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39" name="直接连接符 339"/>
                        <wps:cNvSpPr/>
                        <wps:spPr>
                          <a:xfrm>
                            <a:off x="3719" y="636"/>
                            <a:ext cx="1" cy="12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0" name="直接连接符 340"/>
                        <wps:cNvSpPr/>
                        <wps:spPr>
                          <a:xfrm>
                            <a:off x="4438" y="636"/>
                            <a:ext cx="1" cy="12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1" name="直接连接符 341"/>
                        <wps:cNvSpPr/>
                        <wps:spPr>
                          <a:xfrm>
                            <a:off x="4800" y="666"/>
                            <a:ext cx="1" cy="12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2" name="直接连接符 342"/>
                        <wps:cNvSpPr/>
                        <wps:spPr>
                          <a:xfrm>
                            <a:off x="5504" y="681"/>
                            <a:ext cx="1" cy="6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3" name="直接连接符 343"/>
                        <wps:cNvSpPr/>
                        <wps:spPr>
                          <a:xfrm>
                            <a:off x="3374" y="1938"/>
                            <a:ext cx="36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4" name="直接连接符 344"/>
                        <wps:cNvSpPr/>
                        <wps:spPr>
                          <a:xfrm>
                            <a:off x="3704" y="651"/>
                            <a:ext cx="720" cy="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5" name="直接连接符 345"/>
                        <wps:cNvSpPr/>
                        <wps:spPr>
                          <a:xfrm>
                            <a:off x="4424" y="1935"/>
                            <a:ext cx="39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6" name="直接连接符 346"/>
                        <wps:cNvSpPr/>
                        <wps:spPr>
                          <a:xfrm>
                            <a:off x="4800" y="666"/>
                            <a:ext cx="704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03" name="组合 403"/>
                        <wpg:cNvGrpSpPr/>
                        <wpg:grpSpPr>
                          <a:xfrm>
                            <a:off x="284" y="288"/>
                            <a:ext cx="1514" cy="2013"/>
                            <a:chOff x="0" y="0"/>
                            <a:chExt cx="1514" cy="2013"/>
                          </a:xfrm>
                        </wpg:grpSpPr>
                        <wpg:grpSp>
                          <wpg:cNvPr id="400" name="组合 400"/>
                          <wpg:cNvGrpSpPr/>
                          <wpg:grpSpPr>
                            <a:xfrm>
                              <a:off x="14" y="0"/>
                              <a:ext cx="1500" cy="2013"/>
                              <a:chOff x="0" y="0"/>
                              <a:chExt cx="1500" cy="2013"/>
                            </a:xfrm>
                          </wpg:grpSpPr>
                          <wpg:grpSp>
                            <wpg:cNvPr id="397" name="组合 397"/>
                            <wpg:cNvGrpSpPr/>
                            <wpg:grpSpPr>
                              <a:xfrm>
                                <a:off x="76" y="45"/>
                                <a:ext cx="1362" cy="1932"/>
                                <a:chOff x="0" y="0"/>
                                <a:chExt cx="1362" cy="1932"/>
                              </a:xfrm>
                            </wpg:grpSpPr>
                            <wps:wsp>
                              <wps:cNvPr id="347" name="直接连接符 347"/>
                              <wps:cNvSpPr/>
                              <wps:spPr>
                                <a:xfrm>
                                  <a:off x="0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8" name="直接连接符 348"/>
                              <wps:cNvSpPr/>
                              <wps:spPr>
                                <a:xfrm flipH="1">
                                  <a:off x="0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49" name="直接连接符 349"/>
                              <wps:cNvSpPr/>
                              <wps:spPr>
                                <a:xfrm>
                                  <a:off x="0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0" name="直接连接符 350"/>
                              <wps:cNvSpPr/>
                              <wps:spPr>
                                <a:xfrm flipH="1">
                                  <a:off x="0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1" name="直接连接符 351"/>
                              <wps:cNvSpPr/>
                              <wps:spPr>
                                <a:xfrm>
                                  <a:off x="407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2" name="直接连接符 352"/>
                              <wps:cNvSpPr/>
                              <wps:spPr>
                                <a:xfrm flipH="1">
                                  <a:off x="407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3" name="直接连接符 353"/>
                              <wps:cNvSpPr/>
                              <wps:spPr>
                                <a:xfrm>
                                  <a:off x="407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4" name="直接连接符 354"/>
                              <wps:cNvSpPr/>
                              <wps:spPr>
                                <a:xfrm flipH="1">
                                  <a:off x="407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5" name="直接连接符 355"/>
                              <wps:cNvSpPr/>
                              <wps:spPr>
                                <a:xfrm>
                                  <a:off x="815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6" name="直接连接符 356"/>
                              <wps:cNvSpPr/>
                              <wps:spPr>
                                <a:xfrm flipH="1">
                                  <a:off x="815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7" name="直接连接符 357"/>
                              <wps:cNvSpPr/>
                              <wps:spPr>
                                <a:xfrm>
                                  <a:off x="815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8" name="直接连接符 358"/>
                              <wps:cNvSpPr/>
                              <wps:spPr>
                                <a:xfrm flipH="1">
                                  <a:off x="815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59" name="直接连接符 359"/>
                              <wps:cNvSpPr/>
                              <wps:spPr>
                                <a:xfrm>
                                  <a:off x="1222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0" name="直接连接符 360"/>
                              <wps:cNvSpPr/>
                              <wps:spPr>
                                <a:xfrm flipH="1">
                                  <a:off x="1222" y="0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1" name="直接连接符 361"/>
                              <wps:cNvSpPr/>
                              <wps:spPr>
                                <a:xfrm>
                                  <a:off x="1222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62" name="直接连接符 362"/>
                              <wps:cNvSpPr/>
                              <wps:spPr>
                                <a:xfrm flipH="1">
                                  <a:off x="1222" y="372"/>
                                  <a:ext cx="136" cy="124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79" name="组合 379"/>
                              <wpg:cNvGrpSpPr/>
                              <wpg:grpSpPr>
                                <a:xfrm>
                                  <a:off x="0" y="743"/>
                                  <a:ext cx="1358" cy="496"/>
                                  <a:chOff x="0" y="0"/>
                                  <a:chExt cx="1358" cy="496"/>
                                </a:xfrm>
                              </wpg:grpSpPr>
                              <wps:wsp>
                                <wps:cNvPr id="363" name="直接连接符 363"/>
                                <wps:cNvSpPr/>
                                <wps:spPr>
                                  <a:xfrm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4" name="直接连接符 364"/>
                                <wps:cNvSpPr/>
                                <wps:spPr>
                                  <a:xfrm flipH="1"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5" name="直接连接符 365"/>
                                <wps:cNvSpPr/>
                                <wps:spPr>
                                  <a:xfrm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6" name="直接连接符 366"/>
                                <wps:cNvSpPr/>
                                <wps:spPr>
                                  <a:xfrm flipH="1"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7" name="直接连接符 367"/>
                                <wps:cNvSpPr/>
                                <wps:spPr>
                                  <a:xfrm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8" name="直接连接符 368"/>
                                <wps:cNvSpPr/>
                                <wps:spPr>
                                  <a:xfrm flipH="1"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9" name="直接连接符 369"/>
                                <wps:cNvSpPr/>
                                <wps:spPr>
                                  <a:xfrm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0" name="直接连接符 370"/>
                                <wps:cNvSpPr/>
                                <wps:spPr>
                                  <a:xfrm flipH="1"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1" name="直接连接符 371"/>
                                <wps:cNvSpPr/>
                                <wps:spPr>
                                  <a:xfrm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2" name="直接连接符 372"/>
                                <wps:cNvSpPr/>
                                <wps:spPr>
                                  <a:xfrm flipH="1"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3" name="直接连接符 373"/>
                                <wps:cNvSpPr/>
                                <wps:spPr>
                                  <a:xfrm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4" name="直接连接符 374"/>
                                <wps:cNvSpPr/>
                                <wps:spPr>
                                  <a:xfrm flipH="1"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5" name="直接连接符 375"/>
                                <wps:cNvSpPr/>
                                <wps:spPr>
                                  <a:xfrm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6" name="直接连接符 376"/>
                                <wps:cNvSpPr/>
                                <wps:spPr>
                                  <a:xfrm flipH="1"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7" name="直接连接符 377"/>
                                <wps:cNvSpPr/>
                                <wps:spPr>
                                  <a:xfrm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8" name="直接连接符 378"/>
                                <wps:cNvSpPr/>
                                <wps:spPr>
                                  <a:xfrm flipH="1"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396" name="组合 396"/>
                              <wpg:cNvGrpSpPr/>
                              <wpg:grpSpPr>
                                <a:xfrm>
                                  <a:off x="4" y="1436"/>
                                  <a:ext cx="1358" cy="496"/>
                                  <a:chOff x="0" y="0"/>
                                  <a:chExt cx="1358" cy="496"/>
                                </a:xfrm>
                              </wpg:grpSpPr>
                              <wps:wsp>
                                <wps:cNvPr id="380" name="直接连接符 380"/>
                                <wps:cNvSpPr/>
                                <wps:spPr>
                                  <a:xfrm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1" name="直接连接符 381"/>
                                <wps:cNvSpPr/>
                                <wps:spPr>
                                  <a:xfrm flipH="1">
                                    <a:off x="0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2" name="直接连接符 382"/>
                                <wps:cNvSpPr/>
                                <wps:spPr>
                                  <a:xfrm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3" name="直接连接符 383"/>
                                <wps:cNvSpPr/>
                                <wps:spPr>
                                  <a:xfrm flipH="1">
                                    <a:off x="0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4" name="直接连接符 384"/>
                                <wps:cNvSpPr/>
                                <wps:spPr>
                                  <a:xfrm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5" name="直接连接符 385"/>
                                <wps:cNvSpPr/>
                                <wps:spPr>
                                  <a:xfrm flipH="1">
                                    <a:off x="407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6" name="直接连接符 386"/>
                                <wps:cNvSpPr/>
                                <wps:spPr>
                                  <a:xfrm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7" name="直接连接符 387"/>
                                <wps:cNvSpPr/>
                                <wps:spPr>
                                  <a:xfrm flipH="1">
                                    <a:off x="407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8" name="直接连接符 388"/>
                                <wps:cNvSpPr/>
                                <wps:spPr>
                                  <a:xfrm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89" name="直接连接符 389"/>
                                <wps:cNvSpPr/>
                                <wps:spPr>
                                  <a:xfrm flipH="1">
                                    <a:off x="815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0" name="直接连接符 390"/>
                                <wps:cNvSpPr/>
                                <wps:spPr>
                                  <a:xfrm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1" name="直接连接符 391"/>
                                <wps:cNvSpPr/>
                                <wps:spPr>
                                  <a:xfrm flipH="1">
                                    <a:off x="815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2" name="直接连接符 392"/>
                                <wps:cNvSpPr/>
                                <wps:spPr>
                                  <a:xfrm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3" name="直接连接符 393"/>
                                <wps:cNvSpPr/>
                                <wps:spPr>
                                  <a:xfrm flipH="1">
                                    <a:off x="1222" y="0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4" name="直接连接符 394"/>
                                <wps:cNvSpPr/>
                                <wps:spPr>
                                  <a:xfrm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95" name="直接连接符 395"/>
                                <wps:cNvSpPr/>
                                <wps:spPr>
                                  <a:xfrm flipH="1">
                                    <a:off x="1222" y="372"/>
                                    <a:ext cx="136" cy="124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s:wsp>
                            <wps:cNvPr id="398" name="直接连接符 398"/>
                            <wps:cNvSpPr/>
                            <wps:spPr>
                              <a:xfrm>
                                <a:off x="1500" y="3"/>
                                <a:ext cx="0" cy="20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9" name="直接连接符 399"/>
                            <wps:cNvSpPr/>
                            <wps:spPr>
                              <a:xfrm>
                                <a:off x="0" y="0"/>
                                <a:ext cx="0" cy="201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01" name="直接连接符 401"/>
                          <wps:cNvSpPr/>
                          <wps:spPr>
                            <a:xfrm>
                              <a:off x="0" y="1377"/>
                              <a:ext cx="148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02" name="直接连接符 402"/>
                          <wps:cNvSpPr/>
                          <wps:spPr>
                            <a:xfrm>
                              <a:off x="16" y="1368"/>
                              <a:ext cx="284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404" name="椭圆 404"/>
                        <wps:cNvSpPr/>
                        <wps:spPr>
                          <a:xfrm>
                            <a:off x="740" y="1021"/>
                            <a:ext cx="646" cy="646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5" name="直接连接符 405"/>
                        <wps:cNvSpPr/>
                        <wps:spPr>
                          <a:xfrm>
                            <a:off x="1214" y="2336"/>
                            <a:ext cx="57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06" name="直接连接符 406"/>
                        <wps:cNvSpPr/>
                        <wps:spPr>
                          <a:xfrm flipH="1">
                            <a:off x="300" y="2336"/>
                            <a:ext cx="600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407" name="文本框 407"/>
                        <wps:cNvSpPr txBox="1"/>
                        <wps:spPr>
                          <a:xfrm>
                            <a:off x="1036" y="2161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08" name="文本框 408"/>
                        <wps:cNvSpPr txBox="1"/>
                        <wps:spPr>
                          <a:xfrm>
                            <a:off x="0" y="151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09" name="文本框 409"/>
                        <wps:cNvSpPr txBox="1"/>
                        <wps:spPr>
                          <a:xfrm>
                            <a:off x="1830" y="151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0" name="文本框 410"/>
                        <wps:cNvSpPr txBox="1"/>
                        <wps:spPr>
                          <a:xfrm>
                            <a:off x="194" y="0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1" name="文本框 411"/>
                        <wps:cNvSpPr txBox="1"/>
                        <wps:spPr>
                          <a:xfrm>
                            <a:off x="1708" y="1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2" name="文本框 412"/>
                        <wps:cNvSpPr txBox="1"/>
                        <wps:spPr>
                          <a:xfrm>
                            <a:off x="870" y="2550"/>
                            <a:ext cx="45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图1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3" name="文本框 413"/>
                        <wps:cNvSpPr txBox="1"/>
                        <wps:spPr>
                          <a:xfrm>
                            <a:off x="4424" y="2475"/>
                            <a:ext cx="45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14" name="文本框 414"/>
                        <wps:cNvSpPr txBox="1"/>
                        <wps:spPr>
                          <a:xfrm>
                            <a:off x="540" y="1365"/>
                            <a:ext cx="270" cy="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3.2pt;width:307.5pt;" coordsize="6150,2864" o:gfxdata="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">
                <o:lock v:ext="edit" grouping="f" rotation="f" text="f" aspectratio="f"/>
                <v:line id="_x0000_s1026" o:spid="_x0000_s1026" o:spt="20" style="position:absolute;left:3376;top:249;flip:y;height:1872;width:1;" filled="f" stroked="t" coordsize="21600,21600" o:gfxdata="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lIeQe5AAAA3A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_x0000_s1026" o:spid="_x0000_s1026" o:spt="20" style="position:absolute;left:3376;top:1311;height:3;width:2700;" filled="f" stroked="t" coordsize="21600,21600" o:gfxdata="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tp8i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5926;top:1341;height:282;width:224;" filled="f" stroked="f" coordsize="21600,21600" o:gfxdata="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jy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66;top:249;height:282;width:360;" filled="f" stroked="f" coordsize="21600,21600" o:gfxdata="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2RX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66;top:1146;height:312;width:330;" filled="f" stroked="f" coordsize="21600,21600" o:gfxdata="UEsDBAoAAAAAAIdO4kAAAAAAAAAAAAAAAAAEAAAAZHJzL1BLAwQUAAAACACHTuJAW7bJ0r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vF4B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7bJ0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68;top:1311;height:312;width:480;" filled="f" stroked="f" coordsize="21600,21600" o:gfxdata="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psS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30;top:1311;height:312;width:330;" filled="f" stroked="f" coordsize="21600,21600" o:gfxdata="UEsDBAoAAAAAAIdO4kAAAAAAAAAAAAAAAAAEAAAAZHJzL1BLAwQUAAAACACHTuJAuxP0Pb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9D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20;top:477;height:312;width:510;" filled="f" stroked="f" coordsize="21600,21600" o:gfxdata="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fUa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3422;top:1925;height:32;width:0;rotation:-5898240f;" filled="f" stroked="t" coordsize="21600,21600" o:gfxdata="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Tke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22;top:635;height:32;width:0;rotation:-5898240f;" filled="f" stroked="t" coordsize="21600,21600" o:gfxdata="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fNH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048;top:1755;height:312;width:510;" filled="f" stroked="f" coordsize="21600,21600" o:gfxdata="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7+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_x0000_s1026" o:spid="_x0000_s1026" o:spt="20" style="position:absolute;left:3719;top:636;height:1275;width:1;" filled="f" stroked="t" coordsize="21600,21600" o:gfxdata="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5XhZ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4438;top:636;height:1275;width:1;" filled="f" stroked="t" coordsize="21600,21600" o:gfxdata="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Zorm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4800;top:666;height:1275;width:1;" filled="f" stroked="t" coordsize="21600,21600" o:gfxdata="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VBy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5504;top:681;height:615;width:1;" filled="f" stroked="t" coordsize="21600,21600" o:gfxdata="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HmV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3374;top:1938;height:0;width:360;" filled="f" stroked="t" coordsize="21600,21600" o:gfxdata="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DF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704;top:651;height:1;width:720;" filled="f" stroked="t" coordsize="21600,21600" o:gfxdata="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qje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424;top:1935;height:0;width:390;" filled="f" stroked="t" coordsize="21600,21600" o:gfxdata="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mKH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800;top:666;height:0;width:704;" filled="f" stroked="t" coordsize="21600,21600" o:gfxdata="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0tg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group id="_x0000_s1026" o:spid="_x0000_s1026" o:spt="203" style="position:absolute;left:284;top:288;height:2013;width:1514;" coordsize="1514,2013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14;top:0;height:2013;width:1500;" coordsize="1500,2013" o:gfxdata="UEsDBAoAAAAAAIdO4kAAAAAAAAAAAAAAAAAEAAAAZHJzL1BLAwQUAAAACACHTuJA4PQ+Vb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D0PlW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76;top:45;height:1932;width:1362;" coordsize="1362,1932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0;top:0;height:124;width:136;" filled="f" stroked="t" coordsize="21600,21600" o:gfxdata="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utZy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124;width:136;" filled="f" stroked="t" coordsize="21600,21600" o:gfxdata="UEsDBAoAAAAAAIdO4kAAAAAAAAAAAAAAAAAEAAAAZHJzL1BLAwQUAAAACACHTuJAFRu2UbsAAADc&#10;AAAADwAAAGRycy9kb3ducmV2LnhtbEVPXWvCMBR9H/gfwhV8m4ntGL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u2U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372;height:124;width:136;" filled="f" stroked="t" coordsize="21600,21600" o:gfxdata="UEsDBAoAAAAAAIdO4kAAAAAAAAAAAAAAAAAEAAAAZHJzL1BLAwQUAAAACACHTuJATmnnm8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2z5wX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aeeb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372;flip:x;height:124;width:136;" filled="f" stroked="t" coordsize="21600,21600" o:gfxdata="UEsDBAoAAAAAAIdO4kAAAAAAAAAAAAAAAAAEAAAAZHJzL1BLAwQUAAAACACHTuJAbrQsir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Qsi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0;height:124;width:136;" filled="f" stroked="t" coordsize="21600,21600" o:gfxdata="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n1A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0;flip:x;height:124;width:136;" filled="f" stroked="t" coordsize="21600,21600" o:gfxdata="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Khd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372;height:124;width:136;" filled="f" stroked="t" coordsize="21600,21600" o:gfxdata="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Ea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07;top:372;flip:x;height:124;width:136;" filled="f" stroked="t" coordsize="21600,21600" o:gfxdata="UEsDBAoAAAAAAIdO4kAAAAAAAAAAAAAAAAAEAAAAZHJzL1BLAwQUAAAACACHTuJAEY8qib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MZv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8qi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0;height:124;width:136;" filled="f" stroked="t" coordsize="21600,21600" o:gfxdata="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/XtD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0;flip:x;height:124;width:136;" filled="f" stroked="t" coordsize="21600,21600" o:gfxdata="UEsDBAoAAAAAAIdO4kAAAAAAAAAAAAAAAAAEAAAAZHJzL1BLAwQUAAAACACHTuJAjhERZ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q8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RF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372;height:124;width:136;" filled="f" stroked="t" coordsize="21600,21600" o:gfxdata="UEsDBAoAAAAAAIdO4kAAAAAAAAAAAAAAAAAEAAAAZHJzL1BLAwQUAAAACACHTuJA1WNAr8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Z8wv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Y0Cv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815;top:372;flip:x;height:124;width:136;" filled="f" stroked="t" coordsize="21600,21600" o:gfxdata="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Igj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0;height:124;width:136;" filled="f" stroked="t" coordsize="21600,21600" o:gfxdata="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sHFG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0;flip:x;height:124;width:136;" filled="f" stroked="t" coordsize="21600,21600" o:gfxdata="UEsDBAoAAAAAAIdO4kAAAAAAAAAAAAAAAAAEAAAAZHJzL1BLAwQUAAAACACHTuJAoNjmN7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zo9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jmN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372;height:124;width:136;" filled="f" stroked="t" coordsize="21600,21600" o:gfxdata="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qt/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222;top:372;flip:x;height:124;width:136;" filled="f" stroked="t" coordsize="21600,21600" o:gfxdata="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t3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group id="_x0000_s1026" o:spid="_x0000_s1026" o:spt="203" style="position:absolute;left:0;top:743;height:496;width:1358;" coordsize="1358,496" o:gfxdata="UEsDBAoAAAAAAIdO4kAAAAAAAAAAAAAAAAAEAAAAZHJzL1BLAwQUAAAACACHTuJA6WIp0M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mS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6WIp0MAAAADc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0;top:0;height:124;width:136;" filled="f" stroked="t" coordsize="21600,21600" o:gfxdata="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IwR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124;width:136;" filled="f" stroked="t" coordsize="21600,21600" o:gfxdata="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4+A0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height:124;width:136;" filled="f" stroked="t" coordsize="21600,21600" o:gfxdata="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bH+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flip:x;height:124;width:136;" filled="f" stroked="t" coordsize="21600,21600" o:gfxdata="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3b2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height:124;width:136;" filled="f" stroked="t" coordsize="21600,21600" o:gfxdata="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4oS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flip:x;height:124;width:136;" filled="f" stroked="t" coordsize="21600,21600" o:gfxdata="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q7qMb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height:124;width:136;" filled="f" stroked="t" coordsize="21600,21600" o:gfxdata="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3Lv7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flip:x;height:124;width:136;" filled="f" stroked="t" coordsize="21600,21600" o:gfxdata="UEsDBAoAAAAAAIdO4kAAAAAAAAAAAAAAAAAEAAAAZHJzL1BLAwQUAAAACACHTuJAJQFw6r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nB/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Fw6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height:124;width:136;" filled="f" stroked="t" coordsize="21600,21600" o:gfxdata="UEsDBAoAAAAAAIdO4kAAAAAAAAAAAAAAAAAEAAAAZHJzL1BLAwQUAAAACACHTuJAfnMhIL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o0kC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yEg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flip:x;height:124;width:136;" filled="f" stroked="t" coordsize="21600,21600" o:gfxdata="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n0sG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height:124;width:136;" filled="f" stroked="t" coordsize="21600,21600" o:gfxdata="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RrM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flip:x;height:124;width:136;" filled="f" stroked="t" coordsize="21600,21600" o:gfxdata="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p26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height:124;width:136;" filled="f" stroked="t" coordsize="21600,21600" o:gfxdata="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SCcj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flip:x;height:124;width:136;" filled="f" stroked="t" coordsize="21600,21600" o:gfxdata="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E0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height:124;width:136;" filled="f" stroked="t" coordsize="21600,21600" o:gfxdata="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1hzP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flip:x;height:124;width:136;" filled="f" stroked="t" coordsize="21600,21600" o:gfxdata="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3d87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;top:1436;height:496;width:1358;" coordsize="1358,496" o:gfxdata="UEsDBAoAAAAAAIdO4kAAAAAAAAAAAAAAAAAEAAAAZHJzL1BLAwQUAAAACACHTuJAKPFbW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vy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PFbWMAAAADc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0;top:0;height:124;width:136;" filled="f" stroked="t" coordsize="21600,21600" o:gfxdata="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r0n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124;width:136;" filled="f" stroked="t" coordsize="21600,21600" o:gfxdata="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ilV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height:124;width:136;" filled="f" stroked="t" coordsize="21600,21600" o:gfxdata="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3TPc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372;flip:x;height:124;width:136;" filled="f" stroked="t" coordsize="21600,21600" o:gfxdata="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aeu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height:124;width:136;" filled="f" stroked="t" coordsize="21600,21600" o:gfxdata="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0fK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0;flip:x;height:124;width:136;" filled="f" stroked="t" coordsize="21600,21600" o:gfxdata="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o6NV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height:124;width:136;" filled="f" stroked="t" coordsize="21600,21600" o:gfxdata="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/Jc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7;top:372;flip:x;height:124;width:136;" filled="f" stroked="t" coordsize="21600,21600" o:gfxdata="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PZi5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height:124;width:136;" filled="f" stroked="t" coordsize="21600,21600" o:gfxdata="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z4m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0;flip:x;height:124;width:136;" filled="f" stroked="t" coordsize="21600,21600" o:gfxdata="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6pU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height:124;width:136;" filled="f" stroked="t" coordsize="21600,21600" o:gfxdata="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zYkG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15;top:372;flip:x;height:124;width:136;" filled="f" stroked="t" coordsize="21600,21600" o:gfxdata="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QTOL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height:124;width:136;" filled="f" stroked="t" coordsize="21600,21600" o:gfxdata="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rVmt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0;flip:x;height:124;width:136;" filled="f" stroked="t" coordsize="21600,21600" o:gfxdata="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3whn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height:124;width:136;" filled="f" stroked="t" coordsize="21600,21600" o:gfxdata="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CGRC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222;top:372;flip:x;height:124;width:136;" filled="f" stroked="t" coordsize="21600,21600" o:gfxdata="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o1i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line id="_x0000_s1026" o:spid="_x0000_s1026" o:spt="20" style="position:absolute;left:1500;top:3;height:2010;width:0;" filled="f" stroked="t" coordsize="21600,21600" o:gfxdata="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Pgv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0;top:0;height:2010;width:0;" filled="f" stroked="t" coordsize="21600,21600" o:gfxdata="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gydj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v:group>
                  <v:line id="_x0000_s1026" o:spid="_x0000_s1026" o:spt="20" style="position:absolute;left:0;top:1377;height:0;width:1486;" filled="f" stroked="t" coordsize="21600,21600" o:gfxdata="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Vz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16;top:1368;height:0;width:284;" filled="f" stroked="t" coordsize="21600,21600" o:gfxdata="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cA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 endarrow="block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740;top:1021;height:646;width:646;" filled="f" stroked="t" coordsize="21600,21600" o:gfxdata="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dQ/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shape>
                <v:line id="_x0000_s1026" o:spid="_x0000_s1026" o:spt="20" style="position:absolute;left:1214;top:2336;height:1;width:570;" filled="f" stroked="t" coordsize="21600,21600" o:gfxdata="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OmL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300;top:2336;flip:x;height:1;width:600;" filled="f" stroked="t" coordsize="21600,21600" o:gfxdata="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ikym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036;top:2161;height:314;width:270;" filled="f" stroked="f" coordsize="21600,21600" o:gfxdata="UEsDBAoAAAAAAIdO4kAAAAAAAAAAAAAAAAAEAAAAZHJzL1BLAwQUAAAACACHTuJARQdtkr8AAADc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UO/ydSUd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HbZ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515;height:314;width:270;" filled="f" stroked="f" coordsize="21600,21600" o:gfxdata="UEsDBAoAAAAAAIdO4kAAAAAAAAAAAAAAAAAEAAAAZHJzL1BLAwQUAAAACACHTuJANJj54LsAAADc&#10;AAAADwAAAGRycy9kb3ducmV2LnhtbEVPz2vCMBS+C/sfwhO8aeIQ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j54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30;top:1515;height:314;width:270;" filled="f" stroked="f" coordsize="21600,21600" o:gfxdata="UEsDBAoAAAAAAIdO4kAAAAAAAAAAAAAAAAAEAAAAZHJzL1BLAwQUAAAACACHTuJAW9Rce74AAADc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FNT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9Rce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N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4;top:0;height:314;width:270;" filled="f" stroked="f" coordsize="21600,21600" o:gfxdata="UEsDBAoAAAAAAIdO4kAAAAAAAAAAAAAAAAAEAAAAZHJzL1BLAwQUAAAACACHTuJATzdjO7sAAADc&#10;AAAADwAAAGRycy9kb3ducmV2LnhtbEVPz2vCMBS+D/wfwhN2m0llyK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dj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8;top:15;height:314;width:270;" filled="f" stroked="f" coordsize="21600,21600" o:gfxdata="UEsDBAoAAAAAAIdO4kAAAAAAAAAAAAAAAAAEAAAAZHJzL1BLAwQUAAAACACHTuJAIHvGoL4AAADc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sg/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vG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L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0;top:2550;height:314;width:450;" filled="f" stroked="f" coordsize="21600,21600" o:gfxdata="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lY1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24;top:2475;height:314;width:450;" filled="f" stroked="f" coordsize="21600,21600" o:gfxdata="UEsDBAoAAAAAAIdO4kAAAAAAAAAAAAAAAAAEAAAAZHJzL1BLAwQUAAAACACHTuJAv+X9TL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Mwe4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l/U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0;top:1365;height:314;width:270;" filled="f" stroked="f" coordsize="21600,21600" o:gfxdata="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xl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kern w:val="20"/>
          <w:szCs w:val="21"/>
        </w:rPr>
      </w:pPr>
    </w:p>
    <w:p>
      <w:pPr>
        <w:rPr>
          <w:kern w:val="20"/>
          <w:szCs w:val="21"/>
        </w:rPr>
      </w:pPr>
    </w:p>
    <w:p>
      <w:pPr>
        <w:rPr>
          <w:kern w:val="20"/>
          <w:szCs w:val="21"/>
        </w:rPr>
      </w:pPr>
    </w:p>
    <w:p>
      <w:pPr>
        <w:rPr>
          <w:kern w:val="20"/>
          <w:szCs w:val="21"/>
        </w:rPr>
      </w:pPr>
      <w:r>
        <w:rPr>
          <w:kern w:val="20"/>
          <w:szCs w:val="21"/>
        </w:rPr>
        <w:t>24.(20分)</w:t>
      </w:r>
    </w:p>
    <w:p>
      <w:pPr>
        <w:ind w:firstLine="420" w:firstLineChars="200"/>
        <w:rPr>
          <w:kern w:val="20"/>
          <w:szCs w:val="21"/>
        </w:rPr>
      </w:pPr>
      <w:r>
        <w:rPr>
          <w:szCs w:val="21"/>
        </w:rPr>
        <w:pict>
          <v:group id="_x0000_s2587" o:spid="_x0000_s2587" o:spt="203" style="position:absolute;left:0pt;margin-left:261pt;margin-top:70.2pt;height:96.2pt;width:213.5pt;mso-wrap-distance-bottom:0pt;mso-wrap-distance-left:9pt;mso-wrap-distance-right:9pt;mso-wrap-distance-top:0pt;z-index:251771904;mso-width-relative:page;mso-height-relative:page;" coordsize="4814,2296">
            <o:lock v:ext="edit" grouping="f" rotation="f" text="f" aspectratio="f"/>
            <v:group id="_x0000_s2588" o:spid="_x0000_s2588" o:spt="203" style="position:absolute;left:558;top:0;height:2296;width:4256;" coordsize="1572,1773">
              <o:lock v:ext="edit" grouping="f" rotation="f" text="f" aspectratio="f"/>
              <v:line id="_x0000_s2589" o:spid="_x0000_s2589" o:spt="20" style="position:absolute;left:-886;top:887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90" o:spid="_x0000_s2590" o:spt="20" style="position:absolute;left:-362;top:887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91" o:spid="_x0000_s2591" o:spt="20" style="position:absolute;left:162;top:886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  <v:line id="_x0000_s2592" o:spid="_x0000_s2592" o:spt="20" style="position:absolute;left:686;top:886;flip:y;height:0;width:1772;rotation:17694720f;" filled="f" stroked="t" coordsize="21600,21600">
                <v:path arrowok="t"/>
                <v:fill on="f" focussize="0,0"/>
                <v:stroke endarrow="block" endarrowwidth="narrow"/>
                <v:imagedata o:title=""/>
                <o:lock v:ext="edit" grouping="f" rotation="f" text="f" aspectratio="f"/>
              </v:line>
            </v:group>
            <v:shape id="_x0000_s2593" o:spid="_x0000_s2593" o:spt="202" type="#_x0000_t202" style="position:absolute;left:20;top:186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2594" o:spid="_x0000_s2594" o:spt="202" type="#_x0000_t202" style="position:absolute;left:2050;top:322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2595" o:spid="_x0000_s2595" o:spt="19" type="#_x0000_t19" style="position:absolute;left:3954;top:328;height:1525;width:774;" filled="f" coordsize="21909,43200" adj="-5898240,5951878,309,21600,21600">
              <v:path arrowok="t" o:connectlocs="309,0;0,43198;309,21600"/>
              <v:fill on="f" focussize="0,0"/>
              <v:stroke/>
              <v:imagedata o:title=""/>
              <o:lock v:ext="edit" grouping="f" rotation="f" text="f" aspectratio="f"/>
            </v:shape>
            <v:line id="_x0000_s2596" o:spid="_x0000_s2596" o:spt="20" style="position:absolute;left:0;top:1843;flip:x;height:0;width:3976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2597" o:spid="_x0000_s2597" o:spt="20" style="position:absolute;left:3976;top:328;height:1515;width:0;" filled="f" stroked="t" coordsize="21600,21600">
              <v:path arrowok="t"/>
              <v:fill on="f" focussize="0,0"/>
              <v:stroke dashstyle="dash"/>
              <v:imagedata o:title=""/>
              <o:lock v:ext="edit" grouping="f" rotation="f" text="f" aspectratio="f"/>
            </v:line>
            <v:line id="_x0000_s2598" o:spid="_x0000_s2598" o:spt="20" style="position:absolute;left:3960;top:619;flip:y;height:480;width:570;" filled="f" stroked="t" coordsize="21600,21600">
              <v:path arrowok="t"/>
              <v:fill on="f" focussize="0,0"/>
              <v:stroke dashstyle="dash" endarrow="classic"/>
              <v:imagedata o:title=""/>
              <o:lock v:ext="edit" grouping="f" rotation="f" text="f" aspectratio="f"/>
            </v:line>
            <v:shape id="_x0000_s2599" o:spid="_x0000_s2599" o:spt="3" type="#_x0000_t3" style="position:absolute;left:3886;top:1624;height:210;width:210;" fillcolor="#FFFFFF" filled="t" coordsize="21600,21600">
              <v:path/>
              <v:fill type="gradientRadial" on="t" color2="fill darken(117)" focus="100%" focussize="0f,0f" focusposition="32768f,32768f" method="linear sigma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shape id="_x0000_s2600" o:spid="_x0000_s2600" o:spt="3" type="#_x0000_t3" style="position:absolute;left:1052;top:1624;height:210;width:210;" fillcolor="#FFFFFF" filled="t" coordsize="21600,21600">
              <v:path/>
              <v:fill type="gradientRadial" on="t" color2="fill darken(117)" focus="100%" focussize="0f,0f" focusposition="32768f,32768f" method="linear sigma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line id="_x0000_s2601" o:spid="_x0000_s2601" o:spt="20" style="position:absolute;left:1350;top:1735;height:0;width:286;" filled="f" coordsize="21600,21600">
              <v:path arrowok="t"/>
              <v:fill on="f" focussize="0,0"/>
              <v:stroke endarrow="classic"/>
              <v:imagedata o:title=""/>
              <o:lock v:ext="edit" grouping="f" rotation="f" text="f" aspectratio="f"/>
            </v:line>
            <v:shape id="_x0000_s2602" o:spid="_x0000_s2602" o:spt="202" type="#_x0000_t202" style="position:absolute;left:3920;top:1852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2603" o:spid="_x0000_s2603" o:spt="202" type="#_x0000_t202" style="position:absolute;left:4116;top:57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R</w:t>
                    </w:r>
                  </w:p>
                </w:txbxContent>
              </v:textbox>
            </v:shape>
            <v:shape id="_x0000_s2604" o:spid="_x0000_s2604" o:spt="202" type="#_x0000_t202" style="position:absolute;left:3980;top:6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2605" o:spid="_x0000_s2605" o:spt="202" type="#_x0000_t202" style="position:absolute;left:1386;top:1432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v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606" o:spid="_x0000_s2606" o:spt="202" type="#_x0000_t202" style="position:absolute;left:846;top:141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甲</w:t>
                    </w:r>
                  </w:p>
                </w:txbxContent>
              </v:textbox>
            </v:shape>
            <v:shape id="_x0000_s2607" o:spid="_x0000_s2607" o:spt="202" type="#_x0000_t202" style="position:absolute;left:3696;top:1417;height:299;width:330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rotate-with-shape:t;"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乙</w:t>
                    </w:r>
                  </w:p>
                </w:txbxContent>
              </v:textbox>
            </v:shape>
            <w10:wrap type="square"/>
          </v:group>
        </w:pict>
      </w:r>
      <w:r>
        <w:rPr>
          <w:kern w:val="20"/>
          <w:szCs w:val="21"/>
        </w:rPr>
        <w:t>如图，ABD为竖直平面内的光滑</w:t>
      </w:r>
      <w:r>
        <w:rPr>
          <w:kern w:val="20"/>
          <w:szCs w:val="21"/>
        </w:rPr>
        <w:drawing>
          <wp:inline distT="0" distB="0" distL="114300" distR="114300">
            <wp:extent cx="29210" cy="22860"/>
            <wp:effectExtent l="0" t="0" r="0" b="0"/>
            <wp:docPr id="49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20"/>
          <w:szCs w:val="21"/>
        </w:rPr>
        <w:t>绝缘轨道，其中AB段是水平的，BD段为半径R=0.2m的半圆，两段轨道相切于B点，整个轨道处在竖直向下的匀强电场中，场强大小E=5.0×10</w:t>
      </w:r>
      <w:r>
        <w:rPr>
          <w:kern w:val="20"/>
          <w:szCs w:val="21"/>
          <w:vertAlign w:val="superscript"/>
        </w:rPr>
        <w:t>3</w:t>
      </w:r>
      <w:r>
        <w:rPr>
          <w:kern w:val="20"/>
          <w:szCs w:val="21"/>
        </w:rPr>
        <w:t>V/m。一不带电的绝缘小球甲，以速度υ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沿水平轨道向右运动，与静止在B点带正电的小球乙发生弹性碰撞。已知甲、乙两球的质量均为m=1.0×10</w:t>
      </w:r>
      <w:r>
        <w:rPr>
          <w:kern w:val="20"/>
          <w:szCs w:val="21"/>
          <w:vertAlign w:val="superscript"/>
        </w:rPr>
        <w:t>-2</w:t>
      </w:r>
      <w:r>
        <w:rPr>
          <w:kern w:val="20"/>
          <w:szCs w:val="21"/>
        </w:rPr>
        <w:t>kg，乙所带电荷量q=2.0×10</w:t>
      </w:r>
      <w:r>
        <w:rPr>
          <w:kern w:val="20"/>
          <w:szCs w:val="21"/>
          <w:vertAlign w:val="superscript"/>
        </w:rPr>
        <w:t>-5</w:t>
      </w:r>
      <w:r>
        <w:rPr>
          <w:kern w:val="20"/>
          <w:szCs w:val="21"/>
        </w:rPr>
        <w:t>C，g取10m/s</w:t>
      </w:r>
      <w:r>
        <w:rPr>
          <w:kern w:val="20"/>
          <w:szCs w:val="21"/>
          <w:vertAlign w:val="superscript"/>
        </w:rPr>
        <w:t>2</w:t>
      </w:r>
      <w:r>
        <w:rPr>
          <w:kern w:val="20"/>
          <w:szCs w:val="21"/>
        </w:rPr>
        <w:t>。(水平轨道足够长，甲、乙两球可视为质点，整个运动过程无电荷转移)</w:t>
      </w:r>
    </w:p>
    <w:p>
      <w:pPr>
        <w:ind w:firstLine="210" w:firstLineChars="100"/>
        <w:rPr>
          <w:kern w:val="20"/>
          <w:szCs w:val="21"/>
        </w:rPr>
      </w:pPr>
      <w:r>
        <w:rPr>
          <w:kern w:val="20"/>
          <w:szCs w:val="21"/>
        </w:rPr>
        <w:t>（1）甲乙两球碰撞后，乙恰能通过轨道的最高点D，求乙在轨道上的首次落点到B点的距离；</w:t>
      </w:r>
    </w:p>
    <w:p>
      <w:pPr>
        <w:ind w:firstLine="210" w:firstLineChars="100"/>
        <w:rPr>
          <w:kern w:val="20"/>
          <w:szCs w:val="21"/>
        </w:rPr>
      </w:pPr>
      <w:r>
        <w:rPr>
          <w:kern w:val="20"/>
          <w:szCs w:val="21"/>
        </w:rPr>
        <w:t>（2）在满足(1)的条件下。求的甲的速度υ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；</w:t>
      </w:r>
    </w:p>
    <w:p>
      <w:pPr>
        <w:ind w:firstLine="210" w:firstLineChars="100"/>
        <w:rPr>
          <w:kern w:val="20"/>
          <w:szCs w:val="21"/>
        </w:rPr>
      </w:pPr>
      <w:r>
        <w:rPr>
          <w:kern w:val="20"/>
          <w:szCs w:val="21"/>
        </w:rPr>
        <w:t>（3）若甲仍以速度υ</w:t>
      </w:r>
      <w:r>
        <w:rPr>
          <w:kern w:val="20"/>
          <w:szCs w:val="21"/>
          <w:vertAlign w:val="subscript"/>
        </w:rPr>
        <w:t>0</w:t>
      </w:r>
      <w:r>
        <w:rPr>
          <w:kern w:val="20"/>
          <w:szCs w:val="21"/>
        </w:rPr>
        <w:t>向右运动，增大甲的质量，保持乙的质量不变，求乙在轨道上的首次落点到B点的距离范围。</w:t>
      </w: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ind w:firstLine="210" w:firstLineChars="100"/>
        <w:rPr>
          <w:kern w:val="20"/>
          <w:szCs w:val="21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0" name="图片 56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0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1" name="图片 56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61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2" name="图片 56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62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3" name="图片 56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63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4" name="图片 56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64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5" name="图片 56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65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-914400</wp:posOffset>
            </wp:positionV>
            <wp:extent cx="19050" cy="9525"/>
            <wp:effectExtent l="0" t="0" r="0" b="0"/>
            <wp:wrapNone/>
            <wp:docPr id="56" name="图片 56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6" descr="封面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一</w:t>
      </w:r>
      <w:r>
        <w:rPr>
          <w:rFonts w:hint="eastAsia"/>
        </w:rPr>
        <w:t>、选择题：</w:t>
      </w:r>
      <w:r>
        <w:rPr>
          <w:rFonts w:eastAsia="黑体"/>
          <w:szCs w:val="21"/>
        </w:rPr>
        <w:t>在每小题给出的四个选项中，只有一项是符合题目要求的</w:t>
      </w:r>
    </w:p>
    <w:tbl>
      <w:tblPr>
        <w:tblStyle w:val="3"/>
        <w:tblW w:w="7351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45"/>
        <w:gridCol w:w="946"/>
        <w:gridCol w:w="945"/>
        <w:gridCol w:w="946"/>
        <w:gridCol w:w="946"/>
        <w:gridCol w:w="945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945" w:type="dxa"/>
            <w:vAlign w:val="center"/>
          </w:tcPr>
          <w:p>
            <w:pPr>
              <w:pStyle w:val="4"/>
              <w:adjustRightInd w:val="0"/>
              <w:spacing w:line="312" w:lineRule="atLeast"/>
              <w:textAlignment w:val="baseline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73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de-DE"/>
              </w:rPr>
              <w:t>D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946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</w:tbl>
    <w:p>
      <w:pPr>
        <w:rPr>
          <w:rFonts w:hint="eastAsia"/>
          <w:color w:val="FF66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21、</w:t>
      </w:r>
      <w:r>
        <w:rPr>
          <w:color w:val="FF0000"/>
          <w:szCs w:val="21"/>
        </w:rPr>
        <w:t>【答案】</w:t>
      </w:r>
      <w:r>
        <w:rPr>
          <w:color w:val="FF6600"/>
          <w:szCs w:val="21"/>
        </w:rPr>
        <w:t>（1）0.617（0.616～0.619） （2）0.675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（1）0.5mm+11.7×0.01mm=0.617mm（2）0.6cm+15×0.05mm=0.675cm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2105660" cy="2152650"/>
                <wp:effectExtent l="5080" t="5080" r="22860" b="13970"/>
                <wp:wrapSquare wrapText="bothSides"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660" cy="2152650"/>
                          <a:chOff x="0" y="0"/>
                          <a:chExt cx="3316" cy="339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3316" cy="336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>
                            <a:off x="270" y="1065"/>
                            <a:ext cx="273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574" y="165"/>
                            <a:ext cx="2308" cy="1105"/>
                            <a:chOff x="0" y="0"/>
                            <a:chExt cx="2308" cy="1105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432" y="699"/>
                              <a:ext cx="446" cy="406"/>
                              <a:chOff x="0" y="0"/>
                              <a:chExt cx="446" cy="406"/>
                            </a:xfrm>
                          </wpg:grpSpPr>
                          <wps:wsp>
                            <wps:cNvPr id="8" name="椭圆 8"/>
                            <wps:cNvSpPr/>
                            <wps:spPr>
                              <a:xfrm>
                                <a:off x="0" y="0"/>
                                <a:ext cx="406" cy="4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" name="文本框 9"/>
                            <wps:cNvSpPr txBox="1"/>
                            <wps:spPr>
                              <a:xfrm>
                                <a:off x="146" y="54"/>
                                <a:ext cx="300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g:grpSp>
                          <wpg:cNvPr id="13" name="组合 13"/>
                          <wpg:cNvGrpSpPr/>
                          <wpg:grpSpPr>
                            <a:xfrm>
                              <a:off x="1648" y="684"/>
                              <a:ext cx="446" cy="406"/>
                              <a:chOff x="0" y="0"/>
                              <a:chExt cx="446" cy="406"/>
                            </a:xfrm>
                          </wpg:grpSpPr>
                          <wps:wsp>
                            <wps:cNvPr id="11" name="椭圆 11"/>
                            <wps:cNvSpPr/>
                            <wps:spPr>
                              <a:xfrm>
                                <a:off x="0" y="0"/>
                                <a:ext cx="406" cy="40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" name="文本框 12"/>
                            <wps:cNvSpPr txBox="1"/>
                            <wps:spPr>
                              <a:xfrm>
                                <a:off x="146" y="54"/>
                                <a:ext cx="300" cy="31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lIns="0" tIns="0" rIns="0" bIns="0" upright="0"/>
                          </wps:wsp>
                        </wpg:grpSp>
                        <wps:wsp>
                          <wps:cNvPr id="14" name="任意多边形 14"/>
                          <wps:cNvSpPr/>
                          <wps:spPr>
                            <a:xfrm flipV="1">
                              <a:off x="194" y="269"/>
                              <a:ext cx="920" cy="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20" h="840">
                                  <a:moveTo>
                                    <a:pt x="0" y="0"/>
                                  </a:moveTo>
                                  <a:lnTo>
                                    <a:pt x="0" y="840"/>
                                  </a:lnTo>
                                  <a:lnTo>
                                    <a:pt x="2420" y="840"/>
                                  </a:lnTo>
                                  <a:lnTo>
                                    <a:pt x="242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oval" w="sm" len="sm"/>
                              <a:tailEnd type="oval" w="sm" len="sm"/>
                            </a:ln>
                          </wps:spPr>
                          <wps:bodyPr upright="1"/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26" y="75"/>
                              <a:ext cx="123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文本框 16"/>
                          <wps:cNvSpPr txBox="1"/>
                          <wps:spPr>
                            <a:xfrm>
                              <a:off x="42" y="0"/>
                              <a:ext cx="1230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太阳能电池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0" y="180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142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1334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898" y="19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—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734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—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1964" y="585"/>
                              <a:ext cx="344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—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4" name="矩形 24"/>
                        <wps:cNvSpPr/>
                        <wps:spPr>
                          <a:xfrm rot="-5400000" flipH="1">
                            <a:off x="223" y="2085"/>
                            <a:ext cx="525" cy="1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接连接符 25"/>
                        <wps:cNvSpPr/>
                        <wps:spPr>
                          <a:xfrm>
                            <a:off x="272" y="2151"/>
                            <a:ext cx="17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26" name="直接连接符 26"/>
                        <wps:cNvSpPr/>
                        <wps:spPr>
                          <a:xfrm flipV="1">
                            <a:off x="490" y="1530"/>
                            <a:ext cx="6" cy="36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直接连接符 27"/>
                        <wps:cNvSpPr/>
                        <wps:spPr>
                          <a:xfrm>
                            <a:off x="480" y="2414"/>
                            <a:ext cx="1" cy="49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直接连接符 28"/>
                        <wps:cNvSpPr/>
                        <wps:spPr>
                          <a:xfrm flipV="1">
                            <a:off x="464" y="2928"/>
                            <a:ext cx="2522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2" name="组合 32"/>
                        <wpg:cNvGrpSpPr/>
                        <wpg:grpSpPr>
                          <a:xfrm flipH="1">
                            <a:off x="1142" y="2757"/>
                            <a:ext cx="115" cy="348"/>
                            <a:chOff x="0" y="0"/>
                            <a:chExt cx="315" cy="468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0"/>
                              <a:ext cx="31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0" name="直接连接符 30"/>
                          <wps:cNvSpPr/>
                          <wps:spPr>
                            <a:xfrm>
                              <a:off x="0" y="80"/>
                              <a:ext cx="0" cy="312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直接连接符 31"/>
                          <wps:cNvSpPr/>
                          <wps:spPr>
                            <a:xfrm>
                              <a:off x="315" y="0"/>
                              <a:ext cx="0" cy="46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2192" y="2769"/>
                            <a:ext cx="362" cy="312"/>
                            <a:chOff x="0" y="0"/>
                            <a:chExt cx="362" cy="312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0" y="0"/>
                              <a:ext cx="362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36" name="组合 36"/>
                          <wpg:cNvGrpSpPr/>
                          <wpg:grpSpPr>
                            <a:xfrm>
                              <a:off x="0" y="0"/>
                              <a:ext cx="362" cy="156"/>
                              <a:chOff x="0" y="0"/>
                              <a:chExt cx="362" cy="156"/>
                            </a:xfrm>
                          </wpg:grpSpPr>
                          <wps:wsp>
                            <wps:cNvPr id="34" name="直接连接符 34"/>
                            <wps:cNvSpPr/>
                            <wps:spPr>
                              <a:xfrm flipV="1">
                                <a:off x="0" y="0"/>
                                <a:ext cx="362" cy="15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" name="直接连接符 35"/>
                            <wps:cNvSpPr/>
                            <wps:spPr>
                              <a:xfrm>
                                <a:off x="362" y="156"/>
                                <a:ext cx="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oval" w="sm" len="sm"/>
                                <a:tailEnd type="oval" w="sm" len="sm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974" y="3015"/>
                            <a:ext cx="49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174" y="2925"/>
                            <a:ext cx="49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50" y="1965"/>
                            <a:ext cx="49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直接连接符 41"/>
                        <wps:cNvSpPr/>
                        <wps:spPr>
                          <a:xfrm>
                            <a:off x="496" y="1548"/>
                            <a:ext cx="232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任意多边形 42"/>
                        <wps:cNvSpPr/>
                        <wps:spPr>
                          <a:xfrm>
                            <a:off x="2790" y="1038"/>
                            <a:ext cx="196" cy="4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" h="525">
                                <a:moveTo>
                                  <a:pt x="0" y="525"/>
                                </a:moveTo>
                                <a:cubicBezTo>
                                  <a:pt x="52" y="486"/>
                                  <a:pt x="104" y="447"/>
                                  <a:pt x="134" y="360"/>
                                </a:cubicBezTo>
                                <a:cubicBezTo>
                                  <a:pt x="164" y="273"/>
                                  <a:pt x="172" y="57"/>
                                  <a:pt x="1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直接连接符 43"/>
                        <wps:cNvSpPr/>
                        <wps:spPr>
                          <a:xfrm>
                            <a:off x="2986" y="1068"/>
                            <a:ext cx="2" cy="186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直接连接符 44"/>
                        <wps:cNvSpPr/>
                        <wps:spPr>
                          <a:xfrm flipH="1">
                            <a:off x="270" y="1533"/>
                            <a:ext cx="1" cy="6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5" name="直接连接符 45"/>
                        <wps:cNvSpPr/>
                        <wps:spPr>
                          <a:xfrm flipV="1">
                            <a:off x="270" y="1053"/>
                            <a:ext cx="0" cy="4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FF66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0pt;height:169.5pt;width:165.8pt;mso-wrap-distance-bottom:0pt;mso-wrap-distance-left:9pt;mso-wrap-distance-right:9pt;mso-wrap-distance-top:0pt;z-index:251780096;mso-width-relative:page;mso-height-relative:page;" coordsize="3316,3390" o:gfxdata="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IizffPYAAAACAEAAA8AAAAAAAAAAQAgAAAAIgAAAGRycy9kb3ducmV2LnhtbFBLAQIU&#10;ABQAAAAIAIdO4kDBWkm7hQkAALlKAAAOAAAAAAAAAAEAIAAAACcBAABkcnMvZTJvRG9jLnhtbFBL&#10;BQYAAAAABgAGAFkBAAAeDQAAAAA=&#10;">
                <o:lock v:ext="edit" grouping="f" rotation="f" text="f" aspectratio="f"/>
                <v:rect id="_x0000_s1026" o:spid="_x0000_s1026" o:spt="1" style="position:absolute;left:0;top:0;height:3360;width:3316;" filled="f" stroked="t" coordsize="21600,21600" o:gfxdata="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dL48r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270;top:1065;height:1;width:273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574;top:165;height:1105;width:2308;" coordsize="2308,1105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432;top:699;height:406;width:446;" coordsize="446,406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eB7nj7gAAADa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3ErfFKvAF69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B7nj7gAAADaAAAA&#10;DwAAAAAAAAABACAAAAAiAAAAZHJzL2Rvd25yZXYueG1sUEsBAhQAFAAAAAgAh07iQDMvBZ47AAAA&#10;OQAAABAAAAAAAAAAAQAgAAAABwEAAGRycy9zaGFwZXhtbC54bWxQSwUGAAAAAAYABgBbAQAAsQMA&#10;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648;top:684;height:406;width:446;" coordsize="446,40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3" type="#_x0000_t3" style="position:absolute;left:0;top:0;height:406;width:406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146;top:54;height:312;width:30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194;top:269;flip:y;height:600;width:920;" filled="f" stroked="t" coordsize="2420,840" o:gfxdata="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j1vbsAAADb&#10;AAAADwAAAAAAAAABACAAAAAiAAAAZHJzL2Rvd25yZXYueG1sUEsBAhQAFAAAAAgAh07iQDMvBZ47&#10;AAAAOQAAABAAAAAAAAAAAQAgAAAACgEAAGRycy9zaGFwZXhtbC54bWxQSwUGAAAAAAYABgBbAQAA&#10;tAMAAAAA&#10;" path="m0,0l0,840,2420,840,2420,0e">
                    <v:fill on="f" focussize="0,0"/>
                    <v:stroke color="#000000" joinstyle="round" startarrow="oval" startarrowwidth="narrow" startarrowlength="short" endarrow="oval" endarrowwidth="narrow" endarrowlength="short"/>
                    <v:imagedata o:title=""/>
                    <o:lock v:ext="edit" aspectratio="f"/>
                  </v:shape>
                  <v:rect id="_x0000_s1026" o:spid="_x0000_s1026" o:spt="1" style="position:absolute;left:26;top:75;height:420;width:1230;" fillcolor="#FFFFFF" filled="t" stroked="t" coordsize="21600,21600" o:gfxdata="UEsDBAoAAAAAAIdO4kAAAAAAAAAAAAAAAAAEAAAAZHJzL1BLAwQUAAAACACHTuJAleu9CboAAADb&#10;AAAADwAAAGRycy9kb3ducmV2LnhtbEVPPW/CMBDdK/EfrENiKzZURR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70J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42;top:0;height:390;width:123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太阳能电池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180;height:390;width:344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2;top:585;height:390;width:344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34;top:585;height:390;width:344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+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98;top:195;height:390;width:344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34;top:585;height:390;width:344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—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64;top:585;height:390;width:344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sz w:val="15"/>
                              <w:szCs w:val="15"/>
                            </w:rPr>
                            <w:t>—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223;top:2085;flip:x;height:131;width:525;rotation:5898240f;" fillcolor="#FFFFFF" filled="t" stroked="t" coordsize="21600,21600" o:gfxdata="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ltS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272;top:2151;height:1;width:174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490;top:1530;flip:y;height:361;width:6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0;top:2414;height:496;width:1;" filled="f" stroked="t" coordsize="21600,21600" o:gfxdata="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1ROb4A&#10;AADbAAAADwAAAAAAAAABACAAAAAiAAAAZHJzL2Rvd25yZXYueG1sUEsBAhQAFAAAAAgAh07iQDMv&#10;BZ47AAAAOQAAABAAAAAAAAAAAQAgAAAADQEAAGRycy9zaGFwZXhtbC54bWxQSwUGAAAAAAYABgBb&#10;AQAAtwMAAAAA&#10;">
                  <v:fill on="f" focussize="0,0"/>
                  <v:stroke color="#FF6600" joinstyle="round"/>
                  <v:imagedata o:title=""/>
                  <o:lock v:ext="edit" aspectratio="f"/>
                </v:line>
                <v:line id="_x0000_s1026" o:spid="_x0000_s1026" o:spt="20" style="position:absolute;left:464;top:2928;flip:y;height:1;width:2522;" filled="f" stroked="t" coordsize="21600,21600" o:gfxdata="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oKDm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1142;top:2757;flip:x;height:348;width:115;" coordsize="315,468" o:gfxdata="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E8pKzvAAAANs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0;height:468;width:315;" fillcolor="#FFFFFF" filled="t" stroked="f" coordsize="21600,21600" o:gfxdata="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as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80;height:312;width:0;" filled="f" stroked="t" coordsize="21600,21600" o:gfxdata="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jK2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5;top:0;height:468;width: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2192;top:2769;height:312;width:362;" coordsize="362,31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0;top:0;height:312;width:362;" fillcolor="#FFFFFF" filled="t" stroked="f" coordsize="21600,21600" o:gfxdata="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8Cj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group id="_x0000_s1026" o:spid="_x0000_s1026" o:spt="203" style="position:absolute;left:0;top:0;height:156;width:362;" coordsize="362,15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0;top:0;flip:y;height:156;width:362;" filled="f" stroked="t" coordsize="21600,21600" o:gfxdata="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8i+4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startarrow="oval" startarrowwidth="narrow" startarrowlength="short"/>
                      <v:imagedata o:title=""/>
                      <o:lock v:ext="edit" aspectratio="f"/>
                    </v:line>
                    <v:line id="_x0000_s1026" o:spid="_x0000_s1026" o:spt="20" style="position:absolute;left:362;top:156;height:0;width:0;" filled="f" stroked="t" coordsize="21600,21600" o:gfxdata="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amXm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startarrow="oval" startarrowwidth="narrow" startarrowlength="short" endarrow="oval" endarrowwidth="narrow" endarrowlength="short"/>
                      <v:imagedata o:title=""/>
                      <o:lock v:ext="edit" aspectratio="f"/>
                    </v:line>
                  </v:group>
                </v:group>
                <v:shape id="_x0000_s1026" o:spid="_x0000_s1026" o:spt="202" type="#_x0000_t202" style="position:absolute;left:974;top:3015;height:375;width:496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4;top:2925;height:375;width:496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0;top:1965;height:375;width:496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line id="_x0000_s1026" o:spid="_x0000_s1026" o:spt="20" style="position:absolute;left:496;top:1548;height:0;width:2324;" filled="f" stroked="t" coordsize="21600,21600" o:gfxdata="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niX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FF6600" joinstyle="round"/>
                  <v:imagedata o:title=""/>
                  <o:lock v:ext="edit" aspectratio="f"/>
                </v:line>
                <v:shape id="_x0000_s1026" o:spid="_x0000_s1026" o:spt="100" style="position:absolute;left:2790;top:1038;height:495;width:196;" filled="f" stroked="t" coordsize="180,525" o:gfxdata="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3iG8b4A&#10;AADbAAAADwAAAAAAAAABACAAAAAiAAAAZHJzL2Rvd25yZXYueG1sUEsBAhQAFAAAAAgAh07iQDMv&#10;BZ47AAAAOQAAABAAAAAAAAAAAQAgAAAADQEAAGRycy9zaGFwZXhtbC54bWxQSwUGAAAAAAYABgBb&#10;AQAAtwMAAAAA&#10;" path="m0,525c52,486,104,447,134,360c164,273,172,57,180,0e">
                  <v:fill on="f" focussize="0,0"/>
                  <v:stroke color="#FF6600" joinstyle="round"/>
                  <v:imagedata o:title=""/>
                  <o:lock v:ext="edit" aspectratio="f"/>
                </v:shape>
                <v:line id="_x0000_s1026" o:spid="_x0000_s1026" o:spt="20" style="position:absolute;left:2986;top:1068;height:1860;width:2;" filled="f" stroked="t" coordsize="21600,21600" o:gfxdata="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mymr4A&#10;AADbAAAADwAAAAAAAAABACAAAAAiAAAAZHJzL2Rvd25yZXYueG1sUEsBAhQAFAAAAAgAh07iQDMv&#10;BZ47AAAAOQAAABAAAAAAAAAAAQAgAAAADQEAAGRycy9zaGFwZXhtbC54bWxQSwUGAAAAAAYABgBb&#10;AQAAtwMAAAAA&#10;">
                  <v:fill on="f" focussize="0,0"/>
                  <v:stroke color="#FF6600" joinstyle="round"/>
                  <v:imagedata o:title=""/>
                  <o:lock v:ext="edit" aspectratio="f"/>
                </v:line>
                <v:line id="_x0000_s1026" o:spid="_x0000_s1026" o:spt="20" style="position:absolute;left:270;top:1533;flip:x;height:615;width:1;" filled="f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70;top:1053;flip:y;height:480;width:0;" filled="f" stroked="t" coordsize="21600,21600" o:gfxdata="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eRIq/&#10;AAAA2wAAAA8AAAAAAAAAAQAgAAAAIgAAAGRycy9kb3ducmV2LnhtbFBLAQIUABQAAAAIAIdO4kAz&#10;LwWeOwAAADkAAAAQAAAAAAAAAAEAIAAAAA4BAABkcnMvc2hhcGV4bWwueG1sUEsFBgAAAAAGAAYA&#10;WwEAALgDAAAAAA==&#10;">
                  <v:fill on="f" focussize="0,0"/>
                  <v:stroke color="#FF6600" joinstyle="round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（1）如图（2）很大；1.0×10</w:t>
      </w:r>
      <w:r>
        <w:rPr>
          <w:rFonts w:hint="eastAsia"/>
          <w:color w:val="FF6600"/>
          <w:szCs w:val="21"/>
          <w:vertAlign w:val="superscript"/>
        </w:rPr>
        <w:t>3</w:t>
      </w:r>
      <w:r>
        <w:rPr>
          <w:rFonts w:hint="eastAsia"/>
          <w:color w:val="FF6600"/>
          <w:szCs w:val="21"/>
        </w:rPr>
        <w:t>（965～1040）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</w:t>
      </w:r>
      <w:r>
        <w:rPr>
          <w:color w:val="FF6600"/>
          <w:szCs w:val="21"/>
        </w:rPr>
        <w:t>根据测绘小灯泡伏安特性曲线的实验方法</w:t>
      </w:r>
      <w:r>
        <w:rPr>
          <w:rFonts w:hint="eastAsia"/>
          <w:color w:val="FF6600"/>
          <w:szCs w:val="21"/>
        </w:rPr>
        <w:t>，电路连接如图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（2）在</w:t>
      </w:r>
      <w:r>
        <w:rPr>
          <w:color w:val="FF6600"/>
          <w:szCs w:val="21"/>
        </w:rPr>
        <w:t>电压小于2.00V时</w:t>
      </w:r>
      <w:r>
        <w:rPr>
          <w:rFonts w:hint="eastAsia"/>
          <w:color w:val="FF6600"/>
          <w:szCs w:val="21"/>
        </w:rPr>
        <w:t>，由图可读出电流很小，由</w:t>
      </w:r>
      <w:r>
        <w:rPr>
          <w:color w:val="FF6600"/>
          <w:position w:val="-24"/>
          <w:szCs w:val="21"/>
        </w:rPr>
        <w:object>
          <v:shape id="_x0000_i1061" o:spt="75" type="#_x0000_t75" style="height:31pt;width:33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Equation.DSMT4" ShapeID="_x0000_i1061" DrawAspect="Content" ObjectID="_1468075754" r:id="rId54">
            <o:LockedField>false</o:LockedField>
          </o:OLEObject>
        </w:object>
      </w:r>
      <w:r>
        <w:rPr>
          <w:rFonts w:hint="eastAsia"/>
          <w:color w:val="FF6600"/>
          <w:szCs w:val="21"/>
        </w:rPr>
        <w:t>得</w:t>
      </w:r>
      <w:r>
        <w:rPr>
          <w:color w:val="FF6600"/>
          <w:position w:val="-24"/>
          <w:szCs w:val="21"/>
        </w:rPr>
        <w:object>
          <v:shape id="_x0000_i1062" o:spt="75" type="#_x0000_t75" style="height:31pt;width:35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62" DrawAspect="Content" ObjectID="_1468075755" r:id="rId56">
            <o:LockedField>false</o:LockedField>
          </o:OLEObject>
        </w:object>
      </w:r>
      <w:r>
        <w:rPr>
          <w:rFonts w:hint="eastAsia"/>
          <w:color w:val="FF6600"/>
          <w:szCs w:val="21"/>
        </w:rPr>
        <w:t>，</w:t>
      </w:r>
      <w:r>
        <w:rPr>
          <w:color w:val="FF6600"/>
          <w:szCs w:val="21"/>
        </w:rPr>
        <w:t>太阳能电池的电阻</w:t>
      </w:r>
      <w:r>
        <w:rPr>
          <w:rFonts w:hint="eastAsia"/>
          <w:color w:val="FF6600"/>
          <w:szCs w:val="21"/>
        </w:rPr>
        <w:t>很大</w:t>
      </w:r>
    </w:p>
    <w:p>
      <w:pPr>
        <w:ind w:firstLine="735" w:firstLineChars="350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>（3）</w:t>
      </w:r>
      <w:r>
        <w:rPr>
          <w:color w:val="FF6600"/>
          <w:szCs w:val="21"/>
        </w:rPr>
        <w:t>当电压为2.80V时</w:t>
      </w:r>
      <w:r>
        <w:rPr>
          <w:rFonts w:hint="eastAsia"/>
          <w:color w:val="FF6600"/>
          <w:szCs w:val="21"/>
        </w:rPr>
        <w:t>，根据题图读出U、I，由</w:t>
      </w:r>
      <w:r>
        <w:rPr>
          <w:color w:val="FF6600"/>
          <w:position w:val="-24"/>
          <w:szCs w:val="21"/>
        </w:rPr>
        <w:object>
          <v:shape id="_x0000_i1063" o:spt="75" type="#_x0000_t75" style="height:31pt;width:35pt;" o:ole="t" filled="f" o:preferrelative="t" stroked="f" coordsize="21600,21600">
            <v:path/>
            <v:fill on="f" focussize="0,0"/>
            <v:stroke on="f"/>
            <v:imagedata r:id="rId57" o:title=""/>
            <o:lock v:ext="edit" grouping="f" rotation="f" text="f" aspectratio="t"/>
            <w10:wrap type="none"/>
            <w10:anchorlock/>
          </v:shape>
          <o:OLEObject Type="Embed" ProgID="Equation.DSMT4" ShapeID="_x0000_i1063" DrawAspect="Content" ObjectID="_1468075756" r:id="rId58">
            <o:LockedField>false</o:LockedField>
          </o:OLEObject>
        </w:object>
      </w:r>
      <w:r>
        <w:rPr>
          <w:rFonts w:hint="eastAsia"/>
          <w:color w:val="FF6600"/>
          <w:szCs w:val="21"/>
        </w:rPr>
        <w:t>得：</w:t>
      </w:r>
      <w:r>
        <w:rPr>
          <w:i/>
          <w:color w:val="FF6600"/>
          <w:szCs w:val="21"/>
        </w:rPr>
        <w:t>R</w:t>
      </w:r>
      <w:r>
        <w:rPr>
          <w:color w:val="FF6600"/>
          <w:szCs w:val="21"/>
        </w:rPr>
        <w:t>=1.0×10</w:t>
      </w:r>
      <w:r>
        <w:rPr>
          <w:color w:val="FF6600"/>
          <w:szCs w:val="21"/>
          <w:vertAlign w:val="superscript"/>
        </w:rPr>
        <w:t>3</w:t>
      </w:r>
      <w:r>
        <w:rPr>
          <w:color w:val="FF6600"/>
          <w:szCs w:val="21"/>
        </w:rPr>
        <w:t>Ω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d</w: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color w:val="FF6600"/>
          <w:kern w:val="20"/>
          <w:szCs w:val="21"/>
        </w:rPr>
        <w:t>物体由静止开始自由下落</w:t>
      </w:r>
      <w:r>
        <w:rPr>
          <w:rFonts w:hint="eastAsia"/>
          <w:color w:val="FF6600"/>
          <w:kern w:val="20"/>
          <w:szCs w:val="21"/>
        </w:rPr>
        <w:t>过程中受到空气阻力和纸带与打点计时器的摩擦阻力作用，不是自由落体运动，a、b错误。</w:t>
      </w:r>
      <w:r>
        <w:rPr>
          <w:color w:val="FF6600"/>
          <w:kern w:val="20"/>
          <w:szCs w:val="21"/>
        </w:rPr>
        <w:t>物体下落</w:t>
      </w:r>
      <w:r>
        <w:rPr>
          <w:rFonts w:hint="eastAsia"/>
          <w:color w:val="FF6600"/>
          <w:kern w:val="20"/>
          <w:szCs w:val="21"/>
        </w:rPr>
        <w:t>的高度是用米尺测量的，不是计算的，c错误。d为</w:t>
      </w:r>
      <w:r>
        <w:rPr>
          <w:color w:val="FF6600"/>
          <w:kern w:val="20"/>
          <w:szCs w:val="21"/>
        </w:rPr>
        <w:t>验证机械能守恒定律的</w:t>
      </w:r>
      <w:r>
        <w:rPr>
          <w:rFonts w:hint="eastAsia"/>
          <w:color w:val="FF6600"/>
          <w:kern w:val="20"/>
          <w:szCs w:val="21"/>
        </w:rPr>
        <w:t>实验</w:t>
      </w:r>
      <w:r>
        <w:rPr>
          <w:color w:val="FF6600"/>
          <w:kern w:val="20"/>
          <w:szCs w:val="21"/>
        </w:rPr>
        <w:t>测量方案</w:t>
      </w:r>
      <w:r>
        <w:rPr>
          <w:rFonts w:hint="eastAsia"/>
          <w:color w:val="FF6600"/>
          <w:kern w:val="20"/>
          <w:szCs w:val="21"/>
        </w:rPr>
        <w:t>，正确。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22、</w: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（1）0.2   （2）6N  （3）46m</w:t>
      </w:r>
    </w:p>
    <w:p>
      <w:pPr>
        <w:ind w:left="718" w:leftChars="1" w:hanging="716" w:hangingChars="341"/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（1）设物体做匀减速运动的时间为Δt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>、初速度为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20</w:t>
      </w:r>
      <w:r>
        <w:rPr>
          <w:rFonts w:hint="eastAsia"/>
          <w:color w:val="FF6600"/>
          <w:szCs w:val="21"/>
        </w:rPr>
        <w:t>、末速度为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2t</w:t>
      </w:r>
      <w:r>
        <w:rPr>
          <w:rFonts w:hint="eastAsia"/>
          <w:color w:val="FF6600"/>
          <w:szCs w:val="21"/>
        </w:rPr>
        <w:t>、加速度为</w:t>
      </w:r>
      <w:r>
        <w:rPr>
          <w:rFonts w:hint="eastAsia"/>
          <w:i/>
          <w:color w:val="FF6600"/>
          <w:szCs w:val="21"/>
        </w:rPr>
        <w:t>a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>，则</w:t>
      </w:r>
    </w:p>
    <w:p>
      <w:pPr>
        <w:ind w:left="720" w:leftChars="343" w:firstLine="1575" w:firstLineChars="750"/>
        <w:rPr>
          <w:rFonts w:hint="eastAsia"/>
          <w:color w:val="FF6600"/>
          <w:szCs w:val="21"/>
        </w:rPr>
      </w:pPr>
      <w:r>
        <w:rPr>
          <w:color w:val="FF6600"/>
          <w:position w:val="-30"/>
          <w:szCs w:val="21"/>
        </w:rPr>
        <w:object>
          <v:shape id="_x0000_i1064" o:spt="75" type="#_x0000_t75" style="height:34pt;width:114.9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57" r:id="rId5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①</w:t>
      </w:r>
    </w:p>
    <w:p>
      <w:pPr>
        <w:ind w:left="72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设物体所受的摩擦力为F</w:t>
      </w:r>
      <w:r>
        <w:rPr>
          <w:rFonts w:hint="eastAsia"/>
          <w:i/>
          <w:color w:val="FF6600"/>
          <w:szCs w:val="21"/>
          <w:vertAlign w:val="subscript"/>
        </w:rPr>
        <w:t>f</w:t>
      </w:r>
      <w:r>
        <w:rPr>
          <w:rFonts w:hint="eastAsia"/>
          <w:color w:val="FF6600"/>
          <w:szCs w:val="21"/>
        </w:rPr>
        <w:t>，根据牛顿第二定律有</w:t>
      </w:r>
    </w:p>
    <w:p>
      <w:pPr>
        <w:ind w:left="72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</w:t>
      </w:r>
      <w:r>
        <w:rPr>
          <w:color w:val="FF6600"/>
          <w:position w:val="-14"/>
          <w:szCs w:val="21"/>
        </w:rPr>
        <w:object>
          <v:shape id="_x0000_i1065" o:spt="75" type="#_x0000_t75" style="height:19pt;width:47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65" DrawAspect="Content" ObjectID="_1468075758" r:id="rId6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②</w:t>
      </w:r>
    </w:p>
    <w:p>
      <w:pPr>
        <w:ind w:firstLine="2310" w:firstLineChars="1100"/>
        <w:rPr>
          <w:rFonts w:hint="eastAsia"/>
          <w:color w:val="FF6600"/>
          <w:szCs w:val="21"/>
        </w:rPr>
      </w:pPr>
      <w:r>
        <w:rPr>
          <w:color w:val="FF6600"/>
          <w:position w:val="-14"/>
          <w:szCs w:val="21"/>
        </w:rPr>
        <w:object>
          <v:shape id="_x0000_i1066" o:spt="75" type="#_x0000_t75" style="height:19pt;width:59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66" DrawAspect="Content" ObjectID="_1468075759" r:id="rId6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③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联立②③得：</w:t>
      </w:r>
      <w:r>
        <w:rPr>
          <w:color w:val="FF6600"/>
          <w:position w:val="-28"/>
          <w:szCs w:val="21"/>
        </w:rPr>
        <w:object>
          <v:shape id="_x0000_i1067" o:spt="75" type="#_x0000_t75" style="height:33pt;width:70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67" DrawAspect="Content" ObjectID="_1468075760" r:id="rId6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④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（2）设物体做匀减速运动的时间为Δt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、初速度为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10</w:t>
      </w:r>
      <w:r>
        <w:rPr>
          <w:rFonts w:hint="eastAsia"/>
          <w:color w:val="FF6600"/>
          <w:szCs w:val="21"/>
        </w:rPr>
        <w:t>、末速度为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1t</w:t>
      </w:r>
      <w:r>
        <w:rPr>
          <w:rFonts w:hint="eastAsia"/>
          <w:color w:val="FF6600"/>
          <w:szCs w:val="21"/>
        </w:rPr>
        <w:t>、加速度为</w:t>
      </w:r>
      <w:r>
        <w:rPr>
          <w:rFonts w:hint="eastAsia"/>
          <w:i/>
          <w:color w:val="FF6600"/>
          <w:szCs w:val="21"/>
        </w:rPr>
        <w:t>a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，则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</w:t>
      </w:r>
      <w:r>
        <w:rPr>
          <w:color w:val="FF6600"/>
          <w:position w:val="-30"/>
          <w:szCs w:val="21"/>
        </w:rPr>
        <w:object>
          <v:shape id="_x0000_i1068" o:spt="75" type="#_x0000_t75" style="height:34pt;width:102pt;" o:ole="t" filled="f" o:preferrelative="t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DSMT4" ShapeID="_x0000_i1068" DrawAspect="Content" ObjectID="_1468075761" r:id="rId6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⑤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根据牛顿第二定律有  </w:t>
      </w:r>
      <w:r>
        <w:rPr>
          <w:color w:val="FF6600"/>
          <w:position w:val="-14"/>
          <w:szCs w:val="21"/>
        </w:rPr>
        <w:object>
          <v:shape id="_x0000_i1069" o:spt="75" type="#_x0000_t75" style="height:19pt;width:65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DSMT4" ShapeID="_x0000_i1069" DrawAspect="Content" ObjectID="_1468075762" r:id="rId6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⑥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联立③⑥得： </w:t>
      </w:r>
      <w:r>
        <w:rPr>
          <w:color w:val="FF6600"/>
          <w:position w:val="-12"/>
          <w:szCs w:val="21"/>
        </w:rPr>
        <w:object>
          <v:shape id="_x0000_i1070" o:spt="75" type="#_x0000_t75" style="height:18pt;width:105pt;" o:ole="t" filled="f" o:preferrelative="t" stroked="f" coordsize="21600,21600">
            <v:path/>
            <v:fill on="f" focussize="0,0"/>
            <v:stroke on="f"/>
            <v:imagedata r:id="rId72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63" r:id="rId71">
            <o:LockedField>false</o:LockedField>
          </o:OLEObject>
        </w:objec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（3）解法一：由匀变速运动的位移公式得：</w:t>
      </w:r>
    </w:p>
    <w:p>
      <w:pPr>
        <w:ind w:left="718" w:leftChars="342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</w:t>
      </w:r>
      <w:r>
        <w:rPr>
          <w:color w:val="FF6600"/>
          <w:position w:val="-24"/>
          <w:szCs w:val="21"/>
        </w:rPr>
        <w:object>
          <v:shape id="_x0000_i1071" o:spt="75" type="#_x0000_t75" style="height:31pt;width:255pt;" o:ole="t" filled="f" o:preferrelative="t" stroked="f" coordsize="21600,21600">
            <v:path/>
            <v:fill on="f" focussize="0,0"/>
            <v:stroke on="f"/>
            <v:imagedata r:id="rId74" o:title=""/>
            <o:lock v:ext="edit" grouping="f" rotation="f" text="f" aspectratio="t"/>
            <w10:wrap type="none"/>
            <w10:anchorlock/>
          </v:shape>
          <o:OLEObject Type="Embed" ProgID="Equation.DSMT4" ShapeID="_x0000_i1071" DrawAspect="Content" ObjectID="_1468075764" r:id="rId73">
            <o:LockedField>false</o:LockedField>
          </o:OLEObject>
        </w:object>
      </w:r>
    </w:p>
    <w:p>
      <w:pPr>
        <w:ind w:left="718" w:leftChars="342" w:firstLine="525" w:firstLineChars="2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解法二：根据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</w:rPr>
        <w:t>-t图像围成的面积得：</w:t>
      </w:r>
    </w:p>
    <w:p>
      <w:pPr>
        <w:ind w:left="718" w:leftChars="342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</w:t>
      </w:r>
      <w:r>
        <w:rPr>
          <w:color w:val="FF6600"/>
          <w:position w:val="-24"/>
          <w:szCs w:val="21"/>
        </w:rPr>
        <w:object>
          <v:shape id="_x0000_i1072" o:spt="75" type="#_x0000_t75" style="height:31pt;width:190pt;" o:ole="t" filled="f" o:preferrelative="t" stroked="f" coordsize="21600,21600">
            <v:path/>
            <v:fill on="f" focussize="0,0"/>
            <v:stroke on="f"/>
            <v:imagedata r:id="rId76" o:title=""/>
            <o:lock v:ext="edit" grouping="f" rotation="f" text="f" aspectratio="t"/>
            <w10:wrap type="none"/>
            <w10:anchorlock/>
          </v:shape>
          <o:OLEObject Type="Embed" ProgID="Equation.DSMT4" ShapeID="_x0000_i1072" DrawAspect="Content" ObjectID="_1468075765" r:id="rId75">
            <o:LockedField>false</o:LockedField>
          </o:OLEObject>
        </w:objec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23、</w: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</w:t>
      </w:r>
      <w:r>
        <w:rPr>
          <w:color w:val="FF6600"/>
          <w:position w:val="-24"/>
          <w:szCs w:val="21"/>
        </w:rPr>
        <w:object>
          <v:shape id="_x0000_i1073" o:spt="75" type="#_x0000_t75" style="height:31pt;width:24pt;" o:ole="t" filled="f" o:preferrelative="t" stroked="f" coordsize="21600,21600">
            <v:path/>
            <v:fill on="f" focussize="0,0"/>
            <v:stroke on="f"/>
            <v:imagedata r:id="rId78" o:title=""/>
            <o:lock v:ext="edit" grouping="f" rotation="f" text="f" aspectratio="t"/>
            <w10:wrap type="none"/>
            <w10:anchorlock/>
          </v:shape>
          <o:OLEObject Type="Embed" ProgID="Equation.DSMT4" ShapeID="_x0000_i1073" DrawAspect="Content" ObjectID="_1468075766" r:id="rId7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（2）</w:t>
      </w:r>
      <w:r>
        <w:rPr>
          <w:color w:val="FF6600"/>
          <w:position w:val="-28"/>
          <w:szCs w:val="21"/>
        </w:rPr>
        <w:object>
          <v:shape id="_x0000_i1074" o:spt="75" type="#_x0000_t75" style="height:33pt;width:42.95pt;" o:ole="t" filled="f" o:preferrelative="t" stroked="f" coordsize="21600,21600">
            <v:path/>
            <v:fill on="f" focussize="0,0"/>
            <v:stroke on="f"/>
            <v:imagedata r:id="rId80" o:title=""/>
            <o:lock v:ext="edit" grouping="f" rotation="f" text="f" aspectratio="t"/>
            <w10:wrap type="none"/>
            <w10:anchorlock/>
          </v:shape>
          <o:OLEObject Type="Embed" ProgID="Equation.DSMT4" ShapeID="_x0000_i1074" DrawAspect="Content" ObjectID="_1468075767" r:id="rId7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（3）</w:t>
      </w:r>
      <w:r>
        <w:rPr>
          <w:color w:val="FF6600"/>
          <w:position w:val="-28"/>
          <w:szCs w:val="21"/>
        </w:rPr>
        <w:object>
          <v:shape id="_x0000_i1075" o:spt="75" type="#_x0000_t75" style="height:33pt;width:48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68" r:id="rId81">
            <o:LockedField>false</o:LockedField>
          </o:OLEObject>
        </w:object>
      </w:r>
    </w:p>
    <w:p>
      <w:pPr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 xml:space="preserve">（1）微粒做直线运动，则 </w:t>
      </w:r>
      <w:r>
        <w:rPr>
          <w:color w:val="FF6600"/>
          <w:position w:val="-12"/>
          <w:szCs w:val="21"/>
        </w:rPr>
        <w:object>
          <v:shape id="_x0000_i1076" o:spt="75" type="#_x0000_t75" style="height:18pt;width:78.95pt;" o:ole="t" filled="f" o:preferrelative="t" stroked="f" coordsize="21600,21600">
            <v:path/>
            <v:fill on="f" focussize="0,0"/>
            <v:stroke on="f"/>
            <v:imagedata r:id="rId84" o:title=""/>
            <o:lock v:ext="edit" grouping="f" rotation="f" text="f" aspectratio="t"/>
            <w10:wrap type="none"/>
            <w10:anchorlock/>
          </v:shape>
          <o:OLEObject Type="Embed" ProgID="Equation.DSMT4" ShapeID="_x0000_i1076" DrawAspect="Content" ObjectID="_1468075769" r:id="rId8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①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微粒做圆周运动，则</w:t>
      </w:r>
      <w:r>
        <w:rPr>
          <w:color w:val="FF6600"/>
          <w:position w:val="-12"/>
          <w:szCs w:val="21"/>
        </w:rPr>
        <w:object>
          <v:shape id="_x0000_i1077" o:spt="75" type="#_x0000_t75" style="height:18pt;width:48pt;" o:ole="t" filled="f" o:preferrelative="t" stroked="f" coordsize="21600,21600">
            <v:path/>
            <v:fill on="f" focussize="0,0"/>
            <v:stroke on="f"/>
            <v:imagedata r:id="rId86" o:title=""/>
            <o:lock v:ext="edit" grouping="f" rotation="f" text="f" aspectratio="t"/>
            <w10:wrap type="none"/>
            <w10:anchorlock/>
          </v:shape>
          <o:OLEObject Type="Embed" ProgID="Equation.DSMT4" ShapeID="_x0000_i1077" DrawAspect="Content" ObjectID="_1468075770" r:id="rId8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②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联立①②得：</w:t>
      </w:r>
      <w:r>
        <w:rPr>
          <w:color w:val="FF6600"/>
          <w:position w:val="-30"/>
          <w:szCs w:val="21"/>
        </w:rPr>
        <w:object>
          <v:shape id="_x0000_i1078" o:spt="75" type="#_x0000_t75" style="height:34pt;width:40pt;" o:ole="t" filled="f" o:preferrelative="t" stroked="f" coordsize="21600,21600">
            <v:path/>
            <v:fill on="f" focussize="0,0"/>
            <v:stroke on="f"/>
            <v:imagedata r:id="rId88" o:title=""/>
            <o:lock v:ext="edit" grouping="f" rotation="f" text="f" aspectratio="t"/>
            <w10:wrap type="none"/>
            <w10:anchorlock/>
          </v:shape>
          <o:OLEObject Type="Embed" ProgID="Equation.DSMT4" ShapeID="_x0000_i1078" DrawAspect="Content" ObjectID="_1468075771" r:id="rId8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③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24"/>
          <w:szCs w:val="21"/>
        </w:rPr>
        <w:object>
          <v:shape id="_x0000_i1079" o:spt="75" type="#_x0000_t75" style="height:31pt;width:44pt;" o:ole="t" filled="f" o:preferrelative="t" stroked="f" coordsize="21600,21600">
            <v:path/>
            <v:fill on="f" focussize="0,0"/>
            <v:stroke on="f"/>
            <v:imagedata r:id="rId90" o:title=""/>
            <o:lock v:ext="edit" grouping="f" rotation="f" text="f" aspectratio="t"/>
            <w10:wrap type="none"/>
            <w10:anchorlock/>
          </v:shape>
          <o:OLEObject Type="Embed" ProgID="Equation.DSMT4" ShapeID="_x0000_i1079" DrawAspect="Content" ObjectID="_1468075772" r:id="rId8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④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（2）设微粒从N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运动到Q的时间为t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，作圆周运动的周期为t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>，则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24"/>
          <w:szCs w:val="21"/>
        </w:rPr>
        <w:object>
          <v:shape id="_x0000_i1080" o:spt="75" type="#_x0000_t75" style="height:31pt;width:36pt;" o:ole="t" filled="f" o:preferrelative="t" stroked="f" coordsize="21600,21600">
            <v:path/>
            <v:fill on="f" focussize="0,0"/>
            <v:stroke on="f"/>
            <v:imagedata r:id="rId92" o:title=""/>
            <o:lock v:ext="edit" grouping="f" rotation="f" text="f" aspectratio="t"/>
            <w10:wrap type="none"/>
            <w10:anchorlock/>
          </v:shape>
          <o:OLEObject Type="Embed" ProgID="Equation.DSMT4" ShapeID="_x0000_i1080" DrawAspect="Content" ObjectID="_1468075773" r:id="rId9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 ⑤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24"/>
          <w:szCs w:val="21"/>
        </w:rPr>
        <w:object>
          <v:shape id="_x0000_i1081" o:spt="75" type="#_x0000_t75" style="height:33pt;width:57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81" DrawAspect="Content" ObjectID="_1468075774" r:id="rId9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⑥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</w:t>
      </w:r>
      <w:r>
        <w:rPr>
          <w:color w:val="FF6600"/>
          <w:position w:val="-12"/>
          <w:szCs w:val="21"/>
        </w:rPr>
        <w:object>
          <v:shape id="_x0000_i1082" o:spt="75" type="#_x0000_t75" style="height:18pt;width:49.95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DSMT4" ShapeID="_x0000_i1082" DrawAspect="Content" ObjectID="_1468075775" r:id="rId9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⑦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联立③④⑤⑥⑦得：</w:t>
      </w:r>
      <w:r>
        <w:rPr>
          <w:color w:val="FF6600"/>
          <w:position w:val="-28"/>
          <w:szCs w:val="21"/>
        </w:rPr>
        <w:object>
          <v:shape id="_x0000_i1083" o:spt="75" type="#_x0000_t75" style="height:33pt;width:76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DSMT4" ShapeID="_x0000_i1083" DrawAspect="Content" ObjectID="_1468075776" r:id="rId9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⑧</w:t>
      </w:r>
    </w:p>
    <w:p>
      <w:pPr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电场变化的周期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8"/>
          <w:szCs w:val="21"/>
        </w:rPr>
        <w:object>
          <v:shape id="_x0000_i1084" o:spt="75" type="#_x0000_t75" style="height:33pt;width:100pt;" o:ole="t" filled="f" o:preferrelative="t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DSMT4" ShapeID="_x0000_i1084" DrawAspect="Content" ObjectID="_1468075777" r:id="rId99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   ⑨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（3）若微粒能完成题述的运动过程，要求 </w:t>
      </w:r>
      <w:r>
        <w:rPr>
          <w:color w:val="FF6600"/>
          <w:position w:val="-6"/>
          <w:szCs w:val="21"/>
        </w:rPr>
        <w:object>
          <v:shape id="_x0000_i1085" o:spt="75" type="#_x0000_t75" style="height:13.95pt;width:37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DSMT4" ShapeID="_x0000_i1085" DrawAspect="Content" ObjectID="_1468075778" r:id="rId10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⑩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0000"/>
          <w:szCs w:val="21"/>
        </w:rPr>
        <w:t xml:space="preserve">     </w:t>
      </w:r>
      <w:r>
        <w:rPr>
          <w:rFonts w:hint="eastAsia"/>
          <w:color w:val="FF6600"/>
          <w:szCs w:val="21"/>
        </w:rPr>
        <w:t>联立③④⑥得：</w:t>
      </w:r>
      <w:r>
        <w:rPr>
          <w:color w:val="FF6600"/>
          <w:position w:val="-28"/>
          <w:szCs w:val="21"/>
        </w:rPr>
        <w:object>
          <v:shape id="_x0000_i1086" o:spt="75" type="#_x0000_t75" style="height:35pt;width:39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DSMT4" ShapeID="_x0000_i1086" DrawAspect="Content" ObjectID="_1468075779" r:id="rId10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</w:instrText>
      </w:r>
      <w:r>
        <w:rPr>
          <w:rFonts w:hint="eastAsia"/>
          <w:color w:val="FF6600"/>
          <w:szCs w:val="21"/>
        </w:rPr>
        <w:instrText xml:space="preserve">eq \o\ac(</w:instrText>
      </w:r>
      <w:r>
        <w:rPr>
          <w:rFonts w:hint="eastAsia" w:ascii="宋体"/>
          <w:color w:val="FF66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FF6600"/>
          <w:szCs w:val="21"/>
        </w:rPr>
        <w:instrText xml:space="preserve">,11)</w:instrText>
      </w:r>
      <w:r>
        <w:rPr>
          <w:color w:val="FF6600"/>
          <w:szCs w:val="21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设N</w:t>
      </w:r>
      <w:r>
        <w:rPr>
          <w:rFonts w:hint="eastAsia"/>
          <w:color w:val="FF6600"/>
          <w:szCs w:val="21"/>
          <w:vertAlign w:val="subscript"/>
        </w:rPr>
        <w:t>1</w:t>
      </w:r>
      <w:r>
        <w:rPr>
          <w:rFonts w:hint="eastAsia"/>
          <w:color w:val="FF6600"/>
          <w:szCs w:val="21"/>
        </w:rPr>
        <w:t>Q段直线运动的最短时间t</w:t>
      </w:r>
      <w:r>
        <w:rPr>
          <w:rFonts w:hint="eastAsia"/>
          <w:color w:val="FF6600"/>
          <w:szCs w:val="21"/>
          <w:vertAlign w:val="subscript"/>
        </w:rPr>
        <w:t>1min</w:t>
      </w:r>
      <w:r>
        <w:rPr>
          <w:rFonts w:hint="eastAsia"/>
          <w:color w:val="FF6600"/>
          <w:szCs w:val="21"/>
        </w:rPr>
        <w:t>，由⑤⑩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</w:instrText>
      </w:r>
      <w:r>
        <w:rPr>
          <w:rFonts w:hint="eastAsia"/>
          <w:color w:val="FF6600"/>
          <w:szCs w:val="21"/>
        </w:rPr>
        <w:instrText xml:space="preserve">eq \o\ac(</w:instrText>
      </w:r>
      <w:r>
        <w:rPr>
          <w:rFonts w:hint="eastAsia" w:ascii="宋体"/>
          <w:color w:val="FF6600"/>
          <w:position w:val="-4"/>
          <w:sz w:val="31"/>
          <w:szCs w:val="21"/>
        </w:rPr>
        <w:instrText xml:space="preserve">○</w:instrText>
      </w:r>
      <w:r>
        <w:rPr>
          <w:rFonts w:hint="eastAsia"/>
          <w:color w:val="FF6600"/>
          <w:szCs w:val="21"/>
        </w:rPr>
        <w:instrText xml:space="preserve">,11)</w:instrTex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>得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     </w:t>
      </w:r>
      <w:r>
        <w:rPr>
          <w:color w:val="FF6600"/>
          <w:position w:val="-28"/>
          <w:szCs w:val="21"/>
        </w:rPr>
        <w:object>
          <v:shape id="_x0000_i1087" o:spt="75" type="#_x0000_t75" style="height:33pt;width:49.95pt;" o:ole="t" filled="f" o:preferrelative="t" stroked="f" coordsize="21600,21600">
            <v:path/>
            <v:fill on="f" focussize="0,0"/>
            <v:stroke on="f"/>
            <v:imagedata r:id="rId106" o:title=""/>
            <o:lock v:ext="edit" grouping="f" rotation="f" text="f" aspectratio="t"/>
            <w10:wrap type="none"/>
            <w10:anchorlock/>
          </v:shape>
          <o:OLEObject Type="Embed" ProgID="Equation.DSMT4" ShapeID="_x0000_i1087" DrawAspect="Content" ObjectID="_1468075780" r:id="rId105">
            <o:LockedField>false</o:LockedField>
          </o:OLEObject>
        </w:object>
      </w:r>
    </w:p>
    <w:p>
      <w:pPr>
        <w:ind w:firstLine="735" w:firstLineChars="350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因t</w:t>
      </w:r>
      <w:r>
        <w:rPr>
          <w:rFonts w:hint="eastAsia"/>
          <w:color w:val="FF6600"/>
          <w:szCs w:val="21"/>
          <w:vertAlign w:val="subscript"/>
        </w:rPr>
        <w:t>2</w:t>
      </w:r>
      <w:r>
        <w:rPr>
          <w:rFonts w:hint="eastAsia"/>
          <w:color w:val="FF6600"/>
          <w:szCs w:val="21"/>
        </w:rPr>
        <w:t xml:space="preserve">不变，T的最小值 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8"/>
          <w:szCs w:val="21"/>
        </w:rPr>
        <w:object>
          <v:shape id="_x0000_i1088" o:spt="75" type="#_x0000_t75" style="height:33pt;width:127pt;" o:ole="t" filled="f" o:preferrelative="t" stroked="f" coordsize="21600,21600">
            <v:path/>
            <v:fill on="f" focussize="0,0"/>
            <v:stroke on="f"/>
            <v:imagedata r:id="rId108" o:title=""/>
            <o:lock v:ext="edit" grouping="f" rotation="f" text="f" aspectratio="t"/>
            <w10:wrap type="none"/>
            <w10:anchorlock/>
          </v:shape>
          <o:OLEObject Type="Embed" ProgID="Equation.DSMT4" ShapeID="_x0000_i1088" DrawAspect="Content" ObjectID="_1468075781" r:id="rId107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  <w:lang w:val="en-US" w:eastAsia="zh-CN"/>
        </w:rPr>
        <w:t>24、</w:t>
      </w:r>
      <w:r>
        <w:rPr>
          <w:color w:val="FF0000"/>
          <w:szCs w:val="21"/>
        </w:rPr>
        <w:t>【答案】</w:t>
      </w:r>
      <w:r>
        <w:rPr>
          <w:rFonts w:hint="eastAsia"/>
          <w:color w:val="FF6600"/>
          <w:szCs w:val="21"/>
        </w:rPr>
        <w:t>（1）0.4m    （2）</w:t>
      </w:r>
      <w:r>
        <w:rPr>
          <w:color w:val="FF6600"/>
          <w:position w:val="-8"/>
          <w:szCs w:val="21"/>
        </w:rPr>
        <w:object>
          <v:shape id="_x0000_i1089" o:spt="75" type="#_x0000_t75" style="height:18pt;width:45pt;" o:ole="t" filled="f" o:preferrelative="t" stroked="f" coordsize="21600,21600">
            <v:path/>
            <v:fill on="f" focussize="0,0"/>
            <v:stroke on="f"/>
            <v:imagedata r:id="rId110" o:title=""/>
            <o:lock v:ext="edit" grouping="f" rotation="f" text="f" aspectratio="t"/>
            <w10:wrap type="none"/>
            <w10:anchorlock/>
          </v:shape>
          <o:OLEObject Type="Embed" ProgID="Equation.DSMT4" ShapeID="_x0000_i1089" DrawAspect="Content" ObjectID="_1468075782" r:id="rId10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（3）</w:t>
      </w:r>
      <w:r>
        <w:rPr>
          <w:color w:val="FF6600"/>
          <w:position w:val="-6"/>
          <w:szCs w:val="21"/>
        </w:rPr>
        <w:object>
          <v:shape id="_x0000_i1090" o:spt="75" type="#_x0000_t75" style="height:13.95pt;width:83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DSMT4" ShapeID="_x0000_i1090" DrawAspect="Content" ObjectID="_1468075783" r:id="rId111">
            <o:LockedField>false</o:LockedField>
          </o:OLEObject>
        </w:objec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color w:val="FF0000"/>
          <w:szCs w:val="21"/>
        </w:rPr>
        <w:t>【解析】</w:t>
      </w:r>
      <w:r>
        <w:rPr>
          <w:rFonts w:hint="eastAsia"/>
          <w:color w:val="FF6600"/>
          <w:szCs w:val="21"/>
        </w:rPr>
        <w:t>（1）在乙恰能通过轨道的最高点的情况下，设乙到达最高点的速度为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D</w:t>
      </w:r>
      <w:r>
        <w:rPr>
          <w:rFonts w:hint="eastAsia"/>
          <w:color w:val="FF6600"/>
          <w:szCs w:val="21"/>
        </w:rPr>
        <w:t>，乙离开D点到达水平轨道的时间为t，乙的落点到B点的距离为</w:t>
      </w:r>
      <w:r>
        <w:rPr>
          <w:rFonts w:hint="eastAsia"/>
          <w:i/>
          <w:color w:val="FF6600"/>
          <w:szCs w:val="21"/>
        </w:rPr>
        <w:t>x</w:t>
      </w:r>
      <w:r>
        <w:rPr>
          <w:rFonts w:hint="eastAsia"/>
          <w:color w:val="FF6600"/>
          <w:szCs w:val="21"/>
        </w:rPr>
        <w:t>，则</w: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</w:t>
      </w:r>
      <w:r>
        <w:rPr>
          <w:color w:val="FF6600"/>
          <w:position w:val="-24"/>
          <w:szCs w:val="21"/>
        </w:rPr>
        <w:object>
          <v:shape id="_x0000_i1091" o:spt="75" type="#_x0000_t75" style="height:33pt;width:80pt;" o:ole="t" filled="f" o:preferrelative="t" stroked="f" coordsize="21600,21600">
            <v:path/>
            <v:fill on="f" focussize="0,0"/>
            <v:stroke on="f"/>
            <v:imagedata r:id="rId114" o:title=""/>
            <o:lock v:ext="edit" grouping="f" rotation="f" text="f" aspectratio="t"/>
            <w10:wrap type="none"/>
            <w10:anchorlock/>
          </v:shape>
          <o:OLEObject Type="Embed" ProgID="Equation.DSMT4" ShapeID="_x0000_i1091" DrawAspect="Content" ObjectID="_1468075784" r:id="rId11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①</w: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4"/>
          <w:szCs w:val="21"/>
        </w:rPr>
        <w:object>
          <v:shape id="_x0000_i1092" o:spt="75" type="#_x0000_t75" style="height:31pt;width:98pt;" o:ole="t" filled="f" o:preferrelative="t" stroked="f" coordsize="21600,21600">
            <v:path/>
            <v:fill on="f" focussize="0,0"/>
            <v:stroke on="f"/>
            <v:imagedata r:id="rId116" o:title=""/>
            <o:lock v:ext="edit" grouping="f" rotation="f" text="f" aspectratio="t"/>
            <w10:wrap type="none"/>
            <w10:anchorlock/>
          </v:shape>
          <o:OLEObject Type="Embed" ProgID="Equation.DSMT4" ShapeID="_x0000_i1092" DrawAspect="Content" ObjectID="_1468075785" r:id="rId115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            ②</w:t>
      </w:r>
    </w:p>
    <w:p>
      <w:pPr>
        <w:ind w:left="735" w:hanging="735" w:hanging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     </w:t>
      </w:r>
      <w:r>
        <w:rPr>
          <w:color w:val="FF6600"/>
          <w:position w:val="-12"/>
          <w:szCs w:val="21"/>
        </w:rPr>
        <w:object>
          <v:shape id="_x0000_i1093" o:spt="75" type="#_x0000_t75" style="height:18pt;width:37pt;" o:ole="t" filled="f" o:preferrelative="t" stroked="f" coordsize="21600,21600">
            <v:path/>
            <v:fill on="f" focussize="0,0"/>
            <v:stroke on="f"/>
            <v:imagedata r:id="rId118" o:title=""/>
            <o:lock v:ext="edit" grouping="f" rotation="f" text="f" aspectratio="t"/>
            <w10:wrap type="none"/>
            <w10:anchorlock/>
          </v:shape>
          <o:OLEObject Type="Embed" ProgID="Equation.DSMT4" ShapeID="_x0000_i1093" DrawAspect="Content" ObjectID="_1468075786" r:id="rId11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    ③</w:t>
      </w:r>
    </w:p>
    <w:p>
      <w:pPr>
        <w:ind w:left="735" w:left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联立①②③得：</w:t>
      </w:r>
      <w:r>
        <w:rPr>
          <w:color w:val="FF6600"/>
          <w:position w:val="-6"/>
          <w:szCs w:val="21"/>
        </w:rPr>
        <w:object>
          <v:shape id="_x0000_i1094" o:spt="75" type="#_x0000_t75" style="height:13.95pt;width:46pt;" o:ole="t" filled="f" o:preferrelative="t" stroked="f" coordsize="21600,21600">
            <v:path/>
            <v:fill on="f" focussize="0,0"/>
            <v:stroke on="f"/>
            <v:imagedata r:id="rId120" o:title=""/>
            <o:lock v:ext="edit" grouping="f" rotation="f" text="f" aspectratio="t"/>
            <w10:wrap type="none"/>
            <w10:anchorlock/>
          </v:shape>
          <o:OLEObject Type="Embed" ProgID="Equation.DSMT4" ShapeID="_x0000_i1094" DrawAspect="Content" ObjectID="_1468075787" r:id="rId11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④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（2）设碰撞后甲、乙的速度分别为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甲</w:t>
      </w:r>
      <w:r>
        <w:rPr>
          <w:rFonts w:hint="eastAsia"/>
          <w:color w:val="FF6600"/>
          <w:szCs w:val="21"/>
        </w:rPr>
        <w:t>、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乙</w:t>
      </w:r>
      <w:r>
        <w:rPr>
          <w:rFonts w:hint="eastAsia"/>
          <w:color w:val="FF6600"/>
          <w:szCs w:val="21"/>
        </w:rPr>
        <w:t>，根据动量守恒和机械能守恒定律有：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12"/>
          <w:szCs w:val="21"/>
        </w:rPr>
        <w:object>
          <v:shape id="_x0000_i1095" o:spt="75" type="#_x0000_t75" style="height:18pt;width:85pt;" o:ole="t" filled="f" o:preferrelative="t" stroked="f" coordsize="21600,21600">
            <v:path/>
            <v:fill on="f" focussize="0,0"/>
            <v:stroke on="f"/>
            <v:imagedata r:id="rId122" o:title=""/>
            <o:lock v:ext="edit" grouping="f" rotation="f" text="f" aspectratio="t"/>
            <w10:wrap type="none"/>
            <w10:anchorlock/>
          </v:shape>
          <o:OLEObject Type="Embed" ProgID="Equation.DSMT4" ShapeID="_x0000_i1095" DrawAspect="Content" ObjectID="_1468075788" r:id="rId12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⑤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24"/>
          <w:szCs w:val="21"/>
        </w:rPr>
        <w:object>
          <v:shape id="_x0000_i1096" o:spt="75" type="#_x0000_t75" style="height:31pt;width:114pt;" o:ole="t" filled="f" o:preferrelative="t" stroked="f" coordsize="21600,21600">
            <v:path/>
            <v:fill on="f" focussize="0,0"/>
            <v:stroke on="f"/>
            <v:imagedata r:id="rId124" o:title=""/>
            <o:lock v:ext="edit" grouping="f" rotation="f" text="f" aspectratio="t"/>
            <w10:wrap type="none"/>
            <w10:anchorlock/>
          </v:shape>
          <o:OLEObject Type="Embed" ProgID="Equation.DSMT4" ShapeID="_x0000_i1096" DrawAspect="Content" ObjectID="_1468075789" r:id="rId12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⑥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联立⑤⑥得：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乙</w:t>
      </w:r>
      <w:r>
        <w:rPr>
          <w:rFonts w:hint="eastAsia"/>
          <w:color w:val="FF6600"/>
          <w:szCs w:val="21"/>
        </w:rPr>
        <w:t>=</w:t>
      </w:r>
      <w:r>
        <w:rPr>
          <w:rFonts w:hint="eastAsia"/>
          <w:i/>
          <w:color w:val="FF6600"/>
          <w:szCs w:val="21"/>
        </w:rPr>
        <w:t xml:space="preserve"> v</w:t>
      </w:r>
      <w:r>
        <w:rPr>
          <w:rFonts w:hint="eastAsia"/>
          <w:color w:val="FF6600"/>
          <w:szCs w:val="21"/>
          <w:vertAlign w:val="subscript"/>
        </w:rPr>
        <w:t>0</w:t>
      </w:r>
      <w:r>
        <w:rPr>
          <w:rFonts w:hint="eastAsia"/>
          <w:color w:val="FF6600"/>
          <w:szCs w:val="21"/>
        </w:rPr>
        <w:t xml:space="preserve">                                             ⑦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由动能定理得：</w:t>
      </w:r>
      <w:r>
        <w:rPr>
          <w:color w:val="FF6600"/>
          <w:position w:val="-24"/>
          <w:szCs w:val="21"/>
        </w:rPr>
        <w:object>
          <v:shape id="_x0000_i1097" o:spt="75" type="#_x0000_t75" style="height:31pt;width:173pt;" o:ole="t" filled="f" o:preferrelative="t" stroked="f" coordsize="21600,21600">
            <v:path/>
            <v:fill on="f" focussize="0,0"/>
            <v:stroke on="f"/>
            <v:imagedata r:id="rId126" o:title=""/>
            <o:lock v:ext="edit" grouping="f" rotation="f" text="f" aspectratio="t"/>
            <w10:wrap type="none"/>
            <w10:anchorlock/>
          </v:shape>
          <o:OLEObject Type="Embed" ProgID="Equation.DSMT4" ShapeID="_x0000_i1097" DrawAspect="Content" ObjectID="_1468075790" r:id="rId125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⑧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联立①⑦⑧得：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6"/>
          <w:szCs w:val="21"/>
        </w:rPr>
        <w:object>
          <v:shape id="_x0000_i1098" o:spt="75" type="#_x0000_t75" style="height:35pt;width:154pt;" o:ole="t" filled="f" o:preferrelative="t" stroked="f" coordsize="21600,21600">
            <v:path/>
            <v:fill on="f" focussize="0,0"/>
            <v:stroke on="f"/>
            <v:imagedata r:id="rId128" o:title=""/>
            <o:lock v:ext="edit" grouping="f" rotation="f" text="f" aspectratio="t"/>
            <w10:wrap type="none"/>
            <w10:anchorlock/>
          </v:shape>
          <o:OLEObject Type="Embed" ProgID="Equation.DSMT4" ShapeID="_x0000_i1098" DrawAspect="Content" ObjectID="_1468075791" r:id="rId127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⑨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（3）设甲的质量为M，碰撞后甲、乙的速度分别为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M</w:t>
      </w:r>
      <w:r>
        <w:rPr>
          <w:rFonts w:hint="eastAsia"/>
          <w:color w:val="FF6600"/>
          <w:szCs w:val="21"/>
        </w:rPr>
        <w:t>、</w:t>
      </w:r>
      <w:r>
        <w:rPr>
          <w:rFonts w:hint="eastAsia"/>
          <w:i/>
          <w:color w:val="FF6600"/>
          <w:szCs w:val="21"/>
        </w:rPr>
        <w:t>v</w:t>
      </w:r>
      <w:r>
        <w:rPr>
          <w:rFonts w:hint="eastAsia"/>
          <w:color w:val="FF6600"/>
          <w:szCs w:val="21"/>
          <w:vertAlign w:val="subscript"/>
        </w:rPr>
        <w:t>m</w:t>
      </w:r>
      <w:r>
        <w:rPr>
          <w:rFonts w:hint="eastAsia"/>
          <w:color w:val="FF6600"/>
          <w:szCs w:val="21"/>
        </w:rPr>
        <w:t>，根据动量守恒和机械能守恒定律有：</w:t>
      </w:r>
    </w:p>
    <w:p>
      <w:pPr>
        <w:ind w:firstLine="2205" w:firstLineChars="1050"/>
        <w:rPr>
          <w:rFonts w:hint="eastAsia"/>
          <w:color w:val="FF6600"/>
          <w:szCs w:val="21"/>
        </w:rPr>
      </w:pPr>
      <w:r>
        <w:rPr>
          <w:color w:val="FF6600"/>
          <w:position w:val="-12"/>
          <w:szCs w:val="21"/>
        </w:rPr>
        <w:object>
          <v:shape id="_x0000_i1099" o:spt="75" type="#_x0000_t75" style="height:18pt;width:85pt;" o:ole="t" filled="f" o:preferrelative="t" stroked="f" coordsize="21600,21600">
            <v:path/>
            <v:fill on="f" focussize="0,0"/>
            <v:stroke on="f"/>
            <v:imagedata r:id="rId130" o:title=""/>
            <o:lock v:ext="edit" grouping="f" rotation="f" text="f" aspectratio="t"/>
            <w10:wrap type="none"/>
            <w10:anchorlock/>
          </v:shape>
          <o:OLEObject Type="Embed" ProgID="Equation.DSMT4" ShapeID="_x0000_i1099" DrawAspect="Content" ObjectID="_1468075792" r:id="rId129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⑩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24"/>
          <w:szCs w:val="21"/>
        </w:rPr>
        <w:object>
          <v:shape id="_x0000_i1100" o:spt="75" type="#_x0000_t75" style="height:31pt;width:114pt;" o:ole="t" filled="f" o:preferrelative="t" stroked="f" coordsize="21600,21600">
            <v:path/>
            <v:fill on="f" focussize="0,0"/>
            <v:stroke on="f"/>
            <v:imagedata r:id="rId132" o:title=""/>
            <o:lock v:ext="edit" grouping="f" rotation="f" text="f" aspectratio="t"/>
            <w10:wrap type="none"/>
            <w10:anchorlock/>
          </v:shape>
          <o:OLEObject Type="Embed" ProgID="Equation.DSMT4" ShapeID="_x0000_i1100" DrawAspect="Content" ObjectID="_1468075793" r:id="rId13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,11)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联立⑩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,11)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 xml:space="preserve">得： </w:t>
      </w:r>
      <w:r>
        <w:rPr>
          <w:color w:val="FF6600"/>
          <w:szCs w:val="21"/>
        </w:rPr>
        <w:fldChar w:fldCharType="begin"/>
      </w:r>
      <w:r>
        <w:rPr>
          <w:color w:val="FF6600"/>
          <w:szCs w:val="21"/>
        </w:rPr>
        <w:instrText xml:space="preserve"> HYPERLINK "http://hfwq.cersp.net" </w:instrText>
      </w:r>
      <w:r>
        <w:rPr>
          <w:color w:val="FF6600"/>
          <w:szCs w:val="21"/>
        </w:rPr>
        <w:fldChar w:fldCharType="separate"/>
      </w:r>
      <w:r>
        <w:rPr>
          <w:color w:val="FF6600"/>
          <w:position w:val="-24"/>
          <w:szCs w:val="21"/>
        </w:rPr>
        <w:object>
          <v:shape id="_x0000_i1101" o:spt="75" type="#_x0000_t75" style="height:31pt;width:60.95pt;" o:ole="t" filled="f" o:preferrelative="t" stroked="f" coordsize="21600,21600">
            <v:path/>
            <v:fill on="f" focussize="0,0"/>
            <v:stroke on="f"/>
            <v:imagedata r:id="rId134" o:title=""/>
            <o:lock v:ext="edit" grouping="f" rotation="f" text="f" aspectratio="t"/>
            <w10:wrap type="none"/>
            <w10:anchorlock/>
          </v:shape>
          <o:OLEObject Type="Embed" ProgID="Equation.DSMT4" ShapeID="_x0000_i1101" DrawAspect="Content" ObjectID="_1468075794" r:id="rId133">
            <o:LockedField>false</o:LockedField>
          </o:OLEObject>
        </w:object>
      </w:r>
      <w:r>
        <w:rPr>
          <w:color w:val="FF6600"/>
          <w:szCs w:val="21"/>
        </w:rPr>
        <w:fldChar w:fldCharType="end"/>
      </w:r>
      <w:r>
        <w:rPr>
          <w:rFonts w:hint="eastAsia"/>
          <w:color w:val="FF6600"/>
          <w:szCs w:val="21"/>
        </w:rPr>
        <w:t xml:space="preserve">         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,12)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由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,12)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>和</w:t>
      </w:r>
      <w:r>
        <w:rPr>
          <w:color w:val="FF6600"/>
          <w:position w:val="-6"/>
          <w:szCs w:val="21"/>
        </w:rPr>
        <w:object>
          <v:shape id="_x0000_i1102" o:spt="75" type="#_x0000_t75" style="height:13.95pt;width:40pt;" o:ole="t" filled="f" o:preferrelative="t" stroked="f" coordsize="21600,21600">
            <v:path/>
            <v:fill on="f" focussize="0,0"/>
            <v:stroke on="f"/>
            <v:imagedata r:id="rId136" o:title=""/>
            <o:lock v:ext="edit" grouping="f" rotation="f" text="f" aspectratio="t"/>
            <w10:wrap type="none"/>
            <w10:anchorlock/>
          </v:shape>
          <o:OLEObject Type="Embed" ProgID="Equation.DSMT4" ShapeID="_x0000_i1102" DrawAspect="Content" ObjectID="_1468075795" r:id="rId135">
            <o:LockedField>false</o:LockedField>
          </o:OLEObject>
        </w:object>
      </w:r>
      <w:r>
        <w:rPr>
          <w:rFonts w:hint="eastAsia"/>
          <w:color w:val="FF6600"/>
          <w:szCs w:val="21"/>
        </w:rPr>
        <w:t>，可得：</w:t>
      </w:r>
      <w:r>
        <w:rPr>
          <w:color w:val="FF6600"/>
          <w:position w:val="-12"/>
          <w:szCs w:val="21"/>
        </w:rPr>
        <w:object>
          <v:shape id="_x0000_i1103" o:spt="75" type="#_x0000_t75" style="height:18pt;width:67pt;" o:ole="t" filled="f" o:preferrelative="t" stroked="f" coordsize="21600,21600">
            <v:path/>
            <v:fill on="f" focussize="0,0"/>
            <v:stroke on="f"/>
            <v:imagedata r:id="rId138" o:title=""/>
            <o:lock v:ext="edit" grouping="f" rotation="f" text="f" aspectratio="t"/>
            <w10:wrap type="none"/>
            <w10:anchorlock/>
          </v:shape>
          <o:OLEObject Type="Embed" ProgID="Equation.DSMT4" ShapeID="_x0000_i1103" DrawAspect="Content" ObjectID="_1468075796" r:id="rId13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,13)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设乙球过D点的速度为</w:t>
      </w:r>
      <w:r>
        <w:rPr>
          <w:color w:val="FF6600"/>
          <w:position w:val="-12"/>
          <w:szCs w:val="21"/>
        </w:rPr>
        <w:object>
          <v:shape id="_x0000_i1104" o:spt="75" type="#_x0000_t75" style="height:22pt;width:17pt;" o:ole="t" filled="f" o:preferrelative="t" stroked="f" coordsize="21600,21600">
            <v:path/>
            <v:fill on="f" focussize="0,0"/>
            <v:stroke on="f"/>
            <v:imagedata r:id="rId140" o:title=""/>
            <o:lock v:ext="edit" grouping="f" rotation="f" text="f" aspectratio="t"/>
            <w10:wrap type="none"/>
            <w10:anchorlock/>
          </v:shape>
          <o:OLEObject Type="Embed" ProgID="Equation.DSMT4" ShapeID="_x0000_i1104" DrawAspect="Content" ObjectID="_1468075797" r:id="rId139">
            <o:LockedField>false</o:LockedField>
          </o:OLEObject>
        </w:object>
      </w:r>
      <w:r>
        <w:rPr>
          <w:rFonts w:hint="eastAsia"/>
          <w:color w:val="FF6600"/>
          <w:szCs w:val="21"/>
        </w:rPr>
        <w:t>，由动能定理得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</w:t>
      </w:r>
      <w:r>
        <w:rPr>
          <w:color w:val="FF6600"/>
          <w:position w:val="-24"/>
          <w:szCs w:val="21"/>
        </w:rPr>
        <w:object>
          <v:shape id="_x0000_i1105" o:spt="75" type="#_x0000_t75" style="height:31pt;width:171pt;" o:ole="t" filled="f" o:preferrelative="t" stroked="f" coordsize="21600,21600">
            <v:path/>
            <v:fill on="f" focussize="0,0"/>
            <v:stroke on="f"/>
            <v:imagedata r:id="rId142" o:title=""/>
            <o:lock v:ext="edit" grouping="f" rotation="f" text="f" aspectratio="t"/>
            <w10:wrap type="none"/>
            <w10:anchorlock/>
          </v:shape>
          <o:OLEObject Type="Embed" ProgID="Equation.DSMT4" ShapeID="_x0000_i1105" DrawAspect="Content" ObjectID="_1468075798" r:id="rId141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,14)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联立⑨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,13)</w:instrText>
      </w:r>
      <w:r>
        <w:rPr>
          <w:color w:val="FF6600"/>
          <w:sz w:val="18"/>
          <w:szCs w:val="18"/>
        </w:rPr>
        <w:fldChar w:fldCharType="end"/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,14)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>得：</w:t>
      </w:r>
      <w:r>
        <w:rPr>
          <w:color w:val="FF6600"/>
          <w:position w:val="-12"/>
          <w:szCs w:val="21"/>
        </w:rPr>
        <w:object>
          <v:shape id="_x0000_i1106" o:spt="75" type="#_x0000_t75" style="height:22pt;width:96pt;" o:ole="t" filled="f" o:preferrelative="t" stroked="f" coordsize="21600,21600">
            <v:path/>
            <v:fill on="f" focussize="0,0"/>
            <v:stroke on="f"/>
            <v:imagedata r:id="rId144" o:title=""/>
            <o:lock v:ext="edit" grouping="f" rotation="f" text="f" aspectratio="t"/>
            <w10:wrap type="none"/>
            <w10:anchorlock/>
          </v:shape>
          <o:OLEObject Type="Embed" ProgID="Equation.DSMT4" ShapeID="_x0000_i1106" DrawAspect="Content" ObjectID="_1468075799" r:id="rId143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,15)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>设乙在水平轨道上的落点到B点的距离为</w:t>
      </w:r>
      <w:r>
        <w:rPr>
          <w:color w:val="FF6600"/>
          <w:position w:val="-6"/>
          <w:szCs w:val="21"/>
        </w:rPr>
        <w:object>
          <v:shape id="_x0000_i1107" o:spt="75" type="#_x0000_t75" style="height:13.95pt;width:13pt;" o:ole="t" filled="f" o:preferrelative="t" stroked="f" coordsize="21600,21600">
            <v:path/>
            <v:fill on="f" focussize="0,0"/>
            <v:stroke on="f"/>
            <v:imagedata r:id="rId146" o:title=""/>
            <o:lock v:ext="edit" grouping="f" rotation="f" text="f" aspectratio="t"/>
            <w10:wrap type="none"/>
            <w10:anchorlock/>
          </v:shape>
          <o:OLEObject Type="Embed" ProgID="Equation.DSMT4" ShapeID="_x0000_i1107" DrawAspect="Content" ObjectID="_1468075800" r:id="rId145">
            <o:LockedField>false</o:LockedField>
          </o:OLEObject>
        </w:object>
      </w:r>
      <w:r>
        <w:rPr>
          <w:rFonts w:hint="eastAsia"/>
          <w:color w:val="FF6600"/>
          <w:szCs w:val="21"/>
        </w:rPr>
        <w:t>，则有：</w:t>
      </w:r>
    </w:p>
    <w:p>
      <w:pPr>
        <w:ind w:firstLine="735" w:firstLineChars="350"/>
        <w:rPr>
          <w:rFonts w:hint="eastAsia"/>
          <w:color w:val="FF6600"/>
          <w:szCs w:val="21"/>
        </w:rPr>
      </w:pPr>
      <w:r>
        <w:rPr>
          <w:rFonts w:hint="eastAsia"/>
          <w:color w:val="FF6600"/>
          <w:szCs w:val="21"/>
        </w:rPr>
        <w:t xml:space="preserve">              </w:t>
      </w:r>
      <w:r>
        <w:rPr>
          <w:color w:val="FF6600"/>
          <w:position w:val="-12"/>
          <w:szCs w:val="21"/>
        </w:rPr>
        <w:object>
          <v:shape id="_x0000_i1108" o:spt="75" type="#_x0000_t75" style="height:22pt;width:42pt;" o:ole="t" filled="f" o:preferrelative="t" stroked="f" coordsize="21600,21600">
            <v:path/>
            <v:fill on="f" focussize="0,0"/>
            <v:stroke on="f"/>
            <v:imagedata r:id="rId148" o:title=""/>
            <o:lock v:ext="edit" grouping="f" rotation="f" text="f" aspectratio="t"/>
            <w10:wrap type="none"/>
            <w10:anchorlock/>
          </v:shape>
          <o:OLEObject Type="Embed" ProgID="Equation.DSMT4" ShapeID="_x0000_i1108" DrawAspect="Content" ObjectID="_1468075801" r:id="rId147">
            <o:LockedField>false</o:LockedField>
          </o:OLEObject>
        </w:object>
      </w:r>
      <w:r>
        <w:rPr>
          <w:rFonts w:hint="eastAsia"/>
          <w:color w:val="FF6600"/>
          <w:szCs w:val="21"/>
        </w:rPr>
        <w:t xml:space="preserve">                                          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3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,16)</w:instrText>
      </w:r>
      <w:r>
        <w:rPr>
          <w:color w:val="FF6600"/>
          <w:sz w:val="18"/>
          <w:szCs w:val="18"/>
        </w:rPr>
        <w:fldChar w:fldCharType="end"/>
      </w:r>
    </w:p>
    <w:p>
      <w:pPr>
        <w:ind w:firstLine="735" w:firstLineChars="350"/>
        <w:rPr>
          <w:color w:val="FF6600"/>
          <w:szCs w:val="21"/>
        </w:rPr>
      </w:pPr>
      <w:r>
        <w:rPr>
          <w:rFonts w:hint="eastAsia"/>
          <w:color w:val="FF6600"/>
          <w:szCs w:val="21"/>
        </w:rPr>
        <w:t>联立②</w:t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2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,15)</w:instrText>
      </w:r>
      <w:r>
        <w:rPr>
          <w:color w:val="FF6600"/>
          <w:sz w:val="18"/>
          <w:szCs w:val="18"/>
        </w:rPr>
        <w:fldChar w:fldCharType="end"/>
      </w:r>
      <w:r>
        <w:rPr>
          <w:color w:val="FF6600"/>
          <w:sz w:val="18"/>
          <w:szCs w:val="18"/>
        </w:rPr>
        <w:fldChar w:fldCharType="begin"/>
      </w:r>
      <w:r>
        <w:rPr>
          <w:color w:val="FF6600"/>
          <w:sz w:val="18"/>
          <w:szCs w:val="18"/>
        </w:rPr>
        <w:instrText xml:space="preserve"> </w:instrText>
      </w:r>
      <w:r>
        <w:rPr>
          <w:rFonts w:hint="eastAsia"/>
          <w:color w:val="FF6600"/>
          <w:sz w:val="18"/>
          <w:szCs w:val="18"/>
        </w:rPr>
        <w:instrText xml:space="preserve">eq \o\ac(</w:instrText>
      </w:r>
      <w:r>
        <w:rPr>
          <w:rFonts w:hint="eastAsia" w:ascii="宋体"/>
          <w:color w:val="FF6600"/>
          <w:position w:val="-3"/>
          <w:sz w:val="27"/>
          <w:szCs w:val="18"/>
        </w:rPr>
        <w:instrText xml:space="preserve">○</w:instrText>
      </w:r>
      <w:r>
        <w:rPr>
          <w:rFonts w:hint="eastAsia"/>
          <w:color w:val="FF6600"/>
          <w:sz w:val="18"/>
          <w:szCs w:val="18"/>
        </w:rPr>
        <w:instrText xml:space="preserve">,16)</w:instrText>
      </w:r>
      <w:r>
        <w:rPr>
          <w:color w:val="FF6600"/>
          <w:sz w:val="18"/>
          <w:szCs w:val="18"/>
        </w:rPr>
        <w:fldChar w:fldCharType="end"/>
      </w:r>
      <w:r>
        <w:rPr>
          <w:rFonts w:hint="eastAsia"/>
          <w:color w:val="FF6600"/>
          <w:szCs w:val="21"/>
        </w:rPr>
        <w:t>得：</w:t>
      </w:r>
      <w:r>
        <w:rPr>
          <w:color w:val="FF6600"/>
          <w:position w:val="-6"/>
          <w:szCs w:val="21"/>
        </w:rPr>
        <w:object>
          <v:shape id="_x0000_i1109" o:spt="75" type="#_x0000_t75" style="height:13.95pt;width:83pt;" o:ole="t" filled="f" o:preferrelative="t" stroked="f" coordsize="21600,21600">
            <v:path/>
            <v:fill on="f" focussize="0,0"/>
            <v:stroke on="f"/>
            <v:imagedata r:id="rId112" o:title=""/>
            <o:lock v:ext="edit" grouping="f" rotation="f" text="f" aspectratio="t"/>
            <w10:wrap type="none"/>
            <w10:anchorlock/>
          </v:shape>
          <o:OLEObject Type="Embed" ProgID="Equation.DSMT4" ShapeID="_x0000_i1109" DrawAspect="Content" ObjectID="_1468075802" r:id="rId149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1"/>
      <w:numFmt w:val="lowerLetter"/>
      <w:lvlText w:val="%1."/>
      <w:lvlJc w:val="left"/>
      <w:pPr>
        <w:tabs>
          <w:tab w:val="left" w:pos="675"/>
        </w:tabs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74BDC"/>
    <w:rsid w:val="0B374BD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59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试题地区"/>
    <w:basedOn w:val="1"/>
    <w:qFormat/>
    <w:uiPriority w:val="0"/>
    <w:pPr>
      <w:jc w:val="center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2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1.wmf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image" Target="media/image29.wmf"/><Relationship Id="rId7" Type="http://schemas.openxmlformats.org/officeDocument/2006/relationships/image" Target="media/image2.wmf"/><Relationship Id="rId69" Type="http://schemas.openxmlformats.org/officeDocument/2006/relationships/oleObject" Target="embeddings/oleObject38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7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6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5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4.bin"/><Relationship Id="rId60" Type="http://schemas.openxmlformats.org/officeDocument/2006/relationships/image" Target="media/image2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3.bin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jpeg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image" Target="media/image19.wmf"/><Relationship Id="rId5" Type="http://schemas.openxmlformats.org/officeDocument/2006/relationships/image" Target="media/image1.wmf"/><Relationship Id="rId49" Type="http://schemas.openxmlformats.org/officeDocument/2006/relationships/oleObject" Target="embeddings/oleObject28.bin"/><Relationship Id="rId48" Type="http://schemas.openxmlformats.org/officeDocument/2006/relationships/oleObject" Target="embeddings/oleObject27.bin"/><Relationship Id="rId47" Type="http://schemas.openxmlformats.org/officeDocument/2006/relationships/oleObject" Target="embeddings/oleObject26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5.bin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image" Target="media/image15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4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3.png"/><Relationship Id="rId34" Type="http://schemas.openxmlformats.org/officeDocument/2006/relationships/image" Target="media/image12.wmf"/><Relationship Id="rId33" Type="http://schemas.openxmlformats.org/officeDocument/2006/relationships/oleObject" Target="embeddings/oleObject19.bin"/><Relationship Id="rId32" Type="http://schemas.openxmlformats.org/officeDocument/2006/relationships/image" Target="media/image11.wmf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image" Target="media/image9.png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image" Target="media/image6.wmf"/><Relationship Id="rId22" Type="http://schemas.openxmlformats.org/officeDocument/2006/relationships/oleObject" Target="embeddings/oleObject14.bin"/><Relationship Id="rId21" Type="http://schemas.openxmlformats.org/officeDocument/2006/relationships/image" Target="media/image5.wmf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image" Target="media/image4.wmf"/><Relationship Id="rId18" Type="http://schemas.openxmlformats.org/officeDocument/2006/relationships/oleObject" Target="embeddings/oleObject12.bin"/><Relationship Id="rId17" Type="http://schemas.openxmlformats.org/officeDocument/2006/relationships/image" Target="media/image3.wmf"/><Relationship Id="rId16" Type="http://schemas.openxmlformats.org/officeDocument/2006/relationships/oleObject" Target="embeddings/oleObject11.bin"/><Relationship Id="rId152" Type="http://schemas.openxmlformats.org/officeDocument/2006/relationships/fontTable" Target="fontTable.xml"/><Relationship Id="rId151" Type="http://schemas.openxmlformats.org/officeDocument/2006/relationships/numbering" Target="numbering.xml"/><Relationship Id="rId150" Type="http://schemas.openxmlformats.org/officeDocument/2006/relationships/customXml" Target="../customXml/item1.xml"/><Relationship Id="rId15" Type="http://schemas.openxmlformats.org/officeDocument/2006/relationships/oleObject" Target="embeddings/oleObject10.bin"/><Relationship Id="rId149" Type="http://schemas.openxmlformats.org/officeDocument/2006/relationships/oleObject" Target="embeddings/oleObject78.bin"/><Relationship Id="rId148" Type="http://schemas.openxmlformats.org/officeDocument/2006/relationships/image" Target="media/image68.wmf"/><Relationship Id="rId147" Type="http://schemas.openxmlformats.org/officeDocument/2006/relationships/oleObject" Target="embeddings/oleObject77.bin"/><Relationship Id="rId146" Type="http://schemas.openxmlformats.org/officeDocument/2006/relationships/image" Target="media/image67.wmf"/><Relationship Id="rId145" Type="http://schemas.openxmlformats.org/officeDocument/2006/relationships/oleObject" Target="embeddings/oleObject76.bin"/><Relationship Id="rId144" Type="http://schemas.openxmlformats.org/officeDocument/2006/relationships/image" Target="media/image66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9.bin"/><Relationship Id="rId139" Type="http://schemas.openxmlformats.org/officeDocument/2006/relationships/oleObject" Target="embeddings/oleObject73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9.wmf"/><Relationship Id="rId13" Type="http://schemas.openxmlformats.org/officeDocument/2006/relationships/oleObject" Target="embeddings/oleObject8.bin"/><Relationship Id="rId129" Type="http://schemas.openxmlformats.org/officeDocument/2006/relationships/oleObject" Target="embeddings/oleObject68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4.wmf"/><Relationship Id="rId12" Type="http://schemas.openxmlformats.org/officeDocument/2006/relationships/oleObject" Target="embeddings/oleObject7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6.bin"/><Relationship Id="rId109" Type="http://schemas.openxmlformats.org/officeDocument/2006/relationships/oleObject" Target="embeddings/oleObject58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7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89"/>
    <customShpInfo spid="_x0000_s2590"/>
    <customShpInfo spid="_x0000_s2591"/>
    <customShpInfo spid="_x0000_s2592"/>
    <customShpInfo spid="_x0000_s2588"/>
    <customShpInfo spid="_x0000_s2593"/>
    <customShpInfo spid="_x0000_s2594"/>
    <customShpInfo spid="_x0000_s2595"/>
    <customShpInfo spid="_x0000_s2596"/>
    <customShpInfo spid="_x0000_s2597"/>
    <customShpInfo spid="_x0000_s2598"/>
    <customShpInfo spid="_x0000_s2599"/>
    <customShpInfo spid="_x0000_s2600"/>
    <customShpInfo spid="_x0000_s2601"/>
    <customShpInfo spid="_x0000_s2602"/>
    <customShpInfo spid="_x0000_s2603"/>
    <customShpInfo spid="_x0000_s2604"/>
    <customShpInfo spid="_x0000_s2605"/>
    <customShpInfo spid="_x0000_s2606"/>
    <customShpInfo spid="_x0000_s2607"/>
    <customShpInfo spid="_x0000_s25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2018-05-28T08:40:00Z</dcterms:created>
  <dc:creator>tuzi</dc:creator>
  <cp:lastModifiedBy>tuzi</cp:lastModifiedBy>
  <dcterms:modified xsi:type="dcterms:W3CDTF">2018-05-28T08:41:00Z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