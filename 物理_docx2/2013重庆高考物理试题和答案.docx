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szCs w:val="21"/>
        </w:rPr>
      </w:pPr>
      <w:r>
        <w:rPr>
          <w:color w:val="000000"/>
          <w:szCs w:val="21"/>
        </w:rPr>
        <w:t>2013年高考理综（物理部分）（重庆卷）</w:t>
      </w:r>
    </w:p>
    <w:p>
      <w:pPr>
        <w:ind w:left="420" w:hanging="420" w:hangingChars="200"/>
        <w:rPr>
          <w:color w:val="000000"/>
        </w:rPr>
      </w:pPr>
      <w:r>
        <w:rPr>
          <w:color w:val="000000"/>
        </w:rPr>
        <w:t>一、选择题（本大题共5小题，每小题6分，共30分。在每小题给出的四个选项中，只有一项符合题目要求）</w:t>
      </w:r>
    </w:p>
    <w:p>
      <w:pPr>
        <w:ind w:left="420" w:hanging="420" w:hangingChars="200"/>
        <w:rPr>
          <w:color w:val="000000"/>
        </w:rPr>
      </w:pPr>
      <w:r>
        <w:rPr>
          <w:color w:val="000000"/>
        </w:rPr>
        <w:drawing>
          <wp:anchor distT="0" distB="0" distL="114300" distR="114300" simplePos="0" relativeHeight="251716608" behindDoc="0" locked="0" layoutInCell="1" allowOverlap="1">
            <wp:simplePos x="0" y="0"/>
            <wp:positionH relativeFrom="column">
              <wp:posOffset>4328795</wp:posOffset>
            </wp:positionH>
            <wp:positionV relativeFrom="paragraph">
              <wp:posOffset>23495</wp:posOffset>
            </wp:positionV>
            <wp:extent cx="1076960" cy="612140"/>
            <wp:effectExtent l="0" t="0" r="8890" b="16510"/>
            <wp:wrapSquare wrapText="bothSides"/>
            <wp:docPr id="244"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 descr="图片1"/>
                    <pic:cNvPicPr>
                      <a:picLocks noChangeAspect="1"/>
                    </pic:cNvPicPr>
                  </pic:nvPicPr>
                  <pic:blipFill>
                    <a:blip r:embed="rId10"/>
                    <a:srcRect r="5232" b="15646"/>
                    <a:stretch>
                      <a:fillRect/>
                    </a:stretch>
                  </pic:blipFill>
                  <pic:spPr>
                    <a:xfrm>
                      <a:off x="0" y="0"/>
                      <a:ext cx="1076960" cy="612140"/>
                    </a:xfrm>
                    <a:prstGeom prst="rect">
                      <a:avLst/>
                    </a:prstGeom>
                    <a:noFill/>
                    <a:ln w="9525">
                      <a:noFill/>
                    </a:ln>
                  </pic:spPr>
                </pic:pic>
              </a:graphicData>
            </a:graphic>
          </wp:anchor>
        </w:drawing>
      </w:r>
      <w:r>
        <w:rPr>
          <w:color w:val="000000"/>
        </w:rPr>
        <w:t>1．如图所示，某人静躺在椅子上，椅子的靠背与水平面之间有固定倾斜角</w:t>
      </w:r>
      <w:r>
        <w:rPr>
          <w:i/>
          <w:color w:val="000000"/>
        </w:rPr>
        <w:t>θ</w:t>
      </w:r>
      <w:r>
        <w:rPr>
          <w:color w:val="000000"/>
        </w:rPr>
        <w:t>。若此人所受重力为</w:t>
      </w:r>
      <w:r>
        <w:rPr>
          <w:i/>
          <w:color w:val="000000"/>
        </w:rPr>
        <w:t>G</w:t>
      </w:r>
      <w:r>
        <w:rPr>
          <w:color w:val="000000"/>
        </w:rPr>
        <w:t>，则椅子各部分对他的作用力的合力大小为</w:t>
      </w:r>
    </w:p>
    <w:p>
      <w:pPr>
        <w:ind w:firstLine="420" w:firstLineChars="200"/>
        <w:rPr>
          <w:color w:val="000000"/>
        </w:rPr>
      </w:pPr>
      <w:r>
        <w:rPr>
          <w:color w:val="000000"/>
        </w:rPr>
        <w:t>A．</w:t>
      </w:r>
      <w:r>
        <w:rPr>
          <w:i/>
          <w:color w:val="000000"/>
        </w:rPr>
        <w:t>G</w:t>
      </w:r>
      <w:r>
        <w:rPr>
          <w:color w:val="000000"/>
        </w:rPr>
        <w:t xml:space="preserve">                 B．</w:t>
      </w:r>
      <w:r>
        <w:rPr>
          <w:i/>
          <w:color w:val="000000"/>
        </w:rPr>
        <w:t>G</w:t>
      </w:r>
      <w:r>
        <w:rPr>
          <w:color w:val="000000"/>
        </w:rPr>
        <w:t>sin</w:t>
      </w:r>
      <w:r>
        <w:rPr>
          <w:i/>
          <w:color w:val="000000"/>
        </w:rPr>
        <w:t>θ</w:t>
      </w:r>
    </w:p>
    <w:p>
      <w:pPr>
        <w:ind w:firstLine="420" w:firstLineChars="200"/>
        <w:rPr>
          <w:color w:val="000000"/>
        </w:rPr>
      </w:pPr>
      <w:r>
        <w:rPr>
          <w:color w:val="000000"/>
        </w:rPr>
        <w:t>C．</w:t>
      </w:r>
      <w:r>
        <w:rPr>
          <w:i/>
          <w:color w:val="000000"/>
        </w:rPr>
        <w:t>G</w:t>
      </w:r>
      <w:r>
        <w:rPr>
          <w:color w:val="000000"/>
        </w:rPr>
        <w:t>cos</w:t>
      </w:r>
      <w:r>
        <w:rPr>
          <w:i/>
          <w:color w:val="000000"/>
        </w:rPr>
        <w:t>θ</w:t>
      </w:r>
      <w:r>
        <w:rPr>
          <w:color w:val="000000"/>
        </w:rPr>
        <w:t xml:space="preserve">             </w:t>
      </w:r>
      <w:r>
        <w:rPr>
          <w:rFonts w:hint="eastAsia"/>
          <w:color w:val="000000"/>
        </w:rPr>
        <w:t xml:space="preserve"> </w:t>
      </w:r>
      <w:r>
        <w:rPr>
          <w:color w:val="000000"/>
        </w:rPr>
        <w:t>D．</w:t>
      </w:r>
      <w:r>
        <w:rPr>
          <w:i/>
          <w:color w:val="000000"/>
        </w:rPr>
        <w:t>G</w:t>
      </w:r>
      <w:r>
        <w:rPr>
          <w:color w:val="000000"/>
        </w:rPr>
        <w:t>tan</w:t>
      </w:r>
      <w:r>
        <w:rPr>
          <w:i/>
          <w:color w:val="000000"/>
        </w:rPr>
        <w:t>θ</w:t>
      </w:r>
    </w:p>
    <w:p>
      <w:pPr>
        <w:spacing w:before="156" w:beforeLines="50" w:line="300" w:lineRule="exact"/>
        <w:ind w:left="420" w:hanging="420" w:hangingChars="200"/>
        <w:rPr>
          <w:color w:val="000000"/>
          <w:spacing w:val="-6"/>
        </w:rPr>
      </w:pPr>
      <w:r>
        <w:rPr>
          <w:color w:val="000000"/>
        </w:rPr>
        <w:t>2．</w:t>
      </w:r>
      <w:r>
        <w:rPr>
          <w:color w:val="000000"/>
          <w:spacing w:val="-6"/>
        </w:rPr>
        <w:t>铀是常用的一种核燃料，若它的原子核发生了如下的裂变反应：</w:t>
      </w:r>
      <w:r>
        <w:rPr>
          <w:color w:val="000000"/>
          <w:spacing w:val="-6"/>
          <w:position w:val="-12"/>
        </w:rPr>
        <w:object>
          <v:shape id="_x0000_i1025" o:spt="75" type="#_x0000_t75" style="height:17.75pt;width:104.5pt;" o:ole="t" filled="f" o:preferrelative="t" stroked="f" coordsize="21600,21600">
            <v:path/>
            <v:fill on="f" focussize="0,0"/>
            <v:stroke on="f"/>
            <v:imagedata r:id="rId12" o:title=""/>
            <o:lock v:ext="edit" grouping="f" rotation="f" text="f" aspectratio="t"/>
            <w10:wrap type="none"/>
            <w10:anchorlock/>
          </v:shape>
          <o:OLEObject Type="Embed" ProgID="PBrush" ShapeID="_x0000_i1025" DrawAspect="Content" ObjectID="_1468075725" r:id="rId11">
            <o:LockedField>false</o:LockedField>
          </o:OLEObject>
        </w:object>
      </w:r>
      <w:r>
        <w:rPr>
          <w:color w:val="000000"/>
          <w:spacing w:val="-6"/>
        </w:rPr>
        <w:t>则</w:t>
      </w:r>
      <w:r>
        <w:rPr>
          <w:i/>
          <w:color w:val="000000"/>
          <w:spacing w:val="-6"/>
        </w:rPr>
        <w:t>a+b</w:t>
      </w:r>
      <w:r>
        <w:rPr>
          <w:color w:val="000000"/>
          <w:spacing w:val="-6"/>
        </w:rPr>
        <w:t>可能是</w:t>
      </w:r>
    </w:p>
    <w:p>
      <w:pPr>
        <w:spacing w:line="300" w:lineRule="exact"/>
        <w:ind w:left="294" w:hanging="294" w:hangingChars="140"/>
        <w:rPr>
          <w:color w:val="000000"/>
        </w:rPr>
      </w:pPr>
      <w:r>
        <w:rPr>
          <w:color w:val="000000"/>
        </w:rPr>
        <w:t xml:space="preserve">   A．</w:t>
      </w:r>
      <w:r>
        <w:rPr>
          <w:color w:val="000000"/>
          <w:position w:val="-12"/>
        </w:rPr>
        <w:object>
          <v:shape id="_x0000_i1026" o:spt="75" type="#_x0000_t75" style="height:19pt;width:59pt;" o:ole="t" filled="f" o:preferrelative="t" stroked="f" coordsize="21600,21600">
            <v:path/>
            <v:fill on="f" focussize="0,0"/>
            <v:stroke on="f"/>
            <v:imagedata r:id="rId14" o:title=""/>
            <o:lock v:ext="edit" grouping="f" rotation="f" text="f" aspectratio="t"/>
            <w10:wrap type="none"/>
            <w10:anchorlock/>
          </v:shape>
          <o:OLEObject Type="Embed" ProgID="PBrush" ShapeID="_x0000_i1026" DrawAspect="Content" ObjectID="_1468075726" r:id="rId13">
            <o:LockedField>false</o:LockedField>
          </o:OLEObject>
        </w:object>
      </w:r>
      <w:r>
        <w:rPr>
          <w:color w:val="000000"/>
        </w:rPr>
        <w:t xml:space="preserve">       B．</w:t>
      </w:r>
      <w:r>
        <w:rPr>
          <w:color w:val="000000"/>
          <w:position w:val="-12"/>
        </w:rPr>
        <w:object>
          <v:shape id="_x0000_i1027" o:spt="75" type="#_x0000_t75" style="height:19pt;width:58pt;" o:ole="t" filled="f" o:preferrelative="t" stroked="f" coordsize="21600,21600">
            <v:path/>
            <v:fill on="f" focussize="0,0"/>
            <v:stroke on="f"/>
            <v:imagedata r:id="rId16" o:title=""/>
            <o:lock v:ext="edit" grouping="f" rotation="f" text="f" aspectratio="t"/>
            <w10:wrap type="none"/>
            <w10:anchorlock/>
          </v:shape>
          <o:OLEObject Type="Embed" ProgID="PBrush" ShapeID="_x0000_i1027" DrawAspect="Content" ObjectID="_1468075727" r:id="rId15">
            <o:LockedField>false</o:LockedField>
          </o:OLEObject>
        </w:object>
      </w:r>
      <w:r>
        <w:rPr>
          <w:color w:val="000000"/>
        </w:rPr>
        <w:t xml:space="preserve">   C．</w:t>
      </w:r>
      <w:r>
        <w:rPr>
          <w:color w:val="000000"/>
          <w:position w:val="-12"/>
        </w:rPr>
        <w:object>
          <v:shape id="_x0000_i1028" o:spt="75" type="#_x0000_t75" style="height:19pt;width:56pt;" o:ole="t" filled="f" o:preferrelative="t" stroked="f" coordsize="21600,21600">
            <v:path/>
            <v:fill on="f" focussize="0,0"/>
            <v:stroke on="f"/>
            <v:imagedata r:id="rId18" o:title=""/>
            <o:lock v:ext="edit" grouping="f" rotation="f" text="f" aspectratio="t"/>
            <w10:wrap type="none"/>
            <w10:anchorlock/>
          </v:shape>
          <o:OLEObject Type="Embed" ProgID="Equation.3" ShapeID="_x0000_i1028" DrawAspect="Content" ObjectID="_1468075728" r:id="rId17">
            <o:LockedField>false</o:LockedField>
          </o:OLEObject>
        </w:object>
      </w:r>
      <w:r>
        <w:rPr>
          <w:color w:val="000000"/>
        </w:rPr>
        <w:t xml:space="preserve">       D．</w:t>
      </w:r>
      <w:r>
        <w:rPr>
          <w:color w:val="000000"/>
          <w:position w:val="-12"/>
        </w:rPr>
        <w:object>
          <v:shape id="_x0000_i1029" o:spt="75" type="#_x0000_t75" style="height:19pt;width:57pt;" o:ole="t" filled="f" o:preferrelative="t" stroked="f" coordsize="21600,21600">
            <v:path/>
            <v:fill on="f" focussize="0,0"/>
            <v:stroke on="f"/>
            <v:imagedata r:id="rId20" o:title=""/>
            <o:lock v:ext="edit" grouping="f" rotation="f" text="f" aspectratio="t"/>
            <w10:wrap type="none"/>
            <w10:anchorlock/>
          </v:shape>
          <o:OLEObject Type="Embed" ProgID="PBrush" ShapeID="_x0000_i1029" DrawAspect="Content" ObjectID="_1468075729" r:id="rId19">
            <o:LockedField>false</o:LockedField>
          </o:OLEObject>
        </w:objec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7632" behindDoc="0" locked="0" layoutInCell="1" allowOverlap="1">
                <wp:simplePos x="0" y="0"/>
                <wp:positionH relativeFrom="column">
                  <wp:posOffset>4244975</wp:posOffset>
                </wp:positionH>
                <wp:positionV relativeFrom="paragraph">
                  <wp:posOffset>361315</wp:posOffset>
                </wp:positionV>
                <wp:extent cx="1130300" cy="762635"/>
                <wp:effectExtent l="4445" t="0" r="8255" b="0"/>
                <wp:wrapNone/>
                <wp:docPr id="227" name="组合 227"/>
                <wp:cNvGraphicFramePr/>
                <a:graphic xmlns:a="http://schemas.openxmlformats.org/drawingml/2006/main">
                  <a:graphicData uri="http://schemas.microsoft.com/office/word/2010/wordprocessingGroup">
                    <wpg:wgp>
                      <wpg:cNvGrpSpPr/>
                      <wpg:grpSpPr>
                        <a:xfrm>
                          <a:off x="0" y="0"/>
                          <a:ext cx="1130300" cy="762635"/>
                          <a:chOff x="0" y="0"/>
                          <a:chExt cx="1780" cy="1201"/>
                        </a:xfrm>
                      </wpg:grpSpPr>
                      <wps:wsp>
                        <wps:cNvPr id="218" name="任意多边形 218"/>
                        <wps:cNvSpPr/>
                        <wps:spPr>
                          <a:xfrm>
                            <a:off x="0" y="23"/>
                            <a:ext cx="1780" cy="941"/>
                          </a:xfrm>
                          <a:custGeom>
                            <a:avLst/>
                            <a:gdLst/>
                            <a:ahLst/>
                            <a:cxnLst/>
                            <a:pathLst>
                              <a:path w="2560" h="1354">
                                <a:moveTo>
                                  <a:pt x="0" y="0"/>
                                </a:moveTo>
                                <a:cubicBezTo>
                                  <a:pt x="17" y="29"/>
                                  <a:pt x="41" y="102"/>
                                  <a:pt x="104" y="184"/>
                                </a:cubicBezTo>
                                <a:cubicBezTo>
                                  <a:pt x="167" y="266"/>
                                  <a:pt x="277" y="394"/>
                                  <a:pt x="381" y="495"/>
                                </a:cubicBezTo>
                                <a:cubicBezTo>
                                  <a:pt x="485" y="596"/>
                                  <a:pt x="585" y="691"/>
                                  <a:pt x="729" y="791"/>
                                </a:cubicBezTo>
                                <a:cubicBezTo>
                                  <a:pt x="873" y="891"/>
                                  <a:pt x="1059" y="1013"/>
                                  <a:pt x="1245" y="1094"/>
                                </a:cubicBezTo>
                                <a:cubicBezTo>
                                  <a:pt x="1431" y="1175"/>
                                  <a:pt x="1625" y="1235"/>
                                  <a:pt x="1844" y="1278"/>
                                </a:cubicBezTo>
                                <a:cubicBezTo>
                                  <a:pt x="2063" y="1321"/>
                                  <a:pt x="2411" y="1338"/>
                                  <a:pt x="2560" y="1354"/>
                                </a:cubicBezTo>
                              </a:path>
                            </a:pathLst>
                          </a:custGeom>
                          <a:noFill/>
                          <a:ln w="9525" cap="flat" cmpd="sng">
                            <a:solidFill>
                              <a:srgbClr val="000000"/>
                            </a:solidFill>
                            <a:prstDash val="solid"/>
                            <a:headEnd type="none" w="med" len="med"/>
                            <a:tailEnd type="none" w="med" len="med"/>
                          </a:ln>
                        </wps:spPr>
                        <wps:bodyPr upright="1"/>
                      </wps:wsp>
                      <wps:wsp>
                        <wps:cNvPr id="219" name="椭圆 219"/>
                        <wps:cNvSpPr/>
                        <wps:spPr>
                          <a:xfrm>
                            <a:off x="527" y="974"/>
                            <a:ext cx="71" cy="72"/>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solid"/>
                            <a:headEnd type="none" w="med" len="med"/>
                            <a:tailEnd type="none" w="med" len="med"/>
                          </a:ln>
                        </wps:spPr>
                        <wps:bodyPr upright="1"/>
                      </wps:wsp>
                      <wps:wsp>
                        <wps:cNvPr id="220" name="椭圆 220"/>
                        <wps:cNvSpPr/>
                        <wps:spPr>
                          <a:xfrm>
                            <a:off x="184" y="279"/>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1" name="椭圆 221"/>
                        <wps:cNvSpPr/>
                        <wps:spPr>
                          <a:xfrm>
                            <a:off x="704" y="687"/>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2" name="椭圆 222"/>
                        <wps:cNvSpPr/>
                        <wps:spPr>
                          <a:xfrm>
                            <a:off x="1238" y="894"/>
                            <a:ext cx="34" cy="34"/>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223" name="文本框 223"/>
                        <wps:cNvSpPr txBox="1"/>
                        <wps:spPr>
                          <a:xfrm>
                            <a:off x="107"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Q</w:t>
                              </w:r>
                            </w:p>
                          </w:txbxContent>
                        </wps:txbx>
                        <wps:bodyPr lIns="0" tIns="0" rIns="0" bIns="0" upright="1"/>
                      </wps:wsp>
                      <wps:wsp>
                        <wps:cNvPr id="224" name="文本框 224"/>
                        <wps:cNvSpPr txBox="1"/>
                        <wps:spPr>
                          <a:xfrm>
                            <a:off x="644" y="441"/>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N</w:t>
                              </w:r>
                            </w:p>
                          </w:txbxContent>
                        </wps:txbx>
                        <wps:bodyPr lIns="0" tIns="0" rIns="0" bIns="0" upright="1"/>
                      </wps:wsp>
                      <wps:wsp>
                        <wps:cNvPr id="225" name="文本框 225"/>
                        <wps:cNvSpPr txBox="1"/>
                        <wps:spPr>
                          <a:xfrm>
                            <a:off x="1142" y="609"/>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M</w:t>
                              </w:r>
                            </w:p>
                          </w:txbxContent>
                        </wps:txbx>
                        <wps:bodyPr lIns="0" tIns="0" rIns="0" bIns="0" upright="1"/>
                      </wps:wsp>
                      <wps:wsp>
                        <wps:cNvPr id="226" name="文本框 226"/>
                        <wps:cNvSpPr txBox="1"/>
                        <wps:spPr>
                          <a:xfrm>
                            <a:off x="299" y="87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O</w:t>
                              </w:r>
                            </w:p>
                          </w:txbxContent>
                        </wps:txbx>
                        <wps:bodyPr lIns="0" tIns="0" rIns="0" bIns="0" upright="1"/>
                      </wps:wsp>
                    </wpg:wgp>
                  </a:graphicData>
                </a:graphic>
              </wp:anchor>
            </w:drawing>
          </mc:Choice>
          <mc:Fallback>
            <w:pict>
              <v:group id="_x0000_s1026" o:spid="_x0000_s1026" o:spt="203" style="position:absolute;left:0pt;margin-left:334.25pt;margin-top:28.45pt;height:60.05pt;width:89pt;z-index:251717632;mso-width-relative:page;mso-height-relative:page;" coordsize="1780,1201" o:gfxdata="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IXXLeDaAAAACgEAAA8AAAAAAAAAAQAgAAAAIgAAAGRycy9k&#10;b3ducmV2LnhtbFBLAQIUABQAAAAIAIdO4kC/YAsSHgUAAP0XAAAOAAAAAAAAAAEAIAAAACkBAABk&#10;cnMvZTJvRG9jLnhtbFBLBQYAAAAABgAGAFkBAAC5CAAAAAA=&#10;">
                <o:lock v:ext="edit" grouping="f" rotation="f" text="f" aspectratio="f"/>
                <v:shape id="_x0000_s1026" o:spid="_x0000_s1026" o:spt="100" style="position:absolute;left:0;top:23;height:941;width:1780;" filled="f" stroked="t" coordsize="2560,1354" o:gfxdata="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YrGv7sAAADc&#10;AAAADwAAAAAAAAABACAAAAAiAAAAZHJzL2Rvd25yZXYueG1sUEsBAhQAFAAAAAgAh07iQDMvBZ47&#10;AAAAOQAAABAAAAAAAAAAAQAgAAAACgEAAGRycy9zaGFwZXhtbC54bWxQSwUGAAAAAAYABgBbAQAA&#10;tAMAAAAA&#10;" path="m0,0c17,29,41,102,104,184c167,266,277,394,381,495c485,596,585,691,729,791c873,891,1059,1013,1245,1094c1431,1175,1625,1235,1844,1278c2063,1321,2411,1338,2560,1354e">
                  <v:fill on="f" focussize="0,0"/>
                  <v:stroke color="#000000" joinstyle="round"/>
                  <v:imagedata o:title=""/>
                  <o:lock v:ext="edit" aspectratio="f"/>
                </v:shape>
                <v:shape id="_x0000_s1026" o:spid="_x0000_s1026" o:spt="3" type="#_x0000_t3" style="position:absolute;left:527;top:974;height:72;width:71;" fillcolor="#FFFFFF" filled="t" stroked="t" coordsize="21600,21600" o:gfxdata="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lgO0vQAA&#10;ANwAAAAPAAAAAAAAAAEAIAAAACIAAABkcnMvZG93bnJldi54bWxQSwECFAAUAAAACACHTuJAMy8F&#10;njsAAAA5AAAAEAAAAAAAAAABACAAAAAMAQAAZHJzL3NoYXBleG1sLnhtbFBLBQYAAAAABgAGAFsB&#10;AAC2AwAAAAA=&#10;">
                  <v:fill type="gradientRadial" on="t" color2="#767676" focus="100%" focussize="0f,0f" focusposition="32768f,32768f" rotate="t">
                    <o:fill type="gradientRadial" v:ext="backwardCompatible"/>
                  </v:fill>
                  <v:stroke color="#000000" joinstyle="round"/>
                  <v:imagedata o:title=""/>
                  <o:lock v:ext="edit" aspectratio="f"/>
                </v:shape>
                <v:shape id="_x0000_s1026" o:spid="_x0000_s1026" o:spt="3" type="#_x0000_t3" style="position:absolute;left:184;top:279;height:34;width:34;" fillcolor="#000000" filled="t" stroked="t" coordsize="21600,21600" o:gfxdata="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RfJe7gAAADcAAAA&#10;DwAAAAAAAAABACAAAAAiAAAAZHJzL2Rvd25yZXYueG1sUEsBAhQAFAAAAAgAh07iQDMvBZ47AAAA&#10;OQAAABAAAAAAAAAAAQAgAAAABwEAAGRycy9zaGFwZXhtbC54bWxQSwUGAAAAAAYABgBbAQAAsQMA&#10;AAAA&#10;">
                  <v:fill on="t" focussize="0,0"/>
                  <v:stroke color="#000000" joinstyle="round"/>
                  <v:imagedata o:title=""/>
                  <o:lock v:ext="edit" aspectratio="f"/>
                </v:shape>
                <v:shape id="_x0000_s1026" o:spid="_x0000_s1026" o:spt="3" type="#_x0000_t3" style="position:absolute;left:704;top:687;height:34;width:34;" fillcolor="#000000" filled="t" stroked="t" coordsize="21600,21600" o:gfxdata="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bbO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1238;top:894;height:34;width:34;" fillcolor="#000000" filled="t" stroked="t" coordsize="21600,21600" o:gfxdata="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J8p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107;top:0;height:331;width:374;" filled="f" stroked="f" coordsize="21600,21600" o:gfxdata="UEsDBAoAAAAAAIdO4kAAAAAAAAAAAAAAAAAEAAAAZHJzL1BLAwQUAAAACACHTuJAx8L1Cb8AAADc&#10;AAAADwAAAGRycy9kb3ducmV2LnhtbEWPT2sCMRTE7wW/Q3iCt5q4gt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C9Q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Q</w:t>
                        </w:r>
                      </w:p>
                    </w:txbxContent>
                  </v:textbox>
                </v:shape>
                <v:shape id="_x0000_s1026" o:spid="_x0000_s1026" o:spt="202" type="#_x0000_t202" style="position:absolute;left:644;top:441;height:331;width:374;" filled="f" stroked="f" coordsize="21600,21600" o:gfxdata="UEsDBAoAAAAAAIdO4kAAAAAAAAAAAAAAAAAEAAAAZHJzL1BLAwQUAAAACACHTuJASCttfb8AAADc&#10;AAAADwAAAGRycy9kb3ducmV2LnhtbEWPT2sCMRTE7wW/Q3iCt5q4i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rbX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N</w:t>
                        </w:r>
                      </w:p>
                    </w:txbxContent>
                  </v:textbox>
                </v:shape>
                <v:shape id="_x0000_s1026" o:spid="_x0000_s1026" o:spt="202" type="#_x0000_t202" style="position:absolute;left:1142;top:609;height:331;width:374;" filled="f" stroked="f" coordsize="21600,21600" o:gfxdata="UEsDBAoAAAAAAIdO4kAAAAAAAAAAAAAAAAAEAAAAZHJzL1BLAwQUAAAACACHTuJAJ2fI5r8AAADc&#10;AAAADwAAAGRycy9kb3ducmV2LnhtbEWPT2sCMRTE7wW/Q3iCt5q4o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nyO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M</w:t>
                        </w:r>
                      </w:p>
                    </w:txbxContent>
                  </v:textbox>
                </v:shape>
                <v:shape id="_x0000_s1026" o:spid="_x0000_s1026" o:spt="202" type="#_x0000_t202" style="position:absolute;left:299;top:870;height:331;width:374;" filled="f" stroked="f" coordsize="21600,21600" o:gfxdata="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VW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O</w:t>
                        </w:r>
                      </w:p>
                    </w:txbxContent>
                  </v:textbox>
                </v:shape>
              </v:group>
            </w:pict>
          </mc:Fallback>
        </mc:AlternateContent>
      </w:r>
      <w:r>
        <w:rPr>
          <w:color w:val="000000"/>
        </w:rPr>
        <w:t>3．如图所示，高速运动的α粒子被位于O点的重原子核散射，实线表示α粒子运动的轨迹，</w:t>
      </w:r>
      <w:r>
        <w:rPr>
          <w:i/>
          <w:color w:val="000000"/>
        </w:rPr>
        <w:t>M</w:t>
      </w:r>
      <w:r>
        <w:rPr>
          <w:color w:val="000000"/>
        </w:rPr>
        <w:t>、</w:t>
      </w:r>
      <w:r>
        <w:rPr>
          <w:i/>
          <w:color w:val="000000"/>
        </w:rPr>
        <w:t>N</w:t>
      </w:r>
      <w:r>
        <w:rPr>
          <w:color w:val="000000"/>
        </w:rPr>
        <w:t>和</w:t>
      </w:r>
      <w:r>
        <w:rPr>
          <w:i/>
          <w:color w:val="000000"/>
        </w:rPr>
        <w:t>Q</w:t>
      </w:r>
      <w:r>
        <w:rPr>
          <w:color w:val="000000"/>
        </w:rPr>
        <w:t>为轨迹上的三点，</w:t>
      </w:r>
      <w:r>
        <w:rPr>
          <w:i/>
          <w:color w:val="000000"/>
        </w:rPr>
        <w:t>N</w:t>
      </w:r>
      <w:r>
        <w:rPr>
          <w:color w:val="000000"/>
        </w:rPr>
        <w:t>点离核最近，</w:t>
      </w:r>
      <w:r>
        <w:rPr>
          <w:i/>
          <w:color w:val="000000"/>
        </w:rPr>
        <w:t>Q</w:t>
      </w:r>
      <w:r>
        <w:rPr>
          <w:color w:val="000000"/>
        </w:rPr>
        <w:t>点比</w:t>
      </w:r>
      <w:r>
        <w:rPr>
          <w:i/>
          <w:color w:val="000000"/>
        </w:rPr>
        <w:t>M</w:t>
      </w:r>
      <w:r>
        <w:rPr>
          <w:color w:val="000000"/>
        </w:rPr>
        <w:t>点离核更远，则</w:t>
      </w:r>
    </w:p>
    <w:p>
      <w:pPr>
        <w:ind w:firstLine="420" w:firstLineChars="200"/>
        <w:rPr>
          <w:color w:val="000000"/>
        </w:rPr>
      </w:pPr>
      <w:r>
        <w:rPr>
          <w:color w:val="000000"/>
        </w:rPr>
        <w:t>A．α粒子在</w:t>
      </w:r>
      <w:r>
        <w:rPr>
          <w:i/>
          <w:color w:val="000000"/>
        </w:rPr>
        <w:t>M</w:t>
      </w:r>
      <w:r>
        <w:rPr>
          <w:color w:val="000000"/>
        </w:rPr>
        <w:t>点的速率比在</w:t>
      </w:r>
      <w:r>
        <w:rPr>
          <w:i/>
          <w:color w:val="000000"/>
        </w:rPr>
        <w:t>Q</w:t>
      </w:r>
      <w:r>
        <w:rPr>
          <w:color w:val="000000"/>
        </w:rPr>
        <w:t>点的大</w:t>
      </w:r>
    </w:p>
    <w:p>
      <w:pPr>
        <w:ind w:firstLine="420" w:firstLineChars="200"/>
        <w:rPr>
          <w:color w:val="000000"/>
        </w:rPr>
      </w:pPr>
      <w:r>
        <w:rPr>
          <w:color w:val="000000"/>
        </w:rPr>
        <w:t>B．三点中，α粒子在</w:t>
      </w:r>
      <w:r>
        <w:rPr>
          <w:i/>
          <w:color w:val="000000"/>
        </w:rPr>
        <w:t>N</w:t>
      </w:r>
      <w:r>
        <w:rPr>
          <w:color w:val="000000"/>
        </w:rPr>
        <w:t>点的电势能最大</w:t>
      </w:r>
    </w:p>
    <w:p>
      <w:pPr>
        <w:ind w:firstLine="420" w:firstLineChars="200"/>
        <w:rPr>
          <w:color w:val="000000"/>
        </w:rPr>
      </w:pPr>
      <w:r>
        <w:rPr>
          <w:color w:val="000000"/>
        </w:rPr>
        <w:t>C．在重核产生的电场中，</w:t>
      </w:r>
      <w:r>
        <w:rPr>
          <w:i/>
          <w:color w:val="000000"/>
        </w:rPr>
        <w:t>M</w:t>
      </w:r>
      <w:r>
        <w:rPr>
          <w:color w:val="000000"/>
        </w:rPr>
        <w:t>点的电势比</w:t>
      </w:r>
      <w:r>
        <w:rPr>
          <w:i/>
          <w:color w:val="000000"/>
        </w:rPr>
        <w:t>Q</w:t>
      </w:r>
      <w:r>
        <w:rPr>
          <w:color w:val="000000"/>
        </w:rPr>
        <w:t>点的低</w:t>
      </w:r>
    </w:p>
    <w:p>
      <w:pPr>
        <w:ind w:firstLine="420" w:firstLineChars="200"/>
        <w:rPr>
          <w:color w:val="000000"/>
        </w:rPr>
      </w:pPr>
      <w:r>
        <w:rPr>
          <w:color w:val="000000"/>
        </w:rPr>
        <w:t>D．α粒子从</w:t>
      </w:r>
      <w:r>
        <w:rPr>
          <w:i/>
          <w:color w:val="000000"/>
        </w:rPr>
        <w:t>M</w:t>
      </w:r>
      <w:r>
        <w:rPr>
          <w:color w:val="000000"/>
        </w:rPr>
        <w:t>点运动到</w:t>
      </w:r>
      <w:r>
        <w:rPr>
          <w:i/>
          <w:color w:val="000000"/>
        </w:rPr>
        <w:t>Q</w:t>
      </w:r>
      <w:r>
        <w:rPr>
          <w:color w:val="000000"/>
        </w:rPr>
        <w:t>点，电场力对它做的总功为负功</w: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8656" behindDoc="0" locked="0" layoutInCell="1" allowOverlap="1">
                <wp:simplePos x="0" y="0"/>
                <wp:positionH relativeFrom="column">
                  <wp:posOffset>3677285</wp:posOffset>
                </wp:positionH>
                <wp:positionV relativeFrom="paragraph">
                  <wp:posOffset>386715</wp:posOffset>
                </wp:positionV>
                <wp:extent cx="1875155" cy="913765"/>
                <wp:effectExtent l="0" t="0" r="0" b="0"/>
                <wp:wrapSquare wrapText="bothSides"/>
                <wp:docPr id="217" name="组合 217"/>
                <wp:cNvGraphicFramePr/>
                <a:graphic xmlns:a="http://schemas.openxmlformats.org/drawingml/2006/main">
                  <a:graphicData uri="http://schemas.microsoft.com/office/word/2010/wordprocessingGroup">
                    <wpg:wgp>
                      <wpg:cNvGrpSpPr/>
                      <wpg:grpSpPr>
                        <a:xfrm>
                          <a:off x="0" y="0"/>
                          <a:ext cx="1875155" cy="913765"/>
                          <a:chOff x="0" y="0"/>
                          <a:chExt cx="2953" cy="1439"/>
                        </a:xfrm>
                      </wpg:grpSpPr>
                      <wpg:grpSp>
                        <wpg:cNvPr id="201" name="组合 201"/>
                        <wpg:cNvGrpSpPr/>
                        <wpg:grpSpPr>
                          <a:xfrm>
                            <a:off x="1434" y="0"/>
                            <a:ext cx="1519" cy="1439"/>
                            <a:chOff x="0" y="0"/>
                            <a:chExt cx="1392" cy="1319"/>
                          </a:xfrm>
                        </wpg:grpSpPr>
                        <wps:wsp>
                          <wps:cNvPr id="188" name="任意多边形 188"/>
                          <wps:cNvSpPr/>
                          <wps:spPr>
                            <a:xfrm>
                              <a:off x="206" y="107"/>
                              <a:ext cx="955" cy="918"/>
                            </a:xfrm>
                            <a:custGeom>
                              <a:avLst/>
                              <a:gdLst/>
                              <a:ahLst/>
                              <a:cxnLst/>
                              <a:pathLst>
                                <a:path w="955" h="858">
                                  <a:moveTo>
                                    <a:pt x="0" y="0"/>
                                  </a:moveTo>
                                  <a:lnTo>
                                    <a:pt x="0" y="858"/>
                                  </a:lnTo>
                                  <a:lnTo>
                                    <a:pt x="955" y="858"/>
                                  </a:lnTo>
                                </a:path>
                              </a:pathLst>
                            </a:custGeom>
                            <a:noFill/>
                            <a:ln w="9525" cap="flat" cmpd="sng">
                              <a:solidFill>
                                <a:srgbClr val="000000"/>
                              </a:solidFill>
                              <a:prstDash val="solid"/>
                              <a:headEnd type="triangle" w="sm" len="med"/>
                              <a:tailEnd type="triangle" w="sm" len="med"/>
                            </a:ln>
                          </wps:spPr>
                          <wps:bodyPr upright="1"/>
                        </wps:wsp>
                        <wps:wsp>
                          <wps:cNvPr id="189" name="任意多边形 189"/>
                          <wps:cNvSpPr/>
                          <wps:spPr>
                            <a:xfrm>
                              <a:off x="213" y="378"/>
                              <a:ext cx="650" cy="629"/>
                            </a:xfrm>
                            <a:custGeom>
                              <a:avLst/>
                              <a:gdLst/>
                              <a:ahLst/>
                              <a:cxnLst/>
                              <a:pathLst>
                                <a:path w="1833" h="2005">
                                  <a:moveTo>
                                    <a:pt x="0" y="2005"/>
                                  </a:moveTo>
                                  <a:cubicBezTo>
                                    <a:pt x="66" y="1888"/>
                                    <a:pt x="133" y="1772"/>
                                    <a:pt x="200" y="1658"/>
                                  </a:cubicBezTo>
                                  <a:cubicBezTo>
                                    <a:pt x="267" y="1544"/>
                                    <a:pt x="333" y="1430"/>
                                    <a:pt x="400" y="1321"/>
                                  </a:cubicBezTo>
                                  <a:cubicBezTo>
                                    <a:pt x="467" y="1212"/>
                                    <a:pt x="533" y="1105"/>
                                    <a:pt x="600" y="1005"/>
                                  </a:cubicBezTo>
                                  <a:cubicBezTo>
                                    <a:pt x="667" y="905"/>
                                    <a:pt x="733" y="808"/>
                                    <a:pt x="800" y="719"/>
                                  </a:cubicBezTo>
                                  <a:cubicBezTo>
                                    <a:pt x="867" y="630"/>
                                    <a:pt x="933" y="547"/>
                                    <a:pt x="1000" y="473"/>
                                  </a:cubicBezTo>
                                  <a:cubicBezTo>
                                    <a:pt x="1067" y="399"/>
                                    <a:pt x="1133" y="331"/>
                                    <a:pt x="1200" y="273"/>
                                  </a:cubicBezTo>
                                  <a:cubicBezTo>
                                    <a:pt x="1267" y="215"/>
                                    <a:pt x="1333" y="166"/>
                                    <a:pt x="1400" y="126"/>
                                  </a:cubicBezTo>
                                  <a:cubicBezTo>
                                    <a:pt x="1467" y="86"/>
                                    <a:pt x="1533" y="55"/>
                                    <a:pt x="1600" y="35"/>
                                  </a:cubicBezTo>
                                  <a:cubicBezTo>
                                    <a:pt x="1667" y="15"/>
                                    <a:pt x="1767" y="10"/>
                                    <a:pt x="1800" y="5"/>
                                  </a:cubicBezTo>
                                  <a:cubicBezTo>
                                    <a:pt x="1833" y="0"/>
                                    <a:pt x="1816" y="2"/>
                                    <a:pt x="1800" y="5"/>
                                  </a:cubicBezTo>
                                </a:path>
                              </a:pathLst>
                            </a:custGeom>
                            <a:noFill/>
                            <a:ln w="9525" cap="flat" cmpd="sng">
                              <a:solidFill>
                                <a:srgbClr val="000000"/>
                              </a:solidFill>
                              <a:prstDash val="solid"/>
                              <a:headEnd type="none" w="med" len="med"/>
                              <a:tailEnd type="none" w="med" len="med"/>
                            </a:ln>
                          </wps:spPr>
                          <wps:bodyPr upright="1"/>
                        </wps:wsp>
                        <wps:wsp>
                          <wps:cNvPr id="190" name="任意多边形 190"/>
                          <wps:cNvSpPr/>
                          <wps:spPr>
                            <a:xfrm flipH="1">
                              <a:off x="194" y="381"/>
                              <a:ext cx="670" cy="649"/>
                            </a:xfrm>
                            <a:custGeom>
                              <a:avLst/>
                              <a:gdLst/>
                              <a:ahLst/>
                              <a:cxnLst/>
                              <a:pathLst>
                                <a:path w="1833" h="2005">
                                  <a:moveTo>
                                    <a:pt x="0" y="2005"/>
                                  </a:moveTo>
                                  <a:cubicBezTo>
                                    <a:pt x="66" y="1888"/>
                                    <a:pt x="133" y="1772"/>
                                    <a:pt x="200" y="1658"/>
                                  </a:cubicBezTo>
                                  <a:cubicBezTo>
                                    <a:pt x="267" y="1544"/>
                                    <a:pt x="333" y="1430"/>
                                    <a:pt x="400" y="1321"/>
                                  </a:cubicBezTo>
                                  <a:cubicBezTo>
                                    <a:pt x="467" y="1212"/>
                                    <a:pt x="533" y="1105"/>
                                    <a:pt x="600" y="1005"/>
                                  </a:cubicBezTo>
                                  <a:cubicBezTo>
                                    <a:pt x="667" y="905"/>
                                    <a:pt x="733" y="808"/>
                                    <a:pt x="800" y="719"/>
                                  </a:cubicBezTo>
                                  <a:cubicBezTo>
                                    <a:pt x="867" y="630"/>
                                    <a:pt x="933" y="547"/>
                                    <a:pt x="1000" y="473"/>
                                  </a:cubicBezTo>
                                  <a:cubicBezTo>
                                    <a:pt x="1067" y="399"/>
                                    <a:pt x="1133" y="331"/>
                                    <a:pt x="1200" y="273"/>
                                  </a:cubicBezTo>
                                  <a:cubicBezTo>
                                    <a:pt x="1267" y="215"/>
                                    <a:pt x="1333" y="166"/>
                                    <a:pt x="1400" y="126"/>
                                  </a:cubicBezTo>
                                  <a:cubicBezTo>
                                    <a:pt x="1467" y="86"/>
                                    <a:pt x="1533" y="55"/>
                                    <a:pt x="1600" y="35"/>
                                  </a:cubicBezTo>
                                  <a:cubicBezTo>
                                    <a:pt x="1667" y="15"/>
                                    <a:pt x="1767" y="10"/>
                                    <a:pt x="1800" y="5"/>
                                  </a:cubicBezTo>
                                  <a:cubicBezTo>
                                    <a:pt x="1833" y="0"/>
                                    <a:pt x="1816" y="2"/>
                                    <a:pt x="1800" y="5"/>
                                  </a:cubicBezTo>
                                </a:path>
                              </a:pathLst>
                            </a:custGeom>
                            <a:noFill/>
                            <a:ln w="9525" cap="flat" cmpd="sng">
                              <a:solidFill>
                                <a:srgbClr val="000000"/>
                              </a:solidFill>
                              <a:prstDash val="solid"/>
                              <a:headEnd type="none" w="med" len="med"/>
                              <a:tailEnd type="none" w="med" len="med"/>
                            </a:ln>
                          </wps:spPr>
                          <wps:bodyPr upright="1"/>
                        </wps:wsp>
                        <wps:wsp>
                          <wps:cNvPr id="191" name="直接连接符 191"/>
                          <wps:cNvSpPr/>
                          <wps:spPr>
                            <a:xfrm>
                              <a:off x="194" y="382"/>
                              <a:ext cx="653" cy="0"/>
                            </a:xfrm>
                            <a:prstGeom prst="line">
                              <a:avLst/>
                            </a:prstGeom>
                            <a:ln w="9525" cap="flat" cmpd="sng">
                              <a:solidFill>
                                <a:srgbClr val="000000"/>
                              </a:solidFill>
                              <a:prstDash val="solid"/>
                              <a:headEnd type="none" w="med" len="med"/>
                              <a:tailEnd type="none" w="med" len="med"/>
                            </a:ln>
                          </wps:spPr>
                          <wps:bodyPr upright="1"/>
                        </wps:wsp>
                        <wps:wsp>
                          <wps:cNvPr id="192" name="直接连接符 192"/>
                          <wps:cNvSpPr/>
                          <wps:spPr>
                            <a:xfrm>
                              <a:off x="863" y="382"/>
                              <a:ext cx="0" cy="635"/>
                            </a:xfrm>
                            <a:prstGeom prst="line">
                              <a:avLst/>
                            </a:prstGeom>
                            <a:ln w="9525" cap="flat" cmpd="sng">
                              <a:solidFill>
                                <a:srgbClr val="000000"/>
                              </a:solidFill>
                              <a:prstDash val="dash"/>
                              <a:headEnd type="none" w="med" len="med"/>
                              <a:tailEnd type="none" w="med" len="med"/>
                            </a:ln>
                          </wps:spPr>
                          <wps:bodyPr upright="1"/>
                        </wps:wsp>
                        <wps:wsp>
                          <wps:cNvPr id="193" name="文本框 193"/>
                          <wps:cNvSpPr txBox="1"/>
                          <wps:spPr>
                            <a:xfrm>
                              <a:off x="206"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y</w:t>
                                </w:r>
                              </w:p>
                            </w:txbxContent>
                          </wps:txbx>
                          <wps:bodyPr lIns="0" tIns="0" rIns="0" bIns="0" upright="1"/>
                        </wps:wsp>
                        <wps:wsp>
                          <wps:cNvPr id="194" name="文本框 194"/>
                          <wps:cNvSpPr txBox="1"/>
                          <wps:spPr>
                            <a:xfrm>
                              <a:off x="1018" y="89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θ</w:t>
                                </w:r>
                              </w:p>
                            </w:txbxContent>
                          </wps:txbx>
                          <wps:bodyPr lIns="0" tIns="0" rIns="0" bIns="0" upright="1"/>
                        </wps:wsp>
                        <wps:wsp>
                          <wps:cNvPr id="195" name="文本框 195"/>
                          <wps:cNvSpPr txBox="1"/>
                          <wps:spPr>
                            <a:xfrm>
                              <a:off x="600" y="988"/>
                              <a:ext cx="514" cy="331"/>
                            </a:xfrm>
                            <a:prstGeom prst="rect">
                              <a:avLst/>
                            </a:prstGeom>
                            <a:noFill/>
                            <a:ln w="9525">
                              <a:noFill/>
                            </a:ln>
                          </wps:spPr>
                          <wps:txbx>
                            <w:txbxContent>
                              <w:p>
                                <w:pPr>
                                  <w:ind w:firstLine="90" w:firstLineChars="50"/>
                                  <w:rPr>
                                    <w:rFonts w:hint="eastAsia"/>
                                    <w:sz w:val="18"/>
                                    <w:szCs w:val="18"/>
                                  </w:rPr>
                                </w:pPr>
                                <w:r>
                                  <w:rPr>
                                    <w:rFonts w:hint="eastAsia"/>
                                    <w:i/>
                                    <w:sz w:val="18"/>
                                    <w:szCs w:val="18"/>
                                  </w:rPr>
                                  <w:t>π</w:t>
                                </w:r>
                                <w:r>
                                  <w:rPr>
                                    <w:rFonts w:hint="eastAsia"/>
                                    <w:sz w:val="18"/>
                                    <w:szCs w:val="18"/>
                                  </w:rPr>
                                  <w:t>/2</w:t>
                                </w:r>
                              </w:p>
                            </w:txbxContent>
                          </wps:txbx>
                          <wps:bodyPr lIns="0" tIns="0" rIns="0" bIns="0" upright="1"/>
                        </wps:wsp>
                        <wps:wsp>
                          <wps:cNvPr id="196" name="文本框 196"/>
                          <wps:cNvSpPr txBox="1"/>
                          <wps:spPr>
                            <a:xfrm>
                              <a:off x="0" y="23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w:t>
                                </w:r>
                              </w:p>
                            </w:txbxContent>
                          </wps:txbx>
                          <wps:bodyPr lIns="0" tIns="0" rIns="0" bIns="0" upright="1"/>
                        </wps:wsp>
                        <wps:wsp>
                          <wps:cNvPr id="197" name="文本框 197"/>
                          <wps:cNvSpPr txBox="1"/>
                          <wps:spPr>
                            <a:xfrm>
                              <a:off x="3" y="87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w:t>
                                </w:r>
                              </w:p>
                            </w:txbxContent>
                          </wps:txbx>
                          <wps:bodyPr lIns="0" tIns="0" rIns="0" bIns="0" upright="1"/>
                        </wps:wsp>
                        <wps:wsp>
                          <wps:cNvPr id="198" name="文本框 198"/>
                          <wps:cNvSpPr txBox="1"/>
                          <wps:spPr>
                            <a:xfrm>
                              <a:off x="362" y="11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①</w:t>
                                </w:r>
                              </w:p>
                            </w:txbxContent>
                          </wps:txbx>
                          <wps:bodyPr lIns="0" tIns="0" rIns="0" bIns="0" upright="1"/>
                        </wps:wsp>
                        <wps:wsp>
                          <wps:cNvPr id="199" name="文本框 199"/>
                          <wps:cNvSpPr txBox="1"/>
                          <wps:spPr>
                            <a:xfrm>
                              <a:off x="147" y="53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②</w:t>
                                </w:r>
                              </w:p>
                            </w:txbxContent>
                          </wps:txbx>
                          <wps:bodyPr lIns="0" tIns="0" rIns="0" bIns="0" upright="1"/>
                        </wps:wsp>
                        <wps:wsp>
                          <wps:cNvPr id="200" name="文本框 200"/>
                          <wps:cNvSpPr txBox="1"/>
                          <wps:spPr>
                            <a:xfrm>
                              <a:off x="588" y="53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③</w:t>
                                </w:r>
                              </w:p>
                            </w:txbxContent>
                          </wps:txbx>
                          <wps:bodyPr lIns="0" tIns="0" rIns="0" bIns="0" upright="1"/>
                        </wps:wsp>
                      </wpg:grpSp>
                      <wpg:grpSp>
                        <wpg:cNvPr id="216" name="组合 216"/>
                        <wpg:cNvGrpSpPr/>
                        <wpg:grpSpPr>
                          <a:xfrm>
                            <a:off x="0" y="139"/>
                            <a:ext cx="1304" cy="1106"/>
                            <a:chOff x="0" y="0"/>
                            <a:chExt cx="1304" cy="1106"/>
                          </a:xfrm>
                        </wpg:grpSpPr>
                        <wps:wsp>
                          <wps:cNvPr id="202" name="直接连接符 202"/>
                          <wps:cNvSpPr/>
                          <wps:spPr>
                            <a:xfrm>
                              <a:off x="0" y="1016"/>
                              <a:ext cx="1304" cy="0"/>
                            </a:xfrm>
                            <a:prstGeom prst="line">
                              <a:avLst/>
                            </a:prstGeom>
                            <a:ln w="12700" cap="flat" cmpd="sng">
                              <a:solidFill>
                                <a:srgbClr val="000000"/>
                              </a:solidFill>
                              <a:prstDash val="solid"/>
                              <a:headEnd type="none" w="med" len="med"/>
                              <a:tailEnd type="none" w="med" len="med"/>
                            </a:ln>
                          </wps:spPr>
                          <wps:bodyPr upright="1"/>
                        </wps:wsp>
                        <wpg:grpSp>
                          <wpg:cNvPr id="205" name="组合 205"/>
                          <wpg:cNvGrpSpPr/>
                          <wpg:grpSpPr>
                            <a:xfrm rot="-1800000">
                              <a:off x="255" y="611"/>
                              <a:ext cx="994" cy="163"/>
                              <a:chOff x="0" y="0"/>
                              <a:chExt cx="1026" cy="168"/>
                            </a:xfrm>
                          </wpg:grpSpPr>
                          <wps:wsp>
                            <wps:cNvPr id="203" name="直接连接符 203"/>
                            <wps:cNvSpPr/>
                            <wps:spPr>
                              <a:xfrm>
                                <a:off x="0" y="168"/>
                                <a:ext cx="1006" cy="0"/>
                              </a:xfrm>
                              <a:prstGeom prst="line">
                                <a:avLst/>
                              </a:prstGeom>
                              <a:ln w="9525" cap="flat" cmpd="sng">
                                <a:solidFill>
                                  <a:srgbClr val="000000"/>
                                </a:solidFill>
                                <a:prstDash val="solid"/>
                                <a:headEnd type="none" w="med" len="med"/>
                                <a:tailEnd type="none" w="med" len="med"/>
                              </a:ln>
                            </wps:spPr>
                            <wps:bodyPr upright="1"/>
                          </wps:wsp>
                          <wps:wsp>
                            <wps:cNvPr id="204" name="椭圆 204"/>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solid"/>
                                <a:headEnd type="none" w="med" len="med"/>
                                <a:tailEnd type="none" w="med" len="med"/>
                              </a:ln>
                            </wps:spPr>
                            <wps:bodyPr upright="1"/>
                          </wps:wsp>
                        </wpg:grpSp>
                        <wpg:grpSp>
                          <wpg:cNvPr id="208" name="组合 208"/>
                          <wpg:cNvGrpSpPr/>
                          <wpg:grpSpPr>
                            <a:xfrm rot="-2700000">
                              <a:off x="147" y="516"/>
                              <a:ext cx="994" cy="163"/>
                              <a:chOff x="0" y="0"/>
                              <a:chExt cx="1026" cy="168"/>
                            </a:xfrm>
                          </wpg:grpSpPr>
                          <wps:wsp>
                            <wps:cNvPr id="206" name="直接连接符 206"/>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07" name="椭圆 207"/>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g:grpSp>
                          <wpg:cNvPr id="211" name="组合 211"/>
                          <wpg:cNvGrpSpPr/>
                          <wpg:grpSpPr>
                            <a:xfrm rot="-3900000">
                              <a:off x="-24" y="435"/>
                              <a:ext cx="994" cy="163"/>
                              <a:chOff x="0" y="0"/>
                              <a:chExt cx="1026" cy="168"/>
                            </a:xfrm>
                          </wpg:grpSpPr>
                          <wps:wsp>
                            <wps:cNvPr id="209" name="直接连接符 209"/>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10" name="椭圆 210"/>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g:grpSp>
                          <wpg:cNvPr id="214" name="组合 214"/>
                          <wpg:cNvGrpSpPr/>
                          <wpg:grpSpPr>
                            <a:xfrm rot="-5400000">
                              <a:off x="-231" y="412"/>
                              <a:ext cx="994" cy="163"/>
                              <a:chOff x="0" y="0"/>
                              <a:chExt cx="1026" cy="168"/>
                            </a:xfrm>
                          </wpg:grpSpPr>
                          <wps:wsp>
                            <wps:cNvPr id="212" name="直接连接符 212"/>
                            <wps:cNvSpPr/>
                            <wps:spPr>
                              <a:xfrm>
                                <a:off x="0" y="168"/>
                                <a:ext cx="1006" cy="0"/>
                              </a:xfrm>
                              <a:prstGeom prst="line">
                                <a:avLst/>
                              </a:prstGeom>
                              <a:ln w="9525" cap="flat" cmpd="sng">
                                <a:solidFill>
                                  <a:srgbClr val="000000"/>
                                </a:solidFill>
                                <a:prstDash val="dash"/>
                                <a:headEnd type="none" w="med" len="med"/>
                                <a:tailEnd type="none" w="med" len="med"/>
                              </a:ln>
                            </wps:spPr>
                            <wps:bodyPr upright="1"/>
                          </wps:wsp>
                          <wps:wsp>
                            <wps:cNvPr id="213" name="椭圆 213"/>
                            <wps:cNvSpPr/>
                            <wps:spPr>
                              <a:xfrm>
                                <a:off x="871" y="0"/>
                                <a:ext cx="155" cy="155"/>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cap="flat" cmpd="sng">
                                <a:solidFill>
                                  <a:srgbClr val="000000"/>
                                </a:solidFill>
                                <a:prstDash val="dash"/>
                                <a:headEnd type="none" w="med" len="med"/>
                                <a:tailEnd type="none" w="med" len="med"/>
                              </a:ln>
                            </wps:spPr>
                            <wps:bodyPr upright="1"/>
                          </wps:wsp>
                        </wpg:grpSp>
                        <wps:wsp>
                          <wps:cNvPr id="215" name="文本框 215"/>
                          <wps:cNvSpPr txBox="1"/>
                          <wps:spPr>
                            <a:xfrm>
                              <a:off x="555" y="785"/>
                              <a:ext cx="362" cy="321"/>
                            </a:xfrm>
                            <a:prstGeom prst="rect">
                              <a:avLst/>
                            </a:prstGeom>
                            <a:noFill/>
                            <a:ln w="9525">
                              <a:noFill/>
                            </a:ln>
                          </wps:spPr>
                          <wps:txbx>
                            <w:txbxContent>
                              <w:p>
                                <w:pPr>
                                  <w:ind w:firstLine="90" w:firstLineChars="50"/>
                                  <w:rPr>
                                    <w:i/>
                                    <w:sz w:val="18"/>
                                    <w:szCs w:val="18"/>
                                  </w:rPr>
                                </w:pPr>
                                <w:r>
                                  <w:rPr>
                                    <w:i/>
                                    <w:sz w:val="18"/>
                                    <w:szCs w:val="18"/>
                                  </w:rPr>
                                  <w:t>θ</w:t>
                                </w:r>
                              </w:p>
                            </w:txbxContent>
                          </wps:txbx>
                          <wps:bodyPr lIns="0" tIns="0" rIns="0" bIns="0" upright="1"/>
                        </wps:wsp>
                      </wpg:grpSp>
                    </wpg:wgp>
                  </a:graphicData>
                </a:graphic>
              </wp:anchor>
            </w:drawing>
          </mc:Choice>
          <mc:Fallback>
            <w:pict>
              <v:group id="_x0000_s1026" o:spid="_x0000_s1026" o:spt="203" style="position:absolute;left:0pt;margin-left:289.55pt;margin-top:30.45pt;height:71.95pt;width:147.65pt;mso-wrap-distance-bottom:0pt;mso-wrap-distance-left:9pt;mso-wrap-distance-right:9pt;mso-wrap-distance-top:0pt;z-index:251718656;mso-width-relative:page;mso-height-relative:page;" coordsize="2953,1439" o:gfxdata="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">
                <o:lock v:ext="edit" grouping="f" rotation="f" text="f" aspectratio="f"/>
                <v:group id="_x0000_s1026" o:spid="_x0000_s1026" o:spt="203" style="position:absolute;left:1434;top:0;height:1439;width:1519;" coordsize="1392,1319"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grouping="f" rotation="f" text="f" aspectratio="f"/>
                  <v:shape id="_x0000_s1026" o:spid="_x0000_s1026" o:spt="100" style="position:absolute;left:206;top:107;height:918;width:955;" filled="f" stroked="t" coordsize="955,858" o:gfxdata="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c8XLsAAADc&#10;AAAADwAAAAAAAAABACAAAAAiAAAAZHJzL2Rvd25yZXYueG1sUEsBAhQAFAAAAAgAh07iQDMvBZ47&#10;AAAAOQAAABAAAAAAAAAAAQAgAAAACgEAAGRycy9zaGFwZXhtbC54bWxQSwUGAAAAAAYABgBbAQAA&#10;tAMAAAAA&#10;" path="m0,0l0,858,955,858e">
                    <v:fill on="f" focussize="0,0"/>
                    <v:stroke color="#000000" joinstyle="round" startarrow="block" startarrowwidth="narrow" endarrow="block" endarrowwidth="narrow"/>
                    <v:imagedata o:title=""/>
                    <o:lock v:ext="edit" aspectratio="f"/>
                  </v:shape>
                  <v:shape id="_x0000_s1026" o:spid="_x0000_s1026" o:spt="100" style="position:absolute;left:213;top:378;height:629;width:650;" filled="f" stroked="t" coordsize="1833,2005" o:gfxdata="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G0W7sAAADc&#10;AAAADwAAAAAAAAABACAAAAAiAAAAZHJzL2Rvd25yZXYueG1sUEsBAhQAFAAAAAgAh07iQDMvBZ47&#10;AAAAOQAAABAAAAAAAAAAAQAgAAAACgEAAGRycy9zaGFwZXhtbC54bWxQSwUGAAAAAAYABgBbAQAA&#10;tAMAAAAA&#10;" path="m0,2005c66,1888,133,1772,200,1658c267,1544,333,1430,400,1321c467,1212,533,1105,600,1005c667,905,733,808,800,719c867,630,933,547,1000,473c1067,399,1133,331,1200,273c1267,215,1333,166,1400,126c1467,86,1533,55,1600,35c1667,15,1767,10,1800,5c1833,0,1816,2,1800,5e">
                    <v:fill on="f" focussize="0,0"/>
                    <v:stroke color="#000000" joinstyle="round"/>
                    <v:imagedata o:title=""/>
                    <o:lock v:ext="edit" aspectratio="f"/>
                  </v:shape>
                  <v:shape id="_x0000_s1026" o:spid="_x0000_s1026" o:spt="100" style="position:absolute;left:194;top:381;flip:x;height:649;width:670;" filled="f" stroked="t" coordsize="1833,2005" o:gfxdata="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GFTM&#10;wAAAANwAAAAPAAAAAAAAAAEAIAAAACIAAABkcnMvZG93bnJldi54bWxQSwECFAAUAAAACACHTuJA&#10;My8FnjsAAAA5AAAAEAAAAAAAAAABACAAAAAPAQAAZHJzL3NoYXBleG1sLnhtbFBLBQYAAAAABgAG&#10;AFsBAAC5AwAAAAA=&#10;" path="m0,2005c66,1888,133,1772,200,1658c267,1544,333,1430,400,1321c467,1212,533,1105,600,1005c667,905,733,808,800,719c867,630,933,547,1000,473c1067,399,1133,331,1200,273c1267,215,1333,166,1400,126c1467,86,1533,55,1600,35c1667,15,1767,10,1800,5c1833,0,1816,2,1800,5e">
                    <v:fill on="f" focussize="0,0"/>
                    <v:stroke color="#000000" joinstyle="round"/>
                    <v:imagedata o:title=""/>
                    <o:lock v:ext="edit" aspectratio="f"/>
                  </v:shape>
                  <v:line id="_x0000_s1026" o:spid="_x0000_s1026" o:spt="20" style="position:absolute;left:194;top:382;height:0;width:653;" filled="f" stroked="t" coordsize="21600,21600" o:gfxdata="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upO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63;top:382;height:635;width:0;" filled="f" stroked="t" coordsize="21600,21600" o:gfxdata="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j2/O8AAAA&#10;3A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shape id="_x0000_s1026" o:spid="_x0000_s1026" o:spt="202" type="#_x0000_t202" style="position:absolute;left:206;top:0;height:331;width:374;" filled="f" stroked="f" coordsize="21600,21600" o:gfxdata="UEsDBAoAAAAAAIdO4kAAAAAAAAAAAAAAAAAEAAAAZHJzL1BLAwQUAAAACACHTuJAv1hdkrwAAADc&#10;AAAADwAAAGRycy9kb3ducmV2LnhtbEVPTWsCMRC9C/6HMEJvmtiC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YXZ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y</w:t>
                          </w:r>
                        </w:p>
                      </w:txbxContent>
                    </v:textbox>
                  </v:shape>
                  <v:shape id="_x0000_s1026" o:spid="_x0000_s1026" o:spt="202" type="#_x0000_t202" style="position:absolute;left:1018;top:894;height:331;width:374;" filled="f" stroked="f" coordsize="21600,21600" o:gfxdata="UEsDBAoAAAAAAIdO4kAAAAAAAAAAAAAAAAAEAAAAZHJzL1BLAwQUAAAACACHTuJAMLHF5rwAAADc&#10;AAAADwAAAGRycy9kb3ducmV2LnhtbEVPTWsCMRC9C/6HMEJvmliK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xxe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θ</w:t>
                          </w:r>
                        </w:p>
                      </w:txbxContent>
                    </v:textbox>
                  </v:shape>
                  <v:shape id="_x0000_s1026" o:spid="_x0000_s1026" o:spt="202" type="#_x0000_t202" style="position:absolute;left:600;top:988;height:331;width:514;" filled="f" stroked="f" coordsize="21600,21600" o:gfxdata="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H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π</w:t>
                          </w:r>
                          <w:r>
                            <w:rPr>
                              <w:rFonts w:hint="eastAsia"/>
                              <w:sz w:val="18"/>
                              <w:szCs w:val="18"/>
                            </w:rPr>
                            <w:t>/2</w:t>
                          </w:r>
                        </w:p>
                      </w:txbxContent>
                    </v:textbox>
                  </v:shape>
                  <v:shape id="_x0000_s1026" o:spid="_x0000_s1026" o:spt="202" type="#_x0000_t202" style="position:absolute;left:0;top:238;height:331;width:374;" filled="f" stroked="f" coordsize="21600,21600" o:gfxdata="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L/4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w:t>
                          </w:r>
                        </w:p>
                      </w:txbxContent>
                    </v:textbox>
                  </v:shape>
                  <v:shape id="_x0000_s1026" o:spid="_x0000_s1026" o:spt="202" type="#_x0000_t202" style="position:absolute;left:3;top:872;height:331;width:374;" filled="f" stroked="f" coordsize="21600,21600" o:gfxdata="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W5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w:t>
                          </w:r>
                        </w:p>
                      </w:txbxContent>
                    </v:textbox>
                  </v:shape>
                  <v:shape id="_x0000_s1026" o:spid="_x0000_s1026" o:spt="202" type="#_x0000_t202" style="position:absolute;left:362;top:118;height:331;width:374;" filled="f" stroked="f" coordsize="21600,21600" o:gfxdata="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8z+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①</w:t>
                          </w:r>
                        </w:p>
                      </w:txbxContent>
                    </v:textbox>
                  </v:shape>
                  <v:shape id="_x0000_s1026" o:spid="_x0000_s1026" o:spt="202" type="#_x0000_t202" style="position:absolute;left:147;top:535;height:331;width:374;" filled="f" stroked="f" coordsize="21600,21600" o:gfxdata="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Gp4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②</w:t>
                          </w:r>
                        </w:p>
                      </w:txbxContent>
                    </v:textbox>
                  </v:shape>
                  <v:shape id="_x0000_s1026" o:spid="_x0000_s1026" o:spt="202" type="#_x0000_t202" style="position:absolute;left:588;top:538;height:331;width:374;" filled="f" stroked="f" coordsize="21600,21600" o:gfxdata="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U3H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③</w:t>
                          </w:r>
                        </w:p>
                      </w:txbxContent>
                    </v:textbox>
                  </v:shape>
                </v:group>
                <v:group id="_x0000_s1026" o:spid="_x0000_s1026" o:spt="203" style="position:absolute;left:0;top:139;height:1106;width:1304;" coordsize="1304,1106" o:gfxdata="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NXn70AAADcAAAADwAAAAAAAAABACAAAAAiAAAAZHJzL2Rvd25yZXYueG1s&#10;UEsBAhQAFAAAAAgAh07iQDMvBZ47AAAAOQAAABUAAAAAAAAAAQAgAAAADAEAAGRycy9ncm91cHNo&#10;YXBleG1sLnhtbFBLBQYAAAAABgAGAGABAADJAwAAAAA=&#10;">
                  <o:lock v:ext="edit" grouping="f" rotation="f" text="f" aspectratio="f"/>
                  <v:line id="_x0000_s1026" o:spid="_x0000_s1026" o:spt="20" style="position:absolute;left:0;top:1016;height:0;width:1304;" filled="f" stroked="t" coordsize="21600,21600" o:gfxdata="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XpQS/&#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group id="_x0000_s1026" o:spid="_x0000_s1026" o:spt="203" style="position:absolute;left:255;top:611;height:163;width:994;rotation:-1966080f;" coordsize="1026,168" o:gfxdata="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5rY/ovwAAANwAAAAPAAAAAAAAAAEAIAAAACIAAABkcnMvZG93bnJldi54&#10;bWxQSwECFAAUAAAACACHTuJAMy8FnjsAAAA5AAAAFQAAAAAAAAABACAAAAAOAQAAZHJzL2dyb3Vw&#10;c2hhcGV4bWwueG1sUEsFBgAAAAAGAAYAYAEAAMsDAAAAAA==&#10;">
                    <o:lock v:ext="edit" grouping="f" rotation="f" text="f" aspectratio="f"/>
                    <v:line id="_x0000_s1026" o:spid="_x0000_s1026" o:spt="20" style="position:absolute;left:0;top:168;height:0;width:1006;" filled="f" stroked="t" coordsize="21600,21600" o:gfxdata="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CmY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yE4697sAAADc&#10;AAAADwAAAGRycy9kb3ducmV2LnhtbEWPT6vCMBDE74LfIazgRZ6JIiJ9Rg+CKHjwL3jd1+xri82m&#10;NLHVb28EweMwO7/ZmS8fthQN1b5wrGE0VCCIU2cKzjRczuufGQgfkA2WjknDkzwsF93OHBPjWj5S&#10;cwqZiBD2CWrIQ6gSKX2ak0U/dBVx9P5dbTFEWWfS1NhGuC3lWKmptFhwbMixolVO6e10t/ENSTt7&#10;sKHMNpTu2uugWcu/vdb93kj9ggj0CN/jT3prNIzVBN5jIgH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4697sAAADc&#10;AAAADwAAAAAAAAABACAAAAAiAAAAZHJzL2Rvd25yZXYueG1sUEsBAhQAFAAAAAgAh07iQDMvBZ47&#10;AAAAOQAAABAAAAAAAAAAAQAgAAAACgEAAGRycy9zaGFwZXhtbC54bWxQSwUGAAAAAAYABgBbAQAA&#10;tAMAAAAA&#10;">
                      <v:fill type="gradientRadial" on="t" color2="#767676" focus="100%" focussize="0f,0f" focusposition="32768f,32768f" rotate="t">
                        <o:fill type="gradientRadial" v:ext="backwardCompatible"/>
                      </v:fill>
                      <v:stroke color="#000000" joinstyle="round"/>
                      <v:imagedata o:title=""/>
                      <o:lock v:ext="edit" aspectratio="f"/>
                    </v:shape>
                  </v:group>
                  <v:group id="_x0000_s1026" o:spid="_x0000_s1026" o:spt="203" style="position:absolute;left:147;top:516;height:163;width:994;rotation:-2949120f;" coordsize="1026,168" o:gfxdata="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3dHzvAAAANwAAAAPAAAAAAAAAAEAIAAAACIAAABkcnMvZG93bnJldi54bWxQ&#10;SwECFAAUAAAACACHTuJAMy8FnjsAAAA5AAAAFQAAAAAAAAABACAAAAALAQAAZHJzL2dyb3Vwc2hh&#10;cGV4bWwueG1sUEsFBgAAAAAGAAYAYAEAAMgDAAAAAA==&#10;">
                    <o:lock v:ext="edit" grouping="f" rotation="f" text="f" aspectratio="f"/>
                    <v:line id="_x0000_s1026" o:spid="_x0000_s1026" o:spt="20" style="position:absolute;left:0;top:168;height:0;width:1006;" filled="f" stroked="t" coordsize="21600,21600" o:gfxdata="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cpC74A&#10;AADc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8CiLcsAAAADc&#10;AAAADwAAAGRycy9kb3ducmV2LnhtbEWPT2sCMRTE7wW/Q3hCL0UTrahdjaItogcR3PZQb4/Nc3dx&#10;87Js4r9vb4RCj8PM/IaZzm+2EhdqfOlYQ6+rQBBnzpSca/j5XnXGIHxANlg5Jg138jCftV6mmBh3&#10;5T1d0pCLCGGfoIYihDqR0mcFWfRdVxNH7+gaiyHKJpemwWuE20r2lRpKiyXHhQJr+iwoO6Vnq2H7&#10;tdilB7d+X36cl5V/O40H9jfT+rXdUxMQgW7hP/zX3hgNfTWC55l4BOT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KIty&#10;wAAAANw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color="#000000" joinstyle="round" dashstyle="dash"/>
                      <v:imagedata o:title=""/>
                      <o:lock v:ext="edit" aspectratio="f"/>
                    </v:shape>
                  </v:group>
                  <v:group id="_x0000_s1026" o:spid="_x0000_s1026" o:spt="203" style="position:absolute;left:-24;top:435;height:163;width:994;rotation:-4259840f;" coordsize="1026,168" o:gfxdata="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6yZlTvAAAANwAAAAPAAAAAAAAAAEAIAAAACIAAABkcnMvZG93bnJldi54bWxQ&#10;SwECFAAUAAAACACHTuJAMy8FnjsAAAA5AAAAFQAAAAAAAAABACAAAAALAQAAZHJzL2dyb3Vwc2hh&#10;cGV4bWwueG1sUEsFBgAAAAAGAAYAYAEAAMgDAAAAAA==&#10;">
                    <o:lock v:ext="edit" grouping="f" rotation="f" text="f" aspectratio="f"/>
                    <v:line id="_x0000_s1026" o:spid="_x0000_s1026" o:spt="20" style="position:absolute;left:0;top:168;height:0;width:1006;" filled="f" stroked="t" coordsize="21600,21600" o:gfxdata="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ovXm/&#10;AAAA3A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hiF27wAAADc&#10;AAAADwAAAGRycy9kb3ducmV2LnhtbEVPy4rCMBTdC/5DuMJsBk2rIrUaRWcYxoUIVhe6uzTXttjc&#10;lCa+/n6yGHB5OO/58mlqcafWVZYVxIMIBHFudcWFguPhp5+AcB5ZY22ZFLzIwXLR7cwx1fbBe7pn&#10;vhAhhF2KCkrvm1RKl5dk0A1sQxy4i20N+gDbQuoWHyHc1HIYRRNpsOLQUGJDXyXl1+xmFGy/V7vs&#10;bH9H6+ltXbvPazI2p1ypj14czUB4evq3+N+90QqGcZgfzo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Yhdu8AAAA&#10;3AAAAA8AAAAAAAAAAQAgAAAAIgAAAGRycy9kb3ducmV2LnhtbFBLAQIUABQAAAAIAIdO4kAzLwWe&#10;OwAAADkAAAAQAAAAAAAAAAEAIAAAAAsBAABkcnMvc2hhcGV4bWwueG1sUEsFBgAAAAAGAAYAWwEA&#10;ALUDAAAAAA==&#10;">
                      <v:fill type="gradientRadial" on="t" color2="#767676" focus="100%" focussize="0f,0f" focusposition="32768f,32768f" rotate="t">
                        <o:fill type="gradientRadial" v:ext="backwardCompatible"/>
                      </v:fill>
                      <v:stroke color="#000000" joinstyle="round" dashstyle="dash"/>
                      <v:imagedata o:title=""/>
                      <o:lock v:ext="edit" aspectratio="f"/>
                    </v:shape>
                  </v:group>
                  <v:group id="_x0000_s1026" o:spid="_x0000_s1026" o:spt="203" style="position:absolute;left:-231;top:412;height:163;width:994;rotation:-5898240f;" coordsize="1026,168" o:gfxdata="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YtxGH8AAAADcAAAADwAAAAAAAAABACAAAAAiAAAAZHJzL2Rvd25yZXYu&#10;eG1sUEsBAhQAFAAAAAgAh07iQDMvBZ47AAAAOQAAABUAAAAAAAAAAQAgAAAADwEAAGRycy9ncm91&#10;cHNoYXBleG1sLnhtbFBLBQYAAAAABgAGAGABAADMAwAAAAA=&#10;">
                    <o:lock v:ext="edit" grouping="f" rotation="f" text="f" aspectratio="f"/>
                    <v:line id="_x0000_s1026" o:spid="_x0000_s1026" o:spt="20" style="position:absolute;left:0;top:168;height:0;width:1006;" filled="f" stroked="t" coordsize="21600,21600" o:gfxdata="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VudW/&#10;AAAA3A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3" type="#_x0000_t3" style="position:absolute;left:871;top:0;height:155;width:155;" fillcolor="#FFFFFF" filled="t" stroked="t" coordsize="21600,21600" o:gfxdata="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hus&#10;wAAAANw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color="#000000" joinstyle="round" dashstyle="dash"/>
                      <v:imagedata o:title=""/>
                      <o:lock v:ext="edit" aspectratio="f"/>
                    </v:shape>
                  </v:group>
                  <v:shape id="_x0000_s1026" o:spid="_x0000_s1026" o:spt="202" type="#_x0000_t202" style="position:absolute;left:555;top:785;height:321;width:362;" filled="f" stroked="f" coordsize="21600,21600" o:gfxdata="UEsDBAoAAAAAAIdO4kAAAAAAAAAAAAAAAAAEAAAAZHJzL1BLAwQUAAAACACHTuJA6QsCW7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sC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i/>
                              <w:sz w:val="18"/>
                              <w:szCs w:val="18"/>
                            </w:rPr>
                          </w:pPr>
                          <w:r>
                            <w:rPr>
                              <w:i/>
                              <w:sz w:val="18"/>
                              <w:szCs w:val="18"/>
                            </w:rPr>
                            <w:t>θ</w:t>
                          </w:r>
                        </w:p>
                      </w:txbxContent>
                    </v:textbox>
                  </v:shape>
                </v:group>
                <w10:wrap type="square"/>
              </v:group>
            </w:pict>
          </mc:Fallback>
        </mc:AlternateContent>
      </w:r>
      <w:r>
        <w:rPr>
          <w:color w:val="000000"/>
        </w:rPr>
        <w:t>4．</w:t>
      </w:r>
      <w:r>
        <w:rPr>
          <w:rFonts w:hint="eastAsia"/>
          <w:color w:val="000000"/>
        </w:rPr>
        <w:t>如左</w:t>
      </w:r>
      <w:r>
        <w:rPr>
          <w:color w:val="000000"/>
        </w:rPr>
        <w:t>图</w:t>
      </w:r>
      <w:r>
        <w:rPr>
          <w:rFonts w:hint="eastAsia"/>
          <w:color w:val="000000"/>
        </w:rPr>
        <w:t>，</w:t>
      </w:r>
      <w:r>
        <w:rPr>
          <w:color w:val="000000"/>
        </w:rPr>
        <w:t>为伽利略研究自由落体运动实验的示意图，让小球由倾角为</w:t>
      </w:r>
      <w:r>
        <w:rPr>
          <w:i/>
          <w:color w:val="000000"/>
        </w:rPr>
        <w:t>θ</w:t>
      </w:r>
      <w:r>
        <w:rPr>
          <w:color w:val="000000"/>
        </w:rPr>
        <w:t>的光滑斜面滑下，然后在不同的</w:t>
      </w:r>
      <w:r>
        <w:rPr>
          <w:i/>
          <w:color w:val="000000"/>
        </w:rPr>
        <w:t>θ</w:t>
      </w:r>
      <w:r>
        <w:rPr>
          <w:color w:val="000000"/>
        </w:rPr>
        <w:t>角条件下进行多次实验，最后推理出自由落体运动是一种匀加速直线运动。分析该实验可知，小球对斜面的压力、小球运动的加速度和重力加速度与各自最大值的比值</w:t>
      </w:r>
      <w:r>
        <w:rPr>
          <w:i/>
          <w:color w:val="000000"/>
        </w:rPr>
        <w:t>y</w:t>
      </w:r>
      <w:r>
        <w:rPr>
          <w:color w:val="000000"/>
        </w:rPr>
        <w:t>随</w:t>
      </w:r>
      <w:r>
        <w:rPr>
          <w:i/>
          <w:color w:val="000000"/>
        </w:rPr>
        <w:t>θ</w:t>
      </w:r>
      <w:r>
        <w:rPr>
          <w:color w:val="000000"/>
        </w:rPr>
        <w:t>变化的图像分别对应</w:t>
      </w:r>
      <w:r>
        <w:rPr>
          <w:rFonts w:hint="eastAsia"/>
          <w:color w:val="000000"/>
        </w:rPr>
        <w:t>右</w:t>
      </w:r>
      <w:r>
        <w:rPr>
          <w:color w:val="000000"/>
        </w:rPr>
        <w:t>图</w:t>
      </w:r>
      <w:r>
        <w:rPr>
          <w:rFonts w:hint="eastAsia"/>
          <w:color w:val="000000"/>
        </w:rPr>
        <w:t>中</w:t>
      </w:r>
    </w:p>
    <w:p>
      <w:pPr>
        <w:ind w:firstLine="420" w:firstLineChars="200"/>
        <w:rPr>
          <w:color w:val="000000"/>
        </w:rPr>
      </w:pPr>
      <w:r>
        <w:rPr>
          <w:color w:val="000000"/>
        </w:rPr>
        <w:t>A．①、②和③             B．③、②和①</w:t>
      </w:r>
    </w:p>
    <w:p>
      <w:pPr>
        <w:ind w:firstLine="420" w:firstLineChars="200"/>
        <w:rPr>
          <w:color w:val="000000"/>
        </w:rPr>
      </w:pPr>
      <w:r>
        <w:rPr>
          <w:color w:val="000000"/>
        </w:rPr>
        <w:t>C．②、③和①             D．③、①和②</w:t>
      </w:r>
    </w:p>
    <w:p>
      <w:pPr>
        <w:spacing w:before="156" w:beforeLines="50"/>
        <w:ind w:left="420" w:hanging="428" w:hangingChars="200"/>
        <w:rPr>
          <w:color w:val="000000"/>
        </w:rPr>
      </w:pPr>
      <w:r>
        <w:rPr>
          <w:rFonts w:hAnsi="宋体"/>
          <w:color w:val="000000"/>
          <w:spacing w:val="2"/>
          <w:kern w:val="0"/>
          <w:szCs w:val="21"/>
        </w:rPr>
        <mc:AlternateContent>
          <mc:Choice Requires="wpg">
            <w:drawing>
              <wp:anchor distT="0" distB="0" distL="114300" distR="114300" simplePos="0" relativeHeight="251719680" behindDoc="0" locked="0" layoutInCell="1" allowOverlap="1">
                <wp:simplePos x="0" y="0"/>
                <wp:positionH relativeFrom="column">
                  <wp:posOffset>4139565</wp:posOffset>
                </wp:positionH>
                <wp:positionV relativeFrom="paragraph">
                  <wp:posOffset>172085</wp:posOffset>
                </wp:positionV>
                <wp:extent cx="1372235" cy="869950"/>
                <wp:effectExtent l="0" t="0" r="0" b="0"/>
                <wp:wrapSquare wrapText="bothSides"/>
                <wp:docPr id="243" name="组合 243"/>
                <wp:cNvGraphicFramePr/>
                <a:graphic xmlns:a="http://schemas.openxmlformats.org/drawingml/2006/main">
                  <a:graphicData uri="http://schemas.microsoft.com/office/word/2010/wordprocessingGroup">
                    <wpg:wgp>
                      <wpg:cNvGrpSpPr/>
                      <wpg:grpSpPr>
                        <a:xfrm>
                          <a:off x="0" y="0"/>
                          <a:ext cx="1372235" cy="869950"/>
                          <a:chOff x="0" y="0"/>
                          <a:chExt cx="2161" cy="1370"/>
                        </a:xfrm>
                      </wpg:grpSpPr>
                      <wpg:grpSp>
                        <wpg:cNvPr id="240" name="组合 240"/>
                        <wpg:cNvGrpSpPr/>
                        <wpg:grpSpPr>
                          <a:xfrm>
                            <a:off x="0" y="0"/>
                            <a:ext cx="2161" cy="1370"/>
                            <a:chOff x="0" y="0"/>
                            <a:chExt cx="2161" cy="1370"/>
                          </a:xfrm>
                        </wpg:grpSpPr>
                        <wps:wsp>
                          <wps:cNvPr id="228" name="立方体 228"/>
                          <wps:cNvSpPr/>
                          <wps:spPr>
                            <a:xfrm>
                              <a:off x="382" y="285"/>
                              <a:ext cx="1437" cy="763"/>
                            </a:xfrm>
                            <a:prstGeom prst="cube">
                              <a:avLst>
                                <a:gd name="adj" fmla="val 17019"/>
                              </a:avLst>
                            </a:prstGeom>
                            <a:noFill/>
                            <a:ln w="9525" cap="flat" cmpd="sng">
                              <a:solidFill>
                                <a:srgbClr val="000000"/>
                              </a:solidFill>
                              <a:prstDash val="solid"/>
                              <a:miter/>
                              <a:headEnd type="none" w="med" len="med"/>
                              <a:tailEnd type="none" w="med" len="med"/>
                            </a:ln>
                          </wps:spPr>
                          <wps:bodyPr upright="1"/>
                        </wps:wsp>
                        <wps:wsp>
                          <wps:cNvPr id="229" name="任意多边形 229"/>
                          <wps:cNvSpPr/>
                          <wps:spPr>
                            <a:xfrm>
                              <a:off x="525" y="285"/>
                              <a:ext cx="1286" cy="612"/>
                            </a:xfrm>
                            <a:custGeom>
                              <a:avLst/>
                              <a:gdLst/>
                              <a:ahLst/>
                              <a:cxnLst/>
                              <a:pathLst>
                                <a:path w="1146" h="572">
                                  <a:moveTo>
                                    <a:pt x="0" y="0"/>
                                  </a:moveTo>
                                  <a:lnTo>
                                    <a:pt x="0" y="572"/>
                                  </a:lnTo>
                                  <a:lnTo>
                                    <a:pt x="1146" y="572"/>
                                  </a:lnTo>
                                </a:path>
                              </a:pathLst>
                            </a:custGeom>
                            <a:noFill/>
                            <a:ln w="9525" cap="flat" cmpd="sng">
                              <a:solidFill>
                                <a:srgbClr val="000000"/>
                              </a:solidFill>
                              <a:prstDash val="dash"/>
                              <a:headEnd type="none" w="med" len="med"/>
                              <a:tailEnd type="none" w="med" len="med"/>
                            </a:ln>
                          </wps:spPr>
                          <wps:bodyPr upright="1"/>
                        </wps:wsp>
                        <wps:wsp>
                          <wps:cNvPr id="230" name="直接连接符 230"/>
                          <wps:cNvSpPr/>
                          <wps:spPr>
                            <a:xfrm flipV="1">
                              <a:off x="382" y="893"/>
                              <a:ext cx="149" cy="149"/>
                            </a:xfrm>
                            <a:prstGeom prst="line">
                              <a:avLst/>
                            </a:prstGeom>
                            <a:ln w="9525" cap="flat" cmpd="sng">
                              <a:solidFill>
                                <a:srgbClr val="000000"/>
                              </a:solidFill>
                              <a:prstDash val="dash"/>
                              <a:headEnd type="none" w="med" len="med"/>
                              <a:tailEnd type="none" w="med" len="med"/>
                            </a:ln>
                          </wps:spPr>
                          <wps:bodyPr upright="1"/>
                        </wps:wsp>
                        <wps:wsp>
                          <wps:cNvPr id="231" name="直接连接符 231"/>
                          <wps:cNvSpPr/>
                          <wps:spPr>
                            <a:xfrm flipV="1">
                              <a:off x="1044" y="547"/>
                              <a:ext cx="161" cy="161"/>
                            </a:xfrm>
                            <a:prstGeom prst="line">
                              <a:avLst/>
                            </a:prstGeom>
                            <a:ln w="9525" cap="flat" cmpd="sng">
                              <a:solidFill>
                                <a:srgbClr val="000000"/>
                              </a:solidFill>
                              <a:prstDash val="solid"/>
                              <a:headEnd type="none" w="med" len="med"/>
                              <a:tailEnd type="triangle" w="sm" len="med"/>
                            </a:ln>
                          </wps:spPr>
                          <wps:bodyPr upright="1"/>
                        </wps:wsp>
                        <wps:wsp>
                          <wps:cNvPr id="232" name="直接连接符 232"/>
                          <wps:cNvSpPr/>
                          <wps:spPr>
                            <a:xfrm>
                              <a:off x="191" y="679"/>
                              <a:ext cx="191" cy="0"/>
                            </a:xfrm>
                            <a:prstGeom prst="line">
                              <a:avLst/>
                            </a:prstGeom>
                            <a:ln w="12700" cap="flat" cmpd="sng">
                              <a:solidFill>
                                <a:srgbClr val="000000"/>
                              </a:solidFill>
                              <a:prstDash val="solid"/>
                              <a:headEnd type="none" w="med" len="med"/>
                              <a:tailEnd type="none" w="med" len="med"/>
                            </a:ln>
                          </wps:spPr>
                          <wps:bodyPr upright="1"/>
                        </wps:wsp>
                        <wps:wsp>
                          <wps:cNvPr id="233" name="直接连接符 233"/>
                          <wps:cNvSpPr/>
                          <wps:spPr>
                            <a:xfrm>
                              <a:off x="431" y="678"/>
                              <a:ext cx="271" cy="0"/>
                            </a:xfrm>
                            <a:prstGeom prst="line">
                              <a:avLst/>
                            </a:prstGeom>
                            <a:ln w="12700" cap="flat" cmpd="sng">
                              <a:solidFill>
                                <a:srgbClr val="000000"/>
                              </a:solidFill>
                              <a:prstDash val="dash"/>
                              <a:headEnd type="none" w="med" len="med"/>
                              <a:tailEnd type="arrow" w="sm" len="sm"/>
                            </a:ln>
                          </wps:spPr>
                          <wps:bodyPr upright="1"/>
                        </wps:wsp>
                        <wps:wsp>
                          <wps:cNvPr id="234" name="直接连接符 234"/>
                          <wps:cNvSpPr/>
                          <wps:spPr>
                            <a:xfrm>
                              <a:off x="1746" y="677"/>
                              <a:ext cx="311" cy="0"/>
                            </a:xfrm>
                            <a:prstGeom prst="line">
                              <a:avLst/>
                            </a:prstGeom>
                            <a:ln w="12700" cap="flat" cmpd="sng">
                              <a:solidFill>
                                <a:srgbClr val="000000"/>
                              </a:solidFill>
                              <a:prstDash val="solid"/>
                              <a:headEnd type="none" w="med" len="med"/>
                              <a:tailEnd type="arrow" w="sm" len="sm"/>
                            </a:ln>
                          </wps:spPr>
                          <wps:bodyPr upright="1"/>
                        </wps:wsp>
                        <wps:wsp>
                          <wps:cNvPr id="235" name="文本框 235"/>
                          <wps:cNvSpPr txBox="1"/>
                          <wps:spPr>
                            <a:xfrm>
                              <a:off x="955" y="0"/>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上</w:t>
                                </w:r>
                              </w:p>
                            </w:txbxContent>
                          </wps:txbx>
                          <wps:bodyPr lIns="0" tIns="0" rIns="0" bIns="0" upright="1"/>
                        </wps:wsp>
                        <wps:wsp>
                          <wps:cNvPr id="236" name="文本框 236"/>
                          <wps:cNvSpPr txBox="1"/>
                          <wps:spPr>
                            <a:xfrm>
                              <a:off x="955" y="1039"/>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下</w:t>
                                </w:r>
                              </w:p>
                            </w:txbxContent>
                          </wps:txbx>
                          <wps:bodyPr lIns="0" tIns="0" rIns="0" bIns="0" upright="1"/>
                        </wps:wsp>
                        <wps:wsp>
                          <wps:cNvPr id="237" name="文本框 237"/>
                          <wps:cNvSpPr txBox="1"/>
                          <wps:spPr>
                            <a:xfrm>
                              <a:off x="0" y="535"/>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I</w:t>
                                </w:r>
                              </w:p>
                            </w:txbxContent>
                          </wps:txbx>
                          <wps:bodyPr lIns="0" tIns="0" rIns="0" bIns="0" upright="1"/>
                        </wps:wsp>
                        <wps:wsp>
                          <wps:cNvPr id="238" name="文本框 238"/>
                          <wps:cNvSpPr txBox="1"/>
                          <wps:spPr>
                            <a:xfrm>
                              <a:off x="1787" y="416"/>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I</w:t>
                                </w:r>
                              </w:p>
                            </w:txbxContent>
                          </wps:txbx>
                          <wps:bodyPr lIns="0" tIns="0" rIns="0" bIns="0" upright="1"/>
                        </wps:wsp>
                        <wps:wsp>
                          <wps:cNvPr id="239" name="文本框 239"/>
                          <wps:cNvSpPr txBox="1"/>
                          <wps:spPr>
                            <a:xfrm>
                              <a:off x="867" y="442"/>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g:grpSp>
                      <wps:wsp>
                        <wps:cNvPr id="241" name="文本框 241"/>
                        <wps:cNvSpPr txBox="1"/>
                        <wps:spPr>
                          <a:xfrm>
                            <a:off x="1489" y="538"/>
                            <a:ext cx="374" cy="331"/>
                          </a:xfrm>
                          <a:prstGeom prst="rect">
                            <a:avLst/>
                          </a:prstGeom>
                          <a:noFill/>
                          <a:ln w="9525">
                            <a:noFill/>
                          </a:ln>
                        </wps:spPr>
                        <wps:txbx>
                          <w:txbxContent>
                            <w:p>
                              <w:pPr>
                                <w:ind w:firstLine="90" w:firstLineChars="50"/>
                                <w:rPr>
                                  <w:i/>
                                  <w:sz w:val="18"/>
                                  <w:szCs w:val="18"/>
                                </w:rPr>
                              </w:pPr>
                              <w:r>
                                <w:rPr>
                                  <w:i/>
                                  <w:sz w:val="18"/>
                                  <w:szCs w:val="18"/>
                                </w:rPr>
                                <w:t>a</w:t>
                              </w:r>
                            </w:p>
                          </w:txbxContent>
                        </wps:txbx>
                        <wps:bodyPr lIns="0" tIns="0" rIns="0" bIns="0" upright="1"/>
                      </wps:wsp>
                      <wps:wsp>
                        <wps:cNvPr id="242" name="文本框 242"/>
                        <wps:cNvSpPr txBox="1"/>
                        <wps:spPr>
                          <a:xfrm>
                            <a:off x="1681" y="908"/>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g:wgp>
                  </a:graphicData>
                </a:graphic>
              </wp:anchor>
            </w:drawing>
          </mc:Choice>
          <mc:Fallback>
            <w:pict>
              <v:group id="_x0000_s1026" o:spid="_x0000_s1026" o:spt="203" style="position:absolute;left:0pt;margin-left:325.95pt;margin-top:13.55pt;height:68.5pt;width:108.05pt;mso-wrap-distance-bottom:0pt;mso-wrap-distance-left:9pt;mso-wrap-distance-right:9pt;mso-wrap-distance-top:0pt;z-index:251719680;mso-width-relative:page;mso-height-relative:page;" coordsize="2161,1370" o:gfxdata="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DuLg1faAAAACgEA&#10;AA8AAAAAAAAAAQAgAAAAIgAAAGRycy9kb3ducmV2LnhtbFBLAQIUABQAAAAIAIdO4kB4LGy4NgUA&#10;AK0eAAAOAAAAAAAAAAEAIAAAACkBAABkcnMvZTJvRG9jLnhtbFBLBQYAAAAABgAGAFkBAADRCAAA&#10;AAA=&#10;">
                <o:lock v:ext="edit" grouping="f" rotation="f" text="f" aspectratio="f"/>
                <v:group id="_x0000_s1026" o:spid="_x0000_s1026" o:spt="203" style="position:absolute;left:0;top:0;height:1370;width:2161;" coordsize="2161,1370"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grouping="f" rotation="f" text="f" aspectratio="f"/>
                  <v:shape id="_x0000_s1026" o:spid="_x0000_s1026" o:spt="16" type="#_x0000_t16" style="position:absolute;left:382;top:285;height:763;width:1437;" filled="f" stroked="t" coordsize="21600,21600" o:gfxdata="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H8ZEugAAANwA&#10;AAAPAAAAAAAAAAEAIAAAACIAAABkcnMvZG93bnJldi54bWxQSwECFAAUAAAACACHTuJAMy8FnjsA&#10;AAA5AAAAEAAAAAAAAAABACAAAAAJAQAAZHJzL3NoYXBleG1sLnhtbFBLBQYAAAAABgAGAFsBAACz&#10;AwAAAAA=&#10;" adj="3676">
                    <v:fill on="f" focussize="0,0"/>
                    <v:stroke color="#000000" joinstyle="miter"/>
                    <v:imagedata o:title=""/>
                    <o:lock v:ext="edit" aspectratio="f"/>
                  </v:shape>
                  <v:shape id="_x0000_s1026" o:spid="_x0000_s1026" o:spt="100" style="position:absolute;left:525;top:285;height:612;width:1286;" filled="f" stroked="t" coordsize="1146,572" o:gfxdata="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bHE/LgAAADcAAAA&#10;DwAAAAAAAAABACAAAAAiAAAAZHJzL2Rvd25yZXYueG1sUEsBAhQAFAAAAAgAh07iQDMvBZ47AAAA&#10;OQAAABAAAAAAAAAAAQAgAAAABwEAAGRycy9zaGFwZXhtbC54bWxQSwUGAAAAAAYABgBbAQAAsQMA&#10;AAAA&#10;" path="m0,0l0,572,1146,572e">
                    <v:fill on="f" focussize="0,0"/>
                    <v:stroke color="#000000" joinstyle="round" dashstyle="dash"/>
                    <v:imagedata o:title=""/>
                    <o:lock v:ext="edit" aspectratio="f"/>
                  </v:shape>
                  <v:line id="_x0000_s1026" o:spid="_x0000_s1026" o:spt="20" style="position:absolute;left:382;top:893;flip:y;height:149;width:149;" filled="f" stroked="t" coordsize="21600,21600" o:gfxdata="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DVAOr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1044;top:547;flip:y;height:161;width:161;" filled="f" stroked="t" coordsize="21600,21600" o:gfxdata="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QSYX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line id="_x0000_s1026" o:spid="_x0000_s1026" o:spt="20" style="position:absolute;left:191;top:679;height:0;width:191;" filled="f" stroked="t" coordsize="21600,21600" o:gfxdata="UEsDBAoAAAAAAIdO4kAAAAAAAAAAAAAAAAAEAAAAZHJzL1BLAwQUAAAACACHTuJADXtvub4AAADc&#10;AAAADwAAAGRycy9kb3ducmV2LnhtbEWPS4vCQBCE7wv+h6EFb+vEC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tvu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_x0000_s1026" o:spid="_x0000_s1026" o:spt="20" style="position:absolute;left:431;top:678;height:0;width:271;" filled="f" stroked="t" coordsize="21600,21600" o:gfxdata="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vMmb4A&#10;AADcAAAADwAAAAAAAAABACAAAAAiAAAAZHJzL2Rvd25yZXYueG1sUEsBAhQAFAAAAAgAh07iQDMv&#10;BZ47AAAAOQAAABAAAAAAAAAAAQAgAAAADQEAAGRycy9zaGFwZXhtbC54bWxQSwUGAAAAAAYABgBb&#10;AQAAtwMAAAAA&#10;">
                    <v:fill on="f" focussize="0,0"/>
                    <v:stroke weight="1pt" color="#000000" joinstyle="round" dashstyle="dash" endarrow="open" endarrowwidth="narrow" endarrowlength="short"/>
                    <v:imagedata o:title=""/>
                    <o:lock v:ext="edit" aspectratio="f"/>
                  </v:line>
                  <v:line id="_x0000_s1026" o:spid="_x0000_s1026" o:spt="20" style="position:absolute;left:1746;top:677;height:0;width:311;" filled="f" stroked="t" coordsize="21600,21600" o:gfxdata="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6I0m8AAAA&#10;3AAAAA8AAAAAAAAAAQAgAAAAIgAAAGRycy9kb3ducmV2LnhtbFBLAQIUABQAAAAIAIdO4kAzLwWe&#10;OwAAADkAAAAQAAAAAAAAAAEAIAAAAAsBAABkcnMvc2hhcGV4bWwueG1sUEsFBgAAAAAGAAYAWwEA&#10;ALUDAAAAAA==&#10;">
                    <v:fill on="f" focussize="0,0"/>
                    <v:stroke weight="1pt" color="#000000" joinstyle="round" endarrow="open" endarrowwidth="narrow" endarrowlength="short"/>
                    <v:imagedata o:title=""/>
                    <o:lock v:ext="edit" aspectratio="f"/>
                  </v:line>
                  <v:shape id="_x0000_s1026" o:spid="_x0000_s1026" o:spt="202" type="#_x0000_t202" style="position:absolute;left:955;top:0;height:331;width:374;" filled="f" stroked="f" coordsize="21600,21600" o:gfxdata="UEsDBAoAAAAAAIdO4kAAAAAAAAAAAAAAAAAEAAAAZHJzL1BLAwQUAAAACACHTuJAor5eO78AAADc&#10;AAAADwAAAGRycy9kb3ducmV2LnhtbEWPT2sCMRTE70K/Q3gFb5qoVO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Xj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上</w:t>
                          </w:r>
                        </w:p>
                      </w:txbxContent>
                    </v:textbox>
                  </v:shape>
                  <v:shape id="_x0000_s1026" o:spid="_x0000_s1026" o:spt="202" type="#_x0000_t202" style="position:absolute;left:955;top:1039;height:331;width:374;" filled="f" stroked="f" coordsize="21600,21600" o:gfxdata="UEsDBAoAAAAAAIdO4kAAAAAAAAAAAAAAAAAEAAAAZHJzL1BLAwQUAAAACACHTuJAUmzATL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zAT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下</w:t>
                          </w:r>
                        </w:p>
                      </w:txbxContent>
                    </v:textbox>
                  </v:shape>
                  <v:shape id="_x0000_s1026" o:spid="_x0000_s1026" o:spt="202" type="#_x0000_t202" style="position:absolute;left:0;top:535;height:331;width:374;" filled="f" stroked="f" coordsize="21600,21600" o:gfxdata="UEsDBAoAAAAAAIdO4kAAAAAAAAAAAAAAAAAEAAAAZHJzL1BLAwQUAAAACACHTuJAPSBl178AAADc&#10;AAAADwAAAGRycy9kb3ducmV2LnhtbEWPT2sCMRTE7wW/Q3iCt5qoY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gZd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1026" o:spid="_x0000_s1026" o:spt="202" type="#_x0000_t202" style="position:absolute;left:1787;top:416;height:331;width:374;" filled="f" stroked="f" coordsize="21600,21600" o:gfxdata="UEsDBAoAAAAAAIdO4kAAAAAAAAAAAAAAAAAEAAAAZHJzL1BLAwQUAAAACACHTuJATL/xpbwAAADc&#10;AAAADwAAAGRycy9kb3ducmV2LnhtbEVPW2vCMBR+H/gfwhH2NhMd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8a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1026" o:spid="_x0000_s1026" o:spt="202" type="#_x0000_t202" style="position:absolute;left:867;top:442;height:331;width:374;" filled="f" stroked="f" coordsize="21600,21600" o:gfxdata="UEsDBAoAAAAAAIdO4kAAAAAAAAAAAAAAAAAEAAAAZHJzL1BLAwQUAAAACACHTuJAI/NUPr8AAADc&#10;AAAADwAAAGRycy9kb3ducmV2LnhtbEWPzWrDMBCE74W+g9hCb42UF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zV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group>
                <v:shape id="_x0000_s1026" o:spid="_x0000_s1026" o:spt="202" type="#_x0000_t202" style="position:absolute;left:1489;top:538;height:331;width:374;"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i/>
                            <w:sz w:val="18"/>
                            <w:szCs w:val="18"/>
                          </w:rPr>
                        </w:pPr>
                        <w:r>
                          <w:rPr>
                            <w:i/>
                            <w:sz w:val="18"/>
                            <w:szCs w:val="18"/>
                          </w:rPr>
                          <w:t>a</w:t>
                        </w:r>
                      </w:p>
                    </w:txbxContent>
                  </v:textbox>
                </v:shape>
                <v:shape id="_x0000_s1026" o:spid="_x0000_s1026" o:spt="202" type="#_x0000_t202" style="position:absolute;left:1681;top:908;height:331;width:374;"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w10:wrap type="square"/>
              </v:group>
            </w:pict>
          </mc:Fallback>
        </mc:AlternateContent>
      </w:r>
      <w:r>
        <w:rPr>
          <w:color w:val="000000"/>
        </w:rPr>
        <w:t>5．如图所示，一段长方体形导电材料，左右两端面的边长都为</w:t>
      </w:r>
      <w:r>
        <w:rPr>
          <w:i/>
          <w:color w:val="000000"/>
        </w:rPr>
        <w:t>a</w:t>
      </w:r>
      <w:r>
        <w:rPr>
          <w:color w:val="000000"/>
        </w:rPr>
        <w:t>和</w:t>
      </w:r>
      <w:r>
        <w:rPr>
          <w:i/>
          <w:color w:val="000000"/>
        </w:rPr>
        <w:t>b</w:t>
      </w:r>
      <w:r>
        <w:rPr>
          <w:color w:val="000000"/>
        </w:rPr>
        <w:t>，内有带电量为</w:t>
      </w:r>
      <w:r>
        <w:rPr>
          <w:i/>
          <w:color w:val="000000"/>
        </w:rPr>
        <w:t>q</w:t>
      </w:r>
      <w:r>
        <w:rPr>
          <w:color w:val="000000"/>
        </w:rPr>
        <w:t>的某种自由运动电荷。导电材料置于方向垂直于其前表面向里的匀强磁场中，内部磁感应强度大小为</w:t>
      </w:r>
      <w:r>
        <w:rPr>
          <w:i/>
          <w:color w:val="000000"/>
        </w:rPr>
        <w:t>B</w:t>
      </w:r>
      <w:r>
        <w:rPr>
          <w:color w:val="000000"/>
        </w:rPr>
        <w:t>。当通以从左到右的稳恒电流</w:t>
      </w:r>
      <w:r>
        <w:rPr>
          <w:i/>
          <w:color w:val="000000"/>
        </w:rPr>
        <w:t>I</w:t>
      </w:r>
      <w:r>
        <w:rPr>
          <w:color w:val="000000"/>
        </w:rPr>
        <w:t>时，测得导电材料上、下表面之间的电压为</w:t>
      </w:r>
      <w:r>
        <w:rPr>
          <w:i/>
          <w:color w:val="000000"/>
        </w:rPr>
        <w:t>U</w:t>
      </w:r>
      <w:r>
        <w:rPr>
          <w:color w:val="000000"/>
        </w:rPr>
        <w:t>，且上表面的电势比下表面的低。由此可得该导电材料单位体积内自由运动电荷数及自由运动电荷的正负分别为</w:t>
      </w:r>
    </w:p>
    <w:p>
      <w:pPr>
        <w:ind w:firstLine="315" w:firstLineChars="150"/>
        <w:rPr>
          <w:color w:val="000000"/>
        </w:rPr>
      </w:pPr>
      <w:r>
        <w:rPr>
          <w:color w:val="000000"/>
        </w:rPr>
        <w:t>A．</w:t>
      </w:r>
      <w:r>
        <w:rPr>
          <w:color w:val="000000"/>
          <w:position w:val="-32"/>
        </w:rPr>
        <w:object>
          <v:shape id="_x0000_i1030" o:spt="75" type="#_x0000_t75" style="height:30.45pt;width:27.45pt;" o:ole="t" filled="f" o:preferrelative="t" stroked="f" coordsize="21600,21600">
            <v:path/>
            <v:fill on="f" focussize="0,0"/>
            <v:stroke on="f"/>
            <v:imagedata r:id="rId22" o:title=""/>
            <o:lock v:ext="edit" grouping="f" rotation="f" text="f" aspectratio="t"/>
            <w10:wrap type="none"/>
            <w10:anchorlock/>
          </v:shape>
          <o:OLEObject Type="Embed" ProgID="PBrush" ShapeID="_x0000_i1030" DrawAspect="Content" ObjectID="_1468075730" r:id="rId21">
            <o:LockedField>false</o:LockedField>
          </o:OLEObject>
        </w:object>
      </w:r>
      <w:r>
        <w:rPr>
          <w:color w:val="000000"/>
        </w:rPr>
        <w:t xml:space="preserve">，负       </w:t>
      </w:r>
      <w:r>
        <w:rPr>
          <w:rFonts w:hint="eastAsia"/>
          <w:color w:val="000000"/>
        </w:rPr>
        <w:t xml:space="preserve"> </w:t>
      </w:r>
      <w:r>
        <w:rPr>
          <w:color w:val="000000"/>
        </w:rPr>
        <w:t>B．</w:t>
      </w:r>
      <w:r>
        <w:rPr>
          <w:color w:val="000000"/>
          <w:position w:val="-32"/>
        </w:rPr>
        <w:object>
          <v:shape id="_x0000_i1031" o:spt="75" type="#_x0000_t75" style="height:30.45pt;width:27.45pt;" o:ole="t" filled="f" o:preferrelative="t" stroked="f" coordsize="21600,21600">
            <v:path/>
            <v:fill on="f" focussize="0,0"/>
            <v:stroke on="f"/>
            <v:imagedata r:id="rId24" o:title=""/>
            <o:lock v:ext="edit" grouping="f" rotation="f" text="f" aspectratio="t"/>
            <w10:wrap type="none"/>
            <w10:anchorlock/>
          </v:shape>
          <o:OLEObject Type="Embed" ProgID="Equation.3" ShapeID="_x0000_i1031" DrawAspect="Content" ObjectID="_1468075731" r:id="rId23">
            <o:LockedField>false</o:LockedField>
          </o:OLEObject>
        </w:object>
      </w:r>
      <w:r>
        <w:rPr>
          <w:color w:val="000000"/>
        </w:rPr>
        <w:t>，正</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color w:val="000000"/>
          <w:position w:val="-32"/>
        </w:rPr>
        <w:object>
          <v:shape id="_x0000_i1032" o:spt="75" type="#_x0000_t75" style="height:30.45pt;width:26.65pt;" o:ole="t" filled="f" o:preferrelative="t" stroked="f" coordsize="21600,21600">
            <v:path/>
            <v:fill on="f" focussize="0,0"/>
            <v:stroke on="f"/>
            <v:imagedata r:id="rId26" o:title=""/>
            <o:lock v:ext="edit" grouping="f" rotation="f" text="f" aspectratio="t"/>
            <w10:wrap type="none"/>
            <w10:anchorlock/>
          </v:shape>
          <o:OLEObject Type="Embed" ProgID="Equation.3" ShapeID="_x0000_i1032" DrawAspect="Content" ObjectID="_1468075732" r:id="rId25">
            <o:LockedField>false</o:LockedField>
          </o:OLEObject>
        </w:object>
      </w:r>
      <w:r>
        <w:rPr>
          <w:color w:val="000000"/>
        </w:rPr>
        <w:t xml:space="preserve">，负       </w:t>
      </w:r>
      <w:r>
        <w:rPr>
          <w:rFonts w:hint="eastAsia"/>
          <w:color w:val="000000"/>
        </w:rPr>
        <w:t xml:space="preserve"> </w:t>
      </w:r>
      <w:r>
        <w:rPr>
          <w:color w:val="000000"/>
        </w:rPr>
        <w:t>D．</w:t>
      </w:r>
      <w:r>
        <w:rPr>
          <w:color w:val="000000"/>
          <w:position w:val="-32"/>
        </w:rPr>
        <w:object>
          <v:shape id="_x0000_i1033" o:spt="75" type="#_x0000_t75" style="height:30.45pt;width:26.65pt;" o:ole="t" filled="f" o:preferrelative="t" stroked="f" coordsize="21600,21600">
            <v:path/>
            <v:fill on="f" focussize="0,0"/>
            <v:stroke on="f"/>
            <v:imagedata r:id="rId28" o:title=""/>
            <o:lock v:ext="edit" grouping="f" rotation="f" text="f" aspectratio="t"/>
            <w10:wrap type="none"/>
            <w10:anchorlock/>
          </v:shape>
          <o:OLEObject Type="Embed" ProgID="Equation.3" ShapeID="_x0000_i1033" DrawAspect="Content" ObjectID="_1468075733" r:id="rId27">
            <o:LockedField>false</o:LockedField>
          </o:OLEObject>
        </w:object>
      </w:r>
      <w:r>
        <w:rPr>
          <w:color w:val="000000"/>
        </w:rPr>
        <w:t>，正</w:t>
      </w:r>
    </w:p>
    <w:p>
      <w:pPr>
        <w:ind w:left="420" w:hanging="420" w:hangingChars="200"/>
        <w:rPr>
          <w:color w:val="000000"/>
        </w:rPr>
      </w:pPr>
      <w:r>
        <w:rPr>
          <w:color w:val="000000"/>
        </w:rPr>
        <w:t>二、非选择题（本大题共4小题，共68分）</w:t>
      </w:r>
    </w:p>
    <w:p>
      <w:pPr>
        <w:ind w:left="420" w:hanging="420" w:hangingChars="200"/>
        <w:rPr>
          <w:color w:val="000000"/>
        </w:rPr>
      </w:pPr>
      <w:r>
        <w:rPr>
          <w:color w:val="000000"/>
        </w:rPr>
        <w:t>6．（19分）</w:t>
      </w:r>
    </w:p>
    <w:p>
      <w:pPr>
        <w:ind w:left="424" w:leftChars="100" w:hanging="214" w:hangingChars="100"/>
        <w:rPr>
          <w:color w:val="000000"/>
        </w:rPr>
      </w:pPr>
      <w:r>
        <w:rPr>
          <w:rFonts w:hAnsi="宋体"/>
          <w:color w:val="000000"/>
          <w:spacing w:val="2"/>
          <w:kern w:val="0"/>
          <w:szCs w:val="21"/>
        </w:rPr>
        <w:pict>
          <v:group id="_x0000_s2107" o:spid="_x0000_s2107" o:spt="203" style="position:absolute;left:0pt;margin-left:281.1pt;margin-top:43.35pt;height:50.05pt;width:147.45pt;mso-wrap-distance-bottom:0pt;mso-wrap-distance-left:9pt;mso-wrap-distance-right:9pt;mso-wrap-distance-top:0pt;z-index:251720704;mso-width-relative:page;mso-height-relative:page;" coordsize="2949,1001">
            <o:lock v:ext="edit" grouping="f" rotation="f" text="f" aspectratio="f"/>
            <v:group id="_x0000_s2108" o:spid="_x0000_s2108" o:spt="203" style="position:absolute;left:0;top:220;height:781;width:2949;" coordsize="2949,781">
              <o:lock v:ext="edit" grouping="f" rotation="f" text="f" aspectratio="f"/>
              <v:shape id="未知" o:spid="_x0000_s2109" style="position:absolute;left:0;top:269;height:512;width:875;" fillcolor="#C0C0C0" filled="t" coordsize="955,572" path="m0,0hal0,572hal955,572hae">
                <v:path arrowok="t"/>
                <v:fill on="t" focussize="0,0"/>
                <v:stroke/>
                <v:imagedata o:title=""/>
                <o:lock v:ext="edit" grouping="f" rotation="f" text="f" aspectratio="f"/>
              </v:shape>
              <v:shape id="未知" o:spid="_x0000_s2110" style="position:absolute;left:2;top:0;height:715;width:1127;" filled="f" coordsize="1127,715" path="m1127,370hal439,0hal0,276hal771,715hae">
                <v:path arrowok="t"/>
                <v:fill on="f" o:opacity2="65536f" focussize="0,0"/>
                <v:stroke/>
                <v:imagedata o:title=""/>
                <o:lock v:ext="edit" grouping="f" rotation="f" text="f" aspectratio="f"/>
              </v:shape>
              <v:shape id="_x0000_s2111" o:spid="_x0000_s2111" o:spt="16" type="#_x0000_t16" style="position:absolute;left:855;top:404;height:366;width:2094;" coordsize="21600,21600" adj="19334">
                <v:path/>
                <v:fill focussize="0,0"/>
                <v:stroke/>
                <v:imagedata o:title=""/>
                <o:lock v:ext="edit" grouping="f" rotation="f" text="f" aspectratio="f"/>
              </v:shape>
              <v:shape id="_x0000_s2112" o:spid="_x0000_s2112" o:spt="19" type="#_x0000_t19" style="position:absolute;left:1120;top:272;flip:x y;height:128;width:86;" filled="f" coordsize="14471,21600" adj=",-3141597">
                <v:path arrowok="t" o:connectlocs="0,0;14471,5564;0,21600"/>
                <v:fill on="f" focussize="0,0"/>
                <v:stroke/>
                <v:imagedata o:title=""/>
                <o:lock v:ext="edit" grouping="f" rotation="f" text="f" aspectratio="f"/>
              </v:shape>
              <v:shape id="_x0000_s2113" o:spid="_x0000_s2113" o:spt="19" type="#_x0000_t19" style="position:absolute;left:764;top:605;flip:x y;height:128;width:86;" filled="f" coordsize="14471,21600" adj=",-3141597">
                <v:path arrowok="t" o:connectlocs="0,0;14471,5564;0,21600"/>
                <v:fill on="f" focussize="0,0"/>
                <v:stroke/>
                <v:imagedata o:title=""/>
                <o:lock v:ext="edit" grouping="f" rotation="f" text="f" aspectratio="f"/>
              </v:shape>
              <v:rect id="_x0000_s2114" o:spid="_x0000_s2114" o:spt="1" style="position:absolute;left:860;top:738;height:43;width:1759;" fillcolor="#C0C0C0" filled="t" coordsize="21600,21600">
                <v:path/>
                <v:fill on="t" focussize="0,0"/>
                <v:stroke/>
                <v:imagedata o:title=""/>
                <o:lock v:ext="edit" grouping="f" rotation="f" text="f" aspectratio="f"/>
              </v:rect>
              <v:shape id="_x0000_s2115" o:spid="_x0000_s2115" o:spt="3" type="#_x0000_t3" style="position:absolute;left:812;top:727;height:42;width:83;" fillcolor="#C0C0C0" filled="t" stroked="f" coordsize="21600,21600">
                <v:path/>
                <v:fill on="t" focussize="0,0"/>
                <v:stroke on="f"/>
                <v:imagedata o:title=""/>
                <o:lock v:ext="edit" grouping="f" rotation="f" text="f" aspectratio="f"/>
              </v:shape>
              <v:shape id="_x0000_s2116" o:spid="_x0000_s2116" o:spt="3" type="#_x0000_t3" style="position:absolute;left:961;top:351;height:429;width:111;rotation:2949120f;" stroked="f" coordsize="21600,21600">
                <v:path/>
                <v:fill focussize="0,0"/>
                <v:stroke on="f"/>
                <v:imagedata o:title=""/>
                <o:lock v:ext="edit" grouping="f" rotation="f" text="f" aspectratio="f"/>
              </v:shape>
            </v:group>
            <v:group id="_x0000_s2117" o:spid="_x0000_s2117" o:spt="203" style="position:absolute;left:1349;top:498;height:182;width:149;" coordsize="149,182">
              <o:lock v:ext="edit" grouping="f" rotation="f" text="f" aspectratio="f"/>
              <v:rect id="_x0000_s2118" o:spid="_x0000_s2118" o:spt="1" style="position:absolute;left:48;top:56;height:126;width:51;" coordsize="21600,21600">
                <v:path/>
                <v:fill focussize="0,0"/>
                <v:stroke/>
                <v:imagedata o:title=""/>
                <o:lock v:ext="edit" grouping="f" rotation="f" text="f" aspectratio="f"/>
              </v:rect>
              <v:shape id="_x0000_s2119" o:spid="_x0000_s2119" o:spt="3" type="#_x0000_t3" style="position:absolute;left:0;top:0;height:56;width:149;" coordsize="21600,21600">
                <v:path/>
                <v:fill focussize="0,0"/>
                <v:stroke/>
                <v:imagedata o:title=""/>
                <o:lock v:ext="edit" grouping="f" rotation="f" text="f" aspectratio="f"/>
              </v:shape>
            </v:group>
            <v:group id="_x0000_s2120" o:spid="_x0000_s2120" o:spt="203" style="position:absolute;left:1100;top:750;height:182;width:149;" coordsize="149,182">
              <o:lock v:ext="edit" grouping="f" rotation="f" text="f" aspectratio="f"/>
              <v:rect id="_x0000_s2121" o:spid="_x0000_s2121" o:spt="1" style="position:absolute;left:48;top:56;height:126;width:51;" coordsize="21600,21600">
                <v:path/>
                <v:fill focussize="0,0"/>
                <v:stroke/>
                <v:imagedata o:title=""/>
                <o:lock v:ext="edit" grouping="f" rotation="f" text="f" aspectratio="f"/>
              </v:rect>
              <v:shape id="_x0000_s2122" o:spid="_x0000_s2122" o:spt="3" type="#_x0000_t3" style="position:absolute;left:0;top:0;height:56;width:149;" coordsize="21600,21600">
                <v:path/>
                <v:fill focussize="0,0"/>
                <v:stroke/>
                <v:imagedata o:title=""/>
                <o:lock v:ext="edit" grouping="f" rotation="f" text="f" aspectratio="f"/>
              </v:shape>
            </v:group>
            <v:shape id="_x0000_s2123" o:spid="_x0000_s2123" o:spt="7" type="#_x0000_t7" style="position:absolute;left:1136;top:582;flip:y;height:295;width:369;rotation:5898240f;" filled="t" coordsize="21600,21600" adj="16369">
              <v:path/>
              <v:fill type="gradient" on="t" color2="fill darken(118)" focus="-50%" focussize="0f,0f" method="linear sigma" rotate="t"/>
              <v:stroke/>
              <v:imagedata o:title=""/>
              <o:lock v:ext="edit" grouping="f" rotation="f" text="f" aspectratio="f"/>
            </v:shape>
            <v:shape id="_x0000_s2124" o:spid="_x0000_s2124" o:spt="3" type="#_x0000_t3" style="position:absolute;left:490;top:381;height:113;width:113;" filled="t" coordsize="21600,21600">
              <v:path/>
              <v:fill type="gradientRadial" on="t" color2="fill darken(118)" focus="100%" focussize="0f,0f" focusposition="65536f" method="linear sigma" rotate="t">
                <o:fill type="gradientCenter" v:ext="backwardCompatible"/>
              </v:fill>
              <v:stroke/>
              <v:imagedata o:title=""/>
              <o:lock v:ext="edit" grouping="f" rotation="f" text="f" aspectratio="f"/>
            </v:shape>
            <v:shape id="_x0000_s2125" o:spid="_x0000_s2125" o:spt="202" type="#_x0000_t202" style="position:absolute;left:466;top:0;height:331;width:5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钢球</w:t>
                    </w:r>
                  </w:p>
                </w:txbxContent>
              </v:textbox>
            </v:shape>
            <v:shape id="_x0000_s2126" o:spid="_x0000_s2126" o:spt="202" type="#_x0000_t202" style="position:absolute;left:896;top:167;height:331;width:90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橡皮条</w:t>
                    </w:r>
                  </w:p>
                </w:txbxContent>
              </v:textbox>
            </v:shape>
            <v:shape id="_x0000_s2127" o:spid="_x0000_s2127" o:spt="202" type="#_x0000_t202" style="position:absolute;left:2196;top:622;height:331;width:58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木板</w:t>
                    </w:r>
                  </w:p>
                </w:txbxContent>
              </v:textbox>
            </v:shape>
            <v:line id="_x0000_s2128" o:spid="_x0000_s2128" o:spt="20" style="position:absolute;left:550;top:250;flip:x;height:168;width:133;" filled="f" coordsize="21600,21600">
              <v:path arrowok="t"/>
              <v:fill on="f" focussize="0,0"/>
              <v:stroke/>
              <v:imagedata o:title=""/>
              <o:lock v:ext="edit" grouping="f" rotation="f" text="f" aspectratio="f"/>
            </v:line>
            <v:line id="_x0000_s2129" o:spid="_x0000_s2129" o:spt="20" style="position:absolute;left:1204;top:406;height:288;width:93;" filled="f" coordsize="21600,21600">
              <v:path arrowok="t"/>
              <v:fill on="f" focussize="0,0"/>
              <v:stroke/>
              <v:imagedata o:title=""/>
              <o:lock v:ext="edit" grouping="f" rotation="f" text="f" aspectratio="f"/>
            </v:line>
            <w10:wrap type="square"/>
          </v:group>
        </w:pict>
      </w:r>
      <w:r>
        <w:rPr>
          <w:rFonts w:hint="eastAsia"/>
          <w:color w:val="000000"/>
        </w:rPr>
        <w:t>⑴</w:t>
      </w:r>
      <w:r>
        <w:rPr>
          <w:color w:val="000000"/>
        </w:rPr>
        <w:t>我国舰载飞机在</w:t>
      </w:r>
      <w:r>
        <w:rPr>
          <w:rFonts w:hint="eastAsia"/>
          <w:color w:val="000000"/>
        </w:rPr>
        <w:t>“</w:t>
      </w:r>
      <w:r>
        <w:rPr>
          <w:color w:val="000000"/>
        </w:rPr>
        <w:t>辽宁舰</w:t>
      </w:r>
      <w:r>
        <w:rPr>
          <w:rFonts w:hint="eastAsia"/>
          <w:color w:val="000000"/>
        </w:rPr>
        <w:t>”</w:t>
      </w:r>
      <w:r>
        <w:rPr>
          <w:color w:val="000000"/>
        </w:rPr>
        <w:t>上成功着舰后，某课外活动小组</w:t>
      </w:r>
      <w:r>
        <w:rPr>
          <w:rFonts w:hint="eastAsia"/>
          <w:color w:val="000000"/>
        </w:rPr>
        <w:t>对</w:t>
      </w:r>
      <w:r>
        <w:rPr>
          <w:color w:val="000000"/>
        </w:rPr>
        <w:t>舰载飞机利用阻拦索着舰的力学问题很感兴趣。他们找来了木板、钢球、铁钉、橡皮条以及墨水，制作了如图所示的装置，准备定量研究钢球在橡皮条阻拦下前进的距离与被阻拦前速率的关系。要达到实验目的，需直接测量的物理量是钢球由静止释放时的</w:t>
      </w:r>
      <w:r>
        <w:rPr>
          <w:color w:val="000000"/>
          <w:u w:val="single"/>
        </w:rPr>
        <w:t xml:space="preserve">            </w:t>
      </w:r>
      <w:r>
        <w:rPr>
          <w:color w:val="000000"/>
        </w:rPr>
        <w:t>和在橡皮条阻拦下前进的距离，还必须增加的一种实验器材是</w:t>
      </w:r>
      <w:r>
        <w:rPr>
          <w:color w:val="000000"/>
          <w:u w:val="single"/>
        </w:rPr>
        <w:t xml:space="preserve">          </w:t>
      </w:r>
      <w:r>
        <w:rPr>
          <w:color w:val="000000"/>
        </w:rPr>
        <w:t>。忽略钢球所受的摩擦力和空气阻力，重力加速度已知，根据</w:t>
      </w:r>
      <w:r>
        <w:rPr>
          <w:color w:val="000000"/>
          <w:u w:val="single"/>
        </w:rPr>
        <w:t xml:space="preserve">           </w:t>
      </w:r>
      <w:r>
        <w:rPr>
          <w:color w:val="000000"/>
        </w:rPr>
        <w:t>定律（定理），可得到钢球被阻拦前的速率。</w:t>
      </w:r>
    </w:p>
    <w:p>
      <w:pPr>
        <w:ind w:left="420" w:leftChars="100" w:hanging="210" w:hangingChars="100"/>
        <w:rPr>
          <w:color w:val="000000"/>
        </w:rPr>
      </w:pPr>
      <w:r>
        <w:rPr>
          <w:rFonts w:hint="eastAsia"/>
          <w:color w:val="000000"/>
        </w:rPr>
        <w:t>⑵</w:t>
      </w:r>
      <w:r>
        <w:rPr>
          <w:color w:val="000000"/>
        </w:rPr>
        <w:t>某同学对有故障的电热毯进行探究。图</w:t>
      </w:r>
      <w:r>
        <w:rPr>
          <w:rFonts w:hint="eastAsia"/>
          <w:color w:val="000000"/>
        </w:rPr>
        <w:t>1</w:t>
      </w:r>
      <w:r>
        <w:rPr>
          <w:color w:val="000000"/>
        </w:rPr>
        <w:t>是电热毯的电路示意图，其中电热线和导线通过金属接线片连接。图</w:t>
      </w:r>
      <w:r>
        <w:rPr>
          <w:rFonts w:hint="eastAsia"/>
          <w:color w:val="000000"/>
        </w:rPr>
        <w:t>2</w:t>
      </w:r>
      <w:r>
        <w:rPr>
          <w:color w:val="000000"/>
        </w:rPr>
        <w:t>为测试电路实物图，A、B为测试表笔，电压表内阻很大，可视为理想电表。</w:t>
      </w:r>
    </w:p>
    <w:p>
      <w:pPr>
        <w:ind w:left="420" w:leftChars="100" w:hanging="210" w:hangingChars="100"/>
        <w:rPr>
          <w:color w:val="000000"/>
        </w:rPr>
      </w:pPr>
      <w:r>
        <w:rPr>
          <w:color w:val="000000"/>
        </w:rPr>
        <w:t>①请在答题卡虚线框内画出与图</w:t>
      </w:r>
      <w:r>
        <w:rPr>
          <w:rFonts w:hint="eastAsia"/>
          <w:color w:val="000000"/>
        </w:rPr>
        <w:t>2</w:t>
      </w:r>
      <w:r>
        <w:rPr>
          <w:color w:val="000000"/>
        </w:rPr>
        <w:t>对应的电路图。</w:t>
      </w:r>
    </w:p>
    <w:p>
      <w:pPr>
        <w:ind w:left="420" w:leftChars="100" w:hanging="210" w:hangingChars="100"/>
        <w:rPr>
          <w:rFonts w:hint="eastAsia"/>
          <w:color w:val="000000"/>
        </w:rPr>
      </w:pPr>
      <w:r>
        <w:rPr>
          <w:color w:val="000000"/>
        </w:rPr>
        <w:t>②断开K</w:t>
      </w:r>
      <w:r>
        <w:rPr>
          <w:color w:val="000000"/>
          <w:vertAlign w:val="subscript"/>
        </w:rPr>
        <w:t>1</w:t>
      </w:r>
      <w:r>
        <w:rPr>
          <w:color w:val="000000"/>
        </w:rPr>
        <w:t>，用上述测试电路在1和1′之间检测得知电热线无故障，然后测得电热线的</w:t>
      </w:r>
      <w:r>
        <w:rPr>
          <w:i/>
          <w:color w:val="000000"/>
        </w:rPr>
        <w:t>U</w:t>
      </w:r>
      <w:r>
        <w:rPr>
          <w:rFonts w:hint="eastAsia"/>
          <w:i/>
          <w:color w:val="000000"/>
        </w:rPr>
        <w:t>-</w:t>
      </w:r>
      <w:r>
        <w:rPr>
          <w:i/>
          <w:color w:val="000000"/>
        </w:rPr>
        <w:t>I</w:t>
      </w:r>
      <w:r>
        <w:rPr>
          <w:color w:val="000000"/>
        </w:rPr>
        <w:t>曲线如图</w:t>
      </w:r>
      <w:r>
        <w:rPr>
          <w:rFonts w:hint="eastAsia"/>
          <w:color w:val="000000"/>
        </w:rPr>
        <w:t>3</w:t>
      </w:r>
      <w:r>
        <w:rPr>
          <w:color w:val="000000"/>
        </w:rPr>
        <w:t>所示。已知电热线材料的电阻率为2.8×10</w:t>
      </w:r>
      <w:r>
        <w:rPr>
          <w:color w:val="000000"/>
          <w:vertAlign w:val="superscript"/>
        </w:rPr>
        <w:t>-7</w:t>
      </w:r>
      <w:r>
        <w:rPr>
          <w:color w:val="000000"/>
        </w:rPr>
        <w:t>Ω·m，电热线的直径为0.200mm。可求得此电热线的电阻为</w:t>
      </w:r>
      <w:r>
        <w:rPr>
          <w:color w:val="000000"/>
          <w:u w:val="single"/>
        </w:rPr>
        <w:t xml:space="preserve">    </w:t>
      </w:r>
      <w:r>
        <w:rPr>
          <w:rFonts w:hint="eastAsia"/>
          <w:color w:val="000000"/>
        </w:rPr>
        <w:t>k</w:t>
      </w:r>
      <w:r>
        <w:rPr>
          <w:color w:val="000000"/>
        </w:rPr>
        <w:t>Ω，总长度为</w:t>
      </w:r>
      <w:r>
        <w:rPr>
          <w:color w:val="000000"/>
          <w:u w:val="single"/>
        </w:rPr>
        <w:t xml:space="preserve">       </w:t>
      </w:r>
      <w:r>
        <w:rPr>
          <w:color w:val="000000"/>
        </w:rPr>
        <w:t>m。（结果均保留两位有效数字）</w:t>
      </w:r>
    </w:p>
    <w:p>
      <w:pPr>
        <w:ind w:left="420" w:leftChars="100" w:hanging="210" w:hangingChars="100"/>
        <w:rPr>
          <w:rFonts w:hint="eastAsia"/>
          <w:color w:val="000000"/>
        </w:rPr>
      </w:pPr>
    </w:p>
    <w:p>
      <w:pPr>
        <w:ind w:left="420" w:leftChars="100" w:hanging="210" w:hangingChars="100"/>
        <w:rPr>
          <w:rFonts w:hint="eastAsia"/>
          <w:color w:val="000000"/>
        </w:rPr>
      </w:pPr>
      <w:r>
        <w:rPr>
          <w:rFonts w:hint="eastAsia"/>
          <w:color w:val="000000"/>
        </w:rPr>
        <w:pict>
          <v:group id="_x0000_s2130" o:spid="_x0000_s2130" o:spt="203" style="position:absolute;left:0pt;margin-left:65.65pt;margin-top:-13.1pt;height:92.7pt;width:307.35pt;z-index:251728896;mso-width-relative:page;mso-height-relative:page;" coordsize="5968,1800">
            <o:lock v:ext="edit" grouping="f" rotation="f" text="f"/>
            <v:group id="_x0000_s2131" o:spid="_x0000_s2131" o:spt="203" style="position:absolute;left:0;top:0;height:1800;width:2912;" coordsize="2912,1800">
              <o:lock v:ext="edit" grouping="f" rotation="f" text="f" aspectratio="f"/>
              <v:group id="_x0000_s2132" o:spid="_x0000_s2132" o:spt="203" style="position:absolute;left:0;top:445;height:1236;width:2229;" coordsize="2229,1236">
                <o:lock v:ext="edit" grouping="f" rotation="f" text="f" aspectratio="f"/>
                <v:line id="_x0000_s2133" o:spid="_x0000_s2133" o:spt="20" style="position:absolute;left:80;top:118;height:0;width:1540;" filled="f" coordsize="21600,21600">
                  <v:path arrowok="t"/>
                  <v:fill on="f" focussize="0,0"/>
                  <v:stroke/>
                  <v:imagedata o:title=""/>
                  <o:lock v:ext="edit" grouping="f" rotation="f" text="f" aspectratio="f"/>
                </v:line>
                <v:line id="_x0000_s2134" o:spid="_x0000_s2134" o:spt="20" style="position:absolute;left:70;top:228;height:0;width:520;" filled="f" coordsize="21600,21600">
                  <v:path arrowok="t"/>
                  <v:fill on="f" focussize="0,0"/>
                  <v:stroke/>
                  <v:imagedata o:title=""/>
                  <o:lock v:ext="edit" grouping="f" rotation="f" text="f" aspectratio="f"/>
                </v:line>
                <v:line id="_x0000_s2135" o:spid="_x0000_s2135" o:spt="20" style="position:absolute;left:60;top:358;height:0;width:520;" filled="f" coordsize="21600,21600">
                  <v:path arrowok="t"/>
                  <v:fill on="f" focussize="0,0"/>
                  <v:stroke/>
                  <v:imagedata o:title=""/>
                  <o:lock v:ext="edit" grouping="f" rotation="f" text="f" aspectratio="f"/>
                </v:line>
                <v:line id="_x0000_s2136" o:spid="_x0000_s2136" o:spt="20" style="position:absolute;left:60;top:487;height:0;width:520;" filled="f" coordsize="21600,21600">
                  <v:path arrowok="t"/>
                  <v:fill on="f" focussize="0,0"/>
                  <v:stroke/>
                  <v:imagedata o:title=""/>
                  <o:lock v:ext="edit" grouping="f" rotation="f" text="f" aspectratio="f"/>
                </v:line>
                <v:line id="_x0000_s2137" o:spid="_x0000_s2137" o:spt="20" style="position:absolute;left:70;top:617;height:0;width:520;" filled="f" coordsize="21600,21600">
                  <v:path arrowok="t"/>
                  <v:fill on="f" focussize="0,0"/>
                  <v:stroke/>
                  <v:imagedata o:title=""/>
                  <o:lock v:ext="edit" grouping="f" rotation="f" text="f" aspectratio="f"/>
                </v:line>
                <v:line id="_x0000_s2138" o:spid="_x0000_s2138" o:spt="20" style="position:absolute;left:70;top:737;height:0;width:520;" filled="f" coordsize="21600,21600">
                  <v:path arrowok="t"/>
                  <v:fill on="f" focussize="0,0"/>
                  <v:stroke/>
                  <v:imagedata o:title=""/>
                  <o:lock v:ext="edit" grouping="f" rotation="f" text="f" aspectratio="f"/>
                </v:line>
                <v:line id="_x0000_s2139" o:spid="_x0000_s2139" o:spt="20" style="position:absolute;left:60;top:857;height:0;width:520;" filled="f" coordsize="21600,21600">
                  <v:path arrowok="t"/>
                  <v:fill on="f" focussize="0,0"/>
                  <v:stroke/>
                  <v:imagedata o:title=""/>
                  <o:lock v:ext="edit" grouping="f" rotation="f" text="f" aspectratio="f"/>
                </v:line>
                <v:line id="_x0000_s2140" o:spid="_x0000_s2140" o:spt="20" style="position:absolute;left:60;top:977;height:0;width:520;" filled="f" coordsize="21600,21600">
                  <v:path arrowok="t"/>
                  <v:fill on="f" focussize="0,0"/>
                  <v:stroke/>
                  <v:imagedata o:title=""/>
                  <o:lock v:ext="edit" grouping="f" rotation="f" text="f" aspectratio="f"/>
                </v:line>
                <v:line id="_x0000_s2141" o:spid="_x0000_s2141" o:spt="20" style="position:absolute;left:70;top:1107;height:0;width:520;" filled="f" coordsize="21600,21600">
                  <v:path arrowok="t"/>
                  <v:fill on="f" focussize="0,0"/>
                  <v:stroke/>
                  <v:imagedata o:title=""/>
                  <o:lock v:ext="edit" grouping="f" rotation="f" text="f" aspectratio="f"/>
                </v:line>
                <v:line id="_x0000_s2142" o:spid="_x0000_s2142" o:spt="20" style="position:absolute;left:80;top:1227;height:0;width:640;" filled="f" coordsize="21600,21600">
                  <v:path arrowok="t"/>
                  <v:fill on="f" focussize="0,0"/>
                  <v:stroke/>
                  <v:imagedata o:title=""/>
                  <o:lock v:ext="edit" grouping="f" rotation="f" text="f" aspectratio="f"/>
                </v:line>
                <v:shape id="_x0000_s2143" o:spid="_x0000_s2143" o:spt="19" type="#_x0000_t19" style="position:absolute;left:20;top:116;flip:x;height:111;width:57;" filled="f" coordsize="21630,43200" adj=",5903455,30">
                  <v:path arrowok="t" o:connectlocs="30,0;0,43200;30,21600"/>
                  <v:fill on="f" focussize="0,0"/>
                  <v:stroke/>
                  <v:imagedata o:title=""/>
                  <o:lock v:ext="edit" grouping="f" rotation="f" text="f" aspectratio="f"/>
                </v:shape>
                <v:shape id="_x0000_s2144" o:spid="_x0000_s2144" o:spt="19" type="#_x0000_t19" style="position:absolute;left:0;top:356;flip:x;height:127;width:57;" filled="f" coordsize="21630,43200" adj=",5903455,30">
                  <v:path arrowok="t" o:connectlocs="30,0;0,43200;30,21600"/>
                  <v:fill on="f" focussize="0,0"/>
                  <v:stroke/>
                  <v:imagedata o:title=""/>
                  <o:lock v:ext="edit" grouping="f" rotation="f" text="f" aspectratio="f"/>
                </v:shape>
                <v:shape id="_x0000_s2145" o:spid="_x0000_s2145" o:spt="19" type="#_x0000_t19" style="position:absolute;left:10;top:616;flip:x;height:110;width:57;" filled="f" coordsize="21630,43200" adj=",5903455,30">
                  <v:path arrowok="t" o:connectlocs="30,0;0,43200;30,21600"/>
                  <v:fill on="f" focussize="0,0"/>
                  <v:stroke/>
                  <v:imagedata o:title=""/>
                  <o:lock v:ext="edit" grouping="f" rotation="f" text="f" aspectratio="f"/>
                </v:shape>
                <v:shape id="_x0000_s2146" o:spid="_x0000_s2146" o:spt="19" type="#_x0000_t19" style="position:absolute;left:0;top:866;flip:x;height:110;width:57;" filled="f" coordsize="21630,43200" adj=",5903455,30">
                  <v:path arrowok="t" o:connectlocs="30,0;0,43200;30,21600"/>
                  <v:fill on="f" focussize="0,0"/>
                  <v:stroke/>
                  <v:imagedata o:title=""/>
                  <o:lock v:ext="edit" grouping="f" rotation="f" text="f" aspectratio="f"/>
                </v:shape>
                <v:shape id="_x0000_s2147" o:spid="_x0000_s2147" o:spt="19" type="#_x0000_t19" style="position:absolute;left:10;top:1115;flip:x;height:111;width:57;" filled="f" coordsize="21630,43200" adj=",5903455,30">
                  <v:path arrowok="t" o:connectlocs="30,0;0,43200;30,21600"/>
                  <v:fill on="f" focussize="0,0"/>
                  <v:stroke/>
                  <v:imagedata o:title=""/>
                  <o:lock v:ext="edit" grouping="f" rotation="f" text="f" aspectratio="f"/>
                </v:shape>
                <v:shape id="_x0000_s2148" o:spid="_x0000_s2148" o:spt="19" type="#_x0000_t19" style="position:absolute;left:582;top:228;height:130;width:77;" filled="f" coordsize="28377,43200" adj=",7096527,6777">
                  <v:path arrowok="t" o:connectlocs="6777,0;0,42109;6777,21600"/>
                  <v:fill on="f" focussize="0,0"/>
                  <v:stroke/>
                  <v:imagedata o:title=""/>
                  <o:lock v:ext="edit" grouping="f" rotation="f" text="f" aspectratio="f"/>
                </v:shape>
                <v:shape id="_x0000_s2149" o:spid="_x0000_s2149" o:spt="19" type="#_x0000_t19" style="position:absolute;left:587;top:487;height:128;width:56;" filled="f" coordsize="21630,43200" adj=",5903455,30">
                  <v:path arrowok="t" o:connectlocs="30,0;0,43200;30,21600"/>
                  <v:fill on="f" focussize="0,0"/>
                  <v:stroke/>
                  <v:imagedata o:title=""/>
                  <o:lock v:ext="edit" grouping="f" rotation="f" text="f" aspectratio="f"/>
                </v:shape>
                <v:shape id="_x0000_s2150" o:spid="_x0000_s2150" o:spt="19" type="#_x0000_t19" style="position:absolute;left:575;top:739;height:127;width:76;" filled="f" coordsize="28823,43200" adj=",7178514,7223">
                  <v:path arrowok="t" o:connectlocs="7223,0;0,41957;7223,21600"/>
                  <v:fill on="f" focussize="0,0"/>
                  <v:stroke/>
                  <v:imagedata o:title=""/>
                  <o:lock v:ext="edit" grouping="f" rotation="f" text="f" aspectratio="f"/>
                </v:shape>
                <v:shape id="_x0000_s2151" o:spid="_x0000_s2151" o:spt="19" type="#_x0000_t19" style="position:absolute;left:590;top:979;height:127;width:57;" filled="f" coordsize="21630,43200" adj=",5903455,30">
                  <v:path arrowok="t" o:connectlocs="30,0;0,43200;30,21600"/>
                  <v:fill on="f" focussize="0,0"/>
                  <v:stroke/>
                  <v:imagedata o:title=""/>
                  <o:lock v:ext="edit" grouping="f" rotation="f" text="f" aspectratio="f"/>
                </v:shape>
                <v:shape id="未知" o:spid="_x0000_s2152" style="position:absolute;left:716;top:235;height:1001;width:911;" filled="f" coordsize="191,1001" path="m191,0hal0,0hal0,1001hae">
                  <v:path arrowok="t"/>
                  <v:fill on="f" focussize="0,0"/>
                  <v:stroke/>
                  <v:imagedata o:title=""/>
                  <o:lock v:ext="edit" grouping="f" rotation="f" text="f" aspectratio="f"/>
                </v:shape>
                <v:shape id="_x0000_s2153" o:spid="_x0000_s2153" o:spt="3" type="#_x0000_t3" style="position:absolute;left:883;top:92;height:44;width:44;" fillcolor="#000000" filled="t" coordsize="21600,21600">
                  <v:path/>
                  <v:fill on="t" focussize="0,0"/>
                  <v:stroke/>
                  <v:imagedata o:title=""/>
                  <o:lock v:ext="edit" grouping="f" rotation="f" text="f" aspectratio="f"/>
                </v:shape>
                <v:shape id="_x0000_s2154" o:spid="_x0000_s2154" o:spt="3" type="#_x0000_t3" style="position:absolute;left:887;top:217;height:44;width:44;" fillcolor="#000000" filled="t" coordsize="21600,21600">
                  <v:path/>
                  <v:fill on="t" focussize="0,0"/>
                  <v:stroke/>
                  <v:imagedata o:title=""/>
                  <o:lock v:ext="edit" grouping="f" rotation="f" text="f" aspectratio="f"/>
                </v:shape>
                <v:rect id="_x0000_s2155" o:spid="_x0000_s2155" o:spt="1" style="position:absolute;left:978;top:81;height:63;width:231;" fillcolor="#808080" filled="t" coordsize="21600,21600">
                  <v:path/>
                  <v:fill on="t" focussize="0,0"/>
                  <v:stroke/>
                  <v:imagedata o:title=""/>
                  <o:lock v:ext="edit" grouping="f" rotation="f" text="f" aspectratio="f"/>
                </v:rect>
                <v:rect id="_x0000_s2156" o:spid="_x0000_s2156" o:spt="1" style="position:absolute;left:979;top:211;height:63;width:231;" fillcolor="#808080" filled="t" coordsize="21600,21600">
                  <v:path/>
                  <v:fill on="t" focussize="0,0"/>
                  <v:stroke/>
                  <v:imagedata o:title=""/>
                  <o:lock v:ext="edit" grouping="f" rotation="f" text="f" aspectratio="f"/>
                </v:rect>
                <v:shape id="_x0000_s2157" o:spid="_x0000_s2157" o:spt="3" type="#_x0000_t3" style="position:absolute;left:1492;top:92;height:44;width:44;" fillcolor="#000000" filled="t" coordsize="21600,21600">
                  <v:path/>
                  <v:fill on="t" focussize="0,0"/>
                  <v:stroke/>
                  <v:imagedata o:title=""/>
                  <o:lock v:ext="edit" grouping="f" rotation="f" text="f" aspectratio="f"/>
                </v:shape>
                <v:shape id="_x0000_s2158" o:spid="_x0000_s2158" o:spt="3" type="#_x0000_t3" style="position:absolute;left:1496;top:217;height:44;width:44;" fillcolor="#000000" filled="t" coordsize="21600,21600">
                  <v:path/>
                  <v:fill on="t" focussize="0,0"/>
                  <v:stroke/>
                  <v:imagedata o:title=""/>
                  <o:lock v:ext="edit" grouping="f" rotation="f" text="f" aspectratio="f"/>
                </v:shape>
                <v:shape id="_x0000_s2159" o:spid="_x0000_s2159" o:spt="3" type="#_x0000_t3" style="position:absolute;left:1600;top:92;height:44;width:44;" fillcolor="#FFFFFF" filled="t" coordsize="21600,21600">
                  <v:path/>
                  <v:fill on="t" focussize="0,0"/>
                  <v:stroke/>
                  <v:imagedata o:title=""/>
                  <o:lock v:ext="edit" grouping="f" rotation="f" text="f" aspectratio="f"/>
                </v:shape>
                <v:shape id="_x0000_s2160" o:spid="_x0000_s2160" o:spt="3" type="#_x0000_t3" style="position:absolute;left:1604;top:217;height:44;width:44;" fillcolor="#FFFFFF" filled="t" coordsize="21600,21600">
                  <v:path/>
                  <v:fill on="t" focussize="0,0"/>
                  <v:stroke/>
                  <v:imagedata o:title=""/>
                  <o:lock v:ext="edit" grouping="f" rotation="f" text="f" aspectratio="f"/>
                </v:shape>
                <v:group id="_x0000_s2161" o:spid="_x0000_s2161" o:spt="203" style="position:absolute;left:1635;top:0;height:220;width:140;" coordsize="140,220">
                  <o:lock v:ext="edit" grouping="f" rotation="f" text="f" aspectratio="f"/>
                  <v:line id="_x0000_s2162" o:spid="_x0000_s2162" o:spt="20" style="position:absolute;left:1;top:0;flip:y;height:104;width:139;" filled="f" coordsize="21600,21600">
                    <v:path arrowok="t"/>
                    <v:fill on="f" focussize="0,0"/>
                    <v:stroke/>
                    <v:imagedata o:title=""/>
                    <o:lock v:ext="edit" grouping="f" rotation="f" text="f" aspectratio="f"/>
                  </v:line>
                  <v:line id="_x0000_s2163" o:spid="_x0000_s2163" o:spt="20" style="position:absolute;left:0;top:116;flip:y;height:104;width:139;" filled="f" coordsize="21600,21600">
                    <v:path arrowok="t"/>
                    <v:fill on="f" focussize="0,0"/>
                    <v:stroke/>
                    <v:imagedata o:title=""/>
                    <o:lock v:ext="edit" grouping="f" rotation="f" text="f" aspectratio="f"/>
                  </v:line>
                </v:group>
                <v:line id="_x0000_s2164" o:spid="_x0000_s2164" o:spt="20" style="position:absolute;left:1695;top:57;height:123;width:0;" filled="f" coordsize="21600,21600">
                  <v:path arrowok="t"/>
                  <v:fill on="f" focussize="0,0"/>
                  <v:stroke/>
                  <v:imagedata o:title=""/>
                  <o:lock v:ext="edit" grouping="f" rotation="f" text="f" aspectratio="f"/>
                </v:line>
                <v:line id="_x0000_s2165" o:spid="_x0000_s2165" o:spt="20" style="position:absolute;left:1731;top:32;height:123;width:0;" filled="f" coordsize="21600,21600">
                  <v:path arrowok="t"/>
                  <v:fill on="f" focussize="0,0"/>
                  <v:stroke/>
                  <v:imagedata o:title=""/>
                  <o:lock v:ext="edit" grouping="f" rotation="f" text="f" aspectratio="f"/>
                </v:line>
                <v:line id="_x0000_s2166" o:spid="_x0000_s2166" o:spt="20" style="position:absolute;left:1827;top:116;height:0;width:402;" filled="f" coordsize="21600,21600">
                  <v:path arrowok="t"/>
                  <v:fill on="f" focussize="0,0"/>
                  <v:stroke/>
                  <v:imagedata o:title=""/>
                  <o:lock v:ext="edit" grouping="f" rotation="f" text="f" aspectratio="f"/>
                </v:line>
                <v:line id="_x0000_s2167" o:spid="_x0000_s2167" o:spt="20" style="position:absolute;left:1807;top:235;height:0;width:422;" filled="f" coordsize="21600,21600">
                  <v:path arrowok="t"/>
                  <v:fill on="f" focussize="0,0"/>
                  <v:stroke/>
                  <v:imagedata o:title=""/>
                  <o:lock v:ext="edit" grouping="f" rotation="f" text="f" aspectratio="f"/>
                </v:line>
                <v:group id="_x0000_s2168" o:spid="_x0000_s2168" o:spt="203" style="position:absolute;left:1981;top:53;height:242;width:131;" coordsize="605,858">
                  <o:lock v:ext="edit" grouping="f" rotation="f" text="f" aspectratio="f"/>
                  <v:shape id="未知" o:spid="_x0000_s2169" style="position:absolute;left:0;top:0;height:858;width:223;" fillcolor="#FFFFFF" filled="t" coordsize="223,858" path="m223,0hbc143,95,64,191,32,286hbc0,381,0,477,32,572hbc64,667,143,762,223,858hae">
                    <v:path arrowok="t"/>
                    <v:fill on="t" focussize="0,0"/>
                    <v:stroke/>
                    <v:imagedata o:title=""/>
                    <o:lock v:ext="edit" grouping="f" rotation="f" text="f" aspectratio="f"/>
                  </v:shape>
                  <v:shape id="未知" o:spid="_x0000_s2170" style="position:absolute;left:223;top:0;height:858;width:382;" fillcolor="#FFFFFF" filled="t" coordsize="382,858" path="m0,0hal382,0hal382,858hal0,858hae">
                    <v:path arrowok="t"/>
                    <v:fill on="t" focussize="0,0"/>
                    <v:stroke/>
                    <v:imagedata o:title=""/>
                    <o:lock v:ext="edit" grouping="f" rotation="f" text="f" aspectratio="f"/>
                  </v:shape>
                </v:group>
              </v:group>
              <v:shape id="未知" o:spid="_x0000_s2171" style="position:absolute;left:967;top:228;height:428;width:191;rotation:327680f;" filled="f" coordsize="191,548" path="m191,429hal0,0hal137,548hae">
                <v:path arrowok="t"/>
                <v:fill on="f" focussize="0,0"/>
                <v:stroke/>
                <v:imagedata o:title=""/>
                <o:lock v:ext="edit" grouping="f" rotation="f" text="f" aspectratio="f"/>
              </v:shape>
              <v:shape id="未知" o:spid="_x0000_s2172" style="position:absolute;left:1312;top:590;height:446;width:104;" filled="f" coordsize="104,446" path="m0,136hal47,446hal104,0hae">
                <v:path arrowok="t"/>
                <v:fill on="f" focussize="0,0"/>
                <v:stroke/>
                <v:imagedata o:title=""/>
                <o:lock v:ext="edit" grouping="f" rotation="f" text="f" aspectratio="f"/>
              </v:shape>
              <v:shape id="未知" o:spid="_x0000_s2173" style="position:absolute;left:640;top:800;height:685;width:449;" filled="f" coordsize="449,685" path="m96,433hal449,685hal0,0hae">
                <v:path arrowok="t"/>
                <v:fill on="f" focussize="0,0"/>
                <v:stroke/>
                <v:imagedata o:title=""/>
                <o:lock v:ext="edit" grouping="f" rotation="f" text="f" aspectratio="f"/>
              </v:shape>
              <v:line id="_x0000_s2174" o:spid="_x0000_s2174" o:spt="20" style="position:absolute;left:1695;top:304;flip:x;height:163;width:20;" filled="f" coordsize="21600,21600">
                <v:path arrowok="t"/>
                <v:fill on="f" focussize="0,0"/>
                <v:stroke/>
                <v:imagedata o:title=""/>
                <o:lock v:ext="edit" grouping="f" rotation="f" text="f" aspectratio="f"/>
              </v:line>
              <v:line id="_x0000_s2175" o:spid="_x0000_s2175" o:spt="20" style="position:absolute;left:2287;top:509;flip:x;height:181;width:22;rotation:18677760f;" filled="f" coordsize="21600,21600">
                <v:path arrowok="t"/>
                <v:fill on="f" focussize="0,0"/>
                <v:stroke/>
                <v:imagedata o:title=""/>
                <o:lock v:ext="edit" grouping="f" rotation="f" text="f" aspectratio="f"/>
              </v:line>
              <v:line id="_x0000_s2176" o:spid="_x0000_s2176" o:spt="20" style="position:absolute;left:2209;top:430;flip:x;height:107;width:13;rotation:22609920f;" filled="f" coordsize="21600,21600">
                <v:path arrowok="t"/>
                <v:fill on="f" focussize="0,0"/>
                <v:stroke/>
                <v:imagedata o:title=""/>
                <o:lock v:ext="edit" grouping="f" rotation="f" text="f" aspectratio="f"/>
              </v:line>
              <v:line id="_x0000_s2177" o:spid="_x0000_s2177" o:spt="20" style="position:absolute;left:2183;top:716;flip:x y;height:107;width:13;rotation:22609920f;" filled="f" coordsize="21600,21600">
                <v:path arrowok="t"/>
                <v:fill on="f" focussize="0,0"/>
                <v:stroke/>
                <v:imagedata o:title=""/>
                <o:lock v:ext="edit" grouping="f" rotation="f" text="f" aspectratio="f"/>
              </v:line>
              <v:shape id="_x0000_s2178" o:spid="_x0000_s2178" o:spt="202" type="#_x0000_t202" style="position:absolute;left:645;top:0;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接线片</w:t>
                      </w:r>
                    </w:p>
                  </w:txbxContent>
                </v:textbox>
              </v:shape>
              <v:shape id="_x0000_s2179" o:spid="_x0000_s2179" o:spt="202" type="#_x0000_t202" style="position:absolute;left:1110;top:993;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导线</w:t>
                      </w:r>
                    </w:p>
                  </w:txbxContent>
                </v:textbox>
              </v:shape>
              <v:shape id="_x0000_s2180" o:spid="_x0000_s2180" o:spt="202" type="#_x0000_t202" style="position:absolute;left:776;top:1469;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电热线</w:t>
                      </w:r>
                    </w:p>
                  </w:txbxContent>
                </v:textbox>
              </v:shape>
              <v:shape id="_x0000_s2181" o:spid="_x0000_s2181" o:spt="202" type="#_x0000_t202" style="position:absolute;left:1408;top:85;height:331;width:76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vertAlign w:val="subscript"/>
                        </w:rPr>
                      </w:pPr>
                      <w:r>
                        <w:rPr>
                          <w:rFonts w:hint="eastAsia"/>
                          <w:sz w:val="18"/>
                          <w:szCs w:val="18"/>
                        </w:rPr>
                        <w:t>开关K</w:t>
                      </w:r>
                      <w:r>
                        <w:rPr>
                          <w:rFonts w:hint="eastAsia"/>
                          <w:sz w:val="18"/>
                          <w:szCs w:val="18"/>
                          <w:vertAlign w:val="subscript"/>
                        </w:rPr>
                        <w:t>1</w:t>
                      </w:r>
                    </w:p>
                  </w:txbxContent>
                </v:textbox>
              </v:shape>
              <v:shape id="_x0000_s2182" o:spid="_x0000_s2182" o:spt="202" type="#_x0000_t202" style="position:absolute;left:2328;top:433;height:331;width:58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插头</w:t>
                      </w:r>
                    </w:p>
                  </w:txbxContent>
                </v:textbox>
              </v:shape>
              <v:shape id="_x0000_s2183" o:spid="_x0000_s2183" o:spt="202" type="#_x0000_t202" style="position:absolute;left:776;top:28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1</w:t>
                      </w:r>
                    </w:p>
                  </w:txbxContent>
                </v:textbox>
              </v:shape>
              <v:shape id="_x0000_s2184" o:spid="_x0000_s2184" o:spt="202" type="#_x0000_t202" style="position:absolute;left:764;top:670;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1</w:t>
                      </w:r>
                      <w:r>
                        <w:rPr>
                          <w:spacing w:val="4"/>
                          <w:sz w:val="18"/>
                          <w:szCs w:val="21"/>
                        </w:rPr>
                        <w:t>′</w:t>
                      </w:r>
                    </w:p>
                  </w:txbxContent>
                </v:textbox>
              </v:shape>
              <v:shape id="_x0000_s2185" o:spid="_x0000_s2185" o:spt="202" type="#_x0000_t202" style="position:absolute;left:1381;top:680;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2</w:t>
                      </w:r>
                      <w:r>
                        <w:rPr>
                          <w:spacing w:val="4"/>
                          <w:sz w:val="18"/>
                          <w:szCs w:val="21"/>
                        </w:rPr>
                        <w:t>′</w:t>
                      </w:r>
                    </w:p>
                  </w:txbxContent>
                </v:textbox>
              </v:shape>
              <v:shape id="_x0000_s2186" o:spid="_x0000_s2186" o:spt="202" type="#_x0000_t202" style="position:absolute;left:1397;top:298;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2</w:t>
                      </w:r>
                    </w:p>
                  </w:txbxContent>
                </v:textbox>
              </v:shape>
              <v:shape id="_x0000_s2187" o:spid="_x0000_s2187" o:spt="202" type="#_x0000_t202" style="position:absolute;left:2149;top:191;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3</w:t>
                      </w:r>
                    </w:p>
                  </w:txbxContent>
                </v:textbox>
              </v:shape>
              <v:shape id="_x0000_s2188" o:spid="_x0000_s2188" o:spt="202" type="#_x0000_t202" style="position:absolute;left:2137;top:70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3</w:t>
                      </w:r>
                      <w:r>
                        <w:rPr>
                          <w:spacing w:val="4"/>
                          <w:sz w:val="18"/>
                          <w:szCs w:val="21"/>
                        </w:rPr>
                        <w:t>′</w:t>
                      </w:r>
                    </w:p>
                  </w:txbxContent>
                </v:textbox>
              </v:shape>
            </v:group>
            <v:group id="_x0000_s2189" o:spid="_x0000_s2189" o:spt="203" style="position:absolute;left:2980;top:37;height:1736;width:2988;" coordsize="2988,1736">
              <o:lock v:ext="edit" grouping="f" rotation="f" text="f"/>
              <v:group id="_x0000_s2190" o:spid="_x0000_s2190" o:spt="203" style="position:absolute;left:0;top:0;height:1736;width:2988;" coordsize="2988,1736">
                <o:lock v:ext="edit" grouping="f" rotation="f" text="f"/>
                <v:group id="_x0000_s2191" o:spid="_x0000_s2191" o:spt="203" style="position:absolute;left:2080;top:0;height:588;width:682;" coordsize="682,588">
                  <o:lock v:ext="edit" grouping="f" rotation="f" text="f"/>
                  <v:shape id="未知" o:spid="_x0000_s2192" style="position:absolute;left:93;top:43;height:423;width:539;" fillcolor="#FFFFFF" filled="t" coordsize="1126,885" path="m0,735hal376,0hal1126,90hal766,885hal0,735haxe">
                    <v:path arrowok="t"/>
                    <v:fill on="t" focussize="0,0"/>
                    <v:stroke/>
                    <v:imagedata o:title=""/>
                    <o:lock v:ext="edit" grouping="f" rotation="f" text="f" aspectratio="f"/>
                  </v:shape>
                  <v:shape id="未知" o:spid="_x0000_s2193" style="position:absolute;left:280;top:0;height:86;width:402;" filled="f" coordsize="840,180" path="m0,75hal136,0hal840,90hal720,180hae">
                    <v:path arrowok="t"/>
                    <v:fill on="f" focussize="0,0"/>
                    <v:stroke/>
                    <v:imagedata o:title=""/>
                    <o:lock v:ext="edit" grouping="f" rotation="f" text="f" aspectratio="f"/>
                  </v:shape>
                  <v:shape id="未知" o:spid="_x0000_s2194" style="position:absolute;left:466;top:50;height:414;width:209;" filled="f" coordsize="436,885" path="m436,0hal436,735hal0,885hae">
                    <v:path arrowok="t"/>
                    <v:fill on="f" focussize="0,0"/>
                    <v:stroke/>
                    <v:imagedata o:title=""/>
                    <o:lock v:ext="edit" grouping="f" rotation="f" text="f" aspectratio="f"/>
                  </v:shape>
                  <v:shape id="未知" o:spid="_x0000_s2195" style="position:absolute;left:0;top:394;height:122;width:460;" filled="f" coordsize="960,255" path="m194,0hal0,105hal720,255hal960,150hae">
                    <v:path arrowok="t"/>
                    <v:fill on="f" focussize="0,0"/>
                    <v:stroke/>
                    <v:imagedata o:title=""/>
                    <o:lock v:ext="edit" grouping="f" rotation="f" text="f" aspectratio="f"/>
                  </v:shape>
                  <v:shape id="未知" o:spid="_x0000_s2196" style="position:absolute;left:0;top:394;height:194;width:682;" filled="f" coordsize="1424,405" path="m0,90hal44,255hal704,405hal1424,150hal1410,0hae">
                    <v:path arrowok="t"/>
                    <v:fill on="f" focussize="0,0"/>
                    <v:stroke/>
                    <v:imagedata o:title=""/>
                    <o:lock v:ext="edit" grouping="f" rotation="f" text="f" aspectratio="f"/>
                  </v:shape>
                  <v:shape id="未知" o:spid="_x0000_s2197" style="position:absolute;left:172;top:79;height:294;width:424;" fillcolor="#FFFFFF" filled="t" coordsize="884,615" path="m240,0hal0,495hal630,615hal884,75hal240,0haxe">
                    <v:path arrowok="t"/>
                    <v:fill on="t" focussize="0,0"/>
                    <v:stroke/>
                    <v:imagedata o:title=""/>
                    <o:lock v:ext="edit" grouping="f" rotation="f" text="f" aspectratio="f"/>
                  </v:shape>
                  <v:group id="_x0000_s2198" o:spid="_x0000_s2198" o:spt="203" style="position:absolute;left:92;top:373;height:70;width:38;" coordsize="72,114">
                    <o:lock v:ext="edit" grouping="f" rotation="f" text="f" aspectratio="f"/>
                    <v:shape id="_x0000_s2199" o:spid="_x0000_s2199" o:spt="22" type="#_x0000_t22" style="position:absolute;left:4;top:0;height:69;width:68;" fillcolor="#FFFFFF" filled="t" coordsize="21600,21600">
                      <v:path/>
                      <v:fill on="t" focussize="0,0"/>
                      <v:stroke/>
                      <v:imagedata o:title=""/>
                      <o:lock v:ext="edit" grouping="f" rotation="f" text="f" aspectratio="f"/>
                    </v:shape>
                    <v:shape id="_x0000_s2200" o:spid="_x0000_s2200" o:spt="22" type="#_x0000_t22" style="position:absolute;left:0;top:45;height:69;width:68;" fillcolor="#FFFFFF" filled="t" coordsize="21600,21600">
                      <v:path/>
                      <v:fill on="t" focussize="0,0"/>
                      <v:stroke/>
                      <v:imagedata o:title=""/>
                      <o:lock v:ext="edit" grouping="f" rotation="f" text="f" aspectratio="f"/>
                    </v:shape>
                  </v:group>
                  <v:group id="_x0000_s2201" o:spid="_x0000_s2201" o:spt="203" style="position:absolute;left:293;top:416;height:70;width:38;" coordsize="72,114">
                    <o:lock v:ext="edit" grouping="f" rotation="f" text="f" aspectratio="f"/>
                    <v:shape id="_x0000_s2202" o:spid="_x0000_s2202" o:spt="22" type="#_x0000_t22" style="position:absolute;left:4;top:0;height:69;width:68;" fillcolor="#FFFFFF" filled="t" coordsize="21600,21600">
                      <v:path/>
                      <v:fill on="t" focussize="0,0"/>
                      <v:stroke/>
                      <v:imagedata o:title=""/>
                      <o:lock v:ext="edit" grouping="f" rotation="f" text="f" aspectratio="f"/>
                    </v:shape>
                    <v:shape id="_x0000_s2203" o:spid="_x0000_s2203" o:spt="22" type="#_x0000_t22" style="position:absolute;left:0;top:45;height:69;width:68;" fillcolor="#FFFFFF" filled="t" coordsize="21600,21600">
                      <v:path/>
                      <v:fill on="t" focussize="0,0"/>
                      <v:stroke/>
                      <v:imagedata o:title=""/>
                      <o:lock v:ext="edit" grouping="f" rotation="f" text="f" aspectratio="f"/>
                    </v:shape>
                  </v:group>
                  <v:group id="_x0000_s2204" o:spid="_x0000_s2204" o:spt="203" style="position:absolute;left:251;top:119;height:166;width:270;rotation:196608f;" coordsize="1614,995">
                    <o:lock v:ext="edit" grouping="f" rotation="f" text="f" aspectratio="t"/>
                    <v:line id="_x0000_s2205" o:spid="_x0000_s2205" o:spt="20" style="position:absolute;left:0;top:244;height:103;width:136;rotation:655360f;" filled="f" stroked="t" coordsize="21600,21600">
                      <v:path arrowok="t"/>
                      <v:fill on="f" focussize="0,0"/>
                      <v:stroke weight="0.5pt"/>
                      <v:imagedata o:title=""/>
                      <o:lock v:ext="edit" grouping="f" rotation="f" text="f" aspectratio="t"/>
                    </v:line>
                    <v:line id="_x0000_s2206" o:spid="_x0000_s2206" o:spt="20" style="position:absolute;left:146;top:226;height:66;width:68;rotation:655360f;" filled="f" stroked="t" coordsize="21600,21600">
                      <v:path arrowok="t"/>
                      <v:fill on="f" focussize="0,0"/>
                      <v:stroke weight="0.5pt"/>
                      <v:imagedata o:title=""/>
                      <o:lock v:ext="edit" grouping="f" rotation="f" text="f" aspectratio="t"/>
                    </v:line>
                    <v:line id="_x0000_s2207" o:spid="_x0000_s2207" o:spt="20" style="position:absolute;left:244;top:170;height:72;width:60;rotation:655360f;" filled="f" stroked="t" coordsize="21600,21600">
                      <v:path arrowok="t"/>
                      <v:fill on="f" focussize="0,0"/>
                      <v:stroke weight="0.5pt"/>
                      <v:imagedata o:title=""/>
                      <o:lock v:ext="edit" grouping="f" rotation="f" text="f" aspectratio="t"/>
                    </v:line>
                    <v:line id="_x0000_s2208" o:spid="_x0000_s2208" o:spt="20" style="position:absolute;left:349;top:125;height:79;width:50;rotation:655360f;" filled="f" stroked="t" coordsize="21600,21600">
                      <v:path arrowok="t"/>
                      <v:fill on="f" focussize="0,0"/>
                      <v:stroke weight="0.5pt"/>
                      <v:imagedata o:title=""/>
                      <o:lock v:ext="edit" grouping="f" rotation="f" text="f" aspectratio="t"/>
                    </v:line>
                    <v:line id="_x0000_s2209" o:spid="_x0000_s2209" o:spt="20" style="position:absolute;left:459;top:92;height:83;width:39;rotation:655360f;" filled="f" stroked="t" coordsize="21600,21600">
                      <v:path arrowok="t"/>
                      <v:fill on="f" focussize="0,0"/>
                      <v:stroke weight="0.5pt"/>
                      <v:imagedata o:title=""/>
                      <o:lock v:ext="edit" grouping="f" rotation="f" text="f" aspectratio="t"/>
                    </v:line>
                    <v:line id="_x0000_s2210" o:spid="_x0000_s2210" o:spt="20" style="position:absolute;left:556;top:0;height:157;width:51;rotation:655360f;" filled="f" stroked="t" coordsize="21600,21600">
                      <v:path arrowok="t"/>
                      <v:fill on="f" focussize="0,0"/>
                      <v:stroke weight="0.5pt"/>
                      <v:imagedata o:title=""/>
                      <o:lock v:ext="edit" grouping="f" rotation="f" text="f" aspectratio="t"/>
                    </v:line>
                    <v:line id="_x0000_s2211" o:spid="_x0000_s2211" o:spt="20" style="position:absolute;left:687;top:65;height:90;width:17;rotation:655360f;" filled="f" stroked="t" coordsize="21600,21600">
                      <v:path arrowok="t"/>
                      <v:fill on="f" focussize="0,0"/>
                      <v:stroke weight="0.5pt"/>
                      <v:imagedata o:title=""/>
                      <o:lock v:ext="edit" grouping="f" rotation="f" text="f" aspectratio="t"/>
                    </v:line>
                    <v:line id="_x0000_s2212" o:spid="_x0000_s2212" o:spt="20" style="position:absolute;left:803;top:71;height:91;width:6;rotation:655360f;" filled="f" stroked="t" coordsize="21600,21600">
                      <v:path arrowok="t"/>
                      <v:fill on="f" focussize="0,0"/>
                      <v:stroke weight="0.5pt"/>
                      <v:imagedata o:title=""/>
                      <o:lock v:ext="edit" grouping="f" rotation="f" text="f" aspectratio="t"/>
                    </v:line>
                    <v:line id="_x0000_s2213" o:spid="_x0000_s2213" o:spt="20" style="position:absolute;left:911;top:90;flip:x;height:91;width:6;rotation:22937600f;" filled="f" stroked="t" coordsize="21600,21600">
                      <v:path arrowok="t"/>
                      <v:fill on="f" focussize="0,0"/>
                      <v:stroke weight="0.5pt"/>
                      <v:imagedata o:title=""/>
                      <o:lock v:ext="edit" grouping="f" rotation="f" text="f" aspectratio="t"/>
                    </v:line>
                    <v:line id="_x0000_s2214" o:spid="_x0000_s2214" o:spt="20" style="position:absolute;left:1011;top:122;flip:x;height:90;width:17;rotation:22937600f;" filled="f" stroked="t" coordsize="21600,21600">
                      <v:path arrowok="t"/>
                      <v:fill on="f" focussize="0,0"/>
                      <v:stroke weight="0.5pt"/>
                      <v:imagedata o:title=""/>
                      <o:lock v:ext="edit" grouping="f" rotation="f" text="f" aspectratio="t"/>
                    </v:line>
                    <v:line id="_x0000_s2215" o:spid="_x0000_s2215" o:spt="20" style="position:absolute;left:1112;top:99;flip:x;height:157;width:51;rotation:22937600f;" filled="f" stroked="t" coordsize="21600,21600">
                      <v:path arrowok="t"/>
                      <v:fill on="f" focussize="0,0"/>
                      <v:stroke weight="0.5pt"/>
                      <v:imagedata o:title=""/>
                      <o:lock v:ext="edit" grouping="f" rotation="f" text="f" aspectratio="t"/>
                    </v:line>
                    <v:line id="_x0000_s2216" o:spid="_x0000_s2216" o:spt="20" style="position:absolute;left:1196;top:222;flip:x;height:83;width:39;rotation:22937600f;" filled="f" stroked="t" coordsize="21600,21600">
                      <v:path arrowok="t"/>
                      <v:fill on="f" focussize="0,0"/>
                      <v:stroke weight="0.5pt"/>
                      <v:imagedata o:title=""/>
                      <o:lock v:ext="edit" grouping="f" rotation="f" text="f" aspectratio="t"/>
                    </v:line>
                    <v:line id="_x0000_s2217" o:spid="_x0000_s2217" o:spt="20" style="position:absolute;left:1279;top:289;flip:x;height:79;width:50;rotation:22937600f;" filled="f" stroked="t" coordsize="21600,21600">
                      <v:path arrowok="t"/>
                      <v:fill on="f" focussize="0,0"/>
                      <v:stroke weight="0.5pt"/>
                      <v:imagedata o:title=""/>
                      <o:lock v:ext="edit" grouping="f" rotation="f" text="f" aspectratio="t"/>
                    </v:line>
                    <v:line id="_x0000_s2218" o:spid="_x0000_s2218" o:spt="20" style="position:absolute;left:1353;top:365;flip:x;height:72;width:60;rotation:22937600f;" filled="f" stroked="t" coordsize="21600,21600">
                      <v:path arrowok="t"/>
                      <v:fill on="f" focussize="0,0"/>
                      <v:stroke weight="0.5pt"/>
                      <v:imagedata o:title=""/>
                      <o:lock v:ext="edit" grouping="f" rotation="f" text="f" aspectratio="t"/>
                    </v:line>
                    <v:line id="_x0000_s2219" o:spid="_x0000_s2219" o:spt="20" style="position:absolute;left:1419;top:451;flip:x;height:66;width:68;rotation:22937600f;" filled="f" stroked="t" coordsize="21600,21600">
                      <v:path arrowok="t"/>
                      <v:fill on="f" focussize="0,0"/>
                      <v:stroke weight="0.5pt"/>
                      <v:imagedata o:title=""/>
                      <o:lock v:ext="edit" grouping="f" rotation="f" text="f" aspectratio="t"/>
                    </v:line>
                    <v:line id="_x0000_s2220" o:spid="_x0000_s2220" o:spt="20" style="position:absolute;left:1478;top:504;flip:x;height:103;width:136;rotation:22937600f;" filled="f" stroked="t" coordsize="21600,21600">
                      <v:path arrowok="t"/>
                      <v:fill on="f" focussize="0,0"/>
                      <v:stroke weight="0.5pt"/>
                      <v:imagedata o:title=""/>
                      <o:lock v:ext="edit" grouping="f" rotation="f" text="f" aspectratio="t"/>
                    </v:line>
                    <v:shape id="_x0000_s2221" o:spid="_x0000_s2221" o:spt="19" type="#_x0000_t19" style="position:absolute;left:94;top:161;height:834;width:1376;rotation:655360f;" filled="f" stroked="t" coordsize="33667,21600" adj="-9241428,-2530400,16789">
                      <v:path arrowok="t" o:connectlocs="0,8010;33667,8121;16789,21600"/>
                      <v:fill on="f" focussize="0,0"/>
                      <v:stroke weight="0.5pt"/>
                      <v:imagedata o:title=""/>
                      <o:lock v:ext="edit" grouping="f" rotation="f" text="f" aspectratio="t"/>
                    </v:shape>
                  </v:group>
                  <v:line id="_x0000_s2222" o:spid="_x0000_s2222" o:spt="20" style="position:absolute;left:273;top:172;height:122;width:35;" filled="f" coordsize="21600,21600">
                    <v:path arrowok="t"/>
                    <v:fill on="f" focussize="0,0"/>
                    <v:stroke/>
                    <v:imagedata o:title=""/>
                    <o:lock v:ext="edit" grouping="f" rotation="f" text="f" aspectratio="f"/>
                  </v:line>
                  <v:shape id="_x0000_s2223" o:spid="_x0000_s2223" o:spt="202" type="#_x0000_t202" style="position:absolute;left:144;top:47;height:425;width:520;" filled="f" stroked="f" coordsize="21600,21600">
                    <v:path/>
                    <v:fill on="f" focussize="0,0"/>
                    <v:stroke on="f"/>
                    <v:imagedata o:title=""/>
                    <o:lock v:ext="edit" grouping="f" rotation="f" text="f" aspectratio="f"/>
                    <v:textbox>
                      <w:txbxContent>
                        <w:p>
                          <w:pPr>
                            <w:rPr>
                              <w:rFonts w:hint="eastAsia"/>
                              <w:iCs/>
                              <w:spacing w:val="-20"/>
                              <w:sz w:val="15"/>
                              <w:szCs w:val="15"/>
                            </w:rPr>
                          </w:pPr>
                          <w:r>
                            <w:rPr>
                              <w:rFonts w:hint="eastAsia"/>
                              <w:iCs/>
                              <w:spacing w:val="-20"/>
                              <w:sz w:val="15"/>
                              <w:szCs w:val="15"/>
                            </w:rPr>
                            <w:t>mA</w:t>
                          </w:r>
                        </w:p>
                      </w:txbxContent>
                    </v:textbox>
                  </v:shape>
                  <v:line id="_x0000_s2224" o:spid="_x0000_s2224" o:spt="20" style="position:absolute;left:61;top:487;height:12;width:47;" filled="f" coordsize="21600,21600">
                    <v:path arrowok="t"/>
                    <v:fill on="f" focussize="0,0"/>
                    <v:stroke/>
                    <v:imagedata o:title=""/>
                    <o:lock v:ext="edit" grouping="f" rotation="f" text="f" aspectratio="f"/>
                  </v:line>
                  <v:group id="_x0000_s2225" o:spid="_x0000_s2225" o:spt="203" style="position:absolute;left:221;top:505;height:46;width:47;" coordsize="79,79">
                    <o:lock v:ext="edit" grouping="f" rotation="f" text="f" aspectratio="f"/>
                    <v:line id="_x0000_s2226" o:spid="_x0000_s2226" o:spt="20" style="position:absolute;left:0;top:30;height:20;width:79;" filled="f" coordsize="21600,21600">
                      <v:path arrowok="t"/>
                      <v:fill on="f" focussize="0,0"/>
                      <v:stroke/>
                      <v:imagedata o:title=""/>
                      <o:lock v:ext="edit" grouping="f" rotation="f" text="f" aspectratio="f"/>
                    </v:line>
                    <v:line id="_x0000_s2227" o:spid="_x0000_s2227" o:spt="20" style="position:absolute;left:0;top:29;height:20;width:79;rotation:4915200f;" filled="f" coordsize="21600,21600">
                      <v:path arrowok="t"/>
                      <v:fill on="f" focussize="0,0"/>
                      <v:stroke/>
                      <v:imagedata o:title=""/>
                      <o:lock v:ext="edit" grouping="f" rotation="f" text="f" aspectratio="f"/>
                    </v:line>
                  </v:group>
                </v:group>
                <v:group id="_x0000_s2228" o:spid="_x0000_s2228" o:spt="203" style="position:absolute;left:1017;top:118;height:588;width:699;" coordsize="699,588">
                  <o:lock v:ext="edit" grouping="f" rotation="f" text="f"/>
                  <v:shape id="未知" o:spid="_x0000_s2229" style="position:absolute;left:93;top:43;height:423;width:539;" fillcolor="#FFFFFF" filled="t" coordsize="1126,885" path="m0,735hal376,0hal1126,90hal766,885hal0,735haxe">
                    <v:path arrowok="t"/>
                    <v:fill on="t" focussize="0,0"/>
                    <v:stroke/>
                    <v:imagedata o:title=""/>
                    <o:lock v:ext="edit" grouping="f" rotation="f" text="f" aspectratio="f"/>
                  </v:shape>
                  <v:shape id="未知" o:spid="_x0000_s2230" style="position:absolute;left:280;top:0;height:86;width:402;" filled="f" coordsize="840,180" path="m0,75hal136,0hal840,90hal720,180hae">
                    <v:path arrowok="t"/>
                    <v:fill on="f" focussize="0,0"/>
                    <v:stroke/>
                    <v:imagedata o:title=""/>
                    <o:lock v:ext="edit" grouping="f" rotation="f" text="f" aspectratio="f"/>
                  </v:shape>
                  <v:shape id="未知" o:spid="_x0000_s2231" style="position:absolute;left:466;top:50;height:414;width:209;" filled="f" coordsize="436,885" path="m436,0hal436,735hal0,885hae">
                    <v:path arrowok="t"/>
                    <v:fill on="f" focussize="0,0"/>
                    <v:stroke/>
                    <v:imagedata o:title=""/>
                    <o:lock v:ext="edit" grouping="f" rotation="f" text="f" aspectratio="f"/>
                  </v:shape>
                  <v:shape id="未知" o:spid="_x0000_s2232" style="position:absolute;left:0;top:394;height:122;width:460;" filled="f" coordsize="960,255" path="m194,0hal0,105hal720,255hal960,150hae">
                    <v:path arrowok="t"/>
                    <v:fill on="f" focussize="0,0"/>
                    <v:stroke/>
                    <v:imagedata o:title=""/>
                    <o:lock v:ext="edit" grouping="f" rotation="f" text="f" aspectratio="f"/>
                  </v:shape>
                  <v:shape id="未知" o:spid="_x0000_s2233" style="position:absolute;left:0;top:394;height:194;width:682;" filled="f" coordsize="1424,405" path="m0,90hal44,255hal704,405hal1424,150hal1410,0hae">
                    <v:path arrowok="t"/>
                    <v:fill on="f" focussize="0,0"/>
                    <v:stroke/>
                    <v:imagedata o:title=""/>
                    <o:lock v:ext="edit" grouping="f" rotation="f" text="f" aspectratio="f"/>
                  </v:shape>
                  <v:shape id="未知" o:spid="_x0000_s2234" style="position:absolute;left:172;top:79;height:294;width:424;" fillcolor="#FFFFFF" filled="t" coordsize="884,615" path="m240,0hal0,495hal630,615hal884,75hal240,0haxe">
                    <v:path arrowok="t"/>
                    <v:fill on="t" focussize="0,0"/>
                    <v:stroke/>
                    <v:imagedata o:title=""/>
                    <o:lock v:ext="edit" grouping="f" rotation="f" text="f" aspectratio="f"/>
                  </v:shape>
                  <v:group id="_x0000_s2235" o:spid="_x0000_s2235" o:spt="203" style="position:absolute;left:92;top:373;height:70;width:38;" coordsize="72,114">
                    <o:lock v:ext="edit" grouping="f" rotation="f" text="f" aspectratio="f"/>
                    <v:shape id="_x0000_s2236" o:spid="_x0000_s2236" o:spt="22" type="#_x0000_t22" style="position:absolute;left:4;top:0;height:69;width:68;" fillcolor="#FFFFFF" filled="t" coordsize="21600,21600">
                      <v:path/>
                      <v:fill on="t" focussize="0,0"/>
                      <v:stroke/>
                      <v:imagedata o:title=""/>
                      <o:lock v:ext="edit" grouping="f" rotation="f" text="f" aspectratio="f"/>
                    </v:shape>
                    <v:shape id="_x0000_s2237" o:spid="_x0000_s2237" o:spt="22" type="#_x0000_t22" style="position:absolute;left:0;top:45;height:69;width:68;" fillcolor="#FFFFFF" filled="t" coordsize="21600,21600">
                      <v:path/>
                      <v:fill on="t" focussize="0,0"/>
                      <v:stroke/>
                      <v:imagedata o:title=""/>
                      <o:lock v:ext="edit" grouping="f" rotation="f" text="f" aspectratio="f"/>
                    </v:shape>
                  </v:group>
                  <v:group id="_x0000_s2238" o:spid="_x0000_s2238" o:spt="203" style="position:absolute;left:293;top:416;height:70;width:38;" coordsize="72,114">
                    <o:lock v:ext="edit" grouping="f" rotation="f" text="f" aspectratio="f"/>
                    <v:shape id="_x0000_s2239" o:spid="_x0000_s2239" o:spt="22" type="#_x0000_t22" style="position:absolute;left:4;top:0;height:69;width:68;" fillcolor="#FFFFFF" filled="t" coordsize="21600,21600">
                      <v:path/>
                      <v:fill on="t" focussize="0,0"/>
                      <v:stroke/>
                      <v:imagedata o:title=""/>
                      <o:lock v:ext="edit" grouping="f" rotation="f" text="f" aspectratio="f"/>
                    </v:shape>
                    <v:shape id="_x0000_s2240" o:spid="_x0000_s2240" o:spt="22" type="#_x0000_t22" style="position:absolute;left:0;top:45;height:69;width:68;" fillcolor="#FFFFFF" filled="t" coordsize="21600,21600">
                      <v:path/>
                      <v:fill on="t" focussize="0,0"/>
                      <v:stroke/>
                      <v:imagedata o:title=""/>
                      <o:lock v:ext="edit" grouping="f" rotation="f" text="f" aspectratio="f"/>
                    </v:shape>
                  </v:group>
                  <v:group id="_x0000_s2241" o:spid="_x0000_s2241" o:spt="203" style="position:absolute;left:251;top:119;height:166;width:270;rotation:196608f;" coordsize="1614,995">
                    <o:lock v:ext="edit" grouping="f" rotation="f" text="f" aspectratio="t"/>
                    <v:line id="_x0000_s2242" o:spid="_x0000_s2242" o:spt="20" style="position:absolute;left:0;top:244;height:103;width:136;rotation:655360f;" filled="f" stroked="t" coordsize="21600,21600">
                      <v:path arrowok="t"/>
                      <v:fill on="f" focussize="0,0"/>
                      <v:stroke weight="0.5pt"/>
                      <v:imagedata o:title=""/>
                      <o:lock v:ext="edit" grouping="f" rotation="f" text="f" aspectratio="t"/>
                    </v:line>
                    <v:line id="_x0000_s2243" o:spid="_x0000_s2243" o:spt="20" style="position:absolute;left:146;top:226;height:66;width:68;rotation:655360f;" filled="f" stroked="t" coordsize="21600,21600">
                      <v:path arrowok="t"/>
                      <v:fill on="f" focussize="0,0"/>
                      <v:stroke weight="0.5pt"/>
                      <v:imagedata o:title=""/>
                      <o:lock v:ext="edit" grouping="f" rotation="f" text="f" aspectratio="t"/>
                    </v:line>
                    <v:line id="_x0000_s2244" o:spid="_x0000_s2244" o:spt="20" style="position:absolute;left:244;top:170;height:72;width:60;rotation:655360f;" filled="f" stroked="t" coordsize="21600,21600">
                      <v:path arrowok="t"/>
                      <v:fill on="f" focussize="0,0"/>
                      <v:stroke weight="0.5pt"/>
                      <v:imagedata o:title=""/>
                      <o:lock v:ext="edit" grouping="f" rotation="f" text="f" aspectratio="t"/>
                    </v:line>
                    <v:line id="_x0000_s2245" o:spid="_x0000_s2245" o:spt="20" style="position:absolute;left:349;top:125;height:79;width:50;rotation:655360f;" filled="f" stroked="t" coordsize="21600,21600">
                      <v:path arrowok="t"/>
                      <v:fill on="f" focussize="0,0"/>
                      <v:stroke weight="0.5pt"/>
                      <v:imagedata o:title=""/>
                      <o:lock v:ext="edit" grouping="f" rotation="f" text="f" aspectratio="t"/>
                    </v:line>
                    <v:line id="_x0000_s2246" o:spid="_x0000_s2246" o:spt="20" style="position:absolute;left:459;top:92;height:83;width:39;rotation:655360f;" filled="f" stroked="t" coordsize="21600,21600">
                      <v:path arrowok="t"/>
                      <v:fill on="f" focussize="0,0"/>
                      <v:stroke weight="0.5pt"/>
                      <v:imagedata o:title=""/>
                      <o:lock v:ext="edit" grouping="f" rotation="f" text="f" aspectratio="t"/>
                    </v:line>
                    <v:line id="_x0000_s2247" o:spid="_x0000_s2247" o:spt="20" style="position:absolute;left:556;top:0;height:157;width:51;rotation:655360f;" filled="f" stroked="t" coordsize="21600,21600">
                      <v:path arrowok="t"/>
                      <v:fill on="f" focussize="0,0"/>
                      <v:stroke weight="0.5pt"/>
                      <v:imagedata o:title=""/>
                      <o:lock v:ext="edit" grouping="f" rotation="f" text="f" aspectratio="t"/>
                    </v:line>
                    <v:line id="_x0000_s2248" o:spid="_x0000_s2248" o:spt="20" style="position:absolute;left:687;top:65;height:90;width:17;rotation:655360f;" filled="f" stroked="t" coordsize="21600,21600">
                      <v:path arrowok="t"/>
                      <v:fill on="f" focussize="0,0"/>
                      <v:stroke weight="0.5pt"/>
                      <v:imagedata o:title=""/>
                      <o:lock v:ext="edit" grouping="f" rotation="f" text="f" aspectratio="t"/>
                    </v:line>
                    <v:line id="_x0000_s2249" o:spid="_x0000_s2249" o:spt="20" style="position:absolute;left:803;top:71;height:91;width:6;rotation:655360f;" filled="f" stroked="t" coordsize="21600,21600">
                      <v:path arrowok="t"/>
                      <v:fill on="f" focussize="0,0"/>
                      <v:stroke weight="0.5pt"/>
                      <v:imagedata o:title=""/>
                      <o:lock v:ext="edit" grouping="f" rotation="f" text="f" aspectratio="t"/>
                    </v:line>
                    <v:line id="_x0000_s2250" o:spid="_x0000_s2250" o:spt="20" style="position:absolute;left:911;top:90;flip:x;height:91;width:6;rotation:22937600f;" filled="f" stroked="t" coordsize="21600,21600">
                      <v:path arrowok="t"/>
                      <v:fill on="f" focussize="0,0"/>
                      <v:stroke weight="0.5pt"/>
                      <v:imagedata o:title=""/>
                      <o:lock v:ext="edit" grouping="f" rotation="f" text="f" aspectratio="t"/>
                    </v:line>
                    <v:line id="_x0000_s2251" o:spid="_x0000_s2251" o:spt="20" style="position:absolute;left:1011;top:122;flip:x;height:90;width:17;rotation:22937600f;" filled="f" stroked="t" coordsize="21600,21600">
                      <v:path arrowok="t"/>
                      <v:fill on="f" focussize="0,0"/>
                      <v:stroke weight="0.5pt"/>
                      <v:imagedata o:title=""/>
                      <o:lock v:ext="edit" grouping="f" rotation="f" text="f" aspectratio="t"/>
                    </v:line>
                    <v:line id="_x0000_s2252" o:spid="_x0000_s2252" o:spt="20" style="position:absolute;left:1112;top:99;flip:x;height:157;width:51;rotation:22937600f;" filled="f" stroked="t" coordsize="21600,21600">
                      <v:path arrowok="t"/>
                      <v:fill on="f" focussize="0,0"/>
                      <v:stroke weight="0.5pt"/>
                      <v:imagedata o:title=""/>
                      <o:lock v:ext="edit" grouping="f" rotation="f" text="f" aspectratio="t"/>
                    </v:line>
                    <v:line id="_x0000_s2253" o:spid="_x0000_s2253" o:spt="20" style="position:absolute;left:1196;top:222;flip:x;height:83;width:39;rotation:22937600f;" filled="f" stroked="t" coordsize="21600,21600">
                      <v:path arrowok="t"/>
                      <v:fill on="f" focussize="0,0"/>
                      <v:stroke weight="0.5pt"/>
                      <v:imagedata o:title=""/>
                      <o:lock v:ext="edit" grouping="f" rotation="f" text="f" aspectratio="t"/>
                    </v:line>
                    <v:line id="_x0000_s2254" o:spid="_x0000_s2254" o:spt="20" style="position:absolute;left:1279;top:289;flip:x;height:79;width:50;rotation:22937600f;" filled="f" stroked="t" coordsize="21600,21600">
                      <v:path arrowok="t"/>
                      <v:fill on="f" focussize="0,0"/>
                      <v:stroke weight="0.5pt"/>
                      <v:imagedata o:title=""/>
                      <o:lock v:ext="edit" grouping="f" rotation="f" text="f" aspectratio="t"/>
                    </v:line>
                    <v:line id="_x0000_s2255" o:spid="_x0000_s2255" o:spt="20" style="position:absolute;left:1353;top:365;flip:x;height:72;width:60;rotation:22937600f;" filled="f" stroked="t" coordsize="21600,21600">
                      <v:path arrowok="t"/>
                      <v:fill on="f" focussize="0,0"/>
                      <v:stroke weight="0.5pt"/>
                      <v:imagedata o:title=""/>
                      <o:lock v:ext="edit" grouping="f" rotation="f" text="f" aspectratio="t"/>
                    </v:line>
                    <v:line id="_x0000_s2256" o:spid="_x0000_s2256" o:spt="20" style="position:absolute;left:1419;top:451;flip:x;height:66;width:68;rotation:22937600f;" filled="f" stroked="t" coordsize="21600,21600">
                      <v:path arrowok="t"/>
                      <v:fill on="f" focussize="0,0"/>
                      <v:stroke weight="0.5pt"/>
                      <v:imagedata o:title=""/>
                      <o:lock v:ext="edit" grouping="f" rotation="f" text="f" aspectratio="t"/>
                    </v:line>
                    <v:line id="_x0000_s2257" o:spid="_x0000_s2257" o:spt="20" style="position:absolute;left:1478;top:504;flip:x;height:103;width:136;rotation:22937600f;" filled="f" stroked="t" coordsize="21600,21600">
                      <v:path arrowok="t"/>
                      <v:fill on="f" focussize="0,0"/>
                      <v:stroke weight="0.5pt"/>
                      <v:imagedata o:title=""/>
                      <o:lock v:ext="edit" grouping="f" rotation="f" text="f" aspectratio="t"/>
                    </v:line>
                    <v:shape id="_x0000_s2258" o:spid="_x0000_s2258" o:spt="19" type="#_x0000_t19" style="position:absolute;left:94;top:161;height:834;width:1376;rotation:655360f;" filled="f" stroked="t" coordsize="33667,21600" adj="-9241428,-2530400,16789">
                      <v:path arrowok="t" o:connectlocs="0,8010;33667,8121;16789,21600"/>
                      <v:fill on="f" focussize="0,0"/>
                      <v:stroke weight="0.5pt"/>
                      <v:imagedata o:title=""/>
                      <o:lock v:ext="edit" grouping="f" rotation="f" text="f" aspectratio="t"/>
                    </v:shape>
                  </v:group>
                  <v:line id="_x0000_s2259" o:spid="_x0000_s2259" o:spt="20" style="position:absolute;left:273;top:172;height:122;width:35;" filled="f" coordsize="21600,21600">
                    <v:path arrowok="t"/>
                    <v:fill on="f" focussize="0,0"/>
                    <v:stroke/>
                    <v:imagedata o:title=""/>
                    <o:lock v:ext="edit" grouping="f" rotation="f" text="f" aspectratio="f"/>
                  </v:line>
                  <v:shape id="_x0000_s2260" o:spid="_x0000_s2260" o:spt="202" type="#_x0000_t202" style="position:absolute;left:179;top:22;height:425;width:520;" filled="f" stroked="f" coordsize="21600,21600">
                    <v:path/>
                    <v:fill on="f" focussize="0,0"/>
                    <v:stroke on="f"/>
                    <v:imagedata o:title=""/>
                    <o:lock v:ext="edit" grouping="f" rotation="f" text="f" aspectratio="f"/>
                    <v:textbox>
                      <w:txbxContent>
                        <w:p>
                          <w:pPr>
                            <w:rPr>
                              <w:rFonts w:hint="eastAsia"/>
                              <w:iCs/>
                              <w:sz w:val="15"/>
                              <w:szCs w:val="15"/>
                            </w:rPr>
                          </w:pPr>
                          <w:r>
                            <w:rPr>
                              <w:rFonts w:hint="eastAsia"/>
                              <w:iCs/>
                              <w:sz w:val="15"/>
                              <w:szCs w:val="15"/>
                            </w:rPr>
                            <w:t>V</w:t>
                          </w:r>
                        </w:p>
                      </w:txbxContent>
                    </v:textbox>
                  </v:shape>
                  <v:line id="_x0000_s2261" o:spid="_x0000_s2261" o:spt="20" style="position:absolute;left:61;top:487;height:12;width:47;" filled="f" coordsize="21600,21600">
                    <v:path arrowok="t"/>
                    <v:fill on="f" focussize="0,0"/>
                    <v:stroke/>
                    <v:imagedata o:title=""/>
                    <o:lock v:ext="edit" grouping="f" rotation="f" text="f" aspectratio="f"/>
                  </v:line>
                  <v:group id="_x0000_s2262" o:spid="_x0000_s2262" o:spt="203" style="position:absolute;left:221;top:505;height:46;width:47;" coordsize="79,79">
                    <o:lock v:ext="edit" grouping="f" rotation="f" text="f" aspectratio="f"/>
                    <v:line id="_x0000_s2263" o:spid="_x0000_s2263" o:spt="20" style="position:absolute;left:0;top:30;height:20;width:79;" filled="f" coordsize="21600,21600">
                      <v:path arrowok="t"/>
                      <v:fill on="f" focussize="0,0"/>
                      <v:stroke/>
                      <v:imagedata o:title=""/>
                      <o:lock v:ext="edit" grouping="f" rotation="f" text="f" aspectratio="f"/>
                    </v:line>
                    <v:line id="_x0000_s2264" o:spid="_x0000_s2264" o:spt="20" style="position:absolute;left:0;top:29;height:20;width:79;rotation:4915200f;" filled="f" coordsize="21600,21600">
                      <v:path arrowok="t"/>
                      <v:fill on="f" focussize="0,0"/>
                      <v:stroke/>
                      <v:imagedata o:title=""/>
                      <o:lock v:ext="edit" grouping="f" rotation="f" text="f" aspectratio="f"/>
                    </v:line>
                  </v:group>
                </v:group>
                <v:group id="_x0000_s2265" o:spid="_x0000_s2265" o:spt="203" style="position:absolute;left:2008;top:774;height:356;width:824;" coordsize="1363,604">
                  <o:lock v:ext="edit" grouping="f" rotation="f" text="f" aspectratio="f"/>
                  <v:group id="_x0000_s2266" o:spid="_x0000_s2266" o:spt="203" style="position:absolute;left:79;top:425;height:168;width:156;" coordsize="364,292">
                    <o:lock v:ext="edit" grouping="f" rotation="f" text="f" aspectratio="f"/>
                    <v:shape id="_x0000_s2267" o:spid="_x0000_s2267" o:spt="16" type="#_x0000_t16" style="position:absolute;left:225;top:0;height:260;width:139;rotation:21626880f;" filled="f" coordsize="21600,21600" adj="6921">
                      <v:path/>
                      <v:fill on="f" focussize="0,0"/>
                      <v:stroke/>
                      <v:imagedata o:title=""/>
                      <o:lock v:ext="edit" grouping="f" rotation="f" text="f" aspectratio="f"/>
                    </v:shape>
                    <v:shape id="_x0000_s2268" o:spid="_x0000_s2268" o:spt="16" type="#_x0000_t16" style="position:absolute;left:0;top:32;height:260;width:139;rotation:1966080f;" filled="f" coordsize="21600,21600" adj="6921">
                      <v:path/>
                      <v:fill on="f" focussize="0,0"/>
                      <v:stroke/>
                      <v:imagedata o:title=""/>
                      <o:lock v:ext="edit" grouping="f" rotation="f" text="f" aspectratio="f"/>
                    </v:shape>
                  </v:group>
                  <v:shape id="_x0000_s2269" o:spid="_x0000_s2269" o:spt="3" type="#_x0000_t3" style="position:absolute;left:51;top:134;height:331;width:128;" coordsize="21600,21600">
                    <v:path/>
                    <v:fill focussize="0,0"/>
                    <v:stroke/>
                    <v:imagedata o:title=""/>
                    <o:lock v:ext="edit" grouping="f" rotation="f" text="f" aspectratio="f"/>
                  </v:shape>
                  <v:shape id="_x0000_s2270" o:spid="_x0000_s2270" o:spt="3" type="#_x0000_t3" style="position:absolute;left:118;top:134;height:331;width:128;" coordsize="21600,21600">
                    <v:path/>
                    <v:fill focussize="0,0"/>
                    <v:stroke/>
                    <v:imagedata o:title=""/>
                    <o:lock v:ext="edit" grouping="f" rotation="f" text="f" aspectratio="f"/>
                  </v:shape>
                  <v:shape id="_x0000_s2271" o:spid="_x0000_s2271" o:spt="3" type="#_x0000_t3" style="position:absolute;left:83;top:34;height:116;width:67;" coordsize="21600,21600">
                    <v:path/>
                    <v:fill focussize="0,0"/>
                    <v:stroke/>
                    <v:imagedata o:title=""/>
                    <o:lock v:ext="edit" grouping="f" rotation="f" text="f" aspectratio="f"/>
                  </v:shape>
                  <v:shape id="_x0000_s2272" o:spid="_x0000_s2272" o:spt="3" type="#_x0000_t3" style="position:absolute;left:138;top:34;height:116;width:67;" coordsize="21600,21600">
                    <v:path/>
                    <v:fill focussize="0,0"/>
                    <v:stroke/>
                    <v:imagedata o:title=""/>
                    <o:lock v:ext="edit" grouping="f" rotation="f" text="f" aspectratio="f"/>
                  </v:shape>
                  <v:shape id="_x0000_s2273" o:spid="_x0000_s2273" o:spt="3" type="#_x0000_t3" style="position:absolute;left:94;top:113;height:84;width:50;" fillcolor="#FFFFFF" filled="t" stroked="f" coordsize="21600,21600">
                    <v:path/>
                    <v:fill on="t" focussize="0,0"/>
                    <v:stroke on="f"/>
                    <v:imagedata o:title=""/>
                    <o:lock v:ext="edit" grouping="f" rotation="f" text="f" aspectratio="f"/>
                  </v:shape>
                  <v:shape id="_x0000_s2274" o:spid="_x0000_s2274" o:spt="3" type="#_x0000_t3" style="position:absolute;left:123;top:8;height:61;width:25;" fillcolor="#FFFFFF" filled="t" stroked="f" coordsize="21600,21600">
                    <v:path/>
                    <v:fill on="t" focussize="0,0"/>
                    <v:stroke on="f"/>
                    <v:imagedata o:title=""/>
                    <o:lock v:ext="edit" grouping="f" rotation="f" text="f" aspectratio="f"/>
                  </v:shape>
                  <v:shape id="_x0000_s2275" o:spid="_x0000_s2275" o:spt="3" type="#_x0000_t3" style="position:absolute;left:126;top:427;height:62;width:26;" fillcolor="#FFFFFF" filled="t" stroked="f" coordsize="21600,21600">
                    <v:path/>
                    <v:fill on="t" focussize="0,0"/>
                    <v:stroke on="f"/>
                    <v:imagedata o:title=""/>
                    <o:lock v:ext="edit" grouping="f" rotation="f" text="f" aspectratio="f"/>
                  </v:shape>
                  <v:line id="_x0000_s2276" o:spid="_x0000_s2276" o:spt="20" style="position:absolute;left:110;top:32;height:0;width:64;" filled="f" coordsize="21600,21600">
                    <v:path arrowok="t"/>
                    <v:fill on="f" focussize="0,0"/>
                    <v:stroke/>
                    <v:imagedata o:title=""/>
                    <o:lock v:ext="edit" grouping="f" rotation="f" text="f" aspectratio="f"/>
                  </v:line>
                  <v:line id="_x0000_s2277" o:spid="_x0000_s2277" o:spt="20" style="position:absolute;left:118;top:465;height:0;width:64;" filled="f" coordsize="21600,21600">
                    <v:path arrowok="t"/>
                    <v:fill on="f" focussize="0,0"/>
                    <v:stroke/>
                    <v:imagedata o:title=""/>
                    <o:lock v:ext="edit" grouping="f" rotation="f" text="f" aspectratio="f"/>
                  </v:line>
                  <v:shape id="_x0000_s2278" o:spid="_x0000_s2278" o:spt="3" type="#_x0000_t3" style="position:absolute;left:142;top:181;height:228;width:75;" coordsize="21600,21600">
                    <v:path/>
                    <v:fill focussize="0,0"/>
                    <v:stroke/>
                    <v:imagedata o:title=""/>
                    <o:lock v:ext="edit" grouping="f" rotation="f" text="f" aspectratio="f"/>
                  </v:shape>
                  <v:shape id="_x0000_s2279" o:spid="_x0000_s2279" o:spt="22" type="#_x0000_t22" style="position:absolute;left:575;top:-267;height:1107;width:219;rotation:5898240f;" coordsize="21600,21600" adj="1680">
                    <v:path/>
                    <v:fill focussize="0,0"/>
                    <v:stroke/>
                    <v:imagedata o:title=""/>
                    <o:lock v:ext="edit" grouping="f" rotation="f" text="f" aspectratio="f"/>
                  </v:shape>
                  <v:shape id="_x0000_s2280" o:spid="_x0000_s2280" o:spt="22" type="#_x0000_t22" style="position:absolute;left:666;top:-438;height:1064;width:48;rotation:5898240f;" coordsize="21600,21600" adj="743">
                    <v:path/>
                    <v:fill focussize="0,0"/>
                    <v:stroke/>
                    <v:imagedata o:title=""/>
                    <o:lock v:ext="edit" grouping="f" rotation="f" text="f" aspectratio="f"/>
                  </v:shape>
                  <v:group id="_x0000_s2281" o:spid="_x0000_s2281" o:spt="203" style="position:absolute;left:1147;top:425;height:179;width:157;" coordsize="364,292">
                    <o:lock v:ext="edit" grouping="f" rotation="f" text="f" aspectratio="f"/>
                    <v:shape id="_x0000_s2282" o:spid="_x0000_s2282" o:spt="16" type="#_x0000_t16" style="position:absolute;left:225;top:0;height:260;width:139;rotation:21626880f;" filled="f" coordsize="21600,21600" adj="6921">
                      <v:path/>
                      <v:fill on="f" focussize="0,0"/>
                      <v:stroke/>
                      <v:imagedata o:title=""/>
                      <o:lock v:ext="edit" grouping="f" rotation="f" text="f" aspectratio="f"/>
                    </v:shape>
                    <v:shape id="_x0000_s2283" o:spid="_x0000_s2283" o:spt="16" type="#_x0000_t16" style="position:absolute;left:0;top:32;height:260;width:139;rotation:1966080f;" filled="f" coordsize="21600,21600" adj="6921">
                      <v:path/>
                      <v:fill on="f" focussize="0,0"/>
                      <v:stroke/>
                      <v:imagedata o:title=""/>
                      <o:lock v:ext="edit" grouping="f" rotation="f" text="f" aspectratio="f"/>
                    </v:shape>
                  </v:group>
                  <v:shape id="_x0000_s2284" o:spid="_x0000_s2284" o:spt="3" type="#_x0000_t3" style="position:absolute;left:1120;top:134;height:331;width:128;" coordsize="21600,21600">
                    <v:path/>
                    <v:fill focussize="0,0"/>
                    <v:stroke/>
                    <v:imagedata o:title=""/>
                    <o:lock v:ext="edit" grouping="f" rotation="f" text="f" aspectratio="f"/>
                  </v:shape>
                  <v:shape id="_x0000_s2285" o:spid="_x0000_s2285" o:spt="3" type="#_x0000_t3" style="position:absolute;left:1187;top:134;height:331;width:128;" coordsize="21600,21600">
                    <v:path/>
                    <v:fill focussize="0,0"/>
                    <v:stroke/>
                    <v:imagedata o:title=""/>
                    <o:lock v:ext="edit" grouping="f" rotation="f" text="f" aspectratio="f"/>
                  </v:shape>
                  <v:shape id="_x0000_s2286" o:spid="_x0000_s2286" o:spt="3" type="#_x0000_t3" style="position:absolute;left:1151;top:34;height:116;width:68;" coordsize="21600,21600">
                    <v:path/>
                    <v:fill focussize="0,0"/>
                    <v:stroke/>
                    <v:imagedata o:title=""/>
                    <o:lock v:ext="edit" grouping="f" rotation="f" text="f" aspectratio="f"/>
                  </v:shape>
                  <v:shape id="_x0000_s2287" o:spid="_x0000_s2287" o:spt="3" type="#_x0000_t3" style="position:absolute;left:1206;top:34;height:116;width:68;" coordsize="21600,21600">
                    <v:path/>
                    <v:fill focussize="0,0"/>
                    <v:stroke/>
                    <v:imagedata o:title=""/>
                    <o:lock v:ext="edit" grouping="f" rotation="f" text="f" aspectratio="f"/>
                  </v:shape>
                  <v:shape id="_x0000_s2288" o:spid="_x0000_s2288" o:spt="3" type="#_x0000_t3" style="position:absolute;left:1163;top:113;height:84;width:49;" fillcolor="#FFFFFF" filled="t" stroked="f" coordsize="21600,21600">
                    <v:path/>
                    <v:fill on="t" focussize="0,0"/>
                    <v:stroke on="f"/>
                    <v:imagedata o:title=""/>
                    <o:lock v:ext="edit" grouping="f" rotation="f" text="f" aspectratio="f"/>
                  </v:shape>
                  <v:shape id="_x0000_s2289" o:spid="_x0000_s2289" o:spt="3" type="#_x0000_t3" style="position:absolute;left:1191;top:8;height:61;width:26;" fillcolor="#FFFFFF" filled="t" stroked="f" coordsize="21600,21600">
                    <v:path/>
                    <v:fill on="t" focussize="0,0"/>
                    <v:stroke on="f"/>
                    <v:imagedata o:title=""/>
                    <o:lock v:ext="edit" grouping="f" rotation="f" text="f" aspectratio="f"/>
                  </v:shape>
                  <v:shape id="_x0000_s2290" o:spid="_x0000_s2290" o:spt="3" type="#_x0000_t3" style="position:absolute;left:1194;top:427;height:62;width:26;" fillcolor="#FFFFFF" filled="t" stroked="f" coordsize="21600,21600">
                    <v:path/>
                    <v:fill on="t" focussize="0,0"/>
                    <v:stroke on="f"/>
                    <v:imagedata o:title=""/>
                    <o:lock v:ext="edit" grouping="f" rotation="f" text="f" aspectratio="f"/>
                  </v:shape>
                  <v:line id="_x0000_s2291" o:spid="_x0000_s2291" o:spt="20" style="position:absolute;left:1179;top:32;height:0;width:64;" filled="f" coordsize="21600,21600">
                    <v:path arrowok="t"/>
                    <v:fill on="f" focussize="0,0"/>
                    <v:stroke/>
                    <v:imagedata o:title=""/>
                    <o:lock v:ext="edit" grouping="f" rotation="f" text="f" aspectratio="f"/>
                  </v:line>
                  <v:line id="_x0000_s2292" o:spid="_x0000_s2292" o:spt="20" style="position:absolute;left:1187;top:465;height:0;width:64;" filled="f" coordsize="21600,21600">
                    <v:path arrowok="t"/>
                    <v:fill on="f" focussize="0,0"/>
                    <v:stroke/>
                    <v:imagedata o:title=""/>
                    <o:lock v:ext="edit" grouping="f" rotation="f" text="f" aspectratio="f"/>
                  </v:line>
                  <v:shape id="_x0000_s2293" o:spid="_x0000_s2293" o:spt="3" type="#_x0000_t3" style="position:absolute;left:1210;top:181;height:228;width:76;" coordsize="21600,21600">
                    <v:path/>
                    <v:fill focussize="0,0"/>
                    <v:stroke/>
                    <v:imagedata o:title=""/>
                    <o:lock v:ext="edit" grouping="f" rotation="f" text="f" aspectratio="f"/>
                  </v:shape>
                  <v:group id="_x0000_s2294" o:spid="_x0000_s2294" o:spt="203" style="position:absolute;left:1263;top:21;height:129;width:65;rotation:5898240f;" coordsize="330,708">
                    <o:lock v:ext="edit" grouping="f" rotation="f" text="f" aspectratio="f"/>
                    <v:group id="_x0000_s2295" o:spid="_x0000_s2295" o:spt="203" style="position:absolute;left:15;top:267;height:441;width:310;" coordsize="310,441">
                      <o:lock v:ext="edit" grouping="f" rotation="f" text="f" aspectratio="f"/>
                      <v:shape id="_x0000_s2296" o:spid="_x0000_s2296" o:spt="22" type="#_x0000_t22" style="position:absolute;left:0;top:180;height:261;width:310;" fillcolor="#C0C0C0" filled="t" stroked="t" coordsize="21600,21600" adj="7328">
                        <v:path/>
                        <v:fill on="t" focussize="0,0"/>
                        <v:stroke/>
                        <v:imagedata o:title=""/>
                        <o:lock v:ext="edit" grouping="f" rotation="f" text="f" aspectratio="f"/>
                      </v:shape>
                      <v:shape id="_x0000_s2297" o:spid="_x0000_s2297" o:spt="22" type="#_x0000_t22" style="position:absolute;left:60;top:0;height:240;width:180;" fillcolor="#C0C0C0" filled="t" stroked="t" coordsize="21600,21600">
                        <v:path/>
                        <v:fill on="t" focussize="0,0"/>
                        <v:stroke/>
                        <v:imagedata o:title=""/>
                        <o:lock v:ext="edit" grouping="f" rotation="f" text="f" aspectratio="f"/>
                      </v:shape>
                    </v:group>
                    <v:shape id="_x0000_s2298" o:spid="_x0000_s2298" o:spt="22" type="#_x0000_t22" style="position:absolute;left:0;top:0;height:420;width:330;" fillcolor="#C0C0C0" filled="t" stroked="t" coordsize="21600,21600" adj="8486">
                      <v:path/>
                      <v:fill on="t" focussize="0,0"/>
                      <v:stroke/>
                      <v:imagedata o:title=""/>
                      <o:lock v:ext="edit" grouping="f" rotation="f" text="f" aspectratio="f"/>
                    </v:shape>
                  </v:group>
                  <v:group id="_x0000_s2299" o:spid="_x0000_s2299" o:spt="203" style="position:absolute;left:0;top:71;height:65;width:83;" coordsize="196,123">
                    <o:lock v:ext="edit" grouping="f" rotation="f" text="f" aspectratio="f"/>
                    <v:shape id="_x0000_s2300" o:spid="_x0000_s2300" o:spt="22" type="#_x0000_t22" style="position:absolute;left:7;top:-10;height:144;width:123;rotation:5898240f;" fillcolor="#C0C0C0" filled="t" stroked="t" coordsize="21600,21600" adj="8486">
                      <v:path/>
                      <v:fill on="t" focussize="0,0"/>
                      <v:stroke/>
                      <v:imagedata o:title=""/>
                      <o:lock v:ext="edit" grouping="f" rotation="f" text="f" aspectratio="f"/>
                    </v:shape>
                    <v:shape id="_x0000_s2301" o:spid="_x0000_s2301" o:spt="22" type="#_x0000_t22" style="position:absolute;left:118;top:17;height:82;width:67;rotation:5898240f;" fillcolor="#C0C0C0" filled="t" stroked="t" coordsize="21600,21600">
                      <v:path/>
                      <v:fill on="t" focussize="0,0"/>
                      <v:stroke/>
                      <v:imagedata o:title=""/>
                      <o:lock v:ext="edit" grouping="f" rotation="f" text="f" aspectratio="f"/>
                    </v:shape>
                  </v:group>
                  <v:shape id="_x0000_s2302" o:spid="_x0000_s2302" o:spt="22" type="#_x0000_t22" style="position:absolute;left:521;top:-183;height:948;width:250;rotation:5898240f;" coordsize="21600,21600" adj="2254">
                    <v:path/>
                    <v:fill focussize="0,0"/>
                    <v:stroke/>
                    <v:imagedata o:title=""/>
                    <o:lock v:ext="edit" grouping="f" rotation="f" text="f" aspectratio="f"/>
                  </v:shape>
                  <v:shape id="_x0000_s2303" o:spid="_x0000_s2303" o:spt="3" type="#_x0000_t3" style="position:absolute;left:1056;top:181;height:102;width:64;" stroked="f" coordsize="21600,21600">
                    <v:path/>
                    <v:fill focussize="0,0"/>
                    <v:stroke on="f"/>
                    <v:imagedata o:title=""/>
                    <o:lock v:ext="edit" grouping="f" rotation="f" text="f" aspectratio="f"/>
                  </v:shape>
                  <v:line id="_x0000_s2304" o:spid="_x0000_s2304" o:spt="20" style="position:absolute;left:1053;top:179;height:0;width:53;" filled="f" coordsize="21600,21600">
                    <v:path arrowok="t"/>
                    <v:fill on="f" focussize="0,0"/>
                    <v:stroke/>
                    <v:imagedata o:title=""/>
                    <o:lock v:ext="edit" grouping="f" rotation="f" text="f" aspectratio="f"/>
                  </v:line>
                  <v:shape id="_x0000_s2305" o:spid="_x0000_s2305" o:spt="3" type="#_x0000_t3" style="position:absolute;left:1061;top:293;height:102;width:64;" stroked="f" coordsize="21600,21600">
                    <v:path/>
                    <v:fill focussize="0,0"/>
                    <v:stroke on="f"/>
                    <v:imagedata o:title=""/>
                    <o:lock v:ext="edit" grouping="f" rotation="f" text="f" aspectratio="f"/>
                  </v:shape>
                  <v:line id="_x0000_s2306" o:spid="_x0000_s2306" o:spt="20" style="position:absolute;left:1053;top:403;height:0;width:53;" filled="f" coordsize="21600,21600">
                    <v:path arrowok="t"/>
                    <v:fill on="f" focussize="0,0"/>
                    <v:stroke/>
                    <v:imagedata o:title=""/>
                    <o:lock v:ext="edit" grouping="f" rotation="f" text="f" aspectratio="f"/>
                  </v:line>
                  <v:group id="_x0000_s2307" o:spid="_x0000_s2307" o:spt="203" style="position:absolute;left:151;top:277;flip:x;height:106;width:67;rotation:7864320f;" coordsize="330,708">
                    <o:lock v:ext="edit" grouping="f" rotation="f" text="f" aspectratio="f"/>
                    <v:group id="_x0000_s2308" o:spid="_x0000_s2308" o:spt="203" style="position:absolute;left:15;top:267;height:441;width:310;" coordsize="310,441">
                      <o:lock v:ext="edit" grouping="f" rotation="f" text="f" aspectratio="f"/>
                      <v:shape id="_x0000_s2309" o:spid="_x0000_s2309" o:spt="22" type="#_x0000_t22" style="position:absolute;left:0;top:180;height:261;width:310;" fillcolor="#C0C0C0" filled="t" stroked="t" coordsize="21600,21600" adj="7328">
                        <v:path/>
                        <v:fill on="t" focussize="0,0"/>
                        <v:stroke/>
                        <v:imagedata o:title=""/>
                        <o:lock v:ext="edit" grouping="f" rotation="f" text="f" aspectratio="f"/>
                      </v:shape>
                      <v:shape id="_x0000_s2310" o:spid="_x0000_s2310" o:spt="22" type="#_x0000_t22" style="position:absolute;left:60;top:0;height:240;width:180;" fillcolor="#C0C0C0" filled="t" stroked="t" coordsize="21600,21600">
                        <v:path/>
                        <v:fill on="t" focussize="0,0"/>
                        <v:stroke/>
                        <v:imagedata o:title=""/>
                        <o:lock v:ext="edit" grouping="f" rotation="f" text="f" aspectratio="f"/>
                      </v:shape>
                    </v:group>
                    <v:shape id="_x0000_s2311" o:spid="_x0000_s2311" o:spt="22" type="#_x0000_t22" style="position:absolute;left:0;top:0;height:420;width:330;" fillcolor="#C0C0C0" filled="t" stroked="t" coordsize="21600,21600" adj="8486">
                      <v:path/>
                      <v:fill on="t" focussize="0,0"/>
                      <v:stroke/>
                      <v:imagedata o:title=""/>
                      <o:lock v:ext="edit" grouping="f" rotation="f" text="f" aspectratio="f"/>
                    </v:shape>
                  </v:group>
                  <v:group id="_x0000_s2312" o:spid="_x0000_s2312" o:spt="203" style="position:absolute;left:906;top:292;flip:x;height:107;width:68;rotation:7864320f;" coordsize="330,708">
                    <o:lock v:ext="edit" grouping="f" rotation="f" text="f" aspectratio="f"/>
                    <v:group id="_x0000_s2313" o:spid="_x0000_s2313" o:spt="203" style="position:absolute;left:15;top:267;height:441;width:310;" coordsize="310,441">
                      <o:lock v:ext="edit" grouping="f" rotation="f" text="f" aspectratio="f"/>
                      <v:shape id="_x0000_s2314" o:spid="_x0000_s2314" o:spt="22" type="#_x0000_t22" style="position:absolute;left:0;top:180;height:261;width:310;" fillcolor="#C0C0C0" filled="t" stroked="t" coordsize="21600,21600" adj="7328">
                        <v:path/>
                        <v:fill on="t" focussize="0,0"/>
                        <v:stroke/>
                        <v:imagedata o:title=""/>
                        <o:lock v:ext="edit" grouping="f" rotation="f" text="f" aspectratio="f"/>
                      </v:shape>
                      <v:shape id="_x0000_s2315" o:spid="_x0000_s2315" o:spt="22" type="#_x0000_t22" style="position:absolute;left:60;top:0;height:240;width:180;" fillcolor="#C0C0C0" filled="t" stroked="t" coordsize="21600,21600">
                        <v:path/>
                        <v:fill on="t" focussize="0,0"/>
                        <v:stroke/>
                        <v:imagedata o:title=""/>
                        <o:lock v:ext="edit" grouping="f" rotation="f" text="f" aspectratio="f"/>
                      </v:shape>
                    </v:group>
                    <v:shape id="_x0000_s2316" o:spid="_x0000_s2316" o:spt="22" type="#_x0000_t22" style="position:absolute;left:0;top:0;height:420;width:330;" fillcolor="#C0C0C0" filled="t" stroked="t" coordsize="21600,21600" adj="8486">
                      <v:path/>
                      <v:fill on="t" focussize="0,0"/>
                      <v:stroke/>
                      <v:imagedata o:title=""/>
                      <o:lock v:ext="edit" grouping="f" rotation="f" text="f" aspectratio="f"/>
                    </v:shape>
                  </v:group>
                  <v:shape id="_x0000_s2317" o:spid="_x0000_s2317" o:spt="19" type="#_x0000_t19" style="position:absolute;left:220;top:150;flip:x;height:170;width:93;" filled="f" coordsize="29545,23401" adj="-7312696,313408,7945">
                    <v:path arrowok="t" o:connectlocs="0,1514;29470,23401;7945,21600"/>
                    <v:fill on="f" focussize="0,0"/>
                    <v:stroke/>
                    <v:imagedata o:title=""/>
                    <o:lock v:ext="edit" grouping="f" rotation="f" text="f" aspectratio="f"/>
                  </v:shape>
                  <v:shape id="_x0000_s2318" o:spid="_x0000_s2318" o:spt="19" type="#_x0000_t19" style="position:absolute;left:968;top:363;flip:x y;height:65;width:61;" filled="f" coordsize="29545,23401" adj="-7312696,313408,7945">
                    <v:path arrowok="t" o:connectlocs="0,1514;29470,23401;7945,21600"/>
                    <v:fill on="f" focussize="0,0"/>
                    <v:stroke/>
                    <v:imagedata o:title=""/>
                    <o:lock v:ext="edit" grouping="f" rotation="f" text="f" aspectratio="f"/>
                  </v:shape>
                  <v:group id="_x0000_s2319" o:spid="_x0000_s2319" o:spt="203" style="position:absolute;left:266;top:146;height:256;width:764;" coordsize="1597,534">
                    <o:lock v:ext="edit" grouping="f" rotation="f" text="f" aspectratio="f"/>
                    <v:group id="_x0000_s2320" o:spid="_x0000_s2320" o:spt="203" style="position:absolute;left:0;top:0;height:534;width:232;" coordsize="232,534">
                      <o:lock v:ext="edit" grouping="f" rotation="f" text="f" aspectratio="f"/>
                      <v:shape id="_x0000_s2321" o:spid="_x0000_s2321"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2" o:spid="_x0000_s2322"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3" o:spid="_x0000_s2323" o:spt="203" style="position:absolute;left:195;top:0;height:534;width:232;" coordsize="232,534">
                      <o:lock v:ext="edit" grouping="f" rotation="f" text="f" aspectratio="f"/>
                      <v:shape id="_x0000_s2324" o:spid="_x0000_s2324"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5" o:spid="_x0000_s2325"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6" o:spid="_x0000_s2326" o:spt="203" style="position:absolute;left:390;top:0;height:534;width:232;" coordsize="232,534">
                      <o:lock v:ext="edit" grouping="f" rotation="f" text="f" aspectratio="f"/>
                      <v:shape id="_x0000_s2327" o:spid="_x0000_s2327"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28" o:spid="_x0000_s2328"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29" o:spid="_x0000_s2329" o:spt="203" style="position:absolute;left:585;top:0;height:534;width:232;" coordsize="232,534">
                      <o:lock v:ext="edit" grouping="f" rotation="f" text="f" aspectratio="f"/>
                      <v:shape id="_x0000_s2330" o:spid="_x0000_s2330"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1" o:spid="_x0000_s2331"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2" o:spid="_x0000_s2332" o:spt="203" style="position:absolute;left:780;top:0;height:534;width:232;" coordsize="232,534">
                      <o:lock v:ext="edit" grouping="f" rotation="f" text="f" aspectratio="f"/>
                      <v:shape id="_x0000_s2333" o:spid="_x0000_s2333"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4" o:spid="_x0000_s2334"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5" o:spid="_x0000_s2335" o:spt="203" style="position:absolute;left:975;top:0;height:534;width:232;" coordsize="232,534">
                      <o:lock v:ext="edit" grouping="f" rotation="f" text="f" aspectratio="f"/>
                      <v:shape id="_x0000_s2336" o:spid="_x0000_s2336"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37" o:spid="_x0000_s2337"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38" o:spid="_x0000_s2338" o:spt="203" style="position:absolute;left:1170;top:0;height:534;width:232;" coordsize="232,534">
                      <o:lock v:ext="edit" grouping="f" rotation="f" text="f" aspectratio="f"/>
                      <v:shape id="_x0000_s2339" o:spid="_x0000_s2339"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40" o:spid="_x0000_s2340"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id="_x0000_s2341" o:spid="_x0000_s2341" o:spt="203" style="position:absolute;left:1365;top:0;height:534;width:232;" coordsize="232,534">
                      <o:lock v:ext="edit" grouping="f" rotation="f" text="f" aspectratio="f"/>
                      <v:shape id="_x0000_s2342" o:spid="_x0000_s2342" o:spt="19" type="#_x0000_t19" style="position:absolute;left:0;top:8;flip:x;height:526;width:142;" filled="f" coordsize="24360,42812" adj="-6379334,5185634,2760">
                        <v:path arrowok="t" o:connectlocs="0,177;6835,42812;2760,21600"/>
                        <v:fill on="f" focussize="0,0"/>
                        <v:stroke/>
                        <v:imagedata o:title=""/>
                        <o:lock v:ext="edit" grouping="f" rotation="f" text="f" aspectratio="f"/>
                      </v:shape>
                      <v:shape id="_x0000_s2343" o:spid="_x0000_s2343" o:spt="19" type="#_x0000_t19" style="position:absolute;left:90;top:0;flip:x;height:526;width:142;" filled="f" coordsize="24360,42812" adj="-6379334,5185634,2760">
                        <v:path arrowok="t" o:connectlocs="0,177;6835,42812;2760,21600"/>
                        <v:fill on="f" focussize="0,0"/>
                        <v:stroke/>
                        <v:imagedata o:title=""/>
                        <o:lock v:ext="edit" grouping="f" rotation="f" text="f" aspectratio="f"/>
                      </v:shape>
                    </v:group>
                  </v:group>
                  <v:group id="_x0000_s2344" o:spid="_x0000_s2344" o:spt="203" style="position:absolute;left:508;top:0;height:276;width:197;" coordsize="632,778">
                    <o:lock v:ext="edit" grouping="f" rotation="f" text="f" aspectratio="f"/>
                    <v:shape id="_x0000_s2345" o:spid="_x0000_s2345" o:spt="16" type="#_x0000_t16" style="position:absolute;left:20;top:45;height:295;width:598;" fillcolor="#C0C0C0" filled="t" coordsize="21600,21600" adj="9293">
                      <v:path/>
                      <v:fill on="t" focussize="0,0"/>
                      <v:stroke/>
                      <v:imagedata o:title=""/>
                      <o:lock v:ext="edit" grouping="f" rotation="f" text="f" aspectratio="f"/>
                    </v:shape>
                    <v:shape id="未知" o:spid="_x0000_s2346" style="position:absolute;left:0;top:0;height:199;width:632;" fillcolor="#FFFFFF" filled="t" coordsize="632,199" path="m619,50hbc613,26,632,16,550,9hbc468,3,211,0,127,9hbc42,19,61,40,40,66hbc20,93,0,146,7,167hbc14,189,9,193,84,196hbc159,199,377,193,460,183hbc543,173,554,160,580,138hbc606,116,611,68,619,50hbxe">
                      <v:path arrowok="t"/>
                      <v:fill on="t" focussize="0,0"/>
                      <v:stroke/>
                      <v:imagedata o:title=""/>
                      <o:lock v:ext="edit" grouping="f" rotation="f" text="f" aspectratio="f"/>
                    </v:shape>
                    <v:shape id="未知" o:spid="_x0000_s2347" style="position:absolute;left:-84;top:379;flip:y;height:219;width:572;rotation:16973824f;" fillcolor="#FFFFFF" filled="t" coordsize="632,199" path="m619,50hbc613,26,632,16,550,9hbc468,3,211,0,127,9hbc42,19,61,40,40,66hbc20,93,0,146,7,167hbc14,189,9,193,84,196hbc159,199,377,193,460,183hbc543,173,554,160,580,138hbc606,116,611,68,619,50hbxe">
                      <v:path arrowok="t"/>
                      <v:fill on="t" focussize="0,0"/>
                      <v:stroke/>
                      <v:imagedata o:title=""/>
                      <o:lock v:ext="edit" grouping="f" rotation="f" text="f" aspectratio="f"/>
                    </v:shape>
                  </v:group>
                </v:group>
                <v:group id="_x0000_s2348" o:spid="_x0000_s2348" o:spt="203" style="position:absolute;left:2081;top:1332;height:332;width:574;" coordsize="853,494">
                  <o:lock v:ext="edit" grouping="f" rotation="f" text="f" aspectratio="f"/>
                  <v:rect id="_x0000_s2349" o:spid="_x0000_s2349" o:spt="1" style="position:absolute;left:287;top:108;height:162;width:62;" coordsize="21600,21600">
                    <v:path/>
                    <v:fill focussize="0,0"/>
                    <v:stroke/>
                    <v:imagedata o:title=""/>
                    <o:lock v:ext="edit" grouping="f" rotation="f" text="f" aspectratio="f"/>
                  </v:rect>
                  <v:shape id="_x0000_s2350" o:spid="_x0000_s2350" o:spt="16" type="#_x0000_t16" style="position:absolute;left:0;top:190;height:304;width:853;" coordsize="21600,21600" adj="14815">
                    <v:path/>
                    <v:fill focussize="0,0"/>
                    <v:stroke/>
                    <v:imagedata o:title=""/>
                    <o:lock v:ext="edit" grouping="f" rotation="f" text="f" aspectratio="f"/>
                  </v:shape>
                  <v:group id="_x0000_s2351" o:spid="_x0000_s2351" o:spt="203" style="position:absolute;left:169;top:180;height:118;width:55;" coordsize="330,708">
                    <o:lock v:ext="edit" grouping="f" rotation="f" text="f" aspectratio="f"/>
                    <v:group id="_x0000_s2352" o:spid="_x0000_s2352" o:spt="203" style="position:absolute;left:12;top:267;height:441;width:310;" coordsize="310,441">
                      <o:lock v:ext="edit" grouping="f" rotation="f" text="f" aspectratio="f"/>
                      <v:shape id="_x0000_s2353" o:spid="_x0000_s2353" o:spt="22" type="#_x0000_t22" style="position:absolute;left:0;top:180;height:261;width:310;" fillcolor="#C0C0C0" filled="t" stroked="t" coordsize="21600,21600" adj="7328">
                        <v:path/>
                        <v:fill on="t" focussize="0,0"/>
                        <v:stroke/>
                        <v:imagedata o:title=""/>
                        <o:lock v:ext="edit" grouping="f" rotation="f" text="f" aspectratio="f"/>
                      </v:shape>
                      <v:shape id="_x0000_s2354" o:spid="_x0000_s2354" o:spt="22" type="#_x0000_t22" style="position:absolute;left:60;top:0;height:240;width:180;" fillcolor="#C0C0C0" filled="t" stroked="t" coordsize="21600,21600">
                        <v:path/>
                        <v:fill on="t" focussize="0,0"/>
                        <v:stroke/>
                        <v:imagedata o:title=""/>
                        <o:lock v:ext="edit" grouping="f" rotation="f" text="f" aspectratio="f"/>
                      </v:shape>
                    </v:group>
                    <v:shape id="_x0000_s2355" o:spid="_x0000_s2355" o:spt="22" type="#_x0000_t22" style="position:absolute;left:0;top:0;height:420;width:330;" fillcolor="#C0C0C0" filled="t" stroked="t" coordsize="21600,21600" adj="8486">
                      <v:path/>
                      <v:fill on="t" focussize="0,0"/>
                      <v:stroke/>
                      <v:imagedata o:title=""/>
                      <o:lock v:ext="edit" grouping="f" rotation="f" text="f" aspectratio="f"/>
                    </v:shape>
                  </v:group>
                  <v:group id="_x0000_s2356" o:spid="_x0000_s2356" o:spt="203" style="position:absolute;left:654;top:171;height:118;width:55;" coordsize="330,708">
                    <o:lock v:ext="edit" grouping="f" rotation="f" text="f" aspectratio="f"/>
                    <v:group id="_x0000_s2357" o:spid="_x0000_s2357" o:spt="203" style="position:absolute;left:12;top:267;height:441;width:310;" coordsize="310,441">
                      <o:lock v:ext="edit" grouping="f" rotation="f" text="f" aspectratio="f"/>
                      <v:shape id="_x0000_s2358" o:spid="_x0000_s2358" o:spt="22" type="#_x0000_t22" style="position:absolute;left:0;top:180;height:261;width:310;" fillcolor="#C0C0C0" filled="t" stroked="t" coordsize="21600,21600" adj="7328">
                        <v:path/>
                        <v:fill on="t" focussize="0,0"/>
                        <v:stroke/>
                        <v:imagedata o:title=""/>
                        <o:lock v:ext="edit" grouping="f" rotation="f" text="f" aspectratio="f"/>
                      </v:shape>
                      <v:shape id="_x0000_s2359" o:spid="_x0000_s2359" o:spt="22" type="#_x0000_t22" style="position:absolute;left:60;top:0;height:240;width:180;" fillcolor="#C0C0C0" filled="t" stroked="t" coordsize="21600,21600">
                        <v:path/>
                        <v:fill on="t" focussize="0,0"/>
                        <v:stroke/>
                        <v:imagedata o:title=""/>
                        <o:lock v:ext="edit" grouping="f" rotation="f" text="f" aspectratio="f"/>
                      </v:shape>
                    </v:group>
                    <v:shape id="_x0000_s2360" o:spid="_x0000_s2360" o:spt="22" type="#_x0000_t22" style="position:absolute;left:0;top:0;height:420;width:330;" fillcolor="#C0C0C0" filled="t" stroked="t" coordsize="21600,21600" adj="8486">
                      <v:path/>
                      <v:fill on="t" focussize="0,0"/>
                      <v:stroke/>
                      <v:imagedata o:title=""/>
                      <o:lock v:ext="edit" grouping="f" rotation="f" text="f" aspectratio="f"/>
                    </v:shape>
                  </v:group>
                  <v:shape id="_x0000_s2361" o:spid="_x0000_s2361" o:spt="7" type="#_x0000_t7" style="position:absolute;left:461;top:242;height:93;width:169;" coordsize="21600,21600" adj="12501">
                    <v:path/>
                    <v:fill focussize="0,0"/>
                    <v:stroke/>
                    <v:imagedata o:title=""/>
                    <o:lock v:ext="edit" grouping="f" rotation="f" text="f" aspectratio="f"/>
                  </v:shape>
                  <v:rect id="_x0000_s2362" o:spid="_x0000_s2362" o:spt="1" style="position:absolute;left:538;top:111;height:161;width:62;" coordsize="21600,21600">
                    <v:path/>
                    <v:fill focussize="0,0"/>
                    <v:stroke/>
                    <v:imagedata o:title=""/>
                    <o:lock v:ext="edit" grouping="f" rotation="f" text="f" aspectratio="f"/>
                  </v:rect>
                  <v:rect id="_x0000_s2363" o:spid="_x0000_s2363" o:spt="1" style="position:absolute;left:509;top:134;height:161;width:61;" coordsize="21600,21600">
                    <v:path/>
                    <v:fill focussize="0,0"/>
                    <v:stroke/>
                    <v:imagedata o:title=""/>
                    <o:lock v:ext="edit" grouping="f" rotation="f" text="f" aspectratio="f"/>
                  </v:rect>
                  <v:group id="_x0000_s2364" o:spid="_x0000_s2364" o:spt="203" style="position:absolute;left:250;top:0;height:63;width:469;rotation:-1966080f;" coordsize="715,127">
                    <o:lock v:ext="edit" grouping="f" rotation="f" text="f" aspectratio="f"/>
                    <v:rect id="_x0000_s2365" o:spid="_x0000_s2365" o:spt="1" style="position:absolute;left:0;top:5;height:109;width:482;" coordsize="21600,21600">
                      <v:path/>
                      <v:fill focussize="0,0"/>
                      <v:stroke/>
                      <v:imagedata o:title=""/>
                      <o:lock v:ext="edit" grouping="f" rotation="f" text="f" aspectratio="f"/>
                    </v:rect>
                    <v:shape id="_x0000_s2366" o:spid="_x0000_s2366" o:spt="22" type="#_x0000_t22" style="position:absolute;left:534;top:-51;height:229;width:127;rotation:5898240f;" fillcolor="#C0C0C0" filled="t" stroked="t" coordsize="21600,21600" adj="8486">
                      <v:path/>
                      <v:fill on="t" focussize="0,0"/>
                      <v:stroke/>
                      <v:imagedata o:title=""/>
                      <o:lock v:ext="edit" grouping="f" rotation="f" text="f" aspectratio="f"/>
                    </v:shape>
                  </v:group>
                  <v:shape id="_x0000_s2367" o:spid="_x0000_s2367" o:spt="7" type="#_x0000_t7" style="position:absolute;left:226;top:239;height:94;width:169;" coordsize="21600,21600" adj="12501">
                    <v:path/>
                    <v:fill focussize="0,0"/>
                    <v:stroke/>
                    <v:imagedata o:title=""/>
                    <o:lock v:ext="edit" grouping="f" rotation="f" text="f" aspectratio="f"/>
                  </v:shape>
                  <v:rect id="_x0000_s2368" o:spid="_x0000_s2368" o:spt="1" style="position:absolute;left:264;top:131;height:162;width:61;" coordsize="21600,21600">
                    <v:path/>
                    <v:fill focussize="0,0"/>
                    <v:stroke/>
                    <v:imagedata o:title=""/>
                    <o:lock v:ext="edit" grouping="f" rotation="f" text="f" aspectratio="f"/>
                  </v:rect>
                  <v:shape id="_x0000_s2369" o:spid="_x0000_s2369" o:spt="3" type="#_x0000_t3" style="position:absolute;left:283;top:159;height:21;width:22;" fillcolor="#000000" filled="t" coordsize="21600,21600">
                    <v:path/>
                    <v:fill on="t" focussize="0,0"/>
                    <v:stroke/>
                    <v:imagedata o:title=""/>
                    <o:lock v:ext="edit" grouping="f" rotation="f" text="f" aspectratio="f"/>
                  </v:shape>
                </v:group>
                <v:group id="_x0000_s2370" o:spid="_x0000_s2370" o:spt="203" style="position:absolute;left:993;top:1110;height:592;width:715;" coordsize="715,592">
                  <o:lock v:ext="edit" grouping="f" rotation="f" text="f" aspectratio="f"/>
                  <v:group id="_x0000_s2371" o:spid="_x0000_s2371" o:spt="203" style="position:absolute;left:122;top:26;height:566;width:476;" coordsize="925,1101">
                    <o:lock v:ext="edit" grouping="f" rotation="f" text="f" aspectratio="f"/>
                    <v:group id="_x0000_s2372" o:spid="_x0000_s2372" o:spt="203" style="position:absolute;left:0;top:0;height:1101;width:925;" coordsize="925,1101">
                      <o:lock v:ext="edit" grouping="f" rotation="f" text="f" aspectratio="f"/>
                      <v:group id="_x0000_s2373" o:spid="_x0000_s2373" o:spt="203" style="position:absolute;left:0;top:61;height:1040;width:925;" coordsize="925,1040">
                        <o:lock v:ext="edit" grouping="f" rotation="f" text="f" aspectratio="f"/>
                        <v:shape id="_x0000_s2374" o:spid="_x0000_s2374" o:spt="16" type="#_x0000_t16" style="position:absolute;left:0;top:0;height:1040;width:485;" coordsize="21600,21600" adj="11758">
                          <v:path/>
                          <v:fill focussize="0,0"/>
                          <v:stroke/>
                          <v:imagedata o:title=""/>
                          <o:lock v:ext="edit" grouping="f" rotation="f" text="f" aspectratio="f"/>
                        </v:shape>
                        <v:shape id="_x0000_s2375" o:spid="_x0000_s2375" o:spt="16" type="#_x0000_t16" style="position:absolute;left:220;top:0;height:1040;width:485;" coordsize="21600,21600" adj="11758">
                          <v:path/>
                          <v:fill focussize="0,0"/>
                          <v:stroke/>
                          <v:imagedata o:title=""/>
                          <o:lock v:ext="edit" grouping="f" rotation="f" text="f" aspectratio="f"/>
                        </v:shape>
                        <v:shape id="_x0000_s2376" o:spid="_x0000_s2376" o:spt="16" type="#_x0000_t16" style="position:absolute;left:440;top:0;height:1040;width:485;" coordsize="21600,21600" adj="11758">
                          <v:path/>
                          <v:fill focussize="0,0"/>
                          <v:stroke/>
                          <v:imagedata o:title=""/>
                          <o:lock v:ext="edit" grouping="f" rotation="f" text="f" aspectratio="f"/>
                        </v:shape>
                      </v:group>
                      <v:group id="_x0000_s2377" o:spid="_x0000_s2377" o:spt="203" style="position:absolute;left:284;top:0;height:143;width:79;" coordsize="330,708">
                        <o:lock v:ext="edit" grouping="f" rotation="f" text="f" aspectratio="f"/>
                        <v:group id="_x0000_s2378" o:spid="_x0000_s2378" o:spt="203" style="position:absolute;left:12;top:267;height:441;width:310;" coordsize="310,441">
                          <o:lock v:ext="edit" grouping="f" rotation="f" text="f" aspectratio="f"/>
                          <v:shape id="_x0000_s2379" o:spid="_x0000_s2379" o:spt="22" type="#_x0000_t22" style="position:absolute;left:0;top:180;height:261;width:310;" fillcolor="#C0C0C0" filled="t" stroked="t" coordsize="21600,21600" adj="7328">
                            <v:path/>
                            <v:fill on="t" focussize="0,0"/>
                            <v:stroke/>
                            <v:imagedata o:title=""/>
                            <o:lock v:ext="edit" grouping="f" rotation="f" text="f" aspectratio="f"/>
                          </v:shape>
                          <v:shape id="_x0000_s2380" o:spid="_x0000_s2380" o:spt="22" type="#_x0000_t22" style="position:absolute;left:60;top:0;height:240;width:180;" fillcolor="#C0C0C0" filled="t" stroked="t" coordsize="21600,21600">
                            <v:path/>
                            <v:fill on="t" focussize="0,0"/>
                            <v:stroke/>
                            <v:imagedata o:title=""/>
                            <o:lock v:ext="edit" grouping="f" rotation="f" text="f" aspectratio="f"/>
                          </v:shape>
                        </v:group>
                        <v:shape id="_x0000_s2381" o:spid="_x0000_s2381" o:spt="22" type="#_x0000_t22" style="position:absolute;left:0;top:0;height:420;width:330;" fillcolor="#C0C0C0" filled="t" stroked="t" coordsize="21600,21600" adj="8486">
                          <v:path/>
                          <v:fill on="t" focussize="0,0"/>
                          <v:stroke/>
                          <v:imagedata o:title=""/>
                          <o:lock v:ext="edit" grouping="f" rotation="f" text="f" aspectratio="f"/>
                        </v:shape>
                      </v:group>
                      <v:group id="_x0000_s2382" o:spid="_x0000_s2382" o:spt="203" style="position:absolute;left:123;top:137;height:143;width:79;" coordsize="330,708">
                        <o:lock v:ext="edit" grouping="f" rotation="f" text="f" aspectratio="f"/>
                        <v:group id="_x0000_s2383" o:spid="_x0000_s2383" o:spt="203" style="position:absolute;left:12;top:267;height:441;width:310;" coordsize="310,441">
                          <o:lock v:ext="edit" grouping="f" rotation="f" text="f" aspectratio="f"/>
                          <v:shape id="_x0000_s2384" o:spid="_x0000_s2384" o:spt="22" type="#_x0000_t22" style="position:absolute;left:0;top:180;height:261;width:310;" fillcolor="#C0C0C0" filled="t" stroked="t" coordsize="21600,21600" adj="7328">
                            <v:path/>
                            <v:fill on="t" focussize="0,0"/>
                            <v:stroke/>
                            <v:imagedata o:title=""/>
                            <o:lock v:ext="edit" grouping="f" rotation="f" text="f" aspectratio="f"/>
                          </v:shape>
                          <v:shape id="_x0000_s2385" o:spid="_x0000_s2385" o:spt="22" type="#_x0000_t22" style="position:absolute;left:60;top:0;height:240;width:180;" fillcolor="#C0C0C0" filled="t" stroked="t" coordsize="21600,21600">
                            <v:path/>
                            <v:fill on="t" focussize="0,0"/>
                            <v:stroke/>
                            <v:imagedata o:title=""/>
                            <o:lock v:ext="edit" grouping="f" rotation="f" text="f" aspectratio="f"/>
                          </v:shape>
                        </v:group>
                        <v:shape id="_x0000_s2386" o:spid="_x0000_s2386" o:spt="22" type="#_x0000_t22" style="position:absolute;left:0;top:0;height:420;width:330;" fillcolor="#C0C0C0" filled="t" stroked="t" coordsize="21600,21600" adj="8486">
                          <v:path/>
                          <v:fill on="t" focussize="0,0"/>
                          <v:stroke/>
                          <v:imagedata o:title=""/>
                          <o:lock v:ext="edit" grouping="f" rotation="f" text="f" aspectratio="f"/>
                        </v:shape>
                      </v:group>
                      <v:group id="_x0000_s2387" o:spid="_x0000_s2387" o:spt="203" style="position:absolute;left:504;top:0;height:143;width:79;" coordsize="330,708">
                        <o:lock v:ext="edit" grouping="f" rotation="f" text="f" aspectratio="f"/>
                        <v:group id="_x0000_s2388" o:spid="_x0000_s2388" o:spt="203" style="position:absolute;left:12;top:267;height:441;width:310;" coordsize="310,441">
                          <o:lock v:ext="edit" grouping="f" rotation="f" text="f" aspectratio="f"/>
                          <v:shape id="_x0000_s2389" o:spid="_x0000_s2389" o:spt="22" type="#_x0000_t22" style="position:absolute;left:0;top:180;height:261;width:310;" fillcolor="#C0C0C0" filled="t" stroked="t" coordsize="21600,21600" adj="7328">
                            <v:path/>
                            <v:fill on="t" focussize="0,0"/>
                            <v:stroke/>
                            <v:imagedata o:title=""/>
                            <o:lock v:ext="edit" grouping="f" rotation="f" text="f" aspectratio="f"/>
                          </v:shape>
                          <v:shape id="_x0000_s2390" o:spid="_x0000_s2390" o:spt="22" type="#_x0000_t22" style="position:absolute;left:60;top:0;height:240;width:180;" fillcolor="#C0C0C0" filled="t" stroked="t" coordsize="21600,21600">
                            <v:path/>
                            <v:fill on="t" focussize="0,0"/>
                            <v:stroke/>
                            <v:imagedata o:title=""/>
                            <o:lock v:ext="edit" grouping="f" rotation="f" text="f" aspectratio="f"/>
                          </v:shape>
                        </v:group>
                        <v:shape id="_x0000_s2391" o:spid="_x0000_s2391" o:spt="22" type="#_x0000_t22" style="position:absolute;left:0;top:0;height:420;width:330;" fillcolor="#C0C0C0" filled="t" stroked="t" coordsize="21600,21600" adj="8486">
                          <v:path/>
                          <v:fill on="t" focussize="0,0"/>
                          <v:stroke/>
                          <v:imagedata o:title=""/>
                          <o:lock v:ext="edit" grouping="f" rotation="f" text="f" aspectratio="f"/>
                        </v:shape>
                      </v:group>
                      <v:group id="_x0000_s2392" o:spid="_x0000_s2392" o:spt="203" style="position:absolute;left:343;top:137;height:143;width:79;" coordsize="330,708">
                        <o:lock v:ext="edit" grouping="f" rotation="f" text="f" aspectratio="f"/>
                        <v:group id="_x0000_s2393" o:spid="_x0000_s2393" o:spt="203" style="position:absolute;left:12;top:267;height:441;width:310;" coordsize="310,441">
                          <o:lock v:ext="edit" grouping="f" rotation="f" text="f" aspectratio="f"/>
                          <v:shape id="_x0000_s2394" o:spid="_x0000_s2394" o:spt="22" type="#_x0000_t22" style="position:absolute;left:0;top:180;height:261;width:310;" fillcolor="#C0C0C0" filled="t" stroked="t" coordsize="21600,21600" adj="7328">
                            <v:path/>
                            <v:fill on="t" focussize="0,0"/>
                            <v:stroke/>
                            <v:imagedata o:title=""/>
                            <o:lock v:ext="edit" grouping="f" rotation="f" text="f" aspectratio="f"/>
                          </v:shape>
                          <v:shape id="_x0000_s2395" o:spid="_x0000_s2395" o:spt="22" type="#_x0000_t22" style="position:absolute;left:60;top:0;height:240;width:180;" fillcolor="#C0C0C0" filled="t" stroked="t" coordsize="21600,21600">
                            <v:path/>
                            <v:fill on="t" focussize="0,0"/>
                            <v:stroke/>
                            <v:imagedata o:title=""/>
                            <o:lock v:ext="edit" grouping="f" rotation="f" text="f" aspectratio="f"/>
                          </v:shape>
                        </v:group>
                        <v:shape id="_x0000_s2396" o:spid="_x0000_s2396" o:spt="22" type="#_x0000_t22" style="position:absolute;left:0;top:0;height:420;width:330;" fillcolor="#C0C0C0" filled="t" stroked="t" coordsize="21600,21600" adj="8486">
                          <v:path/>
                          <v:fill on="t" focussize="0,0"/>
                          <v:stroke/>
                          <v:imagedata o:title=""/>
                          <o:lock v:ext="edit" grouping="f" rotation="f" text="f" aspectratio="f"/>
                        </v:shape>
                      </v:group>
                      <v:group id="_x0000_s2397" o:spid="_x0000_s2397" o:spt="203" style="position:absolute;left:702;top:0;height:143;width:79;" coordsize="330,708">
                        <o:lock v:ext="edit" grouping="f" rotation="f" text="f" aspectratio="f"/>
                        <v:group id="_x0000_s2398" o:spid="_x0000_s2398" o:spt="203" style="position:absolute;left:12;top:267;height:441;width:310;" coordsize="310,441">
                          <o:lock v:ext="edit" grouping="f" rotation="f" text="f" aspectratio="f"/>
                          <v:shape id="_x0000_s2399" o:spid="_x0000_s2399" o:spt="22" type="#_x0000_t22" style="position:absolute;left:0;top:180;height:261;width:310;" fillcolor="#C0C0C0" filled="t" stroked="t" coordsize="21600,21600" adj="7328">
                            <v:path/>
                            <v:fill on="t" focussize="0,0"/>
                            <v:stroke/>
                            <v:imagedata o:title=""/>
                            <o:lock v:ext="edit" grouping="f" rotation="f" text="f" aspectratio="f"/>
                          </v:shape>
                          <v:shape id="_x0000_s2400" o:spid="_x0000_s2400" o:spt="22" type="#_x0000_t22" style="position:absolute;left:60;top:0;height:240;width:180;" fillcolor="#C0C0C0" filled="t" stroked="t" coordsize="21600,21600">
                            <v:path/>
                            <v:fill on="t" focussize="0,0"/>
                            <v:stroke/>
                            <v:imagedata o:title=""/>
                            <o:lock v:ext="edit" grouping="f" rotation="f" text="f" aspectratio="f"/>
                          </v:shape>
                        </v:group>
                        <v:shape id="_x0000_s2401" o:spid="_x0000_s2401" o:spt="22" type="#_x0000_t22" style="position:absolute;left:0;top:0;height:420;width:330;" fillcolor="#C0C0C0" filled="t" stroked="t" coordsize="21600,21600" adj="8486">
                          <v:path/>
                          <v:fill on="t" focussize="0,0"/>
                          <v:stroke/>
                          <v:imagedata o:title=""/>
                          <o:lock v:ext="edit" grouping="f" rotation="f" text="f" aspectratio="f"/>
                        </v:shape>
                      </v:group>
                      <v:group id="_x0000_s2402" o:spid="_x0000_s2402" o:spt="203" style="position:absolute;left:541;top:137;height:143;width:79;" coordsize="330,708">
                        <o:lock v:ext="edit" grouping="f" rotation="f" text="f" aspectratio="f"/>
                        <v:group id="_x0000_s2403" o:spid="_x0000_s2403" o:spt="203" style="position:absolute;left:12;top:267;height:441;width:310;" coordsize="310,441">
                          <o:lock v:ext="edit" grouping="f" rotation="f" text="f" aspectratio="f"/>
                          <v:shape id="_x0000_s2404" o:spid="_x0000_s2404" o:spt="22" type="#_x0000_t22" style="position:absolute;left:0;top:180;height:261;width:310;" fillcolor="#C0C0C0" filled="t" stroked="t" coordsize="21600,21600" adj="7328">
                            <v:path/>
                            <v:fill on="t" focussize="0,0"/>
                            <v:stroke/>
                            <v:imagedata o:title=""/>
                            <o:lock v:ext="edit" grouping="f" rotation="f" text="f" aspectratio="f"/>
                          </v:shape>
                          <v:shape id="_x0000_s2405" o:spid="_x0000_s2405" o:spt="22" type="#_x0000_t22" style="position:absolute;left:60;top:0;height:240;width:180;" fillcolor="#C0C0C0" filled="t" stroked="t" coordsize="21600,21600">
                            <v:path/>
                            <v:fill on="t" focussize="0,0"/>
                            <v:stroke/>
                            <v:imagedata o:title=""/>
                            <o:lock v:ext="edit" grouping="f" rotation="f" text="f" aspectratio="f"/>
                          </v:shape>
                        </v:group>
                        <v:shape id="_x0000_s2406" o:spid="_x0000_s2406" o:spt="22" type="#_x0000_t22" style="position:absolute;left:0;top:0;height:420;width:330;" fillcolor="#C0C0C0" filled="t" stroked="t" coordsize="21600,21600" adj="8486">
                          <v:path/>
                          <v:fill on="t" focussize="0,0"/>
                          <v:stroke/>
                          <v:imagedata o:title=""/>
                          <o:lock v:ext="edit" grouping="f" rotation="f" text="f" aspectratio="f"/>
                        </v:shape>
                      </v:group>
                      <v:shape id="_x0000_s2407" o:spid="_x0000_s2407" o:spt="7" type="#_x0000_t7" style="position:absolute;left:335;top:235;height:48;width:259;" fillcolor="#C0C0C0" filled="t" coordsize="21600,21600">
                        <v:path/>
                        <v:fill on="t" focussize="0,0"/>
                        <v:stroke/>
                        <v:imagedata o:title=""/>
                        <o:lock v:ext="edit" grouping="f" rotation="f" text="f" aspectratio="f"/>
                      </v:shape>
                    </v:group>
                    <v:shape id="_x0000_s2408" o:spid="_x0000_s2408" o:spt="7" type="#_x0000_t7" style="position:absolute;left:295;top:105;height:48;width:259;" fillcolor="#C0C0C0" filled="t" coordsize="21600,21600">
                      <v:path/>
                      <v:fill on="t" focussize="0,0"/>
                      <v:stroke/>
                      <v:imagedata o:title=""/>
                      <o:lock v:ext="edit" grouping="f" rotation="f" text="f" aspectratio="f"/>
                    </v:shape>
                  </v:group>
                  <v:line id="_x0000_s2409" o:spid="_x0000_s2409" o:spt="20" style="position:absolute;left:0;top:119;height:0;width:133;" filled="f" stroked="t" coordsize="21600,21600">
                    <v:path arrowok="t"/>
                    <v:fill on="f" focussize="0,0"/>
                    <v:stroke weight="1pt"/>
                    <v:imagedata o:title=""/>
                    <o:lock v:ext="edit" grouping="f" rotation="f" text="f" aspectratio="f"/>
                  </v:line>
                  <v:group id="_x0000_s2410" o:spid="_x0000_s2410" o:spt="203" style="position:absolute;left:597;top:0;height:118;width:118;" coordsize="420,420">
                    <o:lock v:ext="edit" grouping="f" rotation="f" text="f" aspectratio="f"/>
                    <v:line id="_x0000_s2411" o:spid="_x0000_s2411" o:spt="20" style="position:absolute;left:0;top:210;height:0;width:420;" filled="f" stroked="t" coordsize="21600,21600">
                      <v:path arrowok="t"/>
                      <v:fill on="f" focussize="0,0"/>
                      <v:stroke weight="1pt"/>
                      <v:imagedata o:title=""/>
                      <o:lock v:ext="edit" grouping="f" rotation="f" text="f" aspectratio="f"/>
                    </v:line>
                    <v:line id="_x0000_s2412" o:spid="_x0000_s2412" o:spt="20" style="position:absolute;left:20;top:210;height:0;width:420;rotation:5898240f;" filled="f" stroked="t" coordsize="21600,21600">
                      <v:path arrowok="t"/>
                      <v:fill on="f" focussize="0,0"/>
                      <v:stroke weight="1pt"/>
                      <v:imagedata o:title=""/>
                      <o:lock v:ext="edit" grouping="f" rotation="f" text="f" aspectratio="f"/>
                    </v:line>
                  </v:group>
                </v:group>
                <v:group id="_x0000_s2413" o:spid="_x0000_s2413" o:spt="203" style="position:absolute;left:337;top:844;height:274;width:646;" coordsize="646,274">
                  <o:lock v:ext="edit" grouping="f" rotation="f" text="f" aspectratio="f"/>
                  <v:group id="_x0000_s2414" o:spid="_x0000_s2414" o:spt="203" style="position:absolute;left:0;top:0;height:274;width:646;" coordsize="646,274">
                    <o:lock v:ext="edit" grouping="f" rotation="f" text="f" aspectratio="f"/>
                    <v:shape id="_x0000_s2415" o:spid="_x0000_s2415" o:spt="16" type="#_x0000_t16" style="position:absolute;left:0;top:44;height:230;width:646;" coordsize="21600,21600" adj="16998">
                      <v:path/>
                      <v:fill focussize="0,0"/>
                      <v:stroke/>
                      <v:imagedata o:title=""/>
                      <o:lock v:ext="edit" grouping="f" rotation="f" text="f" aspectratio="f"/>
                    </v:shape>
                    <v:group id="_x0000_s2416" o:spid="_x0000_s2416" o:spt="203" style="position:absolute;left:176;top:0;height:150;width:42;" coordsize="330,708">
                      <o:lock v:ext="edit" grouping="f" rotation="f" text="f" aspectratio="f"/>
                      <v:group id="_x0000_s2417" o:spid="_x0000_s2417" o:spt="203" style="position:absolute;left:12;top:267;height:441;width:310;" coordsize="310,441">
                        <o:lock v:ext="edit" grouping="f" rotation="f" text="f" aspectratio="f"/>
                        <v:shape id="_x0000_s2418" o:spid="_x0000_s2418" o:spt="22" type="#_x0000_t22" style="position:absolute;left:0;top:180;height:261;width:310;" fillcolor="#C0C0C0" filled="t" stroked="t" coordsize="21600,21600" adj="7328">
                          <v:path/>
                          <v:fill on="t" focussize="0,0"/>
                          <v:stroke/>
                          <v:imagedata o:title=""/>
                          <o:lock v:ext="edit" grouping="f" rotation="f" text="f" aspectratio="f"/>
                        </v:shape>
                        <v:shape id="_x0000_s2419" o:spid="_x0000_s2419" o:spt="22" type="#_x0000_t22" style="position:absolute;left:60;top:0;height:240;width:180;" fillcolor="#C0C0C0" filled="t" stroked="t" coordsize="21600,21600">
                          <v:path/>
                          <v:fill on="t" focussize="0,0"/>
                          <v:stroke/>
                          <v:imagedata o:title=""/>
                          <o:lock v:ext="edit" grouping="f" rotation="f" text="f" aspectratio="f"/>
                        </v:shape>
                      </v:group>
                      <v:shape id="_x0000_s2420" o:spid="_x0000_s2420" o:spt="22" type="#_x0000_t22" style="position:absolute;left:0;top:0;height:420;width:330;" fillcolor="#C0C0C0" filled="t" stroked="t" coordsize="21600,21600" adj="8486">
                        <v:path/>
                        <v:fill on="t" focussize="0,0"/>
                        <v:stroke/>
                        <v:imagedata o:title=""/>
                        <o:lock v:ext="edit" grouping="f" rotation="f" text="f" aspectratio="f"/>
                      </v:shape>
                    </v:group>
                  </v:group>
                  <v:group id="_x0000_s2421" o:spid="_x0000_s2421" o:spt="203" style="position:absolute;left:441;top:1;height:150;width:42;" coordsize="330,708">
                    <o:lock v:ext="edit" grouping="f" rotation="f" text="f" aspectratio="f"/>
                    <v:group id="_x0000_s2422" o:spid="_x0000_s2422" o:spt="203" style="position:absolute;left:12;top:267;height:441;width:310;" coordsize="310,441">
                      <o:lock v:ext="edit" grouping="f" rotation="f" text="f" aspectratio="f"/>
                      <v:shape id="_x0000_s2423" o:spid="_x0000_s2423" o:spt="22" type="#_x0000_t22" style="position:absolute;left:0;top:180;height:261;width:310;" fillcolor="#C0C0C0" filled="t" stroked="t" coordsize="21600,21600" adj="7328">
                        <v:path/>
                        <v:fill on="t" focussize="0,0"/>
                        <v:stroke/>
                        <v:imagedata o:title=""/>
                        <o:lock v:ext="edit" grouping="f" rotation="f" text="f" aspectratio="f"/>
                      </v:shape>
                      <v:shape id="_x0000_s2424" o:spid="_x0000_s2424" o:spt="22" type="#_x0000_t22" style="position:absolute;left:60;top:0;height:240;width:180;" fillcolor="#C0C0C0" filled="t" stroked="t" coordsize="21600,21600">
                        <v:path/>
                        <v:fill on="t" focussize="0,0"/>
                        <v:stroke/>
                        <v:imagedata o:title=""/>
                        <o:lock v:ext="edit" grouping="f" rotation="f" text="f" aspectratio="f"/>
                      </v:shape>
                    </v:group>
                    <v:shape id="_x0000_s2425" o:spid="_x0000_s2425" o:spt="22" type="#_x0000_t22" style="position:absolute;left:0;top:0;height:420;width:330;" fillcolor="#C0C0C0" filled="t" stroked="t" coordsize="21600,21600" adj="8486">
                      <v:path/>
                      <v:fill on="t" focussize="0,0"/>
                      <v:stroke/>
                      <v:imagedata o:title=""/>
                      <o:lock v:ext="edit" grouping="f" rotation="f" text="f" aspectratio="f"/>
                    </v:shape>
                  </v:group>
                </v:group>
                <v:group id="_x0000_s2426" o:spid="_x0000_s2426" o:spt="203" style="position:absolute;left:341;top:468;height:473;width:452;" coordsize="452,473">
                  <o:lock v:ext="edit" grouping="f" rotation="f" text="f" aspectratio="f"/>
                  <v:group id="_x0000_s2427" o:spid="_x0000_s2427" o:spt="203" style="position:absolute;left:0;top:0;height:35;width:307;" coordsize="346,63">
                    <o:lock v:ext="edit" grouping="f" rotation="f" text="f" aspectratio="f"/>
                    <v:line id="_x0000_s2428" o:spid="_x0000_s2428" o:spt="20" style="position:absolute;left:0;top:24;height:0;width:191;" filled="f" stroked="t" coordsize="21600,21600">
                      <v:path arrowok="t"/>
                      <v:fill on="f" focussize="0,0"/>
                      <v:stroke weight="1pt"/>
                      <v:imagedata o:title=""/>
                      <o:lock v:ext="edit" grouping="f" rotation="f" text="f" aspectratio="f"/>
                    </v:line>
                    <v:rect id="_x0000_s2429" o:spid="_x0000_s2429" o:spt="1" style="position:absolute;left:155;top:0;height:63;width:191;" coordsize="21600,21600">
                      <v:path/>
                      <v:fill focussize="0,0"/>
                      <v:stroke/>
                      <v:imagedata o:title=""/>
                      <o:lock v:ext="edit" grouping="f" rotation="f" text="f" aspectratio="f"/>
                    </v:rect>
                  </v:group>
                  <v:shape id="未知" o:spid="_x0000_s2430" style="position:absolute;left:307;top:5;height:468;width:145;" filled="f" coordsize="145,348" path="m0,6hbc13,15,65,0,78,49hbc91,98,67,248,78,298hbc89,348,117,348,145,348hbe">
                    <v:path arrowok="t"/>
                    <v:fill on="f" focussize="0,0"/>
                    <v:stroke/>
                    <v:imagedata o:title=""/>
                    <o:lock v:ext="edit" grouping="f" rotation="f" text="f" aspectratio="f"/>
                  </v:shape>
                </v:group>
                <v:group id="_x0000_s2431" o:spid="_x0000_s2431" o:spt="203" style="position:absolute;left:76;top:607;height:313;width:452;" coordsize="452,313">
                  <o:lock v:ext="edit" grouping="f" rotation="f" text="f" aspectratio="f"/>
                  <v:group id="_x0000_s2432" o:spid="_x0000_s2432" o:spt="203" style="position:absolute;left:0;top:0;height:35;width:307;" coordsize="346,63">
                    <o:lock v:ext="edit" grouping="f" rotation="f" text="f" aspectratio="f"/>
                    <v:line id="_x0000_s2433" o:spid="_x0000_s2433" o:spt="20" style="position:absolute;left:0;top:24;height:0;width:191;" filled="f" stroked="t" coordsize="21600,21600">
                      <v:path arrowok="t"/>
                      <v:fill on="f" focussize="0,0"/>
                      <v:stroke weight="1pt"/>
                      <v:imagedata o:title=""/>
                      <o:lock v:ext="edit" grouping="f" rotation="f" text="f" aspectratio="f"/>
                    </v:line>
                    <v:rect id="_x0000_s2434" o:spid="_x0000_s2434" o:spt="1" style="position:absolute;left:155;top:0;height:63;width:191;" coordsize="21600,21600">
                      <v:path/>
                      <v:fill focussize="0,0"/>
                      <v:stroke/>
                      <v:imagedata o:title=""/>
                      <o:lock v:ext="edit" grouping="f" rotation="f" text="f" aspectratio="f"/>
                    </v:rect>
                  </v:group>
                  <v:shape id="未知" o:spid="_x0000_s2435" style="position:absolute;left:307;top:5;height:308;width:145;" filled="f" coordsize="145,348" path="m0,6hbc13,15,65,0,78,49hbc91,98,67,248,78,298hbc89,348,117,348,145,348hbe">
                    <v:path arrowok="t"/>
                    <v:fill on="f" focussize="0,0"/>
                    <v:stroke/>
                    <v:imagedata o:title=""/>
                    <o:lock v:ext="edit" grouping="f" rotation="f" text="f" aspectratio="f"/>
                  </v:shape>
                </v:group>
                <v:shape id="_x0000_s2436" o:spid="_x0000_s2436" o:spt="202" type="#_x0000_t202" style="position:absolute;left:0;top:35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A</w:t>
                        </w:r>
                      </w:p>
                    </w:txbxContent>
                  </v:textbox>
                </v:shape>
                <v:shape id="_x0000_s2437" o:spid="_x0000_s2437" o:spt="202" type="#_x0000_t202" style="position:absolute;left:239;top:216;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B</w:t>
                        </w:r>
                      </w:p>
                    </w:txbxContent>
                  </v:textbox>
                </v:shape>
                <v:shape id="_x0000_s2438" o:spid="_x0000_s2438" o:spt="202" type="#_x0000_t202" style="position:absolute;left:2614;top:1405;height:331;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v:textbox>
                </v:shape>
              </v:group>
              <v:shape id="未知" o:spid="_x0000_s2439" style="position:absolute;left:2546;top:987;height:522;width:265;" filled="f" coordsize="265,522" path="m36,0hbc45,35,57,159,93,211hbc129,263,243,273,254,315hbc265,357,204,430,162,464hbc120,498,34,510,0,522hbe">
                <v:path arrowok="t"/>
                <v:fill on="f" focussize="0,0"/>
                <v:stroke/>
                <v:imagedata o:title=""/>
                <o:lock v:ext="edit" grouping="f" rotation="f" text="f" aspectratio="f"/>
              </v:shape>
              <v:shape id="未知" o:spid="_x0000_s2440" style="position:absolute;left:1982;top:439;height:367;width:439;" filled="f" coordsize="439,367" path="m410,0hbc405,36,439,167,380,217hbc321,267,116,273,58,298hbc0,323,40,353,35,367hbe">
                <v:path arrowok="t"/>
                <v:fill on="f" focussize="0,0"/>
                <v:stroke/>
                <v:imagedata o:title=""/>
                <o:lock v:ext="edit" grouping="f" rotation="f" text="f" aspectratio="f"/>
              </v:shape>
              <v:shape id="未知" o:spid="_x0000_s2441" style="position:absolute;left:1337;top:427;height:305;width:858;" filled="f" coordsize="858,305" path="m858,0hbc826,33,777,145,668,195hbc559,245,318,305,207,299hbc96,293,43,189,0,160hbe">
                <v:path arrowok="t"/>
                <v:fill on="f" focussize="0,0"/>
                <v:stroke/>
                <v:imagedata o:title=""/>
                <o:lock v:ext="edit" grouping="f" rotation="f" text="f" aspectratio="f"/>
              </v:shape>
              <v:shape id="未知" o:spid="_x0000_s2442" style="position:absolute;left:1097;top:968;height:276;width:1030;" filled="f" coordsize="1030,276" path="m1030,0hbc975,9,856,44,701,57hbc546,70,204,44,102,80hbc0,116,92,235,90,276hbe">
                <v:path arrowok="t"/>
                <v:fill on="f" focussize="0,0"/>
                <v:stroke/>
                <v:imagedata o:title=""/>
                <o:lock v:ext="edit" grouping="f" rotation="f" text="f" aspectratio="f"/>
              </v:shape>
              <v:shape id="未知" o:spid="_x0000_s2443" style="position:absolute;left:807;top:13;height:908;width:1382;" filled="f" coordsize="1382,908" path="m0,908hbc19,879,71,868,104,747hbc137,626,91,304,196,183hbc301,62,566,0,737,21hbc908,42,1113,245,1221,309hbc1329,373,1349,383,1382,402hbe">
                <v:path arrowok="t"/>
                <v:fill on="f" focussize="0,0"/>
                <v:stroke/>
                <v:imagedata o:title=""/>
                <o:lock v:ext="edit" grouping="f" rotation="f" text="f" aspectratio="f"/>
              </v:shape>
              <v:shape id="未知" o:spid="_x0000_s2444" style="position:absolute;left:530;top:530;height:690;width:600;" filled="f" coordsize="600,690" path="m600,0hbc588,54,560,246,539,325hbc518,404,509,424,473,472hbc437,520,382,579,323,610hbc264,641,170,690,116,656hbc62,622,24,456,0,403hbe">
                <v:path arrowok="t"/>
                <v:fill on="f" focussize="0,0"/>
                <v:stroke/>
                <v:imagedata o:title=""/>
                <o:lock v:ext="edit" grouping="f" rotation="f" text="f" aspectratio="f"/>
              </v:shape>
              <v:shape id="未知" o:spid="_x0000_s2445" style="position:absolute;left:519;top:883;height:482;width:1578;" filled="f" coordsize="1578,482" path="m1578,96hbc1482,81,1150,8,1002,4hbc854,0,764,35,691,73hbc618,111,625,180,564,234hbc503,288,398,363,323,396hbc248,429,169,482,115,430hbc61,378,24,157,0,85hbe">
                <v:path arrowok="t"/>
                <v:fill on="f" focussize="0,0"/>
                <v:stroke/>
                <v:imagedata o:title=""/>
                <o:lock v:ext="edit" grouping="f" rotation="f" text="f" aspectratio="f"/>
              </v:shape>
              <v:shape id="未知" o:spid="_x0000_s2446" style="position:absolute;left:1487;top:1175;height:357;width:725;" filled="f" coordsize="725,357" path="m0,0hbc29,12,113,17,172,69hbc231,121,263,269,355,313hbc447,357,648,330,725,334hbe">
                <v:path arrowok="t"/>
                <v:fill on="f" focussize="0,0"/>
                <v:stroke/>
                <v:imagedata o:title=""/>
                <o:lock v:ext="edit" grouping="f" rotation="f" text="f" aspectratio="f"/>
              </v:shape>
            </v:group>
          </v:group>
        </w:pict>
      </w:r>
    </w:p>
    <w:p>
      <w:pPr>
        <w:ind w:left="420" w:leftChars="100" w:hanging="210" w:hangingChars="100"/>
        <w:rPr>
          <w:rFonts w:hint="eastAsia"/>
          <w:color w:val="000000"/>
        </w:rPr>
      </w:pPr>
    </w:p>
    <w:p>
      <w:pPr>
        <w:ind w:left="420" w:leftChars="100" w:hanging="210" w:hangingChars="100"/>
        <w:rPr>
          <w:rFonts w:hint="eastAsia"/>
          <w:color w:val="000000"/>
        </w:rPr>
      </w:pPr>
    </w:p>
    <w:p>
      <w:pPr>
        <w:ind w:left="420" w:leftChars="100" w:hanging="210" w:hangingChars="100"/>
        <w:rPr>
          <w:rFonts w:hint="eastAsia"/>
          <w:color w:val="000000"/>
        </w:rPr>
      </w:pPr>
    </w:p>
    <w:p>
      <w:pPr>
        <w:ind w:left="420" w:leftChars="100" w:hanging="210" w:hangingChars="100"/>
        <w:rPr>
          <w:rFonts w:hint="eastAsia"/>
          <w:color w:val="000000"/>
        </w:rPr>
      </w:pPr>
    </w:p>
    <w:p>
      <w:pPr>
        <w:ind w:left="424" w:leftChars="100" w:hanging="214" w:hangingChars="100"/>
        <w:rPr>
          <w:rFonts w:hint="eastAsia"/>
          <w:color w:val="000000"/>
        </w:rPr>
      </w:pPr>
      <w:r>
        <w:rPr>
          <w:rFonts w:hAnsi="宋体"/>
          <w:color w:val="000000"/>
          <w:spacing w:val="2"/>
          <w:kern w:val="0"/>
          <w:szCs w:val="21"/>
        </w:rPr>
        <mc:AlternateContent>
          <mc:Choice Requires="wpg">
            <w:drawing>
              <wp:anchor distT="0" distB="0" distL="114300" distR="114300" simplePos="0" relativeHeight="251721728" behindDoc="0" locked="0" layoutInCell="1" allowOverlap="1">
                <wp:simplePos x="0" y="0"/>
                <wp:positionH relativeFrom="column">
                  <wp:posOffset>2907665</wp:posOffset>
                </wp:positionH>
                <wp:positionV relativeFrom="paragraph">
                  <wp:posOffset>60960</wp:posOffset>
                </wp:positionV>
                <wp:extent cx="2724785" cy="1580515"/>
                <wp:effectExtent l="0" t="0" r="0" b="0"/>
                <wp:wrapSquare wrapText="bothSides"/>
                <wp:docPr id="144" name="组合 144"/>
                <wp:cNvGraphicFramePr/>
                <a:graphic xmlns:a="http://schemas.openxmlformats.org/drawingml/2006/main">
                  <a:graphicData uri="http://schemas.microsoft.com/office/word/2010/wordprocessingGroup">
                    <wpg:wgp>
                      <wpg:cNvGrpSpPr/>
                      <wpg:grpSpPr>
                        <a:xfrm>
                          <a:off x="0" y="0"/>
                          <a:ext cx="2724785" cy="1580515"/>
                          <a:chOff x="0" y="0"/>
                          <a:chExt cx="4291" cy="2489"/>
                        </a:xfrm>
                      </wpg:grpSpPr>
                      <wpg:grpSp>
                        <wpg:cNvPr id="113" name="组合 113"/>
                        <wpg:cNvGrpSpPr/>
                        <wpg:grpSpPr>
                          <a:xfrm>
                            <a:off x="327" y="278"/>
                            <a:ext cx="3187" cy="1912"/>
                            <a:chOff x="0" y="0"/>
                            <a:chExt cx="8000" cy="4800"/>
                          </a:xfrm>
                        </wpg:grpSpPr>
                        <wps:wsp>
                          <wps:cNvPr id="111" name="任意多边形 111"/>
                          <wps:cNvSpPr/>
                          <wps:spPr>
                            <a:xfrm>
                              <a:off x="0" y="0"/>
                              <a:ext cx="8000" cy="4800"/>
                            </a:xfrm>
                            <a:custGeom>
                              <a:avLst/>
                              <a:gdLst/>
                              <a:ahLst/>
                              <a:cxnLst/>
                              <a:pathLst>
                                <a:path w="8000" h="4800">
                                  <a:moveTo>
                                    <a:pt x="0" y="0"/>
                                  </a:moveTo>
                                  <a:lnTo>
                                    <a:pt x="8000" y="0"/>
                                  </a:lnTo>
                                  <a:lnTo>
                                    <a:pt x="8000" y="160"/>
                                  </a:lnTo>
                                  <a:lnTo>
                                    <a:pt x="0" y="160"/>
                                  </a:lnTo>
                                  <a:lnTo>
                                    <a:pt x="0" y="320"/>
                                  </a:lnTo>
                                  <a:lnTo>
                                    <a:pt x="8000" y="320"/>
                                  </a:lnTo>
                                  <a:lnTo>
                                    <a:pt x="8000" y="480"/>
                                  </a:lnTo>
                                  <a:lnTo>
                                    <a:pt x="0" y="480"/>
                                  </a:lnTo>
                                  <a:lnTo>
                                    <a:pt x="0" y="640"/>
                                  </a:lnTo>
                                  <a:lnTo>
                                    <a:pt x="8000" y="640"/>
                                  </a:lnTo>
                                  <a:lnTo>
                                    <a:pt x="8000" y="800"/>
                                  </a:lnTo>
                                  <a:lnTo>
                                    <a:pt x="0" y="800"/>
                                  </a:lnTo>
                                  <a:lnTo>
                                    <a:pt x="0" y="960"/>
                                  </a:lnTo>
                                  <a:lnTo>
                                    <a:pt x="8000" y="960"/>
                                  </a:lnTo>
                                  <a:lnTo>
                                    <a:pt x="8000" y="1120"/>
                                  </a:lnTo>
                                  <a:lnTo>
                                    <a:pt x="0" y="1120"/>
                                  </a:lnTo>
                                  <a:lnTo>
                                    <a:pt x="0" y="1280"/>
                                  </a:lnTo>
                                  <a:lnTo>
                                    <a:pt x="8000" y="1280"/>
                                  </a:lnTo>
                                  <a:lnTo>
                                    <a:pt x="8000" y="1440"/>
                                  </a:lnTo>
                                  <a:lnTo>
                                    <a:pt x="0" y="1440"/>
                                  </a:lnTo>
                                  <a:lnTo>
                                    <a:pt x="0" y="1600"/>
                                  </a:lnTo>
                                  <a:lnTo>
                                    <a:pt x="8000" y="1600"/>
                                  </a:lnTo>
                                  <a:lnTo>
                                    <a:pt x="8000" y="1760"/>
                                  </a:lnTo>
                                  <a:lnTo>
                                    <a:pt x="0" y="1760"/>
                                  </a:lnTo>
                                  <a:lnTo>
                                    <a:pt x="0" y="1920"/>
                                  </a:lnTo>
                                  <a:lnTo>
                                    <a:pt x="8000" y="1920"/>
                                  </a:lnTo>
                                  <a:lnTo>
                                    <a:pt x="8000" y="2080"/>
                                  </a:lnTo>
                                  <a:lnTo>
                                    <a:pt x="0" y="2080"/>
                                  </a:lnTo>
                                  <a:lnTo>
                                    <a:pt x="0" y="2240"/>
                                  </a:lnTo>
                                  <a:lnTo>
                                    <a:pt x="8000" y="2240"/>
                                  </a:lnTo>
                                  <a:lnTo>
                                    <a:pt x="8000" y="2400"/>
                                  </a:lnTo>
                                  <a:lnTo>
                                    <a:pt x="0" y="2400"/>
                                  </a:lnTo>
                                  <a:lnTo>
                                    <a:pt x="0" y="2560"/>
                                  </a:lnTo>
                                  <a:lnTo>
                                    <a:pt x="8000" y="2560"/>
                                  </a:lnTo>
                                  <a:lnTo>
                                    <a:pt x="8000" y="2720"/>
                                  </a:lnTo>
                                  <a:lnTo>
                                    <a:pt x="0" y="2720"/>
                                  </a:lnTo>
                                  <a:lnTo>
                                    <a:pt x="0" y="2880"/>
                                  </a:lnTo>
                                  <a:lnTo>
                                    <a:pt x="8000" y="2880"/>
                                  </a:lnTo>
                                  <a:lnTo>
                                    <a:pt x="8000" y="3040"/>
                                  </a:lnTo>
                                  <a:lnTo>
                                    <a:pt x="0" y="3040"/>
                                  </a:lnTo>
                                  <a:lnTo>
                                    <a:pt x="0" y="3200"/>
                                  </a:lnTo>
                                  <a:lnTo>
                                    <a:pt x="8000" y="3200"/>
                                  </a:lnTo>
                                  <a:lnTo>
                                    <a:pt x="8000" y="3360"/>
                                  </a:lnTo>
                                  <a:lnTo>
                                    <a:pt x="0" y="3360"/>
                                  </a:lnTo>
                                  <a:lnTo>
                                    <a:pt x="0" y="3520"/>
                                  </a:lnTo>
                                  <a:lnTo>
                                    <a:pt x="8000" y="3520"/>
                                  </a:lnTo>
                                  <a:lnTo>
                                    <a:pt x="8000" y="3680"/>
                                  </a:lnTo>
                                  <a:lnTo>
                                    <a:pt x="0" y="3680"/>
                                  </a:lnTo>
                                  <a:lnTo>
                                    <a:pt x="0" y="3840"/>
                                  </a:lnTo>
                                  <a:lnTo>
                                    <a:pt x="8000" y="3840"/>
                                  </a:lnTo>
                                  <a:lnTo>
                                    <a:pt x="8000" y="4000"/>
                                  </a:lnTo>
                                  <a:lnTo>
                                    <a:pt x="0" y="4000"/>
                                  </a:lnTo>
                                  <a:lnTo>
                                    <a:pt x="0" y="4160"/>
                                  </a:lnTo>
                                  <a:lnTo>
                                    <a:pt x="8000" y="4160"/>
                                  </a:lnTo>
                                  <a:lnTo>
                                    <a:pt x="8000" y="4320"/>
                                  </a:lnTo>
                                  <a:lnTo>
                                    <a:pt x="0" y="4320"/>
                                  </a:lnTo>
                                  <a:lnTo>
                                    <a:pt x="0" y="4480"/>
                                  </a:lnTo>
                                  <a:lnTo>
                                    <a:pt x="8000" y="4480"/>
                                  </a:lnTo>
                                  <a:lnTo>
                                    <a:pt x="8000" y="4640"/>
                                  </a:lnTo>
                                  <a:lnTo>
                                    <a:pt x="0" y="4640"/>
                                  </a:lnTo>
                                  <a:lnTo>
                                    <a:pt x="0" y="4800"/>
                                  </a:lnTo>
                                  <a:lnTo>
                                    <a:pt x="8000" y="4800"/>
                                  </a:lnTo>
                                </a:path>
                              </a:pathLst>
                            </a:custGeom>
                            <a:noFill/>
                            <a:ln w="9525" cap="flat" cmpd="sng">
                              <a:solidFill>
                                <a:srgbClr val="C0C0C0"/>
                              </a:solidFill>
                              <a:prstDash val="solid"/>
                              <a:headEnd type="none" w="med" len="med"/>
                              <a:tailEnd type="none" w="med" len="med"/>
                            </a:ln>
                          </wps:spPr>
                          <wps:bodyPr upright="1"/>
                        </wps:wsp>
                        <wps:wsp>
                          <wps:cNvPr id="112" name="任意多边形 112"/>
                          <wps:cNvSpPr/>
                          <wps:spPr>
                            <a:xfrm>
                              <a:off x="0" y="0"/>
                              <a:ext cx="8000" cy="4800"/>
                            </a:xfrm>
                            <a:custGeom>
                              <a:avLst/>
                              <a:gdLst/>
                              <a:ahLst/>
                              <a:cxnLst/>
                              <a:pathLst>
                                <a:path w="8000" h="4800">
                                  <a:moveTo>
                                    <a:pt x="0" y="0"/>
                                  </a:moveTo>
                                  <a:lnTo>
                                    <a:pt x="0" y="4800"/>
                                  </a:lnTo>
                                  <a:lnTo>
                                    <a:pt x="160" y="4800"/>
                                  </a:lnTo>
                                  <a:lnTo>
                                    <a:pt x="160" y="0"/>
                                  </a:lnTo>
                                  <a:lnTo>
                                    <a:pt x="320" y="0"/>
                                  </a:lnTo>
                                  <a:lnTo>
                                    <a:pt x="320" y="4800"/>
                                  </a:lnTo>
                                  <a:lnTo>
                                    <a:pt x="480" y="4800"/>
                                  </a:lnTo>
                                  <a:lnTo>
                                    <a:pt x="480" y="0"/>
                                  </a:lnTo>
                                  <a:lnTo>
                                    <a:pt x="640" y="0"/>
                                  </a:lnTo>
                                  <a:lnTo>
                                    <a:pt x="640" y="4800"/>
                                  </a:lnTo>
                                  <a:lnTo>
                                    <a:pt x="800" y="4800"/>
                                  </a:lnTo>
                                  <a:lnTo>
                                    <a:pt x="800" y="0"/>
                                  </a:lnTo>
                                  <a:lnTo>
                                    <a:pt x="960" y="0"/>
                                  </a:lnTo>
                                  <a:lnTo>
                                    <a:pt x="960" y="4800"/>
                                  </a:lnTo>
                                  <a:lnTo>
                                    <a:pt x="1120" y="4800"/>
                                  </a:lnTo>
                                  <a:lnTo>
                                    <a:pt x="1120" y="0"/>
                                  </a:lnTo>
                                  <a:lnTo>
                                    <a:pt x="1280" y="0"/>
                                  </a:lnTo>
                                  <a:lnTo>
                                    <a:pt x="1280" y="4800"/>
                                  </a:lnTo>
                                  <a:lnTo>
                                    <a:pt x="1440" y="4800"/>
                                  </a:lnTo>
                                  <a:lnTo>
                                    <a:pt x="1440" y="0"/>
                                  </a:lnTo>
                                  <a:lnTo>
                                    <a:pt x="1600" y="0"/>
                                  </a:lnTo>
                                  <a:lnTo>
                                    <a:pt x="1600" y="4800"/>
                                  </a:lnTo>
                                  <a:lnTo>
                                    <a:pt x="1760" y="4800"/>
                                  </a:lnTo>
                                  <a:lnTo>
                                    <a:pt x="1760" y="0"/>
                                  </a:lnTo>
                                  <a:lnTo>
                                    <a:pt x="1920" y="0"/>
                                  </a:lnTo>
                                  <a:lnTo>
                                    <a:pt x="1920" y="4800"/>
                                  </a:lnTo>
                                  <a:lnTo>
                                    <a:pt x="2080" y="4800"/>
                                  </a:lnTo>
                                  <a:lnTo>
                                    <a:pt x="2080" y="0"/>
                                  </a:lnTo>
                                  <a:lnTo>
                                    <a:pt x="2240" y="0"/>
                                  </a:lnTo>
                                  <a:lnTo>
                                    <a:pt x="2240" y="4800"/>
                                  </a:lnTo>
                                  <a:lnTo>
                                    <a:pt x="2400" y="4800"/>
                                  </a:lnTo>
                                  <a:lnTo>
                                    <a:pt x="2400" y="0"/>
                                  </a:lnTo>
                                  <a:lnTo>
                                    <a:pt x="2560" y="0"/>
                                  </a:lnTo>
                                  <a:lnTo>
                                    <a:pt x="2560" y="4800"/>
                                  </a:lnTo>
                                  <a:lnTo>
                                    <a:pt x="2720" y="4800"/>
                                  </a:lnTo>
                                  <a:lnTo>
                                    <a:pt x="2720" y="0"/>
                                  </a:lnTo>
                                  <a:lnTo>
                                    <a:pt x="2880" y="0"/>
                                  </a:lnTo>
                                  <a:lnTo>
                                    <a:pt x="2880" y="4800"/>
                                  </a:lnTo>
                                  <a:lnTo>
                                    <a:pt x="3040" y="4800"/>
                                  </a:lnTo>
                                  <a:lnTo>
                                    <a:pt x="3040" y="0"/>
                                  </a:lnTo>
                                  <a:lnTo>
                                    <a:pt x="3200" y="0"/>
                                  </a:lnTo>
                                  <a:lnTo>
                                    <a:pt x="3200" y="4800"/>
                                  </a:lnTo>
                                  <a:lnTo>
                                    <a:pt x="3360" y="4800"/>
                                  </a:lnTo>
                                  <a:lnTo>
                                    <a:pt x="3360" y="0"/>
                                  </a:lnTo>
                                  <a:lnTo>
                                    <a:pt x="3520" y="0"/>
                                  </a:lnTo>
                                  <a:lnTo>
                                    <a:pt x="3520" y="4800"/>
                                  </a:lnTo>
                                  <a:lnTo>
                                    <a:pt x="3680" y="4800"/>
                                  </a:lnTo>
                                  <a:lnTo>
                                    <a:pt x="3680" y="0"/>
                                  </a:lnTo>
                                  <a:lnTo>
                                    <a:pt x="3840" y="0"/>
                                  </a:lnTo>
                                  <a:lnTo>
                                    <a:pt x="3840" y="4800"/>
                                  </a:lnTo>
                                  <a:lnTo>
                                    <a:pt x="4000" y="4800"/>
                                  </a:lnTo>
                                  <a:lnTo>
                                    <a:pt x="4000" y="0"/>
                                  </a:lnTo>
                                  <a:lnTo>
                                    <a:pt x="4160" y="0"/>
                                  </a:lnTo>
                                  <a:lnTo>
                                    <a:pt x="4160" y="4800"/>
                                  </a:lnTo>
                                  <a:lnTo>
                                    <a:pt x="4320" y="4800"/>
                                  </a:lnTo>
                                  <a:lnTo>
                                    <a:pt x="4320" y="0"/>
                                  </a:lnTo>
                                  <a:lnTo>
                                    <a:pt x="4480" y="0"/>
                                  </a:lnTo>
                                  <a:lnTo>
                                    <a:pt x="4480" y="4800"/>
                                  </a:lnTo>
                                  <a:lnTo>
                                    <a:pt x="4640" y="4800"/>
                                  </a:lnTo>
                                  <a:lnTo>
                                    <a:pt x="4640" y="0"/>
                                  </a:lnTo>
                                  <a:lnTo>
                                    <a:pt x="4800" y="0"/>
                                  </a:lnTo>
                                  <a:lnTo>
                                    <a:pt x="4800" y="4800"/>
                                  </a:lnTo>
                                  <a:lnTo>
                                    <a:pt x="4960" y="4800"/>
                                  </a:lnTo>
                                  <a:lnTo>
                                    <a:pt x="4960" y="0"/>
                                  </a:lnTo>
                                  <a:lnTo>
                                    <a:pt x="5120" y="0"/>
                                  </a:lnTo>
                                  <a:lnTo>
                                    <a:pt x="5120" y="4800"/>
                                  </a:lnTo>
                                  <a:lnTo>
                                    <a:pt x="5280" y="4800"/>
                                  </a:lnTo>
                                  <a:lnTo>
                                    <a:pt x="5280" y="0"/>
                                  </a:lnTo>
                                  <a:lnTo>
                                    <a:pt x="5440" y="0"/>
                                  </a:lnTo>
                                  <a:lnTo>
                                    <a:pt x="5440" y="4800"/>
                                  </a:lnTo>
                                  <a:lnTo>
                                    <a:pt x="5600" y="4800"/>
                                  </a:lnTo>
                                  <a:lnTo>
                                    <a:pt x="5600" y="0"/>
                                  </a:lnTo>
                                  <a:lnTo>
                                    <a:pt x="5760" y="0"/>
                                  </a:lnTo>
                                  <a:lnTo>
                                    <a:pt x="5760" y="4800"/>
                                  </a:lnTo>
                                  <a:lnTo>
                                    <a:pt x="5920" y="4800"/>
                                  </a:lnTo>
                                  <a:lnTo>
                                    <a:pt x="5920" y="0"/>
                                  </a:lnTo>
                                  <a:lnTo>
                                    <a:pt x="6080" y="0"/>
                                  </a:lnTo>
                                  <a:lnTo>
                                    <a:pt x="6080" y="4800"/>
                                  </a:lnTo>
                                  <a:lnTo>
                                    <a:pt x="6240" y="4800"/>
                                  </a:lnTo>
                                  <a:lnTo>
                                    <a:pt x="6240" y="0"/>
                                  </a:lnTo>
                                  <a:lnTo>
                                    <a:pt x="6400" y="0"/>
                                  </a:lnTo>
                                  <a:lnTo>
                                    <a:pt x="6400" y="4800"/>
                                  </a:lnTo>
                                  <a:lnTo>
                                    <a:pt x="6560" y="4800"/>
                                  </a:lnTo>
                                  <a:lnTo>
                                    <a:pt x="6560" y="0"/>
                                  </a:lnTo>
                                  <a:lnTo>
                                    <a:pt x="6720" y="0"/>
                                  </a:lnTo>
                                  <a:lnTo>
                                    <a:pt x="6720" y="4800"/>
                                  </a:lnTo>
                                  <a:lnTo>
                                    <a:pt x="6880" y="4800"/>
                                  </a:lnTo>
                                  <a:lnTo>
                                    <a:pt x="6880" y="0"/>
                                  </a:lnTo>
                                  <a:lnTo>
                                    <a:pt x="7040" y="0"/>
                                  </a:lnTo>
                                  <a:lnTo>
                                    <a:pt x="7040" y="4800"/>
                                  </a:lnTo>
                                  <a:lnTo>
                                    <a:pt x="7200" y="4800"/>
                                  </a:lnTo>
                                  <a:lnTo>
                                    <a:pt x="7200" y="0"/>
                                  </a:lnTo>
                                  <a:lnTo>
                                    <a:pt x="7360" y="0"/>
                                  </a:lnTo>
                                  <a:lnTo>
                                    <a:pt x="7360" y="4800"/>
                                  </a:lnTo>
                                  <a:lnTo>
                                    <a:pt x="7520" y="4800"/>
                                  </a:lnTo>
                                  <a:lnTo>
                                    <a:pt x="7520" y="0"/>
                                  </a:lnTo>
                                  <a:lnTo>
                                    <a:pt x="7680" y="0"/>
                                  </a:lnTo>
                                  <a:lnTo>
                                    <a:pt x="7680" y="4800"/>
                                  </a:lnTo>
                                  <a:lnTo>
                                    <a:pt x="7840" y="4800"/>
                                  </a:lnTo>
                                  <a:lnTo>
                                    <a:pt x="7840" y="0"/>
                                  </a:lnTo>
                                  <a:lnTo>
                                    <a:pt x="8000" y="0"/>
                                  </a:lnTo>
                                  <a:lnTo>
                                    <a:pt x="8000" y="4800"/>
                                  </a:lnTo>
                                </a:path>
                              </a:pathLst>
                            </a:custGeom>
                            <a:noFill/>
                            <a:ln w="9525" cap="flat" cmpd="sng">
                              <a:solidFill>
                                <a:srgbClr val="C0C0C0"/>
                              </a:solidFill>
                              <a:prstDash val="solid"/>
                              <a:headEnd type="none" w="med" len="med"/>
                              <a:tailEnd type="none" w="med" len="med"/>
                            </a:ln>
                          </wps:spPr>
                          <wps:bodyPr upright="1"/>
                        </wps:wsp>
                      </wpg:grpSp>
                      <wpg:grpSp>
                        <wpg:cNvPr id="116" name="组合 116"/>
                        <wpg:cNvGrpSpPr/>
                        <wpg:grpSpPr>
                          <a:xfrm>
                            <a:off x="321" y="280"/>
                            <a:ext cx="3182" cy="1912"/>
                            <a:chOff x="0" y="0"/>
                            <a:chExt cx="1600" cy="960"/>
                          </a:xfrm>
                        </wpg:grpSpPr>
                        <wps:wsp>
                          <wps:cNvPr id="114" name="任意多边形 114"/>
                          <wps:cNvSpPr/>
                          <wps:spPr>
                            <a:xfrm>
                              <a:off x="0" y="0"/>
                              <a:ext cx="1600" cy="960"/>
                            </a:xfrm>
                            <a:custGeom>
                              <a:avLst/>
                              <a:gdLst/>
                              <a:ahLst/>
                              <a:cxnLst/>
                              <a:pathLst>
                                <a:path w="1600" h="960">
                                  <a:moveTo>
                                    <a:pt x="0" y="0"/>
                                  </a:moveTo>
                                  <a:lnTo>
                                    <a:pt x="1600" y="0"/>
                                  </a:lnTo>
                                  <a:lnTo>
                                    <a:pt x="1600" y="160"/>
                                  </a:lnTo>
                                  <a:lnTo>
                                    <a:pt x="0" y="160"/>
                                  </a:lnTo>
                                  <a:lnTo>
                                    <a:pt x="0" y="320"/>
                                  </a:lnTo>
                                  <a:lnTo>
                                    <a:pt x="1600" y="320"/>
                                  </a:lnTo>
                                  <a:lnTo>
                                    <a:pt x="1600" y="480"/>
                                  </a:lnTo>
                                  <a:lnTo>
                                    <a:pt x="0" y="480"/>
                                  </a:lnTo>
                                  <a:lnTo>
                                    <a:pt x="0" y="640"/>
                                  </a:lnTo>
                                  <a:lnTo>
                                    <a:pt x="1600" y="640"/>
                                  </a:lnTo>
                                  <a:lnTo>
                                    <a:pt x="1600" y="800"/>
                                  </a:lnTo>
                                  <a:lnTo>
                                    <a:pt x="0" y="800"/>
                                  </a:lnTo>
                                  <a:lnTo>
                                    <a:pt x="0" y="960"/>
                                  </a:lnTo>
                                  <a:lnTo>
                                    <a:pt x="1600" y="960"/>
                                  </a:lnTo>
                                </a:path>
                              </a:pathLst>
                            </a:custGeom>
                            <a:noFill/>
                            <a:ln w="9525" cap="flat" cmpd="sng">
                              <a:solidFill>
                                <a:srgbClr val="000000"/>
                              </a:solidFill>
                              <a:prstDash val="solid"/>
                              <a:headEnd type="none" w="med" len="med"/>
                              <a:tailEnd type="none" w="med" len="med"/>
                            </a:ln>
                          </wps:spPr>
                          <wps:bodyPr upright="1"/>
                        </wps:wsp>
                        <wps:wsp>
                          <wps:cNvPr id="115" name="任意多边形 115"/>
                          <wps:cNvSpPr/>
                          <wps:spPr>
                            <a:xfrm>
                              <a:off x="0" y="0"/>
                              <a:ext cx="1600" cy="960"/>
                            </a:xfrm>
                            <a:custGeom>
                              <a:avLst/>
                              <a:gdLst/>
                              <a:ahLst/>
                              <a:cxnLst/>
                              <a:pathLst>
                                <a:path w="1600" h="960">
                                  <a:moveTo>
                                    <a:pt x="0" y="0"/>
                                  </a:moveTo>
                                  <a:lnTo>
                                    <a:pt x="0" y="960"/>
                                  </a:lnTo>
                                  <a:lnTo>
                                    <a:pt x="160" y="960"/>
                                  </a:lnTo>
                                  <a:lnTo>
                                    <a:pt x="160" y="0"/>
                                  </a:lnTo>
                                  <a:lnTo>
                                    <a:pt x="320" y="0"/>
                                  </a:lnTo>
                                  <a:lnTo>
                                    <a:pt x="320" y="960"/>
                                  </a:lnTo>
                                  <a:lnTo>
                                    <a:pt x="480" y="960"/>
                                  </a:lnTo>
                                  <a:lnTo>
                                    <a:pt x="480" y="0"/>
                                  </a:lnTo>
                                  <a:lnTo>
                                    <a:pt x="640" y="0"/>
                                  </a:lnTo>
                                  <a:lnTo>
                                    <a:pt x="640" y="960"/>
                                  </a:lnTo>
                                  <a:lnTo>
                                    <a:pt x="800" y="960"/>
                                  </a:lnTo>
                                  <a:lnTo>
                                    <a:pt x="800" y="0"/>
                                  </a:lnTo>
                                  <a:lnTo>
                                    <a:pt x="960" y="0"/>
                                  </a:lnTo>
                                  <a:lnTo>
                                    <a:pt x="960" y="960"/>
                                  </a:lnTo>
                                  <a:lnTo>
                                    <a:pt x="1120" y="960"/>
                                  </a:lnTo>
                                  <a:lnTo>
                                    <a:pt x="1120" y="0"/>
                                  </a:lnTo>
                                  <a:lnTo>
                                    <a:pt x="1280" y="0"/>
                                  </a:lnTo>
                                  <a:lnTo>
                                    <a:pt x="1280" y="960"/>
                                  </a:lnTo>
                                  <a:lnTo>
                                    <a:pt x="1440" y="960"/>
                                  </a:lnTo>
                                  <a:lnTo>
                                    <a:pt x="1440" y="0"/>
                                  </a:lnTo>
                                  <a:lnTo>
                                    <a:pt x="1600" y="0"/>
                                  </a:lnTo>
                                  <a:lnTo>
                                    <a:pt x="1600" y="960"/>
                                  </a:lnTo>
                                </a:path>
                              </a:pathLst>
                            </a:custGeom>
                            <a:noFill/>
                            <a:ln w="9525" cap="flat" cmpd="sng">
                              <a:solidFill>
                                <a:srgbClr val="000000"/>
                              </a:solidFill>
                              <a:prstDash val="solid"/>
                              <a:headEnd type="none" w="med" len="med"/>
                              <a:tailEnd type="none" w="med" len="med"/>
                            </a:ln>
                          </wps:spPr>
                          <wps:bodyPr upright="1"/>
                        </wps:wsp>
                      </wpg:grpSp>
                      <wps:wsp>
                        <wps:cNvPr id="117" name="直接连接符 117"/>
                        <wps:cNvSpPr/>
                        <wps:spPr>
                          <a:xfrm flipV="1">
                            <a:off x="322" y="345"/>
                            <a:ext cx="3167" cy="1856"/>
                          </a:xfrm>
                          <a:prstGeom prst="line">
                            <a:avLst/>
                          </a:prstGeom>
                          <a:ln w="9525" cap="flat" cmpd="sng">
                            <a:solidFill>
                              <a:srgbClr val="000000"/>
                            </a:solidFill>
                            <a:prstDash val="solid"/>
                            <a:headEnd type="none" w="med" len="med"/>
                            <a:tailEnd type="none" w="med" len="med"/>
                          </a:ln>
                        </wps:spPr>
                        <wps:bodyPr upright="1"/>
                      </wps:wsp>
                      <wps:wsp>
                        <wps:cNvPr id="118" name="椭圆 118"/>
                        <wps:cNvSpPr/>
                        <wps:spPr>
                          <a:xfrm>
                            <a:off x="3060" y="583"/>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19" name="椭圆 119"/>
                        <wps:cNvSpPr/>
                        <wps:spPr>
                          <a:xfrm>
                            <a:off x="2519" y="89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0" name="椭圆 120"/>
                        <wps:cNvSpPr/>
                        <wps:spPr>
                          <a:xfrm>
                            <a:off x="1966" y="1207"/>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1" name="椭圆 121"/>
                        <wps:cNvSpPr/>
                        <wps:spPr>
                          <a:xfrm>
                            <a:off x="1413" y="1531"/>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2" name="椭圆 122"/>
                        <wps:cNvSpPr/>
                        <wps:spPr>
                          <a:xfrm>
                            <a:off x="848" y="185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23" name="直接连接符 123"/>
                        <wps:cNvSpPr/>
                        <wps:spPr>
                          <a:xfrm>
                            <a:off x="3498" y="2181"/>
                            <a:ext cx="276" cy="0"/>
                          </a:xfrm>
                          <a:prstGeom prst="line">
                            <a:avLst/>
                          </a:prstGeom>
                          <a:ln w="9525" cap="flat" cmpd="sng">
                            <a:solidFill>
                              <a:srgbClr val="000000"/>
                            </a:solidFill>
                            <a:prstDash val="solid"/>
                            <a:headEnd type="none" w="med" len="med"/>
                            <a:tailEnd type="triangle" w="sm" len="med"/>
                          </a:ln>
                        </wps:spPr>
                        <wps:bodyPr upright="1"/>
                      </wps:wsp>
                      <wps:wsp>
                        <wps:cNvPr id="124" name="直接连接符 124"/>
                        <wps:cNvSpPr/>
                        <wps:spPr>
                          <a:xfrm rot="16200000">
                            <a:off x="184" y="209"/>
                            <a:ext cx="276" cy="0"/>
                          </a:xfrm>
                          <a:prstGeom prst="line">
                            <a:avLst/>
                          </a:prstGeom>
                          <a:ln w="9525" cap="flat" cmpd="sng">
                            <a:solidFill>
                              <a:srgbClr val="000000"/>
                            </a:solidFill>
                            <a:prstDash val="solid"/>
                            <a:headEnd type="none" w="med" len="med"/>
                            <a:tailEnd type="triangle" w="sm" len="med"/>
                          </a:ln>
                        </wps:spPr>
                        <wps:bodyPr upright="1"/>
                      </wps:wsp>
                      <wps:wsp>
                        <wps:cNvPr id="125" name="文本框 125"/>
                        <wps:cNvSpPr txBox="1"/>
                        <wps:spPr>
                          <a:xfrm>
                            <a:off x="107" y="212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w:t>
                              </w:r>
                            </w:p>
                          </w:txbxContent>
                        </wps:txbx>
                        <wps:bodyPr lIns="0" tIns="0" rIns="0" bIns="0" upright="1"/>
                      </wps:wsp>
                      <wps:wsp>
                        <wps:cNvPr id="126" name="文本框 126"/>
                        <wps:cNvSpPr txBox="1"/>
                        <wps:spPr>
                          <a:xfrm>
                            <a:off x="443" y="215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0.5</w:t>
                              </w:r>
                            </w:p>
                          </w:txbxContent>
                        </wps:txbx>
                        <wps:bodyPr lIns="0" tIns="0" rIns="0" bIns="0" upright="1"/>
                      </wps:wsp>
                      <wps:wsp>
                        <wps:cNvPr id="127" name="文本框 127"/>
                        <wps:cNvSpPr txBox="1"/>
                        <wps:spPr>
                          <a:xfrm>
                            <a:off x="755" y="2156"/>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1.0</w:t>
                              </w:r>
                            </w:p>
                          </w:txbxContent>
                        </wps:txbx>
                        <wps:bodyPr lIns="0" tIns="0" rIns="0" bIns="0" upright="1"/>
                      </wps:wsp>
                      <wps:wsp>
                        <wps:cNvPr id="128" name="文本框 128"/>
                        <wps:cNvSpPr txBox="1"/>
                        <wps:spPr>
                          <a:xfrm>
                            <a:off x="1067" y="215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1.5</w:t>
                              </w:r>
                            </w:p>
                          </w:txbxContent>
                        </wps:txbx>
                        <wps:bodyPr lIns="0" tIns="0" rIns="0" bIns="0" upright="1"/>
                      </wps:wsp>
                      <wps:wsp>
                        <wps:cNvPr id="129" name="文本框 129"/>
                        <wps:cNvSpPr txBox="1"/>
                        <wps:spPr>
                          <a:xfrm>
                            <a:off x="1391" y="215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2.0</w:t>
                              </w:r>
                            </w:p>
                          </w:txbxContent>
                        </wps:txbx>
                        <wps:bodyPr lIns="0" tIns="0" rIns="0" bIns="0" upright="1"/>
                      </wps:wsp>
                      <wps:wsp>
                        <wps:cNvPr id="130" name="文本框 130"/>
                        <wps:cNvSpPr txBox="1"/>
                        <wps:spPr>
                          <a:xfrm>
                            <a:off x="1715" y="2150"/>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2.5</w:t>
                              </w:r>
                            </w:p>
                          </w:txbxContent>
                        </wps:txbx>
                        <wps:bodyPr lIns="0" tIns="0" rIns="0" bIns="0" upright="1"/>
                      </wps:wsp>
                      <wps:wsp>
                        <wps:cNvPr id="131" name="文本框 131"/>
                        <wps:cNvSpPr txBox="1"/>
                        <wps:spPr>
                          <a:xfrm>
                            <a:off x="2039" y="2148"/>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3.0</w:t>
                              </w:r>
                            </w:p>
                          </w:txbxContent>
                        </wps:txbx>
                        <wps:bodyPr lIns="0" tIns="0" rIns="0" bIns="0" upright="1"/>
                      </wps:wsp>
                      <wps:wsp>
                        <wps:cNvPr id="132" name="文本框 132"/>
                        <wps:cNvSpPr txBox="1"/>
                        <wps:spPr>
                          <a:xfrm>
                            <a:off x="2351" y="2146"/>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3.5</w:t>
                              </w:r>
                            </w:p>
                          </w:txbxContent>
                        </wps:txbx>
                        <wps:bodyPr lIns="0" tIns="0" rIns="0" bIns="0" upright="1"/>
                      </wps:wsp>
                      <wps:wsp>
                        <wps:cNvPr id="133" name="文本框 133"/>
                        <wps:cNvSpPr txBox="1"/>
                        <wps:spPr>
                          <a:xfrm>
                            <a:off x="2675" y="214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4.0</w:t>
                              </w:r>
                            </w:p>
                          </w:txbxContent>
                        </wps:txbx>
                        <wps:bodyPr lIns="0" tIns="0" rIns="0" bIns="0" upright="1"/>
                      </wps:wsp>
                      <wps:wsp>
                        <wps:cNvPr id="134" name="文本框 134"/>
                        <wps:cNvSpPr txBox="1"/>
                        <wps:spPr>
                          <a:xfrm>
                            <a:off x="2987" y="214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4.5</w:t>
                              </w:r>
                            </w:p>
                          </w:txbxContent>
                        </wps:txbx>
                        <wps:bodyPr lIns="0" tIns="0" rIns="0" bIns="0" upright="1"/>
                      </wps:wsp>
                      <wps:wsp>
                        <wps:cNvPr id="135" name="文本框 135"/>
                        <wps:cNvSpPr txBox="1"/>
                        <wps:spPr>
                          <a:xfrm>
                            <a:off x="3299" y="2152"/>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5.0</w:t>
                              </w:r>
                            </w:p>
                          </w:txbxContent>
                        </wps:txbx>
                        <wps:bodyPr lIns="0" tIns="0" rIns="0" bIns="0" upright="1"/>
                      </wps:wsp>
                      <wps:wsp>
                        <wps:cNvPr id="136" name="文本框 136"/>
                        <wps:cNvSpPr txBox="1"/>
                        <wps:spPr>
                          <a:xfrm>
                            <a:off x="3485" y="1871"/>
                            <a:ext cx="806" cy="331"/>
                          </a:xfrm>
                          <a:prstGeom prst="rect">
                            <a:avLst/>
                          </a:prstGeom>
                          <a:noFill/>
                          <a:ln w="9525">
                            <a:noFill/>
                          </a:ln>
                        </wps:spPr>
                        <wps:txbx>
                          <w:txbxContent>
                            <w:p>
                              <w:pPr>
                                <w:ind w:firstLine="90" w:firstLineChars="50"/>
                                <w:rPr>
                                  <w:rFonts w:hint="eastAsia"/>
                                  <w:sz w:val="18"/>
                                  <w:szCs w:val="18"/>
                                </w:rPr>
                              </w:pPr>
                              <w:r>
                                <w:rPr>
                                  <w:rFonts w:hint="eastAsia"/>
                                  <w:i/>
                                  <w:sz w:val="18"/>
                                  <w:szCs w:val="18"/>
                                </w:rPr>
                                <w:t>I</w:t>
                              </w:r>
                              <w:r>
                                <w:rPr>
                                  <w:rFonts w:hint="eastAsia"/>
                                  <w:sz w:val="18"/>
                                  <w:szCs w:val="18"/>
                                </w:rPr>
                                <w:t>/mA</w:t>
                              </w:r>
                            </w:p>
                          </w:txbxContent>
                        </wps:txbx>
                        <wps:bodyPr lIns="0" tIns="0" rIns="0" bIns="0" upright="1"/>
                      </wps:wsp>
                      <wps:wsp>
                        <wps:cNvPr id="137" name="文本框 137"/>
                        <wps:cNvSpPr txBox="1"/>
                        <wps:spPr>
                          <a:xfrm>
                            <a:off x="298" y="0"/>
                            <a:ext cx="806" cy="331"/>
                          </a:xfrm>
                          <a:prstGeom prst="rect">
                            <a:avLst/>
                          </a:prstGeom>
                          <a:noFill/>
                          <a:ln w="9525">
                            <a:noFill/>
                          </a:ln>
                        </wps:spPr>
                        <wps:txbx>
                          <w:txbxContent>
                            <w:p>
                              <w:pPr>
                                <w:ind w:firstLine="90" w:firstLineChars="50"/>
                                <w:rPr>
                                  <w:rFonts w:hint="eastAsia"/>
                                  <w:sz w:val="18"/>
                                  <w:szCs w:val="18"/>
                                </w:rPr>
                              </w:pPr>
                              <w:r>
                                <w:rPr>
                                  <w:rFonts w:hint="eastAsia"/>
                                  <w:i/>
                                  <w:sz w:val="18"/>
                                  <w:szCs w:val="18"/>
                                </w:rPr>
                                <w:t>U</w:t>
                              </w:r>
                              <w:r>
                                <w:rPr>
                                  <w:rFonts w:hint="eastAsia"/>
                                  <w:sz w:val="18"/>
                                  <w:szCs w:val="18"/>
                                </w:rPr>
                                <w:t>/V</w:t>
                              </w:r>
                            </w:p>
                          </w:txbxContent>
                        </wps:txbx>
                        <wps:bodyPr lIns="0" tIns="0" rIns="0" bIns="0" upright="1"/>
                      </wps:wsp>
                      <wps:wsp>
                        <wps:cNvPr id="138" name="文本框 138"/>
                        <wps:cNvSpPr txBox="1"/>
                        <wps:spPr>
                          <a:xfrm>
                            <a:off x="0" y="13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3.0</w:t>
                              </w:r>
                            </w:p>
                          </w:txbxContent>
                        </wps:txbx>
                        <wps:bodyPr lIns="0" tIns="0" rIns="0" bIns="0" upright="1"/>
                      </wps:wsp>
                      <wps:wsp>
                        <wps:cNvPr id="139" name="文本框 139"/>
                        <wps:cNvSpPr txBox="1"/>
                        <wps:spPr>
                          <a:xfrm>
                            <a:off x="0" y="431"/>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2.5</w:t>
                              </w:r>
                            </w:p>
                          </w:txbxContent>
                        </wps:txbx>
                        <wps:bodyPr lIns="0" tIns="0" rIns="0" bIns="0" upright="1"/>
                      </wps:wsp>
                      <wps:wsp>
                        <wps:cNvPr id="140" name="文本框 140"/>
                        <wps:cNvSpPr txBox="1"/>
                        <wps:spPr>
                          <a:xfrm>
                            <a:off x="0" y="75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2.0</w:t>
                              </w:r>
                            </w:p>
                          </w:txbxContent>
                        </wps:txbx>
                        <wps:bodyPr lIns="0" tIns="0" rIns="0" bIns="0" upright="1"/>
                      </wps:wsp>
                      <wps:wsp>
                        <wps:cNvPr id="141" name="文本框 141"/>
                        <wps:cNvSpPr txBox="1"/>
                        <wps:spPr>
                          <a:xfrm>
                            <a:off x="0" y="1079"/>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1.5</w:t>
                              </w:r>
                            </w:p>
                          </w:txbxContent>
                        </wps:txbx>
                        <wps:bodyPr lIns="0" tIns="0" rIns="0" bIns="0" upright="1"/>
                      </wps:wsp>
                      <wps:wsp>
                        <wps:cNvPr id="142" name="文本框 142"/>
                        <wps:cNvSpPr txBox="1"/>
                        <wps:spPr>
                          <a:xfrm>
                            <a:off x="0" y="1403"/>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1.0</w:t>
                              </w:r>
                            </w:p>
                          </w:txbxContent>
                        </wps:txbx>
                        <wps:bodyPr lIns="0" tIns="0" rIns="0" bIns="0" upright="1"/>
                      </wps:wsp>
                      <wps:wsp>
                        <wps:cNvPr id="143" name="文本框 143"/>
                        <wps:cNvSpPr txBox="1"/>
                        <wps:spPr>
                          <a:xfrm>
                            <a:off x="0" y="1715"/>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0.5</w:t>
                              </w:r>
                            </w:p>
                          </w:txbxContent>
                        </wps:txbx>
                        <wps:bodyPr lIns="0" tIns="0" rIns="0" bIns="0" upright="1"/>
                      </wps:wsp>
                    </wpg:wgp>
                  </a:graphicData>
                </a:graphic>
              </wp:anchor>
            </w:drawing>
          </mc:Choice>
          <mc:Fallback>
            <w:pict>
              <v:group id="_x0000_s1026" o:spid="_x0000_s1026" o:spt="203" style="position:absolute;left:0pt;margin-left:228.95pt;margin-top:4.8pt;height:124.45pt;width:214.55pt;mso-wrap-distance-bottom:0pt;mso-wrap-distance-left:9pt;mso-wrap-distance-right:9pt;mso-wrap-distance-top:0pt;z-index:251721728;mso-width-relative:page;mso-height-relative:page;" coordsize="4291,2489" o:gfxdata="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">
                <o:lock v:ext="edit" grouping="f" rotation="f" text="f" aspectratio="f"/>
                <v:group id="_x0000_s1026" o:spid="_x0000_s1026" o:spt="203" style="position:absolute;left:327;top:278;height:1912;width:3187;" coordsize="8000,480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grouping="f" rotation="f" text="f" aspectratio="f"/>
                  <v:shape id="_x0000_s1026" o:spid="_x0000_s1026" o:spt="100" style="position:absolute;left:0;top:0;height:4800;width:8000;" filled="f" stroked="t" coordsize="8000,4800" o:gfxdata="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Qaq9ugAAANwA&#10;AAAPAAAAAAAAAAEAIAAAACIAAABkcnMvZG93bnJldi54bWxQSwECFAAUAAAACACHTuJAMy8FnjsA&#10;AAA5AAAAEAAAAAAAAAABACAAAAAJAQAAZHJzL3NoYXBleG1sLnhtbFBLBQYAAAAABgAGAFsBAACz&#10;AwAAAAA=&#10;" path="m0,0l8000,0,8000,160,0,160,0,320,8000,320,8000,480,0,480,0,640,8000,640,8000,800,0,800,0,960,8000,960,8000,1120,0,1120,0,1280,8000,1280,8000,1440,0,1440,0,1600,8000,1600,8000,1760,0,1760,0,1920,8000,1920,8000,2080,0,2080,0,2240,8000,2240,8000,2400,0,2400,0,2560,8000,2560,8000,2720,0,2720,0,2880,8000,2880,8000,3040,0,3040,0,3200,8000,3200,8000,3360,0,3360,0,3520,8000,3520,8000,3680,0,3680,0,3840,8000,3840,8000,4000,0,4000,0,4160,8000,4160,8000,4320,0,4320,0,4480,8000,4480,8000,4640,0,4640,0,4800,8000,4800e">
                    <v:fill on="f" focussize="0,0"/>
                    <v:stroke color="#C0C0C0" joinstyle="round"/>
                    <v:imagedata o:title=""/>
                    <o:lock v:ext="edit" aspectratio="f"/>
                  </v:shape>
                  <v:shape id="_x0000_s1026" o:spid="_x0000_s1026" o:spt="100" style="position:absolute;left:0;top:0;height:4800;width:8000;" filled="f" stroked="t" coordsize="8000,4800" o:gfxdata="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kzTKugAAANwA&#10;AAAPAAAAAAAAAAEAIAAAACIAAABkcnMvZG93bnJldi54bWxQSwECFAAUAAAACACHTuJAMy8FnjsA&#10;AAA5AAAAEAAAAAAAAAABACAAAAAJAQAAZHJzL3NoYXBleG1sLnhtbFBLBQYAAAAABgAGAFsBAACz&#10;AwAAAAA=&#10;" path="m0,0l0,4800,160,4800,160,0,320,0,320,4800,480,4800,480,0,640,0,640,4800,800,4800,800,0,960,0,960,4800,1120,4800,1120,0,1280,0,1280,4800,1440,4800,1440,0,1600,0,1600,4800,1760,4800,1760,0,1920,0,1920,4800,2080,4800,2080,0,2240,0,2240,4800,2400,4800,2400,0,2560,0,2560,4800,2720,4800,2720,0,2880,0,2880,4800,3040,4800,3040,0,3200,0,3200,4800,3360,4800,3360,0,3520,0,3520,4800,3680,4800,3680,0,3840,0,3840,4800,4000,4800,4000,0,4160,0,4160,4800,4320,4800,4320,0,4480,0,4480,4800,4640,4800,4640,0,4800,0,4800,4800,4960,4800,4960,0,5120,0,5120,4800,5280,4800,5280,0,5440,0,5440,4800,5600,4800,5600,0,5760,0,5760,4800,5920,4800,5920,0,6080,0,6080,4800,6240,4800,6240,0,6400,0,6400,4800,6560,4800,6560,0,6720,0,6720,4800,6880,4800,6880,0,7040,0,7040,4800,7200,4800,7200,0,7360,0,7360,4800,7520,4800,7520,0,7680,0,7680,4800,7840,4800,7840,0,8000,0,8000,4800e">
                    <v:fill on="f" focussize="0,0"/>
                    <v:stroke color="#C0C0C0" joinstyle="round"/>
                    <v:imagedata o:title=""/>
                    <o:lock v:ext="edit" aspectratio="f"/>
                  </v:shape>
                </v:group>
                <v:group id="_x0000_s1026" o:spid="_x0000_s1026" o:spt="203" style="position:absolute;left:321;top:280;height:1912;width:3182;" coordsize="1600,960"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grouping="f" rotation="f" text="f" aspectratio="f"/>
                  <v:shape id="_x0000_s1026" o:spid="_x0000_s1026" o:spt="100" style="position:absolute;left:0;top:0;height:960;width:1600;" filled="f" stroked="t" coordsize="1600,960" o:gfxdata="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T8uPugAAANwA&#10;AAAPAAAAAAAAAAEAIAAAACIAAABkcnMvZG93bnJldi54bWxQSwECFAAUAAAACACHTuJAMy8FnjsA&#10;AAA5AAAAEAAAAAAAAAABACAAAAAJAQAAZHJzL3NoYXBleG1sLnhtbFBLBQYAAAAABgAGAFsBAACz&#10;AwAAAAA=&#10;" path="m0,0l1600,0,1600,160,0,160,0,320,1600,320,1600,480,0,480,0,640,1600,640,1600,800,0,800,0,960,1600,960e">
                    <v:fill on="f" focussize="0,0"/>
                    <v:stroke color="#000000" joinstyle="round"/>
                    <v:imagedata o:title=""/>
                    <o:lock v:ext="edit" aspectratio="f"/>
                  </v:shape>
                  <v:shape id="_x0000_s1026" o:spid="_x0000_s1026" o:spt="100" style="position:absolute;left:0;top:0;height:960;width:1600;" filled="f" stroked="t" coordsize="1600,960" o:gfxdata="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A24UugAAANwA&#10;AAAPAAAAAAAAAAEAIAAAACIAAABkcnMvZG93bnJldi54bWxQSwECFAAUAAAACACHTuJAMy8FnjsA&#10;AAA5AAAAEAAAAAAAAAABACAAAAAJAQAAZHJzL3NoYXBleG1sLnhtbFBLBQYAAAAABgAGAFsBAACz&#10;AwAAAAA=&#10;" path="m0,0l0,960,160,960,160,0,320,0,320,960,480,960,480,0,640,0,640,960,800,960,800,0,960,0,960,960,1120,960,1120,0,1280,0,1280,960,1440,960,1440,0,1600,0,1600,960e">
                    <v:fill on="f" focussize="0,0"/>
                    <v:stroke color="#000000" joinstyle="round"/>
                    <v:imagedata o:title=""/>
                    <o:lock v:ext="edit" aspectratio="f"/>
                  </v:shape>
                </v:group>
                <v:line id="_x0000_s1026" o:spid="_x0000_s1026" o:spt="20" style="position:absolute;left:322;top:345;flip:y;height:1856;width:3167;" filled="f" stroked="t" coordsize="21600,21600" o:gfxdata="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Nj3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3" type="#_x0000_t3" style="position:absolute;left:3060;top:583;height:32;width:32;" fillcolor="#000000" filled="t" stroked="t" coordsize="21600,21600" o:gfxdata="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obry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2519;top:895;height:32;width:32;" fillcolor="#000000" filled="t" stroked="t" coordsize="21600,21600" o:gfxdata="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ZMsn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1966;top:1207;height:32;width:32;" fillcolor="#000000" filled="t" stroked="t" coordsize="21600,21600" o:gfxdata="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Mqg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1413;top:1531;height:32;width:32;" fillcolor="#000000" filled="t" stroked="t" coordsize="21600,21600" o:gfxdata="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fg2c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848;top:1855;height:32;width:32;" fillcolor="#000000" filled="t" stroked="t" coordsize="21600,21600" o:gfxdata="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rJPr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_x0000_s1026" o:spid="_x0000_s1026" o:spt="20" style="position:absolute;left:3498;top:2181;height:0;width:276;" filled="f" stroked="t" coordsize="21600,21600" o:gfxdata="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bvnL4A&#10;AADcAAAADwAAAAAAAAABACAAAAAiAAAAZHJzL2Rvd25yZXYueG1sUEsBAhQAFAAAAAgAh07iQDMv&#10;BZ47AAAAOQAAABAAAAAAAAAAAQAgAAAADQEAAGRycy9zaGFwZXhtbC54bWxQSwUGAAAAAAYABgBb&#10;AQAAtwMAAAAA&#10;">
                  <v:fill on="f" focussize="0,0"/>
                  <v:stroke color="#000000" joinstyle="round" endarrow="block" endarrowwidth="narrow"/>
                  <v:imagedata o:title=""/>
                  <o:lock v:ext="edit" aspectratio="f"/>
                </v:line>
                <v:line id="_x0000_s1026" o:spid="_x0000_s1026" o:spt="20" style="position:absolute;left:184;top:209;height:0;width:276;rotation:-5898240f;" filled="f" stroked="t" coordsize="21600,21600" o:gfxdata="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4+LK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shape id="_x0000_s1026" o:spid="_x0000_s1026" o:spt="202" type="#_x0000_t202" style="position:absolute;left:107;top:2121;height:331;width:374;"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w:t>
                        </w:r>
                      </w:p>
                    </w:txbxContent>
                  </v:textbox>
                </v:shape>
                <v:shape id="_x0000_s1026" o:spid="_x0000_s1026" o:spt="202" type="#_x0000_t202" style="position:absolute;left:443;top:2158;height:331;width:374;"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0.5</w:t>
                        </w:r>
                      </w:p>
                    </w:txbxContent>
                  </v:textbox>
                </v:shape>
                <v:shape id="_x0000_s1026" o:spid="_x0000_s1026" o:spt="202" type="#_x0000_t202" style="position:absolute;left:755;top:2156;height:331;width:374;"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1.0</w:t>
                        </w:r>
                      </w:p>
                    </w:txbxContent>
                  </v:textbox>
                </v:shape>
                <v:shape id="_x0000_s1026" o:spid="_x0000_s1026" o:spt="202" type="#_x0000_t202" style="position:absolute;left:1067;top:2154;height:331;width:374;"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1.5</w:t>
                        </w:r>
                      </w:p>
                    </w:txbxContent>
                  </v:textbox>
                </v:shape>
                <v:shape id="_x0000_s1026" o:spid="_x0000_s1026" o:spt="202" type="#_x0000_t202" style="position:absolute;left:1391;top:2152;height:331;width:374;"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2.0</w:t>
                        </w:r>
                      </w:p>
                    </w:txbxContent>
                  </v:textbox>
                </v:shape>
                <v:shape id="_x0000_s1026" o:spid="_x0000_s1026" o:spt="202" type="#_x0000_t202" style="position:absolute;left:1715;top:2150;height:331;width:374;"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2.5</w:t>
                        </w:r>
                      </w:p>
                    </w:txbxContent>
                  </v:textbox>
                </v:shape>
                <v:shape id="_x0000_s1026" o:spid="_x0000_s1026" o:spt="202" type="#_x0000_t202" style="position:absolute;left:2039;top:2148;height:331;width:374;"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3.0</w:t>
                        </w:r>
                      </w:p>
                    </w:txbxContent>
                  </v:textbox>
                </v:shape>
                <v:shape id="_x0000_s1026" o:spid="_x0000_s1026" o:spt="202" type="#_x0000_t202" style="position:absolute;left:2351;top:2146;height:331;width:374;"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3.5</w:t>
                        </w:r>
                      </w:p>
                    </w:txbxContent>
                  </v:textbox>
                </v:shape>
                <v:shape id="_x0000_s1026" o:spid="_x0000_s1026" o:spt="202" type="#_x0000_t202" style="position:absolute;left:2675;top:2144;height:331;width:374;"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4.0</w:t>
                        </w:r>
                      </w:p>
                    </w:txbxContent>
                  </v:textbox>
                </v:shape>
                <v:shape id="_x0000_s1026" o:spid="_x0000_s1026" o:spt="202" type="#_x0000_t202" style="position:absolute;left:2987;top:2142;height:331;width:374;"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4.5</w:t>
                        </w:r>
                      </w:p>
                    </w:txbxContent>
                  </v:textbox>
                </v:shape>
                <v:shape id="_x0000_s1026" o:spid="_x0000_s1026" o:spt="202" type="#_x0000_t202" style="position:absolute;left:3299;top:2152;height:331;width:374;"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5.0</w:t>
                        </w:r>
                      </w:p>
                    </w:txbxContent>
                  </v:textbox>
                </v:shape>
                <v:shape id="_x0000_s1026" o:spid="_x0000_s1026" o:spt="202" type="#_x0000_t202" style="position:absolute;left:3485;top:1871;height:331;width:806;"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I</w:t>
                        </w:r>
                        <w:r>
                          <w:rPr>
                            <w:rFonts w:hint="eastAsia"/>
                            <w:sz w:val="18"/>
                            <w:szCs w:val="18"/>
                          </w:rPr>
                          <w:t>/mA</w:t>
                        </w:r>
                      </w:p>
                    </w:txbxContent>
                  </v:textbox>
                </v:shape>
                <v:shape id="_x0000_s1026" o:spid="_x0000_s1026" o:spt="202" type="#_x0000_t202" style="position:absolute;left:298;top:0;height:331;width:806;"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i/>
                            <w:sz w:val="18"/>
                            <w:szCs w:val="18"/>
                          </w:rPr>
                          <w:t>U</w:t>
                        </w:r>
                        <w:r>
                          <w:rPr>
                            <w:rFonts w:hint="eastAsia"/>
                            <w:sz w:val="18"/>
                            <w:szCs w:val="18"/>
                          </w:rPr>
                          <w:t>/V</w:t>
                        </w:r>
                      </w:p>
                    </w:txbxContent>
                  </v:textbox>
                </v:shape>
                <v:shape id="_x0000_s1026" o:spid="_x0000_s1026" o:spt="202" type="#_x0000_t202" style="position:absolute;left:0;top:131;height:331;width:374;"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3.0</w:t>
                        </w:r>
                      </w:p>
                    </w:txbxContent>
                  </v:textbox>
                </v:shape>
                <v:shape id="_x0000_s1026" o:spid="_x0000_s1026" o:spt="202" type="#_x0000_t202" style="position:absolute;left:0;top:431;height:331;width:374;" filled="f" stroked="f" coordsize="21600,21600" o:gfxdata="UEsDBAoAAAAAAIdO4kAAAAAAAAAAAAAAAAAEAAAAZHJzL1BLAwQUAAAACACHTuJA+NY1QrwAAADc&#10;AAAADwAAAGRycy9kb3ducmV2LnhtbEVPTWsCMRC9C/6HMEJvmtiC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WNU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2.5</w:t>
                        </w:r>
                      </w:p>
                    </w:txbxContent>
                  </v:textbox>
                </v:shape>
                <v:shape id="_x0000_s1026" o:spid="_x0000_s1026" o:spt="202" type="#_x0000_t202" style="position:absolute;left:0;top:755;height:331;width:374;"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2.0</w:t>
                        </w:r>
                      </w:p>
                    </w:txbxContent>
                  </v:textbox>
                </v:shape>
                <v:shape id="_x0000_s1026" o:spid="_x0000_s1026" o:spt="202" type="#_x0000_t202" style="position:absolute;left:0;top:1079;height:331;width:374;"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1.5</w:t>
                        </w:r>
                      </w:p>
                    </w:txbxContent>
                  </v:textbox>
                </v:shape>
                <v:shape id="_x0000_s1026" o:spid="_x0000_s1026" o:spt="202" type="#_x0000_t202" style="position:absolute;left:0;top:1403;height:331;width:374;" filled="f" stroked="f" coordsize="21600,21600" o:gfxdata="UEsDBAoAAAAAAIdO4kAAAAAAAAAAAAAAAAAEAAAAZHJzL1BLAwQUAAAACACHTuJArnTUTr0AAADc&#10;AAAADwAAAGRycy9kb3ducmV2LnhtbEVPS2sCMRC+F/ofwhR6q4lS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NR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1.0</w:t>
                        </w:r>
                      </w:p>
                    </w:txbxContent>
                  </v:textbox>
                </v:shape>
                <v:shape id="_x0000_s1026" o:spid="_x0000_s1026" o:spt="202" type="#_x0000_t202" style="position:absolute;left:0;top:1715;height:331;width:374;"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0.5</w:t>
                        </w:r>
                      </w:p>
                    </w:txbxContent>
                  </v:textbox>
                </v:shape>
                <w10:wrap type="square"/>
              </v:group>
            </w:pict>
          </mc:Fallback>
        </mc:AlternateContent>
      </w:r>
    </w:p>
    <w:p>
      <w:pPr>
        <w:ind w:left="735" w:leftChars="300" w:hanging="105" w:hangingChars="50"/>
        <w:rPr>
          <w:rFonts w:hint="eastAsia"/>
          <w:color w:val="000000"/>
        </w:rPr>
      </w:pPr>
    </w:p>
    <w:p>
      <w:pPr>
        <w:ind w:left="420" w:leftChars="100" w:hanging="210" w:hangingChars="100"/>
        <w:rPr>
          <w:rFonts w:hint="eastAsia"/>
          <w:color w:val="000000"/>
        </w:rPr>
      </w:pPr>
      <w:bookmarkStart w:id="0" w:name="_GoBack"/>
      <w:r>
        <w:rPr>
          <w:color w:val="000000"/>
        </w:rPr>
        <w:t>③为了进一步检查故障，该同学闭合开关K</w:t>
      </w:r>
      <w:r>
        <w:rPr>
          <w:color w:val="000000"/>
          <w:vertAlign w:val="subscript"/>
        </w:rPr>
        <w:t>1</w:t>
      </w:r>
      <w:bookmarkEnd w:id="0"/>
      <w:r>
        <w:rPr>
          <w:color w:val="000000"/>
        </w:rPr>
        <w:t>和K</w:t>
      </w:r>
      <w:r>
        <w:rPr>
          <w:color w:val="000000"/>
          <w:vertAlign w:val="subscript"/>
        </w:rPr>
        <w:t>2</w:t>
      </w:r>
      <w:r>
        <w:rPr>
          <w:color w:val="000000"/>
        </w:rPr>
        <w:t>，用表笔A和B分别对图1中所示的各点进行测试，部分测试结果如下表所示。由此测试结果可判断出电路有断路，位置在</w:t>
      </w:r>
      <w:r>
        <w:rPr>
          <w:color w:val="000000"/>
          <w:u w:val="single"/>
        </w:rPr>
        <w:t xml:space="preserve">       </w:t>
      </w:r>
      <w:r>
        <w:rPr>
          <w:color w:val="000000"/>
        </w:rPr>
        <w:t>之间（在</w:t>
      </w:r>
      <w:r>
        <w:rPr>
          <w:rFonts w:hint="eastAsia"/>
          <w:color w:val="000000"/>
        </w:rPr>
        <w:t>“</w:t>
      </w:r>
      <w:r>
        <w:rPr>
          <w:color w:val="000000"/>
        </w:rPr>
        <w:t>1和2</w:t>
      </w:r>
      <w:r>
        <w:rPr>
          <w:rFonts w:hint="eastAsia"/>
          <w:color w:val="000000"/>
        </w:rPr>
        <w:t>”</w:t>
      </w:r>
      <w:r>
        <w:rPr>
          <w:color w:val="000000"/>
        </w:rPr>
        <w:t>、</w:t>
      </w:r>
      <w:r>
        <w:rPr>
          <w:rFonts w:hint="eastAsia"/>
          <w:color w:val="000000"/>
        </w:rPr>
        <w:t>“</w:t>
      </w:r>
      <w:r>
        <w:rPr>
          <w:color w:val="000000"/>
        </w:rPr>
        <w:t>1′和2′</w:t>
      </w:r>
      <w:r>
        <w:rPr>
          <w:rFonts w:hint="eastAsia"/>
          <w:color w:val="000000"/>
        </w:rPr>
        <w:t>”</w:t>
      </w:r>
      <w:r>
        <w:rPr>
          <w:color w:val="000000"/>
        </w:rPr>
        <w:t>、</w:t>
      </w:r>
      <w:r>
        <w:rPr>
          <w:rFonts w:hint="eastAsia"/>
          <w:color w:val="000000"/>
        </w:rPr>
        <w:t>“</w:t>
      </w:r>
      <w:r>
        <w:rPr>
          <w:color w:val="000000"/>
        </w:rPr>
        <w:t>2和3</w:t>
      </w:r>
      <w:r>
        <w:rPr>
          <w:rFonts w:hint="eastAsia"/>
          <w:color w:val="000000"/>
        </w:rPr>
        <w:t>”</w:t>
      </w:r>
      <w:r>
        <w:rPr>
          <w:color w:val="000000"/>
        </w:rPr>
        <w:t>、</w:t>
      </w:r>
      <w:r>
        <w:rPr>
          <w:rFonts w:hint="eastAsia"/>
          <w:color w:val="000000"/>
        </w:rPr>
        <w:t>“</w:t>
      </w:r>
      <w:r>
        <w:rPr>
          <w:color w:val="000000"/>
        </w:rPr>
        <w:t>2′和3′</w:t>
      </w:r>
      <w:r>
        <w:rPr>
          <w:rFonts w:hint="eastAsia"/>
          <w:color w:val="000000"/>
        </w:rPr>
        <w:t>”</w:t>
      </w:r>
      <w:r>
        <w:rPr>
          <w:color w:val="000000"/>
        </w:rPr>
        <w:t>中选填一项）。</w:t>
      </w:r>
    </w:p>
    <w:p>
      <w:pPr>
        <w:ind w:left="420" w:leftChars="100" w:hanging="210" w:hangingChars="100"/>
        <w:rPr>
          <w:rFonts w:hint="eastAsia"/>
          <w:color w:val="000000"/>
        </w:rPr>
      </w:pPr>
    </w:p>
    <w:tbl>
      <w:tblPr>
        <w:tblStyle w:val="5"/>
        <w:tblW w:w="7147" w:type="dxa"/>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021"/>
        <w:gridCol w:w="1021"/>
        <w:gridCol w:w="1021"/>
        <w:gridCol w:w="1021"/>
        <w:gridCol w:w="102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2"/>
            <w:vAlign w:val="center"/>
          </w:tcPr>
          <w:p>
            <w:pPr>
              <w:jc w:val="center"/>
              <w:rPr>
                <w:rFonts w:hint="eastAsia"/>
                <w:color w:val="000000"/>
              </w:rPr>
            </w:pPr>
            <w:r>
              <w:rPr>
                <w:rFonts w:hint="eastAsia"/>
                <w:color w:val="000000"/>
              </w:rPr>
              <w:t>测试点</w:t>
            </w:r>
          </w:p>
        </w:tc>
        <w:tc>
          <w:tcPr>
            <w:tcW w:w="1021" w:type="dxa"/>
            <w:vAlign w:val="center"/>
          </w:tcPr>
          <w:p>
            <w:pPr>
              <w:jc w:val="center"/>
              <w:rPr>
                <w:rFonts w:hint="eastAsia"/>
                <w:color w:val="000000"/>
              </w:rPr>
            </w:pPr>
            <w:r>
              <w:rPr>
                <w:rFonts w:hint="eastAsia"/>
                <w:color w:val="000000"/>
              </w:rPr>
              <w:t>3和3</w:t>
            </w:r>
            <w:r>
              <w:rPr>
                <w:color w:val="000000"/>
                <w:spacing w:val="4"/>
                <w:szCs w:val="21"/>
              </w:rPr>
              <w:t>′</w:t>
            </w:r>
          </w:p>
        </w:tc>
        <w:tc>
          <w:tcPr>
            <w:tcW w:w="1021" w:type="dxa"/>
            <w:vAlign w:val="center"/>
          </w:tcPr>
          <w:p>
            <w:pPr>
              <w:jc w:val="center"/>
              <w:rPr>
                <w:rFonts w:hint="eastAsia"/>
                <w:color w:val="000000"/>
              </w:rPr>
            </w:pPr>
            <w:r>
              <w:rPr>
                <w:rFonts w:hint="eastAsia"/>
                <w:color w:val="000000"/>
              </w:rPr>
              <w:t>1和1</w:t>
            </w:r>
            <w:r>
              <w:rPr>
                <w:color w:val="000000"/>
                <w:spacing w:val="4"/>
                <w:szCs w:val="21"/>
              </w:rPr>
              <w:t>′</w:t>
            </w:r>
          </w:p>
        </w:tc>
        <w:tc>
          <w:tcPr>
            <w:tcW w:w="1021" w:type="dxa"/>
            <w:vAlign w:val="center"/>
          </w:tcPr>
          <w:p>
            <w:pPr>
              <w:jc w:val="center"/>
              <w:rPr>
                <w:rFonts w:hint="eastAsia"/>
                <w:color w:val="000000"/>
              </w:rPr>
            </w:pPr>
            <w:r>
              <w:rPr>
                <w:rFonts w:hint="eastAsia"/>
                <w:color w:val="000000"/>
              </w:rPr>
              <w:t>1和3</w:t>
            </w:r>
          </w:p>
        </w:tc>
        <w:tc>
          <w:tcPr>
            <w:tcW w:w="1021" w:type="dxa"/>
            <w:vAlign w:val="center"/>
          </w:tcPr>
          <w:p>
            <w:pPr>
              <w:jc w:val="center"/>
              <w:rPr>
                <w:rFonts w:hint="eastAsia"/>
                <w:color w:val="000000"/>
              </w:rPr>
            </w:pPr>
            <w:r>
              <w:rPr>
                <w:rFonts w:hint="eastAsia"/>
                <w:color w:val="000000"/>
              </w:rPr>
              <w:t>1和2</w:t>
            </w:r>
            <w:r>
              <w:rPr>
                <w:color w:val="000000"/>
                <w:spacing w:val="4"/>
                <w:szCs w:val="21"/>
              </w:rPr>
              <w:t>′</w:t>
            </w:r>
          </w:p>
        </w:tc>
        <w:tc>
          <w:tcPr>
            <w:tcW w:w="1021" w:type="dxa"/>
            <w:vAlign w:val="center"/>
          </w:tcPr>
          <w:p>
            <w:pPr>
              <w:jc w:val="center"/>
              <w:rPr>
                <w:rFonts w:hint="eastAsia"/>
                <w:color w:val="000000"/>
              </w:rPr>
            </w:pPr>
            <w:r>
              <w:rPr>
                <w:rFonts w:hint="eastAsia"/>
                <w:color w:val="000000"/>
              </w:rPr>
              <w:t>2</w:t>
            </w:r>
            <w:r>
              <w:rPr>
                <w:color w:val="000000"/>
                <w:spacing w:val="4"/>
                <w:szCs w:val="21"/>
              </w:rPr>
              <w:t>′</w:t>
            </w:r>
            <w:r>
              <w:rPr>
                <w:rFonts w:hint="eastAsia"/>
                <w:color w:val="000000"/>
              </w:rPr>
              <w:t>和3</w:t>
            </w:r>
            <w:r>
              <w:rPr>
                <w:color w:val="000000"/>
                <w:spacing w:val="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restart"/>
            <w:vAlign w:val="top"/>
          </w:tcPr>
          <w:p>
            <w:pPr>
              <w:rPr>
                <w:rFonts w:hint="eastAsia"/>
                <w:color w:val="000000"/>
              </w:rPr>
            </w:pPr>
            <w:r>
              <w:rPr>
                <w:rFonts w:hint="eastAsia"/>
                <w:color w:val="000000"/>
              </w:rPr>
              <w:t>电表指针有无偏转</w:t>
            </w:r>
          </w:p>
        </w:tc>
        <w:tc>
          <w:tcPr>
            <w:tcW w:w="1021" w:type="dxa"/>
            <w:vAlign w:val="center"/>
          </w:tcPr>
          <w:p>
            <w:pPr>
              <w:jc w:val="center"/>
              <w:rPr>
                <w:rFonts w:hint="eastAsia"/>
                <w:color w:val="000000"/>
              </w:rPr>
            </w:pPr>
            <w:r>
              <w:rPr>
                <w:rFonts w:hint="eastAsia"/>
                <w:color w:val="000000"/>
              </w:rPr>
              <w:t>电压表</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1" w:type="dxa"/>
            <w:vMerge w:val="continue"/>
            <w:vAlign w:val="top"/>
          </w:tcPr>
          <w:p>
            <w:pPr>
              <w:rPr>
                <w:rFonts w:hint="eastAsia"/>
                <w:color w:val="000000"/>
              </w:rPr>
            </w:pPr>
          </w:p>
        </w:tc>
        <w:tc>
          <w:tcPr>
            <w:tcW w:w="1021" w:type="dxa"/>
            <w:vAlign w:val="center"/>
          </w:tcPr>
          <w:p>
            <w:pPr>
              <w:jc w:val="center"/>
              <w:rPr>
                <w:rFonts w:hint="eastAsia"/>
                <w:color w:val="000000"/>
              </w:rPr>
            </w:pPr>
            <w:r>
              <w:rPr>
                <w:rFonts w:hint="eastAsia"/>
                <w:color w:val="000000"/>
              </w:rPr>
              <w:t>电流表</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有</w:t>
            </w:r>
          </w:p>
        </w:tc>
        <w:tc>
          <w:tcPr>
            <w:tcW w:w="1021" w:type="dxa"/>
            <w:vAlign w:val="center"/>
          </w:tcPr>
          <w:p>
            <w:pPr>
              <w:jc w:val="center"/>
              <w:rPr>
                <w:rFonts w:hint="eastAsia"/>
                <w:color w:val="000000"/>
              </w:rPr>
            </w:pPr>
            <w:r>
              <w:rPr>
                <w:rFonts w:hint="eastAsia"/>
                <w:color w:val="000000"/>
              </w:rPr>
              <w:t>无</w:t>
            </w:r>
          </w:p>
        </w:tc>
        <w:tc>
          <w:tcPr>
            <w:tcW w:w="1021" w:type="dxa"/>
            <w:vAlign w:val="center"/>
          </w:tcPr>
          <w:p>
            <w:pPr>
              <w:jc w:val="center"/>
              <w:rPr>
                <w:rFonts w:hint="eastAsia"/>
                <w:color w:val="000000"/>
              </w:rPr>
            </w:pPr>
            <w:r>
              <w:rPr>
                <w:rFonts w:hint="eastAsia"/>
                <w:color w:val="000000"/>
              </w:rPr>
              <w:t>有</w:t>
            </w:r>
          </w:p>
        </w:tc>
      </w:tr>
    </w:tbl>
    <w:p>
      <w:pPr>
        <w:ind w:left="420" w:leftChars="100" w:hanging="210" w:hangingChars="100"/>
        <w:rPr>
          <w:rFonts w:hint="eastAsia"/>
          <w:color w:val="000000"/>
        </w:rPr>
      </w:pPr>
    </w:p>
    <w:p>
      <w:pPr>
        <w:ind w:left="359" w:hanging="365" w:hangingChars="171"/>
        <w:rPr>
          <w:color w:val="000000"/>
        </w:rPr>
      </w:pPr>
      <w:r>
        <w:rPr>
          <w:rFonts w:hAnsi="宋体"/>
          <w:color w:val="000000"/>
          <w:spacing w:val="2"/>
          <w:kern w:val="0"/>
          <w:szCs w:val="21"/>
        </w:rPr>
        <mc:AlternateContent>
          <mc:Choice Requires="wpg">
            <w:drawing>
              <wp:anchor distT="0" distB="0" distL="114300" distR="114300" simplePos="0" relativeHeight="251722752" behindDoc="0" locked="0" layoutInCell="1" allowOverlap="1">
                <wp:simplePos x="0" y="0"/>
                <wp:positionH relativeFrom="column">
                  <wp:posOffset>3629660</wp:posOffset>
                </wp:positionH>
                <wp:positionV relativeFrom="paragraph">
                  <wp:posOffset>770255</wp:posOffset>
                </wp:positionV>
                <wp:extent cx="1911985" cy="1419225"/>
                <wp:effectExtent l="0" t="0" r="0" b="10160"/>
                <wp:wrapNone/>
                <wp:docPr id="187" name="组合 187"/>
                <wp:cNvGraphicFramePr/>
                <a:graphic xmlns:a="http://schemas.openxmlformats.org/drawingml/2006/main">
                  <a:graphicData uri="http://schemas.microsoft.com/office/word/2010/wordprocessingGroup">
                    <wpg:wgp>
                      <wpg:cNvGrpSpPr/>
                      <wpg:grpSpPr>
                        <a:xfrm>
                          <a:off x="0" y="0"/>
                          <a:ext cx="1911985" cy="1419225"/>
                          <a:chOff x="0" y="0"/>
                          <a:chExt cx="3011" cy="2235"/>
                        </a:xfrm>
                      </wpg:grpSpPr>
                      <wpg:grpSp>
                        <wpg:cNvPr id="182" name="组合 182"/>
                        <wpg:cNvGrpSpPr/>
                        <wpg:grpSpPr>
                          <a:xfrm>
                            <a:off x="0" y="0"/>
                            <a:ext cx="3011" cy="2235"/>
                            <a:chOff x="0" y="0"/>
                            <a:chExt cx="3011" cy="2235"/>
                          </a:xfrm>
                        </wpg:grpSpPr>
                        <wps:wsp>
                          <wps:cNvPr id="145" name="任意多边形 145"/>
                          <wps:cNvSpPr/>
                          <wps:spPr>
                            <a:xfrm>
                              <a:off x="2065" y="1145"/>
                              <a:ext cx="637" cy="572"/>
                            </a:xfrm>
                            <a:custGeom>
                              <a:avLst/>
                              <a:gdLst/>
                              <a:ahLst/>
                              <a:cxnLst/>
                              <a:pathLst>
                                <a:path w="637" h="572">
                                  <a:moveTo>
                                    <a:pt x="0" y="0"/>
                                  </a:moveTo>
                                  <a:cubicBezTo>
                                    <a:pt x="48" y="107"/>
                                    <a:pt x="96" y="215"/>
                                    <a:pt x="191" y="286"/>
                                  </a:cubicBezTo>
                                  <a:cubicBezTo>
                                    <a:pt x="286" y="357"/>
                                    <a:pt x="509" y="381"/>
                                    <a:pt x="573" y="429"/>
                                  </a:cubicBezTo>
                                  <a:cubicBezTo>
                                    <a:pt x="637" y="477"/>
                                    <a:pt x="605" y="524"/>
                                    <a:pt x="573" y="572"/>
                                  </a:cubicBezTo>
                                </a:path>
                              </a:pathLst>
                            </a:custGeom>
                            <a:noFill/>
                            <a:ln w="9525" cap="flat" cmpd="sng">
                              <a:solidFill>
                                <a:srgbClr val="000000"/>
                              </a:solidFill>
                              <a:prstDash val="solid"/>
                              <a:headEnd type="none" w="med" len="med"/>
                              <a:tailEnd type="none" w="med" len="med"/>
                            </a:ln>
                          </wps:spPr>
                          <wps:bodyPr upright="1"/>
                        </wps:wsp>
                        <wpg:grpSp>
                          <wpg:cNvPr id="153" name="组合 153"/>
                          <wpg:cNvGrpSpPr/>
                          <wpg:grpSpPr>
                            <a:xfrm>
                              <a:off x="708" y="1372"/>
                              <a:ext cx="1638" cy="670"/>
                              <a:chOff x="0" y="0"/>
                              <a:chExt cx="1638" cy="670"/>
                            </a:xfrm>
                          </wpg:grpSpPr>
                          <wps:wsp>
                            <wps:cNvPr id="146" name="立方体 146"/>
                            <wps:cNvSpPr/>
                            <wps:spPr>
                              <a:xfrm>
                                <a:off x="0" y="418"/>
                                <a:ext cx="1638" cy="252"/>
                              </a:xfrm>
                              <a:prstGeom prst="cube">
                                <a:avLst>
                                  <a:gd name="adj" fmla="val 86713"/>
                                </a:avLst>
                              </a:prstGeom>
                              <a:solidFill>
                                <a:srgbClr val="FFFFFF"/>
                              </a:solidFill>
                              <a:ln w="9525" cap="flat" cmpd="sng">
                                <a:solidFill>
                                  <a:srgbClr val="000000"/>
                                </a:solidFill>
                                <a:prstDash val="solid"/>
                                <a:miter/>
                                <a:headEnd type="none" w="med" len="med"/>
                                <a:tailEnd type="none" w="med" len="med"/>
                              </a:ln>
                            </wps:spPr>
                            <wps:bodyPr upright="1"/>
                          </wps:wsp>
                          <wps:wsp>
                            <wps:cNvPr id="147" name="立方体 147"/>
                            <wps:cNvSpPr/>
                            <wps:spPr>
                              <a:xfrm>
                                <a:off x="56" y="23"/>
                                <a:ext cx="1528" cy="572"/>
                              </a:xfrm>
                              <a:prstGeom prst="cube">
                                <a:avLst>
                                  <a:gd name="adj" fmla="val 30944"/>
                                </a:avLst>
                              </a:prstGeom>
                              <a:solidFill>
                                <a:srgbClr val="FFFFFF"/>
                              </a:solidFill>
                              <a:ln w="9525" cap="flat" cmpd="sng">
                                <a:solidFill>
                                  <a:srgbClr val="000000"/>
                                </a:solidFill>
                                <a:prstDash val="solid"/>
                                <a:miter/>
                                <a:headEnd type="none" w="med" len="med"/>
                                <a:tailEnd type="none" w="med" len="med"/>
                              </a:ln>
                            </wps:spPr>
                            <wps:bodyPr upright="1"/>
                          </wps:wsp>
                          <wpg:grpSp>
                            <wpg:cNvPr id="150" name="组合 150"/>
                            <wpg:cNvGrpSpPr/>
                            <wpg:grpSpPr>
                              <a:xfrm>
                                <a:off x="378" y="273"/>
                                <a:ext cx="706" cy="261"/>
                                <a:chOff x="0" y="0"/>
                                <a:chExt cx="706" cy="241"/>
                              </a:xfrm>
                            </wpg:grpSpPr>
                            <wps:wsp>
                              <wps:cNvPr id="148" name="圆角矩形 148"/>
                              <wps:cNvSpPr/>
                              <wps:spPr>
                                <a:xfrm>
                                  <a:off x="0" y="0"/>
                                  <a:ext cx="706" cy="241"/>
                                </a:xfrm>
                                <a:prstGeom prst="roundRect">
                                  <a:avLst>
                                    <a:gd name="adj" fmla="val 32866"/>
                                  </a:avLst>
                                </a:prstGeom>
                                <a:solidFill>
                                  <a:srgbClr val="FFFFFF"/>
                                </a:solidFill>
                                <a:ln w="9525" cap="flat" cmpd="sng">
                                  <a:solidFill>
                                    <a:srgbClr val="000000"/>
                                  </a:solidFill>
                                  <a:prstDash val="solid"/>
                                  <a:headEnd type="none" w="med" len="med"/>
                                  <a:tailEnd type="none" w="med" len="med"/>
                                </a:ln>
                              </wps:spPr>
                              <wps:bodyPr upright="1"/>
                            </wps:wsp>
                            <wps:wsp>
                              <wps:cNvPr id="149" name="圆角矩形 149"/>
                              <wps:cNvSpPr/>
                              <wps:spPr>
                                <a:xfrm>
                                  <a:off x="36" y="30"/>
                                  <a:ext cx="646" cy="181"/>
                                </a:xfrm>
                                <a:prstGeom prst="roundRect">
                                  <a:avLst>
                                    <a:gd name="adj" fmla="val 32866"/>
                                  </a:avLst>
                                </a:prstGeom>
                                <a:solidFill>
                                  <a:srgbClr val="FFFFFF"/>
                                </a:solidFill>
                                <a:ln w="9525" cap="flat" cmpd="sng">
                                  <a:solidFill>
                                    <a:srgbClr val="000000"/>
                                  </a:solidFill>
                                  <a:prstDash val="solid"/>
                                  <a:headEnd type="none" w="med" len="med"/>
                                  <a:tailEnd type="none" w="med" len="med"/>
                                </a:ln>
                              </wps:spPr>
                              <wps:bodyPr upright="1"/>
                            </wps:wsp>
                          </wpg:grpSp>
                          <wps:wsp>
                            <wps:cNvPr id="151" name="文本框 151"/>
                            <wps:cNvSpPr txBox="1"/>
                            <wps:spPr>
                              <a:xfrm>
                                <a:off x="363" y="250"/>
                                <a:ext cx="1101" cy="331"/>
                              </a:xfrm>
                              <a:prstGeom prst="rect">
                                <a:avLst/>
                              </a:prstGeom>
                              <a:noFill/>
                              <a:ln w="9525">
                                <a:noFill/>
                              </a:ln>
                            </wps:spPr>
                            <wps:txbx>
                              <w:txbxContent>
                                <w:p>
                                  <w:pPr>
                                    <w:ind w:firstLine="115" w:firstLineChars="50"/>
                                    <w:rPr>
                                      <w:rFonts w:hint="eastAsia"/>
                                      <w:spacing w:val="40"/>
                                      <w:sz w:val="15"/>
                                      <w:szCs w:val="15"/>
                                    </w:rPr>
                                  </w:pPr>
                                  <w:r>
                                    <w:rPr>
                                      <w:rFonts w:hint="eastAsia"/>
                                      <w:spacing w:val="40"/>
                                      <w:sz w:val="15"/>
                                      <w:szCs w:val="15"/>
                                    </w:rPr>
                                    <w:t>888.88</w:t>
                                  </w:r>
                                </w:p>
                              </w:txbxContent>
                            </wps:txbx>
                            <wps:bodyPr lIns="0" tIns="0" rIns="0" bIns="0" upright="1"/>
                          </wps:wsp>
                          <wps:wsp>
                            <wps:cNvPr id="152" name="立方体 152"/>
                            <wps:cNvSpPr/>
                            <wps:spPr>
                              <a:xfrm>
                                <a:off x="60" y="0"/>
                                <a:ext cx="1518" cy="212"/>
                              </a:xfrm>
                              <a:prstGeom prst="cube">
                                <a:avLst>
                                  <a:gd name="adj" fmla="val 86713"/>
                                </a:avLst>
                              </a:prstGeom>
                              <a:solidFill>
                                <a:srgbClr val="FFFFFF"/>
                              </a:solidFill>
                              <a:ln w="9525" cap="flat" cmpd="sng">
                                <a:solidFill>
                                  <a:srgbClr val="000000"/>
                                </a:solidFill>
                                <a:prstDash val="solid"/>
                                <a:miter/>
                                <a:headEnd type="none" w="med" len="med"/>
                                <a:tailEnd type="none" w="med" len="med"/>
                              </a:ln>
                            </wps:spPr>
                            <wps:bodyPr upright="1"/>
                          </wps:wsp>
                        </wpg:grpSp>
                        <wpg:grpSp>
                          <wpg:cNvPr id="167" name="组合 167"/>
                          <wpg:cNvGrpSpPr/>
                          <wpg:grpSpPr>
                            <a:xfrm>
                              <a:off x="966" y="513"/>
                              <a:ext cx="1096" cy="1033"/>
                              <a:chOff x="0" y="0"/>
                              <a:chExt cx="1096" cy="1033"/>
                            </a:xfrm>
                          </wpg:grpSpPr>
                          <wps:wsp>
                            <wps:cNvPr id="154" name="立方体 154"/>
                            <wps:cNvSpPr/>
                            <wps:spPr>
                              <a:xfrm>
                                <a:off x="1" y="58"/>
                                <a:ext cx="1095" cy="975"/>
                              </a:xfrm>
                              <a:prstGeom prst="cube">
                                <a:avLst>
                                  <a:gd name="adj" fmla="val 17949"/>
                                </a:avLst>
                              </a:prstGeom>
                              <a:noFill/>
                              <a:ln w="9525" cap="flat" cmpd="sng">
                                <a:solidFill>
                                  <a:srgbClr val="000000"/>
                                </a:solidFill>
                                <a:prstDash val="solid"/>
                                <a:miter/>
                                <a:headEnd type="none" w="med" len="med"/>
                                <a:tailEnd type="none" w="med" len="med"/>
                              </a:ln>
                            </wps:spPr>
                            <wps:bodyPr upright="1"/>
                          </wps:wsp>
                          <wps:wsp>
                            <wps:cNvPr id="155" name="椭圆 155"/>
                            <wps:cNvSpPr/>
                            <wps:spPr>
                              <a:xfrm>
                                <a:off x="0" y="800"/>
                                <a:ext cx="1073" cy="103"/>
                              </a:xfrm>
                              <a:prstGeom prst="ellipse">
                                <a:avLst/>
                              </a:prstGeom>
                              <a:solidFill>
                                <a:srgbClr val="FFFFFF"/>
                              </a:solidFill>
                              <a:ln w="9525">
                                <a:noFill/>
                              </a:ln>
                            </wps:spPr>
                            <wps:bodyPr upright="1"/>
                          </wps:wsp>
                          <wps:wsp>
                            <wps:cNvPr id="156" name="直接连接符 156"/>
                            <wps:cNvSpPr/>
                            <wps:spPr>
                              <a:xfrm>
                                <a:off x="920" y="239"/>
                                <a:ext cx="0" cy="792"/>
                              </a:xfrm>
                              <a:prstGeom prst="line">
                                <a:avLst/>
                              </a:prstGeom>
                              <a:ln w="9525" cap="flat" cmpd="sng">
                                <a:solidFill>
                                  <a:srgbClr val="000000"/>
                                </a:solidFill>
                                <a:prstDash val="solid"/>
                                <a:headEnd type="none" w="med" len="med"/>
                                <a:tailEnd type="none" w="med" len="med"/>
                              </a:ln>
                            </wps:spPr>
                            <wps:bodyPr upright="1"/>
                          </wps:wsp>
                          <wps:wsp>
                            <wps:cNvPr id="157" name="椭圆 157"/>
                            <wps:cNvSpPr/>
                            <wps:spPr>
                              <a:xfrm>
                                <a:off x="312" y="179"/>
                                <a:ext cx="353" cy="103"/>
                              </a:xfrm>
                              <a:prstGeom prst="ellipse">
                                <a:avLst/>
                              </a:prstGeom>
                              <a:solidFill>
                                <a:srgbClr val="FFFFFF"/>
                              </a:solidFill>
                              <a:ln w="9525">
                                <a:noFill/>
                              </a:ln>
                            </wps:spPr>
                            <wps:bodyPr upright="1"/>
                          </wps:wsp>
                          <wps:wsp>
                            <wps:cNvPr id="158" name="椭圆 158"/>
                            <wps:cNvSpPr/>
                            <wps:spPr>
                              <a:xfrm>
                                <a:off x="456" y="0"/>
                                <a:ext cx="373" cy="103"/>
                              </a:xfrm>
                              <a:prstGeom prst="ellipse">
                                <a:avLst/>
                              </a:prstGeom>
                              <a:solidFill>
                                <a:srgbClr val="FFFFFF"/>
                              </a:solidFill>
                              <a:ln w="9525">
                                <a:noFill/>
                              </a:ln>
                            </wps:spPr>
                            <wps:bodyPr upright="1"/>
                          </wps:wsp>
                          <wps:wsp>
                            <wps:cNvPr id="159" name="直接连接符 159"/>
                            <wps:cNvSpPr/>
                            <wps:spPr>
                              <a:xfrm flipV="1">
                                <a:off x="671" y="53"/>
                                <a:ext cx="154" cy="174"/>
                              </a:xfrm>
                              <a:prstGeom prst="line">
                                <a:avLst/>
                              </a:prstGeom>
                              <a:ln w="9525" cap="flat" cmpd="sng">
                                <a:solidFill>
                                  <a:srgbClr val="000000"/>
                                </a:solidFill>
                                <a:prstDash val="solid"/>
                                <a:headEnd type="none" w="med" len="med"/>
                                <a:tailEnd type="none" w="med" len="med"/>
                              </a:ln>
                            </wps:spPr>
                            <wps:bodyPr upright="1"/>
                          </wps:wsp>
                          <wps:wsp>
                            <wps:cNvPr id="160" name="平行四边形 160"/>
                            <wps:cNvSpPr/>
                            <wps:spPr>
                              <a:xfrm rot="-5400000" flipH="1">
                                <a:off x="72" y="285"/>
                                <a:ext cx="620" cy="155"/>
                              </a:xfrm>
                              <a:prstGeom prst="parallelogram">
                                <a:avLst>
                                  <a:gd name="adj" fmla="val 124076"/>
                                </a:avLst>
                              </a:prstGeom>
                              <a:solidFill>
                                <a:srgbClr val="FFFFFF"/>
                              </a:solidFill>
                              <a:ln w="9525" cap="flat" cmpd="sng">
                                <a:solidFill>
                                  <a:srgbClr val="000000"/>
                                </a:solidFill>
                                <a:prstDash val="solid"/>
                                <a:miter/>
                                <a:headEnd type="none" w="med" len="med"/>
                                <a:tailEnd type="none" w="med" len="med"/>
                              </a:ln>
                            </wps:spPr>
                            <wps:bodyPr upright="1"/>
                          </wps:wsp>
                          <wps:wsp>
                            <wps:cNvPr id="161" name="直接连接符 161"/>
                            <wps:cNvSpPr/>
                            <wps:spPr>
                              <a:xfrm>
                                <a:off x="669" y="239"/>
                                <a:ext cx="0" cy="429"/>
                              </a:xfrm>
                              <a:prstGeom prst="line">
                                <a:avLst/>
                              </a:prstGeom>
                              <a:ln w="9525" cap="flat" cmpd="sng">
                                <a:solidFill>
                                  <a:srgbClr val="000000"/>
                                </a:solidFill>
                                <a:prstDash val="solid"/>
                                <a:headEnd type="none" w="med" len="med"/>
                                <a:tailEnd type="none" w="med" len="med"/>
                              </a:ln>
                            </wps:spPr>
                            <wps:bodyPr upright="1"/>
                          </wps:wsp>
                          <wps:wsp>
                            <wps:cNvPr id="162" name="矩形 162"/>
                            <wps:cNvSpPr/>
                            <wps:spPr>
                              <a:xfrm>
                                <a:off x="144" y="679"/>
                                <a:ext cx="673" cy="28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3" name="椭圆 163"/>
                            <wps:cNvSpPr/>
                            <wps:spPr>
                              <a:xfrm>
                                <a:off x="312" y="632"/>
                                <a:ext cx="353" cy="103"/>
                              </a:xfrm>
                              <a:prstGeom prst="ellipse">
                                <a:avLst/>
                              </a:prstGeom>
                              <a:solidFill>
                                <a:srgbClr val="FFFFFF"/>
                              </a:solidFill>
                              <a:ln w="9525">
                                <a:noFill/>
                              </a:ln>
                            </wps:spPr>
                            <wps:bodyPr upright="1"/>
                          </wps:wsp>
                          <wps:wsp>
                            <wps:cNvPr id="164" name="直接连接符 164"/>
                            <wps:cNvSpPr/>
                            <wps:spPr>
                              <a:xfrm flipV="1">
                                <a:off x="144" y="811"/>
                                <a:ext cx="125" cy="141"/>
                              </a:xfrm>
                              <a:prstGeom prst="line">
                                <a:avLst/>
                              </a:prstGeom>
                              <a:ln w="9525" cap="flat" cmpd="sng">
                                <a:solidFill>
                                  <a:srgbClr val="000000"/>
                                </a:solidFill>
                                <a:prstDash val="solid"/>
                                <a:headEnd type="none" w="med" len="med"/>
                                <a:tailEnd type="none" w="med" len="med"/>
                              </a:ln>
                            </wps:spPr>
                            <wps:bodyPr upright="1"/>
                          </wps:wsp>
                          <wps:wsp>
                            <wps:cNvPr id="165" name="直接连接符 165"/>
                            <wps:cNvSpPr/>
                            <wps:spPr>
                              <a:xfrm>
                                <a:off x="264" y="681"/>
                                <a:ext cx="0" cy="143"/>
                              </a:xfrm>
                              <a:prstGeom prst="line">
                                <a:avLst/>
                              </a:prstGeom>
                              <a:ln w="9525" cap="flat" cmpd="sng">
                                <a:solidFill>
                                  <a:srgbClr val="000000"/>
                                </a:solidFill>
                                <a:prstDash val="solid"/>
                                <a:headEnd type="none" w="med" len="med"/>
                                <a:tailEnd type="none" w="med" len="med"/>
                              </a:ln>
                            </wps:spPr>
                            <wps:bodyPr upright="1"/>
                          </wps:wsp>
                          <wps:wsp>
                            <wps:cNvPr id="166" name="直接连接符 166"/>
                            <wps:cNvSpPr/>
                            <wps:spPr>
                              <a:xfrm>
                                <a:off x="263" y="811"/>
                                <a:ext cx="553" cy="0"/>
                              </a:xfrm>
                              <a:prstGeom prst="line">
                                <a:avLst/>
                              </a:prstGeom>
                              <a:ln w="9525" cap="flat" cmpd="sng">
                                <a:solidFill>
                                  <a:srgbClr val="000000"/>
                                </a:solidFill>
                                <a:prstDash val="solid"/>
                                <a:headEnd type="none" w="med" len="med"/>
                                <a:tailEnd type="none" w="med" len="med"/>
                              </a:ln>
                            </wps:spPr>
                            <wps:bodyPr upright="1"/>
                          </wps:wsp>
                        </wpg:grpSp>
                        <wps:wsp>
                          <wps:cNvPr id="168" name="圆柱形 168"/>
                          <wps:cNvSpPr/>
                          <wps:spPr>
                            <a:xfrm rot="12900000">
                              <a:off x="1417" y="353"/>
                              <a:ext cx="68" cy="839"/>
                            </a:xfrm>
                            <a:prstGeom prst="can">
                              <a:avLst>
                                <a:gd name="adj" fmla="val 123551"/>
                              </a:avLst>
                            </a:prstGeom>
                            <a:solidFill>
                              <a:srgbClr val="C0C0C0"/>
                            </a:solidFill>
                            <a:ln w="9525" cap="flat" cmpd="sng">
                              <a:solidFill>
                                <a:srgbClr val="000000"/>
                              </a:solidFill>
                              <a:prstDash val="solid"/>
                              <a:headEnd type="none" w="med" len="med"/>
                              <a:tailEnd type="none" w="med" len="med"/>
                            </a:ln>
                          </wps:spPr>
                          <wps:bodyPr upright="1"/>
                        </wps:wsp>
                        <wpg:grpSp>
                          <wpg:cNvPr id="171" name="组合 171"/>
                          <wpg:cNvGrpSpPr/>
                          <wpg:grpSpPr>
                            <a:xfrm>
                              <a:off x="2460" y="1694"/>
                              <a:ext cx="161" cy="345"/>
                              <a:chOff x="0" y="0"/>
                              <a:chExt cx="246" cy="524"/>
                            </a:xfrm>
                          </wpg:grpSpPr>
                          <wps:wsp>
                            <wps:cNvPr id="169" name="圆柱形 169"/>
                            <wps:cNvSpPr/>
                            <wps:spPr>
                              <a:xfrm rot="12900000">
                                <a:off x="138" y="0"/>
                                <a:ext cx="108" cy="299"/>
                              </a:xfrm>
                              <a:prstGeom prst="can">
                                <a:avLst>
                                  <a:gd name="adj" fmla="val 27722"/>
                                </a:avLst>
                              </a:prstGeom>
                              <a:solidFill>
                                <a:srgbClr val="C0C0C0"/>
                              </a:solidFill>
                              <a:ln w="9525" cap="flat" cmpd="sng">
                                <a:solidFill>
                                  <a:srgbClr val="000000"/>
                                </a:solidFill>
                                <a:prstDash val="solid"/>
                                <a:headEnd type="none" w="med" len="med"/>
                                <a:tailEnd type="none" w="med" len="med"/>
                              </a:ln>
                            </wps:spPr>
                            <wps:bodyPr upright="1"/>
                          </wps:wsp>
                          <wps:wsp>
                            <wps:cNvPr id="170" name="圆柱形 170"/>
                            <wps:cNvSpPr/>
                            <wps:spPr>
                              <a:xfrm rot="12900000">
                                <a:off x="0" y="185"/>
                                <a:ext cx="108" cy="339"/>
                              </a:xfrm>
                              <a:prstGeom prst="can">
                                <a:avLst>
                                  <a:gd name="adj" fmla="val 31431"/>
                                </a:avLst>
                              </a:prstGeom>
                              <a:solidFill>
                                <a:srgbClr val="666699"/>
                              </a:solidFill>
                              <a:ln w="9525" cap="flat" cmpd="sng">
                                <a:solidFill>
                                  <a:srgbClr val="000000"/>
                                </a:solidFill>
                                <a:prstDash val="solid"/>
                                <a:headEnd type="none" w="med" len="med"/>
                                <a:tailEnd type="none" w="med" len="med"/>
                              </a:ln>
                            </wps:spPr>
                            <wps:bodyPr upright="1"/>
                          </wps:wsp>
                        </wpg:grpSp>
                        <wps:wsp>
                          <wps:cNvPr id="172" name="直接连接符 172"/>
                          <wps:cNvSpPr/>
                          <wps:spPr>
                            <a:xfrm>
                              <a:off x="1684" y="454"/>
                              <a:ext cx="83" cy="122"/>
                            </a:xfrm>
                            <a:prstGeom prst="line">
                              <a:avLst/>
                            </a:prstGeom>
                            <a:ln w="9525" cap="flat" cmpd="sng">
                              <a:solidFill>
                                <a:srgbClr val="000000"/>
                              </a:solidFill>
                              <a:prstDash val="solid"/>
                              <a:headEnd type="none" w="med" len="med"/>
                              <a:tailEnd type="none" w="med" len="med"/>
                            </a:ln>
                          </wps:spPr>
                          <wps:bodyPr upright="1"/>
                        </wps:wsp>
                        <wps:wsp>
                          <wps:cNvPr id="173" name="任意多边形 173"/>
                          <wps:cNvSpPr/>
                          <wps:spPr>
                            <a:xfrm>
                              <a:off x="1208" y="1108"/>
                              <a:ext cx="1215" cy="1127"/>
                            </a:xfrm>
                            <a:custGeom>
                              <a:avLst/>
                              <a:gdLst/>
                              <a:ahLst/>
                              <a:cxnLst/>
                              <a:pathLst>
                                <a:path w="1215" h="1127">
                                  <a:moveTo>
                                    <a:pt x="17" y="0"/>
                                  </a:moveTo>
                                  <a:cubicBezTo>
                                    <a:pt x="27" y="105"/>
                                    <a:pt x="0" y="458"/>
                                    <a:pt x="75" y="633"/>
                                  </a:cubicBezTo>
                                  <a:cubicBezTo>
                                    <a:pt x="150" y="808"/>
                                    <a:pt x="315" y="969"/>
                                    <a:pt x="467" y="1048"/>
                                  </a:cubicBezTo>
                                  <a:cubicBezTo>
                                    <a:pt x="619" y="1127"/>
                                    <a:pt x="860" y="1122"/>
                                    <a:pt x="985" y="1105"/>
                                  </a:cubicBezTo>
                                  <a:cubicBezTo>
                                    <a:pt x="1110" y="1088"/>
                                    <a:pt x="1167" y="978"/>
                                    <a:pt x="1215" y="944"/>
                                  </a:cubicBezTo>
                                </a:path>
                              </a:pathLst>
                            </a:custGeom>
                            <a:noFill/>
                            <a:ln w="9525" cap="flat" cmpd="sng">
                              <a:solidFill>
                                <a:srgbClr val="000000"/>
                              </a:solidFill>
                              <a:prstDash val="solid"/>
                              <a:headEnd type="none" w="med" len="med"/>
                              <a:tailEnd type="none" w="med" len="med"/>
                            </a:ln>
                          </wps:spPr>
                          <wps:bodyPr upright="1"/>
                        </wps:wsp>
                        <wps:wsp>
                          <wps:cNvPr id="174" name="直接连接符 174"/>
                          <wps:cNvSpPr/>
                          <wps:spPr>
                            <a:xfrm>
                              <a:off x="573" y="1335"/>
                              <a:ext cx="573" cy="366"/>
                            </a:xfrm>
                            <a:prstGeom prst="line">
                              <a:avLst/>
                            </a:prstGeom>
                            <a:ln w="9525" cap="flat" cmpd="sng">
                              <a:solidFill>
                                <a:srgbClr val="000000"/>
                              </a:solidFill>
                              <a:prstDash val="solid"/>
                              <a:headEnd type="none" w="med" len="med"/>
                              <a:tailEnd type="none" w="med" len="med"/>
                            </a:ln>
                          </wps:spPr>
                          <wps:bodyPr upright="1"/>
                        </wps:wsp>
                        <wps:wsp>
                          <wps:cNvPr id="175" name="直接连接符 175"/>
                          <wps:cNvSpPr/>
                          <wps:spPr>
                            <a:xfrm>
                              <a:off x="2531" y="1347"/>
                              <a:ext cx="0" cy="428"/>
                            </a:xfrm>
                            <a:prstGeom prst="line">
                              <a:avLst/>
                            </a:prstGeom>
                            <a:ln w="9525" cap="flat" cmpd="sng">
                              <a:solidFill>
                                <a:srgbClr val="000000"/>
                              </a:solidFill>
                              <a:prstDash val="solid"/>
                              <a:headEnd type="none" w="med" len="med"/>
                              <a:tailEnd type="none" w="med" len="med"/>
                            </a:ln>
                          </wps:spPr>
                          <wps:bodyPr upright="1"/>
                        </wps:wsp>
                        <wps:wsp>
                          <wps:cNvPr id="176" name="直接连接符 176"/>
                          <wps:cNvSpPr/>
                          <wps:spPr>
                            <a:xfrm>
                              <a:off x="1304" y="263"/>
                              <a:ext cx="200" cy="348"/>
                            </a:xfrm>
                            <a:prstGeom prst="line">
                              <a:avLst/>
                            </a:prstGeom>
                            <a:ln w="9525" cap="flat" cmpd="sng">
                              <a:solidFill>
                                <a:srgbClr val="000000"/>
                              </a:solidFill>
                              <a:prstDash val="solid"/>
                              <a:headEnd type="none" w="med" len="med"/>
                              <a:tailEnd type="none" w="med" len="med"/>
                            </a:ln>
                          </wps:spPr>
                          <wps:bodyPr upright="1"/>
                        </wps:wsp>
                        <wps:wsp>
                          <wps:cNvPr id="177" name="文本框 177"/>
                          <wps:cNvSpPr txBox="1"/>
                          <wps:spPr>
                            <a:xfrm>
                              <a:off x="2292" y="1086"/>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电阻</w:t>
                                </w:r>
                              </w:p>
                            </w:txbxContent>
                          </wps:txbx>
                          <wps:bodyPr lIns="0" tIns="0" rIns="0" bIns="0" upright="1"/>
                        </wps:wsp>
                        <wps:wsp>
                          <wps:cNvPr id="178" name="文本框 178"/>
                          <wps:cNvSpPr txBox="1"/>
                          <wps:spPr>
                            <a:xfrm>
                              <a:off x="1015" y="0"/>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铜条</w:t>
                                </w:r>
                              </w:p>
                            </w:txbxContent>
                          </wps:txbx>
                          <wps:bodyPr lIns="0" tIns="0" rIns="0" bIns="0" upright="1"/>
                        </wps:wsp>
                        <wpg:grpSp>
                          <wpg:cNvPr id="181" name="组合 181"/>
                          <wpg:cNvGrpSpPr/>
                          <wpg:grpSpPr>
                            <a:xfrm>
                              <a:off x="0" y="850"/>
                              <a:ext cx="1135" cy="559"/>
                              <a:chOff x="0" y="0"/>
                              <a:chExt cx="1135" cy="559"/>
                            </a:xfrm>
                          </wpg:grpSpPr>
                          <wps:wsp>
                            <wps:cNvPr id="179" name="文本框 179"/>
                            <wps:cNvSpPr txBox="1"/>
                            <wps:spPr>
                              <a:xfrm>
                                <a:off x="284" y="0"/>
                                <a:ext cx="719" cy="331"/>
                              </a:xfrm>
                              <a:prstGeom prst="rect">
                                <a:avLst/>
                              </a:prstGeom>
                              <a:noFill/>
                              <a:ln w="9525">
                                <a:noFill/>
                              </a:ln>
                            </wps:spPr>
                            <wps:txbx>
                              <w:txbxContent>
                                <w:p>
                                  <w:pPr>
                                    <w:ind w:firstLine="90" w:firstLineChars="50"/>
                                    <w:rPr>
                                      <w:rFonts w:hint="eastAsia"/>
                                      <w:sz w:val="18"/>
                                      <w:szCs w:val="18"/>
                                    </w:rPr>
                                  </w:pPr>
                                  <w:r>
                                    <w:rPr>
                                      <w:rFonts w:hint="eastAsia"/>
                                      <w:sz w:val="18"/>
                                      <w:szCs w:val="18"/>
                                    </w:rPr>
                                    <w:t>读数</w:t>
                                  </w:r>
                                </w:p>
                              </w:txbxContent>
                            </wps:txbx>
                            <wps:bodyPr lIns="0" tIns="0" rIns="0" bIns="0" upright="1"/>
                          </wps:wsp>
                          <wps:wsp>
                            <wps:cNvPr id="180" name="文本框 180"/>
                            <wps:cNvSpPr txBox="1"/>
                            <wps:spPr>
                              <a:xfrm>
                                <a:off x="0" y="228"/>
                                <a:ext cx="1135" cy="331"/>
                              </a:xfrm>
                              <a:prstGeom prst="rect">
                                <a:avLst/>
                              </a:prstGeom>
                              <a:noFill/>
                              <a:ln w="9525">
                                <a:noFill/>
                              </a:ln>
                            </wps:spPr>
                            <wps:txbx>
                              <w:txbxContent>
                                <w:p>
                                  <w:pPr>
                                    <w:ind w:firstLine="90" w:firstLineChars="50"/>
                                    <w:rPr>
                                      <w:rFonts w:hint="eastAsia"/>
                                      <w:sz w:val="18"/>
                                      <w:szCs w:val="18"/>
                                    </w:rPr>
                                  </w:pPr>
                                  <w:r>
                                    <w:rPr>
                                      <w:rFonts w:hint="eastAsia"/>
                                      <w:sz w:val="18"/>
                                      <w:szCs w:val="18"/>
                                    </w:rPr>
                                    <w:t>（单位：N）</w:t>
                                  </w:r>
                                </w:p>
                                <w:p/>
                              </w:txbxContent>
                            </wps:txbx>
                            <wps:bodyPr lIns="0" tIns="0" rIns="0" bIns="0" upright="1"/>
                          </wps:wsp>
                        </wpg:grpSp>
                      </wpg:grpSp>
                      <wps:wsp>
                        <wps:cNvPr id="183" name="文本框 183"/>
                        <wps:cNvSpPr txBox="1"/>
                        <wps:spPr>
                          <a:xfrm>
                            <a:off x="981" y="77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N</w:t>
                              </w:r>
                            </w:p>
                          </w:txbxContent>
                        </wps:txbx>
                        <wps:bodyPr lIns="0" tIns="0" rIns="0" bIns="0" upright="1"/>
                      </wps:wsp>
                      <wps:wsp>
                        <wps:cNvPr id="184" name="文本框 184"/>
                        <wps:cNvSpPr txBox="1"/>
                        <wps:spPr>
                          <a:xfrm>
                            <a:off x="1609" y="774"/>
                            <a:ext cx="374" cy="331"/>
                          </a:xfrm>
                          <a:prstGeom prst="rect">
                            <a:avLst/>
                          </a:prstGeom>
                          <a:noFill/>
                          <a:ln w="9525">
                            <a:noFill/>
                          </a:ln>
                        </wps:spPr>
                        <wps:txbx>
                          <w:txbxContent>
                            <w:p>
                              <w:pPr>
                                <w:ind w:firstLine="90" w:firstLineChars="50"/>
                                <w:rPr>
                                  <w:rFonts w:hint="eastAsia"/>
                                  <w:sz w:val="18"/>
                                  <w:szCs w:val="18"/>
                                </w:rPr>
                              </w:pPr>
                              <w:r>
                                <w:rPr>
                                  <w:rFonts w:hint="eastAsia"/>
                                  <w:sz w:val="18"/>
                                  <w:szCs w:val="18"/>
                                </w:rPr>
                                <w:t>S</w:t>
                              </w:r>
                            </w:p>
                          </w:txbxContent>
                        </wps:txbx>
                        <wps:bodyPr lIns="0" tIns="0" rIns="0" bIns="0" upright="1"/>
                      </wps:wsp>
                      <wps:wsp>
                        <wps:cNvPr id="185" name="文本框 185"/>
                        <wps:cNvSpPr txBox="1"/>
                        <wps:spPr>
                          <a:xfrm>
                            <a:off x="1649" y="203"/>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186" name="文本框 186"/>
                        <wps:cNvSpPr txBox="1"/>
                        <wps:spPr>
                          <a:xfrm>
                            <a:off x="1228" y="1052"/>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g:wgp>
                  </a:graphicData>
                </a:graphic>
              </wp:anchor>
            </w:drawing>
          </mc:Choice>
          <mc:Fallback>
            <w:pict>
              <v:group id="_x0000_s1026" o:spid="_x0000_s1026" o:spt="203" style="position:absolute;left:0pt;margin-left:285.8pt;margin-top:60.65pt;height:111.75pt;width:150.55pt;z-index:251722752;mso-width-relative:page;mso-height-relative:page;" coordsize="3011,2235" o:gfxdata="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">
                <o:lock v:ext="edit" grouping="f" rotation="f" text="f" aspectratio="f"/>
                <v:group id="_x0000_s1026" o:spid="_x0000_s1026" o:spt="203" style="position:absolute;left:0;top:0;height:2235;width:3011;" coordsize="3011,2235"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grouping="f" rotation="f" text="f" aspectratio="f"/>
                  <v:shape id="_x0000_s1026" o:spid="_x0000_s1026" o:spt="100" style="position:absolute;left:2065;top:1145;height:572;width:637;" filled="f" stroked="t" coordsize="637,572" o:gfxdata="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HKd0ugAAANwA&#10;AAAPAAAAAAAAAAEAIAAAACIAAABkcnMvZG93bnJldi54bWxQSwECFAAUAAAACACHTuJAMy8FnjsA&#10;AAA5AAAAEAAAAAAAAAABACAAAAAJAQAAZHJzL3NoYXBleG1sLnhtbFBLBQYAAAAABgAGAFsBAACz&#10;AwAAAAA=&#10;" path="m0,0c48,107,96,215,191,286c286,357,509,381,573,429c637,477,605,524,573,572e">
                    <v:fill on="f" focussize="0,0"/>
                    <v:stroke color="#000000" joinstyle="round"/>
                    <v:imagedata o:title=""/>
                    <o:lock v:ext="edit" aspectratio="f"/>
                  </v:shape>
                  <v:group id="_x0000_s1026" o:spid="_x0000_s1026" o:spt="203" style="position:absolute;left:708;top:1372;height:670;width:1638;" coordsize="1638,670"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grouping="f" rotation="f" text="f" aspectratio="f"/>
                    <v:shape id="_x0000_s1026" o:spid="_x0000_s1026" o:spt="16" type="#_x0000_t16" style="position:absolute;left:0;top:418;height:252;width:1638;" fillcolor="#FFFFFF" filled="t" stroked="t" coordsize="21600,21600" o:gfxdata="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ELGSLgAAADcAAAA&#10;DwAAAAAAAAABACAAAAAiAAAAZHJzL2Rvd25yZXYueG1sUEsBAhQAFAAAAAgAh07iQDMvBZ47AAAA&#10;OQAAABAAAAAAAAAAAQAgAAAABwEAAGRycy9zaGFwZXhtbC54bWxQSwUGAAAAAAYABgBbAQAAsQMA&#10;AAAA&#10;" adj="18730">
                      <v:fill on="t" focussize="0,0"/>
                      <v:stroke color="#000000" joinstyle="miter"/>
                      <v:imagedata o:title=""/>
                      <o:lock v:ext="edit" aspectratio="f"/>
                    </v:shape>
                    <v:shape id="_x0000_s1026" o:spid="_x0000_s1026" o:spt="16" type="#_x0000_t16" style="position:absolute;left:56;top:23;height:572;width:1528;" fillcolor="#FFFFFF" filled="t" stroked="t" coordsize="21600,21600" o:gfxdata="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17t87gAAADcAAAA&#10;DwAAAAAAAAABACAAAAAiAAAAZHJzL2Rvd25yZXYueG1sUEsBAhQAFAAAAAgAh07iQDMvBZ47AAAA&#10;OQAAABAAAAAAAAAAAQAgAAAABwEAAGRycy9zaGFwZXhtbC54bWxQSwUGAAAAAAYABgBbAQAAsQMA&#10;AAAA&#10;" adj="6684">
                      <v:fill on="t" focussize="0,0"/>
                      <v:stroke color="#000000" joinstyle="miter"/>
                      <v:imagedata o:title=""/>
                      <o:lock v:ext="edit" aspectratio="f"/>
                    </v:shape>
                    <v:group id="_x0000_s1026" o:spid="_x0000_s1026" o:spt="203" style="position:absolute;left:378;top:273;height:261;width:706;" coordsize="706,241"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grouping="f" rotation="f" text="f" aspectratio="f"/>
                      <v:roundrect id="_x0000_s1026" o:spid="_x0000_s1026" o:spt="2" style="position:absolute;left:0;top:0;height:241;width:706;" fillcolor="#FFFFFF" filled="t" stroked="t" coordsize="21600,21600" arcsize="0.328657407407407" o:gfxdata="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y+Qh&#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roundrect>
                      <v:roundrect id="_x0000_s1026" o:spid="_x0000_s1026" o:spt="2" style="position:absolute;left:36;top:30;height:181;width:646;" fillcolor="#FFFFFF" filled="t" stroked="t" coordsize="21600,21600" arcsize="0.328657407407407" o:gfxdata="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HQbq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group>
                    <v:shape id="_x0000_s1026" o:spid="_x0000_s1026" o:spt="202" type="#_x0000_t202" style="position:absolute;left:363;top:250;height:331;width:1101;" filled="f" stroked="f" coordsize="21600,21600" o:gfxdata="UEsDBAoAAAAAAIdO4kAAAAAAAAAAAAAAAAAEAAAAZHJzL1BLAwQUAAAACACHTuJA23/c5LwAAADc&#10;AAAADwAAAGRycy9kb3ducmV2LnhtbEVPTWsCMRC9F/wPYYTearKFSl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3O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115" w:firstLineChars="50"/>
                              <w:rPr>
                                <w:rFonts w:hint="eastAsia"/>
                                <w:spacing w:val="40"/>
                                <w:sz w:val="15"/>
                                <w:szCs w:val="15"/>
                              </w:rPr>
                            </w:pPr>
                            <w:r>
                              <w:rPr>
                                <w:rFonts w:hint="eastAsia"/>
                                <w:spacing w:val="40"/>
                                <w:sz w:val="15"/>
                                <w:szCs w:val="15"/>
                              </w:rPr>
                              <w:t>888.88</w:t>
                            </w:r>
                          </w:p>
                        </w:txbxContent>
                      </v:textbox>
                    </v:shape>
                    <v:shape id="_x0000_s1026" o:spid="_x0000_s1026" o:spt="16" type="#_x0000_t16" style="position:absolute;left:60;top:0;height:212;width:1518;" fillcolor="#FFFFFF" filled="t" stroked="t" coordsize="21600,21600" o:gfxdata="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BWlrsAAADc&#10;AAAADwAAAAAAAAABACAAAAAiAAAAZHJzL2Rvd25yZXYueG1sUEsBAhQAFAAAAAgAh07iQDMvBZ47&#10;AAAAOQAAABAAAAAAAAAAAQAgAAAACgEAAGRycy9zaGFwZXhtbC54bWxQSwUGAAAAAAYABgBbAQAA&#10;tAMAAAAA&#10;" adj="18730">
                      <v:fill on="t" focussize="0,0"/>
                      <v:stroke color="#000000" joinstyle="miter"/>
                      <v:imagedata o:title=""/>
                      <o:lock v:ext="edit" aspectratio="f"/>
                    </v:shape>
                  </v:group>
                  <v:group id="_x0000_s1026" o:spid="_x0000_s1026" o:spt="203" style="position:absolute;left:966;top:513;height:1033;width:1096;" coordsize="1096,1033"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grouping="f" rotation="f" text="f" aspectratio="f"/>
                    <v:shape id="_x0000_s1026" o:spid="_x0000_s1026" o:spt="16" type="#_x0000_t16" style="position:absolute;left:1;top:58;height:975;width:1095;" filled="f" stroked="t" coordsize="21600,21600" o:gfxdata="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VrJr4A&#10;AADcAAAADwAAAAAAAAABACAAAAAiAAAAZHJzL2Rvd25yZXYueG1sUEsBAhQAFAAAAAgAh07iQDMv&#10;BZ47AAAAOQAAABAAAAAAAAAAAQAgAAAADQEAAGRycy9zaGFwZXhtbC54bWxQSwUGAAAAAAYABgBb&#10;AQAAtwMAAAAA&#10;" adj="3877">
                      <v:fill on="f" focussize="0,0"/>
                      <v:stroke color="#000000" joinstyle="miter"/>
                      <v:imagedata o:title=""/>
                      <o:lock v:ext="edit" aspectratio="f"/>
                    </v:shape>
                    <v:shape id="_x0000_s1026" o:spid="_x0000_s1026" o:spt="3" type="#_x0000_t3" style="position:absolute;left:0;top:800;height:103;width:1073;" fillcolor="#FFFFFF" filled="t" stroked="f" coordsize="21600,21600" o:gfxdata="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qZ9ugAAANwA&#10;AAAPAAAAAAAAAAEAIAAAACIAAABkcnMvZG93bnJldi54bWxQSwECFAAUAAAACACHTuJAMy8FnjsA&#10;AAA5AAAAEAAAAAAAAAABACAAAAAJAQAAZHJzL3NoYXBleG1sLnhtbFBLBQYAAAAABgAGAFsBAACz&#10;AwAAAAA=&#10;">
                      <v:fill on="t" focussize="0,0"/>
                      <v:stroke on="f"/>
                      <v:imagedata o:title=""/>
                      <o:lock v:ext="edit" aspectratio="f"/>
                    </v:shape>
                    <v:line id="_x0000_s1026" o:spid="_x0000_s1026" o:spt="20" style="position:absolute;left:920;top:239;height:792;width: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3" type="#_x0000_t3" style="position:absolute;left:312;top:179;height:103;width:353;" fillcolor="#FFFFFF" filled="t" stroked="f" coordsize="21600,21600" o:gfxdata="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vJ2RugAAANwA&#10;AAAPAAAAAAAAAAEAIAAAACIAAABkcnMvZG93bnJldi54bWxQSwECFAAUAAAACACHTuJAMy8FnjsA&#10;AAA5AAAAEAAAAAAAAAABACAAAAAJAQAAZHJzL3NoYXBleG1sLnhtbFBLBQYAAAAABgAGAFsBAACz&#10;AwAAAAA=&#10;">
                      <v:fill on="t" focussize="0,0"/>
                      <v:stroke on="f"/>
                      <v:imagedata o:title=""/>
                      <o:lock v:ext="edit" aspectratio="f"/>
                    </v:shape>
                    <v:shape id="_x0000_s1026" o:spid="_x0000_s1026" o:spt="3" type="#_x0000_t3" style="position:absolute;left:456;top:0;height:103;width:373;" fillcolor="#FFFFFF" filled="t" stroked="f" coordsize="21600,21600" o:gfxdata="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jCeO8AAAA&#10;3AAAAA8AAAAAAAAAAQAgAAAAIgAAAGRycy9kb3ducmV2LnhtbFBLAQIUABQAAAAIAIdO4kAzLwWe&#10;OwAAADkAAAAQAAAAAAAAAAEAIAAAAAsBAABkcnMvc2hhcGV4bWwueG1sUEsFBgAAAAAGAAYAWwEA&#10;ALUDAAAAAA==&#10;">
                      <v:fill on="t" focussize="0,0"/>
                      <v:stroke on="f"/>
                      <v:imagedata o:title=""/>
                      <o:lock v:ext="edit" aspectratio="f"/>
                    </v:shape>
                    <v:line id="_x0000_s1026" o:spid="_x0000_s1026" o:spt="20" style="position:absolute;left:671;top:53;flip:y;height:174;width:154;" filled="f" stroked="t" coordsize="21600,21600" o:gfxdata="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rr9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7" type="#_x0000_t7" style="position:absolute;left:72;top:285;flip:x;height:155;width:620;rotation:5898240f;" fillcolor="#FFFFFF" filled="t" stroked="t" coordsize="21600,21600" o:gfxdata="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W/XC/&#10;AAAA3AAAAA8AAAAAAAAAAQAgAAAAIgAAAGRycy9kb3ducmV2LnhtbFBLAQIUABQAAAAIAIdO4kAz&#10;LwWeOwAAADkAAAAQAAAAAAAAAAEAIAAAAA4BAABkcnMvc2hhcGV4bWwueG1sUEsFBgAAAAAGAAYA&#10;WwEAALgDAAAAAA==&#10;" adj="6700">
                      <v:fill on="t" focussize="0,0"/>
                      <v:stroke color="#000000" joinstyle="miter"/>
                      <v:imagedata o:title=""/>
                      <o:lock v:ext="edit" aspectratio="f"/>
                    </v:shape>
                    <v:line id="_x0000_s1026" o:spid="_x0000_s1026" o:spt="20" style="position:absolute;left:669;top:239;height:429;width:0;" filled="f" stroked="t" coordsize="21600,21600" o:gfxdata="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2R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144;top:679;height:283;width:673;" fillcolor="#FFFFFF" filled="t" stroked="t" coordsize="21600,21600" o:gfxdata="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KZT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3" type="#_x0000_t3" style="position:absolute;left:312;top:632;height:103;width:353;" fillcolor="#FFFFFF" filled="t" stroked="f" coordsize="21600,21600" o:gfxdata="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61EvugAAANwA&#10;AAAPAAAAAAAAAAEAIAAAACIAAABkcnMvZG93bnJldi54bWxQSwECFAAUAAAACACHTuJAMy8FnjsA&#10;AAA5AAAAEAAAAAAAAAABACAAAAAJAQAAZHJzL3NoYXBleG1sLnhtbFBLBQYAAAAABgAGAFsBAACz&#10;AwAAAAA=&#10;">
                      <v:fill on="t" focussize="0,0"/>
                      <v:stroke on="f"/>
                      <v:imagedata o:title=""/>
                      <o:lock v:ext="edit" aspectratio="f"/>
                    </v:shape>
                    <v:line id="_x0000_s1026" o:spid="_x0000_s1026" o:spt="20" style="position:absolute;left:144;top:811;flip:y;height:141;width:125;" filled="f" stroked="t" coordsize="21600,21600" o:gfxdata="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eO1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64;top:681;height:143;width: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63;top:811;height:0;width:553;" filled="f" stroked="t" coordsize="21600,21600" o:gfxdata="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HQW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_x0000_s1026" o:spid="_x0000_s1026" o:spt="22" type="#_x0000_t22" style="position:absolute;left:1417;top:353;height:839;width:68;rotation:-9502720f;" fillcolor="#C0C0C0" filled="t" stroked="t" coordsize="21600,21600" o:gfxdata="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4e3FW/&#10;AAAA3AAAAA8AAAAAAAAAAQAgAAAAIgAAAGRycy9kb3ducmV2LnhtbFBLAQIUABQAAAAIAIdO4kAz&#10;LwWeOwAAADkAAAAQAAAAAAAAAAEAIAAAAA4BAABkcnMvc2hhcGV4bWwueG1sUEsFBgAAAAAGAAYA&#10;WwEAALgDAAAAAA==&#10;" adj="2163">
                    <v:fill on="t" focussize="0,0"/>
                    <v:stroke color="#000000" joinstyle="round"/>
                    <v:imagedata o:title=""/>
                    <o:lock v:ext="edit" aspectratio="f"/>
                  </v:shape>
                  <v:group id="_x0000_s1026" o:spid="_x0000_s1026" o:spt="203" style="position:absolute;left:2460;top:1694;height:345;width:161;" coordsize="246,524"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grouping="f" rotation="f" text="f" aspectratio="f"/>
                    <v:shape id="_x0000_s1026" o:spid="_x0000_s1026" o:spt="22" type="#_x0000_t22" style="position:absolute;left:138;top:0;height:299;width:108;rotation:-9502720f;" fillcolor="#C0C0C0" filled="t" stroked="t" coordsize="21600,21600" o:gfxdata="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Sec68AAAA&#10;3AAAAA8AAAAAAAAAAQAgAAAAIgAAAGRycy9kb3ducmV2LnhtbFBLAQIUABQAAAAIAIdO4kAzLwWe&#10;OwAAADkAAAAQAAAAAAAAAAEAIAAAAAsBAABkcnMvc2hhcGV4bWwueG1sUEsFBgAAAAAGAAYAWwEA&#10;ALUDAAAAAA==&#10;" adj="2163">
                      <v:fill on="t" focussize="0,0"/>
                      <v:stroke color="#000000" joinstyle="round"/>
                      <v:imagedata o:title=""/>
                      <o:lock v:ext="edit" aspectratio="f"/>
                    </v:shape>
                    <v:shape id="_x0000_s1026" o:spid="_x0000_s1026" o:spt="22" type="#_x0000_t22" style="position:absolute;left:0;top:185;height:339;width:108;rotation:-9502720f;" fillcolor="#666699" filled="t" stroked="t" coordsize="21600,21600" o:gfxdata="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QpOO/&#10;AAAA3AAAAA8AAAAAAAAAAQAgAAAAIgAAAGRycy9kb3ducmV2LnhtbFBLAQIUABQAAAAIAIdO4kAz&#10;LwWeOwAAADkAAAAQAAAAAAAAAAEAIAAAAA4BAABkcnMvc2hhcGV4bWwueG1sUEsFBgAAAAAGAAYA&#10;WwEAALgDAAAAAA==&#10;" adj="2163">
                      <v:fill on="t" focussize="0,0"/>
                      <v:stroke color="#000000" joinstyle="round"/>
                      <v:imagedata o:title=""/>
                      <o:lock v:ext="edit" aspectratio="f"/>
                    </v:shape>
                  </v:group>
                  <v:line id="_x0000_s1026" o:spid="_x0000_s1026" o:spt="20" style="position:absolute;left:1684;top:454;height:122;width:83;" filled="f" stroked="t" coordsize="21600,21600" o:gfxdata="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XRt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100" style="position:absolute;left:1208;top:1108;height:1127;width:1215;" filled="f" stroked="t" coordsize="1215,1127" o:gfxdata="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kBLsAAADc&#10;AAAADwAAAAAAAAABACAAAAAiAAAAZHJzL2Rvd25yZXYueG1sUEsBAhQAFAAAAAgAh07iQDMvBZ47&#10;AAAAOQAAABAAAAAAAAAAAQAgAAAACgEAAGRycy9zaGFwZXhtbC54bWxQSwUGAAAAAAYABgBbAQAA&#10;tAMAAAAA&#10;" path="m17,0c27,105,0,458,75,633c150,808,315,969,467,1048c619,1127,860,1122,985,1105c1110,1088,1167,978,1215,944e">
                    <v:fill on="f" focussize="0,0"/>
                    <v:stroke color="#000000" joinstyle="round"/>
                    <v:imagedata o:title=""/>
                    <o:lock v:ext="edit" aspectratio="f"/>
                  </v:shape>
                  <v:line id="_x0000_s1026" o:spid="_x0000_s1026" o:spt="20" style="position:absolute;left:573;top:1335;height:366;width:573;" filled="f" stroked="t" coordsize="21600,21600" o:gfxdata="UEsDBAoAAAAAAIdO4kAAAAAAAAAAAAAAAAAEAAAAZHJzL1BLAwQUAAAACACHTuJAw8DsWb0AAADc&#10;AAAADwAAAGRycy9kb3ducmV2LnhtbEVPyWrDMBC9F/IPYgK9hESyW9L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wOx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531;top:1347;height:428;width:0;" filled="f" stroked="t" coordsize="21600,21600" o:gfxdata="UEsDBAoAAAAAAIdO4kAAAAAAAAAAAAAAAAAEAAAAZHJzL1BLAwQUAAAACACHTuJArIxJwr0AAADc&#10;AAAADwAAAGRycy9kb3ducmV2LnhtbEVPyWrDMBC9F/IPYgK9hESyS9P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jEn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304;top:263;height:348;width:200;" filled="f" stroked="t" coordsize="21600,21600" o:gfxdata="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te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2292;top:1086;height:331;width:719;" filled="f" stroked="f" coordsize="21600,21600" o:gfxdata="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71r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电阻</w:t>
                          </w:r>
                        </w:p>
                      </w:txbxContent>
                    </v:textbox>
                  </v:shape>
                  <v:shape id="_x0000_s1026" o:spid="_x0000_s1026" o:spt="202" type="#_x0000_t202" style="position:absolute;left:1015;top:0;height:331;width:719;" filled="f" stroked="f" coordsize="21600,21600" o:gfxdata="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8CkZ&#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铜条</w:t>
                          </w:r>
                        </w:p>
                      </w:txbxContent>
                    </v:textbox>
                  </v:shape>
                  <v:group id="_x0000_s1026" o:spid="_x0000_s1026" o:spt="203" style="position:absolute;left:0;top:850;height:559;width:1135;" coordsize="1135,559"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grouping="f" rotation="f" text="f" aspectratio="f"/>
                    <v:shape id="_x0000_s1026" o:spid="_x0000_s1026" o:spt="202" type="#_x0000_t202" style="position:absolute;left:284;top:0;height:331;width:719;" filled="f" stroked="f" coordsize="21600,21600" o:gfxdata="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8jI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读数</w:t>
                            </w:r>
                          </w:p>
                        </w:txbxContent>
                      </v:textbox>
                    </v:shape>
                    <v:shape id="_x0000_s1026" o:spid="_x0000_s1026" o:spt="202" type="#_x0000_t202" style="position:absolute;left:0;top:228;height:331;width:1135;" filled="f" stroked="f" coordsize="21600,21600" o:gfxdata="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TVT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（单位：N）</w:t>
                            </w:r>
                          </w:p>
                          <w:p/>
                        </w:txbxContent>
                      </v:textbox>
                    </v:shape>
                  </v:group>
                </v:group>
                <v:shape id="_x0000_s1026" o:spid="_x0000_s1026" o:spt="202" type="#_x0000_t202" style="position:absolute;left:981;top:774;height:331;width:374;" filled="f" stroked="f" coordsize="21600,21600" o:gfxdata="UEsDBAoAAAAAAIdO4kAAAAAAAAAAAAAAAAAEAAAAZHJzL1BLAwQUAAAACACHTuJAOoHLT7wAAADc&#10;AAAADwAAAGRycy9kb3ducmV2LnhtbEVPS2sCMRC+F/wPYYTeamIF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By0+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N</w:t>
                        </w:r>
                      </w:p>
                    </w:txbxContent>
                  </v:textbox>
                </v:shape>
                <v:shape id="_x0000_s1026" o:spid="_x0000_s1026" o:spt="202" type="#_x0000_t202" style="position:absolute;left:1609;top:774;height:331;width:374;" filled="f" stroked="f" coordsize="21600,21600" o:gfxdata="UEsDBAoAAAAAAIdO4kAAAAAAAAAAAAAAAAAEAAAAZHJzL1BLAwQUAAAACACHTuJAtWhTO7wAAADc&#10;AAAADwAAAGRycy9kb3ducmV2LnhtbEVPS2sCMRC+F/wPYYTeamIR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oUz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rPr>
                        </w:pPr>
                        <w:r>
                          <w:rPr>
                            <w:rFonts w:hint="eastAsia"/>
                            <w:sz w:val="18"/>
                            <w:szCs w:val="18"/>
                          </w:rPr>
                          <w:t>S</w:t>
                        </w:r>
                      </w:p>
                    </w:txbxContent>
                  </v:textbox>
                </v:shape>
                <v:shape id="_x0000_s1026" o:spid="_x0000_s1026" o:spt="202" type="#_x0000_t202" style="position:absolute;left:1649;top:203;height:331;width:374;" filled="f" stroked="f" coordsize="21600,21600" o:gfxdata="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k9q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1228;top:1052;height:331;width:374;"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group>
            </w:pict>
          </mc:Fallback>
        </mc:AlternateContent>
      </w:r>
      <w:r>
        <w:rPr>
          <w:color w:val="000000"/>
        </w:rPr>
        <w:t>7．（15）小明在研究性学习中设计了一种可测量磁感应强度的实验，其装置如图所示。在该实验中，磁铁固定在水平放置的电子测力计上，此时电子测力计的计数为</w:t>
      </w:r>
      <w:r>
        <w:rPr>
          <w:i/>
          <w:color w:val="000000"/>
        </w:rPr>
        <w:t>G</w:t>
      </w:r>
      <w:r>
        <w:rPr>
          <w:color w:val="000000"/>
          <w:vertAlign w:val="subscript"/>
        </w:rPr>
        <w:t>1</w:t>
      </w:r>
      <w:r>
        <w:rPr>
          <w:color w:val="000000"/>
        </w:rPr>
        <w:t>，磁铁两极之间的磁场可视为水平匀强磁场，其余区域磁场不计。直铜条</w:t>
      </w:r>
      <w:r>
        <w:rPr>
          <w:i/>
          <w:color w:val="000000"/>
        </w:rPr>
        <w:t>AB</w:t>
      </w:r>
      <w:r>
        <w:rPr>
          <w:color w:val="000000"/>
        </w:rPr>
        <w:t>的两端通过导线与一电阻连接成闭合回路，总阻值为</w:t>
      </w:r>
      <w:r>
        <w:rPr>
          <w:i/>
          <w:color w:val="000000"/>
        </w:rPr>
        <w:t>R</w:t>
      </w:r>
      <w:r>
        <w:rPr>
          <w:color w:val="000000"/>
        </w:rPr>
        <w:t>。若让铜条水平且垂直于磁场，以恒定的速率</w:t>
      </w:r>
      <w:r>
        <w:rPr>
          <w:i/>
          <w:color w:val="000000"/>
        </w:rPr>
        <w:t>v</w:t>
      </w:r>
      <w:r>
        <w:rPr>
          <w:color w:val="000000"/>
        </w:rPr>
        <w:t>在磁场中竖直向下运动，这时电子测力计的计数为</w:t>
      </w:r>
      <w:r>
        <w:rPr>
          <w:i/>
          <w:color w:val="000000"/>
        </w:rPr>
        <w:t>G</w:t>
      </w:r>
      <w:r>
        <w:rPr>
          <w:color w:val="000000"/>
          <w:vertAlign w:val="subscript"/>
        </w:rPr>
        <w:t>2</w:t>
      </w:r>
      <w:r>
        <w:rPr>
          <w:color w:val="000000"/>
        </w:rPr>
        <w:t>，铜条在磁场中的长度</w:t>
      </w:r>
      <w:r>
        <w:rPr>
          <w:i/>
          <w:color w:val="000000"/>
        </w:rPr>
        <w:t>L</w:t>
      </w:r>
      <w:r>
        <w:rPr>
          <w:color w:val="000000"/>
        </w:rPr>
        <w:t>。</w:t>
      </w:r>
    </w:p>
    <w:p>
      <w:pPr>
        <w:ind w:left="346" w:leftChars="149" w:hanging="33" w:hangingChars="16"/>
        <w:rPr>
          <w:color w:val="000000"/>
        </w:rPr>
      </w:pPr>
      <w:r>
        <w:rPr>
          <w:rFonts w:hint="eastAsia"/>
          <w:color w:val="000000"/>
        </w:rPr>
        <w:t>⑴</w:t>
      </w:r>
      <w:r>
        <w:rPr>
          <w:color w:val="000000"/>
        </w:rPr>
        <w:t>判断铜墙条所受安培力的方向，</w:t>
      </w:r>
      <w:r>
        <w:rPr>
          <w:i/>
          <w:color w:val="000000"/>
        </w:rPr>
        <w:t>G</w:t>
      </w:r>
      <w:r>
        <w:rPr>
          <w:color w:val="000000"/>
          <w:vertAlign w:val="subscript"/>
        </w:rPr>
        <w:t>1</w:t>
      </w:r>
      <w:r>
        <w:rPr>
          <w:color w:val="000000"/>
        </w:rPr>
        <w:t>和</w:t>
      </w:r>
      <w:r>
        <w:rPr>
          <w:i/>
          <w:color w:val="000000"/>
        </w:rPr>
        <w:t>G</w:t>
      </w:r>
      <w:r>
        <w:rPr>
          <w:color w:val="000000"/>
          <w:vertAlign w:val="subscript"/>
        </w:rPr>
        <w:t>2</w:t>
      </w:r>
      <w:r>
        <w:rPr>
          <w:color w:val="000000"/>
        </w:rPr>
        <w:t>哪个大？</w:t>
      </w:r>
    </w:p>
    <w:p>
      <w:pPr>
        <w:ind w:left="441" w:leftChars="150" w:hanging="126" w:hangingChars="60"/>
        <w:rPr>
          <w:color w:val="000000"/>
        </w:rPr>
      </w:pPr>
      <w:r>
        <w:rPr>
          <w:rFonts w:hint="eastAsia"/>
          <w:color w:val="000000"/>
        </w:rPr>
        <w:t>⑵</w:t>
      </w:r>
      <w:r>
        <w:rPr>
          <w:color w:val="000000"/>
        </w:rPr>
        <w:t>求铜条匀速运动时所受安培力的大小和磁感应强度的大小。</w:t>
      </w: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315" w:hanging="315" w:hangingChars="150"/>
        <w:rPr>
          <w:rFonts w:hint="eastAsia"/>
          <w:color w:val="000000"/>
        </w:rPr>
      </w:pPr>
    </w:p>
    <w:p>
      <w:pPr>
        <w:ind w:left="420" w:hanging="428" w:hangingChars="200"/>
        <w:rPr>
          <w:color w:val="000000"/>
        </w:rPr>
      </w:pPr>
      <w:r>
        <w:rPr>
          <w:rFonts w:hAnsi="宋体"/>
          <w:color w:val="000000"/>
          <w:spacing w:val="2"/>
          <w:kern w:val="0"/>
          <w:szCs w:val="21"/>
        </w:rPr>
        <w:pict>
          <v:group id="_x0000_s2524" o:spid="_x0000_s2524" o:spt="203" style="position:absolute;left:0pt;margin-left:299.9pt;margin-top:50.7pt;height:77pt;width:143pt;z-index:251723776;mso-width-relative:page;mso-height-relative:page;" coordsize="2860,1540">
            <o:lock v:ext="edit" grouping="f" rotation="f" text="f" aspectratio="f"/>
            <v:group id="_x0000_s2525" o:spid="_x0000_s2525" o:spt="203" style="position:absolute;left:1205;top:1168;height:123;width:433;" coordsize="473,123">
              <o:lock v:ext="edit" grouping="f" rotation="f" text="f" aspectratio="f"/>
              <v:rect id="_x0000_s2526" o:spid="_x0000_s2526" o:spt="1" style="position:absolute;left:0;top:0;height:123;width:473;" fillcolor="#969696" filled="t" coordsize="21600,21600">
                <v:path/>
                <v:fill on="t" focussize="0,0"/>
                <v:stroke/>
                <v:imagedata o:title=""/>
                <o:lock v:ext="edit" grouping="f" rotation="f" text="f" aspectratio="f"/>
              </v:rect>
              <v:rect id="_x0000_s2527" o:spid="_x0000_s2527" o:spt="1" style="position:absolute;left:96;top:0;height:123;width:293;" fillcolor="#C0C0C0" filled="t" coordsize="21600,21600">
                <v:path/>
                <v:fill on="t" focussize="0,0"/>
                <v:stroke/>
                <v:imagedata o:title=""/>
                <o:lock v:ext="edit" grouping="f" rotation="f" text="f" aspectratio="f"/>
              </v:rect>
            </v:group>
            <v:rect id="_x0000_s2528" o:spid="_x0000_s2528" o:spt="1" style="position:absolute;left:620;top:1263;height:133;width:1618;" filled="t" coordsize="21600,21600">
              <v:path/>
              <v:fill type="gradient" on="t" color2="fill darken(118)" angle="-90" focus="50%" focussize="0f,0f" method="linear sigma" rotate="t"/>
              <v:stroke/>
              <v:imagedata o:title=""/>
              <o:lock v:ext="edit" grouping="f" rotation="f" text="f" aspectratio="f"/>
            </v:rect>
            <v:shape id="_x0000_s2529" o:spid="_x0000_s2529" o:spt="19" type="#_x0000_t19" style="position:absolute;left:554;top:354;flip:y;height:861;width:1725;" fillcolor="#FFFFFF" filled="t" stroked="t" coordsize="43199,21600" adj="-11762829,,21599">
              <v:path arrowok="t" o:connectlocs="0,21406;43199,21600;21599,21600"/>
              <v:fill on="t" focussize="0,0"/>
              <v:stroke weight="1pt"/>
              <v:imagedata o:title=""/>
              <o:lock v:ext="edit" grouping="f" rotation="f" text="f" aspectratio="f"/>
            </v:shape>
            <v:line id="_x0000_s2530" o:spid="_x0000_s2530" o:spt="20" style="position:absolute;left:1420;top:107;height:1433;width:0;" filled="f" stroked="t" coordsize="21600,21600">
              <v:path arrowok="t"/>
              <v:fill on="f" focussize="0,0"/>
              <v:stroke dashstyle="dashDot"/>
              <v:imagedata o:title=""/>
              <o:lock v:ext="edit" grouping="f" rotation="f" text="f" aspectratio="f"/>
            </v:line>
            <v:shape id="_x0000_s2531" o:spid="_x0000_s2531" o:spt="3" type="#_x0000_t3" style="position:absolute;left:1400;top:357;height:44;width:44;" fillcolor="#000000" filled="t" coordsize="21600,21600">
              <v:path/>
              <v:fill on="t" focussize="0,0"/>
              <v:stroke/>
              <v:imagedata o:title=""/>
              <o:lock v:ext="edit" grouping="f" rotation="f" text="f" aspectratio="f"/>
            </v:shape>
            <v:line id="_x0000_s2532" o:spid="_x0000_s2532" o:spt="20" style="position:absolute;left:1366;top:577;height:0;width:835;rotation:1966080f;" filled="f" stroked="t" coordsize="21600,21600">
              <v:path arrowok="t"/>
              <v:fill on="f" focussize="0,0"/>
              <v:stroke dashstyle="dash"/>
              <v:imagedata o:title=""/>
              <o:lock v:ext="edit" grouping="f" rotation="f" text="f" aspectratio="f"/>
            </v:line>
            <v:rect id="_x0000_s2533" o:spid="_x0000_s2533" o:spt="1" style="position:absolute;left:2046;top:697;height:94;width:125;rotation:19660800f;" fillcolor="#969696" filled="t" coordsize="21600,21600">
              <v:path/>
              <v:fill on="t" focussize="0,0"/>
              <v:stroke/>
              <v:imagedata o:title=""/>
              <o:lock v:ext="edit" grouping="f" rotation="f" text="f" aspectratio="f"/>
            </v:rect>
            <v:shape id="_x0000_s2534" o:spid="_x0000_s2534" o:spt="19" type="#_x0000_t19" style="position:absolute;left:1234;top:120;flip:y;height:169;width:377;" filled="f" coordsize="43200,36769" adj="8914249,2923515,21600">
              <v:path arrowok="t" o:connectlocs="6057,36599;36977,36769;21600,21600"/>
              <v:fill on="f" focussize="0,0"/>
              <v:stroke endarrow="block" endarrowwidth="narrow" endarrowlength="short"/>
              <v:imagedata o:title=""/>
              <o:lock v:ext="edit" grouping="f" rotation="f" text="f" aspectratio="f"/>
            </v:shape>
            <v:line id="_x0000_s2535" o:spid="_x0000_s2535" o:spt="20" style="position:absolute;left:323;top:632;height:303;width:442;" filled="f" coordsize="21600,21600">
              <v:path arrowok="t"/>
              <v:fill on="f" focussize="0,0"/>
              <v:stroke/>
              <v:imagedata o:title=""/>
              <o:lock v:ext="edit" grouping="f" rotation="f" text="f" aspectratio="f"/>
            </v:line>
            <v:line id="_x0000_s2536" o:spid="_x0000_s2536" o:spt="20" style="position:absolute;left:2113;top:1025;flip:x;height:226;width:171;" filled="f" coordsize="21600,21600">
              <v:path arrowok="t"/>
              <v:fill on="f" focussize="0,0"/>
              <v:stroke/>
              <v:imagedata o:title=""/>
              <o:lock v:ext="edit" grouping="f" rotation="f" text="f" aspectratio="f"/>
            </v:line>
            <v:shape id="_x0000_s2537" o:spid="_x0000_s2537" o:spt="202" type="#_x0000_t202" style="position:absolute;left:1599;top:0;height:263;width:374;" filled="f" stroked="f" coordsize="21600,21600">
              <v:path/>
              <v:fill on="f" focussize="0,0"/>
              <v:stroke on="f"/>
              <v:imagedata o:title=""/>
              <o:lock v:ext="edit" grouping="f" rotation="f" text="f" aspectratio="f"/>
              <v:textbox inset="0mm,0mm,0mm,0mm">
                <w:txbxContent>
                  <w:p>
                    <w:pPr>
                      <w:ind w:firstLine="90" w:firstLineChars="50"/>
                      <w:rPr>
                        <w:i/>
                        <w:sz w:val="18"/>
                        <w:szCs w:val="18"/>
                      </w:rPr>
                    </w:pPr>
                    <w:r>
                      <w:rPr>
                        <w:i/>
                        <w:sz w:val="18"/>
                        <w:szCs w:val="18"/>
                      </w:rPr>
                      <w:t>ω</w:t>
                    </w:r>
                  </w:p>
                </w:txbxContent>
              </v:textbox>
            </v:shape>
            <v:shape id="_x0000_s2538" o:spid="_x0000_s2538" o:spt="202" type="#_x0000_t202" style="position:absolute;left:1935;top:417;height:263;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m</w:t>
                    </w:r>
                  </w:p>
                </w:txbxContent>
              </v:textbox>
            </v:shape>
            <v:shape id="_x0000_s2539" o:spid="_x0000_s2539" o:spt="202" type="#_x0000_t202" style="position:absolute;left:1158;top:238;height:263;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O</w:t>
                    </w:r>
                  </w:p>
                </w:txbxContent>
              </v:textbox>
            </v:shape>
            <v:shape id="_x0000_s2540" o:spid="_x0000_s2540" o:spt="202" type="#_x0000_t202" style="position:absolute;left:1158;top:942;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O</w:t>
                    </w:r>
                    <w:r>
                      <w:rPr>
                        <w:spacing w:val="4"/>
                        <w:sz w:val="18"/>
                        <w:szCs w:val="21"/>
                      </w:rPr>
                      <w:t>′</w:t>
                    </w:r>
                  </w:p>
                </w:txbxContent>
              </v:textbox>
            </v:shape>
            <v:shape id="_x0000_s2541" o:spid="_x0000_s2541" o:spt="202" type="#_x0000_t202" style="position:absolute;left:1314;top:393;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θ</w:t>
                    </w:r>
                  </w:p>
                </w:txbxContent>
              </v:textbox>
            </v:shape>
            <v:shape id="_x0000_s2542" o:spid="_x0000_s2542" o:spt="202" type="#_x0000_t202" style="position:absolute;left:1638;top:273;height:263;width:374;"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i/>
                        <w:sz w:val="18"/>
                        <w:szCs w:val="18"/>
                      </w:rPr>
                      <w:t>R</w:t>
                    </w:r>
                  </w:p>
                </w:txbxContent>
              </v:textbox>
            </v:shape>
            <v:shape id="_x0000_s2543" o:spid="_x0000_s2543" o:spt="202" type="#_x0000_t202" style="position:absolute;left:2124;top:774;height:263;width:73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转台</w:t>
                    </w:r>
                  </w:p>
                </w:txbxContent>
              </v:textbox>
            </v:shape>
            <v:shape id="_x0000_s2544" o:spid="_x0000_s2544" o:spt="202" type="#_x0000_t202" style="position:absolute;left:0;top:358;height:263;width:736;" filled="f" stroked="f" coordsize="21600,21600">
              <v:path/>
              <v:fill on="f" focussize="0,0"/>
              <v:stroke on="f"/>
              <v:imagedata o:title=""/>
              <o:lock v:ext="edit" grouping="f" rotation="f" text="f" aspectratio="f"/>
              <v:textbox inset="0mm,0mm,0mm,0mm">
                <w:txbxContent>
                  <w:p>
                    <w:pPr>
                      <w:ind w:firstLine="90" w:firstLineChars="50"/>
                      <w:rPr>
                        <w:rFonts w:hint="eastAsia"/>
                        <w:sz w:val="18"/>
                        <w:szCs w:val="18"/>
                      </w:rPr>
                    </w:pPr>
                    <w:r>
                      <w:rPr>
                        <w:rFonts w:hint="eastAsia"/>
                        <w:sz w:val="18"/>
                        <w:szCs w:val="18"/>
                      </w:rPr>
                      <w:t>陶罐</w:t>
                    </w:r>
                  </w:p>
                </w:txbxContent>
              </v:textbox>
            </v:shape>
          </v:group>
        </w:pict>
      </w:r>
      <w:r>
        <w:rPr>
          <w:color w:val="000000"/>
        </w:rPr>
        <w:t>8．（16分）如图所示，半径为</w:t>
      </w:r>
      <w:r>
        <w:rPr>
          <w:i/>
          <w:color w:val="000000"/>
        </w:rPr>
        <w:t>R</w:t>
      </w:r>
      <w:r>
        <w:rPr>
          <w:color w:val="000000"/>
        </w:rPr>
        <w:t>的半球形陶罐，固定在可以绕竖直轴旋转的水平转台上，转台转轴与过陶罐球心</w:t>
      </w:r>
      <w:r>
        <w:rPr>
          <w:i/>
          <w:color w:val="000000"/>
        </w:rPr>
        <w:t>O</w:t>
      </w:r>
      <w:r>
        <w:rPr>
          <w:color w:val="000000"/>
        </w:rPr>
        <w:t>的对称轴</w:t>
      </w:r>
      <w:r>
        <w:rPr>
          <w:i/>
          <w:color w:val="000000"/>
        </w:rPr>
        <w:t>OO</w:t>
      </w:r>
      <w:r>
        <w:rPr>
          <w:color w:val="000000"/>
          <w:spacing w:val="4"/>
          <w:szCs w:val="21"/>
        </w:rPr>
        <w:t>′</w:t>
      </w:r>
      <w:r>
        <w:rPr>
          <w:rFonts w:hint="eastAsia"/>
          <w:color w:val="000000"/>
          <w:spacing w:val="4"/>
          <w:szCs w:val="21"/>
        </w:rPr>
        <w:t xml:space="preserve"> </w:t>
      </w:r>
      <w:r>
        <w:rPr>
          <w:color w:val="000000"/>
        </w:rPr>
        <w:t>重合。转台以一定角速度</w:t>
      </w:r>
      <w:r>
        <w:rPr>
          <w:i/>
          <w:color w:val="000000"/>
        </w:rPr>
        <w:t>ω</w:t>
      </w:r>
      <w:r>
        <w:rPr>
          <w:color w:val="000000"/>
        </w:rPr>
        <w:t>匀速转动</w:t>
      </w:r>
      <w:r>
        <w:rPr>
          <w:rFonts w:hint="eastAsia"/>
          <w:color w:val="000000"/>
        </w:rPr>
        <w:t>。</w:t>
      </w:r>
      <w:r>
        <w:rPr>
          <w:color w:val="000000"/>
        </w:rPr>
        <w:t>一质量为</w:t>
      </w:r>
      <w:r>
        <w:rPr>
          <w:i/>
          <w:color w:val="000000"/>
        </w:rPr>
        <w:t>m</w:t>
      </w:r>
      <w:r>
        <w:rPr>
          <w:color w:val="000000"/>
        </w:rPr>
        <w:t>的小物块落入陶罐内，经过一段时间后，小物块随陶罐一起转动且相对罐壁静止，它和</w:t>
      </w:r>
      <w:r>
        <w:rPr>
          <w:i/>
          <w:color w:val="000000"/>
        </w:rPr>
        <w:t>O</w:t>
      </w:r>
      <w:r>
        <w:rPr>
          <w:color w:val="000000"/>
        </w:rPr>
        <w:t>点的连线与</w:t>
      </w:r>
      <w:r>
        <w:rPr>
          <w:i/>
          <w:color w:val="000000"/>
        </w:rPr>
        <w:t>OO</w:t>
      </w:r>
      <w:r>
        <w:rPr>
          <w:color w:val="000000"/>
          <w:spacing w:val="4"/>
          <w:szCs w:val="21"/>
        </w:rPr>
        <w:t>′</w:t>
      </w:r>
      <w:r>
        <w:rPr>
          <w:rFonts w:hint="eastAsia"/>
          <w:color w:val="000000"/>
        </w:rPr>
        <w:t xml:space="preserve"> </w:t>
      </w:r>
      <w:r>
        <w:rPr>
          <w:color w:val="000000"/>
        </w:rPr>
        <w:t>之间的夹角</w:t>
      </w:r>
      <w:r>
        <w:rPr>
          <w:i/>
          <w:color w:val="000000"/>
        </w:rPr>
        <w:t>θ</w:t>
      </w:r>
      <w:r>
        <w:rPr>
          <w:color w:val="000000"/>
        </w:rPr>
        <w:t>为60°。重力加速度大小为</w:t>
      </w:r>
      <w:r>
        <w:rPr>
          <w:i/>
          <w:color w:val="000000"/>
        </w:rPr>
        <w:t>g</w:t>
      </w:r>
      <w:r>
        <w:rPr>
          <w:color w:val="000000"/>
        </w:rPr>
        <w:t>。</w:t>
      </w:r>
    </w:p>
    <w:p>
      <w:pPr>
        <w:ind w:firstLine="420" w:firstLineChars="200"/>
        <w:rPr>
          <w:color w:val="000000"/>
        </w:rPr>
      </w:pPr>
      <w:r>
        <w:rPr>
          <w:rFonts w:hint="eastAsia"/>
          <w:color w:val="000000"/>
        </w:rPr>
        <w:t>⑴</w:t>
      </w:r>
      <w:r>
        <w:rPr>
          <w:color w:val="000000"/>
        </w:rPr>
        <w:t>若</w:t>
      </w:r>
      <w:r>
        <w:rPr>
          <w:i/>
          <w:color w:val="000000"/>
        </w:rPr>
        <w:t>ω=ω</w:t>
      </w:r>
      <w:r>
        <w:rPr>
          <w:color w:val="000000"/>
          <w:vertAlign w:val="subscript"/>
        </w:rPr>
        <w:t>0</w:t>
      </w:r>
      <w:r>
        <w:rPr>
          <w:color w:val="000000"/>
        </w:rPr>
        <w:t>，小物块受到的摩擦力恰好为零，求</w:t>
      </w:r>
      <w:r>
        <w:rPr>
          <w:i/>
          <w:color w:val="000000"/>
        </w:rPr>
        <w:t>ω</w:t>
      </w:r>
      <w:r>
        <w:rPr>
          <w:color w:val="000000"/>
          <w:vertAlign w:val="subscript"/>
        </w:rPr>
        <w:t>0</w:t>
      </w:r>
      <w:r>
        <w:rPr>
          <w:color w:val="000000"/>
        </w:rPr>
        <w:t>；</w:t>
      </w:r>
    </w:p>
    <w:p>
      <w:pPr>
        <w:ind w:firstLine="420" w:firstLineChars="200"/>
        <w:rPr>
          <w:color w:val="000000"/>
        </w:rPr>
      </w:pPr>
      <w:r>
        <w:rPr>
          <w:rFonts w:hint="eastAsia"/>
          <w:color w:val="000000"/>
        </w:rPr>
        <w:t>⑵</w:t>
      </w:r>
      <w:r>
        <w:rPr>
          <w:i/>
          <w:color w:val="000000"/>
        </w:rPr>
        <w:t>ω</w:t>
      </w:r>
      <w:r>
        <w:rPr>
          <w:color w:val="000000"/>
        </w:rPr>
        <w:t>=</w:t>
      </w:r>
      <w:r>
        <w:rPr>
          <w:rFonts w:hint="eastAsia"/>
          <w:color w:val="000000"/>
        </w:rPr>
        <w:t>(</w:t>
      </w:r>
      <w:r>
        <w:rPr>
          <w:color w:val="000000"/>
        </w:rPr>
        <w:t>1±</w:t>
      </w:r>
      <w:r>
        <w:rPr>
          <w:i/>
          <w:color w:val="000000"/>
        </w:rPr>
        <w:t>k</w:t>
      </w:r>
      <w:r>
        <w:rPr>
          <w:rFonts w:hint="eastAsia"/>
          <w:color w:val="000000"/>
        </w:rPr>
        <w:t>)</w:t>
      </w:r>
      <w:r>
        <w:rPr>
          <w:i/>
          <w:color w:val="000000"/>
        </w:rPr>
        <w:t>ω</w:t>
      </w:r>
      <w:r>
        <w:rPr>
          <w:color w:val="000000"/>
          <w:vertAlign w:val="subscript"/>
        </w:rPr>
        <w:t>0</w:t>
      </w:r>
      <w:r>
        <w:rPr>
          <w:color w:val="000000"/>
        </w:rPr>
        <w:t>，且0＜</w:t>
      </w:r>
      <w:r>
        <w:rPr>
          <w:i/>
          <w:color w:val="000000"/>
        </w:rPr>
        <w:t>k</w:t>
      </w:r>
      <w:r>
        <w:rPr>
          <w:color w:val="000000"/>
          <w:shd w:val="clear" w:color="auto" w:fill="FFFFFF"/>
        </w:rPr>
        <w:t xml:space="preserve"> &lt;&lt;</w:t>
      </w:r>
      <w:r>
        <w:rPr>
          <w:color w:val="000000"/>
        </w:rPr>
        <w:t>1，求小物块受到的摩擦力大小和方向。</w:t>
      </w: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420" w:hanging="420" w:hangingChars="200"/>
        <w:rPr>
          <w:color w:val="000000"/>
        </w:rPr>
      </w:pPr>
      <w:r>
        <w:rPr>
          <w:color w:val="000000"/>
        </w:rPr>
        <w:t>9．（18分）在一种新的</w:t>
      </w:r>
      <w:r>
        <w:rPr>
          <w:rFonts w:hint="eastAsia"/>
          <w:color w:val="000000"/>
        </w:rPr>
        <w:t>“</w:t>
      </w:r>
      <w:r>
        <w:rPr>
          <w:color w:val="000000"/>
        </w:rPr>
        <w:t>子母球</w:t>
      </w:r>
      <w:r>
        <w:rPr>
          <w:rFonts w:hint="eastAsia"/>
          <w:color w:val="000000"/>
        </w:rPr>
        <w:t>”</w:t>
      </w:r>
      <w:r>
        <w:rPr>
          <w:color w:val="000000"/>
        </w:rPr>
        <w:t>表演中，让同一竖直线上的小球</w:t>
      </w:r>
      <w:r>
        <w:rPr>
          <w:i/>
          <w:color w:val="000000"/>
        </w:rPr>
        <w:t>A</w:t>
      </w:r>
      <w:r>
        <w:rPr>
          <w:color w:val="000000"/>
        </w:rPr>
        <w:t>和小球</w:t>
      </w:r>
      <w:r>
        <w:rPr>
          <w:i/>
          <w:color w:val="000000"/>
        </w:rPr>
        <w:t>B</w:t>
      </w:r>
      <w:r>
        <w:rPr>
          <w:color w:val="000000"/>
        </w:rPr>
        <w:t>，从距水平地面高度为</w:t>
      </w:r>
      <w:r>
        <w:rPr>
          <w:i/>
          <w:color w:val="000000"/>
        </w:rPr>
        <w:t>ph</w:t>
      </w:r>
      <w:r>
        <w:rPr>
          <w:color w:val="000000"/>
        </w:rPr>
        <w:t>（</w:t>
      </w:r>
      <w:r>
        <w:rPr>
          <w:i/>
          <w:color w:val="000000"/>
        </w:rPr>
        <w:t>p</w:t>
      </w:r>
      <w:r>
        <w:rPr>
          <w:color w:val="000000"/>
        </w:rPr>
        <w:t>＞1）和</w:t>
      </w:r>
      <w:r>
        <w:rPr>
          <w:i/>
          <w:color w:val="000000"/>
        </w:rPr>
        <w:t>h</w:t>
      </w:r>
      <w:r>
        <w:rPr>
          <w:color w:val="000000"/>
        </w:rPr>
        <w:t>的地方同时由静止释放，如题9图所示。球</w:t>
      </w:r>
      <w:r>
        <w:rPr>
          <w:i/>
          <w:color w:val="000000"/>
        </w:rPr>
        <w:t>A</w:t>
      </w:r>
      <w:r>
        <w:rPr>
          <w:color w:val="000000"/>
        </w:rPr>
        <w:t>的质量为</w:t>
      </w:r>
      <w:r>
        <w:rPr>
          <w:i/>
          <w:color w:val="000000"/>
        </w:rPr>
        <w:t>m</w:t>
      </w:r>
      <w:r>
        <w:rPr>
          <w:color w:val="000000"/>
        </w:rPr>
        <w:t>，球</w:t>
      </w:r>
      <w:r>
        <w:rPr>
          <w:i/>
          <w:color w:val="000000"/>
        </w:rPr>
        <w:t>B</w:t>
      </w:r>
      <w:r>
        <w:rPr>
          <w:color w:val="000000"/>
        </w:rPr>
        <w:t>的质量为3</w:t>
      </w:r>
      <w:r>
        <w:rPr>
          <w:i/>
          <w:color w:val="000000"/>
        </w:rPr>
        <w:t>m</w:t>
      </w:r>
      <w:r>
        <w:rPr>
          <w:color w:val="000000"/>
        </w:rPr>
        <w:t>。设所有碰撞都是弹性碰撞，重力加速度大小为</w:t>
      </w:r>
      <w:r>
        <w:rPr>
          <w:i/>
          <w:color w:val="000000"/>
        </w:rPr>
        <w:t>g</w:t>
      </w:r>
      <w:r>
        <w:rPr>
          <w:color w:val="000000"/>
        </w:rPr>
        <w:t>，忽略球的直径、空气阻力及碰撞时间。</w:t>
      </w:r>
    </w:p>
    <w:p>
      <w:pPr>
        <w:ind w:firstLine="359" w:firstLineChars="171"/>
        <w:rPr>
          <w:color w:val="000000"/>
        </w:rPr>
      </w:pPr>
      <w:r>
        <w:rPr>
          <w:rFonts w:hint="eastAsia"/>
          <w:color w:val="000000"/>
        </w:rPr>
        <w:t>⑴</w:t>
      </w:r>
      <w:r>
        <w:rPr>
          <w:color w:val="000000"/>
        </w:rPr>
        <w:t>求球</w:t>
      </w:r>
      <w:r>
        <w:rPr>
          <w:i/>
          <w:color w:val="000000"/>
        </w:rPr>
        <w:t>B</w:t>
      </w:r>
      <w:r>
        <w:rPr>
          <w:color w:val="000000"/>
        </w:rPr>
        <w:t>第一次落地时球</w:t>
      </w:r>
      <w:r>
        <w:rPr>
          <w:i/>
          <w:color w:val="000000"/>
        </w:rPr>
        <w:t>A</w:t>
      </w:r>
      <w:r>
        <w:rPr>
          <w:color w:val="000000"/>
        </w:rPr>
        <w:t>的速度大小；</w:t>
      </w:r>
    </w:p>
    <w:p>
      <w:pPr>
        <w:ind w:firstLine="359" w:firstLineChars="171"/>
        <w:rPr>
          <w:color w:val="000000"/>
        </w:rPr>
      </w:pPr>
      <w:r>
        <w:rPr>
          <w:rFonts w:hint="eastAsia"/>
          <w:color w:val="000000"/>
        </w:rPr>
        <w:t>⑵</w:t>
      </w:r>
      <w:r>
        <w:rPr>
          <w:color w:val="000000"/>
        </w:rPr>
        <w:t>若球</w:t>
      </w:r>
      <w:r>
        <w:rPr>
          <w:i/>
          <w:color w:val="000000"/>
        </w:rPr>
        <w:t>B</w:t>
      </w:r>
      <w:r>
        <w:rPr>
          <w:color w:val="000000"/>
        </w:rPr>
        <w:t>在第一次上升过程中就能与球</w:t>
      </w:r>
      <w:r>
        <w:rPr>
          <w:i/>
          <w:color w:val="000000"/>
        </w:rPr>
        <w:t>A</w:t>
      </w:r>
      <w:r>
        <w:rPr>
          <w:color w:val="000000"/>
        </w:rPr>
        <w:t>相碰，求</w:t>
      </w:r>
      <w:r>
        <w:rPr>
          <w:i/>
          <w:color w:val="000000"/>
        </w:rPr>
        <w:t>p</w:t>
      </w:r>
      <w:r>
        <w:rPr>
          <w:color w:val="000000"/>
        </w:rPr>
        <w:t>的取值范围；</w:t>
      </w:r>
    </w:p>
    <w:p>
      <w:pPr>
        <w:ind w:firstLine="359" w:firstLineChars="171"/>
        <w:rPr>
          <w:color w:val="000000"/>
        </w:rPr>
      </w:pPr>
      <w:r>
        <w:rPr>
          <w:rFonts w:hint="eastAsia"/>
          <w:color w:val="000000"/>
        </w:rPr>
        <w:t>⑶</w:t>
      </w:r>
      <w:r>
        <w:rPr>
          <w:color w:val="000000"/>
        </w:rPr>
        <w:t>在</w:t>
      </w:r>
      <w:r>
        <w:rPr>
          <w:rFonts w:hint="eastAsia"/>
          <w:color w:val="000000"/>
        </w:rPr>
        <w:t>⑵</w:t>
      </w:r>
      <w:r>
        <w:rPr>
          <w:color w:val="000000"/>
        </w:rPr>
        <w:t>情形下，要使球</w:t>
      </w:r>
      <w:r>
        <w:rPr>
          <w:i/>
          <w:color w:val="000000"/>
        </w:rPr>
        <w:t>A</w:t>
      </w:r>
      <w:r>
        <w:rPr>
          <w:color w:val="000000"/>
        </w:rPr>
        <w:t>第一次碰后能到达比其释放点更高的位置，求</w:t>
      </w:r>
      <w:r>
        <w:rPr>
          <w:i/>
          <w:color w:val="000000"/>
        </w:rPr>
        <w:t>p</w:t>
      </w:r>
      <w:r>
        <w:rPr>
          <w:color w:val="000000"/>
        </w:rPr>
        <w:t>应满足的条件。</w:t>
      </w:r>
    </w:p>
    <w:p>
      <w:pPr>
        <w:ind w:left="412" w:hanging="419" w:hangingChars="196"/>
        <w:rPr>
          <w:rFonts w:hint="eastAsia"/>
          <w:color w:val="000000"/>
        </w:rPr>
      </w:pPr>
      <w:r>
        <w:rPr>
          <w:rFonts w:hAnsi="宋体"/>
          <w:color w:val="000000"/>
          <w:spacing w:val="2"/>
          <w:kern w:val="0"/>
          <w:szCs w:val="21"/>
        </w:rPr>
        <mc:AlternateContent>
          <mc:Choice Requires="wpg">
            <w:drawing>
              <wp:anchor distT="0" distB="0" distL="114300" distR="114300" simplePos="0" relativeHeight="251724800" behindDoc="0" locked="0" layoutInCell="1" allowOverlap="1">
                <wp:simplePos x="0" y="0"/>
                <wp:positionH relativeFrom="column">
                  <wp:posOffset>4815840</wp:posOffset>
                </wp:positionH>
                <wp:positionV relativeFrom="paragraph">
                  <wp:posOffset>635</wp:posOffset>
                </wp:positionV>
                <wp:extent cx="641985" cy="1332865"/>
                <wp:effectExtent l="635" t="0" r="0" b="19685"/>
                <wp:wrapNone/>
                <wp:docPr id="76" name="组合 76"/>
                <wp:cNvGraphicFramePr/>
                <a:graphic xmlns:a="http://schemas.openxmlformats.org/drawingml/2006/main">
                  <a:graphicData uri="http://schemas.microsoft.com/office/word/2010/wordprocessingGroup">
                    <wpg:wgp>
                      <wpg:cNvGrpSpPr/>
                      <wpg:grpSpPr>
                        <a:xfrm>
                          <a:off x="0" y="0"/>
                          <a:ext cx="641985" cy="1332865"/>
                          <a:chOff x="0" y="0"/>
                          <a:chExt cx="1011" cy="2099"/>
                        </a:xfrm>
                      </wpg:grpSpPr>
                      <wpg:grpSp>
                        <wpg:cNvPr id="60" name="组合 60"/>
                        <wpg:cNvGrpSpPr/>
                        <wpg:grpSpPr>
                          <a:xfrm>
                            <a:off x="4" y="2014"/>
                            <a:ext cx="878" cy="85"/>
                            <a:chOff x="0" y="0"/>
                            <a:chExt cx="1338" cy="130"/>
                          </a:xfrm>
                        </wpg:grpSpPr>
                        <wps:wsp>
                          <wps:cNvPr id="48" name="直接连接符 48"/>
                          <wps:cNvSpPr/>
                          <wps:spPr>
                            <a:xfrm flipH="1">
                              <a:off x="0" y="8"/>
                              <a:ext cx="120" cy="122"/>
                            </a:xfrm>
                            <a:prstGeom prst="line">
                              <a:avLst/>
                            </a:prstGeom>
                            <a:ln w="3175" cap="flat" cmpd="sng">
                              <a:solidFill>
                                <a:srgbClr val="000000"/>
                              </a:solidFill>
                              <a:prstDash val="solid"/>
                              <a:headEnd type="none" w="med" len="med"/>
                              <a:tailEnd type="none" w="med" len="med"/>
                            </a:ln>
                          </wps:spPr>
                          <wps:bodyPr upright="1"/>
                        </wps:wsp>
                        <wps:wsp>
                          <wps:cNvPr id="49" name="直接连接符 49"/>
                          <wps:cNvSpPr/>
                          <wps:spPr>
                            <a:xfrm flipH="1">
                              <a:off x="120" y="8"/>
                              <a:ext cx="121" cy="122"/>
                            </a:xfrm>
                            <a:prstGeom prst="line">
                              <a:avLst/>
                            </a:prstGeom>
                            <a:ln w="3175" cap="flat" cmpd="sng">
                              <a:solidFill>
                                <a:srgbClr val="000000"/>
                              </a:solidFill>
                              <a:prstDash val="solid"/>
                              <a:headEnd type="none" w="med" len="med"/>
                              <a:tailEnd type="none" w="med" len="med"/>
                            </a:ln>
                          </wps:spPr>
                          <wps:bodyPr upright="1"/>
                        </wps:wsp>
                        <wps:wsp>
                          <wps:cNvPr id="50" name="直接连接符 50"/>
                          <wps:cNvSpPr/>
                          <wps:spPr>
                            <a:xfrm flipH="1">
                              <a:off x="241" y="8"/>
                              <a:ext cx="120" cy="122"/>
                            </a:xfrm>
                            <a:prstGeom prst="line">
                              <a:avLst/>
                            </a:prstGeom>
                            <a:ln w="3175" cap="flat" cmpd="sng">
                              <a:solidFill>
                                <a:srgbClr val="000000"/>
                              </a:solidFill>
                              <a:prstDash val="solid"/>
                              <a:headEnd type="none" w="med" len="med"/>
                              <a:tailEnd type="none" w="med" len="med"/>
                            </a:ln>
                          </wps:spPr>
                          <wps:bodyPr upright="1"/>
                        </wps:wsp>
                        <wps:wsp>
                          <wps:cNvPr id="51" name="直接连接符 51"/>
                          <wps:cNvSpPr/>
                          <wps:spPr>
                            <a:xfrm flipH="1">
                              <a:off x="361" y="8"/>
                              <a:ext cx="120" cy="122"/>
                            </a:xfrm>
                            <a:prstGeom prst="line">
                              <a:avLst/>
                            </a:prstGeom>
                            <a:ln w="3175" cap="flat" cmpd="sng">
                              <a:solidFill>
                                <a:srgbClr val="000000"/>
                              </a:solidFill>
                              <a:prstDash val="solid"/>
                              <a:headEnd type="none" w="med" len="med"/>
                              <a:tailEnd type="none" w="med" len="med"/>
                            </a:ln>
                          </wps:spPr>
                          <wps:bodyPr upright="1"/>
                        </wps:wsp>
                        <wps:wsp>
                          <wps:cNvPr id="52" name="直接连接符 52"/>
                          <wps:cNvSpPr/>
                          <wps:spPr>
                            <a:xfrm flipH="1">
                              <a:off x="481" y="8"/>
                              <a:ext cx="120" cy="122"/>
                            </a:xfrm>
                            <a:prstGeom prst="line">
                              <a:avLst/>
                            </a:prstGeom>
                            <a:ln w="3175" cap="flat" cmpd="sng">
                              <a:solidFill>
                                <a:srgbClr val="000000"/>
                              </a:solidFill>
                              <a:prstDash val="solid"/>
                              <a:headEnd type="none" w="med" len="med"/>
                              <a:tailEnd type="none" w="med" len="med"/>
                            </a:ln>
                          </wps:spPr>
                          <wps:bodyPr upright="1"/>
                        </wps:wsp>
                        <wps:wsp>
                          <wps:cNvPr id="53" name="直接连接符 53"/>
                          <wps:cNvSpPr/>
                          <wps:spPr>
                            <a:xfrm flipH="1">
                              <a:off x="601" y="8"/>
                              <a:ext cx="121" cy="122"/>
                            </a:xfrm>
                            <a:prstGeom prst="line">
                              <a:avLst/>
                            </a:prstGeom>
                            <a:ln w="3175" cap="flat" cmpd="sng">
                              <a:solidFill>
                                <a:srgbClr val="000000"/>
                              </a:solidFill>
                              <a:prstDash val="solid"/>
                              <a:headEnd type="none" w="med" len="med"/>
                              <a:tailEnd type="none" w="med" len="med"/>
                            </a:ln>
                          </wps:spPr>
                          <wps:bodyPr upright="1"/>
                        </wps:wsp>
                        <wps:wsp>
                          <wps:cNvPr id="54" name="直接连接符 54"/>
                          <wps:cNvSpPr/>
                          <wps:spPr>
                            <a:xfrm flipH="1">
                              <a:off x="722" y="8"/>
                              <a:ext cx="120" cy="122"/>
                            </a:xfrm>
                            <a:prstGeom prst="line">
                              <a:avLst/>
                            </a:prstGeom>
                            <a:ln w="3175" cap="flat" cmpd="sng">
                              <a:solidFill>
                                <a:srgbClr val="000000"/>
                              </a:solidFill>
                              <a:prstDash val="solid"/>
                              <a:headEnd type="none" w="med" len="med"/>
                              <a:tailEnd type="none" w="med" len="med"/>
                            </a:ln>
                          </wps:spPr>
                          <wps:bodyPr upright="1"/>
                        </wps:wsp>
                        <wps:wsp>
                          <wps:cNvPr id="55" name="直接连接符 55"/>
                          <wps:cNvSpPr/>
                          <wps:spPr>
                            <a:xfrm flipH="1">
                              <a:off x="842" y="8"/>
                              <a:ext cx="120" cy="122"/>
                            </a:xfrm>
                            <a:prstGeom prst="line">
                              <a:avLst/>
                            </a:prstGeom>
                            <a:ln w="3175" cap="flat" cmpd="sng">
                              <a:solidFill>
                                <a:srgbClr val="000000"/>
                              </a:solidFill>
                              <a:prstDash val="solid"/>
                              <a:headEnd type="none" w="med" len="med"/>
                              <a:tailEnd type="none" w="med" len="med"/>
                            </a:ln>
                          </wps:spPr>
                          <wps:bodyPr upright="1"/>
                        </wps:wsp>
                        <wps:wsp>
                          <wps:cNvPr id="56" name="直接连接符 56"/>
                          <wps:cNvSpPr/>
                          <wps:spPr>
                            <a:xfrm flipH="1">
                              <a:off x="962" y="8"/>
                              <a:ext cx="120" cy="122"/>
                            </a:xfrm>
                            <a:prstGeom prst="line">
                              <a:avLst/>
                            </a:prstGeom>
                            <a:ln w="3175" cap="flat" cmpd="sng">
                              <a:solidFill>
                                <a:srgbClr val="000000"/>
                              </a:solidFill>
                              <a:prstDash val="solid"/>
                              <a:headEnd type="none" w="med" len="med"/>
                              <a:tailEnd type="none" w="med" len="med"/>
                            </a:ln>
                          </wps:spPr>
                          <wps:bodyPr upright="1"/>
                        </wps:wsp>
                        <wps:wsp>
                          <wps:cNvPr id="57" name="直接连接符 57"/>
                          <wps:cNvSpPr/>
                          <wps:spPr>
                            <a:xfrm flipH="1">
                              <a:off x="1082" y="8"/>
                              <a:ext cx="121" cy="122"/>
                            </a:xfrm>
                            <a:prstGeom prst="line">
                              <a:avLst/>
                            </a:prstGeom>
                            <a:ln w="3175" cap="flat" cmpd="sng">
                              <a:solidFill>
                                <a:srgbClr val="000000"/>
                              </a:solidFill>
                              <a:prstDash val="solid"/>
                              <a:headEnd type="none" w="med" len="med"/>
                              <a:tailEnd type="none" w="med" len="med"/>
                            </a:ln>
                          </wps:spPr>
                          <wps:bodyPr upright="1"/>
                        </wps:wsp>
                        <wps:wsp>
                          <wps:cNvPr id="58" name="直接连接符 58"/>
                          <wps:cNvSpPr/>
                          <wps:spPr>
                            <a:xfrm flipH="1">
                              <a:off x="1203" y="8"/>
                              <a:ext cx="120" cy="122"/>
                            </a:xfrm>
                            <a:prstGeom prst="line">
                              <a:avLst/>
                            </a:prstGeom>
                            <a:ln w="3175" cap="flat" cmpd="sng">
                              <a:solidFill>
                                <a:srgbClr val="000000"/>
                              </a:solidFill>
                              <a:prstDash val="solid"/>
                              <a:headEnd type="none" w="med" len="med"/>
                              <a:tailEnd type="none" w="med" len="med"/>
                            </a:ln>
                          </wps:spPr>
                          <wps:bodyPr upright="1"/>
                        </wps:wsp>
                        <wps:wsp>
                          <wps:cNvPr id="59" name="直接连接符 59"/>
                          <wps:cNvSpPr/>
                          <wps:spPr>
                            <a:xfrm>
                              <a:off x="23" y="0"/>
                              <a:ext cx="1315" cy="0"/>
                            </a:xfrm>
                            <a:prstGeom prst="line">
                              <a:avLst/>
                            </a:prstGeom>
                            <a:ln w="3175" cap="flat" cmpd="sng">
                              <a:solidFill>
                                <a:srgbClr val="000000"/>
                              </a:solidFill>
                              <a:prstDash val="solid"/>
                              <a:headEnd type="none" w="med" len="med"/>
                              <a:tailEnd type="none" w="med" len="med"/>
                            </a:ln>
                          </wps:spPr>
                          <wps:bodyPr upright="1"/>
                        </wps:wsp>
                      </wpg:grpSp>
                      <wps:wsp>
                        <wps:cNvPr id="61" name="直接连接符 61"/>
                        <wps:cNvSpPr/>
                        <wps:spPr>
                          <a:xfrm>
                            <a:off x="374" y="155"/>
                            <a:ext cx="0" cy="1859"/>
                          </a:xfrm>
                          <a:prstGeom prst="line">
                            <a:avLst/>
                          </a:prstGeom>
                          <a:ln w="9525" cap="flat" cmpd="sng">
                            <a:solidFill>
                              <a:srgbClr val="000000"/>
                            </a:solidFill>
                            <a:prstDash val="dash"/>
                            <a:headEnd type="none" w="med" len="med"/>
                            <a:tailEnd type="none" w="med" len="med"/>
                          </a:ln>
                        </wps:spPr>
                        <wps:bodyPr upright="1"/>
                      </wps:wsp>
                      <wps:wsp>
                        <wps:cNvPr id="62" name="椭圆 62"/>
                        <wps:cNvSpPr/>
                        <wps:spPr>
                          <a:xfrm>
                            <a:off x="278" y="59"/>
                            <a:ext cx="171" cy="171"/>
                          </a:xfrm>
                          <a:prstGeom prst="ellipse">
                            <a:avLst/>
                          </a:prstGeom>
                          <a:gradFill rotWithShape="1">
                            <a:gsLst>
                              <a:gs pos="0">
                                <a:srgbClr val="FFFFFF"/>
                              </a:gs>
                              <a:gs pos="100000">
                                <a:srgbClr val="FFFFFF">
                                  <a:gamma/>
                                  <a:shade val="46275"/>
                                  <a:invGamma/>
                                </a:srgbClr>
                              </a:gs>
                            </a:gsLst>
                            <a:path path="rect">
                              <a:fillToRect l="100000" b="100000"/>
                            </a:path>
                            <a:tileRect/>
                          </a:gradFill>
                          <a:ln w="9525" cap="flat" cmpd="sng">
                            <a:solidFill>
                              <a:srgbClr val="000000"/>
                            </a:solidFill>
                            <a:prstDash val="solid"/>
                            <a:headEnd type="none" w="med" len="med"/>
                            <a:tailEnd type="none" w="med" len="med"/>
                          </a:ln>
                        </wps:spPr>
                        <wps:bodyPr upright="1"/>
                      </wps:wsp>
                      <wps:wsp>
                        <wps:cNvPr id="63" name="椭圆 63"/>
                        <wps:cNvSpPr/>
                        <wps:spPr>
                          <a:xfrm>
                            <a:off x="266" y="1271"/>
                            <a:ext cx="198" cy="198"/>
                          </a:xfrm>
                          <a:prstGeom prst="ellipse">
                            <a:avLst/>
                          </a:prstGeom>
                          <a:gradFill rotWithShape="1">
                            <a:gsLst>
                              <a:gs pos="0">
                                <a:srgbClr val="FFFFFF"/>
                              </a:gs>
                              <a:gs pos="100000">
                                <a:srgbClr val="FFFFFF">
                                  <a:gamma/>
                                  <a:shade val="46275"/>
                                  <a:invGamma/>
                                </a:srgbClr>
                              </a:gs>
                            </a:gsLst>
                            <a:path path="rect">
                              <a:fillToRect l="100000" b="100000"/>
                            </a:path>
                            <a:tileRect/>
                          </a:gradFill>
                          <a:ln w="9525" cap="flat" cmpd="sng">
                            <a:solidFill>
                              <a:srgbClr val="000000"/>
                            </a:solidFill>
                            <a:prstDash val="solid"/>
                            <a:headEnd type="none" w="med" len="med"/>
                            <a:tailEnd type="none" w="med" len="med"/>
                          </a:ln>
                        </wps:spPr>
                        <wps:bodyPr upright="1"/>
                      </wps:wsp>
                      <wpg:grpSp>
                        <wpg:cNvPr id="67" name="组合 67"/>
                        <wpg:cNvGrpSpPr/>
                        <wpg:grpSpPr>
                          <a:xfrm>
                            <a:off x="492" y="1362"/>
                            <a:ext cx="179" cy="652"/>
                            <a:chOff x="0" y="0"/>
                            <a:chExt cx="179" cy="652"/>
                          </a:xfrm>
                        </wpg:grpSpPr>
                        <wps:wsp>
                          <wps:cNvPr id="64" name="直接连接符 64"/>
                          <wps:cNvSpPr/>
                          <wps:spPr>
                            <a:xfrm rot="5400000">
                              <a:off x="-248" y="326"/>
                              <a:ext cx="652" cy="0"/>
                            </a:xfrm>
                            <a:prstGeom prst="line">
                              <a:avLst/>
                            </a:prstGeom>
                            <a:ln w="9525" cap="flat" cmpd="sng">
                              <a:solidFill>
                                <a:srgbClr val="000000"/>
                              </a:solidFill>
                              <a:prstDash val="solid"/>
                              <a:headEnd type="arrow" w="sm" len="sm"/>
                              <a:tailEnd type="arrow" w="sm" len="sm"/>
                            </a:ln>
                          </wps:spPr>
                          <wps:bodyPr upright="1"/>
                        </wps:wsp>
                        <wps:wsp>
                          <wps:cNvPr id="65" name="矩形 65"/>
                          <wps:cNvSpPr/>
                          <wps:spPr>
                            <a:xfrm rot="5400000">
                              <a:off x="3" y="251"/>
                              <a:ext cx="181" cy="165"/>
                            </a:xfrm>
                            <a:prstGeom prst="rect">
                              <a:avLst/>
                            </a:prstGeom>
                            <a:solidFill>
                              <a:srgbClr val="FFFFFF"/>
                            </a:solidFill>
                            <a:ln w="9525">
                              <a:noFill/>
                            </a:ln>
                          </wps:spPr>
                          <wps:bodyPr upright="1"/>
                        </wps:wsp>
                        <wps:wsp>
                          <wps:cNvPr id="66" name="直接连接符 66"/>
                          <wps:cNvSpPr/>
                          <wps:spPr>
                            <a:xfrm rot="5400000">
                              <a:off x="75" y="-67"/>
                              <a:ext cx="0" cy="150"/>
                            </a:xfrm>
                            <a:prstGeom prst="line">
                              <a:avLst/>
                            </a:prstGeom>
                            <a:ln w="9525" cap="flat" cmpd="sng">
                              <a:solidFill>
                                <a:srgbClr val="000000"/>
                              </a:solidFill>
                              <a:prstDash val="solid"/>
                              <a:headEnd type="none" w="med" len="med"/>
                              <a:tailEnd type="none" w="med" len="med"/>
                            </a:ln>
                          </wps:spPr>
                          <wps:bodyPr upright="1"/>
                        </wps:wsp>
                      </wpg:grpSp>
                      <wpg:grpSp>
                        <wpg:cNvPr id="71" name="组合 71"/>
                        <wpg:cNvGrpSpPr/>
                        <wpg:grpSpPr>
                          <a:xfrm>
                            <a:off x="480" y="131"/>
                            <a:ext cx="419" cy="1892"/>
                            <a:chOff x="0" y="0"/>
                            <a:chExt cx="419" cy="1892"/>
                          </a:xfrm>
                        </wpg:grpSpPr>
                        <wps:wsp>
                          <wps:cNvPr id="68" name="直接连接符 68"/>
                          <wps:cNvSpPr/>
                          <wps:spPr>
                            <a:xfrm rot="5400000">
                              <a:off x="-628" y="946"/>
                              <a:ext cx="1892" cy="0"/>
                            </a:xfrm>
                            <a:prstGeom prst="line">
                              <a:avLst/>
                            </a:prstGeom>
                            <a:ln w="9525" cap="flat" cmpd="sng">
                              <a:solidFill>
                                <a:srgbClr val="000000"/>
                              </a:solidFill>
                              <a:prstDash val="solid"/>
                              <a:headEnd type="arrow" w="sm" len="sm"/>
                              <a:tailEnd type="arrow" w="sm" len="sm"/>
                            </a:ln>
                          </wps:spPr>
                          <wps:bodyPr upright="1"/>
                        </wps:wsp>
                        <wps:wsp>
                          <wps:cNvPr id="69" name="矩形 69"/>
                          <wps:cNvSpPr/>
                          <wps:spPr>
                            <a:xfrm rot="5400000">
                              <a:off x="193" y="776"/>
                              <a:ext cx="281" cy="165"/>
                            </a:xfrm>
                            <a:prstGeom prst="rect">
                              <a:avLst/>
                            </a:prstGeom>
                            <a:solidFill>
                              <a:srgbClr val="FFFFFF"/>
                            </a:solidFill>
                            <a:ln w="9525">
                              <a:noFill/>
                            </a:ln>
                          </wps:spPr>
                          <wps:bodyPr upright="1"/>
                        </wps:wsp>
                        <wps:wsp>
                          <wps:cNvPr id="70" name="直接连接符 70"/>
                          <wps:cNvSpPr/>
                          <wps:spPr>
                            <a:xfrm rot="5400000">
                              <a:off x="195" y="-183"/>
                              <a:ext cx="0" cy="390"/>
                            </a:xfrm>
                            <a:prstGeom prst="line">
                              <a:avLst/>
                            </a:prstGeom>
                            <a:ln w="9525" cap="flat" cmpd="sng">
                              <a:solidFill>
                                <a:srgbClr val="000000"/>
                              </a:solidFill>
                              <a:prstDash val="solid"/>
                              <a:headEnd type="none" w="med" len="med"/>
                              <a:tailEnd type="none" w="med" len="med"/>
                            </a:ln>
                          </wps:spPr>
                          <wps:bodyPr upright="1"/>
                        </wps:wsp>
                      </wpg:grpSp>
                      <wps:wsp>
                        <wps:cNvPr id="72" name="文本框 72"/>
                        <wps:cNvSpPr txBox="1"/>
                        <wps:spPr>
                          <a:xfrm>
                            <a:off x="0"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s:wsp>
                        <wps:cNvPr id="73" name="文本框 73"/>
                        <wps:cNvSpPr txBox="1"/>
                        <wps:spPr>
                          <a:xfrm>
                            <a:off x="28" y="1243"/>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74" name="文本框 74"/>
                        <wps:cNvSpPr txBox="1"/>
                        <wps:spPr>
                          <a:xfrm>
                            <a:off x="457" y="1561"/>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h</w:t>
                              </w:r>
                            </w:p>
                          </w:txbxContent>
                        </wps:txbx>
                        <wps:bodyPr lIns="0" tIns="0" rIns="0" bIns="0" upright="1"/>
                      </wps:wsp>
                      <wps:wsp>
                        <wps:cNvPr id="75" name="文本框 75"/>
                        <wps:cNvSpPr txBox="1"/>
                        <wps:spPr>
                          <a:xfrm>
                            <a:off x="637" y="798"/>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ph</w:t>
                              </w:r>
                            </w:p>
                          </w:txbxContent>
                        </wps:txbx>
                        <wps:bodyPr lIns="0" tIns="0" rIns="0" bIns="0" upright="1"/>
                      </wps:wsp>
                    </wpg:wgp>
                  </a:graphicData>
                </a:graphic>
              </wp:anchor>
            </w:drawing>
          </mc:Choice>
          <mc:Fallback>
            <w:pict>
              <v:group id="_x0000_s1026" o:spid="_x0000_s1026" o:spt="203" style="position:absolute;left:0pt;margin-left:379.2pt;margin-top:0.05pt;height:104.95pt;width:50.55pt;z-index:251724800;mso-width-relative:page;mso-height-relative:page;" coordsize="1011,2099" o:gfxdata="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AAAAAGRy&#10;cy9QSwECFAAUAAAACACHTuJA113I09gAAAAIAQAADwAAAAAAAAABACAAAAAiAAAAZHJzL2Rvd25y&#10;ZXYueG1sUEsBAhQAFAAAAAgAh07iQC7MbjXkBgAAVTkAAA4AAAAAAAAAAQAgAAAAJwEAAGRycy9l&#10;Mm9Eb2MueG1sUEsFBgAAAAAGAAYAWQEAAH0KAAAAAA==&#10;">
                <o:lock v:ext="edit" grouping="f" rotation="f" text="f" aspectratio="f"/>
                <v:group id="_x0000_s1026" o:spid="_x0000_s1026" o:spt="203" style="position:absolute;left:4;top:2014;height:85;width:878;" coordsize="1338,13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grouping="f" rotation="f" text="f" aspectratio="f"/>
                  <v:line id="_x0000_s1026" o:spid="_x0000_s1026" o:spt="20" style="position:absolute;left:0;top:8;flip:x;height:122;width:120;" filled="f" stroked="t" coordsize="21600,21600" o:gfxdata="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1B13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_x0000_s1026" o:spid="_x0000_s1026" o:spt="20" style="position:absolute;left:120;top:8;flip:x;height:122;width:121;" filled="f" stroked="t" coordsize="21600,21600" o:gfxdata="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Ljs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241;top:8;flip:x;height:122;width:120;" filled="f" stroked="t" coordsize="21600,21600" o:gfxdata="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d7h6y5AAAA2w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_x0000_s1026" o:spid="_x0000_s1026" o:spt="20" style="position:absolute;left:361;top:8;flip:x;height:122;width:120;" filled="f" stroked="t" coordsize="21600,21600" o:gfxdata="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3Ije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481;top:8;flip:x;height:122;width:120;" filled="f" stroked="t" coordsize="21600,21600" o:gfxdata="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lvEC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601;top:8;flip:x;height:122;width:121;" filled="f" stroked="t" coordsize="21600,21600" o:gfxdata="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pGdu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722;top:8;flip:x;height:122;width:120;" filled="f" stroked="t" coordsize="21600,21600" o:gfxdata="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IGv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842;top:8;flip:x;height:122;width:120;" filled="f" stroked="t" coordsize="21600,21600" o:gfxdata="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MJDS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962;top:8;flip:x;height:122;width:120;" filled="f" stroked="t" coordsize="21600,21600" o:gfxdata="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eukO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_x0000_s1026" o:spid="_x0000_s1026" o:spt="20" style="position:absolute;left:1082;top:8;flip:x;height:122;width:121;" filled="f" stroked="t" coordsize="21600,21600" o:gfxdata="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kh/Y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_x0000_s1026" o:spid="_x0000_s1026" o:spt="20" style="position:absolute;left:1203;top:8;flip:x;height:122;width:120;" filled="f" stroked="t" coordsize="21600,21600" o:gfxdata="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Ni6q5AAAA2w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line>
                  <v:line id="_x0000_s1026" o:spid="_x0000_s1026" o:spt="20" style="position:absolute;left:23;top:0;height:0;width:1315;" filled="f" stroked="t" coordsize="21600,21600" o:gfxdata="UEsDBAoAAAAAAIdO4kAAAAAAAAAAAAAAAAAEAAAAZHJzL1BLAwQUAAAACACHTuJAyiDYnr4AAADb&#10;AAAADwAAAGRycy9kb3ducmV2LnhtbEWPX2vCQBDE3wt+h2MLvtWLg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Yn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group>
                <v:line id="_x0000_s1026" o:spid="_x0000_s1026" o:spt="20" style="position:absolute;left:374;top:155;height:1859;width:0;" filled="f" stroked="t" coordsize="21600,21600" o:gfxdata="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1yvQAA&#10;ANs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shape id="_x0000_s1026" o:spid="_x0000_s1026" o:spt="3" type="#_x0000_t3" style="position:absolute;left:278;top:59;height:171;width:171;" fillcolor="#FFFFFF" filled="t" stroked="t" coordsize="21600,21600" o:gfxdata="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fpa74A&#10;AADbAAAADwAAAAAAAAABACAAAAAiAAAAZHJzL2Rvd25yZXYueG1sUEsBAhQAFAAAAAgAh07iQDMv&#10;BZ47AAAAOQAAABAAAAAAAAAAAQAgAAAADQEAAGRycy9zaGFwZXhtbC54bWxQSwUGAAAAAAYABgBb&#10;AQAAtwMAAAAA&#10;">
                  <v:fill type="gradientRadial" on="t" color2="#767676" focus="100%" focussize="0f,0f" focusposition="65536f,0f" rotate="t">
                    <o:fill type="gradientCenter" v:ext="backwardCompatible"/>
                  </v:fill>
                  <v:stroke color="#000000" joinstyle="round"/>
                  <v:imagedata o:title=""/>
                  <o:lock v:ext="edit" aspectratio="f"/>
                </v:shape>
                <v:shape id="_x0000_s1026" o:spid="_x0000_s1026" o:spt="3" type="#_x0000_t3" style="position:absolute;left:266;top:1271;height:198;width:198;" fillcolor="#FFFFFF" filled="t" stroked="t" coordsize="21600,21600" o:gfxdata="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7TPC/&#10;AAAA2wAAAA8AAAAAAAAAAQAgAAAAIgAAAGRycy9kb3ducmV2LnhtbFBLAQIUABQAAAAIAIdO4kAz&#10;LwWeOwAAADkAAAAQAAAAAAAAAAEAIAAAAA4BAABkcnMvc2hhcGV4bWwueG1sUEsFBgAAAAAGAAYA&#10;WwEAALgDAAAAAA==&#10;">
                  <v:fill type="gradientRadial" on="t" color2="#767676" focus="100%" focussize="0f,0f" focusposition="65536f,0f" rotate="t">
                    <o:fill type="gradientCenter" v:ext="backwardCompatible"/>
                  </v:fill>
                  <v:stroke color="#000000" joinstyle="round"/>
                  <v:imagedata o:title=""/>
                  <o:lock v:ext="edit" aspectratio="f"/>
                </v:shape>
                <v:group id="_x0000_s1026" o:spid="_x0000_s1026" o:spt="203" style="position:absolute;left:492;top:1362;height:652;width:179;" coordsize="179,65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grouping="f" rotation="f" text="f" aspectratio="f"/>
                  <v:line id="_x0000_s1026" o:spid="_x0000_s1026" o:spt="20" style="position:absolute;left:-248;top:326;height:0;width:652;rotation:5898240f;" filled="f" stroked="t" coordsize="21600,21600" o:gfxdata="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8kiuL4A&#10;AADbAAAADwAAAAAAAAABACAAAAAiAAAAZHJzL2Rvd25yZXYueG1sUEsBAhQAFAAAAAgAh07iQDMv&#10;BZ47AAAAOQAAABAAAAAAAAAAAQAgAAAADQEAAGRycy9zaGFwZXhtbC54bWxQSwUGAAAAAAYABgBb&#10;AQAAtwMAAAAA&#10;">
                    <v:fill on="f" focussize="0,0"/>
                    <v:stroke color="#000000" joinstyle="round" startarrow="open" startarrowwidth="narrow" startarrowlength="short" endarrow="open" endarrowwidth="narrow" endarrowlength="short"/>
                    <v:imagedata o:title=""/>
                    <o:lock v:ext="edit" aspectratio="f"/>
                  </v:line>
                  <v:rect id="_x0000_s1026" o:spid="_x0000_s1026" o:spt="1" style="position:absolute;left:3;top:251;height:165;width:181;rotation:5898240f;" fillcolor="#FFFFFF" filled="t" stroked="f" coordsize="21600,21600" o:gfxdata="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9NwrsAAADb&#10;AAAADwAAAAAAAAABACAAAAAiAAAAZHJzL2Rvd25yZXYueG1sUEsBAhQAFAAAAAgAh07iQDMvBZ47&#10;AAAAOQAAABAAAAAAAAAAAQAgAAAACgEAAGRycy9zaGFwZXhtbC54bWxQSwUGAAAAAAYABgBbAQAA&#10;tAMAAAAA&#10;">
                    <v:fill on="t" focussize="0,0"/>
                    <v:stroke on="f"/>
                    <v:imagedata o:title=""/>
                    <o:lock v:ext="edit" aspectratio="f"/>
                  </v:rect>
                  <v:line id="_x0000_s1026" o:spid="_x0000_s1026" o:spt="20" style="position:absolute;left:75;top:-67;height:150;width:0;rotation:5898240f;" filled="f" stroked="t" coordsize="21600,21600" o:gfxdata="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SA4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480;top:131;height:1892;width:419;" coordsize="419,1892"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grouping="f" rotation="f" text="f" aspectratio="f"/>
                  <v:line id="_x0000_s1026" o:spid="_x0000_s1026" o:spt="20" style="position:absolute;left:-628;top:946;height:0;width:1892;rotation:5898240f;" filled="f" stroked="t" coordsize="21600,21600" o:gfxdata="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6EKL25AAAA2wAA&#10;AA8AAAAAAAAAAQAgAAAAIgAAAGRycy9kb3ducmV2LnhtbFBLAQIUABQAAAAIAIdO4kAzLwWeOwAA&#10;ADkAAAAQAAAAAAAAAAEAIAAAAAgBAABkcnMvc2hhcGV4bWwueG1sUEsFBgAAAAAGAAYAWwEAALID&#10;AAAAAA==&#10;">
                    <v:fill on="f" focussize="0,0"/>
                    <v:stroke color="#000000" joinstyle="round" startarrow="open" startarrowwidth="narrow" startarrowlength="short" endarrow="open" endarrowwidth="narrow" endarrowlength="short"/>
                    <v:imagedata o:title=""/>
                    <o:lock v:ext="edit" aspectratio="f"/>
                  </v:line>
                  <v:rect id="_x0000_s1026" o:spid="_x0000_s1026" o:spt="1" style="position:absolute;left:193;top:776;height:165;width:281;rotation:5898240f;" fillcolor="#FFFFFF" filled="t" stroked="f" coordsize="21600,21600" o:gfxdata="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IkfHvQAA&#10;ANsAAAAPAAAAAAAAAAEAIAAAACIAAABkcnMvZG93bnJldi54bWxQSwECFAAUAAAACACHTuJAMy8F&#10;njsAAAA5AAAAEAAAAAAAAAABACAAAAAMAQAAZHJzL3NoYXBleG1sLnhtbFBLBQYAAAAABgAGAFsB&#10;AAC2AwAAAAA=&#10;">
                    <v:fill on="t" focussize="0,0"/>
                    <v:stroke on="f"/>
                    <v:imagedata o:title=""/>
                    <o:lock v:ext="edit" aspectratio="f"/>
                  </v:rect>
                  <v:line id="_x0000_s1026" o:spid="_x0000_s1026" o:spt="20" style="position:absolute;left:195;top:-183;height:390;width:0;rotation:5898240f;" filled="f" stroked="t" coordsize="21600,21600" o:gfxdata="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NKUx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line>
                </v:group>
                <v:shape id="_x0000_s1026" o:spid="_x0000_s1026" o:spt="202" type="#_x0000_t202" style="position:absolute;left:0;top:0;height:331;width:374;"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shape id="_x0000_s1026" o:spid="_x0000_s1026" o:spt="202" type="#_x0000_t202" style="position:absolute;left:28;top:1243;height:331;width:374;"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457;top:1561;height:331;width:374;"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h</w:t>
                        </w:r>
                      </w:p>
                    </w:txbxContent>
                  </v:textbox>
                </v:shape>
                <v:shape id="_x0000_s1026" o:spid="_x0000_s1026" o:spt="202" type="#_x0000_t202" style="position:absolute;left:637;top:798;height:331;width:374;"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ph</w:t>
                        </w:r>
                      </w:p>
                    </w:txbxContent>
                  </v:textbox>
                </v:shape>
              </v:group>
            </w:pict>
          </mc:Fallback>
        </mc:AlternateContent>
      </w: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rFonts w:hint="eastAsia"/>
          <w:color w:val="000000"/>
        </w:rPr>
      </w:pPr>
    </w:p>
    <w:p>
      <w:pPr>
        <w:ind w:left="412" w:hanging="411" w:hangingChars="196"/>
        <w:rPr>
          <w:color w:val="000000"/>
        </w:rPr>
      </w:pPr>
      <w:r>
        <w:rPr>
          <w:color w:val="000000"/>
        </w:rPr>
        <w:t>三、选做题（第10题和第11题各12分，考生从中选做一题，若两题都做，则按第10题计分，其中选择题仅有一个正确选项，请将正确选项的标号填入答题卡上对应的位置）</w:t>
      </w:r>
    </w:p>
    <w:p>
      <w:pPr>
        <w:ind w:left="359" w:hanging="359" w:hangingChars="171"/>
        <w:rPr>
          <w:color w:val="000000"/>
        </w:rPr>
      </w:pPr>
      <w:r>
        <w:rPr>
          <w:color w:val="000000"/>
        </w:rPr>
        <w:t>10．【选修3—3】</w:t>
      </w:r>
    </w:p>
    <w:p>
      <w:pPr>
        <w:ind w:left="420" w:leftChars="100" w:hanging="210" w:hangingChars="100"/>
        <w:rPr>
          <w:color w:val="000000"/>
        </w:rPr>
      </w:pPr>
      <w:r>
        <w:rPr>
          <w:rFonts w:hint="eastAsia"/>
          <w:color w:val="000000"/>
        </w:rPr>
        <w:t>⑴</w:t>
      </w:r>
      <w:r>
        <w:rPr>
          <w:color w:val="000000"/>
        </w:rPr>
        <w:t>（6分）某未密闭房间的空气温度与室外的相同，现对该室内空气缓慢加热，当室内空气温度高于室外空气温度时，</w:t>
      </w:r>
    </w:p>
    <w:p>
      <w:pPr>
        <w:ind w:firstLine="420" w:firstLineChars="200"/>
        <w:rPr>
          <w:color w:val="000000"/>
        </w:rPr>
      </w:pPr>
      <w:r>
        <w:rPr>
          <w:color w:val="000000"/>
        </w:rPr>
        <w:t>A．室内空气的压强比室外的小</w:t>
      </w:r>
    </w:p>
    <w:p>
      <w:pPr>
        <w:ind w:firstLine="420" w:firstLineChars="200"/>
        <w:rPr>
          <w:color w:val="000000"/>
        </w:rPr>
      </w:pPr>
      <w:r>
        <w:rPr>
          <w:color w:val="000000"/>
        </w:rPr>
        <w:t>B．室内空气分子的平均动能比室外的大</w:t>
      </w:r>
    </w:p>
    <w:p>
      <w:pPr>
        <w:ind w:firstLine="420" w:firstLineChars="200"/>
        <w:rPr>
          <w:color w:val="000000"/>
        </w:rPr>
      </w:pPr>
      <w:r>
        <w:rPr>
          <w:color w:val="000000"/>
        </w:rPr>
        <w:t>C．室内空气的密度比室外大</w:t>
      </w:r>
    </w:p>
    <w:p>
      <w:pPr>
        <w:ind w:firstLine="420" w:firstLineChars="200"/>
        <w:rPr>
          <w:color w:val="000000"/>
        </w:rPr>
      </w:pPr>
      <w:r>
        <w:rPr>
          <w:color w:val="000000"/>
        </w:rPr>
        <w:t>D．室内空气对室外空气做了负功</w:t>
      </w:r>
    </w:p>
    <w:p>
      <w:pPr>
        <w:ind w:left="420" w:leftChars="100" w:hanging="210" w:hangingChars="100"/>
        <w:rPr>
          <w:color w:val="000000"/>
        </w:rPr>
      </w:pPr>
      <w:r>
        <w:rPr>
          <w:rFonts w:hint="eastAsia"/>
          <w:color w:val="000000"/>
        </w:rPr>
        <w:t>⑵</w:t>
      </w:r>
      <w:r>
        <w:rPr>
          <w:color w:val="000000"/>
        </w:rPr>
        <w:t>（6分）汽车未装载货物时，某个轮胎内气体的体积为</w:t>
      </w:r>
      <w:r>
        <w:rPr>
          <w:rFonts w:hint="eastAsia"/>
          <w:i/>
          <w:color w:val="000000"/>
        </w:rPr>
        <w:t>V</w:t>
      </w:r>
      <w:r>
        <w:rPr>
          <w:color w:val="000000"/>
          <w:vertAlign w:val="subscript"/>
        </w:rPr>
        <w:t>0</w:t>
      </w:r>
      <w:r>
        <w:rPr>
          <w:color w:val="000000"/>
        </w:rPr>
        <w:t>，压强为</w:t>
      </w:r>
      <w:r>
        <w:rPr>
          <w:i/>
          <w:color w:val="000000"/>
        </w:rPr>
        <w:t>p</w:t>
      </w:r>
      <w:r>
        <w:rPr>
          <w:color w:val="000000"/>
          <w:vertAlign w:val="subscript"/>
        </w:rPr>
        <w:t>0</w:t>
      </w:r>
      <w:r>
        <w:rPr>
          <w:color w:val="000000"/>
        </w:rPr>
        <w:t>；装载货物后，该轮胎内气体的压强增加了</w:t>
      </w:r>
      <w:r>
        <w:rPr>
          <w:rFonts w:hint="eastAsia"/>
          <w:i/>
          <w:color w:val="000000"/>
        </w:rPr>
        <w:t>Δ</w:t>
      </w:r>
      <w:r>
        <w:rPr>
          <w:i/>
          <w:color w:val="000000"/>
        </w:rPr>
        <w:t>p</w:t>
      </w:r>
      <w:r>
        <w:rPr>
          <w:color w:val="000000"/>
        </w:rPr>
        <w:t>。若轮胎内气体视为理想气体，其质量、温度在装载货物前后均不变，求装载货物前后此轮胎内气体体积的变化量。</w:t>
      </w: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rFonts w:hint="eastAsia"/>
          <w:color w:val="000000"/>
        </w:rPr>
      </w:pPr>
    </w:p>
    <w:p>
      <w:pPr>
        <w:ind w:left="359" w:hanging="359" w:hangingChars="171"/>
        <w:rPr>
          <w:color w:val="000000"/>
        </w:rPr>
      </w:pPr>
      <w:r>
        <w:rPr>
          <w:color w:val="000000"/>
        </w:rPr>
        <w:t>11．【选修3—4】</w:t>
      </w:r>
    </w:p>
    <w:p>
      <w:pPr>
        <w:ind w:left="693" w:hanging="693" w:hangingChars="330"/>
        <w:rPr>
          <w:color w:val="000000"/>
        </w:rPr>
      </w:pPr>
      <w:r>
        <w:rPr>
          <w:rFonts w:hint="eastAsia"/>
          <w:color w:val="000000"/>
        </w:rPr>
        <w:t>⑴</w:t>
      </w:r>
      <w:r>
        <w:rPr>
          <w:color w:val="000000"/>
        </w:rPr>
        <w:t>（6分）一列简谐波沿直线传播，某时刻该列波上正好经过平衡位置的两质点相距6m，且这两质点之间的波峰只有一个，则该简谐波可能的波长为</w:t>
      </w:r>
    </w:p>
    <w:p>
      <w:pPr>
        <w:ind w:firstLine="420" w:firstLineChars="200"/>
        <w:rPr>
          <w:color w:val="000000"/>
        </w:rPr>
      </w:pPr>
      <w:r>
        <w:rPr>
          <w:color w:val="000000"/>
        </w:rPr>
        <w:t>A．4m、6m和8m               B．6m、8m和12m</w:t>
      </w:r>
    </w:p>
    <w:p>
      <w:pPr>
        <w:ind w:firstLine="420" w:firstLineChars="200"/>
        <w:rPr>
          <w:color w:val="000000"/>
        </w:rPr>
      </w:pPr>
      <w:r>
        <w:rPr>
          <w:color w:val="000000"/>
        </w:rPr>
        <w:t>C．4m、6m和12m              D．4m、8m和12m</w:t>
      </w:r>
    </w:p>
    <w:p>
      <w:pPr>
        <w:ind w:left="420" w:leftChars="100" w:hanging="210" w:hangingChars="100"/>
        <w:rPr>
          <w:color w:val="000000"/>
        </w:rPr>
      </w:pPr>
      <w:r>
        <w:rPr>
          <w:color w:val="000000"/>
        </w:rPr>
        <w:pict>
          <v:group id="_x0000_s2574" o:spid="_x0000_s2574" o:spt="203" style="position:absolute;left:0pt;margin-left:279.75pt;margin-top:41.75pt;height:84.9pt;width:150pt;z-index:251725824;mso-width-relative:page;mso-height-relative:page;" coordsize="3000,1698">
            <o:lock v:ext="edit" grouping="f" rotation="f" text="f" aspectratio="f"/>
            <v:shape id="_x0000_s2575" o:spid="_x0000_s2575" o:spt="19" type="#_x0000_t19" style="position:absolute;left:1742;top:0;flip:x;height:1698;width:852;" filled="f" coordsize="21675,43200" adj=",5911279,75">
              <v:path arrowok="t" o:connectlocs="75,0;0,43200;75,21600"/>
              <v:fill on="f" focussize="0,0"/>
              <v:stroke/>
              <v:imagedata o:title=""/>
              <o:lock v:ext="edit" grouping="f" rotation="f" text="f" aspectratio="f"/>
            </v:shape>
            <v:line id="_x0000_s2576" o:spid="_x0000_s2576" o:spt="20" style="position:absolute;left:2595;top:0;height:1696;width:0;" filled="f" coordsize="21600,21600">
              <v:path arrowok="t"/>
              <v:fill on="f" focussize="0,0"/>
              <v:stroke/>
              <v:imagedata o:title=""/>
              <o:lock v:ext="edit" grouping="f" rotation="f" text="f" aspectratio="f"/>
            </v:line>
            <v:line id="_x0000_s2577" o:spid="_x0000_s2577" o:spt="20" style="position:absolute;left:111;top:833;height:0;width:2483;" filled="f" stroked="t" coordsize="21600,21600">
              <v:path arrowok="t"/>
              <v:fill on="f" focussize="0,0"/>
              <v:stroke dashstyle="dash"/>
              <v:imagedata o:title=""/>
              <o:lock v:ext="edit" grouping="f" rotation="f" text="f" aspectratio="f"/>
            </v:line>
            <v:shape id="未知" o:spid="_x0000_s2578" style="position:absolute;left:135;top:453;height:369;width:2865;" filled="f" coordsize="2865,429" path="m0,429hal1719,0hal2865,0hae">
              <v:path arrowok="t"/>
              <v:fill on="f" focussize="0,0"/>
              <v:stroke/>
              <v:imagedata o:title=""/>
              <o:lock v:ext="edit" grouping="f" rotation="f" text="f" aspectratio="f"/>
            </v:shape>
            <v:line id="_x0000_s2579" o:spid="_x0000_s2579" o:spt="20" style="position:absolute;left:1137;top:248;height:450;width:1509;rotation:655360f;" filled="f" stroked="t" coordsize="21600,21600">
              <v:path arrowok="t"/>
              <v:fill on="f" focussize="0,0"/>
              <v:stroke dashstyle="dash"/>
              <v:imagedata o:title=""/>
              <o:lock v:ext="edit" grouping="f" rotation="f" text="f" aspectratio="f"/>
            </v:line>
            <v:shape id="_x0000_s2580" o:spid="_x0000_s2580" o:spt="202" type="#_x0000_t202" style="position:absolute;left:645;top:595;height:331;width:374;" filled="f" stroked="f" coordsize="21600,21600">
              <v:path/>
              <v:fill on="f" focussize="0,0"/>
              <v:stroke on="f"/>
              <v:imagedata o:title=""/>
              <o:lock v:ext="edit" grouping="f" rotation="f" text="f" aspectratio="f"/>
              <v:textbox inset="0mm,0mm,0mm,0mm">
                <w:txbxContent>
                  <w:p>
                    <w:pPr>
                      <w:ind w:firstLine="90" w:firstLineChars="50"/>
                      <w:rPr>
                        <w:i/>
                        <w:sz w:val="18"/>
                        <w:szCs w:val="18"/>
                      </w:rPr>
                    </w:pPr>
                    <w:r>
                      <w:rPr>
                        <w:i/>
                        <w:sz w:val="18"/>
                        <w:szCs w:val="18"/>
                      </w:rPr>
                      <w:t>α</w:t>
                    </w:r>
                  </w:p>
                </w:txbxContent>
              </v:textbox>
            </v:shape>
            <v:shape id="_x0000_s2581" o:spid="_x0000_s2581" o:spt="202" type="#_x0000_t202" style="position:absolute;left:1457;top:262;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i</w:t>
                    </w:r>
                  </w:p>
                </w:txbxContent>
              </v:textbox>
            </v:shape>
            <v:shape id="_x0000_s2582" o:spid="_x0000_s2582" o:spt="202" type="#_x0000_t202" style="position:absolute;left:2320;top:823;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O</w:t>
                    </w:r>
                  </w:p>
                </w:txbxContent>
              </v:textbox>
            </v:shape>
            <v:shape id="_x0000_s2583" o:spid="_x0000_s2583" o:spt="202" type="#_x0000_t202" style="position:absolute;left:0;top:813;height:331;width:374;" filled="f" stroked="f" coordsize="21600,21600">
              <v:path/>
              <v:fill on="f" focussize="0,0"/>
              <v:stroke on="f"/>
              <v:imagedata o:title=""/>
              <o:lock v:ext="edit" grouping="f" rotation="f" text="f" aspectratio="f"/>
              <v:textbox inset="0mm,0mm,0mm,0mm">
                <w:txbxContent>
                  <w:p>
                    <w:pPr>
                      <w:ind w:firstLine="90" w:firstLineChars="50"/>
                      <w:rPr>
                        <w:rFonts w:hint="eastAsia"/>
                        <w:i/>
                        <w:sz w:val="18"/>
                        <w:szCs w:val="18"/>
                      </w:rPr>
                    </w:pPr>
                    <w:r>
                      <w:rPr>
                        <w:rFonts w:hint="eastAsia"/>
                        <w:i/>
                        <w:sz w:val="18"/>
                        <w:szCs w:val="18"/>
                      </w:rPr>
                      <w:t>A</w:t>
                    </w:r>
                  </w:p>
                </w:txbxContent>
              </v:textbox>
            </v:shape>
            <v:shape id="未知" o:spid="_x0000_s2584" style="position:absolute;left:2534;top:846;height:65;width:62;" filled="f" coordsize="382,286" path="m0,0hal0,286hal382,286hae">
              <v:path arrowok="t"/>
              <v:fill on="f" focussize="0,0"/>
              <v:stroke/>
              <v:imagedata o:title=""/>
              <o:lock v:ext="edit" grouping="f" rotation="f" text="f" aspectratio="f"/>
            </v:shape>
            <v:line id="_x0000_s2585" o:spid="_x0000_s2585" o:spt="20" style="position:absolute;left:613;top:679;flip:y;height:56;width:75;rotation:22282240f;" filled="f" coordsize="21600,21600">
              <v:path arrowok="t"/>
              <v:fill on="f" focussize="0,0"/>
              <v:stroke endarrow="open" endarrowwidth="narrow" endarrowlength="short"/>
              <v:imagedata o:title=""/>
              <o:lock v:ext="edit" grouping="f" rotation="f" text="f" aspectratio="f"/>
            </v:line>
            <v:line id="_x0000_s2586" o:spid="_x0000_s2586" o:spt="20" style="position:absolute;left:2245;top:429;flip:y;height:56;width:75;rotation:21299200f;" filled="f" coordsize="21600,21600">
              <v:path arrowok="t"/>
              <v:fill on="f" focussize="0,0"/>
              <v:stroke endarrow="open" endarrowwidth="narrow" endarrowlength="short"/>
              <v:imagedata o:title=""/>
              <o:lock v:ext="edit" grouping="f" rotation="f" text="f" aspectratio="f"/>
            </v:line>
            <v:line id="_x0000_s2587" o:spid="_x0000_s2587" o:spt="20" style="position:absolute;left:2798;top:421;flip:y;height:56;width:75;rotation:21299200f;" filled="f" coordsize="21600,21600">
              <v:path arrowok="t"/>
              <v:fill on="f" focussize="0,0"/>
              <v:stroke endarrow="open" endarrowwidth="narrow" endarrowlength="short"/>
              <v:imagedata o:title=""/>
              <o:lock v:ext="edit" grouping="f" rotation="f" text="f" aspectratio="f"/>
            </v:line>
          </v:group>
        </w:pict>
      </w:r>
      <w:r>
        <w:rPr>
          <w:rFonts w:hint="eastAsia"/>
          <w:color w:val="000000"/>
        </w:rPr>
        <w:t>⑵</w:t>
      </w:r>
      <w:r>
        <w:rPr>
          <w:color w:val="000000"/>
        </w:rPr>
        <w:t>（6分）利用半圆柱形玻璃，可减小激光束的发散程度。在</w:t>
      </w:r>
      <w:r>
        <w:rPr>
          <w:rFonts w:hint="eastAsia"/>
          <w:color w:val="000000"/>
        </w:rPr>
        <w:t>如</w:t>
      </w:r>
      <w:r>
        <w:rPr>
          <w:color w:val="000000"/>
        </w:rPr>
        <w:t>图所示的光路中，</w:t>
      </w:r>
      <w:r>
        <w:rPr>
          <w:i/>
          <w:color w:val="000000"/>
        </w:rPr>
        <w:t>A</w:t>
      </w:r>
      <w:r>
        <w:rPr>
          <w:color w:val="000000"/>
        </w:rPr>
        <w:t>为激光的出射点，</w:t>
      </w:r>
      <w:r>
        <w:rPr>
          <w:i/>
          <w:color w:val="000000"/>
        </w:rPr>
        <w:t>O</w:t>
      </w:r>
      <w:r>
        <w:rPr>
          <w:color w:val="000000"/>
        </w:rPr>
        <w:t>为半圆柱形玻璃横截面的圆心，</w:t>
      </w:r>
      <w:r>
        <w:rPr>
          <w:i/>
          <w:color w:val="000000"/>
        </w:rPr>
        <w:t>AO</w:t>
      </w:r>
      <w:r>
        <w:rPr>
          <w:color w:val="000000"/>
        </w:rPr>
        <w:t>过半圆顶点。若某条从</w:t>
      </w:r>
      <w:r>
        <w:rPr>
          <w:i/>
          <w:color w:val="000000"/>
        </w:rPr>
        <w:t>A</w:t>
      </w:r>
      <w:r>
        <w:rPr>
          <w:color w:val="000000"/>
        </w:rPr>
        <w:t>点发出的与</w:t>
      </w:r>
      <w:r>
        <w:rPr>
          <w:i/>
          <w:color w:val="000000"/>
        </w:rPr>
        <w:t>AO</w:t>
      </w:r>
      <w:r>
        <w:rPr>
          <w:color w:val="000000"/>
        </w:rPr>
        <w:t>成</w:t>
      </w:r>
      <w:r>
        <w:rPr>
          <w:i/>
          <w:color w:val="000000"/>
        </w:rPr>
        <w:t>α</w:t>
      </w:r>
      <w:r>
        <w:rPr>
          <w:color w:val="000000"/>
        </w:rPr>
        <w:t>角的光线，以入射角</w:t>
      </w:r>
      <w:r>
        <w:rPr>
          <w:i/>
          <w:color w:val="000000"/>
        </w:rPr>
        <w:t>i</w:t>
      </w:r>
      <w:r>
        <w:rPr>
          <w:color w:val="000000"/>
        </w:rPr>
        <w:t>入射到半圆弧上，出射光线平行于</w:t>
      </w:r>
      <w:r>
        <w:rPr>
          <w:i/>
          <w:color w:val="000000"/>
        </w:rPr>
        <w:t>AO</w:t>
      </w:r>
      <w:r>
        <w:rPr>
          <w:color w:val="000000"/>
        </w:rPr>
        <w:t>，求此玻璃的折射率。</w:t>
      </w: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ind w:left="693" w:hanging="693" w:hangingChars="330"/>
        <w:rPr>
          <w:color w:val="000000"/>
        </w:rPr>
      </w:pPr>
    </w:p>
    <w:p>
      <w:pPr>
        <w:jc w:val="center"/>
        <w:rPr>
          <w:rFonts w:hint="eastAsia"/>
          <w:color w:val="000000"/>
          <w:szCs w:val="21"/>
        </w:rPr>
      </w:pPr>
    </w:p>
    <w:p>
      <w:pPr>
        <w:jc w:val="center"/>
        <w:rPr>
          <w:color w:val="000000"/>
          <w:szCs w:val="21"/>
        </w:rPr>
      </w:pPr>
    </w:p>
    <w:p>
      <w:pPr>
        <w:rPr>
          <w:rFonts w:hint="eastAsia"/>
          <w:color w:val="000000"/>
          <w:szCs w:val="21"/>
        </w:rPr>
      </w:pPr>
      <w:r>
        <w:rPr>
          <w:rFonts w:hint="eastAsia"/>
          <w:color w:val="000000"/>
          <w:szCs w:val="21"/>
        </w:rPr>
        <w:t xml:space="preserve">                    </w:t>
      </w: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r>
        <w:rPr>
          <w:rFonts w:hint="eastAsia"/>
          <w:color w:val="000000"/>
          <w:szCs w:val="21"/>
        </w:rPr>
        <w:t xml:space="preserve">                 </w:t>
      </w:r>
      <w:r>
        <w:rPr>
          <w:color w:val="000000"/>
          <w:szCs w:val="21"/>
        </w:rPr>
        <w:t>2013年高考理综（物理部分）（重庆卷）</w:t>
      </w:r>
      <w:r>
        <w:rPr>
          <w:rFonts w:hint="eastAsia"/>
          <w:color w:val="000000"/>
          <w:szCs w:val="21"/>
        </w:rPr>
        <w:t>答案</w:t>
      </w:r>
    </w:p>
    <w:p>
      <w:pPr>
        <w:ind w:left="693" w:hanging="693" w:hangingChars="330"/>
        <w:rPr>
          <w:rFonts w:hint="eastAsia"/>
          <w:color w:val="000000"/>
        </w:rPr>
      </w:pPr>
      <w:r>
        <w:rPr>
          <w:rFonts w:hint="eastAsia"/>
          <w:color w:val="000000"/>
        </w:rPr>
        <w:t>参考答案</w:t>
      </w:r>
    </w:p>
    <w:p>
      <w:pPr>
        <w:ind w:left="693" w:hanging="693" w:hangingChars="330"/>
        <w:rPr>
          <w:rFonts w:hint="eastAsia"/>
          <w:color w:val="000000"/>
        </w:rPr>
      </w:pPr>
      <w:r>
        <w:rPr>
          <w:rFonts w:hint="eastAsia"/>
          <w:color w:val="000000"/>
        </w:rPr>
        <w:t xml:space="preserve">1．A  2．D  3．B  4．B  5．C  </w:t>
      </w:r>
    </w:p>
    <w:p>
      <w:pPr>
        <w:ind w:left="693" w:hanging="706" w:hangingChars="330"/>
        <w:rPr>
          <w:rFonts w:hint="eastAsia"/>
          <w:color w:val="000000"/>
        </w:rPr>
      </w:pPr>
      <w:r>
        <w:rPr>
          <w:rFonts w:hAnsi="宋体"/>
          <w:color w:val="000000"/>
          <w:spacing w:val="2"/>
          <w:kern w:val="0"/>
          <w:szCs w:val="21"/>
        </w:rPr>
        <mc:AlternateContent>
          <mc:Choice Requires="wpg">
            <w:drawing>
              <wp:anchor distT="0" distB="0" distL="114300" distR="114300" simplePos="0" relativeHeight="251726848" behindDoc="0" locked="0" layoutInCell="1" allowOverlap="1">
                <wp:simplePos x="0" y="0"/>
                <wp:positionH relativeFrom="column">
                  <wp:posOffset>4002405</wp:posOffset>
                </wp:positionH>
                <wp:positionV relativeFrom="paragraph">
                  <wp:posOffset>53340</wp:posOffset>
                </wp:positionV>
                <wp:extent cx="1096645" cy="1021715"/>
                <wp:effectExtent l="0" t="0" r="8255" b="6350"/>
                <wp:wrapNone/>
                <wp:docPr id="110" name="组合 110"/>
                <wp:cNvGraphicFramePr/>
                <a:graphic xmlns:a="http://schemas.openxmlformats.org/drawingml/2006/main">
                  <a:graphicData uri="http://schemas.microsoft.com/office/word/2010/wordprocessingGroup">
                    <wpg:wgp>
                      <wpg:cNvGrpSpPr/>
                      <wpg:grpSpPr>
                        <a:xfrm>
                          <a:off x="0" y="0"/>
                          <a:ext cx="1096645" cy="1021715"/>
                          <a:chOff x="0" y="0"/>
                          <a:chExt cx="1727" cy="1609"/>
                        </a:xfrm>
                      </wpg:grpSpPr>
                      <wps:wsp>
                        <wps:cNvPr id="77" name="矩形 77"/>
                        <wps:cNvSpPr/>
                        <wps:spPr>
                          <a:xfrm>
                            <a:off x="120" y="548"/>
                            <a:ext cx="1528" cy="92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 name="椭圆 78"/>
                        <wps:cNvSpPr/>
                        <wps:spPr>
                          <a:xfrm>
                            <a:off x="1576" y="869"/>
                            <a:ext cx="151" cy="243"/>
                          </a:xfrm>
                          <a:prstGeom prst="ellipse">
                            <a:avLst/>
                          </a:prstGeom>
                          <a:solidFill>
                            <a:srgbClr val="FFFFFF"/>
                          </a:solidFill>
                          <a:ln w="9525">
                            <a:noFill/>
                          </a:ln>
                        </wps:spPr>
                        <wps:bodyPr upright="1"/>
                      </wps:wsp>
                      <wps:wsp>
                        <wps:cNvPr id="79" name="直接连接符 79"/>
                        <wps:cNvSpPr/>
                        <wps:spPr>
                          <a:xfrm>
                            <a:off x="120" y="1120"/>
                            <a:ext cx="1528" cy="0"/>
                          </a:xfrm>
                          <a:prstGeom prst="line">
                            <a:avLst/>
                          </a:prstGeom>
                          <a:ln w="9525" cap="flat" cmpd="sng">
                            <a:solidFill>
                              <a:srgbClr val="000000"/>
                            </a:solidFill>
                            <a:prstDash val="solid"/>
                            <a:headEnd type="none" w="med" len="med"/>
                            <a:tailEnd type="none" w="med" len="med"/>
                          </a:ln>
                        </wps:spPr>
                        <wps:bodyPr upright="1"/>
                      </wps:wsp>
                      <wps:wsp>
                        <wps:cNvPr id="80" name="矩形 80"/>
                        <wps:cNvSpPr/>
                        <wps:spPr>
                          <a:xfrm>
                            <a:off x="705" y="1073"/>
                            <a:ext cx="382" cy="83"/>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1" name="任意多边形 81"/>
                        <wps:cNvSpPr/>
                        <wps:spPr>
                          <a:xfrm>
                            <a:off x="896" y="859"/>
                            <a:ext cx="748" cy="224"/>
                          </a:xfrm>
                          <a:custGeom>
                            <a:avLst/>
                            <a:gdLst/>
                            <a:ahLst/>
                            <a:cxnLst/>
                            <a:pathLst>
                              <a:path w="955" h="286">
                                <a:moveTo>
                                  <a:pt x="0" y="286"/>
                                </a:moveTo>
                                <a:lnTo>
                                  <a:pt x="0" y="0"/>
                                </a:lnTo>
                                <a:lnTo>
                                  <a:pt x="955" y="0"/>
                                </a:lnTo>
                              </a:path>
                            </a:pathLst>
                          </a:custGeom>
                          <a:noFill/>
                          <a:ln w="9525" cap="flat" cmpd="sng">
                            <a:solidFill>
                              <a:srgbClr val="000000"/>
                            </a:solidFill>
                            <a:prstDash val="solid"/>
                            <a:headEnd type="triangle" w="sm" len="med"/>
                            <a:tailEnd type="none" w="med" len="med"/>
                          </a:ln>
                        </wps:spPr>
                        <wps:bodyPr upright="1"/>
                      </wps:wsp>
                      <wpg:grpSp>
                        <wpg:cNvPr id="84" name="组合 84"/>
                        <wpg:cNvGrpSpPr/>
                        <wpg:grpSpPr>
                          <a:xfrm>
                            <a:off x="991" y="302"/>
                            <a:ext cx="705" cy="436"/>
                            <a:chOff x="0" y="0"/>
                            <a:chExt cx="705" cy="436"/>
                          </a:xfrm>
                        </wpg:grpSpPr>
                        <wps:wsp>
                          <wps:cNvPr id="82" name="椭圆 82"/>
                          <wps:cNvSpPr/>
                          <wps:spPr>
                            <a:xfrm>
                              <a:off x="118" y="104"/>
                              <a:ext cx="271" cy="27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3" name="文本框 83"/>
                          <wps:cNvSpPr txBox="1"/>
                          <wps:spPr>
                            <a:xfrm>
                              <a:off x="0" y="0"/>
                              <a:ext cx="705" cy="436"/>
                            </a:xfrm>
                            <a:prstGeom prst="rect">
                              <a:avLst/>
                            </a:prstGeom>
                            <a:noFill/>
                            <a:ln w="9525">
                              <a:noFill/>
                            </a:ln>
                          </wps:spPr>
                          <wps:txbx>
                            <w:txbxContent>
                              <w:p>
                                <w:pPr>
                                  <w:rPr>
                                    <w:spacing w:val="-20"/>
                                    <w:sz w:val="18"/>
                                  </w:rPr>
                                </w:pPr>
                                <w:r>
                                  <w:rPr>
                                    <w:rFonts w:hint="eastAsia"/>
                                    <w:spacing w:val="-20"/>
                                    <w:sz w:val="18"/>
                                  </w:rPr>
                                  <w:t>m</w:t>
                                </w:r>
                                <w:r>
                                  <w:rPr>
                                    <w:spacing w:val="-20"/>
                                    <w:sz w:val="18"/>
                                  </w:rPr>
                                  <w:t>A</w:t>
                                </w:r>
                              </w:p>
                            </w:txbxContent>
                          </wps:txbx>
                          <wps:bodyPr upright="1"/>
                        </wps:wsp>
                      </wpg:grpSp>
                      <wpg:grpSp>
                        <wpg:cNvPr id="87" name="组合 87"/>
                        <wpg:cNvGrpSpPr/>
                        <wpg:grpSpPr>
                          <a:xfrm>
                            <a:off x="347" y="339"/>
                            <a:ext cx="489" cy="423"/>
                            <a:chOff x="0" y="0"/>
                            <a:chExt cx="489" cy="423"/>
                          </a:xfrm>
                        </wpg:grpSpPr>
                        <wps:wsp>
                          <wps:cNvPr id="85" name="椭圆 85"/>
                          <wps:cNvSpPr/>
                          <wps:spPr>
                            <a:xfrm>
                              <a:off x="79" y="74"/>
                              <a:ext cx="263" cy="26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6" name="文本框 86"/>
                          <wps:cNvSpPr txBox="1"/>
                          <wps:spPr>
                            <a:xfrm>
                              <a:off x="0" y="0"/>
                              <a:ext cx="489" cy="423"/>
                            </a:xfrm>
                            <a:prstGeom prst="rect">
                              <a:avLst/>
                            </a:prstGeom>
                            <a:noFill/>
                            <a:ln w="9525">
                              <a:noFill/>
                            </a:ln>
                          </wps:spPr>
                          <wps:txbx>
                            <w:txbxContent>
                              <w:p>
                                <w:pPr>
                                  <w:rPr>
                                    <w:rFonts w:hint="eastAsia"/>
                                    <w:sz w:val="18"/>
                                  </w:rPr>
                                </w:pPr>
                                <w:r>
                                  <w:rPr>
                                    <w:rFonts w:hint="eastAsia"/>
                                    <w:sz w:val="18"/>
                                  </w:rPr>
                                  <w:t>V</w:t>
                                </w:r>
                              </w:p>
                            </w:txbxContent>
                          </wps:txbx>
                          <wps:bodyPr upright="1"/>
                        </wps:wsp>
                      </wpg:grpSp>
                      <wpg:grpSp>
                        <wpg:cNvPr id="94" name="组合 94"/>
                        <wpg:cNvGrpSpPr/>
                        <wpg:grpSpPr>
                          <a:xfrm flipH="1">
                            <a:off x="477" y="1334"/>
                            <a:ext cx="216" cy="275"/>
                            <a:chOff x="0" y="0"/>
                            <a:chExt cx="216" cy="275"/>
                          </a:xfrm>
                        </wpg:grpSpPr>
                        <wps:wsp>
                          <wps:cNvPr id="88" name="矩形 88"/>
                          <wps:cNvSpPr/>
                          <wps:spPr>
                            <a:xfrm>
                              <a:off x="1" y="45"/>
                              <a:ext cx="215" cy="115"/>
                            </a:xfrm>
                            <a:prstGeom prst="rect">
                              <a:avLst/>
                            </a:prstGeom>
                            <a:solidFill>
                              <a:srgbClr val="FFFFFF"/>
                            </a:solidFill>
                            <a:ln w="9525">
                              <a:noFill/>
                            </a:ln>
                          </wps:spPr>
                          <wps:bodyPr upright="1"/>
                        </wps:wsp>
                        <wps:wsp>
                          <wps:cNvPr id="89" name="直接连接符 89"/>
                          <wps:cNvSpPr/>
                          <wps:spPr>
                            <a:xfrm>
                              <a:off x="0" y="5"/>
                              <a:ext cx="0" cy="270"/>
                            </a:xfrm>
                            <a:prstGeom prst="line">
                              <a:avLst/>
                            </a:prstGeom>
                            <a:ln w="9525" cap="flat" cmpd="sng">
                              <a:solidFill>
                                <a:srgbClr val="000000"/>
                              </a:solidFill>
                              <a:prstDash val="solid"/>
                              <a:headEnd type="none" w="med" len="med"/>
                              <a:tailEnd type="none" w="med" len="med"/>
                            </a:ln>
                          </wps:spPr>
                          <wps:bodyPr upright="1"/>
                        </wps:wsp>
                        <wps:wsp>
                          <wps:cNvPr id="90" name="直接连接符 90"/>
                          <wps:cNvSpPr/>
                          <wps:spPr>
                            <a:xfrm>
                              <a:off x="75" y="60"/>
                              <a:ext cx="0" cy="150"/>
                            </a:xfrm>
                            <a:prstGeom prst="line">
                              <a:avLst/>
                            </a:prstGeom>
                            <a:ln w="9525" cap="flat" cmpd="sng">
                              <a:solidFill>
                                <a:srgbClr val="000000"/>
                              </a:solidFill>
                              <a:prstDash val="solid"/>
                              <a:headEnd type="none" w="med" len="med"/>
                              <a:tailEnd type="none" w="med" len="med"/>
                            </a:ln>
                          </wps:spPr>
                          <wps:bodyPr upright="1"/>
                        </wps:wsp>
                        <wps:wsp>
                          <wps:cNvPr id="91" name="矩形 91"/>
                          <wps:cNvSpPr/>
                          <wps:spPr>
                            <a:xfrm>
                              <a:off x="139" y="55"/>
                              <a:ext cx="55" cy="115"/>
                            </a:xfrm>
                            <a:prstGeom prst="rect">
                              <a:avLst/>
                            </a:prstGeom>
                            <a:solidFill>
                              <a:srgbClr val="FFFFFF"/>
                            </a:solidFill>
                            <a:ln w="9525">
                              <a:noFill/>
                            </a:ln>
                          </wps:spPr>
                          <wps:bodyPr upright="1"/>
                        </wps:wsp>
                        <wps:wsp>
                          <wps:cNvPr id="92" name="直接连接符 92"/>
                          <wps:cNvSpPr/>
                          <wps:spPr>
                            <a:xfrm>
                              <a:off x="138" y="0"/>
                              <a:ext cx="0" cy="270"/>
                            </a:xfrm>
                            <a:prstGeom prst="line">
                              <a:avLst/>
                            </a:prstGeom>
                            <a:ln w="9525" cap="flat" cmpd="sng">
                              <a:solidFill>
                                <a:srgbClr val="000000"/>
                              </a:solidFill>
                              <a:prstDash val="solid"/>
                              <a:headEnd type="none" w="med" len="med"/>
                              <a:tailEnd type="none" w="med" len="med"/>
                            </a:ln>
                          </wps:spPr>
                          <wps:bodyPr upright="1"/>
                        </wps:wsp>
                        <wps:wsp>
                          <wps:cNvPr id="93" name="直接连接符 93"/>
                          <wps:cNvSpPr/>
                          <wps:spPr>
                            <a:xfrm>
                              <a:off x="213" y="70"/>
                              <a:ext cx="0" cy="150"/>
                            </a:xfrm>
                            <a:prstGeom prst="line">
                              <a:avLst/>
                            </a:prstGeom>
                            <a:ln w="9525" cap="flat" cmpd="sng">
                              <a:solidFill>
                                <a:srgbClr val="000000"/>
                              </a:solidFill>
                              <a:prstDash val="solid"/>
                              <a:headEnd type="none" w="med" len="med"/>
                              <a:tailEnd type="none" w="med" len="med"/>
                            </a:ln>
                          </wps:spPr>
                          <wps:bodyPr upright="1"/>
                        </wps:wsp>
                      </wpg:grpSp>
                      <wpg:grpSp>
                        <wpg:cNvPr id="99" name="组合 99"/>
                        <wpg:cNvGrpSpPr/>
                        <wpg:grpSpPr>
                          <a:xfrm>
                            <a:off x="1074" y="1335"/>
                            <a:ext cx="192" cy="201"/>
                            <a:chOff x="0" y="0"/>
                            <a:chExt cx="192" cy="201"/>
                          </a:xfrm>
                        </wpg:grpSpPr>
                        <wpg:grpSp>
                          <wpg:cNvPr id="97" name="组合 97"/>
                          <wpg:cNvGrpSpPr/>
                          <wpg:grpSpPr>
                            <a:xfrm>
                              <a:off x="17" y="0"/>
                              <a:ext cx="175" cy="201"/>
                              <a:chOff x="0" y="0"/>
                              <a:chExt cx="175" cy="201"/>
                            </a:xfrm>
                          </wpg:grpSpPr>
                          <wps:wsp>
                            <wps:cNvPr id="95" name="矩形 95"/>
                            <wps:cNvSpPr/>
                            <wps:spPr>
                              <a:xfrm>
                                <a:off x="2" y="44"/>
                                <a:ext cx="173" cy="157"/>
                              </a:xfrm>
                              <a:prstGeom prst="rect">
                                <a:avLst/>
                              </a:prstGeom>
                              <a:solidFill>
                                <a:srgbClr val="FFFFFF"/>
                              </a:solidFill>
                              <a:ln w="9525">
                                <a:noFill/>
                              </a:ln>
                            </wps:spPr>
                            <wps:bodyPr upright="1"/>
                          </wps:wsp>
                          <wps:wsp>
                            <wps:cNvPr id="96" name="直接连接符 96"/>
                            <wps:cNvSpPr/>
                            <wps:spPr>
                              <a:xfrm flipV="1">
                                <a:off x="0" y="0"/>
                                <a:ext cx="140" cy="127"/>
                              </a:xfrm>
                              <a:prstGeom prst="line">
                                <a:avLst/>
                              </a:prstGeom>
                              <a:ln w="9525" cap="flat" cmpd="sng">
                                <a:solidFill>
                                  <a:srgbClr val="000000"/>
                                </a:solidFill>
                                <a:prstDash val="solid"/>
                                <a:headEnd type="none" w="med" len="med"/>
                                <a:tailEnd type="none" w="med" len="med"/>
                              </a:ln>
                            </wps:spPr>
                            <wps:bodyPr upright="1"/>
                          </wps:wsp>
                        </wpg:grpSp>
                        <wps:wsp>
                          <wps:cNvPr id="98" name="椭圆 98"/>
                          <wps:cNvSpPr/>
                          <wps:spPr>
                            <a:xfrm>
                              <a:off x="0" y="105"/>
                              <a:ext cx="32" cy="32"/>
                            </a:xfrm>
                            <a:prstGeom prst="ellipse">
                              <a:avLst/>
                            </a:prstGeom>
                            <a:solidFill>
                              <a:srgbClr val="000000"/>
                            </a:solidFill>
                            <a:ln w="9525" cap="flat" cmpd="sng">
                              <a:solidFill>
                                <a:srgbClr val="000000"/>
                              </a:solidFill>
                              <a:prstDash val="solid"/>
                              <a:headEnd type="none" w="med" len="med"/>
                              <a:tailEnd type="none" w="med" len="med"/>
                            </a:ln>
                          </wps:spPr>
                          <wps:bodyPr upright="1"/>
                        </wps:wsp>
                      </wpg:grpSp>
                      <wps:wsp>
                        <wps:cNvPr id="100" name="直接连接符 100"/>
                        <wps:cNvSpPr/>
                        <wps:spPr>
                          <a:xfrm>
                            <a:off x="120" y="262"/>
                            <a:ext cx="0" cy="286"/>
                          </a:xfrm>
                          <a:prstGeom prst="line">
                            <a:avLst/>
                          </a:prstGeom>
                          <a:ln w="9525" cap="flat" cmpd="sng">
                            <a:solidFill>
                              <a:srgbClr val="000000"/>
                            </a:solidFill>
                            <a:prstDash val="solid"/>
                            <a:headEnd type="none" w="med" len="med"/>
                            <a:tailEnd type="none" w="med" len="med"/>
                          </a:ln>
                        </wps:spPr>
                        <wps:bodyPr upright="1"/>
                      </wps:wsp>
                      <wps:wsp>
                        <wps:cNvPr id="101" name="直接连接符 101"/>
                        <wps:cNvSpPr/>
                        <wps:spPr>
                          <a:xfrm>
                            <a:off x="872" y="262"/>
                            <a:ext cx="0" cy="286"/>
                          </a:xfrm>
                          <a:prstGeom prst="line">
                            <a:avLst/>
                          </a:prstGeom>
                          <a:ln w="9525" cap="flat" cmpd="sng">
                            <a:solidFill>
                              <a:srgbClr val="000000"/>
                            </a:solidFill>
                            <a:prstDash val="solid"/>
                            <a:headEnd type="none" w="med" len="med"/>
                            <a:tailEnd type="none" w="med" len="med"/>
                          </a:ln>
                        </wps:spPr>
                        <wps:bodyPr upright="1"/>
                      </wps:wsp>
                      <wps:wsp>
                        <wps:cNvPr id="102" name="椭圆 102"/>
                        <wps:cNvSpPr/>
                        <wps:spPr>
                          <a:xfrm>
                            <a:off x="96" y="230"/>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3" name="椭圆 103"/>
                        <wps:cNvSpPr/>
                        <wps:spPr>
                          <a:xfrm>
                            <a:off x="843" y="238"/>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4" name="椭圆 104"/>
                        <wps:cNvSpPr/>
                        <wps:spPr>
                          <a:xfrm>
                            <a:off x="843" y="519"/>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5" name="椭圆 105"/>
                        <wps:cNvSpPr/>
                        <wps:spPr>
                          <a:xfrm>
                            <a:off x="96" y="524"/>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6" name="椭圆 106"/>
                        <wps:cNvSpPr/>
                        <wps:spPr>
                          <a:xfrm>
                            <a:off x="91" y="1103"/>
                            <a:ext cx="41" cy="41"/>
                          </a:xfrm>
                          <a:prstGeom prst="ellipse">
                            <a:avLst/>
                          </a:prstGeom>
                          <a:solidFill>
                            <a:srgbClr val="000000"/>
                          </a:solidFill>
                          <a:ln w="9525" cap="flat" cmpd="sng">
                            <a:solidFill>
                              <a:srgbClr val="000000"/>
                            </a:solidFill>
                            <a:prstDash val="solid"/>
                            <a:headEnd type="none" w="med" len="med"/>
                            <a:tailEnd type="none" w="med" len="med"/>
                          </a:ln>
                        </wps:spPr>
                        <wps:bodyPr upright="1"/>
                      </wps:wsp>
                      <wps:wsp>
                        <wps:cNvPr id="107" name="文本框 107"/>
                        <wps:cNvSpPr txBox="1"/>
                        <wps:spPr>
                          <a:xfrm>
                            <a:off x="0"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A</w:t>
                              </w:r>
                            </w:p>
                          </w:txbxContent>
                        </wps:txbx>
                        <wps:bodyPr lIns="0" tIns="0" rIns="0" bIns="0" upright="1"/>
                      </wps:wsp>
                      <wps:wsp>
                        <wps:cNvPr id="108" name="文本框 108"/>
                        <wps:cNvSpPr txBox="1"/>
                        <wps:spPr>
                          <a:xfrm>
                            <a:off x="725" y="0"/>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B</w:t>
                              </w:r>
                            </w:p>
                          </w:txbxContent>
                        </wps:txbx>
                        <wps:bodyPr lIns="0" tIns="0" rIns="0" bIns="0" upright="1"/>
                      </wps:wsp>
                      <wps:wsp>
                        <wps:cNvPr id="109" name="文本框 109"/>
                        <wps:cNvSpPr txBox="1"/>
                        <wps:spPr>
                          <a:xfrm>
                            <a:off x="1083" y="110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wps:txbx>
                        <wps:bodyPr lIns="0" tIns="0" rIns="0" bIns="0" upright="1"/>
                      </wps:wsp>
                    </wpg:wgp>
                  </a:graphicData>
                </a:graphic>
              </wp:anchor>
            </w:drawing>
          </mc:Choice>
          <mc:Fallback>
            <w:pict>
              <v:group id="_x0000_s1026" o:spid="_x0000_s1026" o:spt="203" style="position:absolute;left:0pt;margin-left:315.15pt;margin-top:4.2pt;height:80.45pt;width:86.35pt;z-index:251726848;mso-width-relative:page;mso-height-relative:page;" coordsize="1727,1609" o:gfxdata="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">
                <o:lock v:ext="edit" grouping="f" rotation="f" text="f" aspectratio="f"/>
                <v:rect id="_x0000_s1026" o:spid="_x0000_s1026" o:spt="1" style="position:absolute;left:120;top:548;height:921;width:1528;"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3" type="#_x0000_t3" style="position:absolute;left:1576;top:869;height:243;width:151;" fillcolor="#FFFFFF" filled="t" stroked="f" coordsize="21600,21600" o:gfxdata="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hmzd25AAAA2wAA&#10;AA8AAAAAAAAAAQAgAAAAIgAAAGRycy9kb3ducmV2LnhtbFBLAQIUABQAAAAIAIdO4kAzLwWeOwAA&#10;ADkAAAAQAAAAAAAAAAEAIAAAAAgBAABkcnMvc2hhcGV4bWwueG1sUEsFBgAAAAAGAAYAWwEAALID&#10;AAAAAA==&#10;">
                  <v:fill on="t" focussize="0,0"/>
                  <v:stroke on="f"/>
                  <v:imagedata o:title=""/>
                  <o:lock v:ext="edit" aspectratio="f"/>
                </v:shape>
                <v:line id="_x0000_s1026" o:spid="_x0000_s1026" o:spt="20" style="position:absolute;left:120;top:1120;height:0;width:1528;"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705;top:1073;height:83;width:382;" fillcolor="#FFFFFF" filled="t" stroked="t" coordsize="21600,21600" o:gfxdata="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aLFrgAAADbAAAA&#10;DwAAAAAAAAABACAAAAAiAAAAZHJzL2Rvd25yZXYueG1sUEsBAhQAFAAAAAgAh07iQDMvBZ47AAAA&#10;OQAAABAAAAAAAAAAAQAgAAAABwEAAGRycy9zaGFwZXhtbC54bWxQSwUGAAAAAAYABgBbAQAAsQMA&#10;AAAA&#10;">
                  <v:fill on="t" focussize="0,0"/>
                  <v:stroke color="#000000" joinstyle="miter"/>
                  <v:imagedata o:title=""/>
                  <o:lock v:ext="edit" aspectratio="f"/>
                </v:rect>
                <v:shape id="_x0000_s1026" o:spid="_x0000_s1026" o:spt="100" style="position:absolute;left:896;top:859;height:224;width:748;" filled="f" stroked="t" coordsize="955,286" o:gfxdata="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9Cm2L4A&#10;AADbAAAADwAAAAAAAAABACAAAAAiAAAAZHJzL2Rvd25yZXYueG1sUEsBAhQAFAAAAAgAh07iQDMv&#10;BZ47AAAAOQAAABAAAAAAAAAAAQAgAAAADQEAAGRycy9zaGFwZXhtbC54bWxQSwUGAAAAAAYABgBb&#10;AQAAtwMAAAAA&#10;" path="m0,286l0,0,955,0e">
                  <v:fill on="f" focussize="0,0"/>
                  <v:stroke color="#000000" joinstyle="round" startarrow="block" startarrowwidth="narrow"/>
                  <v:imagedata o:title=""/>
                  <o:lock v:ext="edit" aspectratio="f"/>
                </v:shape>
                <v:group id="_x0000_s1026" o:spid="_x0000_s1026" o:spt="203" style="position:absolute;left:991;top:302;height:436;width:705;" coordsize="705,436"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grouping="f" rotation="f" text="f" aspectratio="f"/>
                  <v:shape id="_x0000_s1026" o:spid="_x0000_s1026" o:spt="3" type="#_x0000_t3" style="position:absolute;left:118;top:104;height:271;width:271;" fillcolor="#FFFFFF" filled="t" stroked="t" coordsize="21600,21600" o:gfxdata="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YUT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202" type="#_x0000_t202" style="position:absolute;left:0;top:0;height:436;width:705;"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pacing w:val="-20"/>
                              <w:sz w:val="18"/>
                            </w:rPr>
                          </w:pPr>
                          <w:r>
                            <w:rPr>
                              <w:rFonts w:hint="eastAsia"/>
                              <w:spacing w:val="-20"/>
                              <w:sz w:val="18"/>
                            </w:rPr>
                            <w:t>m</w:t>
                          </w:r>
                          <w:r>
                            <w:rPr>
                              <w:spacing w:val="-20"/>
                              <w:sz w:val="18"/>
                            </w:rPr>
                            <w:t>A</w:t>
                          </w:r>
                        </w:p>
                      </w:txbxContent>
                    </v:textbox>
                  </v:shape>
                </v:group>
                <v:group id="_x0000_s1026" o:spid="_x0000_s1026" o:spt="203" style="position:absolute;left:347;top:339;height:423;width:489;" coordsize="489,42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grouping="f" rotation="f" text="f" aspectratio="f"/>
                  <v:shape id="_x0000_s1026" o:spid="_x0000_s1026" o:spt="3" type="#_x0000_t3" style="position:absolute;left:79;top:74;height:263;width:263;" fillcolor="#FFFFFF" filled="t" stroked="t" coordsize="21600,21600" o:gfxdata="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clE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202" type="#_x0000_t202" style="position:absolute;left:0;top:0;height:423;width:489;"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rPr>
                          </w:pPr>
                          <w:r>
                            <w:rPr>
                              <w:rFonts w:hint="eastAsia"/>
                              <w:sz w:val="18"/>
                            </w:rPr>
                            <w:t>V</w:t>
                          </w:r>
                        </w:p>
                      </w:txbxContent>
                    </v:textbox>
                  </v:shape>
                </v:group>
                <v:group id="_x0000_s1026" o:spid="_x0000_s1026" o:spt="203" style="position:absolute;left:477;top:1334;flip:x;height:275;width:216;" coordsize="216,275" o:gfxdata="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jHwZr0AAADbAAAADwAAAAAAAAABACAAAAAiAAAAZHJzL2Rvd25yZXYueG1s&#10;UEsBAhQAFAAAAAgAh07iQDMvBZ47AAAAOQAAABUAAAAAAAAAAQAgAAAADAEAAGRycy9ncm91cHNo&#10;YXBleG1sLnhtbFBLBQYAAAAABgAGAGABAADJAwAAAAA=&#10;">
                  <o:lock v:ext="edit" grouping="f" rotation="f" text="f" aspectratio="f"/>
                  <v:rect id="_x0000_s1026" o:spid="_x0000_s1026" o:spt="1" style="position:absolute;left:1;top:45;height:115;width:215;" fillcolor="#FFFFFF" filled="t" stroked="f" coordsize="21600,21600" o:gfxdata="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nUai5AAAA2wAA&#10;AA8AAAAAAAAAAQAgAAAAIgAAAGRycy9kb3ducmV2LnhtbFBLAQIUABQAAAAIAIdO4kAzLwWeOwAA&#10;ADkAAAAQAAAAAAAAAAEAIAAAAAgBAABkcnMvc2hhcGV4bWwueG1sUEsFBgAAAAAGAAYAWwEAALID&#10;AAAAAA==&#10;">
                    <v:fill on="t" focussize="0,0"/>
                    <v:stroke on="f"/>
                    <v:imagedata o:title=""/>
                    <o:lock v:ext="edit" aspectratio="f"/>
                  </v:rect>
                  <v:line id="_x0000_s1026" o:spid="_x0000_s1026" o:spt="20" style="position:absolute;left:0;top:5;height:270;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5;top:60;height:150;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_x0000_s1026" o:spid="_x0000_s1026" o:spt="1" style="position:absolute;left:139;top:55;height:115;width:55;" fillcolor="#FFFFFF" filled="t" stroked="f" coordsize="21600,21600" o:gfxdata="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Ru6L4A&#10;AADbAAAADwAAAAAAAAABACAAAAAiAAAAZHJzL2Rvd25yZXYueG1sUEsBAhQAFAAAAAgAh07iQDMv&#10;BZ47AAAAOQAAABAAAAAAAAAAAQAgAAAADQEAAGRycy9zaGFwZXhtbC54bWxQSwUGAAAAAAYABgBb&#10;AQAAtwMAAAAA&#10;">
                    <v:fill on="t" focussize="0,0"/>
                    <v:stroke on="f"/>
                    <v:imagedata o:title=""/>
                    <o:lock v:ext="edit" aspectratio="f"/>
                  </v:rect>
                  <v:line id="_x0000_s1026" o:spid="_x0000_s1026" o:spt="20" style="position:absolute;left:138;top:0;height:270;width: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13;top:70;height:150;width:0;" filled="f" stroked="t"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1074;top:1335;height:201;width:192;" coordsize="192,201"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grouping="f" rotation="f" text="f" aspectratio="f"/>
                  <v:group id="_x0000_s1026" o:spid="_x0000_s1026" o:spt="203" style="position:absolute;left:17;top:0;height:201;width:175;" coordsize="175,201"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grouping="f" rotation="f" text="f" aspectratio="f"/>
                    <v:rect id="_x0000_s1026" o:spid="_x0000_s1026" o:spt="1" style="position:absolute;left:2;top:44;height:157;width:173;" fillcolor="#FFFFFF" filled="t" stroked="f" coordsize="21600,21600" o:gfxdata="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aOu8AAAA&#10;2wAAAA8AAAAAAAAAAQAgAAAAIgAAAGRycy9kb3ducmV2LnhtbFBLAQIUABQAAAAIAIdO4kAzLwWe&#10;OwAAADkAAAAQAAAAAAAAAAEAIAAAAAsBAABkcnMvc2hhcGV4bWwueG1sUEsFBgAAAAAGAAYAWwEA&#10;ALUDAAAAAA==&#10;">
                      <v:fill on="t" focussize="0,0"/>
                      <v:stroke on="f"/>
                      <v:imagedata o:title=""/>
                      <o:lock v:ext="edit" aspectratio="f"/>
                    </v:rect>
                    <v:line id="_x0000_s1026" o:spid="_x0000_s1026" o:spt="20" style="position:absolute;left:0;top:0;flip:y;height:127;width:140;" filled="f" stroked="t" coordsize="21600,21600" o:gfxdata="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TQN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_x0000_s1026" o:spid="_x0000_s1026" o:spt="3" type="#_x0000_t3" style="position:absolute;left:0;top:105;height:32;width:32;" fillcolor="#000000" filled="t" stroked="t" coordsize="21600,21600" o:gfxdata="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Crk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group>
                <v:line id="_x0000_s1026" o:spid="_x0000_s1026" o:spt="20" style="position:absolute;left:120;top:262;height:286;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72;top:262;height:286;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 type="#_x0000_t3" style="position:absolute;left:96;top:230;height:41;width:41;" fillcolor="#000000" filled="t" stroked="t" coordsize="21600,21600" o:gfxdata="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Zz4u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843;top:238;height:41;width:41;" fillcolor="#000000" filled="t" stroked="t" coordsize="21600,21600" o:gfxdata="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WoQ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843;top:519;height:41;width:41;" fillcolor="#000000" filled="t" stroked="t" coordsize="21600,21600" o:gfxdata="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vPJk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3" type="#_x0000_t3" style="position:absolute;left:96;top:524;height:41;width:41;" fillcolor="#000000" filled="t" stroked="t" coordsize="21600,21600" o:gfxdata="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wV/+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_x0000_s1026" o:spid="_x0000_s1026" o:spt="3" type="#_x0000_t3" style="position:absolute;left:91;top:1103;height:41;width:41;" fillcolor="#000000" filled="t" stroked="t" coordsize="21600,21600" o:gfxdata="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smI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_x0000_s1026" o:spid="_x0000_s1026" o:spt="202" type="#_x0000_t202" style="position:absolute;left:0;top:0;height:331;width:374;"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A</w:t>
                        </w:r>
                      </w:p>
                    </w:txbxContent>
                  </v:textbox>
                </v:shape>
                <v:shape id="_x0000_s1026" o:spid="_x0000_s1026" o:spt="202" type="#_x0000_t202" style="position:absolute;left:725;top:0;height:331;width:374;"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B</w:t>
                        </w:r>
                      </w:p>
                    </w:txbxContent>
                  </v:textbox>
                </v:shape>
                <v:shape id="_x0000_s1026" o:spid="_x0000_s1026" o:spt="202" type="#_x0000_t202" style="position:absolute;left:1083;top:1107;height:331;width:374;"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K</w:t>
                        </w:r>
                        <w:r>
                          <w:rPr>
                            <w:rFonts w:hint="eastAsia"/>
                            <w:sz w:val="18"/>
                            <w:szCs w:val="18"/>
                            <w:vertAlign w:val="subscript"/>
                          </w:rPr>
                          <w:t>2</w:t>
                        </w:r>
                      </w:p>
                    </w:txbxContent>
                  </v:textbox>
                </v:shape>
              </v:group>
            </w:pict>
          </mc:Fallback>
        </mc:AlternateContent>
      </w:r>
      <w:r>
        <w:rPr>
          <w:rFonts w:hint="eastAsia"/>
          <w:color w:val="000000"/>
        </w:rPr>
        <w:t xml:space="preserve">6．⑴距水平木板的高度  刻度尺  机械能守恒 </w:t>
      </w:r>
    </w:p>
    <w:p>
      <w:pPr>
        <w:ind w:left="693" w:hanging="693" w:hangingChars="330"/>
        <w:rPr>
          <w:rFonts w:hint="eastAsia"/>
          <w:color w:val="000000"/>
        </w:rPr>
      </w:pPr>
      <w:r>
        <w:rPr>
          <w:rFonts w:hint="eastAsia"/>
          <w:color w:val="000000"/>
        </w:rPr>
        <w:t>⑵①电路图如右 ②0.58（0.57~0.59）65（64~66）③1</w:t>
      </w:r>
      <w:r>
        <w:rPr>
          <w:color w:val="000000"/>
          <w:spacing w:val="4"/>
          <w:szCs w:val="21"/>
        </w:rPr>
        <w:t>′</w:t>
      </w:r>
      <w:r>
        <w:rPr>
          <w:rFonts w:hint="eastAsia"/>
          <w:color w:val="000000"/>
        </w:rPr>
        <w:t>和2</w:t>
      </w:r>
      <w:r>
        <w:rPr>
          <w:color w:val="000000"/>
          <w:spacing w:val="4"/>
          <w:szCs w:val="21"/>
        </w:rPr>
        <w:t>′</w:t>
      </w:r>
    </w:p>
    <w:p>
      <w:pPr>
        <w:ind w:left="693" w:hanging="693" w:hangingChars="330"/>
        <w:rPr>
          <w:rFonts w:hint="eastAsia"/>
          <w:color w:val="000000"/>
        </w:rPr>
      </w:pPr>
      <w:r>
        <w:rPr>
          <w:rFonts w:hint="eastAsia"/>
          <w:color w:val="000000"/>
        </w:rPr>
        <w:t>7．⑴安培力方向竖直向上，</w:t>
      </w:r>
      <w:r>
        <w:rPr>
          <w:rFonts w:hint="eastAsia"/>
          <w:i/>
          <w:color w:val="000000"/>
        </w:rPr>
        <w:t>G</w:t>
      </w:r>
      <w:r>
        <w:rPr>
          <w:rFonts w:hint="eastAsia"/>
          <w:color w:val="000000"/>
          <w:vertAlign w:val="subscript"/>
        </w:rPr>
        <w:t>2</w:t>
      </w:r>
      <w:r>
        <w:rPr>
          <w:rFonts w:hint="eastAsia"/>
          <w:color w:val="000000"/>
        </w:rPr>
        <w:t>&gt;</w:t>
      </w:r>
      <w:r>
        <w:rPr>
          <w:rFonts w:hint="eastAsia"/>
          <w:i/>
          <w:color w:val="000000"/>
        </w:rPr>
        <w:t>G</w:t>
      </w:r>
      <w:r>
        <w:rPr>
          <w:rFonts w:hint="eastAsia"/>
          <w:color w:val="000000"/>
          <w:vertAlign w:val="subscript"/>
        </w:rPr>
        <w:t>1</w:t>
      </w:r>
      <w:r>
        <w:rPr>
          <w:rFonts w:hint="eastAsia"/>
          <w:color w:val="000000"/>
        </w:rPr>
        <w:t xml:space="preserve"> </w:t>
      </w:r>
    </w:p>
    <w:p>
      <w:pPr>
        <w:ind w:left="693" w:hanging="693" w:hangingChars="330"/>
        <w:rPr>
          <w:rFonts w:hint="eastAsia"/>
          <w:color w:val="000000"/>
          <w:vertAlign w:val="subscript"/>
        </w:rPr>
      </w:pPr>
      <w:r>
        <w:rPr>
          <w:rFonts w:hint="eastAsia"/>
          <w:color w:val="000000"/>
        </w:rPr>
        <w:t>⑵安培力</w:t>
      </w:r>
      <w:r>
        <w:rPr>
          <w:rFonts w:hint="eastAsia"/>
          <w:i/>
          <w:color w:val="000000"/>
        </w:rPr>
        <w:t>F=G</w:t>
      </w:r>
      <w:r>
        <w:rPr>
          <w:rFonts w:hint="eastAsia"/>
          <w:color w:val="000000"/>
          <w:vertAlign w:val="subscript"/>
        </w:rPr>
        <w:t>2</w:t>
      </w:r>
      <w:r>
        <w:rPr>
          <w:rFonts w:hint="eastAsia"/>
          <w:color w:val="000000"/>
        </w:rPr>
        <w:t>-</w:t>
      </w:r>
      <w:r>
        <w:rPr>
          <w:rFonts w:hint="eastAsia"/>
          <w:i/>
          <w:color w:val="000000"/>
        </w:rPr>
        <w:t>G</w:t>
      </w:r>
      <w:r>
        <w:rPr>
          <w:rFonts w:hint="eastAsia"/>
          <w:color w:val="000000"/>
          <w:vertAlign w:val="subscript"/>
        </w:rPr>
        <w:t xml:space="preserve">1  </w:t>
      </w:r>
      <w:r>
        <w:rPr>
          <w:rFonts w:hint="eastAsia"/>
          <w:color w:val="000000"/>
        </w:rPr>
        <w:t>磁感应强度大小</w:t>
      </w:r>
      <w:r>
        <w:rPr>
          <w:color w:val="000000"/>
          <w:position w:val="-26"/>
        </w:rPr>
        <w:object>
          <v:shape id="_x0000_i1034" o:spt="75" type="#_x0000_t75" style="height:35pt;width:98pt;" o:ole="t" filled="f" o:preferrelative="t" stroked="f" coordsize="21600,21600">
            <v:path/>
            <v:fill on="f" focussize="0,0"/>
            <v:stroke on="f"/>
            <v:imagedata r:id="rId30" o:title=""/>
            <o:lock v:ext="edit" grouping="f" rotation="f" text="f" aspectratio="t"/>
            <w10:wrap type="none"/>
            <w10:anchorlock/>
          </v:shape>
          <o:OLEObject Type="Embed" ProgID="Equation.3" ShapeID="_x0000_i1034" DrawAspect="Content" ObjectID="_1468075734" r:id="rId29">
            <o:LockedField>false</o:LockedField>
          </o:OLEObject>
        </w:object>
      </w:r>
    </w:p>
    <w:p>
      <w:pPr>
        <w:ind w:left="693" w:hanging="693" w:hangingChars="330"/>
        <w:rPr>
          <w:rFonts w:hint="eastAsia"/>
          <w:color w:val="000000"/>
        </w:rPr>
      </w:pPr>
      <w:r>
        <w:rPr>
          <w:rFonts w:hint="eastAsia"/>
          <w:color w:val="000000"/>
        </w:rPr>
        <w:t>8．⑴</w:t>
      </w:r>
      <w:r>
        <w:rPr>
          <w:color w:val="000000"/>
          <w:position w:val="-26"/>
        </w:rPr>
        <w:object>
          <v:shape id="_x0000_i1035" o:spt="75" type="#_x0000_t75" style="height:35pt;width:54pt;" o:ole="t" filled="f" o:preferrelative="t" stroked="f" coordsize="21600,21600">
            <v:path/>
            <v:fill on="f" focussize="0,0"/>
            <v:stroke on="f"/>
            <v:imagedata r:id="rId32" o:title=""/>
            <o:lock v:ext="edit" grouping="f" rotation="f" text="f" aspectratio="t"/>
            <w10:wrap type="none"/>
            <w10:anchorlock/>
          </v:shape>
          <o:OLEObject Type="Embed" ProgID="Equation.3" ShapeID="_x0000_i1035" DrawAspect="Content" ObjectID="_1468075735" r:id="rId31">
            <o:LockedField>false</o:LockedField>
          </o:OLEObject>
        </w:object>
      </w:r>
    </w:p>
    <w:p>
      <w:pPr>
        <w:ind w:left="693" w:hanging="693" w:hangingChars="330"/>
        <w:rPr>
          <w:rFonts w:hint="eastAsia"/>
          <w:color w:val="000000"/>
        </w:rPr>
      </w:pPr>
      <w:r>
        <w:rPr>
          <w:rFonts w:hint="eastAsia"/>
          <w:color w:val="000000"/>
        </w:rPr>
        <w:t>⑵当</w:t>
      </w:r>
      <w:r>
        <w:rPr>
          <w:rFonts w:hint="eastAsia"/>
          <w:i/>
          <w:color w:val="000000"/>
        </w:rPr>
        <w:t>ω=</w:t>
      </w:r>
      <w:r>
        <w:rPr>
          <w:rFonts w:hint="eastAsia"/>
          <w:color w:val="000000"/>
        </w:rPr>
        <w:t>(1+</w:t>
      </w:r>
      <w:r>
        <w:rPr>
          <w:rFonts w:hint="eastAsia"/>
          <w:i/>
          <w:color w:val="000000"/>
        </w:rPr>
        <w:t>k</w:t>
      </w:r>
      <w:r>
        <w:rPr>
          <w:rFonts w:hint="eastAsia"/>
          <w:color w:val="000000"/>
        </w:rPr>
        <w:t>)</w:t>
      </w:r>
      <w:r>
        <w:rPr>
          <w:rFonts w:hint="eastAsia"/>
          <w:i/>
          <w:color w:val="000000"/>
        </w:rPr>
        <w:t>ω</w:t>
      </w:r>
      <w:r>
        <w:rPr>
          <w:rFonts w:hint="eastAsia"/>
          <w:color w:val="000000"/>
          <w:vertAlign w:val="subscript"/>
        </w:rPr>
        <w:t>0</w:t>
      </w:r>
      <w:r>
        <w:rPr>
          <w:rFonts w:hint="eastAsia"/>
          <w:color w:val="000000"/>
        </w:rPr>
        <w:t>时，摩擦力方向沿罐壁切线向下，大小为</w:t>
      </w:r>
      <w:r>
        <w:rPr>
          <w:color w:val="000000"/>
          <w:position w:val="-24"/>
        </w:rPr>
        <w:object>
          <v:shape id="_x0000_i1036" o:spt="75" type="#_x0000_t75" style="height:31.7pt;width:88.65pt;" o:ole="t" filled="f" o:preferrelative="t" stroked="f" coordsize="21600,21600">
            <v:path/>
            <v:fill on="f" focussize="0,0"/>
            <v:stroke on="f"/>
            <v:imagedata r:id="rId34" o:title=""/>
            <o:lock v:ext="edit" grouping="f" rotation="f" text="f" aspectratio="t"/>
            <w10:wrap type="none"/>
            <w10:anchorlock/>
          </v:shape>
          <o:OLEObject Type="Embed" ProgID="Equation.3" ShapeID="_x0000_i1036" DrawAspect="Content" ObjectID="_1468075736" r:id="rId33">
            <o:LockedField>false</o:LockedField>
          </o:OLEObject>
        </w:object>
      </w:r>
    </w:p>
    <w:p>
      <w:pPr>
        <w:ind w:left="695" w:leftChars="100" w:hanging="485" w:hangingChars="231"/>
        <w:rPr>
          <w:rFonts w:hint="eastAsia"/>
          <w:color w:val="000000"/>
        </w:rPr>
      </w:pPr>
      <w:r>
        <w:rPr>
          <w:rFonts w:hint="eastAsia"/>
          <w:color w:val="000000"/>
        </w:rPr>
        <w:t>当</w:t>
      </w:r>
      <w:r>
        <w:rPr>
          <w:rFonts w:hint="eastAsia"/>
          <w:i/>
          <w:color w:val="000000"/>
        </w:rPr>
        <w:t>ω=</w:t>
      </w:r>
      <w:r>
        <w:rPr>
          <w:rFonts w:hint="eastAsia"/>
          <w:color w:val="000000"/>
        </w:rPr>
        <w:t>(1-</w:t>
      </w:r>
      <w:r>
        <w:rPr>
          <w:rFonts w:hint="eastAsia"/>
          <w:i/>
          <w:color w:val="000000"/>
        </w:rPr>
        <w:t>k</w:t>
      </w:r>
      <w:r>
        <w:rPr>
          <w:rFonts w:hint="eastAsia"/>
          <w:color w:val="000000"/>
        </w:rPr>
        <w:t>)</w:t>
      </w:r>
      <w:r>
        <w:rPr>
          <w:rFonts w:hint="eastAsia"/>
          <w:i/>
          <w:color w:val="000000"/>
        </w:rPr>
        <w:t>ω</w:t>
      </w:r>
      <w:r>
        <w:rPr>
          <w:rFonts w:hint="eastAsia"/>
          <w:color w:val="000000"/>
          <w:vertAlign w:val="subscript"/>
        </w:rPr>
        <w:t>0</w:t>
      </w:r>
      <w:r>
        <w:rPr>
          <w:rFonts w:hint="eastAsia"/>
          <w:color w:val="000000"/>
        </w:rPr>
        <w:t>时，摩擦力方向沿罐壁切线向上，大小为</w:t>
      </w:r>
      <w:r>
        <w:rPr>
          <w:color w:val="000000"/>
          <w:position w:val="-24"/>
        </w:rPr>
        <w:object>
          <v:shape id="_x0000_i1037" o:spt="75" type="#_x0000_t75" style="height:31.7pt;width:88.65pt;" o:ole="t" filled="f" o:preferrelative="t" stroked="f" coordsize="21600,21600">
            <v:path/>
            <v:fill on="f" focussize="0,0"/>
            <v:stroke on="f"/>
            <v:imagedata r:id="rId36" o:title=""/>
            <o:lock v:ext="edit" grouping="f" rotation="f" text="f" aspectratio="t"/>
            <w10:wrap type="none"/>
            <w10:anchorlock/>
          </v:shape>
          <o:OLEObject Type="Embed" ProgID="Equation.3" ShapeID="_x0000_i1037" DrawAspect="Content" ObjectID="_1468075737" r:id="rId35">
            <o:LockedField>false</o:LockedField>
          </o:OLEObject>
        </w:object>
      </w:r>
    </w:p>
    <w:p>
      <w:pPr>
        <w:rPr>
          <w:rFonts w:hint="eastAsia"/>
          <w:color w:val="000000"/>
        </w:rPr>
      </w:pPr>
      <w:r>
        <w:rPr>
          <w:rFonts w:hint="eastAsia"/>
          <w:color w:val="000000"/>
        </w:rPr>
        <w:t>9．⑴</w:t>
      </w:r>
      <w:r>
        <w:rPr>
          <w:rFonts w:hint="eastAsia"/>
          <w:i/>
          <w:color w:val="000000"/>
        </w:rPr>
        <w:t>A</w:t>
      </w:r>
      <w:r>
        <w:rPr>
          <w:rFonts w:hint="eastAsia"/>
          <w:color w:val="000000"/>
        </w:rPr>
        <w:t>球速率</w:t>
      </w:r>
      <w:r>
        <w:rPr>
          <w:color w:val="000000"/>
          <w:position w:val="-12"/>
        </w:rPr>
        <w:object>
          <v:shape id="_x0000_i1038" o:spt="75" type="#_x0000_t75" style="height:20pt;width:54pt;" o:ole="t" filled="f" o:preferrelative="t" stroked="f" coordsize="21600,21600">
            <v:path/>
            <v:fill on="f" focussize="0,0"/>
            <v:stroke on="f"/>
            <v:imagedata r:id="rId38" o:title=""/>
            <o:lock v:ext="edit" grouping="f" rotation="f" text="f" aspectratio="t"/>
            <w10:wrap type="none"/>
            <w10:anchorlock/>
          </v:shape>
          <o:OLEObject Type="Embed" ProgID="Equation.3" ShapeID="_x0000_i1038" DrawAspect="Content" ObjectID="_1468075738" r:id="rId37">
            <o:LockedField>false</o:LockedField>
          </o:OLEObject>
        </w:object>
      </w:r>
      <w:r>
        <w:rPr>
          <w:rFonts w:hint="eastAsia"/>
          <w:color w:val="000000"/>
        </w:rPr>
        <w:t xml:space="preserve"> </w:t>
      </w:r>
    </w:p>
    <w:p>
      <w:pPr>
        <w:rPr>
          <w:rFonts w:hint="eastAsia"/>
          <w:color w:val="000000"/>
        </w:rPr>
      </w:pPr>
      <w:r>
        <w:rPr>
          <w:rFonts w:hint="eastAsia"/>
          <w:color w:val="000000"/>
        </w:rPr>
        <w:t>⑵1&lt;</w:t>
      </w:r>
      <w:r>
        <w:rPr>
          <w:rFonts w:hint="eastAsia"/>
          <w:i/>
          <w:color w:val="000000"/>
        </w:rPr>
        <w:t>p</w:t>
      </w:r>
      <w:r>
        <w:rPr>
          <w:rFonts w:hint="eastAsia"/>
          <w:color w:val="000000"/>
        </w:rPr>
        <w:t>&lt;5（提示：临界情况是</w:t>
      </w:r>
      <w:r>
        <w:rPr>
          <w:rFonts w:hint="eastAsia"/>
          <w:i/>
          <w:color w:val="000000"/>
        </w:rPr>
        <w:t>B</w:t>
      </w:r>
      <w:r>
        <w:rPr>
          <w:rFonts w:hint="eastAsia"/>
          <w:color w:val="000000"/>
        </w:rPr>
        <w:t>刚好反跳到出发点时与</w:t>
      </w:r>
      <w:r>
        <w:rPr>
          <w:rFonts w:hint="eastAsia"/>
          <w:i/>
          <w:color w:val="000000"/>
        </w:rPr>
        <w:t>A</w:t>
      </w:r>
      <w:r>
        <w:rPr>
          <w:rFonts w:hint="eastAsia"/>
          <w:color w:val="000000"/>
        </w:rPr>
        <w:t>相碰，从下左图看出，阴影部分面积之和就是</w:t>
      </w:r>
      <w:r>
        <w:rPr>
          <w:rFonts w:hint="eastAsia"/>
          <w:i/>
          <w:color w:val="000000"/>
        </w:rPr>
        <w:t>A</w:t>
      </w:r>
      <w:r>
        <w:rPr>
          <w:rFonts w:hint="eastAsia"/>
          <w:color w:val="000000"/>
        </w:rPr>
        <w:t>的下落高度和</w:t>
      </w:r>
      <w:r>
        <w:rPr>
          <w:rFonts w:hint="eastAsia"/>
          <w:i/>
          <w:color w:val="000000"/>
        </w:rPr>
        <w:t>B</w:t>
      </w:r>
      <w:r>
        <w:rPr>
          <w:rFonts w:hint="eastAsia"/>
          <w:color w:val="000000"/>
        </w:rPr>
        <w:t>的反跳高度之和，为</w:t>
      </w:r>
      <w:r>
        <w:rPr>
          <w:rFonts w:hint="eastAsia"/>
          <w:i/>
          <w:color w:val="000000"/>
        </w:rPr>
        <w:t>ph</w:t>
      </w:r>
      <w:r>
        <w:rPr>
          <w:rFonts w:hint="eastAsia"/>
          <w:color w:val="000000"/>
        </w:rPr>
        <w:t>，而</w:t>
      </w:r>
      <w:r>
        <w:rPr>
          <w:rFonts w:hint="eastAsia"/>
          <w:i/>
          <w:color w:val="000000"/>
        </w:rPr>
        <w:t>p=</w:t>
      </w:r>
      <w:r>
        <w:rPr>
          <w:rFonts w:hint="eastAsia"/>
          <w:color w:val="000000"/>
        </w:rPr>
        <w:t xml:space="preserve">5）  </w:t>
      </w:r>
    </w:p>
    <w:p>
      <w:pPr>
        <w:rPr>
          <w:rFonts w:hint="eastAsia"/>
          <w:color w:val="000000"/>
        </w:rPr>
      </w:pPr>
      <w:r>
        <w:rPr>
          <w:rFonts w:hint="eastAsia"/>
          <w:color w:val="000000"/>
        </w:rPr>
        <w:t>⑶1&lt;</w:t>
      </w:r>
      <w:r>
        <w:rPr>
          <w:rFonts w:hint="eastAsia"/>
          <w:i/>
          <w:color w:val="000000"/>
        </w:rPr>
        <w:t>p</w:t>
      </w:r>
      <w:r>
        <w:rPr>
          <w:rFonts w:hint="eastAsia"/>
          <w:color w:val="000000"/>
        </w:rPr>
        <w:t>&lt;3（提示：临界情况是</w:t>
      </w:r>
      <w:r>
        <w:rPr>
          <w:rFonts w:hint="eastAsia"/>
          <w:i/>
          <w:color w:val="000000"/>
        </w:rPr>
        <w:t>A</w:t>
      </w:r>
      <w:r>
        <w:rPr>
          <w:rFonts w:hint="eastAsia"/>
          <w:color w:val="000000"/>
        </w:rPr>
        <w:t>与</w:t>
      </w:r>
      <w:r>
        <w:rPr>
          <w:rFonts w:hint="eastAsia"/>
          <w:i/>
          <w:color w:val="000000"/>
        </w:rPr>
        <w:t>B</w:t>
      </w:r>
      <w:r>
        <w:rPr>
          <w:rFonts w:hint="eastAsia"/>
          <w:color w:val="000000"/>
        </w:rPr>
        <w:t>碰后速度恰好等大反向，由弹性碰撞可求得碰前</w:t>
      </w:r>
      <w:r>
        <w:rPr>
          <w:rFonts w:hint="eastAsia"/>
          <w:i/>
          <w:color w:val="000000"/>
        </w:rPr>
        <w:t>v</w:t>
      </w:r>
      <w:r>
        <w:rPr>
          <w:rFonts w:hint="eastAsia"/>
          <w:i/>
          <w:color w:val="000000"/>
          <w:vertAlign w:val="subscript"/>
        </w:rPr>
        <w:t>B</w:t>
      </w:r>
      <w:r>
        <w:rPr>
          <w:rFonts w:hint="eastAsia"/>
          <w:i/>
          <w:color w:val="000000"/>
        </w:rPr>
        <w:t>=</w:t>
      </w:r>
      <w:r>
        <w:rPr>
          <w:rFonts w:hint="eastAsia"/>
          <w:color w:val="000000"/>
        </w:rPr>
        <w:t>3</w:t>
      </w:r>
      <w:r>
        <w:rPr>
          <w:rFonts w:hint="eastAsia"/>
          <w:i/>
          <w:color w:val="000000"/>
        </w:rPr>
        <w:t>v</w:t>
      </w:r>
      <w:r>
        <w:rPr>
          <w:rFonts w:hint="eastAsia"/>
          <w:i/>
          <w:color w:val="000000"/>
          <w:vertAlign w:val="subscript"/>
        </w:rPr>
        <w:t>A</w:t>
      </w:r>
      <w:r>
        <w:rPr>
          <w:rFonts w:hint="eastAsia"/>
          <w:color w:val="000000"/>
        </w:rPr>
        <w:t>，从下右图可以看出阴影部分面积之和就是</w:t>
      </w:r>
      <w:r>
        <w:rPr>
          <w:rFonts w:hint="eastAsia"/>
          <w:i/>
          <w:color w:val="000000"/>
        </w:rPr>
        <w:t>A</w:t>
      </w:r>
      <w:r>
        <w:rPr>
          <w:rFonts w:hint="eastAsia"/>
          <w:color w:val="000000"/>
        </w:rPr>
        <w:t>的下落高度和</w:t>
      </w:r>
      <w:r>
        <w:rPr>
          <w:rFonts w:hint="eastAsia"/>
          <w:i/>
          <w:color w:val="000000"/>
        </w:rPr>
        <w:t>B</w:t>
      </w:r>
      <w:r>
        <w:rPr>
          <w:rFonts w:hint="eastAsia"/>
          <w:color w:val="000000"/>
        </w:rPr>
        <w:t>的反跳高度之和，为</w:t>
      </w:r>
      <w:r>
        <w:rPr>
          <w:rFonts w:hint="eastAsia"/>
          <w:i/>
          <w:color w:val="000000"/>
        </w:rPr>
        <w:t>ph</w:t>
      </w:r>
      <w:r>
        <w:rPr>
          <w:rFonts w:hint="eastAsia"/>
          <w:color w:val="000000"/>
        </w:rPr>
        <w:t>，而</w:t>
      </w:r>
      <w:r>
        <w:rPr>
          <w:rFonts w:hint="eastAsia"/>
          <w:i/>
          <w:color w:val="000000"/>
        </w:rPr>
        <w:t>p=</w:t>
      </w:r>
      <w:r>
        <w:rPr>
          <w:rFonts w:hint="eastAsia"/>
          <w:color w:val="000000"/>
        </w:rPr>
        <w:t>3）</w:t>
      </w:r>
    </w:p>
    <w:p>
      <w:pPr>
        <w:ind w:left="693" w:hanging="706" w:hangingChars="330"/>
        <w:rPr>
          <w:rFonts w:hint="eastAsia"/>
          <w:color w:val="000000"/>
        </w:rPr>
      </w:pPr>
      <w:r>
        <w:rPr>
          <w:rFonts w:hAnsi="宋体"/>
          <w:color w:val="000000"/>
          <w:spacing w:val="2"/>
          <w:kern w:val="0"/>
          <w:szCs w:val="21"/>
        </w:rPr>
        <mc:AlternateContent>
          <mc:Choice Requires="wpg">
            <w:drawing>
              <wp:anchor distT="0" distB="0" distL="114300" distR="114300" simplePos="0" relativeHeight="251727872" behindDoc="0" locked="0" layoutInCell="1" allowOverlap="1">
                <wp:simplePos x="0" y="0"/>
                <wp:positionH relativeFrom="column">
                  <wp:posOffset>2051685</wp:posOffset>
                </wp:positionH>
                <wp:positionV relativeFrom="paragraph">
                  <wp:posOffset>125095</wp:posOffset>
                </wp:positionV>
                <wp:extent cx="3542665" cy="1804670"/>
                <wp:effectExtent l="0" t="0" r="0" b="5080"/>
                <wp:wrapNone/>
                <wp:docPr id="47" name="组合 47"/>
                <wp:cNvGraphicFramePr/>
                <a:graphic xmlns:a="http://schemas.openxmlformats.org/drawingml/2006/main">
                  <a:graphicData uri="http://schemas.microsoft.com/office/word/2010/wordprocessingGroup">
                    <wpg:wgp>
                      <wpg:cNvGrpSpPr/>
                      <wpg:grpSpPr>
                        <a:xfrm>
                          <a:off x="0" y="0"/>
                          <a:ext cx="3542665" cy="1804670"/>
                          <a:chOff x="0" y="0"/>
                          <a:chExt cx="5579" cy="2842"/>
                        </a:xfrm>
                      </wpg:grpSpPr>
                      <wpg:grpSp>
                        <wpg:cNvPr id="22" name="组合 22"/>
                        <wpg:cNvGrpSpPr/>
                        <wpg:grpSpPr>
                          <a:xfrm>
                            <a:off x="0" y="0"/>
                            <a:ext cx="2714" cy="2842"/>
                            <a:chOff x="0" y="0"/>
                            <a:chExt cx="2714" cy="2842"/>
                          </a:xfrm>
                        </wpg:grpSpPr>
                        <wps:wsp>
                          <wps:cNvPr id="1" name="直角三角形 1"/>
                          <wps:cNvSpPr/>
                          <wps:spPr>
                            <a:xfrm flipV="1">
                              <a:off x="1116" y="1924"/>
                              <a:ext cx="684" cy="684"/>
                            </a:xfrm>
                            <a:prstGeom prst="rtTriangle">
                              <a:avLst/>
                            </a:prstGeom>
                            <a:pattFill prst="pct5">
                              <a:fgClr>
                                <a:srgbClr val="000000"/>
                              </a:fgClr>
                              <a:bgClr>
                                <a:srgbClr val="FFFFFF"/>
                              </a:bgClr>
                            </a:pattFill>
                            <a:ln w="9525">
                              <a:noFill/>
                            </a:ln>
                          </wps:spPr>
                          <wps:bodyPr upright="1"/>
                        </wps:wsp>
                        <wps:wsp>
                          <wps:cNvPr id="2" name="直角三角形 2"/>
                          <wps:cNvSpPr/>
                          <wps:spPr>
                            <a:xfrm flipH="1">
                              <a:off x="378" y="448"/>
                              <a:ext cx="1454" cy="1454"/>
                            </a:xfrm>
                            <a:prstGeom prst="rtTriangle">
                              <a:avLst/>
                            </a:prstGeom>
                            <a:pattFill prst="pct20">
                              <a:fgClr>
                                <a:srgbClr val="000000"/>
                              </a:fgClr>
                              <a:bgClr>
                                <a:srgbClr val="FFFFFF"/>
                              </a:bgClr>
                            </a:pattFill>
                            <a:ln w="9525">
                              <a:noFill/>
                            </a:ln>
                          </wps:spPr>
                          <wps:bodyPr upright="1"/>
                        </wps:wsp>
                        <wps:wsp>
                          <wps:cNvPr id="3" name="任意多边形 3"/>
                          <wps:cNvSpPr/>
                          <wps:spPr>
                            <a:xfrm>
                              <a:off x="334" y="119"/>
                              <a:ext cx="2063" cy="1802"/>
                            </a:xfrm>
                            <a:custGeom>
                              <a:avLst/>
                              <a:gdLst/>
                              <a:ahLst/>
                              <a:cxnLst/>
                              <a:pathLst>
                                <a:path w="2292" h="2002">
                                  <a:moveTo>
                                    <a:pt x="0" y="0"/>
                                  </a:moveTo>
                                  <a:lnTo>
                                    <a:pt x="0" y="2002"/>
                                  </a:lnTo>
                                  <a:lnTo>
                                    <a:pt x="2292" y="2002"/>
                                  </a:lnTo>
                                </a:path>
                              </a:pathLst>
                            </a:custGeom>
                            <a:noFill/>
                            <a:ln w="9525" cap="flat" cmpd="sng">
                              <a:solidFill>
                                <a:srgbClr val="000000"/>
                              </a:solidFill>
                              <a:prstDash val="solid"/>
                              <a:headEnd type="triangle" w="sm" len="med"/>
                              <a:tailEnd type="triangle" w="sm" len="med"/>
                            </a:ln>
                          </wps:spPr>
                          <wps:bodyPr upright="1"/>
                        </wps:wsp>
                        <wps:wsp>
                          <wps:cNvPr id="4" name="直接连接符 4"/>
                          <wps:cNvSpPr/>
                          <wps:spPr>
                            <a:xfrm flipV="1">
                              <a:off x="334" y="367"/>
                              <a:ext cx="1547" cy="1544"/>
                            </a:xfrm>
                            <a:prstGeom prst="line">
                              <a:avLst/>
                            </a:prstGeom>
                            <a:ln w="9525" cap="flat" cmpd="sng">
                              <a:solidFill>
                                <a:srgbClr val="000000"/>
                              </a:solidFill>
                              <a:prstDash val="solid"/>
                              <a:headEnd type="none" w="med" len="med"/>
                              <a:tailEnd type="none" w="med" len="med"/>
                            </a:ln>
                          </wps:spPr>
                          <wps:bodyPr upright="1"/>
                        </wps:wsp>
                        <wps:wsp>
                          <wps:cNvPr id="5" name="直接连接符 5"/>
                          <wps:cNvSpPr/>
                          <wps:spPr>
                            <a:xfrm>
                              <a:off x="1098" y="1167"/>
                              <a:ext cx="0" cy="1404"/>
                            </a:xfrm>
                            <a:prstGeom prst="line">
                              <a:avLst/>
                            </a:prstGeom>
                            <a:ln w="9525" cap="flat" cmpd="sng">
                              <a:solidFill>
                                <a:srgbClr val="000000"/>
                              </a:solidFill>
                              <a:prstDash val="dash"/>
                              <a:headEnd type="none" w="med" len="med"/>
                              <a:tailEnd type="none" w="med" len="med"/>
                            </a:ln>
                          </wps:spPr>
                          <wps:bodyPr upright="1"/>
                        </wps:wsp>
                        <wps:wsp>
                          <wps:cNvPr id="6" name="直接连接符 6"/>
                          <wps:cNvSpPr/>
                          <wps:spPr>
                            <a:xfrm>
                              <a:off x="1838" y="417"/>
                              <a:ext cx="0" cy="1504"/>
                            </a:xfrm>
                            <a:prstGeom prst="line">
                              <a:avLst/>
                            </a:prstGeom>
                            <a:ln w="9525" cap="flat" cmpd="sng">
                              <a:solidFill>
                                <a:srgbClr val="000000"/>
                              </a:solidFill>
                              <a:prstDash val="dash"/>
                              <a:headEnd type="none" w="med" len="med"/>
                              <a:tailEnd type="none" w="med" len="med"/>
                            </a:ln>
                          </wps:spPr>
                          <wps:bodyPr upright="1"/>
                        </wps:wsp>
                        <wps:wsp>
                          <wps:cNvPr id="7" name="直接连接符 7"/>
                          <wps:cNvSpPr/>
                          <wps:spPr>
                            <a:xfrm flipV="1">
                              <a:off x="1110" y="1930"/>
                              <a:ext cx="728" cy="727"/>
                            </a:xfrm>
                            <a:prstGeom prst="line">
                              <a:avLst/>
                            </a:prstGeom>
                            <a:ln w="9525" cap="flat" cmpd="sng">
                              <a:solidFill>
                                <a:srgbClr val="000000"/>
                              </a:solidFill>
                              <a:prstDash val="solid"/>
                              <a:headEnd type="none" w="med" len="med"/>
                              <a:tailEnd type="none" w="med" len="med"/>
                            </a:ln>
                          </wps:spPr>
                          <wps:bodyPr upright="1"/>
                        </wps:wsp>
                        <wps:wsp>
                          <wps:cNvPr id="8" name="直接连接符 8"/>
                          <wps:cNvSpPr/>
                          <wps:spPr>
                            <a:xfrm>
                              <a:off x="334" y="1144"/>
                              <a:ext cx="764" cy="0"/>
                            </a:xfrm>
                            <a:prstGeom prst="line">
                              <a:avLst/>
                            </a:prstGeom>
                            <a:ln w="9525" cap="flat" cmpd="sng">
                              <a:solidFill>
                                <a:srgbClr val="000000"/>
                              </a:solidFill>
                              <a:prstDash val="dash"/>
                              <a:headEnd type="none" w="med" len="med"/>
                              <a:tailEnd type="none" w="med" len="med"/>
                            </a:ln>
                          </wps:spPr>
                          <wps:bodyPr upright="1"/>
                        </wps:wsp>
                        <wps:wsp>
                          <wps:cNvPr id="9" name="直接连接符 9"/>
                          <wps:cNvSpPr/>
                          <wps:spPr>
                            <a:xfrm>
                              <a:off x="334" y="2669"/>
                              <a:ext cx="764" cy="0"/>
                            </a:xfrm>
                            <a:prstGeom prst="line">
                              <a:avLst/>
                            </a:prstGeom>
                            <a:ln w="9525" cap="flat" cmpd="sng">
                              <a:solidFill>
                                <a:srgbClr val="000000"/>
                              </a:solidFill>
                              <a:prstDash val="dash"/>
                              <a:headEnd type="none" w="med" len="med"/>
                              <a:tailEnd type="none" w="med" len="med"/>
                            </a:ln>
                          </wps:spPr>
                          <wps:bodyPr upright="1"/>
                        </wps:wsp>
                        <wps:wsp>
                          <wps:cNvPr id="10" name="直接连接符 10"/>
                          <wps:cNvSpPr/>
                          <wps:spPr>
                            <a:xfrm>
                              <a:off x="334" y="1918"/>
                              <a:ext cx="0" cy="924"/>
                            </a:xfrm>
                            <a:prstGeom prst="line">
                              <a:avLst/>
                            </a:prstGeom>
                            <a:ln w="9525" cap="flat" cmpd="sng">
                              <a:solidFill>
                                <a:srgbClr val="000000"/>
                              </a:solidFill>
                              <a:prstDash val="solid"/>
                              <a:headEnd type="none" w="med" len="med"/>
                              <a:tailEnd type="none" w="med" len="med"/>
                            </a:ln>
                          </wps:spPr>
                          <wps:bodyPr upright="1"/>
                        </wps:wsp>
                        <wps:wsp>
                          <wps:cNvPr id="11" name="文本框 11"/>
                          <wps:cNvSpPr txBox="1"/>
                          <wps:spPr>
                            <a:xfrm>
                              <a:off x="2340" y="176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t</w:t>
                                </w:r>
                              </w:p>
                            </w:txbxContent>
                          </wps:txbx>
                          <wps:bodyPr lIns="0" tIns="0" rIns="0" bIns="0" upright="1"/>
                        </wps:wsp>
                        <wps:wsp>
                          <wps:cNvPr id="12" name="文本框 12"/>
                          <wps:cNvSpPr txBox="1"/>
                          <wps:spPr>
                            <a:xfrm>
                              <a:off x="1086" y="184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wps:txbx>
                          <wps:bodyPr lIns="0" tIns="0" rIns="0" bIns="0" upright="1"/>
                        </wps:wsp>
                        <wps:wsp>
                          <wps:cNvPr id="13" name="文本框 13"/>
                          <wps:cNvSpPr txBox="1"/>
                          <wps:spPr>
                            <a:xfrm>
                              <a:off x="1719" y="1906"/>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2</w:t>
                                </w:r>
                                <w:r>
                                  <w:rPr>
                                    <w:rFonts w:hint="eastAsia"/>
                                    <w:i/>
                                    <w:sz w:val="18"/>
                                    <w:szCs w:val="18"/>
                                  </w:rPr>
                                  <w:t>t</w:t>
                                </w:r>
                                <w:r>
                                  <w:rPr>
                                    <w:rFonts w:hint="eastAsia"/>
                                    <w:sz w:val="18"/>
                                    <w:szCs w:val="18"/>
                                    <w:vertAlign w:val="subscript"/>
                                  </w:rPr>
                                  <w:t>0</w:t>
                                </w:r>
                              </w:p>
                            </w:txbxContent>
                          </wps:txbx>
                          <wps:bodyPr lIns="0" tIns="0" rIns="0" bIns="0" upright="1"/>
                        </wps:wsp>
                        <wps:wsp>
                          <wps:cNvPr id="14" name="文本框 14"/>
                          <wps:cNvSpPr txBox="1"/>
                          <wps:spPr>
                            <a:xfrm>
                              <a:off x="80" y="1763"/>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O</w:t>
                                </w:r>
                              </w:p>
                            </w:txbxContent>
                          </wps:txbx>
                          <wps:bodyPr lIns="0" tIns="0" rIns="0" bIns="0" upright="1"/>
                        </wps:wsp>
                        <wps:wsp>
                          <wps:cNvPr id="15" name="文本框 15"/>
                          <wps:cNvSpPr txBox="1"/>
                          <wps:spPr>
                            <a:xfrm>
                              <a:off x="71" y="101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16" name="文本框 16"/>
                          <wps:cNvSpPr txBox="1"/>
                          <wps:spPr>
                            <a:xfrm>
                              <a:off x="0" y="285"/>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2</w:t>
                                </w:r>
                                <w:r>
                                  <w:rPr>
                                    <w:rFonts w:hint="eastAsia"/>
                                    <w:i/>
                                    <w:sz w:val="18"/>
                                    <w:szCs w:val="18"/>
                                  </w:rPr>
                                  <w:t>v</w:t>
                                </w:r>
                                <w:r>
                                  <w:rPr>
                                    <w:rFonts w:hint="eastAsia"/>
                                    <w:sz w:val="18"/>
                                    <w:szCs w:val="18"/>
                                    <w:vertAlign w:val="subscript"/>
                                  </w:rPr>
                                  <w:t>0</w:t>
                                </w:r>
                              </w:p>
                            </w:txbxContent>
                          </wps:txbx>
                          <wps:bodyPr lIns="0" tIns="0" rIns="0" bIns="0" upright="1"/>
                        </wps:wsp>
                        <wps:wsp>
                          <wps:cNvPr id="17" name="直接连接符 17"/>
                          <wps:cNvSpPr/>
                          <wps:spPr>
                            <a:xfrm>
                              <a:off x="334" y="416"/>
                              <a:ext cx="1507" cy="0"/>
                            </a:xfrm>
                            <a:prstGeom prst="line">
                              <a:avLst/>
                            </a:prstGeom>
                            <a:ln w="9525" cap="flat" cmpd="sng">
                              <a:solidFill>
                                <a:srgbClr val="000000"/>
                              </a:solidFill>
                              <a:prstDash val="dash"/>
                              <a:headEnd type="none" w="med" len="med"/>
                              <a:tailEnd type="none" w="med" len="med"/>
                            </a:ln>
                          </wps:spPr>
                          <wps:bodyPr upright="1"/>
                        </wps:wsp>
                        <wps:wsp>
                          <wps:cNvPr id="18" name="文本框 18"/>
                          <wps:cNvSpPr txBox="1"/>
                          <wps:spPr>
                            <a:xfrm>
                              <a:off x="310" y="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p>
                            </w:txbxContent>
                          </wps:txbx>
                          <wps:bodyPr lIns="0" tIns="0" rIns="0" bIns="0" upright="1"/>
                        </wps:wsp>
                        <wps:wsp>
                          <wps:cNvPr id="19" name="文本框 19"/>
                          <wps:cNvSpPr txBox="1"/>
                          <wps:spPr>
                            <a:xfrm>
                              <a:off x="1397" y="225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B</w:t>
                                </w:r>
                              </w:p>
                            </w:txbxContent>
                          </wps:txbx>
                          <wps:bodyPr lIns="0" tIns="0" rIns="0" bIns="0" upright="1"/>
                        </wps:wsp>
                        <wps:wsp>
                          <wps:cNvPr id="20" name="文本框 20"/>
                          <wps:cNvSpPr txBox="1"/>
                          <wps:spPr>
                            <a:xfrm>
                              <a:off x="1015" y="801"/>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A</w:t>
                                </w:r>
                              </w:p>
                            </w:txbxContent>
                          </wps:txbx>
                          <wps:bodyPr lIns="0" tIns="0" rIns="0" bIns="0" upright="1"/>
                        </wps:wsp>
                        <wps:wsp>
                          <wps:cNvPr id="21" name="文本框 21"/>
                          <wps:cNvSpPr txBox="1"/>
                          <wps:spPr>
                            <a:xfrm>
                              <a:off x="0" y="249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g:grpSp>
                      <wpg:grpSp>
                        <wpg:cNvPr id="46" name="组合 46"/>
                        <wpg:cNvGrpSpPr/>
                        <wpg:grpSpPr>
                          <a:xfrm>
                            <a:off x="2701" y="0"/>
                            <a:ext cx="2878" cy="2842"/>
                            <a:chOff x="0" y="0"/>
                            <a:chExt cx="2878" cy="2842"/>
                          </a:xfrm>
                        </wpg:grpSpPr>
                        <wps:wsp>
                          <wps:cNvPr id="23" name="任意多边形 23"/>
                          <wps:cNvSpPr/>
                          <wps:spPr>
                            <a:xfrm>
                              <a:off x="1268" y="1931"/>
                              <a:ext cx="349" cy="724"/>
                            </a:xfrm>
                            <a:custGeom>
                              <a:avLst/>
                              <a:gdLst/>
                              <a:ahLst/>
                              <a:cxnLst/>
                              <a:pathLst>
                                <a:path w="349" h="724">
                                  <a:moveTo>
                                    <a:pt x="0" y="724"/>
                                  </a:moveTo>
                                  <a:lnTo>
                                    <a:pt x="10" y="0"/>
                                  </a:lnTo>
                                  <a:lnTo>
                                    <a:pt x="349" y="0"/>
                                  </a:lnTo>
                                  <a:lnTo>
                                    <a:pt x="349" y="378"/>
                                  </a:lnTo>
                                  <a:lnTo>
                                    <a:pt x="0" y="724"/>
                                  </a:lnTo>
                                  <a:close/>
                                </a:path>
                              </a:pathLst>
                            </a:custGeom>
                            <a:pattFill prst="pct5">
                              <a:fgClr>
                                <a:srgbClr val="000000"/>
                              </a:fgClr>
                              <a:bgClr>
                                <a:srgbClr val="FFFFFF">
                                  <a:alpha val="100000"/>
                                </a:srgbClr>
                              </a:bgClr>
                            </a:pattFill>
                            <a:ln w="9525">
                              <a:noFill/>
                            </a:ln>
                          </wps:spPr>
                          <wps:bodyPr upright="1"/>
                        </wps:wsp>
                        <wps:wsp>
                          <wps:cNvPr id="24" name="直角三角形 24"/>
                          <wps:cNvSpPr/>
                          <wps:spPr>
                            <a:xfrm flipH="1">
                              <a:off x="518" y="786"/>
                              <a:ext cx="1109" cy="1109"/>
                            </a:xfrm>
                            <a:prstGeom prst="rtTriangle">
                              <a:avLst/>
                            </a:prstGeom>
                            <a:pattFill prst="pct20">
                              <a:fgClr>
                                <a:srgbClr val="000000"/>
                              </a:fgClr>
                              <a:bgClr>
                                <a:srgbClr val="FFFFFF"/>
                              </a:bgClr>
                            </a:pattFill>
                            <a:ln w="9525">
                              <a:noFill/>
                            </a:ln>
                          </wps:spPr>
                          <wps:bodyPr upright="1"/>
                        </wps:wsp>
                        <wps:wsp>
                          <wps:cNvPr id="25" name="任意多边形 25"/>
                          <wps:cNvSpPr/>
                          <wps:spPr>
                            <a:xfrm>
                              <a:off x="498" y="119"/>
                              <a:ext cx="2063" cy="1802"/>
                            </a:xfrm>
                            <a:custGeom>
                              <a:avLst/>
                              <a:gdLst/>
                              <a:ahLst/>
                              <a:cxnLst/>
                              <a:pathLst>
                                <a:path w="2292" h="2002">
                                  <a:moveTo>
                                    <a:pt x="0" y="0"/>
                                  </a:moveTo>
                                  <a:lnTo>
                                    <a:pt x="0" y="2002"/>
                                  </a:lnTo>
                                  <a:lnTo>
                                    <a:pt x="2292" y="2002"/>
                                  </a:lnTo>
                                </a:path>
                              </a:pathLst>
                            </a:custGeom>
                            <a:noFill/>
                            <a:ln w="9525" cap="flat" cmpd="sng">
                              <a:solidFill>
                                <a:srgbClr val="000000"/>
                              </a:solidFill>
                              <a:prstDash val="solid"/>
                              <a:headEnd type="triangle" w="sm" len="med"/>
                              <a:tailEnd type="triangle" w="sm" len="med"/>
                            </a:ln>
                          </wps:spPr>
                          <wps:bodyPr upright="1"/>
                        </wps:wsp>
                        <wps:wsp>
                          <wps:cNvPr id="26" name="直接连接符 26"/>
                          <wps:cNvSpPr/>
                          <wps:spPr>
                            <a:xfrm flipV="1">
                              <a:off x="498" y="781"/>
                              <a:ext cx="1128" cy="1126"/>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1262" y="1167"/>
                              <a:ext cx="0" cy="1404"/>
                            </a:xfrm>
                            <a:prstGeom prst="line">
                              <a:avLst/>
                            </a:prstGeom>
                            <a:ln w="9525" cap="flat" cmpd="sng">
                              <a:solidFill>
                                <a:srgbClr val="000000"/>
                              </a:solidFill>
                              <a:prstDash val="dash"/>
                              <a:headEnd type="none" w="med" len="med"/>
                              <a:tailEnd type="none" w="med" len="med"/>
                            </a:ln>
                          </wps:spPr>
                          <wps:bodyPr upright="1"/>
                        </wps:wsp>
                        <wps:wsp>
                          <wps:cNvPr id="28" name="直接连接符 28"/>
                          <wps:cNvSpPr/>
                          <wps:spPr>
                            <a:xfrm>
                              <a:off x="1625" y="796"/>
                              <a:ext cx="0" cy="1504"/>
                            </a:xfrm>
                            <a:prstGeom prst="line">
                              <a:avLst/>
                            </a:prstGeom>
                            <a:ln w="9525" cap="flat" cmpd="sng">
                              <a:solidFill>
                                <a:srgbClr val="000000"/>
                              </a:solidFill>
                              <a:prstDash val="dash"/>
                              <a:headEnd type="none" w="med" len="med"/>
                              <a:tailEnd type="none" w="med" len="med"/>
                            </a:ln>
                          </wps:spPr>
                          <wps:bodyPr upright="1"/>
                        </wps:wsp>
                        <wps:wsp>
                          <wps:cNvPr id="29" name="直接连接符 29"/>
                          <wps:cNvSpPr/>
                          <wps:spPr>
                            <a:xfrm flipV="1">
                              <a:off x="1262" y="2335"/>
                              <a:ext cx="348" cy="347"/>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a:off x="498" y="1144"/>
                              <a:ext cx="764" cy="0"/>
                            </a:xfrm>
                            <a:prstGeom prst="line">
                              <a:avLst/>
                            </a:prstGeom>
                            <a:ln w="9525" cap="flat" cmpd="sng">
                              <a:solidFill>
                                <a:srgbClr val="000000"/>
                              </a:solidFill>
                              <a:prstDash val="dash"/>
                              <a:headEnd type="none" w="med" len="med"/>
                              <a:tailEnd type="none" w="med" len="med"/>
                            </a:ln>
                          </wps:spPr>
                          <wps:bodyPr upright="1"/>
                        </wps:wsp>
                        <wps:wsp>
                          <wps:cNvPr id="31" name="直接连接符 31"/>
                          <wps:cNvSpPr/>
                          <wps:spPr>
                            <a:xfrm>
                              <a:off x="498" y="2669"/>
                              <a:ext cx="764" cy="0"/>
                            </a:xfrm>
                            <a:prstGeom prst="line">
                              <a:avLst/>
                            </a:prstGeom>
                            <a:ln w="9525" cap="flat" cmpd="sng">
                              <a:solidFill>
                                <a:srgbClr val="000000"/>
                              </a:solidFill>
                              <a:prstDash val="dash"/>
                              <a:headEnd type="none" w="med" len="med"/>
                              <a:tailEnd type="none" w="med" len="med"/>
                            </a:ln>
                          </wps:spPr>
                          <wps:bodyPr upright="1"/>
                        </wps:wsp>
                        <wps:wsp>
                          <wps:cNvPr id="32" name="直接连接符 32"/>
                          <wps:cNvSpPr/>
                          <wps:spPr>
                            <a:xfrm>
                              <a:off x="498" y="1918"/>
                              <a:ext cx="0" cy="924"/>
                            </a:xfrm>
                            <a:prstGeom prst="line">
                              <a:avLst/>
                            </a:prstGeom>
                            <a:ln w="9525" cap="flat" cmpd="sng">
                              <a:solidFill>
                                <a:srgbClr val="000000"/>
                              </a:solidFill>
                              <a:prstDash val="solid"/>
                              <a:headEnd type="none" w="med" len="med"/>
                              <a:tailEnd type="none" w="med" len="med"/>
                            </a:ln>
                          </wps:spPr>
                          <wps:bodyPr upright="1"/>
                        </wps:wsp>
                        <wps:wsp>
                          <wps:cNvPr id="33" name="文本框 33"/>
                          <wps:cNvSpPr txBox="1"/>
                          <wps:spPr>
                            <a:xfrm>
                              <a:off x="2504" y="1764"/>
                              <a:ext cx="374" cy="331"/>
                            </a:xfrm>
                            <a:prstGeom prst="rect">
                              <a:avLst/>
                            </a:prstGeom>
                            <a:noFill/>
                            <a:ln w="9525">
                              <a:noFill/>
                            </a:ln>
                          </wps:spPr>
                          <wps:txbx>
                            <w:txbxContent>
                              <w:p>
                                <w:pPr>
                                  <w:ind w:firstLine="90" w:firstLineChars="50"/>
                                  <w:rPr>
                                    <w:rFonts w:hint="eastAsia"/>
                                    <w:i/>
                                    <w:sz w:val="18"/>
                                    <w:szCs w:val="18"/>
                                  </w:rPr>
                                </w:pPr>
                                <w:r>
                                  <w:rPr>
                                    <w:rFonts w:hint="eastAsia"/>
                                    <w:i/>
                                    <w:sz w:val="18"/>
                                    <w:szCs w:val="18"/>
                                  </w:rPr>
                                  <w:t>t</w:t>
                                </w:r>
                              </w:p>
                            </w:txbxContent>
                          </wps:txbx>
                          <wps:bodyPr lIns="0" tIns="0" rIns="0" bIns="0" upright="1"/>
                        </wps:wsp>
                        <wps:wsp>
                          <wps:cNvPr id="34" name="文本框 34"/>
                          <wps:cNvSpPr txBox="1"/>
                          <wps:spPr>
                            <a:xfrm>
                              <a:off x="1250" y="1847"/>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wps:txbx>
                          <wps:bodyPr lIns="0" tIns="0" rIns="0" bIns="0" upright="1"/>
                        </wps:wsp>
                        <wps:wsp>
                          <wps:cNvPr id="35" name="文本框 35"/>
                          <wps:cNvSpPr txBox="1"/>
                          <wps:spPr>
                            <a:xfrm>
                              <a:off x="1434" y="1894"/>
                              <a:ext cx="47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1.5</w:t>
                                </w:r>
                                <w:r>
                                  <w:rPr>
                                    <w:rFonts w:hint="eastAsia"/>
                                    <w:i/>
                                    <w:sz w:val="18"/>
                                    <w:szCs w:val="18"/>
                                  </w:rPr>
                                  <w:t>t</w:t>
                                </w:r>
                                <w:r>
                                  <w:rPr>
                                    <w:rFonts w:hint="eastAsia"/>
                                    <w:sz w:val="18"/>
                                    <w:szCs w:val="18"/>
                                    <w:vertAlign w:val="subscript"/>
                                  </w:rPr>
                                  <w:t>0</w:t>
                                </w:r>
                              </w:p>
                            </w:txbxContent>
                          </wps:txbx>
                          <wps:bodyPr lIns="0" tIns="0" rIns="0" bIns="0" upright="1"/>
                        </wps:wsp>
                        <wps:wsp>
                          <wps:cNvPr id="36" name="文本框 36"/>
                          <wps:cNvSpPr txBox="1"/>
                          <wps:spPr>
                            <a:xfrm>
                              <a:off x="244" y="1763"/>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O</w:t>
                                </w:r>
                              </w:p>
                            </w:txbxContent>
                          </wps:txbx>
                          <wps:bodyPr lIns="0" tIns="0" rIns="0" bIns="0" upright="1"/>
                        </wps:wsp>
                        <wps:wsp>
                          <wps:cNvPr id="37" name="文本框 37"/>
                          <wps:cNvSpPr txBox="1"/>
                          <wps:spPr>
                            <a:xfrm>
                              <a:off x="235" y="101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38" name="文本框 38"/>
                          <wps:cNvSpPr txBox="1"/>
                          <wps:spPr>
                            <a:xfrm>
                              <a:off x="49" y="634"/>
                              <a:ext cx="51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1.5</w:t>
                                </w:r>
                                <w:r>
                                  <w:rPr>
                                    <w:rFonts w:hint="eastAsia"/>
                                    <w:i/>
                                    <w:sz w:val="18"/>
                                    <w:szCs w:val="18"/>
                                  </w:rPr>
                                  <w:t>v</w:t>
                                </w:r>
                                <w:r>
                                  <w:rPr>
                                    <w:rFonts w:hint="eastAsia"/>
                                    <w:sz w:val="18"/>
                                    <w:szCs w:val="18"/>
                                    <w:vertAlign w:val="subscript"/>
                                  </w:rPr>
                                  <w:t>0</w:t>
                                </w:r>
                              </w:p>
                            </w:txbxContent>
                          </wps:txbx>
                          <wps:bodyPr lIns="0" tIns="0" rIns="0" bIns="0" upright="1"/>
                        </wps:wsp>
                        <wps:wsp>
                          <wps:cNvPr id="39" name="直接连接符 39"/>
                          <wps:cNvSpPr/>
                          <wps:spPr>
                            <a:xfrm>
                              <a:off x="498" y="786"/>
                              <a:ext cx="1107" cy="0"/>
                            </a:xfrm>
                            <a:prstGeom prst="line">
                              <a:avLst/>
                            </a:prstGeom>
                            <a:ln w="9525" cap="flat" cmpd="sng">
                              <a:solidFill>
                                <a:srgbClr val="000000"/>
                              </a:solidFill>
                              <a:prstDash val="dash"/>
                              <a:headEnd type="none" w="med" len="med"/>
                              <a:tailEnd type="none" w="med" len="med"/>
                            </a:ln>
                          </wps:spPr>
                          <wps:bodyPr upright="1"/>
                        </wps:wsp>
                        <wps:wsp>
                          <wps:cNvPr id="40" name="文本框 40"/>
                          <wps:cNvSpPr txBox="1"/>
                          <wps:spPr>
                            <a:xfrm>
                              <a:off x="474" y="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p>
                            </w:txbxContent>
                          </wps:txbx>
                          <wps:bodyPr lIns="0" tIns="0" rIns="0" bIns="0" upright="1"/>
                        </wps:wsp>
                        <wps:wsp>
                          <wps:cNvPr id="41" name="文本框 41"/>
                          <wps:cNvSpPr txBox="1"/>
                          <wps:spPr>
                            <a:xfrm>
                              <a:off x="1561" y="2252"/>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B</w:t>
                                </w:r>
                              </w:p>
                            </w:txbxContent>
                          </wps:txbx>
                          <wps:bodyPr lIns="0" tIns="0" rIns="0" bIns="0" upright="1"/>
                        </wps:wsp>
                        <wps:wsp>
                          <wps:cNvPr id="42" name="文本框 42"/>
                          <wps:cNvSpPr txBox="1"/>
                          <wps:spPr>
                            <a:xfrm>
                              <a:off x="1179" y="801"/>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A</w:t>
                                </w:r>
                              </w:p>
                            </w:txbxContent>
                          </wps:txbx>
                          <wps:bodyPr lIns="0" tIns="0" rIns="0" bIns="0" upright="1"/>
                        </wps:wsp>
                        <wps:wsp>
                          <wps:cNvPr id="43" name="文本框 43"/>
                          <wps:cNvSpPr txBox="1"/>
                          <wps:spPr>
                            <a:xfrm>
                              <a:off x="164" y="2490"/>
                              <a:ext cx="374" cy="331"/>
                            </a:xfrm>
                            <a:prstGeom prst="rect">
                              <a:avLst/>
                            </a:prstGeom>
                            <a:noFill/>
                            <a:ln w="9525">
                              <a:noFill/>
                            </a:ln>
                          </wps:spPr>
                          <wps:txbx>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wps:txbx>
                          <wps:bodyPr lIns="0" tIns="0" rIns="0" bIns="0" upright="1"/>
                        </wps:wsp>
                        <wps:wsp>
                          <wps:cNvPr id="44" name="直接连接符 44"/>
                          <wps:cNvSpPr/>
                          <wps:spPr>
                            <a:xfrm>
                              <a:off x="491" y="2312"/>
                              <a:ext cx="1107" cy="0"/>
                            </a:xfrm>
                            <a:prstGeom prst="line">
                              <a:avLst/>
                            </a:prstGeom>
                            <a:ln w="9525" cap="flat" cmpd="sng">
                              <a:solidFill>
                                <a:srgbClr val="000000"/>
                              </a:solidFill>
                              <a:prstDash val="dash"/>
                              <a:headEnd type="none" w="med" len="med"/>
                              <a:tailEnd type="none" w="med" len="med"/>
                            </a:ln>
                          </wps:spPr>
                          <wps:bodyPr upright="1"/>
                        </wps:wsp>
                        <wps:wsp>
                          <wps:cNvPr id="45" name="文本框 45"/>
                          <wps:cNvSpPr txBox="1"/>
                          <wps:spPr>
                            <a:xfrm>
                              <a:off x="0" y="2110"/>
                              <a:ext cx="514" cy="331"/>
                            </a:xfrm>
                            <a:prstGeom prst="rect">
                              <a:avLst/>
                            </a:prstGeom>
                            <a:noFill/>
                            <a:ln w="9525">
                              <a:noFill/>
                            </a:ln>
                          </wps:spPr>
                          <wps:txbx>
                            <w:txbxContent>
                              <w:p>
                                <w:pPr>
                                  <w:ind w:firstLine="90" w:firstLineChars="50"/>
                                  <w:rPr>
                                    <w:rFonts w:hint="eastAsia"/>
                                    <w:sz w:val="18"/>
                                    <w:szCs w:val="18"/>
                                    <w:vertAlign w:val="subscript"/>
                                  </w:rPr>
                                </w:pPr>
                                <w:r>
                                  <w:rPr>
                                    <w:rFonts w:hint="eastAsia"/>
                                    <w:sz w:val="18"/>
                                    <w:szCs w:val="18"/>
                                  </w:rPr>
                                  <w:t>-0.5</w:t>
                                </w:r>
                                <w:r>
                                  <w:rPr>
                                    <w:rFonts w:hint="eastAsia"/>
                                    <w:i/>
                                    <w:sz w:val="18"/>
                                    <w:szCs w:val="18"/>
                                  </w:rPr>
                                  <w:t>v</w:t>
                                </w:r>
                                <w:r>
                                  <w:rPr>
                                    <w:rFonts w:hint="eastAsia"/>
                                    <w:sz w:val="18"/>
                                    <w:szCs w:val="18"/>
                                    <w:vertAlign w:val="subscript"/>
                                  </w:rPr>
                                  <w:t>0</w:t>
                                </w:r>
                              </w:p>
                            </w:txbxContent>
                          </wps:txbx>
                          <wps:bodyPr lIns="0" tIns="0" rIns="0" bIns="0" upright="1"/>
                        </wps:wsp>
                      </wpg:grpSp>
                    </wpg:wgp>
                  </a:graphicData>
                </a:graphic>
              </wp:anchor>
            </w:drawing>
          </mc:Choice>
          <mc:Fallback>
            <w:pict>
              <v:group id="_x0000_s1026" o:spid="_x0000_s1026" o:spt="203" style="position:absolute;left:0pt;margin-left:161.55pt;margin-top:9.85pt;height:142.1pt;width:278.95pt;z-index:251727872;mso-width-relative:page;mso-height-relative:page;" coordsize="5579,2842" o:gfxdata="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">
                <o:lock v:ext="edit" grouping="f" rotation="f" text="f" aspectratio="f"/>
                <v:group id="_x0000_s1026" o:spid="_x0000_s1026" o:spt="203" style="position:absolute;left:0;top:0;height:2842;width:2714;" coordsize="2714,284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grouping="f" rotation="f" text="f" aspectratio="f"/>
                  <v:shape id="_x0000_s1026" o:spid="_x0000_s1026" o:spt="6" type="#_x0000_t6" style="position:absolute;left:1116;top:1924;flip:y;height:684;width:684;" fillcolor="#000000" filled="t" stroked="f" coordsize="21600,21600" o:gfxdata="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KpBougAAANoA&#10;AAAPAAAAAAAAAAEAIAAAACIAAABkcnMvZG93bnJldi54bWxQSwECFAAUAAAACACHTuJAMy8FnjsA&#10;AAA5AAAAEAAAAAAAAAABACAAAAAJAQAAZHJzL3NoYXBleG1sLnhtbFBLBQYAAAAABgAGAFsBAACz&#10;AwAAAAA=&#10;">
                    <v:fill type="pattern" on="t" color2="#FFFFFF" focussize="0,0" r:id="rId39"/>
                    <v:stroke on="f"/>
                    <v:imagedata o:title=""/>
                    <o:lock v:ext="edit" aspectratio="f"/>
                  </v:shape>
                  <v:shape id="_x0000_s1026" o:spid="_x0000_s1026" o:spt="6" type="#_x0000_t6" style="position:absolute;left:378;top:448;flip:x;height:1454;width:1454;" fillcolor="#000000" filled="t" stroked="f" coordsize="21600,21600" o:gfxdata="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WAvQAA&#10;ANoAAAAPAAAAAAAAAAEAIAAAACIAAABkcnMvZG93bnJldi54bWxQSwECFAAUAAAACACHTuJAMy8F&#10;njsAAAA5AAAAEAAAAAAAAAABACAAAAAMAQAAZHJzL3NoYXBleG1sLnhtbFBLBQYAAAAABgAGAFsB&#10;AAC2AwAAAAA=&#10;">
                    <v:fill type="pattern" on="t" color2="#FFFFFF" focussize="0,0" r:id="rId40"/>
                    <v:stroke on="f"/>
                    <v:imagedata o:title=""/>
                    <o:lock v:ext="edit" aspectratio="f"/>
                  </v:shape>
                  <v:shape id="_x0000_s1026" o:spid="_x0000_s1026" o:spt="100" style="position:absolute;left:334;top:119;height:1802;width:2063;" filled="f" stroked="t" coordsize="2292,2002" o:gfxdata="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3HRvQAA&#10;ANoAAAAPAAAAAAAAAAEAIAAAACIAAABkcnMvZG93bnJldi54bWxQSwECFAAUAAAACACHTuJAMy8F&#10;njsAAAA5AAAAEAAAAAAAAAABACAAAAAMAQAAZHJzL3NoYXBleG1sLnhtbFBLBQYAAAAABgAGAFsB&#10;AAC2AwAAAAA=&#10;" path="m0,0l0,2002,2292,2002e">
                    <v:fill on="f" focussize="0,0"/>
                    <v:stroke color="#000000" joinstyle="round" startarrow="block" startarrowwidth="narrow" endarrow="block" endarrowwidth="narrow"/>
                    <v:imagedata o:title=""/>
                    <o:lock v:ext="edit" aspectratio="f"/>
                  </v:shape>
                  <v:line id="_x0000_s1026" o:spid="_x0000_s1026" o:spt="20" style="position:absolute;left:334;top:367;flip:y;height:1544;width:1547;"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098;top:1167;height:1404;width:0;" filled="f" stroked="t" coordsize="21600,21600" o:gfxdata="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Z3G+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_x0000_s1026" o:spid="_x0000_s1026" o:spt="20" style="position:absolute;left:1838;top:417;height:1504;width:0;" filled="f" stroked="t" coordsize="21600,21600" o:gfxdata="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Qhi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_x0000_s1026" o:spid="_x0000_s1026" o:spt="20" style="position:absolute;left:1110;top:1930;flip:y;height:727;width:728;"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34;top:1144;height:0;width:764;" filled="f" stroked="t" coordsize="21600,21600" o:gfxdata="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thz8bgAAADa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_x0000_s1026" o:spid="_x0000_s1026" o:spt="20" style="position:absolute;left:334;top:2669;height:0;width:764;" filled="f" stroked="t" coordsize="21600,21600" o:gfxdata="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lNZqvQAA&#10;ANo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line id="_x0000_s1026" o:spid="_x0000_s1026" o:spt="20" style="position:absolute;left:334;top:1918;height:924;width:0;"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2340;top:1764;height:331;width:374;"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t</w:t>
                          </w:r>
                        </w:p>
                      </w:txbxContent>
                    </v:textbox>
                  </v:shape>
                  <v:shape id="_x0000_s1026" o:spid="_x0000_s1026" o:spt="202" type="#_x0000_t202" style="position:absolute;left:1086;top:1847;height:331;width:374;"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1719;top:1906;height:331;width:374;"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2</w:t>
                          </w: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80;top:1763;height:331;width:374;"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O</w:t>
                          </w:r>
                        </w:p>
                      </w:txbxContent>
                    </v:textbox>
                  </v:shape>
                  <v:shape id="_x0000_s1026" o:spid="_x0000_s1026" o:spt="202" type="#_x0000_t202" style="position:absolute;left:71;top:1012;height:331;width:374;"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shape id="_x0000_s1026" o:spid="_x0000_s1026" o:spt="202" type="#_x0000_t202" style="position:absolute;left:0;top:285;height:331;width:374;"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2</w:t>
                          </w:r>
                          <w:r>
                            <w:rPr>
                              <w:rFonts w:hint="eastAsia"/>
                              <w:i/>
                              <w:sz w:val="18"/>
                              <w:szCs w:val="18"/>
                            </w:rPr>
                            <w:t>v</w:t>
                          </w:r>
                          <w:r>
                            <w:rPr>
                              <w:rFonts w:hint="eastAsia"/>
                              <w:sz w:val="18"/>
                              <w:szCs w:val="18"/>
                              <w:vertAlign w:val="subscript"/>
                            </w:rPr>
                            <w:t>0</w:t>
                          </w:r>
                        </w:p>
                      </w:txbxContent>
                    </v:textbox>
                  </v:shape>
                  <v:line id="_x0000_s1026" o:spid="_x0000_s1026" o:spt="20" style="position:absolute;left:334;top:416;height:0;width:1507;" filled="f" stroked="t" coordsize="21600,21600" o:gfxdata="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Sj4L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shape id="_x0000_s1026" o:spid="_x0000_s1026" o:spt="202" type="#_x0000_t202" style="position:absolute;left:310;top:0;height:331;width:374;"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p>
                      </w:txbxContent>
                    </v:textbox>
                  </v:shape>
                  <v:shape id="_x0000_s1026" o:spid="_x0000_s1026" o:spt="202" type="#_x0000_t202" style="position:absolute;left:1397;top:2252;height:331;width:374;" filled="f" stroked="f" coordsize="21600,21600" o:gfxdata="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wWCW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B</w:t>
                          </w:r>
                        </w:p>
                      </w:txbxContent>
                    </v:textbox>
                  </v:shape>
                  <v:shape id="_x0000_s1026" o:spid="_x0000_s1026" o:spt="202" type="#_x0000_t202" style="position:absolute;left:1015;top:801;height:331;width:374;"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A</w:t>
                          </w:r>
                        </w:p>
                      </w:txbxContent>
                    </v:textbox>
                  </v:shape>
                  <v:shape id="_x0000_s1026" o:spid="_x0000_s1026" o:spt="202" type="#_x0000_t202" style="position:absolute;left:0;top:2490;height:331;width:37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group>
                <v:group id="_x0000_s1026" o:spid="_x0000_s1026" o:spt="203" style="position:absolute;left:2701;top:0;height:2842;width:2878;" coordsize="2878,2842"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grouping="f" rotation="f" text="f" aspectratio="f"/>
                  <v:shape id="_x0000_s1026" o:spid="_x0000_s1026" o:spt="100" style="position:absolute;left:1268;top:1931;height:724;width:349;" fillcolor="#000000" filled="t" stroked="f" coordsize="349,724" o:gfxdata="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GnXq8AAAA&#10;2wAAAA8AAAAAAAAAAQAgAAAAIgAAAGRycy9kb3ducmV2LnhtbFBLAQIUABQAAAAIAIdO4kAzLwWe&#10;OwAAADkAAAAQAAAAAAAAAAEAIAAAAAsBAABkcnMvc2hhcGV4bWwueG1sUEsFBgAAAAAGAAYAWwEA&#10;ALUDAAAAAA==&#10;" path="m0,724l10,0,349,0,349,378,0,724xe">
                    <v:fill type="pattern" on="t" color2="#FFFFFF" focussize="0,0" r:id="rId39"/>
                    <v:stroke on="f"/>
                    <v:imagedata o:title=""/>
                    <o:lock v:ext="edit" aspectratio="f"/>
                  </v:shape>
                  <v:shape id="_x0000_s1026" o:spid="_x0000_s1026" o:spt="6" type="#_x0000_t6" style="position:absolute;left:518;top:786;flip:x;height:1109;width:1109;" fillcolor="#000000" filled="t" stroked="f" coordsize="21600,21600" o:gfxdata="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r2ze8AAAA&#10;2wAAAA8AAAAAAAAAAQAgAAAAIgAAAGRycy9kb3ducmV2LnhtbFBLAQIUABQAAAAIAIdO4kAzLwWe&#10;OwAAADkAAAAQAAAAAAAAAAEAIAAAAAsBAABkcnMvc2hhcGV4bWwueG1sUEsFBgAAAAAGAAYAWwEA&#10;ALUDAAAAAA==&#10;">
                    <v:fill type="pattern" on="t" color2="#FFFFFF" focussize="0,0" r:id="rId40"/>
                    <v:stroke on="f"/>
                    <v:imagedata o:title=""/>
                    <o:lock v:ext="edit" aspectratio="f"/>
                  </v:shape>
                  <v:shape id="_x0000_s1026" o:spid="_x0000_s1026" o:spt="100" style="position:absolute;left:498;top:119;height:1802;width:2063;" filled="f" stroked="t" coordsize="2292,2002" o:gfxdata="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fbYW8AAAA&#10;2wAAAA8AAAAAAAAAAQAgAAAAIgAAAGRycy9kb3ducmV2LnhtbFBLAQIUABQAAAAIAIdO4kAzLwWe&#10;OwAAADkAAAAQAAAAAAAAAAEAIAAAAAsBAABkcnMvc2hhcGV4bWwueG1sUEsFBgAAAAAGAAYAWwEA&#10;ALUDAAAAAA==&#10;" path="m0,0l0,2002,2292,2002e">
                    <v:fill on="f" focussize="0,0"/>
                    <v:stroke color="#000000" joinstyle="round" startarrow="block" startarrowwidth="narrow" endarrow="block" endarrowwidth="narrow"/>
                    <v:imagedata o:title=""/>
                    <o:lock v:ext="edit" aspectratio="f"/>
                  </v:shape>
                  <v:line id="_x0000_s1026" o:spid="_x0000_s1026" o:spt="20" style="position:absolute;left:498;top:781;flip:y;height:1126;width:1128;"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62;top:1167;height:1404;width:0;" filled="f" stroked="t" coordsize="21600,21600" o:gfxdata="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hpXb4A&#10;AADbAAAADwAAAAAAAAABACAAAAAiAAAAZHJzL2Rvd25yZXYueG1sUEsBAhQAFAAAAAgAh07iQDMv&#10;BZ47AAAAOQAAABAAAAAAAAAAAQAgAAAADQEAAGRycy9zaGFwZXhtbC54bWxQSwUGAAAAAAYABgBb&#10;AQAAtwMAAAAA&#10;">
                    <v:fill on="f" focussize="0,0"/>
                    <v:stroke color="#000000" joinstyle="round" dashstyle="dash"/>
                    <v:imagedata o:title=""/>
                    <o:lock v:ext="edit" aspectratio="f"/>
                  </v:line>
                  <v:line id="_x0000_s1026" o:spid="_x0000_s1026" o:spt="20" style="position:absolute;left:1625;top:796;height:1504;width:0;" filled="f" stroked="t" coordsize="21600,21600" o:gfxdata="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Jf9L7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line>
                  <v:line id="_x0000_s1026" o:spid="_x0000_s1026" o:spt="20" style="position:absolute;left:1262;top:2335;flip:y;height:347;width:348;"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98;top:1144;height:0;width:764;" filled="f" stroked="t" coordsize="21600,21600" o:gfxdata="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OGf0ugAAANsA&#10;AAAPAAAAAAAAAAEAIAAAACIAAABkcnMvZG93bnJldi54bWxQSwECFAAUAAAACACHTuJAMy8FnjsA&#10;AAA5AAAAEAAAAAAAAAABACAAAAAJAQAAZHJzL3NoYXBleG1sLnhtbFBLBQYAAAAABgAGAFsBAACz&#10;AwAAAAA=&#10;">
                    <v:fill on="f" focussize="0,0"/>
                    <v:stroke color="#000000" joinstyle="round" dashstyle="dash"/>
                    <v:imagedata o:title=""/>
                    <o:lock v:ext="edit" aspectratio="f"/>
                  </v:line>
                  <v:line id="_x0000_s1026" o:spid="_x0000_s1026" o:spt="20" style="position:absolute;left:498;top:2669;height:0;width:764;" filled="f" stroked="t" coordsize="21600,21600" o:gfxdata="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dMJvvQAA&#10;ANs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line id="_x0000_s1026" o:spid="_x0000_s1026" o:spt="20" style="position:absolute;left:498;top:1918;height:92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2504;top:1764;height:331;width:374;"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i/>
                              <w:sz w:val="18"/>
                              <w:szCs w:val="18"/>
                            </w:rPr>
                          </w:pPr>
                          <w:r>
                            <w:rPr>
                              <w:rFonts w:hint="eastAsia"/>
                              <w:i/>
                              <w:sz w:val="18"/>
                              <w:szCs w:val="18"/>
                            </w:rPr>
                            <w:t>t</w:t>
                          </w:r>
                        </w:p>
                      </w:txbxContent>
                    </v:textbox>
                  </v:shape>
                  <v:shape id="_x0000_s1026" o:spid="_x0000_s1026" o:spt="202" type="#_x0000_t202" style="position:absolute;left:1250;top:1847;height:331;width:374;"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1434;top:1894;height:331;width:474;"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1.5</w:t>
                          </w:r>
                          <w:r>
                            <w:rPr>
                              <w:rFonts w:hint="eastAsia"/>
                              <w:i/>
                              <w:sz w:val="18"/>
                              <w:szCs w:val="18"/>
                            </w:rPr>
                            <w:t>t</w:t>
                          </w:r>
                          <w:r>
                            <w:rPr>
                              <w:rFonts w:hint="eastAsia"/>
                              <w:sz w:val="18"/>
                              <w:szCs w:val="18"/>
                              <w:vertAlign w:val="subscript"/>
                            </w:rPr>
                            <w:t>0</w:t>
                          </w:r>
                        </w:p>
                      </w:txbxContent>
                    </v:textbox>
                  </v:shape>
                  <v:shape id="_x0000_s1026" o:spid="_x0000_s1026" o:spt="202" type="#_x0000_t202" style="position:absolute;left:244;top:1763;height:331;width:374;"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O</w:t>
                          </w:r>
                        </w:p>
                      </w:txbxContent>
                    </v:textbox>
                  </v:shape>
                  <v:shape id="_x0000_s1026" o:spid="_x0000_s1026" o:spt="202" type="#_x0000_t202" style="position:absolute;left:235;top:1012;height:331;width:374;"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shape id="_x0000_s1026" o:spid="_x0000_s1026" o:spt="202" type="#_x0000_t202" style="position:absolute;left:49;top:634;height:331;width:514;"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1.5</w:t>
                          </w:r>
                          <w:r>
                            <w:rPr>
                              <w:rFonts w:hint="eastAsia"/>
                              <w:i/>
                              <w:sz w:val="18"/>
                              <w:szCs w:val="18"/>
                            </w:rPr>
                            <w:t>v</w:t>
                          </w:r>
                          <w:r>
                            <w:rPr>
                              <w:rFonts w:hint="eastAsia"/>
                              <w:sz w:val="18"/>
                              <w:szCs w:val="18"/>
                              <w:vertAlign w:val="subscript"/>
                            </w:rPr>
                            <w:t>0</w:t>
                          </w:r>
                        </w:p>
                      </w:txbxContent>
                    </v:textbox>
                  </v:shape>
                  <v:line id="_x0000_s1026" o:spid="_x0000_s1026" o:spt="20" style="position:absolute;left:498;top:786;height:0;width:1107;" filled="f" stroked="t" coordsize="21600,21600" o:gfxdata="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Czmm/&#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202" type="#_x0000_t202" style="position:absolute;left:474;top:0;height:331;width:374;"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p>
                      </w:txbxContent>
                    </v:textbox>
                  </v:shape>
                  <v:shape id="_x0000_s1026" o:spid="_x0000_s1026" o:spt="202" type="#_x0000_t202" style="position:absolute;left:1561;top:2252;height:331;width:374;"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B</w:t>
                          </w:r>
                        </w:p>
                      </w:txbxContent>
                    </v:textbox>
                  </v:shape>
                  <v:shape id="_x0000_s1026" o:spid="_x0000_s1026" o:spt="202" type="#_x0000_t202" style="position:absolute;left:1179;top:801;height:331;width:374;"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A</w:t>
                          </w:r>
                        </w:p>
                      </w:txbxContent>
                    </v:textbox>
                  </v:shape>
                  <v:shape id="_x0000_s1026" o:spid="_x0000_s1026" o:spt="202" type="#_x0000_t202" style="position:absolute;left:164;top:2490;height:331;width:374;"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i/>
                              <w:sz w:val="18"/>
                              <w:szCs w:val="18"/>
                            </w:rPr>
                            <w:t>-v</w:t>
                          </w:r>
                          <w:r>
                            <w:rPr>
                              <w:rFonts w:hint="eastAsia"/>
                              <w:sz w:val="18"/>
                              <w:szCs w:val="18"/>
                              <w:vertAlign w:val="subscript"/>
                            </w:rPr>
                            <w:t>0</w:t>
                          </w:r>
                        </w:p>
                      </w:txbxContent>
                    </v:textbox>
                  </v:shape>
                  <v:line id="_x0000_s1026" o:spid="_x0000_s1026" o:spt="20" style="position:absolute;left:491;top:2312;height:0;width:1107;" filled="f" stroked="t" coordsize="21600,21600" o:gfxdata="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FEoq/&#10;AAAA2wAAAA8AAAAAAAAAAQAgAAAAIgAAAGRycy9kb3ducmV2LnhtbFBLAQIUABQAAAAIAIdO4kAz&#10;LwWeOwAAADkAAAAQAAAAAAAAAAEAIAAAAA4BAABkcnMvc2hhcGV4bWwueG1sUEsFBgAAAAAGAAYA&#10;WwEAALgDAAAAAA==&#10;">
                    <v:fill on="f" focussize="0,0"/>
                    <v:stroke color="#000000" joinstyle="round" dashstyle="dash"/>
                    <v:imagedata o:title=""/>
                    <o:lock v:ext="edit" aspectratio="f"/>
                  </v:line>
                  <v:shape id="_x0000_s1026" o:spid="_x0000_s1026" o:spt="202" type="#_x0000_t202" style="position:absolute;left:0;top:2110;height:331;width:514;"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90" w:firstLineChars="50"/>
                            <w:rPr>
                              <w:rFonts w:hint="eastAsia"/>
                              <w:sz w:val="18"/>
                              <w:szCs w:val="18"/>
                              <w:vertAlign w:val="subscript"/>
                            </w:rPr>
                          </w:pPr>
                          <w:r>
                            <w:rPr>
                              <w:rFonts w:hint="eastAsia"/>
                              <w:sz w:val="18"/>
                              <w:szCs w:val="18"/>
                            </w:rPr>
                            <w:t>-0.5</w:t>
                          </w:r>
                          <w:r>
                            <w:rPr>
                              <w:rFonts w:hint="eastAsia"/>
                              <w:i/>
                              <w:sz w:val="18"/>
                              <w:szCs w:val="18"/>
                            </w:rPr>
                            <w:t>v</w:t>
                          </w:r>
                          <w:r>
                            <w:rPr>
                              <w:rFonts w:hint="eastAsia"/>
                              <w:sz w:val="18"/>
                              <w:szCs w:val="18"/>
                              <w:vertAlign w:val="subscript"/>
                            </w:rPr>
                            <w:t>0</w:t>
                          </w:r>
                        </w:p>
                      </w:txbxContent>
                    </v:textbox>
                  </v:shape>
                </v:group>
              </v:group>
            </w:pict>
          </mc:Fallback>
        </mc:AlternateContent>
      </w:r>
      <w:r>
        <w:rPr>
          <w:rFonts w:hint="eastAsia"/>
          <w:color w:val="000000"/>
        </w:rPr>
        <w:t xml:space="preserve">10．⑴B ⑵ </w:t>
      </w:r>
      <w:r>
        <w:rPr>
          <w:color w:val="000000"/>
          <w:position w:val="-30"/>
        </w:rPr>
        <w:object>
          <v:shape id="_x0000_i1039" o:spt="75" type="#_x0000_t75" style="height:31.7pt;width:74.65pt;" o:ole="t" filled="f" o:preferrelative="t" stroked="f" coordsize="21600,21600">
            <v:path/>
            <v:fill on="f" focussize="0,0"/>
            <v:stroke on="f"/>
            <v:imagedata r:id="rId42" o:title=""/>
            <o:lock v:ext="edit" grouping="f" rotation="f" text="f" aspectratio="t"/>
            <w10:wrap type="none"/>
            <w10:anchorlock/>
          </v:shape>
          <o:OLEObject Type="Embed" ProgID="PBrush" ShapeID="_x0000_i1039" DrawAspect="Content" ObjectID="_1468075739" r:id="rId41">
            <o:LockedField>false</o:LockedField>
          </o:OLEObject>
        </w:object>
      </w:r>
    </w:p>
    <w:p>
      <w:pPr>
        <w:ind w:left="693" w:hanging="693" w:hangingChars="330"/>
        <w:rPr>
          <w:rFonts w:hint="eastAsia"/>
          <w:color w:val="000000"/>
        </w:rPr>
      </w:pPr>
      <w:r>
        <w:rPr>
          <w:rFonts w:hint="eastAsia"/>
          <w:color w:val="000000"/>
        </w:rPr>
        <w:t>11．⑴C ⑵</w:t>
      </w:r>
      <w:r>
        <w:rPr>
          <w:color w:val="000000"/>
          <w:position w:val="-28"/>
        </w:rPr>
        <w:object>
          <v:shape id="_x0000_i1040" o:spt="75" type="#_x0000_t75" style="height:33pt;width:67.95pt;" o:ole="t" filled="f" o:preferrelative="t" stroked="f" coordsize="21600,21600">
            <v:path/>
            <v:fill on="f" focussize="0,0"/>
            <v:stroke on="f"/>
            <v:imagedata r:id="rId44" o:title=""/>
            <o:lock v:ext="edit" grouping="f" rotation="f" text="f" aspectratio="t"/>
            <w10:wrap type="none"/>
            <w10:anchorlock/>
          </v:shape>
          <o:OLEObject Type="Embed" ProgID="Equation.3" ShapeID="_x0000_i1040" DrawAspect="Content" ObjectID="_1468075740" r:id="rId43">
            <o:LockedField>false</o:LockedField>
          </o:OLEObject>
        </w:object>
      </w:r>
    </w:p>
    <w:p>
      <w:pPr>
        <w:ind w:left="2"/>
        <w:rPr>
          <w:color w:val="000000"/>
        </w:rPr>
      </w:pPr>
    </w:p>
    <w:p>
      <w:pPr>
        <w:ind w:left="2"/>
        <w:rPr>
          <w:color w:val="000000"/>
        </w:rPr>
      </w:pPr>
    </w:p>
    <w:p>
      <w:pPr>
        <w:ind w:left="2"/>
        <w:rPr>
          <w:color w:val="000000"/>
        </w:rPr>
      </w:pPr>
    </w:p>
    <w:p>
      <w:pPr>
        <w:ind w:left="2"/>
        <w:rPr>
          <w:color w:val="000000"/>
        </w:rPr>
      </w:pPr>
    </w:p>
    <w:p>
      <w:pPr>
        <w:ind w:left="2"/>
        <w:rPr>
          <w:color w:val="000000"/>
        </w:rPr>
      </w:pPr>
    </w:p>
    <w:p>
      <w:pPr>
        <w:rPr>
          <w:rFonts w:hint="eastAsia"/>
          <w:sz w:val="24"/>
        </w:rPr>
      </w:pPr>
    </w:p>
    <w:p/>
    <w:sectPr>
      <w:headerReference r:id="rId5" w:type="first"/>
      <w:footerReference r:id="rId8" w:type="first"/>
      <w:headerReference r:id="rId3" w:type="default"/>
      <w:footerReference r:id="rId6" w:type="default"/>
      <w:headerReference r:id="rId4" w:type="even"/>
      <w:footerReference r:id="rId7" w:type="even"/>
      <w:pgSz w:w="11906" w:h="16838"/>
      <w:pgMar w:top="1418" w:right="1797" w:bottom="1418"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hint="eastAsia"/>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2247F"/>
    <w:rsid w:val="2F1224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rules v:ext="edit">
        <o:r id="V:Rule1" type="arc" idref="#_x0000_s2112"/>
        <o:r id="V:Rule2" type="arc" idref="#_x0000_s2113"/>
        <o:r id="V:Rule3" type="arc" idref="#_x0000_s2143"/>
        <o:r id="V:Rule4" type="arc" idref="#_x0000_s2144"/>
        <o:r id="V:Rule5" type="arc" idref="#_x0000_s2145"/>
        <o:r id="V:Rule6" type="arc" idref="#_x0000_s2146"/>
        <o:r id="V:Rule7" type="arc" idref="#_x0000_s2147"/>
        <o:r id="V:Rule8" type="arc" idref="#_x0000_s2148"/>
        <o:r id="V:Rule9" type="arc" idref="#_x0000_s2149"/>
        <o:r id="V:Rule10" type="arc" idref="#_x0000_s2150"/>
        <o:r id="V:Rule11" type="arc" idref="#_x0000_s2151"/>
        <o:r id="V:Rule12" type="arc" idref="#_x0000_s2221"/>
        <o:r id="V:Rule13" type="arc" idref="#_x0000_s2258"/>
        <o:r id="V:Rule14" type="arc" idref="#_x0000_s2317"/>
        <o:r id="V:Rule15" type="arc" idref="#_x0000_s2318"/>
        <o:r id="V:Rule16" type="arc" idref="#_x0000_s2321"/>
        <o:r id="V:Rule17" type="arc" idref="#_x0000_s2322"/>
        <o:r id="V:Rule18" type="arc" idref="#_x0000_s2324"/>
        <o:r id="V:Rule19" type="arc" idref="#_x0000_s2325"/>
        <o:r id="V:Rule20" type="arc" idref="#_x0000_s2327"/>
        <o:r id="V:Rule21" type="arc" idref="#_x0000_s2328"/>
        <o:r id="V:Rule22" type="arc" idref="#_x0000_s2330"/>
        <o:r id="V:Rule23" type="arc" idref="#_x0000_s2331"/>
        <o:r id="V:Rule24" type="arc" idref="#_x0000_s2333"/>
        <o:r id="V:Rule25" type="arc" idref="#_x0000_s2334"/>
        <o:r id="V:Rule26" type="arc" idref="#_x0000_s2336"/>
        <o:r id="V:Rule27" type="arc" idref="#_x0000_s2337"/>
        <o:r id="V:Rule28" type="arc" idref="#_x0000_s2339"/>
        <o:r id="V:Rule29" type="arc" idref="#_x0000_s2340"/>
        <o:r id="V:Rule30" type="arc" idref="#_x0000_s2342"/>
        <o:r id="V:Rule31" type="arc" idref="#_x0000_s2343"/>
        <o:r id="V:Rule32" type="arc" idref="#_x0000_s2529"/>
        <o:r id="V:Rule33" type="arc" idref="#_x0000_s2534"/>
        <o:r id="V:Rule34" type="arc" idref="#_x0000_s257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19.wmf"/><Relationship Id="rId43" Type="http://schemas.openxmlformats.org/officeDocument/2006/relationships/oleObject" Target="embeddings/oleObject16.bin"/><Relationship Id="rId42" Type="http://schemas.openxmlformats.org/officeDocument/2006/relationships/image" Target="media/image18.wmf"/><Relationship Id="rId41" Type="http://schemas.openxmlformats.org/officeDocument/2006/relationships/oleObject" Target="embeddings/oleObject15.bin"/><Relationship Id="rId40" Type="http://schemas.openxmlformats.org/officeDocument/2006/relationships/image" Target="media/image17.bmp"/><Relationship Id="rId4" Type="http://schemas.openxmlformats.org/officeDocument/2006/relationships/header" Target="header2.xml"/><Relationship Id="rId39" Type="http://schemas.openxmlformats.org/officeDocument/2006/relationships/image" Target="media/image16.bmp"/><Relationship Id="rId38" Type="http://schemas.openxmlformats.org/officeDocument/2006/relationships/image" Target="media/image15.wmf"/><Relationship Id="rId37" Type="http://schemas.openxmlformats.org/officeDocument/2006/relationships/oleObject" Target="embeddings/oleObject14.bin"/><Relationship Id="rId36" Type="http://schemas.openxmlformats.org/officeDocument/2006/relationships/image" Target="media/image14.wmf"/><Relationship Id="rId35" Type="http://schemas.openxmlformats.org/officeDocument/2006/relationships/oleObject" Target="embeddings/oleObject13.bin"/><Relationship Id="rId34" Type="http://schemas.openxmlformats.org/officeDocument/2006/relationships/image" Target="media/image13.wmf"/><Relationship Id="rId33" Type="http://schemas.openxmlformats.org/officeDocument/2006/relationships/oleObject" Target="embeddings/oleObject12.bin"/><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109"/>
    <customShpInfo spid="_x0000_s2110"/>
    <customShpInfo spid="_x0000_s2111"/>
    <customShpInfo spid="_x0000_s2112"/>
    <customShpInfo spid="_x0000_s2113"/>
    <customShpInfo spid="_x0000_s2114"/>
    <customShpInfo spid="_x0000_s2115"/>
    <customShpInfo spid="_x0000_s2116"/>
    <customShpInfo spid="_x0000_s2108"/>
    <customShpInfo spid="_x0000_s2118"/>
    <customShpInfo spid="_x0000_s2119"/>
    <customShpInfo spid="_x0000_s2117"/>
    <customShpInfo spid="_x0000_s2121"/>
    <customShpInfo spid="_x0000_s2122"/>
    <customShpInfo spid="_x0000_s2120"/>
    <customShpInfo spid="_x0000_s2123"/>
    <customShpInfo spid="_x0000_s2124"/>
    <customShpInfo spid="_x0000_s2125"/>
    <customShpInfo spid="_x0000_s2126"/>
    <customShpInfo spid="_x0000_s2127"/>
    <customShpInfo spid="_x0000_s2128"/>
    <customShpInfo spid="_x0000_s2129"/>
    <customShpInfo spid="_x0000_s2107"/>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2"/>
    <customShpInfo spid="_x0000_s2163"/>
    <customShpInfo spid="_x0000_s2161"/>
    <customShpInfo spid="_x0000_s2164"/>
    <customShpInfo spid="_x0000_s2165"/>
    <customShpInfo spid="_x0000_s2166"/>
    <customShpInfo spid="_x0000_s2167"/>
    <customShpInfo spid="_x0000_s2169"/>
    <customShpInfo spid="_x0000_s2170"/>
    <customShpInfo spid="_x0000_s2168"/>
    <customShpInfo spid="_x0000_s2132"/>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31"/>
    <customShpInfo spid="_x0000_s2192"/>
    <customShpInfo spid="_x0000_s2193"/>
    <customShpInfo spid="_x0000_s2194"/>
    <customShpInfo spid="_x0000_s2195"/>
    <customShpInfo spid="_x0000_s2196"/>
    <customShpInfo spid="_x0000_s2197"/>
    <customShpInfo spid="_x0000_s2199"/>
    <customShpInfo spid="_x0000_s2200"/>
    <customShpInfo spid="_x0000_s2198"/>
    <customShpInfo spid="_x0000_s2202"/>
    <customShpInfo spid="_x0000_s2203"/>
    <customShpInfo spid="_x0000_s2201"/>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04"/>
    <customShpInfo spid="_x0000_s2222"/>
    <customShpInfo spid="_x0000_s2223"/>
    <customShpInfo spid="_x0000_s2224"/>
    <customShpInfo spid="_x0000_s2226"/>
    <customShpInfo spid="_x0000_s2227"/>
    <customShpInfo spid="_x0000_s2225"/>
    <customShpInfo spid="_x0000_s2191"/>
    <customShpInfo spid="_x0000_s2229"/>
    <customShpInfo spid="_x0000_s2230"/>
    <customShpInfo spid="_x0000_s2231"/>
    <customShpInfo spid="_x0000_s2232"/>
    <customShpInfo spid="_x0000_s2233"/>
    <customShpInfo spid="_x0000_s2234"/>
    <customShpInfo spid="_x0000_s2236"/>
    <customShpInfo spid="_x0000_s2237"/>
    <customShpInfo spid="_x0000_s2235"/>
    <customShpInfo spid="_x0000_s2239"/>
    <customShpInfo spid="_x0000_s2240"/>
    <customShpInfo spid="_x0000_s2238"/>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57"/>
    <customShpInfo spid="_x0000_s2258"/>
    <customShpInfo spid="_x0000_s2241"/>
    <customShpInfo spid="_x0000_s2259"/>
    <customShpInfo spid="_x0000_s2260"/>
    <customShpInfo spid="_x0000_s2261"/>
    <customShpInfo spid="_x0000_s2263"/>
    <customShpInfo spid="_x0000_s2264"/>
    <customShpInfo spid="_x0000_s2262"/>
    <customShpInfo spid="_x0000_s2228"/>
    <customShpInfo spid="_x0000_s2267"/>
    <customShpInfo spid="_x0000_s2268"/>
    <customShpInfo spid="_x0000_s2266"/>
    <customShpInfo spid="_x0000_s2269"/>
    <customShpInfo spid="_x0000_s2270"/>
    <customShpInfo spid="_x0000_s2271"/>
    <customShpInfo spid="_x0000_s2272"/>
    <customShpInfo spid="_x0000_s2273"/>
    <customShpInfo spid="_x0000_s2274"/>
    <customShpInfo spid="_x0000_s2275"/>
    <customShpInfo spid="_x0000_s2276"/>
    <customShpInfo spid="_x0000_s2277"/>
    <customShpInfo spid="_x0000_s2278"/>
    <customShpInfo spid="_x0000_s2279"/>
    <customShpInfo spid="_x0000_s2280"/>
    <customShpInfo spid="_x0000_s2282"/>
    <customShpInfo spid="_x0000_s2283"/>
    <customShpInfo spid="_x0000_s2281"/>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6"/>
    <customShpInfo spid="_x0000_s2297"/>
    <customShpInfo spid="_x0000_s2295"/>
    <customShpInfo spid="_x0000_s2298"/>
    <customShpInfo spid="_x0000_s2294"/>
    <customShpInfo spid="_x0000_s2300"/>
    <customShpInfo spid="_x0000_s2301"/>
    <customShpInfo spid="_x0000_s2299"/>
    <customShpInfo spid="_x0000_s2302"/>
    <customShpInfo spid="_x0000_s2303"/>
    <customShpInfo spid="_x0000_s2304"/>
    <customShpInfo spid="_x0000_s2305"/>
    <customShpInfo spid="_x0000_s2306"/>
    <customShpInfo spid="_x0000_s2309"/>
    <customShpInfo spid="_x0000_s2310"/>
    <customShpInfo spid="_x0000_s2308"/>
    <customShpInfo spid="_x0000_s2311"/>
    <customShpInfo spid="_x0000_s2307"/>
    <customShpInfo spid="_x0000_s2314"/>
    <customShpInfo spid="_x0000_s2315"/>
    <customShpInfo spid="_x0000_s2313"/>
    <customShpInfo spid="_x0000_s2316"/>
    <customShpInfo spid="_x0000_s2312"/>
    <customShpInfo spid="_x0000_s2317"/>
    <customShpInfo spid="_x0000_s2318"/>
    <customShpInfo spid="_x0000_s2321"/>
    <customShpInfo spid="_x0000_s2322"/>
    <customShpInfo spid="_x0000_s2320"/>
    <customShpInfo spid="_x0000_s2324"/>
    <customShpInfo spid="_x0000_s2325"/>
    <customShpInfo spid="_x0000_s2323"/>
    <customShpInfo spid="_x0000_s2327"/>
    <customShpInfo spid="_x0000_s2328"/>
    <customShpInfo spid="_x0000_s2326"/>
    <customShpInfo spid="_x0000_s2330"/>
    <customShpInfo spid="_x0000_s2331"/>
    <customShpInfo spid="_x0000_s2329"/>
    <customShpInfo spid="_x0000_s2333"/>
    <customShpInfo spid="_x0000_s2334"/>
    <customShpInfo spid="_x0000_s2332"/>
    <customShpInfo spid="_x0000_s2336"/>
    <customShpInfo spid="_x0000_s2337"/>
    <customShpInfo spid="_x0000_s2335"/>
    <customShpInfo spid="_x0000_s2339"/>
    <customShpInfo spid="_x0000_s2340"/>
    <customShpInfo spid="_x0000_s2338"/>
    <customShpInfo spid="_x0000_s2342"/>
    <customShpInfo spid="_x0000_s2343"/>
    <customShpInfo spid="_x0000_s2341"/>
    <customShpInfo spid="_x0000_s2319"/>
    <customShpInfo spid="_x0000_s2345"/>
    <customShpInfo spid="_x0000_s2346"/>
    <customShpInfo spid="_x0000_s2347"/>
    <customShpInfo spid="_x0000_s2344"/>
    <customShpInfo spid="_x0000_s2265"/>
    <customShpInfo spid="_x0000_s2349"/>
    <customShpInfo spid="_x0000_s2350"/>
    <customShpInfo spid="_x0000_s2353"/>
    <customShpInfo spid="_x0000_s2354"/>
    <customShpInfo spid="_x0000_s2352"/>
    <customShpInfo spid="_x0000_s2355"/>
    <customShpInfo spid="_x0000_s2351"/>
    <customShpInfo spid="_x0000_s2358"/>
    <customShpInfo spid="_x0000_s2359"/>
    <customShpInfo spid="_x0000_s2357"/>
    <customShpInfo spid="_x0000_s2360"/>
    <customShpInfo spid="_x0000_s2356"/>
    <customShpInfo spid="_x0000_s2361"/>
    <customShpInfo spid="_x0000_s2362"/>
    <customShpInfo spid="_x0000_s2363"/>
    <customShpInfo spid="_x0000_s2365"/>
    <customShpInfo spid="_x0000_s2366"/>
    <customShpInfo spid="_x0000_s2364"/>
    <customShpInfo spid="_x0000_s2367"/>
    <customShpInfo spid="_x0000_s2368"/>
    <customShpInfo spid="_x0000_s2369"/>
    <customShpInfo spid="_x0000_s2348"/>
    <customShpInfo spid="_x0000_s2374"/>
    <customShpInfo spid="_x0000_s2375"/>
    <customShpInfo spid="_x0000_s2376"/>
    <customShpInfo spid="_x0000_s2373"/>
    <customShpInfo spid="_x0000_s2379"/>
    <customShpInfo spid="_x0000_s2380"/>
    <customShpInfo spid="_x0000_s2378"/>
    <customShpInfo spid="_x0000_s2381"/>
    <customShpInfo spid="_x0000_s2377"/>
    <customShpInfo spid="_x0000_s2384"/>
    <customShpInfo spid="_x0000_s2385"/>
    <customShpInfo spid="_x0000_s2383"/>
    <customShpInfo spid="_x0000_s2386"/>
    <customShpInfo spid="_x0000_s2382"/>
    <customShpInfo spid="_x0000_s2389"/>
    <customShpInfo spid="_x0000_s2390"/>
    <customShpInfo spid="_x0000_s2388"/>
    <customShpInfo spid="_x0000_s2391"/>
    <customShpInfo spid="_x0000_s2387"/>
    <customShpInfo spid="_x0000_s2394"/>
    <customShpInfo spid="_x0000_s2395"/>
    <customShpInfo spid="_x0000_s2393"/>
    <customShpInfo spid="_x0000_s2396"/>
    <customShpInfo spid="_x0000_s2392"/>
    <customShpInfo spid="_x0000_s2399"/>
    <customShpInfo spid="_x0000_s2400"/>
    <customShpInfo spid="_x0000_s2398"/>
    <customShpInfo spid="_x0000_s2401"/>
    <customShpInfo spid="_x0000_s2397"/>
    <customShpInfo spid="_x0000_s2404"/>
    <customShpInfo spid="_x0000_s2405"/>
    <customShpInfo spid="_x0000_s2403"/>
    <customShpInfo spid="_x0000_s2406"/>
    <customShpInfo spid="_x0000_s2402"/>
    <customShpInfo spid="_x0000_s2407"/>
    <customShpInfo spid="_x0000_s2372"/>
    <customShpInfo spid="_x0000_s2408"/>
    <customShpInfo spid="_x0000_s2371"/>
    <customShpInfo spid="_x0000_s2409"/>
    <customShpInfo spid="_x0000_s2411"/>
    <customShpInfo spid="_x0000_s2412"/>
    <customShpInfo spid="_x0000_s2410"/>
    <customShpInfo spid="_x0000_s2370"/>
    <customShpInfo spid="_x0000_s2415"/>
    <customShpInfo spid="_x0000_s2418"/>
    <customShpInfo spid="_x0000_s2419"/>
    <customShpInfo spid="_x0000_s2417"/>
    <customShpInfo spid="_x0000_s2420"/>
    <customShpInfo spid="_x0000_s2416"/>
    <customShpInfo spid="_x0000_s2414"/>
    <customShpInfo spid="_x0000_s2423"/>
    <customShpInfo spid="_x0000_s2424"/>
    <customShpInfo spid="_x0000_s2422"/>
    <customShpInfo spid="_x0000_s2425"/>
    <customShpInfo spid="_x0000_s2421"/>
    <customShpInfo spid="_x0000_s2413"/>
    <customShpInfo spid="_x0000_s2428"/>
    <customShpInfo spid="_x0000_s2429"/>
    <customShpInfo spid="_x0000_s2427"/>
    <customShpInfo spid="_x0000_s2430"/>
    <customShpInfo spid="_x0000_s2426"/>
    <customShpInfo spid="_x0000_s2433"/>
    <customShpInfo spid="_x0000_s2434"/>
    <customShpInfo spid="_x0000_s2432"/>
    <customShpInfo spid="_x0000_s2435"/>
    <customShpInfo spid="_x0000_s2431"/>
    <customShpInfo spid="_x0000_s2436"/>
    <customShpInfo spid="_x0000_s2437"/>
    <customShpInfo spid="_x0000_s2438"/>
    <customShpInfo spid="_x0000_s2190"/>
    <customShpInfo spid="_x0000_s2439"/>
    <customShpInfo spid="_x0000_s2440"/>
    <customShpInfo spid="_x0000_s2441"/>
    <customShpInfo spid="_x0000_s2442"/>
    <customShpInfo spid="_x0000_s2443"/>
    <customShpInfo spid="_x0000_s2444"/>
    <customShpInfo spid="_x0000_s2445"/>
    <customShpInfo spid="_x0000_s2446"/>
    <customShpInfo spid="_x0000_s2189"/>
    <customShpInfo spid="_x0000_s2130"/>
    <customShpInfo spid="_x0000_s2526"/>
    <customShpInfo spid="_x0000_s2527"/>
    <customShpInfo spid="_x0000_s2525"/>
    <customShpInfo spid="_x0000_s2528"/>
    <customShpInfo spid="_x0000_s2529"/>
    <customShpInfo spid="_x0000_s2530"/>
    <customShpInfo spid="_x0000_s2531"/>
    <customShpInfo spid="_x0000_s2532"/>
    <customShpInfo spid="_x0000_s2533"/>
    <customShpInfo spid="_x0000_s2534"/>
    <customShpInfo spid="_x0000_s2535"/>
    <customShpInfo spid="_x0000_s2536"/>
    <customShpInfo spid="_x0000_s2537"/>
    <customShpInfo spid="_x0000_s2538"/>
    <customShpInfo spid="_x0000_s2539"/>
    <customShpInfo spid="_x0000_s2540"/>
    <customShpInfo spid="_x0000_s2541"/>
    <customShpInfo spid="_x0000_s2542"/>
    <customShpInfo spid="_x0000_s2543"/>
    <customShpInfo spid="_x0000_s2544"/>
    <customShpInfo spid="_x0000_s252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85"/>
    <customShpInfo spid="_x0000_s2586"/>
    <customShpInfo spid="_x0000_s2587"/>
    <customShpInfo spid="_x0000_s25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2018-06-25T08:49:00Z</dcterms:created>
  <dc:creator>tuzi</dc:creator>
  <cp:lastModifiedBy>tuzi</cp:lastModifiedBy>
  <dcterms:modified xsi:type="dcterms:W3CDTF">2018-06-25T08:50:46Z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