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9" w:firstLineChars="149"/>
        <w:jc w:val="center"/>
        <w:rPr>
          <w:rFonts w:hint="eastAsia"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2013年普通高等学校招生全国统一考试（广东卷）</w:t>
      </w:r>
    </w:p>
    <w:p>
      <w:pPr>
        <w:ind w:firstLine="359" w:firstLineChars="149"/>
        <w:jc w:val="center"/>
        <w:rPr>
          <w:rFonts w:hint="eastAsia"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理科综合 物理部分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一、单项选择题：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13.某航母跑道长为200m，飞机在航母上滑行的最大加速度为6m/s</w:t>
      </w:r>
      <w:r>
        <w:rPr>
          <w:rFonts w:hint="eastAsia" w:ascii="宋体" w:hAnsi="宋体"/>
          <w:sz w:val="24"/>
          <w:szCs w:val="28"/>
          <w:vertAlign w:val="superscript"/>
        </w:rPr>
        <w:t>2</w:t>
      </w:r>
      <w:r>
        <w:rPr>
          <w:rFonts w:hint="eastAsia" w:ascii="宋体" w:hAnsi="宋体"/>
          <w:sz w:val="24"/>
          <w:szCs w:val="28"/>
        </w:rPr>
        <w:t>，起飞需要的最低速度为50m/s.那么，飞机在滑行前，需要借助弹射系统获得的最小初速度为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292100</wp:posOffset>
            </wp:positionV>
            <wp:extent cx="2188845" cy="1290320"/>
            <wp:effectExtent l="0" t="0" r="1905" b="5080"/>
            <wp:wrapSquare wrapText="bothSides"/>
            <wp:docPr id="15" name="图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5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4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29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 xml:space="preserve">A .5m/s             B .10m/s            C .15m/s       D.20m/s   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14.如图3，甲、乙两颗卫星以相同的轨道半径分别绕质量为M和2M的行星做匀速圆周运动，下列说法正确的是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A. 甲的向心加速度比乙的小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B. 甲的运行周期比乙的小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C. 甲的角速度比乙大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D. 甲的线速度比乙大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9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4840605</wp:posOffset>
                </wp:positionH>
                <wp:positionV relativeFrom="paragraph">
                  <wp:posOffset>351790</wp:posOffset>
                </wp:positionV>
                <wp:extent cx="1882140" cy="1120775"/>
                <wp:effectExtent l="0" t="0" r="3810" b="0"/>
                <wp:wrapNone/>
                <wp:docPr id="13" name="组合 13" descr="高考资源网(ks5u.com),中国最大的高考网站,您身边的高考专家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140" cy="1120775"/>
                          <a:chOff x="6975" y="2108"/>
                          <a:chExt cx="2964" cy="1765"/>
                        </a:xfrm>
                      </wpg:grpSpPr>
                      <pic:pic xmlns:pic="http://schemas.openxmlformats.org/drawingml/2006/picture">
                        <pic:nvPicPr>
                          <pic:cNvPr id="11" name="图片 19" descr="C:\Documents and Settings\Administrator\Application Data\Tencent\Users\2805504915\QQ\WinTemp\RichOle\3~RQA61Q%ZUBKO20{@NU)%4.jp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 contrast="2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75" y="2108"/>
                            <a:ext cx="2964" cy="1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2" name="文本框 12"/>
                        <wps:cNvSpPr txBox="1"/>
                        <wps:spPr>
                          <a:xfrm>
                            <a:off x="8189" y="3402"/>
                            <a:ext cx="881" cy="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图4</w:t>
                              </w:r>
                            </w:p>
                          </w:txbxContent>
                        </wps:txbx>
                        <wps:bodyPr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高考资源网(ks5u.com),中国最大的高考网站,您身边的高考专家。" style="position:absolute;left:0pt;margin-left:381.15pt;margin-top:27.7pt;height:88.25pt;width:148.2pt;z-index:251699200;mso-width-relative:page;mso-height-relative:page;" coordorigin="6975,2108" coordsize="2964,1765" o:gfxdata="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">
                <o:lock v:ext="edit" aspectratio="f"/>
                <v:shape id="图片 19" o:spid="_x0000_s1026" o:spt="75" alt="C:\Documents and Settings\Administrator\Application Data\Tencent\Users\2805504915\QQ\WinTemp\RichOle\3~RQA61Q%ZUBKO20{@NU)%4.jpg" type="#_x0000_t75" style="position:absolute;left:6975;top:2108;height:1603;width:2964;" filled="f" o:preferrelative="t" stroked="f" coordsize="21600,21600" o:gfxdata="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TKp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5" gain="81920f" blacklevel="0f" o:title="3~RQA61Q%ZUBKO20{@NU)%4"/>
                  <o:lock v:ext="edit" aspectratio="t"/>
                </v:shape>
                <v:shape id="_x0000_s1026" o:spid="_x0000_s1026" o:spt="202" type="#_x0000_t202" style="position:absolute;left:8189;top:3402;height:471;width:88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图4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宋体" w:hAnsi="宋体"/>
          <w:sz w:val="24"/>
          <w:szCs w:val="28"/>
        </w:rPr>
        <w:t>15.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t>喷墨打印机的简化模型如图4所示，重力可忽略的墨汁微滴，经带电室带负电后 ，以速度v垂直匀强电场飞入极板间，最终打在纸上，则微滴在极板间电场中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A．向负极板偏转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B.电势能逐渐增大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C.运动轨迹是抛物线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D.运动轨迹与带电量无关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4646930</wp:posOffset>
            </wp:positionH>
            <wp:positionV relativeFrom="paragraph">
              <wp:posOffset>443865</wp:posOffset>
            </wp:positionV>
            <wp:extent cx="1524000" cy="960120"/>
            <wp:effectExtent l="0" t="0" r="0" b="11430"/>
            <wp:wrapSquare wrapText="bothSides"/>
            <wp:docPr id="19" name="图片 2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6">
                      <a:lum bright="20001"/>
                    </a:blip>
                    <a:srcRect l="7771" r="425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6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>16.如图5，理想变压器原、副线圈匝数比n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:n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=2:1，电压表和电流表均为理想电表，灯泡电阻R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=6Ω，AB端电压</w:t>
      </w:r>
      <w:r>
        <w:rPr>
          <w:rFonts w:ascii="宋体" w:hAnsi="宋体"/>
          <w:position w:val="-10"/>
          <w:sz w:val="24"/>
          <w:szCs w:val="28"/>
        </w:rPr>
        <w:object>
          <v:shape id="_x0000_i1025" o:spt="75" alt="高考资源网(ks5u.com),中国最大的高考网站,您身边的高考专家。" type="#_x0000_t75" style="height:19pt;width:96.95pt;" o:ole="t" filled="f" o:preferrelative="t" stroked="f" coordsize="21600,21600">
            <v:path/>
            <v:fill on="f" alignshape="1" focussize="0,0"/>
            <v:stroke on="f"/>
            <v:imagedata r:id="rId8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(V).下列说法正确的是</w:t>
      </w:r>
    </w:p>
    <w:p>
      <w:pPr>
        <w:ind w:firstLine="357" w:firstLineChars="149"/>
        <w:rPr>
          <w:rFonts w:hint="eastAsia" w:ascii="宋体" w:hAnsi="宋体" w:cs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A.电流频率为100Hz    </w:t>
      </w:r>
      <w:r>
        <w:rPr>
          <w:rFonts w:hint="eastAsia" w:ascii="宋体" w:hAnsi="宋体" w:cs="宋体"/>
          <w:sz w:val="24"/>
          <w:szCs w:val="28"/>
        </w:rPr>
        <w:t xml:space="preserve">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B. </w:t>
      </w:r>
      <w:r>
        <w:rPr>
          <w:rFonts w:hint="eastAsia" w:ascii="宋体" w:hAnsi="宋体" w:cs="宋体"/>
          <w:sz w:val="24"/>
          <w:szCs w:val="28"/>
        </w:rPr>
        <w:t>电压表</w:t>
      </w:r>
      <w:r>
        <w:rPr>
          <w:rFonts w:hint="eastAsia" w:ascii="宋体" w:hAnsi="宋体"/>
          <w:sz w:val="24"/>
          <w:szCs w:val="28"/>
        </w:rPr>
        <w:t>的读数为24V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C. </w:t>
      </w:r>
      <w:r>
        <w:rPr>
          <w:rFonts w:hint="eastAsia" w:ascii="宋体" w:hAnsi="宋体" w:cs="宋体"/>
          <w:sz w:val="24"/>
          <w:szCs w:val="28"/>
        </w:rPr>
        <w:t>电流表</w:t>
      </w:r>
      <w:r>
        <w:rPr>
          <w:rFonts w:hint="eastAsia" w:ascii="宋体" w:hAnsi="宋体"/>
          <w:sz w:val="24"/>
          <w:szCs w:val="28"/>
        </w:rPr>
        <w:t>的读数为0.5A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D.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t>变压器输入功率为6W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9" w:firstLineChars="149"/>
        <w:rPr>
          <w:rFonts w:hint="eastAsia" w:ascii="宋体" w:hAnsi="宋体"/>
          <w:b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二、双向选择题：本大提供9小题，每小题6分，共54分。在每小题给出四个选项中，有两个选项符合题目要求，全部选对的得6分，只选对2个且正确的的3分，有选错或不答的得0分。</w:t>
      </w:r>
    </w:p>
    <w:p>
      <w:pPr>
        <w:pStyle w:val="2"/>
        <w:snapToGrid w:val="0"/>
        <w:ind w:firstLine="357" w:firstLineChars="149"/>
        <w:jc w:val="left"/>
        <w:rPr>
          <w:rFonts w:hint="eastAsia" w:hAnsi="宋体"/>
          <w:sz w:val="24"/>
          <w:szCs w:val="28"/>
        </w:rPr>
      </w:pPr>
    </w:p>
    <w:p>
      <w:pPr>
        <w:pStyle w:val="2"/>
        <w:snapToGrid w:val="0"/>
        <w:ind w:firstLine="357" w:firstLineChars="149"/>
        <w:jc w:val="left"/>
        <w:rPr>
          <w:rFonts w:hAnsi="宋体"/>
          <w:sz w:val="24"/>
          <w:szCs w:val="28"/>
          <w:lang w:val="pt-BR"/>
        </w:rPr>
      </w:pPr>
      <w:r>
        <w:rPr>
          <w:rFonts w:hint="eastAsia" w:hAnsi="宋体"/>
          <w:sz w:val="24"/>
          <w:szCs w:val="28"/>
        </w:rPr>
        <w:t>17、铀核裂变是核电站核能的重要来源，其一种裂变反应</w:t>
      </w:r>
      <w:r>
        <w:rPr>
          <w:rFonts w:hAnsi="宋体"/>
          <w:position w:val="-12"/>
          <w:sz w:val="24"/>
          <w:szCs w:val="28"/>
        </w:rPr>
        <w:object>
          <v:shape id="_x0000_i1026" o:spt="75" alt="高考资源网(ks5u.com),中国最大的高考网站,您身边的高考专家。" type="#_x0000_t75" style="height:29.35pt;width:214.95pt;" o:ole="t" filled="f" o:preferrelative="t" stroked="f" coordsize="21600,21600">
            <v:path/>
            <v:fill on="f" alignshape="1" focussize="0,0"/>
            <v:stroke on="f"/>
            <v:imagedata r:id="rId10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9">
            <o:LockedField>false</o:LockedField>
          </o:OLEObject>
        </w:object>
      </w:r>
      <w:r>
        <w:rPr>
          <w:rFonts w:hint="eastAsia" w:hAnsi="宋体"/>
          <w:sz w:val="24"/>
          <w:szCs w:val="28"/>
        </w:rPr>
        <w:t>，</w:t>
      </w:r>
      <w:r>
        <w:rPr>
          <w:rFonts w:hint="eastAsia" w:hAnsi="宋体"/>
          <w:sz w:val="24"/>
          <w:szCs w:val="28"/>
          <w:lang w:val="pt-BR"/>
        </w:rPr>
        <w:t>下列说法正确的有</w:t>
      </w:r>
    </w:p>
    <w:p>
      <w:pPr>
        <w:ind w:left="-2" w:leftChars="-1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A．上述裂变反应中伴随着中子放出</w:t>
      </w:r>
    </w:p>
    <w:p>
      <w:pPr>
        <w:ind w:left="-2" w:leftChars="-1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B．铀块体积对链式反应的发生无影响</w:t>
      </w:r>
    </w:p>
    <w:p>
      <w:pPr>
        <w:ind w:left="-2" w:leftChars="-1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C．铀核的链式反应可人工控制</w:t>
      </w:r>
    </w:p>
    <w:p>
      <w:pPr>
        <w:ind w:left="-2" w:leftChars="-1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D．铀核的半衰期会受到环境温度的影响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bookmarkStart w:id="0" w:name="_GoBack"/>
      <w:r>
        <w:rPr>
          <w:rFonts w:hint="eastAsia" w:ascii="宋体" w:hAnsi="宋体"/>
          <w:sz w:val="24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4533900</wp:posOffset>
            </wp:positionH>
            <wp:positionV relativeFrom="paragraph">
              <wp:posOffset>509905</wp:posOffset>
            </wp:positionV>
            <wp:extent cx="1387475" cy="1584960"/>
            <wp:effectExtent l="0" t="0" r="3175" b="15240"/>
            <wp:wrapSquare wrapText="bothSides"/>
            <wp:docPr id="18" name="图片 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3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1">
                      <a:lum contrast="20000"/>
                    </a:blip>
                    <a:srcRect l="5040" t="4417" r="4997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/>
          <w:sz w:val="24"/>
          <w:szCs w:val="28"/>
        </w:rPr>
        <w:t>18.图6为某同学设计的喷水装置，内部装有2L水，上部密封1atm的空气0.5L保持阀门关闭，再充入1atm的空气0.1L设在所有过程中空气课看作理想气体，且温度不变，下列说法正确的有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A．充气后，密封气体压强增加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B．充气后，密封气体的分子平均动能增加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C．打开阀门后，密封气体对外界做正功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D．打开阀门后，不再充气也能把水喷光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4645025</wp:posOffset>
            </wp:positionH>
            <wp:positionV relativeFrom="paragraph">
              <wp:posOffset>179705</wp:posOffset>
            </wp:positionV>
            <wp:extent cx="2296795" cy="1609725"/>
            <wp:effectExtent l="0" t="0" r="8255" b="9525"/>
            <wp:wrapSquare wrapText="bothSides"/>
            <wp:docPr id="17" name="图片 8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>19.图7，游乐场中，从高处A到水面B处有两条长度相等的光滑轨道，甲、乙两小孩沿着不同轨道同时从A处自由滑向B处，下列说法正确的有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A．甲的切向加速度始终比乙大       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B．甲、乙在同一高度的速度大小相等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C．甲、乙在同一时刻总能到达同一高度      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D．甲比乙先到达B处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4131310</wp:posOffset>
            </wp:positionH>
            <wp:positionV relativeFrom="paragraph">
              <wp:posOffset>204470</wp:posOffset>
            </wp:positionV>
            <wp:extent cx="2745740" cy="1405255"/>
            <wp:effectExtent l="0" t="0" r="16510" b="4445"/>
            <wp:wrapSquare wrapText="bothSides"/>
            <wp:docPr id="16" name="图片 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3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4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>20．如图8，物体P静止于固定的斜面上，P的上表面水平，现把物体Q轻轻地叠放在P上，则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A.P向下滑动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B.P静止不动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C.P所受的合外力增大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D.P与斜面间的静摩擦力增大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216535</wp:posOffset>
            </wp:positionV>
            <wp:extent cx="1673225" cy="2080260"/>
            <wp:effectExtent l="0" t="0" r="3175" b="15240"/>
            <wp:wrapSquare wrapText="bothSides"/>
            <wp:docPr id="14" name="图片 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14">
                      <a:lum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 xml:space="preserve">21.如图9，两个初速度大小相同的同种离子a和b，从O点沿垂直磁场方向进入匀强磁场，最后打到屏P上，不计重力，下列说法正确的有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A.a，b均带正电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B.a在磁场中飞行的时间比b的短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C. a在磁场中飞行的路程比b的短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D.a在P上的落点与O点的距离比b的近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34．（18分）（1）研究小车匀变速直线运动的实验装置如图16（a）所示，其中斜面倾角可调。打点计时器的工作频率为50Hz。纸带上计数点的间距如图16（b）所示，其中每相邻两点之间还有4个记录点未画出。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pict>
          <v:group id="_x0000_s2059" o:spid="_x0000_s2059" o:spt="203" alt="高考资源网(ks5u.com),中国最大的高考网站,您身边的高考专家。" style="position:absolute;left:0pt;margin-left:163.15pt;margin-top:20.75pt;height:68.7pt;width:245.3pt;z-index:251701248;mso-width-relative:page;mso-height-relative:page;" coordorigin="5063,5911" coordsize="4906,1374">
            <o:lock v:ext="edit"/>
            <v:shape id="_x0000_s2060" o:spid="_x0000_s2060" o:spt="202" type="#_x0000_t202" style="position:absolute;left:7030;top:6829;height:456;width:119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<v:path/>
              <v:fill on="f" focussize="0,0"/>
              <v:stroke on="f"/>
              <v:imagedata o:title=""/>
              <o:lock v:ext="edit" grouping="f" rotation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图16（b）</w:t>
                    </w:r>
                  </w:p>
                </w:txbxContent>
              </v:textbox>
            </v:shape>
            <v:group id="_x0000_s2061" o:spid="_x0000_s2061" o:spt="203" style="position:absolute;left:5063;top:5911;height:806;width:4906;" coordorigin="1929,3200" coordsize="4906,806">
              <o:lock v:ext="edit" rotation="f"/>
              <v:shape id="_x0000_s2062" o:spid="_x0000_s2062" o:spt="32" type="#_x0000_t32" style="position:absolute;left:1929;top:3200;height:0;width:4884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63" o:spid="_x0000_s2063" o:spt="32" type="#_x0000_t32" style="position:absolute;left:1941;top:3644;height:0;width:4884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64" o:spid="_x0000_s2064" style="position:absolute;left:6765;top:3200;height:444;width:70;" filled="f" coordsize="70,444" path="m48,0hbc24,41,0,82,2,126hbc4,170,50,211,60,264hbc70,317,62,414,60,444hae">
                <v:path arrowok="t"/>
                <v:fill on="f" o:opacity2="65536f" focussize="0,0"/>
                <v:stroke/>
                <v:imagedata o:title=""/>
                <o:lock v:ext="edit"/>
              </v:shape>
              <v:shape id="_x0000_s2065" o:spid="_x0000_s2065" style="position:absolute;left:1929;top:3200;height:444;width:71;" filled="f" coordsize="71,444" path="m0,0hbc33,40,67,81,69,155hbc71,229,21,396,12,444hae">
                <v:path arrowok="t"/>
                <v:fill on="f" o:opacity2="65536f" focussize="0,0"/>
                <v:stroke/>
                <v:imagedata o:title=""/>
                <o:lock v:ext="edit"/>
              </v:shape>
              <v:shape id="_x0000_s2066" o:spid="_x0000_s2066" o:spt="75" type="#_x0000_t75" style="position:absolute;left:2174;top:3394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67" o:spid="_x0000_s2067" o:spt="75" type="#_x0000_t75" style="position:absolute;left:2666;top:3400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68" o:spid="_x0000_s2068" o:spt="75" type="#_x0000_t75" style="position:absolute;left:3326;top:3400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69" o:spid="_x0000_s2069" o:spt="75" type="#_x0000_t75" style="position:absolute;left:4022;top:3400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70" o:spid="_x0000_s2070" o:spt="75" type="#_x0000_t75" style="position:absolute;left:4778;top:3400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71" o:spid="_x0000_s2071" o:spt="75" type="#_x0000_t75" style="position:absolute;left:5564;top:3388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72" o:spid="_x0000_s2072" o:spt="75" type="#_x0000_t75" style="position:absolute;left:6530;top:3376;height:113;width:113;" o:ole="t" filled="f" o:preferrelative="t" stroked="f" coordsize="21600,21600">
                <v:path/>
                <v:fill on="f" alignshape="1" focussize="0,0"/>
                <v:stroke on="f"/>
                <v:imagedata r:id="rId16" grayscale="f" bilevel="f" o:title=""/>
                <o:lock v:ext="edit" aspectratio="t"/>
              </v:shape>
              <v:shape id="_x0000_s2073" o:spid="_x0000_s2073" o:spt="32" type="#_x0000_t32" style="position:absolute;left:2228;top:348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4" o:spid="_x0000_s2074" o:spt="32" type="#_x0000_t32" style="position:absolute;left:2720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5" o:spid="_x0000_s2075" o:spt="32" type="#_x0000_t32" style="position:absolute;left:3374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6" o:spid="_x0000_s2076" o:spt="32" type="#_x0000_t32" style="position:absolute;left:4076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7" o:spid="_x0000_s2077" o:spt="32" type="#_x0000_t32" style="position:absolute;left:4826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8" o:spid="_x0000_s2078" o:spt="32" type="#_x0000_t32" style="position:absolute;left:5618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79" o:spid="_x0000_s2079" o:spt="32" type="#_x0000_t32" style="position:absolute;left:6590;top:3459;height:40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080" o:spid="_x0000_s2080" o:spt="75" type="#_x0000_t75" style="position:absolute;left:2174;top:3248;height:163;width:87;" o:ole="t" filled="f" o:preferrelative="t" stroked="f" coordsize="21600,21600">
                <v:path/>
                <v:fill on="f" alignshape="1" focussize="0,0"/>
                <v:stroke on="f"/>
                <v:imagedata r:id="rId24" grayscale="f" bilevel="f" o:title=""/>
                <o:lock v:ext="edit" aspectratio="t"/>
              </v:shape>
              <v:shape id="_x0000_s2081" o:spid="_x0000_s2081" o:spt="75" type="#_x0000_t75" style="position:absolute;left:2678;top:3252;height:163;width:125;" o:ole="t" filled="f" o:preferrelative="t" stroked="f" coordsize="21600,21600">
                <v:path/>
                <v:fill on="f" alignshape="1" focussize="0,0"/>
                <v:stroke on="f"/>
                <v:imagedata r:id="rId26" grayscale="f" bilevel="f" o:title=""/>
                <o:lock v:ext="edit" aspectratio="t"/>
              </v:shape>
              <v:shape id="_x0000_s2082" o:spid="_x0000_s2082" o:spt="75" type="#_x0000_t75" style="position:absolute;left:3326;top:3250;height:175;width:113;" o:ole="t" filled="f" o:preferrelative="t" stroked="f" coordsize="21600,21600">
                <v:path/>
                <v:fill on="f" alignshape="1" focussize="0,0"/>
                <v:stroke on="f"/>
                <v:imagedata r:id="rId28" grayscale="f" bilevel="f" o:title=""/>
                <o:lock v:ext="edit" aspectratio="t"/>
              </v:shape>
              <v:shape id="_x0000_s2083" o:spid="_x0000_s2083" o:spt="75" type="#_x0000_t75" style="position:absolute;left:4034;top:3248;height:163;width:125;" o:ole="t" filled="f" o:preferrelative="t" stroked="f" coordsize="21600,21600">
                <v:path/>
                <v:fill on="f" alignshape="1" focussize="0,0"/>
                <v:stroke on="f"/>
                <v:imagedata r:id="rId30" grayscale="f" bilevel="f" o:title=""/>
                <o:lock v:ext="edit" aspectratio="t"/>
              </v:shape>
              <v:shape id="_x0000_s2084" o:spid="_x0000_s2084" o:spt="75" type="#_x0000_t75" style="position:absolute;left:4784;top:3246;height:175;width:113;" o:ole="t" filled="f" o:preferrelative="t" stroked="f" coordsize="21600,21600">
                <v:path/>
                <v:fill on="f" alignshape="1" focussize="0,0"/>
                <v:stroke on="f"/>
                <v:imagedata r:id="rId32" grayscale="f" bilevel="f" o:title=""/>
                <o:lock v:ext="edit" aspectratio="t"/>
              </v:shape>
              <v:shape id="_x0000_s2085" o:spid="_x0000_s2085" o:spt="75" type="#_x0000_t75" style="position:absolute;left:5576;top:3244;height:175;width:125;" o:ole="t" filled="f" o:preferrelative="t" stroked="f" coordsize="21600,21600">
                <v:path/>
                <v:fill on="f" alignshape="1" focussize="0,0"/>
                <v:stroke on="f"/>
                <v:imagedata r:id="rId34" grayscale="f" bilevel="f" o:title=""/>
                <o:lock v:ext="edit" aspectratio="t"/>
              </v:shape>
              <v:shape id="_x0000_s2086" o:spid="_x0000_s2086" o:spt="75" type="#_x0000_t75" style="position:absolute;left:6542;top:3242;height:175;width:125;" o:ole="t" filled="f" o:preferrelative="t" stroked="f" coordsize="21600,21600">
                <v:path/>
                <v:fill on="f" alignshape="1" focussize="0,0"/>
                <v:stroke on="f"/>
                <v:imagedata r:id="rId36" grayscale="f" bilevel="f" o:title=""/>
                <o:lock v:ext="edit" aspectratio="t"/>
              </v:shape>
              <v:shape id="_x0000_s2087" o:spid="_x0000_s2087" o:spt="32" type="#_x0000_t32" style="position:absolute;left:2225;top:3773;height:0;width:492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88" o:spid="_x0000_s2088" o:spt="32" type="#_x0000_t32" style="position:absolute;left:2729;top:3773;height:0;width:645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89" o:spid="_x0000_s2089" o:spt="32" type="#_x0000_t32" style="position:absolute;left:3383;top:3773;height:0;width:693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90" o:spid="_x0000_s2090" o:spt="32" type="#_x0000_t32" style="position:absolute;left:4085;top:3773;height:0;width:741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91" o:spid="_x0000_s2091" o:spt="32" type="#_x0000_t32" style="position:absolute;left:4829;top:3773;height:0;width:786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92" o:spid="_x0000_s2092" o:spt="32" type="#_x0000_t32" style="position:absolute;left:5615;top:3773;height:0;width:975;" o:connectortype="straight" filled="f" coordsize="21600,21600">
                <v:path arrowok="t"/>
                <v:fill on="f" focussize="0,0"/>
                <v:stroke startarrow="classic" endarrow="classic"/>
                <v:imagedata o:title=""/>
                <o:lock v:ext="edit"/>
              </v:shape>
              <v:shape id="_x0000_s2093" o:spid="_x0000_s2093" o:spt="75" type="#_x0000_t75" style="position:absolute;left:2404;top:3765;height:226;width:163;" o:ole="t" filled="f" o:preferrelative="t" stroked="f" coordsize="21600,21600">
                <v:path/>
                <v:fill on="f" alignshape="1" focussize="0,0"/>
                <v:stroke on="f"/>
                <v:imagedata r:id="rId38" grayscale="f" bilevel="f" o:title=""/>
                <o:lock v:ext="edit" aspectratio="t"/>
              </v:shape>
              <v:shape id="_x0000_s2094" o:spid="_x0000_s2094" o:spt="75" type="#_x0000_t75" style="position:absolute;left:2988;top:3768;height:214;width:175;" o:ole="t" filled="f" o:preferrelative="t" stroked="f" coordsize="21600,21600">
                <v:path/>
                <v:fill on="f" alignshape="1" focussize="0,0"/>
                <v:stroke on="f"/>
                <v:imagedata r:id="rId40" grayscale="f" bilevel="f" o:title=""/>
                <o:lock v:ext="edit" aspectratio="t"/>
              </v:shape>
              <v:shape id="_x0000_s2095" o:spid="_x0000_s2095" o:spt="75" type="#_x0000_t75" style="position:absolute;left:3638;top:3771;height:226;width:175;" o:ole="t" filled="f" o:preferrelative="t" stroked="f" coordsize="21600,21600">
                <v:path/>
                <v:fill on="f" alignshape="1" focussize="0,0"/>
                <v:stroke on="f"/>
                <v:imagedata r:id="rId42" grayscale="f" bilevel="f" o:title=""/>
                <o:lock v:ext="edit" aspectratio="t"/>
              </v:shape>
              <v:shape id="_x0000_s2096" o:spid="_x0000_s2096" o:spt="75" type="#_x0000_t75" style="position:absolute;left:4396;top:3774;height:214;width:175;" o:ole="t" filled="f" o:preferrelative="t" stroked="f" coordsize="21600,21600">
                <v:path/>
                <v:fill on="f" alignshape="1" focussize="0,0"/>
                <v:stroke on="f"/>
                <v:imagedata r:id="rId44" grayscale="f" bilevel="f" o:title=""/>
                <o:lock v:ext="edit" aspectratio="t"/>
              </v:shape>
              <v:shape id="_x0000_s2097" o:spid="_x0000_s2097" o:spt="75" type="#_x0000_t75" style="position:absolute;left:5172;top:3777;height:226;width:175;" o:ole="t" filled="f" o:preferrelative="t" stroked="f" coordsize="21600,21600">
                <v:path/>
                <v:fill on="f" alignshape="1" focussize="0,0"/>
                <v:stroke on="f"/>
                <v:imagedata r:id="rId46" grayscale="f" bilevel="f" o:title=""/>
                <o:lock v:ext="edit" aspectratio="t"/>
              </v:shape>
              <v:shape id="_x0000_s2098" o:spid="_x0000_s2098" o:spt="75" type="#_x0000_t75" style="position:absolute;left:6086;top:3780;height:226;width:175;" o:ole="t" filled="f" o:preferrelative="t" stroked="f" coordsize="21600,21600">
                <v:path/>
                <v:fill on="f" alignshape="1" focussize="0,0"/>
                <v:stroke on="f"/>
                <v:imagedata r:id="rId48" grayscale="f" bilevel="f" o:title=""/>
                <o:lock v:ext="edit" aspectratio="t"/>
              </v:shape>
            </v:group>
          </v:group>
          <o:OLEObject Type="Embed" ProgID="" ShapeID="_x0000_s2066" DrawAspect="Content" ObjectID="_1468075727" r:id="rId15">
            <o:LockedField>false</o:LockedField>
          </o:OLEObject>
          <o:OLEObject Type="Embed" ProgID="" ShapeID="_x0000_s2067" DrawAspect="Content" ObjectID="_1468075728" r:id="rId17">
            <o:LockedField>false</o:LockedField>
          </o:OLEObject>
          <o:OLEObject Type="Embed" ProgID="" ShapeID="_x0000_s2068" DrawAspect="Content" ObjectID="_1468075729" r:id="rId18">
            <o:LockedField>false</o:LockedField>
          </o:OLEObject>
          <o:OLEObject Type="Embed" ProgID="" ShapeID="_x0000_s2069" DrawAspect="Content" ObjectID="_1468075730" r:id="rId19">
            <o:LockedField>false</o:LockedField>
          </o:OLEObject>
          <o:OLEObject Type="Embed" ProgID="" ShapeID="_x0000_s2070" DrawAspect="Content" ObjectID="_1468075731" r:id="rId20">
            <o:LockedField>false</o:LockedField>
          </o:OLEObject>
          <o:OLEObject Type="Embed" ProgID="" ShapeID="_x0000_s2071" DrawAspect="Content" ObjectID="_1468075732" r:id="rId21">
            <o:LockedField>false</o:LockedField>
          </o:OLEObject>
          <o:OLEObject Type="Embed" ProgID="" ShapeID="_x0000_s2072" DrawAspect="Content" ObjectID="_1468075733" r:id="rId22">
            <o:LockedField>false</o:LockedField>
          </o:OLEObject>
          <o:OLEObject Type="Embed" ProgID="" ShapeID="_x0000_s2080" DrawAspect="Content" ObjectID="_1468075734" r:id="rId23">
            <o:LockedField>false</o:LockedField>
          </o:OLEObject>
          <o:OLEObject Type="Embed" ProgID="" ShapeID="_x0000_s2081" DrawAspect="Content" ObjectID="_1468075735" r:id="rId25">
            <o:LockedField>false</o:LockedField>
          </o:OLEObject>
          <o:OLEObject Type="Embed" ProgID="" ShapeID="_x0000_s2082" DrawAspect="Content" ObjectID="_1468075736" r:id="rId27">
            <o:LockedField>false</o:LockedField>
          </o:OLEObject>
          <o:OLEObject Type="Embed" ProgID="" ShapeID="_x0000_s2083" DrawAspect="Content" ObjectID="_1468075737" r:id="rId29">
            <o:LockedField>false</o:LockedField>
          </o:OLEObject>
          <o:OLEObject Type="Embed" ProgID="" ShapeID="_x0000_s2084" DrawAspect="Content" ObjectID="_1468075738" r:id="rId31">
            <o:LockedField>false</o:LockedField>
          </o:OLEObject>
          <o:OLEObject Type="Embed" ProgID="" ShapeID="_x0000_s2085" DrawAspect="Content" ObjectID="_1468075739" r:id="rId33">
            <o:LockedField>false</o:LockedField>
          </o:OLEObject>
          <o:OLEObject Type="Embed" ProgID="" ShapeID="_x0000_s2086" DrawAspect="Content" ObjectID="_1468075740" r:id="rId35">
            <o:LockedField>false</o:LockedField>
          </o:OLEObject>
          <o:OLEObject Type="Embed" ProgID="" ShapeID="_x0000_s2093" DrawAspect="Content" ObjectID="_1468075741" r:id="rId37">
            <o:LockedField>false</o:LockedField>
          </o:OLEObject>
          <o:OLEObject Type="Embed" ProgID="" ShapeID="_x0000_s2094" DrawAspect="Content" ObjectID="_1468075742" r:id="rId39">
            <o:LockedField>false</o:LockedField>
          </o:OLEObject>
          <o:OLEObject Type="Embed" ProgID="" ShapeID="_x0000_s2095" DrawAspect="Content" ObjectID="_1468075743" r:id="rId41">
            <o:LockedField>false</o:LockedField>
          </o:OLEObject>
          <o:OLEObject Type="Embed" ProgID="" ShapeID="_x0000_s2096" DrawAspect="Content" ObjectID="_1468075744" r:id="rId43">
            <o:LockedField>false</o:LockedField>
          </o:OLEObject>
          <o:OLEObject Type="Embed" ProgID="" ShapeID="_x0000_s2097" DrawAspect="Content" ObjectID="_1468075745" r:id="rId45">
            <o:LockedField>false</o:LockedField>
          </o:OLEObject>
          <o:OLEObject Type="Embed" ProgID="" ShapeID="_x0000_s2098" DrawAspect="Content" ObjectID="_1468075746" r:id="rId47">
            <o:LockedField>false</o:LockedField>
          </o:OLEObject>
        </w:pict>
      </w:r>
      <w:r>
        <w:rPr>
          <w:rFonts w:ascii="宋体" w:hAnsi="宋体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410845</wp:posOffset>
                </wp:positionH>
                <wp:positionV relativeFrom="paragraph">
                  <wp:posOffset>1045845</wp:posOffset>
                </wp:positionV>
                <wp:extent cx="756285" cy="289560"/>
                <wp:effectExtent l="0" t="0" r="0" b="0"/>
                <wp:wrapNone/>
                <wp:docPr id="20" name="文本框 20" descr="高考资源网(ks5u.com),中国最大的高考网站,您身边的高考专家。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图16（a）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alt="高考资源网(ks5u.com),中国最大的高考网站,您身边的高考专家。" type="#_x0000_t202" style="position:absolute;left:0pt;margin-left:32.35pt;margin-top:82.35pt;height:22.8pt;width:59.55pt;z-index:25170022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  <v:path/>
                <v:fill on="f" focussize="0,0"/>
                <v:stroke on="f"/>
                <v:imagedata o:title=""/>
                <o:lock v:ext="edit" grouping="f" rotation="f" text="f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图16（a）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sz w:val="24"/>
          <w:szCs w:val="28"/>
        </w:rPr>
        <w:pict>
          <v:group id="_x0000_s2100" o:spid="_x0000_s2100" o:spt="203" alt="高考资源网(ks5u.com),中国最大的高考网站,您身边的高考专家。" style="height:82.1pt;width:129.4pt;" coordorigin="2137,2927" coordsize="2588,1642">
            <o:lock v:ext="edit" rotation="t"/>
            <v:rect id="_x0000_s2101" o:spid="_x0000_s2101" o:spt="1" style="position:absolute;left:3941;top:3329;height:357;width:51;" coordsize="21600,21600">
              <v:path/>
              <v:fill focussize="0,0"/>
              <v:stroke/>
              <v:imagedata o:title=""/>
              <o:lock v:ext="edit"/>
            </v:rect>
            <v:roundrect id="_x0000_s2102" o:spid="_x0000_s2102" o:spt="2" style="position:absolute;left:3684;top:3830;height:85;width:565;rotation:17694720f;" fillcolor="#7F7F7F" filled="t" coordsize="21600,21600" arcsize="0.166666666666667">
              <v:path/>
              <v:fill on="t" focussize="0,0"/>
              <v:stroke/>
              <v:imagedata o:title=""/>
              <o:lock v:ext="edit"/>
            </v:roundrect>
            <v:roundrect id="_x0000_s2103" o:spid="_x0000_s2103" o:spt="2" style="position:absolute;left:3669;top:3965;height:143;width:565;" fillcolor="#7F7F7F" filled="t" coordsize="21600,21600" arcsize="0.166666666666667">
              <v:path/>
              <v:fill on="t" focussize="0,0"/>
              <v:stroke/>
              <v:imagedata o:title=""/>
              <o:lock v:ext="edit"/>
            </v:roundrect>
            <v:group id="_x0000_s2104" o:spid="_x0000_s2104" o:spt="203" style="position:absolute;left:2137;top:4041;height:528;width:2137;" coordorigin="2364,4041" coordsize="1910,528">
              <o:lock v:ext="edit"/>
              <v:shape id="_x0000_s2105" o:spid="_x0000_s2105" o:spt="75" type="#_x0000_t75" style="position:absolute;left:2525;top:4222;height:206;width:1433;" o:ole="t" filled="f" o:preferrelative="t" stroked="f" coordsize="21600,21600">
                <v:path/>
                <v:fill on="f" alignshape="1" focussize="0,0"/>
                <v:stroke on="f"/>
                <v:imagedata r:id="rId50" gain="0f" blacklevel="32768f" grayscale="f" bilevel="f" o:title=""/>
                <o:lock v:ext="edit" aspectratio="t"/>
              </v:shape>
              <v:rect id="_x0000_s2106" o:spid="_x0000_s2106" o:spt="1" style="position:absolute;left:2372;top:4045;height:524;width:1784;" stroked="f" coordsize="21600,21600">
                <v:path/>
                <v:fill focussize="0,0"/>
                <v:stroke on="f"/>
                <v:imagedata o:title=""/>
                <o:lock v:ext="edit"/>
              </v:rect>
              <v:group id="lxqlx50" o:spid="_x0000_s2107" o:spt="203" style="position:absolute;left:2364;top:4041;height:528;width:1910;" coordorigin="1274,1245" coordsize="1910,969">
                <o:lock v:ext="edit"/>
                <v:group id="_x0000_s2108" o:spid="_x0000_s2108" o:spt="203" style="position:absolute;left:3066;top:1245;height:969;width:117;" coordorigin="4596,1584" coordsize="117,969">
                  <o:lock v:ext="edit"/>
                  <v:shape id="_x0000_s2109" o:spid="_x0000_s2109" style="position:absolute;left:4596;top:1591;height:962;width:116;" fillcolor="#000000" filled="t" o:preferrelative="f" o:bwmode="auto" stroked="f" coordsize="645,1912" path="m0,0hal645,6hal644,1912hal0,1912hal0,0haxe">
                    <v:path arrowok="t"/>
                    <v:fill type="pattern" on="t" color2="#FFFFFF" o:opacity2="65536f" o:title="浅色上对角线" alignshape="1" focussize="0,0" r:id="rId51"/>
                    <v:stroke on="f" weight="1pt" color="#000000" opacity="65536f" miterlimit="8" imagealignshape="1"/>
                    <v:imagedata embosscolor="fill darken(0)" o:title=""/>
                    <o:lock v:ext="edit"/>
                    <o:callout minusx="t" minusy="t"/>
                  </v:shape>
                  <v:line id="_x0000_s2110" o:spid="_x0000_s2110" o:spt="20" style="position:absolute;left:4713;top:1584;flip:y;height:960;width:0;" fillcolor="#000000" filled="t" o:preferrelative="f" stroked="t" coordsize="21600,21600">
                    <v:path arrowok="t"/>
                    <v:fill type="pattern" on="t" o:title="浅色上对角线" alignshape="1" focussize="0,0" r:id="rId51"/>
                    <v:stroke weight="1.5pt" imagealignshape="1"/>
                    <v:imagedata o:title=""/>
                    <o:lock v:ext="edit"/>
                    <o:callout minusx="t" minusy="t"/>
                  </v:line>
                </v:group>
                <v:group id="_x0000_s2111" o:spid="_x0000_s2111" o:spt="203" style="position:absolute;left:1274;top:1253;height:102;width:1910;" coordorigin="2804,1592" coordsize="1910,102">
                  <o:lock v:ext="edit"/>
                  <v:shape id="_x0000_s2112" o:spid="_x0000_s2112" style="position:absolute;left:2812;top:1592;height:102;width:1856;" fillcolor="#000000" filled="t" o:preferrelative="f" o:bwmode="auto" stroked="f" coordsize="645,1912" path="m0,0hal645,6hal644,1912hal0,1912hal0,0haxe">
                    <v:path arrowok="t"/>
                    <v:fill type="pattern" on="t" color2="#FFFFFF" o:opacity2="65536f" o:title="浅色上对角线" alignshape="1" focussize="0,0" r:id="rId51"/>
                    <v:stroke on="f" weight="1pt" color="#000000" opacity="65536f" miterlimit="8" imagealignshape="1"/>
                    <v:imagedata embosscolor="fill darken(0)" o:title=""/>
                    <o:lock v:ext="edit"/>
                    <o:callout minusx="t" minusy="t"/>
                  </v:shape>
                  <v:line id="_x0000_s2113" o:spid="_x0000_s2113" o:spt="20" style="position:absolute;left:2804;top:1592;height:0;width:1910;" fillcolor="#000000" filled="t" o:preferrelative="f" stroked="t" coordsize="21600,21600">
                    <v:path arrowok="t"/>
                    <v:fill type="pattern" on="t" o:title="浅色上对角线" alignshape="1" focussize="0,0" r:id="rId51"/>
                    <v:stroke weight="1.5pt"/>
                    <v:imagedata o:title=""/>
                    <o:lock v:ext="edit"/>
                  </v:line>
                </v:group>
              </v:group>
            </v:group>
            <v:shape id="_x0000_s2114" o:spid="_x0000_s2114" o:spt="3" type="#_x0000_t3" style="position:absolute;left:3958;top:3640;height:28;width:28;" fillcolor="#272727" filled="t" coordsize="21600,21600">
              <v:path/>
              <v:fill on="t" focussize="0,0"/>
              <v:stroke/>
              <v:imagedata o:title=""/>
              <o:lock v:ext="edit" aspectratio="t"/>
            </v:shape>
            <v:rect id="_x0000_s2115" o:spid="_x0000_s2115" o:spt="1" style="position:absolute;left:3077;top:3281;height:40;width:1262;rotation:-1264192f;" fillcolor="#7F7F7F" filled="t" stroked="f" coordsize="21600,21600">
              <v:path/>
              <v:fill on="t" focussize="0,0"/>
              <v:stroke on="f"/>
              <v:imagedata o:title=""/>
              <o:lock v:ext="edit"/>
            </v:rect>
            <v:group id="_x0000_s2116" o:spid="_x0000_s2116" o:spt="203" style="position:absolute;left:3062;top:3347;height:226;width:369;rotation:22347776f;" coordorigin="4671,3118" coordsize="369,226">
              <o:lock v:ext="edit"/>
              <v:rect id="_x0000_s2117" o:spid="_x0000_s2117" o:spt="1" style="position:absolute;left:4671;top:3118;height:155;width:369;" fillcolor="#5A5A5A" filled="t" coordsize="21600,21600">
                <v:path/>
                <v:fill on="t" focussize="0,0"/>
                <v:stroke/>
                <v:imagedata o:title=""/>
                <o:lock v:ext="edit"/>
              </v:rect>
              <v:shape id="_x0000_s2118" o:spid="_x0000_s2118" o:spt="3" type="#_x0000_t3" style="position:absolute;left:4718;top:3281;height:57;width:57;" coordsize="21600,21600">
                <v:path/>
                <v:fill focussize="0,0"/>
                <v:stroke/>
                <v:imagedata o:title=""/>
                <o:lock v:ext="edit" aspectratio="t"/>
              </v:shape>
              <v:shape id="_x0000_s2119" o:spid="_x0000_s2119" o:spt="3" type="#_x0000_t3" style="position:absolute;left:4940;top:3287;height:57;width:57;" coordsize="21600,21600">
                <v:path/>
                <v:fill focussize="0,0"/>
                <v:stroke/>
                <v:imagedata o:title=""/>
                <o:lock v:ext="edit" aspectratio="t"/>
              </v:shape>
            </v:group>
            <v:rect id="_x0000_s2120" o:spid="_x0000_s2120" o:spt="1" style="position:absolute;left:2140;top:3584;height:85;width:2142;rotation:-1309783f;" coordsize="21600,21600">
              <v:path/>
              <v:fill focussize="0,0"/>
              <v:stroke/>
              <v:imagedata o:title=""/>
              <o:lock v:ext="edit"/>
            </v:rect>
            <v:shape id="_x0000_s2121" o:spid="_x0000_s2121" o:spt="75" type="#_x0000_t75" style="position:absolute;left:2647;top:3305;height:198;width:331;" o:ole="t" filled="f" o:preferrelative="t" stroked="f" coordsize="21600,21600">
              <v:path/>
              <v:fill on="f" alignshape="1" focussize="0,0"/>
              <v:stroke on="f"/>
              <v:imagedata r:id="rId53" grayscale="f" bilevel="f" o:title=""/>
              <o:lock v:ext="edit" aspectratio="t"/>
            </v:shape>
            <v:shape id="_x0000_s2122" o:spid="_x0000_s2122" o:spt="75" type="#_x0000_t75" style="position:absolute;left:2933;top:2927;height:198;width:772;" o:ole="t" filled="f" o:preferrelative="t" stroked="f" coordsize="21600,21600">
              <v:path/>
              <v:fill on="f" alignshape="1" focussize="0,0"/>
              <v:stroke on="f"/>
              <v:imagedata r:id="rId55" grayscale="f" bilevel="f" o:title=""/>
              <o:lock v:ext="edit" aspectratio="t"/>
            </v:shape>
            <v:rect id="_x0000_s2123" o:spid="_x0000_s2123" o:spt="1" style="position:absolute;left:3941;top:3118;height:155;width:173;rotation:-1415979f;" fillcolor="#404040" filled="t" coordsize="21600,21600">
              <v:path/>
              <v:fill on="t" focussize="0,0"/>
              <v:stroke/>
              <v:imagedata o:title=""/>
              <o:lock v:ext="edit"/>
            </v:rect>
            <v:shape id="_x0000_s2124" o:spid="_x0000_s2124" o:spt="75" type="#_x0000_t75" style="position:absolute;left:4394;top:3232;height:198;width:331;" o:ole="t" filled="f" o:preferrelative="t" stroked="f" coordsize="21600,21600">
              <v:path/>
              <v:fill on="f" alignshape="1" focussize="0,0"/>
              <v:stroke on="f"/>
              <v:imagedata r:id="rId57" grayscale="f" bilevel="f" o:title=""/>
              <o:lock v:ext="edit" aspectratio="t"/>
            </v:shape>
            <v:shape id="_x0000_s2125" o:spid="_x0000_s2125" o:spt="32" type="#_x0000_t32" style="position:absolute;left:4282;top:3151;flip:x y;height:81;width:170;" o:connectortype="straight" filled="f" coordsize="21600,21600">
              <v:path arrowok="t"/>
              <v:fill on="f" focussize="0,0"/>
              <v:stroke endarrow="classic"/>
              <v:imagedata o:title=""/>
              <o:lock v:ext="edit"/>
            </v:shape>
            <v:shape id="_x0000_s2126" o:spid="_x0000_s2126" o:spt="32" type="#_x0000_t32" style="position:absolute;left:3744;top:3011;height:89;width:214;" o:connectortype="straight" filled="f" coordsize="21600,21600">
              <v:path arrowok="t"/>
              <v:fill on="f" focussize="0,0"/>
              <v:stroke endarrow="classic"/>
              <v:imagedata o:title=""/>
              <o:lock v:ext="edit"/>
            </v:shape>
            <v:shape id="_x0000_s2127" o:spid="_x0000_s2127" o:spt="19" type="#_x0000_t19" style="position:absolute;left:2474;top:3955;height:71;width:73;rotation:2072471f;" filled="f" coordsize="21600,21600">
              <v:path arrowok="t"/>
              <v:fill on="f" focussize="0,0"/>
              <v:stroke/>
              <v:imagedata o:title=""/>
              <o:lock v:ext="edit"/>
            </v:shape>
            <v:shape id="_x0000_s2128" o:spid="_x0000_s2128" o:spt="75" type="#_x0000_t75" style="position:absolute;left:2610;top:3868;height:173;width:123;" o:ole="t" filled="f" o:preferrelative="t" stroked="f" coordsize="21600,21600">
              <v:path/>
              <v:fill on="f" alignshape="1" focussize="0,0"/>
              <v:stroke on="f"/>
              <v:imagedata r:id="rId59" grayscale="f" bilevel="f" o:title=""/>
              <o:lock v:ext="edit" aspectratio="t"/>
            </v:shape>
            <v:shape id="_x0000_s2129" o:spid="_x0000_s2129" o:spt="38" type="#_x0000_t38" style="position:absolute;left:3983;top:3345;flip:x;height:339;width:483;rotation:5898240f;" o:connectortype="curved" filled="f" coordsize="21600,21600" adj="10778,208545,-181342">
              <v:path arrowok="t"/>
              <v:fill on="f" focussize="0,0"/>
              <v:stroke/>
              <v:imagedata o:title=""/>
              <o:lock v:ext="edit"/>
            </v:shape>
            <w10:wrap type="none"/>
            <w10:anchorlock/>
          </v:group>
          <o:OLEObject Type="Embed" ProgID="" ShapeID="_x0000_s2105" DrawAspect="Content" ObjectID="_1468075747" r:id="rId49">
            <o:LockedField>false</o:LockedField>
          </o:OLEObject>
          <o:OLEObject Type="Embed" ProgID="" ShapeID="_x0000_s2121" DrawAspect="Content" ObjectID="_1468075748" r:id="rId52">
            <o:LockedField>false</o:LockedField>
          </o:OLEObject>
          <o:OLEObject Type="Embed" ProgID="" ShapeID="_x0000_s2122" DrawAspect="Content" ObjectID="_1468075749" r:id="rId54">
            <o:LockedField>false</o:LockedField>
          </o:OLEObject>
          <o:OLEObject Type="Embed" ProgID="" ShapeID="_x0000_s2124" DrawAspect="Content" ObjectID="_1468075750" r:id="rId56">
            <o:LockedField>false</o:LockedField>
          </o:OLEObject>
          <o:OLEObject Type="Embed" ProgID="" ShapeID="_x0000_s2128" DrawAspect="Content" ObjectID="_1468075751" r:id="rId58">
            <o:LockedField>false</o:LockedField>
          </o:OLEObject>
        </w:pic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>①部分实验步骤如下：</w: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 A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测量完毕，关闭电源，取出纸带。</w: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 B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接通电源，待打点计时器工作稳定后放开小车。</w: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 C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将小车停靠在打点计时器附近，小车尾部与纸带相连。</w: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 D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 xml:space="preserve"> 把打点计时器固定在夹板上，让纸带穿过限位孔。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上述实验步骤的正确顺序是：_________________________（用字母填写）。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②图16（b）中标出的相信两计数点的时间间隔</w:t>
      </w:r>
      <w:r>
        <w:rPr>
          <w:rFonts w:hint="eastAsia" w:ascii="宋体" w:hAnsi="宋体"/>
          <w:i/>
          <w:sz w:val="24"/>
          <w:szCs w:val="28"/>
        </w:rPr>
        <w:t>T</w:t>
      </w:r>
      <w:r>
        <w:rPr>
          <w:rFonts w:hint="eastAsia" w:ascii="宋体" w:hAnsi="宋体"/>
          <w:sz w:val="24"/>
          <w:szCs w:val="28"/>
        </w:rPr>
        <w:t>=_________s。</w:t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>③计数点5对应的瞬时速度大小计算式为</w:t>
      </w:r>
      <w:r>
        <w:rPr>
          <w:rFonts w:ascii="宋体" w:hAnsi="宋体"/>
          <w:i/>
          <w:kern w:val="0"/>
          <w:sz w:val="24"/>
          <w:szCs w:val="28"/>
          <w:lang w:val="zh-CN"/>
        </w:rPr>
        <w:t>v</w:t>
      </w:r>
      <w:r>
        <w:rPr>
          <w:rFonts w:hint="eastAsia" w:ascii="宋体" w:hAnsi="宋体" w:cs="Arial"/>
          <w:kern w:val="0"/>
          <w:sz w:val="24"/>
          <w:szCs w:val="28"/>
          <w:vertAlign w:val="subscript"/>
          <w:lang w:val="zh-CN"/>
        </w:rPr>
        <w:t>5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>=_________。</w:t>
      </w:r>
    </w:p>
    <w:p>
      <w:pPr>
        <w:ind w:firstLine="357" w:firstLineChars="149"/>
        <w:rPr>
          <w:rFonts w:hint="eastAsia" w:ascii="宋体" w:hAnsi="宋体" w:cs="宋体"/>
          <w:kern w:val="0"/>
          <w:sz w:val="24"/>
          <w:szCs w:val="28"/>
          <w:lang w:val="zh-CN"/>
        </w:rPr>
      </w:pPr>
      <w:r>
        <w:rPr>
          <w:rFonts w:hint="eastAsia" w:ascii="宋体" w:hAnsi="宋体" w:cs="宋体"/>
          <w:kern w:val="0"/>
          <w:sz w:val="24"/>
          <w:szCs w:val="28"/>
          <w:lang w:val="zh-CN"/>
        </w:rPr>
        <w:t>④为了充分利用记录数据，减小误差，小车加速度大小的计算式应为a=</w:t>
      </w:r>
      <w:r>
        <w:rPr>
          <w:rFonts w:hint="eastAsia" w:ascii="宋体" w:hAnsi="宋体" w:cs="Arial"/>
          <w:kern w:val="0"/>
          <w:sz w:val="24"/>
          <w:szCs w:val="28"/>
          <w:lang w:val="zh-CN"/>
        </w:rPr>
        <w:t>_________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</w:p>
    <w:p>
      <w:pPr>
        <w:ind w:firstLine="357" w:firstLineChars="149"/>
        <w:rPr>
          <w:rFonts w:hint="eastAsia" w:ascii="宋体" w:hAnsi="宋体" w:cs="宋体"/>
          <w:kern w:val="0"/>
          <w:sz w:val="24"/>
          <w:szCs w:val="28"/>
          <w:lang w:val="zh-CN"/>
        </w:rPr>
      </w:pPr>
    </w:p>
    <w:p>
      <w:pPr>
        <w:ind w:firstLine="357" w:firstLineChars="149"/>
        <w:rPr>
          <w:rFonts w:hint="eastAsia" w:ascii="宋体" w:hAnsi="宋体" w:cs="宋体"/>
          <w:kern w:val="0"/>
          <w:sz w:val="24"/>
          <w:szCs w:val="28"/>
          <w:lang w:val="zh-CN"/>
        </w:rPr>
      </w:pPr>
    </w:p>
    <w:p>
      <w:pPr>
        <w:ind w:firstLine="357" w:firstLineChars="149"/>
        <w:rPr>
          <w:rFonts w:hint="eastAsia" w:ascii="宋体" w:hAnsi="宋体" w:cs="宋体"/>
          <w:kern w:val="0"/>
          <w:sz w:val="24"/>
          <w:szCs w:val="28"/>
          <w:lang w:val="zh-CN"/>
        </w:rPr>
      </w:pPr>
      <w:r>
        <w:rPr>
          <w:rFonts w:hint="eastAsia" w:ascii="宋体" w:hAnsi="宋体" w:cs="宋体"/>
          <w:kern w:val="0"/>
          <w:sz w:val="24"/>
          <w:szCs w:val="28"/>
          <w:lang w:val="zh-CN"/>
        </w:rPr>
        <w:t>（2）图17（a）是测量电阻Rx的原理图，学生电源输出电压可调，电流表量程选0.6A（内阻不计），标有长度刻度的均匀电阻丝ab的总长为30.0cm。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 w:cs="宋体"/>
          <w:kern w:val="0"/>
          <w:sz w:val="24"/>
          <w:szCs w:val="28"/>
        </w:rPr>
        <w:pict>
          <v:group id="_x0000_s2130" o:spid="_x0000_s2130" o:spt="203" alt="高考资源网(ks5u.com),中国最大的高考网站,您身边的高考专家。" style="position:absolute;left:0pt;margin-left:165.5pt;margin-top:-0.3pt;height:103.85pt;width:141.75pt;mso-wrap-distance-bottom:0pt;mso-wrap-distance-left:9pt;mso-wrap-distance-right:9pt;mso-wrap-distance-top:0pt;z-index:251707392;mso-width-relative:page;mso-height-relative:page;" coordorigin="8681,10037" coordsize="2647,1921">
            <o:lock v:ext="edit"/>
            <v:group id="_x0000_s2131" o:spid="_x0000_s2131" o:spt="203" style="position:absolute;left:8681;top:10037;height:1446;width:2647;" coordorigin="3864,5681" coordsize="2647,1446">
              <o:lock v:ext="edit" rotation="f"/>
              <v:rect id="_x0000_s2132" o:spid="_x0000_s2132" o:spt="1" style="position:absolute;left:5259;top:6456;height:143;width:1127;" fillcolor="#A5A5A5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_x0000_s2133" o:spid="_x0000_s2133" o:spt="1" style="position:absolute;left:4189;top:6048;height:476;width:2298;" filled="f" coordsize="21600,21600">
                <v:path/>
                <v:fill on="f" focussize="0,0"/>
                <v:stroke/>
                <v:imagedata o:title=""/>
                <o:lock v:ext="edit"/>
              </v:rect>
              <v:shape id="_x0000_s2134" o:spid="_x0000_s2134" o:spt="32" type="#_x0000_t32" style="position:absolute;left:4189;top:6524;height:43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135" o:spid="_x0000_s2135" o:spt="32" type="#_x0000_t32" style="position:absolute;left:4189;top:6956;height:0;width:1709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shape id="_x0000_s2136" o:spid="_x0000_s2136" o:spt="32" type="#_x0000_t32" style="position:absolute;left:5898;top:6524;flip:y;height:432;width:0;" o:connectortype="straight" filled="f" coordsize="21600,21600">
                <v:path arrowok="t"/>
                <v:fill on="f" focussize="0,0"/>
                <v:stroke/>
                <v:imagedata o:title=""/>
                <o:lock v:ext="edit"/>
              </v:shape>
              <v:group id="lxqdxt42-1" o:spid="_x0000_s2137" o:spt="203" style="position:absolute;left:4059;top:6643;height:213;width:246;rotation:-5898240f;" coordorigin="3248,4092" coordsize="362,312">
                <o:lock v:ext="edit"/>
                <v:rect id="_x0000_s2138" o:spid="_x0000_s2138" o:spt="1" style="position:absolute;left:3248;top:4092;height:312;width:362;" stroked="f" coordsize="21600,21600">
                  <v:path/>
                  <v:fill focussize="0,0"/>
                  <v:stroke on="f"/>
                  <v:imagedata o:title=""/>
                  <o:lock v:ext="edit"/>
                </v:rect>
                <v:group id="_x0000_s2139" o:spid="_x0000_s2139" o:spt="203" style="position:absolute;left:3248;top:4092;height:156;width:362;" coordorigin="2162,3936" coordsize="362,156">
                  <o:lock v:ext="edit"/>
                  <v:line id="_x0000_s2140" o:spid="_x0000_s2140" o:spt="20" style="position:absolute;left:2162;top:3936;flip:y;height:156;width:362;" coordsize="21600,21600">
                    <v:path arrowok="t"/>
                    <v:fill focussize="0,0"/>
                    <v:stroke startarrow="oval" startarrowwidth="narrow" startarrowlength="short" endarrowwidth="narrow" endarrowlength="short"/>
                    <v:imagedata o:title=""/>
                    <o:lock v:ext="edit"/>
                  </v:line>
                  <v:line id="_x0000_s2141" o:spid="_x0000_s2141" o:spt="20" style="position:absolute;left:2524;top:4092;height:0;width:0;" coordsize="21600,21600">
                    <v:path arrowok="t"/>
                    <v:fill focussize="0,0"/>
                    <v:stroke startarrow="oval" startarrowwidth="narrow" startarrowlength="short" endarrow="oval" endarrowwidth="narrow" endarrowlength="short"/>
                    <v:imagedata o:title=""/>
                    <o:lock v:ext="edit"/>
                  </v:line>
                </v:group>
              </v:group>
              <v:shape id="_x0000_s2142" o:spid="_x0000_s2142" o:spt="75" type="#_x0000_t75" style="position:absolute;left:3864;top:6617;height:319;width:289;" o:ole="t" filled="f" o:preferrelative="t" stroked="f" coordsize="21600,21600">
                <v:path/>
                <v:fill on="f" focussize="0,0"/>
                <v:stroke on="f"/>
                <v:imagedata r:id="rId61" o:title=""/>
                <o:lock v:ext="edit" aspectratio="t"/>
              </v:shape>
              <v:shape id="_x0000_s2143" o:spid="_x0000_s2143" o:spt="3" type="#_x0000_t3" style="position:absolute;left:4655;top:6355;height:336;width:336;" coordsize="21600,21600">
                <v:path/>
                <v:fill focussize="0,0"/>
                <v:stroke weight="1pt"/>
                <v:imagedata o:title=""/>
                <o:lock v:ext="edit"/>
              </v:shape>
              <v:shape id="_x0000_s2144" o:spid="_x0000_s2144" o:spt="75" type="#_x0000_t75" style="position:absolute;left:4671;top:6303;height:375;width:298;" o:ole="t" filled="f" o:preferrelative="t" stroked="f" coordsize="21600,21600">
                <v:path/>
                <v:fill on="f" focussize="0,0"/>
                <v:stroke on="f"/>
                <v:imagedata r:id="rId63" o:title=""/>
                <o:lock v:ext="edit" aspectratio="t"/>
              </v:shape>
              <v:shape id="_x0000_s2145" o:spid="_x0000_s2145" o:spt="3" type="#_x0000_t3" style="position:absolute;left:4655;top:6791;height:336;width:336;" coordsize="21600,21600">
                <v:path/>
                <v:fill focussize="0,0"/>
                <v:stroke weight="1pt"/>
                <v:imagedata o:title=""/>
                <o:lock v:ext="edit"/>
              </v:shape>
              <v:shape id="_x0000_s2146" o:spid="_x0000_s2146" o:spt="75" type="#_x0000_t75" style="position:absolute;left:4647;top:6757;height:354;width:341;" o:ole="t" filled="f" o:preferrelative="t" stroked="f" coordsize="21600,21600">
                <v:path/>
                <v:fill on="f" focussize="0,0"/>
                <v:stroke on="f"/>
                <v:imagedata r:id="rId65" o:title=""/>
                <o:lock v:ext="edit" aspectratio="t"/>
              </v:shape>
              <v:rect id="_x0000_s2147" o:spid="_x0000_s2147" o:spt="1" style="position:absolute;left:5327;top:6900;height:113;width:401;" coordsize="21600,21600">
                <v:path/>
                <v:fill focussize="0,0"/>
                <v:stroke/>
                <v:imagedata o:title=""/>
                <o:lock v:ext="edit"/>
              </v:rect>
              <v:shape id="_x0000_s2148" o:spid="_x0000_s2148" o:spt="75" type="#_x0000_t75" style="position:absolute;left:5351;top:6564;height:354;width:320;" o:ole="t" filled="f" o:preferrelative="t" stroked="f" coordsize="21600,21600">
                <v:path/>
                <v:fill on="f" focussize="0,0"/>
                <v:stroke on="f"/>
                <v:imagedata r:id="rId67" o:title=""/>
                <o:lock v:ext="edit" aspectratio="t"/>
              </v:shape>
              <v:shape id="_x0000_s2149" o:spid="_x0000_s2149" o:spt="75" type="#_x0000_t75" style="position:absolute;left:5075;top:6295;height:229;width:214;" o:ole="t" filled="f" o:preferrelative="t" stroked="f" coordsize="21600,21600">
                <v:path/>
                <v:fill on="f" focussize="0,0"/>
                <v:stroke on="f"/>
                <v:imagedata r:id="rId69" o:title=""/>
                <o:lock v:ext="edit" aspectratio="t"/>
              </v:shape>
              <v:shape id="_x0000_s2150" o:spid="_x0000_s2150" o:spt="75" type="#_x0000_t75" style="position:absolute;left:5797;top:6257;height:229;width:193;" o:ole="t" filled="f" o:preferrelative="t" stroked="f" coordsize="21600,21600">
                <v:path/>
                <v:fill on="f" focussize="0,0"/>
                <v:stroke on="f"/>
                <v:imagedata r:id="rId71" o:title=""/>
                <o:lock v:ext="edit" aspectratio="t"/>
              </v:shape>
              <v:shape id="_x0000_s2151" o:spid="_x0000_s2151" o:spt="75" type="#_x0000_t75" style="position:absolute;left:6297;top:6202;height:290;width:214;" o:ole="t" filled="f" o:preferrelative="t" stroked="f" coordsize="21600,21600">
                <v:path/>
                <v:fill on="f" focussize="0,0"/>
                <v:stroke on="f"/>
                <v:imagedata r:id="rId73" o:title=""/>
                <o:lock v:ext="edit" aspectratio="t"/>
              </v:shape>
              <v:shape id="_x0000_s2152" o:spid="_x0000_s2152" o:spt="15" type="#_x0000_t15" style="position:absolute;left:5822;top:6577;height:56;width:147;rotation:-5898240f;" fillcolor="#A5A5A5" filled="t" coordsize="21600,21600">
                <v:path/>
                <v:fill on="t" focussize="0,0"/>
                <v:stroke/>
                <v:imagedata o:title=""/>
                <o:lock v:ext="edit" aspectratio="t"/>
              </v:shape>
              <v:shape id="_x0000_s2153" o:spid="_x0000_s2153" o:spt="32" type="#_x0000_t32" style="position:absolute;left:4332;top:6953;flip:x;height:0;width:274;" o:connectortype="straight" filled="f" coordsize="21600,21600">
                <v:path arrowok="t"/>
                <v:fill on="f" focussize="0,0"/>
                <v:stroke weight="0pt" endarrow="classic"/>
                <v:imagedata o:title=""/>
                <o:lock v:ext="edit"/>
              </v:shape>
              <v:shape id="_x0000_s2154" o:spid="_x0000_s2154" o:spt="32" type="#_x0000_t32" style="position:absolute;left:4298;top:6526;flip:x;height:0;width:274;" o:connectortype="straight" filled="f" coordsize="21600,21600">
                <v:path arrowok="t"/>
                <v:fill on="f" focussize="0,0"/>
                <v:stroke weight="0pt" endarrow="classic"/>
                <v:imagedata o:title=""/>
                <o:lock v:ext="edit"/>
              </v:shape>
              <v:group id="lxqdxt42-1" o:spid="_x0000_s2155" o:spt="203" style="position:absolute;left:4647;top:5943;height:213;width:246;rotation:-23592960f;" coordorigin="3248,4092" coordsize="362,312">
                <o:lock v:ext="edit"/>
                <v:rect id="_x0000_s2156" o:spid="_x0000_s2156" o:spt="1" style="position:absolute;left:3248;top:4092;height:312;width:362;" stroked="f" coordsize="21600,21600">
                  <v:path/>
                  <v:fill focussize="0,0"/>
                  <v:stroke on="f"/>
                  <v:imagedata o:title=""/>
                  <o:lock v:ext="edit"/>
                </v:rect>
                <v:group id="_x0000_s2157" o:spid="_x0000_s2157" o:spt="203" style="position:absolute;left:3248;top:4092;height:156;width:362;" coordorigin="2162,3936" coordsize="362,156">
                  <o:lock v:ext="edit"/>
                  <v:line id="_x0000_s2158" o:spid="_x0000_s2158" o:spt="20" style="position:absolute;left:2162;top:3936;flip:y;height:156;width:362;" coordsize="21600,21600">
                    <v:path arrowok="t"/>
                    <v:fill focussize="0,0"/>
                    <v:stroke startarrow="oval" startarrowwidth="narrow" startarrowlength="short" endarrowwidth="narrow" endarrowlength="short"/>
                    <v:imagedata o:title=""/>
                    <o:lock v:ext="edit"/>
                  </v:line>
                  <v:line id="_x0000_s2159" o:spid="_x0000_s2159" o:spt="20" style="position:absolute;left:2524;top:4092;height:0;width:0;" coordsize="21600,21600">
                    <v:path arrowok="t"/>
                    <v:fill focussize="0,0"/>
                    <v:stroke startarrow="oval" startarrowwidth="narrow" startarrowlength="short" endarrow="oval" endarrowwidth="narrow" endarrowlength="short"/>
                    <v:imagedata o:title=""/>
                    <o:lock v:ext="edit"/>
                  </v:line>
                </v:group>
              </v:group>
              <v:shape id="_x0000_s2160" o:spid="_x0000_s2160" o:spt="75" type="#_x0000_t75" style="position:absolute;left:4529;top:5681;height:319;width:269;" o:ole="t" filled="f" o:preferrelative="t" stroked="f" coordsize="21600,21600">
                <v:path/>
                <v:fill on="f" focussize="0,0"/>
                <v:stroke on="f"/>
                <v:imagedata r:id="rId75" o:title=""/>
                <o:lock v:ext="edit" aspectratio="t"/>
              </v:shape>
              <v:group id="lxqdxt14-1" o:spid="_x0000_s2161" o:spt="203" style="position:absolute;left:5431;top:5888;height:321;width:106;" coordorigin="2322,1653" coordsize="315,468">
                <o:lock v:ext="edit"/>
                <v:rect id="_x0000_s2162" o:spid="_x0000_s2162" o:spt="1" style="position:absolute;left:2322;top:1653;height:468;width:315;" stroked="f" coordsize="21600,21600">
                  <v:path/>
                  <v:fill focussize="0,0"/>
                  <v:stroke on="f"/>
                  <v:imagedata o:title=""/>
                  <o:lock v:ext="edit"/>
                </v:rect>
                <v:line id="_x0000_s2163" o:spid="_x0000_s2163" o:spt="20" style="position:absolute;left:2322;top:1733;height:312;width:0;" coordsize="21600,21600">
                  <v:path arrowok="t"/>
                  <v:fill focussize="0,0"/>
                  <v:stroke weight="1.5pt"/>
                  <v:imagedata o:title=""/>
                  <o:lock v:ext="edit"/>
                </v:line>
                <v:line id="_x0000_s2164" o:spid="_x0000_s2164" o:spt="20" style="position:absolute;left:2637;top:1653;height:468;width:0;" coordsize="21600,21600">
                  <v:path arrowok="t"/>
                  <v:fill focussize="0,0"/>
                  <v:stroke/>
                  <v:imagedata o:title=""/>
                  <o:lock v:ext="edit"/>
                </v:line>
              </v:group>
              <v:shape id="_x0000_s2165" o:spid="_x0000_s2165" o:spt="75" type="#_x0000_t75" style="position:absolute;left:5591;top:5832;height:216;width:706;" o:ole="t" filled="f" o:preferrelative="t" stroked="f" coordsize="21600,21600">
                <v:path/>
                <v:fill on="f" focussize="0,0"/>
                <v:stroke on="f"/>
                <v:imagedata r:id="rId77" o:title=""/>
                <o:lock v:ext="edit" aspectratio="t"/>
              </v:shape>
              <v:shape id="_x0000_s2166" o:spid="_x0000_s2166" o:spt="75" type="#_x0000_t75" style="position:absolute;left:5307;top:6253;height:203;width:526;" o:ole="t" filled="f" o:preferrelative="t" stroked="f" coordsize="21600,21600">
                <v:path/>
                <v:fill on="f" focussize="0,0"/>
                <v:stroke on="f"/>
                <v:imagedata r:id="rId79" o:title=""/>
                <o:lock v:ext="edit" aspectratio="t"/>
              </v:shape>
              <v:shape id="_x0000_s2167" o:spid="_x0000_s2167" o:spt="75" type="#_x0000_t75" style="position:absolute;left:4446;top:6689;height:271;width:214;" o:ole="t" filled="f" o:preferrelative="t" stroked="f" coordsize="21600,21600">
                <v:path/>
                <v:fill on="f" focussize="0,0"/>
                <v:stroke on="f"/>
                <v:imagedata r:id="rId81" o:title=""/>
                <o:lock v:ext="edit" aspectratio="t"/>
              </v:shape>
            </v:group>
            <v:shape id="_x0000_s2168" o:spid="_x0000_s2168" o:spt="202" type="#_x0000_t202" style="position:absolute;left:9593;top:11502;height:456;width:119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<v:path/>
              <v:fill on="f" focussize="0,0"/>
              <v:stroke on="f"/>
              <v:imagedata o:title=""/>
              <o:lock v:ext="edit" grouping="f" rotation="f" text="f" aspectratio="f"/>
              <v:textbox>
                <w:txbxContent>
                  <w:p>
                    <w:r>
                      <w:rPr>
                        <w:rFonts w:hint="eastAsia"/>
                      </w:rPr>
                      <w:t>图17（a）</w:t>
                    </w:r>
                  </w:p>
                </w:txbxContent>
              </v:textbox>
            </v:shape>
            <w10:wrap type="square"/>
          </v:group>
          <o:OLEObject Type="Embed" ProgID="" ShapeID="_x0000_s2142" DrawAspect="Content" ObjectID="_1468075752" r:id="rId60">
            <o:LockedField>false</o:LockedField>
          </o:OLEObject>
          <o:OLEObject Type="Embed" ProgID="" ShapeID="_x0000_s2144" DrawAspect="Content" ObjectID="_1468075753" r:id="rId62">
            <o:LockedField>false</o:LockedField>
          </o:OLEObject>
          <o:OLEObject Type="Embed" ProgID="" ShapeID="_x0000_s2146" DrawAspect="Content" ObjectID="_1468075754" r:id="rId64">
            <o:LockedField>false</o:LockedField>
          </o:OLEObject>
          <o:OLEObject Type="Embed" ProgID="" ShapeID="_x0000_s2148" DrawAspect="Content" ObjectID="_1468075755" r:id="rId66">
            <o:LockedField>false</o:LockedField>
          </o:OLEObject>
          <o:OLEObject Type="Embed" ProgID="" ShapeID="_x0000_s2149" DrawAspect="Content" ObjectID="_1468075756" r:id="rId68">
            <o:LockedField>false</o:LockedField>
          </o:OLEObject>
          <o:OLEObject Type="Embed" ProgID="" ShapeID="_x0000_s2150" DrawAspect="Content" ObjectID="_1468075757" r:id="rId70">
            <o:LockedField>false</o:LockedField>
          </o:OLEObject>
          <o:OLEObject Type="Embed" ProgID="" ShapeID="_x0000_s2151" DrawAspect="Content" ObjectID="_1468075758" r:id="rId72">
            <o:LockedField>false</o:LockedField>
          </o:OLEObject>
          <o:OLEObject Type="Embed" ProgID="" ShapeID="_x0000_s2160" DrawAspect="Content" ObjectID="_1468075759" r:id="rId74">
            <o:LockedField>false</o:LockedField>
          </o:OLEObject>
          <o:OLEObject Type="Embed" ProgID="" ShapeID="_x0000_s2165" DrawAspect="Content" ObjectID="_1468075760" r:id="rId76">
            <o:LockedField>false</o:LockedField>
          </o:OLEObject>
          <o:OLEObject Type="Embed" ProgID="" ShapeID="_x0000_s2166" DrawAspect="Content" ObjectID="_1468075761" r:id="rId78">
            <o:LockedField>false</o:LockedField>
          </o:OLEObject>
          <o:OLEObject Type="Embed" ProgID="" ShapeID="_x0000_s2167" DrawAspect="Content" ObjectID="_1468075762" r:id="rId80">
            <o:LockedField>false</o:LockedField>
          </o:OLEObject>
        </w:pic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drawing>
          <wp:inline distT="0" distB="0" distL="114300" distR="114300">
            <wp:extent cx="5361940" cy="2534285"/>
            <wp:effectExtent l="0" t="0" r="10160" b="1841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534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7" w:firstLineChars="149"/>
        <w:rPr>
          <w:rFonts w:hint="eastAsia" w:ascii="宋体" w:hAnsi="宋体" w:cs="Arial"/>
          <w:kern w:val="0"/>
          <w:sz w:val="24"/>
          <w:szCs w:val="28"/>
          <w:lang w:val="zh-CN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>①根据原理图连接图17（b）的实物图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②断开S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，合上S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；调节电源输出电压为3.0V时，单位长度电阻丝的电压u=________V/cm。记录此时电流表A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的示数。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 w:cs="Arial"/>
          <w:kern w:val="0"/>
          <w:sz w:val="24"/>
          <w:szCs w:val="28"/>
          <w:lang w:val="zh-CN"/>
        </w:rPr>
        <w:t>③保持</w:t>
      </w:r>
      <w:r>
        <w:rPr>
          <w:rFonts w:hint="eastAsia" w:ascii="宋体" w:hAnsi="宋体"/>
          <w:sz w:val="24"/>
          <w:szCs w:val="28"/>
        </w:rPr>
        <w:t>S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闭合，合上S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；滑动c点改变ac的长度</w:t>
      </w:r>
      <w:r>
        <w:rPr>
          <w:rFonts w:hint="eastAsia" w:ascii="宋体" w:hAnsi="宋体"/>
          <w:i/>
          <w:sz w:val="24"/>
          <w:szCs w:val="28"/>
        </w:rPr>
        <w:t>L</w:t>
      </w:r>
      <w:r>
        <w:rPr>
          <w:rFonts w:hint="eastAsia" w:ascii="宋体" w:hAnsi="宋体"/>
          <w:sz w:val="24"/>
          <w:szCs w:val="28"/>
        </w:rPr>
        <w:t>，同时调节电源输出电压，使电流表A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的示数与步骤②记录的值相同，记录长度</w:t>
      </w:r>
      <w:r>
        <w:rPr>
          <w:rFonts w:hint="eastAsia" w:ascii="宋体" w:hAnsi="宋体"/>
          <w:i/>
          <w:sz w:val="24"/>
          <w:szCs w:val="28"/>
        </w:rPr>
        <w:t>L</w:t>
      </w:r>
      <w:r>
        <w:rPr>
          <w:rFonts w:hint="eastAsia" w:ascii="宋体" w:hAnsi="宋体"/>
          <w:sz w:val="24"/>
          <w:szCs w:val="28"/>
        </w:rPr>
        <w:t>和A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的示数</w:t>
      </w:r>
      <w:r>
        <w:rPr>
          <w:rFonts w:hint="eastAsia" w:ascii="宋体" w:hAnsi="宋体"/>
          <w:i/>
          <w:sz w:val="24"/>
          <w:szCs w:val="28"/>
        </w:rPr>
        <w:t>I</w:t>
      </w:r>
      <w:r>
        <w:rPr>
          <w:rFonts w:hint="eastAsia" w:ascii="宋体" w:hAnsi="宋体"/>
          <w:sz w:val="24"/>
          <w:szCs w:val="28"/>
        </w:rPr>
        <w:t>。测量6组</w:t>
      </w:r>
      <w:r>
        <w:rPr>
          <w:rFonts w:hint="eastAsia" w:ascii="宋体" w:hAnsi="宋体"/>
          <w:i/>
          <w:sz w:val="24"/>
          <w:szCs w:val="28"/>
        </w:rPr>
        <w:t>L</w:t>
      </w:r>
      <w:r>
        <w:rPr>
          <w:rFonts w:hint="eastAsia" w:ascii="宋体" w:hAnsi="宋体"/>
          <w:sz w:val="24"/>
          <w:szCs w:val="28"/>
        </w:rPr>
        <w:t>和</w:t>
      </w:r>
      <w:r>
        <w:rPr>
          <w:rFonts w:hint="eastAsia" w:ascii="宋体" w:hAnsi="宋体"/>
          <w:i/>
          <w:sz w:val="24"/>
          <w:szCs w:val="28"/>
        </w:rPr>
        <w:t>I</w:t>
      </w:r>
      <w:r>
        <w:rPr>
          <w:rFonts w:hint="eastAsia" w:ascii="宋体" w:hAnsi="宋体"/>
          <w:sz w:val="24"/>
          <w:szCs w:val="28"/>
        </w:rPr>
        <w:t>值，测量数据已在图17（c）中标出。写出Rx与</w:t>
      </w:r>
      <w:r>
        <w:rPr>
          <w:rFonts w:hint="eastAsia" w:ascii="宋体" w:hAnsi="宋体"/>
          <w:i/>
          <w:sz w:val="24"/>
          <w:szCs w:val="28"/>
        </w:rPr>
        <w:t>L</w:t>
      </w:r>
      <w:r>
        <w:rPr>
          <w:rFonts w:hint="eastAsia" w:ascii="宋体" w:hAnsi="宋体"/>
          <w:sz w:val="24"/>
          <w:szCs w:val="28"/>
        </w:rPr>
        <w:t>、</w:t>
      </w:r>
      <w:r>
        <w:rPr>
          <w:rFonts w:hint="eastAsia" w:ascii="宋体" w:hAnsi="宋体"/>
          <w:i/>
          <w:sz w:val="24"/>
          <w:szCs w:val="28"/>
        </w:rPr>
        <w:t>I</w:t>
      </w:r>
      <w:r>
        <w:rPr>
          <w:rFonts w:hint="eastAsia" w:ascii="宋体" w:hAnsi="宋体"/>
          <w:sz w:val="24"/>
          <w:szCs w:val="28"/>
        </w:rPr>
        <w:t>、u的关系式Rx=______________________；根据图17（c）用作图法算出Rx=_________________Ω</w:t>
      </w:r>
      <w:r>
        <w:rPr>
          <w:rFonts w:hint="eastAsia" w:ascii="宋体" w:hAnsi="宋体" w:cs="宋体"/>
          <w:kern w:val="0"/>
          <w:sz w:val="24"/>
          <w:szCs w:val="28"/>
          <w:lang w:val="zh-CN"/>
        </w:rPr>
        <w:t>.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pict>
          <v:group id="_x0000_s2169" o:spid="_x0000_s2169" o:spt="203" alt="高考资源网(ks5u.com),中国最大的高考网站,您身边的高考专家。" style="position:absolute;left:0pt;margin-left:320.25pt;margin-top:109.2pt;height:63.95pt;width:161.7pt;mso-wrap-distance-bottom:0pt;mso-wrap-distance-left:9pt;mso-wrap-distance-right:9pt;mso-wrap-distance-top:0pt;z-index:251702272;mso-width-relative:page;mso-height-relative:page;" coordorigin="7482,5750" coordsize="3234,1279">
            <o:lock v:ext="edit"/>
            <v:group id="_x0000_s2170" o:spid="_x0000_s2170" o:spt="203" style="position:absolute;left:7482;top:5750;height:657;width:3234;" coordorigin="4368,3551" coordsize="3234,657">
              <o:lock v:ext="edit" rotation="f"/>
              <v:group id="lxqlx8" o:spid="_x0000_s2171" o:spt="203" style="position:absolute;left:4368;top:4137;height:71;width:3234;" coordorigin="4373,6238" coordsize="3035,93">
                <o:lock v:ext="edit"/>
                <v:rect id="_x0000_s2172" o:spid="_x0000_s2172" o:spt="1" style="position:absolute;left:4373;top:6239;height:92;width:3021;" fillcolor="#000000" filled="t" o:preferrelative="f" stroked="f" coordsize="21600,21600">
                  <v:path/>
                  <v:fill type="pattern" on="t" o:title="浅色上对角线" alignshape="1" focussize="0,0" r:id="rId51"/>
                  <v:stroke on="f"/>
                  <v:imagedata o:title=""/>
                  <o:lock v:ext="edit"/>
                </v:rect>
                <v:line id="_x0000_s2173" o:spid="_x0000_s2173" o:spt="20" style="position:absolute;left:4378;top:6238;height:0;width:3030;" filled="f" o:preferrelative="f" stroked="t" coordsize="21600,21600">
                  <v:path arrowok="t"/>
                  <v:fill on="f" focussize="0,0"/>
                  <v:stroke/>
                  <v:imagedata o:title=""/>
                  <o:lock v:ext="edit"/>
                </v:line>
              </v:group>
              <v:shape id="_x0000_s2174" o:spid="_x0000_s2174" o:spt="32" type="#_x0000_t32" style="position:absolute;left:5008;top:3852;height:0;width:192;" o:connectortype="straight" filled="f" stroked="t" coordsize="21600,21600">
                <v:path arrowok="t"/>
                <v:fill on="f" focussize="0,0"/>
                <v:stroke weight="1pt" imagealignshape="1" endarrow="classic"/>
                <v:imagedata o:title=""/>
                <o:lock v:ext="edit"/>
                <o:callout minusx="t" minusy="t"/>
              </v:shape>
              <v:shape id="_x0000_s2175" o:spid="_x0000_s2175" o:spt="75" type="#_x0000_t75" style="position:absolute;left:4987;top:3551;height:256;width:181;" o:ole="t" filled="f" o:preferrelative="t" stroked="f" coordsize="21600,21600">
                <v:path/>
                <v:fill on="f" alignshape="1" focussize="0,0"/>
                <v:stroke on="f"/>
                <v:imagedata r:id="rId84" grayscale="f" bilevel="f" o:title=""/>
                <o:lock v:ext="edit" aspectratio="t"/>
              </v:shape>
              <v:rect id="_x0000_s2176" o:spid="_x0000_s2176" o:spt="1" style="position:absolute;left:5502;top:3830;height:85;width:85;" fillcolor="#0D0D0D" filled="t" stroked="t" insetpen="f" coordsize="21600,21600">
                <v:path/>
                <v:fill on="t" focussize="0,0"/>
                <v:stroke weight="1pt" color="#0D0D0D" imagealignshape="1"/>
                <v:imagedata o:title=""/>
                <o:lock v:ext="edit"/>
                <o:callout minusx="t" minusy="t"/>
              </v:rect>
              <v:shape id="_x0000_s2177" o:spid="_x0000_s2177" o:spt="75" type="#_x0000_t75" style="position:absolute;left:5460;top:3622;height:185;width:167;" o:ole="t" filled="f" o:preferrelative="t" stroked="f" coordsize="21600,21600">
                <v:path/>
                <v:fill on="f" alignshape="1" focussize="0,0"/>
                <v:stroke on="f"/>
                <v:imagedata r:id="rId86" grayscale="f" bilevel="f" o:title=""/>
                <o:lock v:ext="edit" aspectratio="t"/>
              </v:shape>
              <v:shape id="_x0000_s2178" o:spid="_x0000_s2178" o:spt="75" type="#_x0000_t75" style="position:absolute;left:5824;top:3730;height:185;width:167;" o:ole="t" filled="f" o:preferrelative="t" stroked="f" coordsize="21600,21600">
                <v:path/>
                <v:fill on="f" alignshape="1" focussize="0,0"/>
                <v:stroke on="f"/>
                <v:imagedata r:id="rId88" grayscale="f" bilevel="f" o:title=""/>
                <o:lock v:ext="edit" aspectratio="t"/>
              </v:shape>
              <v:shape id="_x0000_s2179" o:spid="_x0000_s2179" o:spt="32" type="#_x0000_t32" style="position:absolute;left:6026;top:3604;flip:y;height:164;width:0;" o:connectortype="straight" filled="f" stroked="t" coordsize="21600,21600">
                <v:path arrowok="t"/>
                <v:fill on="f" focussize="0,0"/>
                <v:stroke weight="1pt" imagealignshape="1"/>
                <v:imagedata o:title=""/>
                <o:lock v:ext="edit"/>
                <o:callout minusx="t" minusy="t"/>
              </v:shape>
              <v:shape id="_x0000_s2180" o:spid="_x0000_s2180" o:spt="32" type="#_x0000_t32" style="position:absolute;left:6608;top:3604;flip:y;height:164;width:0;" o:connectortype="straight" filled="f" stroked="t" coordsize="21600,21600">
                <v:path arrowok="t"/>
                <v:fill on="f" focussize="0,0"/>
                <v:stroke weight="1pt" imagealignshape="1"/>
                <v:imagedata o:title=""/>
                <o:lock v:ext="edit"/>
                <o:callout minusx="t" minusy="t"/>
              </v:shape>
              <v:shape id="_x0000_s2181" o:spid="_x0000_s2181" o:spt="32" type="#_x0000_t32" style="position:absolute;left:7093;top:3767;flip:y;height:164;width:0;" o:connectortype="straight" filled="f" stroked="t" coordsize="21600,21600">
                <v:path arrowok="t"/>
                <v:fill on="f" focussize="0,0"/>
                <v:stroke weight="1pt" imagealignshape="1"/>
                <v:imagedata o:title=""/>
                <o:lock v:ext="edit"/>
                <o:callout minusx="t" minusy="t"/>
              </v:shape>
              <v:shape id="_x0000_s2182" o:spid="_x0000_s2182" o:spt="75" type="#_x0000_t75" style="position:absolute;left:6409;top:3746;height:185;width:167;" o:ole="t" filled="f" o:preferrelative="t" stroked="f" coordsize="21600,21600">
                <v:path/>
                <v:fill on="f" alignshape="1" focussize="0,0"/>
                <v:stroke on="f"/>
                <v:imagedata r:id="rId90" grayscale="f" bilevel="f" o:title=""/>
                <o:lock v:ext="edit" aspectratio="t"/>
              </v:shape>
              <v:shape id="lxqlx55" o:spid="_x0000_s2183" style="position:absolute;left:6605;top:3790;height:85;width:487;" filled="f" o:preferrelative="f" coordsize="1680,280" path="m0,140hal80,0hal160,280hal240,0hal320,280hal400,0hal480,280hal560,0hal640,280hal720,0hal800,280hal880,0hal960,280hal1040,0hal1120,280hal1200,0hal1280,280hal1360,0hal1440,280hal1520,0hal1600,280hal1680,140hae">
                <v:path arrowok="t"/>
                <v:fill on="f" o:opacity2="65536f" focussize="0,0"/>
                <v:stroke/>
                <v:imagedata o:title=""/>
                <o:lock v:ext="edit"/>
              </v:shape>
              <v:shape id="_x0000_s2184" o:spid="_x0000_s2184" o:spt="32" type="#_x0000_t32" style="position:absolute;left:6026;top:3678;height:0;width:582;" o:connectortype="straight" filled="f" stroked="t" coordsize="21600,21600">
                <v:path arrowok="t"/>
                <v:fill on="f" focussize="0,0"/>
                <v:stroke weight="1pt" imagealignshape="1" startarrow="classic" endarrow="classic"/>
                <v:imagedata o:title=""/>
                <o:lock v:ext="edit"/>
                <o:callout minusx="t" minusy="t"/>
              </v:shape>
              <v:rect id="_x0000_s2185" o:spid="_x0000_s2185" o:spt="1" style="position:absolute;left:6257;top:3583;height:143;width:155;" stroked="f" insetpen="f" coordsize="21600,21600">
                <v:path/>
                <v:fill focussize="0,0"/>
                <v:stroke on="f" weight="1pt" imagealignshape="1"/>
                <v:imagedata o:title=""/>
                <o:lock v:ext="edit"/>
                <o:callout minusx="t" minusy="t"/>
              </v:rect>
              <v:shape id="_x0000_s2186" o:spid="_x0000_s2186" o:spt="75" type="#_x0000_t75" style="position:absolute;left:6048;top:3956;height:145;width:986;" o:ole="t" filled="f" o:preferrelative="t" stroked="f" coordsize="21600,21600">
                <v:path/>
                <v:fill on="f" alignshape="1" focussize="0,0"/>
                <v:stroke on="f"/>
                <v:imagedata r:id="rId92" grayscale="f" bilevel="f" o:title=""/>
                <o:lock v:ext="edit" aspectratio="t"/>
              </v:shape>
              <v:shape id="_x0000_s2187" o:spid="_x0000_s2187" o:spt="75" type="#_x0000_t75" style="position:absolute;left:6233;top:3582;height:185;width:153;" o:ole="t" filled="f" o:preferrelative="t" stroked="f" coordsize="21600,21600">
                <v:path/>
                <v:fill on="f" alignshape="1" focussize="0,0"/>
                <v:stroke on="f"/>
                <v:imagedata r:id="rId94" grayscale="f" bilevel="f" o:title=""/>
                <o:lock v:ext="edit" aspectratio="t"/>
              </v:shape>
              <v:shape id="_x0000_s2188" o:spid="_x0000_s2188" o:spt="75" type="#_x0000_t75" style="position:absolute;left:4557;top:3956;height:145;width:986;" o:ole="t" filled="f" o:preferrelative="t" stroked="f" coordsize="21600,21600">
                <v:path/>
                <v:fill on="f" alignshape="1" focussize="0,0"/>
                <v:stroke on="f"/>
                <v:imagedata r:id="rId96" grayscale="f" bilevel="f" o:title=""/>
                <o:lock v:ext="edit" aspectratio="t"/>
              </v:shape>
              <v:rect id="_x0000_s2189" o:spid="_x0000_s2189" o:spt="1" style="position:absolute;left:6026;top:3932;height:190;width:1067;" stroked="t" insetpen="f" coordsize="21600,21600">
                <v:path/>
                <v:fill focussize="0,0"/>
                <v:stroke weight="1pt" imagealignshape="1"/>
                <v:imagedata o:title=""/>
                <o:lock v:ext="edit"/>
                <o:callout minusx="t" minusy="t"/>
              </v:rect>
              <v:shape id="_x0000_s2190" o:spid="_x0000_s2190" o:spt="75" type="#_x0000_t75" style="position:absolute;left:6353;top:3880;height:242;width:222;" o:ole="t" filled="f" o:preferrelative="t" stroked="f" coordsize="21600,21600">
                <v:path/>
                <v:fill on="f" alignshape="1" focussize="0,0"/>
                <v:stroke on="f"/>
                <v:imagedata r:id="rId98" grayscale="f" bilevel="f" o:title=""/>
                <o:lock v:ext="edit" aspectratio="t"/>
              </v:shape>
              <v:rect id="_x0000_s2191" o:spid="_x0000_s2191" o:spt="1" style="position:absolute;left:4518;top:3931;height:191;width:1069;" stroked="t" insetpen="f" coordsize="21600,21600">
                <v:path/>
                <v:fill focussize="0,0"/>
                <v:stroke weight="1pt" imagealignshape="1"/>
                <v:imagedata o:title=""/>
                <o:lock v:ext="edit"/>
                <o:callout minusx="t" minusy="t"/>
              </v:rect>
              <v:shape id="_x0000_s2192" o:spid="_x0000_s2192" o:spt="75" type="#_x0000_t75" style="position:absolute;left:5072;top:3887;height:242;width:194;" o:ole="t" filled="f" o:preferrelative="t" stroked="f" coordsize="21600,21600">
                <v:path/>
                <v:fill on="f" alignshape="1" focussize="0,0"/>
                <v:stroke on="f"/>
                <v:imagedata r:id="rId100" grayscale="f" bilevel="f" o:title=""/>
                <o:lock v:ext="edit" aspectratio="t"/>
              </v:shape>
            </v:group>
            <v:shape id="_x0000_s2193" o:spid="_x0000_s2193" o:spt="202" type="#_x0000_t202" style="position:absolute;left:8380;top:6573;height:456;width:119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<v:path/>
              <v:fill on="f" focussize="0,0"/>
              <v:stroke on="f"/>
              <v:imagedata o:title=""/>
              <o:lock v:ext="edit" grouping="f" rotation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图18</w:t>
                    </w:r>
                  </w:p>
                </w:txbxContent>
              </v:textbox>
            </v:shape>
            <w10:wrap type="square"/>
          </v:group>
          <o:OLEObject Type="Embed" ProgID="" ShapeID="_x0000_s2175" DrawAspect="Content" ObjectID="_1468075763" r:id="rId83">
            <o:LockedField>false</o:LockedField>
          </o:OLEObject>
          <o:OLEObject Type="Embed" ProgID="" ShapeID="_x0000_s2177" DrawAspect="Content" ObjectID="_1468075764" r:id="rId85">
            <o:LockedField>false</o:LockedField>
          </o:OLEObject>
          <o:OLEObject Type="Embed" ProgID="" ShapeID="_x0000_s2178" DrawAspect="Content" ObjectID="_1468075765" r:id="rId87">
            <o:LockedField>false</o:LockedField>
          </o:OLEObject>
          <o:OLEObject Type="Embed" ProgID="" ShapeID="_x0000_s2182" DrawAspect="Content" ObjectID="_1468075766" r:id="rId89">
            <o:LockedField>false</o:LockedField>
          </o:OLEObject>
          <o:OLEObject Type="Embed" ProgID="" ShapeID="_x0000_s2186" DrawAspect="Content" ObjectID="_1468075767" r:id="rId91">
            <o:LockedField>false</o:LockedField>
          </o:OLEObject>
          <o:OLEObject Type="Embed" ProgID="" ShapeID="_x0000_s2187" DrawAspect="Content" ObjectID="_1468075768" r:id="rId93">
            <o:LockedField>false</o:LockedField>
          </o:OLEObject>
          <o:OLEObject Type="Embed" ProgID="" ShapeID="_x0000_s2188" DrawAspect="Content" ObjectID="_1468075769" r:id="rId95">
            <o:LockedField>false</o:LockedField>
          </o:OLEObject>
          <o:OLEObject Type="Embed" ProgID="" ShapeID="_x0000_s2190" DrawAspect="Content" ObjectID="_1468075770" r:id="rId97">
            <o:LockedField>false</o:LockedField>
          </o:OLEObject>
          <o:OLEObject Type="Embed" ProgID="" ShapeID="_x0000_s2192" DrawAspect="Content" ObjectID="_1468075771" r:id="rId99">
            <o:LockedField>false</o:LockedField>
          </o:OLEObject>
        </w:pict>
      </w:r>
      <w:r>
        <w:rPr>
          <w:rFonts w:hint="eastAsia" w:ascii="宋体" w:hAnsi="宋体"/>
          <w:sz w:val="24"/>
          <w:szCs w:val="28"/>
        </w:rPr>
        <w:t>35.（18分）如图18，两块相同平板P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，P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置于光滑水平面上，质量均为m。P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的右端固定一轻质弹簧，左端A与弹簧的自由端B相距L。物体P置于P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的最右端，质量为2m且可看作质点。P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与P以共同速度</w:t>
      </w:r>
      <w:r>
        <w:rPr>
          <w:rFonts w:hint="eastAsia" w:ascii="宋体" w:hAnsi="宋体"/>
          <w:i/>
          <w:sz w:val="24"/>
          <w:szCs w:val="28"/>
        </w:rPr>
        <w:t>v</w:t>
      </w:r>
      <w:r>
        <w:rPr>
          <w:rFonts w:hint="eastAsia" w:ascii="宋体" w:hAnsi="宋体"/>
          <w:sz w:val="24"/>
          <w:szCs w:val="28"/>
          <w:vertAlign w:val="subscript"/>
        </w:rPr>
        <w:t>0</w:t>
      </w:r>
      <w:r>
        <w:rPr>
          <w:rFonts w:hint="eastAsia" w:ascii="宋体" w:hAnsi="宋体"/>
          <w:sz w:val="24"/>
          <w:szCs w:val="28"/>
        </w:rPr>
        <w:t>向右运动，与静止的P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发生碰撞，碰撞时间极短。碰撞后P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与P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粘连在一起。P压缩弹簧后被弹回并停在A点（弹簧始终在弹性限度内）。P与P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之间的动摩擦因数为μ。求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（1）P1、P2刚碰完时的共同速度</w:t>
      </w:r>
      <w:r>
        <w:rPr>
          <w:rFonts w:hint="eastAsia" w:ascii="宋体" w:hAnsi="宋体"/>
          <w:i/>
          <w:sz w:val="24"/>
          <w:szCs w:val="28"/>
        </w:rPr>
        <w:t>v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和P的最终速度</w:t>
      </w:r>
      <w:r>
        <w:rPr>
          <w:rFonts w:hint="eastAsia" w:ascii="宋体" w:hAnsi="宋体"/>
          <w:i/>
          <w:sz w:val="24"/>
          <w:szCs w:val="28"/>
        </w:rPr>
        <w:t>v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；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（2）此过程中弹簧的最大压缩量</w:t>
      </w:r>
      <w:r>
        <w:rPr>
          <w:rFonts w:hint="eastAsia" w:ascii="宋体" w:hAnsi="宋体"/>
          <w:i/>
          <w:sz w:val="24"/>
          <w:szCs w:val="28"/>
        </w:rPr>
        <w:t>x</w:t>
      </w:r>
      <w:r>
        <w:rPr>
          <w:rFonts w:hint="eastAsia" w:ascii="宋体" w:hAnsi="宋体"/>
          <w:sz w:val="24"/>
          <w:szCs w:val="28"/>
        </w:rPr>
        <w:t>和相应的弹性势能E</w:t>
      </w:r>
      <w:r>
        <w:rPr>
          <w:rFonts w:hint="eastAsia" w:ascii="宋体" w:hAnsi="宋体"/>
          <w:sz w:val="24"/>
          <w:szCs w:val="28"/>
          <w:vertAlign w:val="subscript"/>
        </w:rPr>
        <w:t>p</w:t>
      </w:r>
      <w:r>
        <w:rPr>
          <w:rFonts w:hint="eastAsia" w:ascii="宋体" w:hAnsi="宋体"/>
          <w:sz w:val="24"/>
          <w:szCs w:val="28"/>
        </w:rPr>
        <w:t>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36.（18分）图19（a）所示，在垂直于匀强磁场B的平面内，半径为r的金属圆盘绕过圆心O的轴承转动，圆心O和边缘K通过电刷与一个电路连接。电路中的P是加上一定正向电压才能导通的电子元件。流过电流表的电流I与圆盘角速度ω的关系如图19（b）所示，其中ab段和bc段均为直线，且ab段过坐标原点。ω&gt;0代表圆盘逆时针转动。已知：R=3.0Ω，B=1.0T，r=0.2m。忽略圆盘，电流表和导线的电阻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（1）根据图19（b）写出ab、bc段对应的I与ω的关系式；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（2）求出图19（b）中b、c两点对应的P两端的电压U</w:t>
      </w:r>
      <w:r>
        <w:rPr>
          <w:rFonts w:hint="eastAsia" w:ascii="宋体" w:hAnsi="宋体"/>
          <w:sz w:val="24"/>
          <w:szCs w:val="28"/>
          <w:vertAlign w:val="subscript"/>
        </w:rPr>
        <w:t>b</w:t>
      </w:r>
      <w:r>
        <w:rPr>
          <w:rFonts w:hint="eastAsia" w:ascii="宋体" w:hAnsi="宋体"/>
          <w:sz w:val="24"/>
          <w:szCs w:val="28"/>
        </w:rPr>
        <w:t>、U</w:t>
      </w:r>
      <w:r>
        <w:rPr>
          <w:rFonts w:hint="eastAsia" w:ascii="宋体" w:hAnsi="宋体"/>
          <w:sz w:val="24"/>
          <w:szCs w:val="28"/>
          <w:vertAlign w:val="subscript"/>
        </w:rPr>
        <w:t>c</w:t>
      </w:r>
      <w:r>
        <w:rPr>
          <w:rFonts w:hint="eastAsia" w:ascii="宋体" w:hAnsi="宋体"/>
          <w:sz w:val="24"/>
          <w:szCs w:val="28"/>
        </w:rPr>
        <w:t>；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（3）分别求出ab、bc段流过P的电流</w:t>
      </w:r>
      <w:r>
        <w:rPr>
          <w:rFonts w:hint="eastAsia" w:ascii="宋体" w:hAnsi="宋体"/>
          <w:i/>
          <w:sz w:val="24"/>
          <w:szCs w:val="28"/>
        </w:rPr>
        <w:t>I</w:t>
      </w:r>
      <w:r>
        <w:rPr>
          <w:rFonts w:hint="eastAsia" w:ascii="宋体" w:hAnsi="宋体"/>
          <w:sz w:val="24"/>
          <w:szCs w:val="28"/>
          <w:vertAlign w:val="subscript"/>
        </w:rPr>
        <w:t>P</w:t>
      </w:r>
      <w:r>
        <w:rPr>
          <w:rFonts w:hint="eastAsia" w:ascii="宋体" w:hAnsi="宋体"/>
          <w:sz w:val="24"/>
          <w:szCs w:val="28"/>
        </w:rPr>
        <w:t>与其两端电压</w:t>
      </w:r>
      <w:r>
        <w:rPr>
          <w:rFonts w:hint="eastAsia" w:ascii="宋体" w:hAnsi="宋体"/>
          <w:i/>
          <w:sz w:val="24"/>
          <w:szCs w:val="28"/>
        </w:rPr>
        <w:t>U</w:t>
      </w:r>
      <w:r>
        <w:rPr>
          <w:rFonts w:hint="eastAsia" w:ascii="宋体" w:hAnsi="宋体"/>
          <w:sz w:val="24"/>
          <w:szCs w:val="28"/>
          <w:vertAlign w:val="subscript"/>
        </w:rPr>
        <w:t>P</w:t>
      </w:r>
      <w:r>
        <w:rPr>
          <w:rFonts w:hint="eastAsia" w:ascii="宋体" w:hAnsi="宋体"/>
          <w:sz w:val="24"/>
          <w:szCs w:val="28"/>
        </w:rPr>
        <w:t>的关系式。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pict>
          <v:group id="_x0000_s2194" o:spid="_x0000_s2194" o:spt="203" alt="高考资源网(ks5u.com),中国最大的高考网站,您身边的高考专家。" style="position:absolute;left:0pt;margin-left:246.75pt;margin-top:0pt;height:143.5pt;width:184.5pt;z-index:251704320;mso-width-relative:page;mso-height-relative:page;" coordorigin="5840,12412" coordsize="3690,2870">
            <o:lock v:ext="edit"/>
            <v:group id="_x0000_s2195" o:spid="_x0000_s2195" o:spt="203" style="position:absolute;left:5840;top:12412;height:2749;width:3690;" coordorigin="5782,8173" coordsize="3690,2749">
              <o:lock v:ext="edit" rotation="f"/>
              <v:group id="_x0000_s2196" o:spid="_x0000_s2196" o:spt="203" style="position:absolute;left:5782;top:8173;height:2749;width:3690;" coordorigin="5782,8242" coordsize="3690,2749">
                <o:lock v:ext="edit"/>
                <v:shape id="_x0000_s2197" o:spid="_x0000_s2197" o:spt="32" type="#_x0000_t32" style="position:absolute;left:5824;top:9783;flip:y;height:7;width:3158;" o:connectortype="straight" filled="f" stroked="t" coordsize="21600,21600">
                  <v:path arrowok="t"/>
                  <v:fill on="f" focussize="0,0"/>
                  <v:stroke weight="1pt" imagealignshape="1" endarrow="classic"/>
                  <v:imagedata o:title=""/>
                  <o:lock v:ext="edit"/>
                  <o:callout minusx="t" minusy="t"/>
                </v:shape>
                <v:shape id="_x0000_s2198" o:spid="_x0000_s2198" o:spt="32" type="#_x0000_t32" style="position:absolute;left:7264;top:8242;flip:y;height:2708;width:0;" o:connectortype="straight" filled="f" stroked="t" coordsize="21600,21600">
                  <v:path arrowok="t"/>
                  <v:fill on="f" focussize="0,0"/>
                  <v:stroke weight="1pt" imagealignshape="1" endarrow="classic"/>
                  <v:imagedata o:title=""/>
                  <o:lock v:ext="edit"/>
                  <o:callout minusx="t" minusy="t"/>
                </v:shape>
                <v:group id="_x0000_s2199" o:spid="_x0000_s2199" o:spt="203" style="position:absolute;left:5953;top:9790;height:65;width:2608;" coordorigin="5883,9790" coordsize="2760,65">
                  <o:lock v:ext="edit"/>
                  <v:shape id="_x0000_s2200" o:spid="_x0000_s2200" o:spt="32" type="#_x0000_t32" style="position:absolute;left:691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1" o:spid="_x0000_s2201" o:spt="32" type="#_x0000_t32" style="position:absolute;left:657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2" o:spid="_x0000_s2202" o:spt="32" type="#_x0000_t32" style="position:absolute;left:622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3" o:spid="_x0000_s2203" o:spt="32" type="#_x0000_t32" style="position:absolute;left:588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4" o:spid="_x0000_s2204" o:spt="32" type="#_x0000_t32" style="position:absolute;left:760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5" o:spid="_x0000_s2205" o:spt="32" type="#_x0000_t32" style="position:absolute;left:795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6" o:spid="_x0000_s2206" o:spt="32" type="#_x0000_t32" style="position:absolute;left:829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07" o:spid="_x0000_s2207" o:spt="32" type="#_x0000_t32" style="position:absolute;left:864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</v:group>
                <v:group id="_x0000_s2208" o:spid="_x0000_s2208" o:spt="203" style="position:absolute;left:6096;top:9755;height:65;width:2268;rotation:5898240f;" coordorigin="5883,9790" coordsize="2760,65">
                  <o:lock v:ext="edit"/>
                  <v:shape id="_x0000_s2209" o:spid="_x0000_s2209" o:spt="32" type="#_x0000_t32" style="position:absolute;left:691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0" o:spid="_x0000_s2210" o:spt="32" type="#_x0000_t32" style="position:absolute;left:657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1" o:spid="_x0000_s2211" o:spt="32" type="#_x0000_t32" style="position:absolute;left:622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2" o:spid="_x0000_s2212" o:spt="32" type="#_x0000_t32" style="position:absolute;left:588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3" o:spid="_x0000_s2213" o:spt="32" type="#_x0000_t32" style="position:absolute;left:760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4" o:spid="_x0000_s2214" o:spt="32" type="#_x0000_t32" style="position:absolute;left:795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5" o:spid="_x0000_s2215" o:spt="32" type="#_x0000_t32" style="position:absolute;left:8298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  <v:shape id="_x0000_s2216" o:spid="_x0000_s2216" o:spt="32" type="#_x0000_t32" style="position:absolute;left:8643;top:9790;height:65;width:0;" o:connectortype="straight" filled="f" stroked="t" coordsize="21600,21600">
                    <v:path arrowok="t"/>
                    <v:fill on="f" focussize="0,0"/>
                    <v:stroke weight="1pt" imagealignshape="1"/>
                    <v:imagedata o:title=""/>
                    <o:lock v:ext="edit"/>
                    <o:callout minusx="t" minusy="t"/>
                  </v:shape>
                </v:group>
                <v:shape id="_x0000_s2217" o:spid="_x0000_s2217" o:spt="32" type="#_x0000_t32" style="position:absolute;left:6279;top:10639;flip:x y;height:3;width:981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18" o:spid="_x0000_s2218" o:spt="32" type="#_x0000_t32" style="position:absolute;left:6279;top:9790;height:849;width:0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19" o:spid="_x0000_s2219" o:spt="32" type="#_x0000_t32" style="position:absolute;left:8235;top:8654;height:1132;width:0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20" o:spid="_x0000_s2220" o:spt="32" type="#_x0000_t32" style="position:absolute;left:7251;top:8654;flip:x;height:1;width:984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21" o:spid="_x0000_s2221" o:spt="32" type="#_x0000_t32" style="position:absolute;left:7583;top:9505;flip:y;height:285;width:0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22" o:spid="_x0000_s2222" o:spt="32" type="#_x0000_t32" style="position:absolute;left:7260;top:9505;height:0;width:323;" o:connectortype="straight" filled="f" stroked="t" coordsize="21600,21600">
                  <v:path arrowok="t"/>
                  <v:fill on="f" focussize="0,0"/>
                  <v:stroke weight="1pt" dashstyle="1 1" imagealignshape="1"/>
                  <v:imagedata o:title=""/>
                  <o:lock v:ext="edit"/>
                  <o:callout minusx="t" minusy="t"/>
                </v:shape>
                <v:shape id="_x0000_s2223" o:spid="_x0000_s2223" o:spt="32" type="#_x0000_t32" style="position:absolute;left:6279;top:9505;flip:y;height:1137;width:1304;" o:connectortype="straight" filled="f" stroked="t" coordsize="21600,21600">
                  <v:path arrowok="t"/>
                  <v:fill on="f" focussize="0,0"/>
                  <v:stroke weight="1pt" imagealignshape="1" startarrow="oval" startarrowwidth="narrow" startarrowlength="short" endarrow="oval" endarrowwidth="narrow" endarrowlength="short"/>
                  <v:imagedata o:title=""/>
                  <o:lock v:ext="edit"/>
                  <o:callout minusx="t" minusy="t"/>
                </v:shape>
                <v:shape id="_x0000_s2224" o:spid="_x0000_s2224" o:spt="32" type="#_x0000_t32" style="position:absolute;left:7583;top:8654;flip:y;height:851;width:652;" o:connectortype="straight" filled="f" stroked="t" coordsize="21600,21600">
                  <v:path arrowok="t"/>
                  <v:fill on="f" focussize="0,0"/>
                  <v:stroke weight="1pt" imagealignshape="1" startarrow="oval" startarrowwidth="narrow" startarrowlength="short" endarrow="oval" endarrowwidth="narrow" endarrowlength="short"/>
                  <v:imagedata o:title=""/>
                  <o:lock v:ext="edit"/>
                  <o:callout minusx="t" minusy="t"/>
                </v:shape>
                <v:shape id="_x0000_s2225" o:spid="_x0000_s2225" o:spt="75" type="#_x0000_t75" style="position:absolute;left:7395;top:8242;height:181;width:325;" o:ole="t" filled="f" o:preferrelative="t" stroked="f" coordsize="21600,21600">
                  <v:path/>
                  <v:fill on="f" alignshape="1" focussize="0,0"/>
                  <v:stroke on="f"/>
                  <v:imagedata r:id="rId102" grayscale="f" bilevel="f" o:title=""/>
                  <o:lock v:ext="edit" aspectratio="t"/>
                </v:shape>
                <v:shape id="_x0000_s2226" o:spid="_x0000_s2226" o:spt="75" type="#_x0000_t75" style="position:absolute;left:8235;top:8512;height:143;width:117;" o:ole="t" filled="f" o:preferrelative="t" stroked="f" coordsize="21600,21600">
                  <v:path/>
                  <v:fill on="f" alignshape="1" focussize="0,0"/>
                  <v:stroke on="f"/>
                  <v:imagedata r:id="rId104" grayscale="f" bilevel="f" o:title=""/>
                  <o:lock v:ext="edit" aspectratio="t"/>
                </v:shape>
                <v:shape id="_x0000_s2227" o:spid="_x0000_s2227" o:spt="75" type="#_x0000_t75" style="position:absolute;left:7635;top:9449;height:181;width:130;" o:ole="t" filled="f" o:preferrelative="t" stroked="f" coordsize="21600,21600">
                  <v:path/>
                  <v:fill on="f" alignshape="1" focussize="0,0"/>
                  <v:stroke on="f"/>
                  <v:imagedata r:id="rId106" grayscale="f" bilevel="f" o:title=""/>
                  <o:lock v:ext="edit" aspectratio="t"/>
                </v:shape>
                <v:shape id="_x0000_s2228" o:spid="_x0000_s2228" o:spt="75" type="#_x0000_t75" style="position:absolute;left:6082;top:10656;height:143;width:130;" o:ole="t" filled="f" o:preferrelative="t" stroked="f" coordsize="21600,21600">
                  <v:path/>
                  <v:fill on="f" alignshape="1" focussize="0,0"/>
                  <v:stroke on="f"/>
                  <v:imagedata r:id="rId108" grayscale="f" bilevel="f" o:title=""/>
                  <o:lock v:ext="edit" aspectratio="t"/>
                </v:shape>
                <v:shape id="_x0000_s2229" o:spid="_x0000_s2229" o:spt="75" type="#_x0000_t75" style="position:absolute;left:7307;top:9790;height:181;width:130;" o:ole="t" filled="f" o:preferrelative="t" stroked="f" coordsize="21600,21600">
                  <v:path/>
                  <v:fill on="f" alignshape="1" focussize="0,0"/>
                  <v:stroke on="f"/>
                  <v:imagedata r:id="rId110" grayscale="f" bilevel="f" o:title=""/>
                  <o:lock v:ext="edit" aspectratio="t"/>
                </v:shape>
                <v:shape id="_x0000_s2230" o:spid="_x0000_s2230" o:spt="75" type="#_x0000_t75" style="position:absolute;left:8744;top:9884;height:208;width:728;" o:ole="t" filled="f" o:preferrelative="t" stroked="f" coordsize="21600,21600">
                  <v:path/>
                  <v:fill on="f" alignshape="1" focussize="0,0"/>
                  <v:stroke on="f"/>
                  <v:imagedata r:id="rId112" grayscale="f" bilevel="f" o:title=""/>
                  <o:lock v:ext="edit" aspectratio="t"/>
                </v:shape>
                <v:shape id="_x0000_s2231" o:spid="_x0000_s2231" o:spt="75" type="#_x0000_t75" style="position:absolute;left:6795;top:9857;height:140;width:232;" o:ole="t" filled="f" o:preferrelative="t" stroked="f" coordsize="21600,21600">
                  <v:path/>
                  <v:fill on="f" alignshape="1" focussize="0,0"/>
                  <v:stroke on="f"/>
                  <v:imagedata r:id="rId114" grayscale="f" bilevel="f" o:title=""/>
                  <o:lock v:ext="edit" aspectratio="t"/>
                </v:shape>
                <v:shape id="_x0000_s2232" o:spid="_x0000_s2232" o:spt="75" type="#_x0000_t75" style="position:absolute;left:6457;top:9859;height:141;width:244;" o:ole="t" filled="f" o:preferrelative="t" stroked="f" coordsize="21600,21600">
                  <v:path/>
                  <v:fill on="f" alignshape="1" focussize="0,0"/>
                  <v:stroke on="f"/>
                  <v:imagedata r:id="rId116" grayscale="f" bilevel="f" o:title=""/>
                  <o:lock v:ext="edit" aspectratio="t"/>
                </v:shape>
                <v:shape id="_x0000_s2233" o:spid="_x0000_s2233" o:spt="75" type="#_x0000_t75" style="position:absolute;left:6123;top:9861;height:141;width:244;" o:ole="t" filled="f" o:preferrelative="t" stroked="f" coordsize="21600,21600">
                  <v:path/>
                  <v:fill on="f" alignshape="1" focussize="0,0"/>
                  <v:stroke on="f"/>
                  <v:imagedata r:id="rId118" grayscale="f" bilevel="f" o:title=""/>
                  <o:lock v:ext="edit" aspectratio="t"/>
                </v:shape>
                <v:shape id="_x0000_s2234" o:spid="_x0000_s2234" o:spt="75" type="#_x0000_t75" style="position:absolute;left:5782;top:9856;height:141;width:244;" o:ole="t" filled="f" o:preferrelative="t" stroked="f" coordsize="21600,21600">
                  <v:path/>
                  <v:fill on="f" alignshape="1" focussize="0,0"/>
                  <v:stroke on="f"/>
                  <v:imagedata r:id="rId120" grayscale="f" bilevel="f" o:title=""/>
                  <o:lock v:ext="edit" aspectratio="t"/>
                </v:shape>
                <v:shape id="_x0000_s2235" o:spid="_x0000_s2235" o:spt="75" type="#_x0000_t75" style="position:absolute;left:8512;top:9880;height:140;width:161;" o:ole="t" filled="f" o:preferrelative="t" stroked="f" coordsize="21600,21600">
                  <v:path/>
                  <v:fill on="f" alignshape="1" focussize="0,0"/>
                  <v:stroke on="f"/>
                  <v:imagedata r:id="rId122" grayscale="f" bilevel="f" o:title=""/>
                  <o:lock v:ext="edit" aspectratio="t"/>
                </v:shape>
                <v:shape id="_x0000_s2236" o:spid="_x0000_s2236" o:spt="75" type="#_x0000_t75" style="position:absolute;left:8174;top:9882;height:141;width:163;" o:ole="t" filled="f" o:preferrelative="t" stroked="f" coordsize="21600,21600">
                  <v:path/>
                  <v:fill on="f" alignshape="1" focussize="0,0"/>
                  <v:stroke on="f"/>
                  <v:imagedata r:id="rId124" grayscale="f" bilevel="f" o:title=""/>
                  <o:lock v:ext="edit" aspectratio="t"/>
                </v:shape>
                <v:shape id="_x0000_s2237" o:spid="_x0000_s2237" o:spt="75" type="#_x0000_t75" style="position:absolute;left:7840;top:9884;height:141;width:152;" o:ole="t" filled="f" o:preferrelative="t" stroked="f" coordsize="21600,21600">
                  <v:path/>
                  <v:fill on="f" alignshape="1" focussize="0,0"/>
                  <v:stroke on="f"/>
                  <v:imagedata r:id="rId126" grayscale="f" bilevel="f" o:title=""/>
                  <o:lock v:ext="edit" aspectratio="t"/>
                </v:shape>
                <v:shape id="_x0000_s2238" o:spid="_x0000_s2238" o:spt="75" type="#_x0000_t75" style="position:absolute;left:7499;top:9879;height:141;width:142;" o:ole="t" filled="f" o:preferrelative="t" stroked="f" coordsize="21600,21600">
                  <v:path/>
                  <v:fill on="f" alignshape="1" focussize="0,0"/>
                  <v:stroke on="f"/>
                  <v:imagedata r:id="rId128" grayscale="f" bilevel="f" o:title=""/>
                  <o:lock v:ext="edit" aspectratio="t"/>
                </v:shape>
                <v:shape id="_x0000_s2239" o:spid="_x0000_s2239" o:spt="75" type="#_x0000_t75" style="position:absolute;left:6992;top:8580;height:141;width:193;" o:ole="t" filled="f" o:preferrelative="t" stroked="f" coordsize="21600,21600">
                  <v:path/>
                  <v:fill on="f" alignshape="1" focussize="0,0"/>
                  <v:stroke on="f"/>
                  <v:imagedata r:id="rId130" grayscale="f" bilevel="f" o:title=""/>
                  <o:lock v:ext="edit" aspectratio="t"/>
                </v:shape>
                <v:shape id="_x0000_s2240" o:spid="_x0000_s2240" o:spt="75" type="#_x0000_t75" style="position:absolute;left:6987;top:8862;height:141;width:183;" o:ole="t" filled="f" o:preferrelative="t" stroked="f" coordsize="21600,21600">
                  <v:path/>
                  <v:fill on="f" alignshape="1" focussize="0,0"/>
                  <v:stroke on="f"/>
                  <v:imagedata r:id="rId132" grayscale="f" bilevel="f" o:title=""/>
                  <o:lock v:ext="edit" aspectratio="t"/>
                </v:shape>
                <v:shape id="_x0000_s2241" o:spid="_x0000_s2241" o:spt="75" type="#_x0000_t75" style="position:absolute;left:6982;top:9144;height:141;width:193;" o:ole="t" filled="f" o:preferrelative="t" stroked="f" coordsize="21600,21600">
                  <v:path/>
                  <v:fill on="f" alignshape="1" focussize="0,0"/>
                  <v:stroke on="f"/>
                  <v:imagedata r:id="rId134" grayscale="f" bilevel="f" o:title=""/>
                  <o:lock v:ext="edit" aspectratio="t"/>
                </v:shape>
                <v:shape id="_x0000_s2242" o:spid="_x0000_s2242" o:spt="75" type="#_x0000_t75" style="position:absolute;left:6977;top:9426;height:141;width:183;" o:ole="t" filled="f" o:preferrelative="t" stroked="f" coordsize="21600,21600">
                  <v:path/>
                  <v:fill on="f" alignshape="1" focussize="0,0"/>
                  <v:stroke on="f"/>
                  <v:imagedata r:id="rId136" grayscale="f" bilevel="f" o:title=""/>
                  <o:lock v:ext="edit" aspectratio="t"/>
                </v:shape>
                <v:shape id="_x0000_s2243" o:spid="_x0000_s2243" o:spt="75" type="#_x0000_t75" style="position:absolute;left:6939;top:10004;height:141;width:264;" o:ole="t" filled="f" o:preferrelative="t" stroked="f" coordsize="21600,21600">
                  <v:path/>
                  <v:fill on="f" alignshape="1" focussize="0,0"/>
                  <v:stroke on="f"/>
                  <v:imagedata r:id="rId138" grayscale="f" bilevel="f" o:title=""/>
                  <o:lock v:ext="edit" aspectratio="t"/>
                </v:shape>
                <v:shape id="_x0000_s2244" o:spid="_x0000_s2244" o:spt="75" type="#_x0000_t75" style="position:absolute;left:6906;top:10272;height:141;width:274;" o:ole="t" filled="f" o:preferrelative="t" stroked="f" coordsize="21600,21600">
                  <v:path/>
                  <v:fill on="f" alignshape="1" focussize="0,0"/>
                  <v:stroke on="f"/>
                  <v:imagedata r:id="rId140" grayscale="f" bilevel="f" o:title=""/>
                  <o:lock v:ext="edit" aspectratio="t"/>
                </v:shape>
                <v:shape id="_x0000_s2245" o:spid="_x0000_s2245" o:spt="75" type="#_x0000_t75" style="position:absolute;left:6936;top:10631;height:141;width:274;" o:ole="t" filled="f" o:preferrelative="t" stroked="f" coordsize="21600,21600">
                  <v:path/>
                  <v:fill on="f" alignshape="1" focussize="0,0"/>
                  <v:stroke on="f"/>
                  <v:imagedata r:id="rId142" grayscale="f" bilevel="f" o:title=""/>
                  <o:lock v:ext="edit" aspectratio="t"/>
                </v:shape>
                <v:shape id="_x0000_s2246" o:spid="_x0000_s2246" o:spt="75" type="#_x0000_t75" style="position:absolute;left:6924;top:10850;height:141;width:274;" o:ole="t" filled="f" o:preferrelative="t" stroked="f" coordsize="21600,21600">
                  <v:path/>
                  <v:fill on="f" alignshape="1" focussize="0,0"/>
                  <v:stroke on="f"/>
                  <v:imagedata r:id="rId144" grayscale="f" bilevel="f" o:title=""/>
                  <o:lock v:ext="edit" aspectratio="t"/>
                </v:shape>
              </v:group>
              <v:group id="_x0000_s2247" o:spid="_x0000_s2247" o:spt="203" style="position:absolute;left:7437;top:10054;height:244;width:789;" coordorigin="2163,10459" coordsize="789,244">
                <o:lock v:ext="edit"/>
                <v:shape id="_x0000_s2248" o:spid="_x0000_s2248" o:spt="75" type="#_x0000_t75" style="position:absolute;left:2265;top:10544;height:84;width:583;" o:ole="t" filled="f" o:preferrelative="t" stroked="f" coordsize="21600,21600">
                  <v:path/>
                  <v:fill on="f" alignshape="1" focussize="0,0"/>
                  <v:stroke on="f"/>
                  <v:imagedata r:id="rId146" gain="0f" blacklevel="32768f" grayscale="f" bilevel="f" o:title=""/>
                  <o:lock v:ext="edit" aspectratio="t"/>
                </v:shape>
                <v:rect id="_x0000_s2249" o:spid="_x0000_s2249" o:spt="1" style="position:absolute;left:2163;top:10459;height:244;width:789;" stroked="f" insetpen="f" coordsize="21600,21600">
                  <v:path/>
                  <v:fill focussize="0,0"/>
                  <v:stroke on="f" weight="1pt" imagealignshape="1"/>
                  <v:imagedata o:title=""/>
                  <o:lock v:ext="edit"/>
                  <o:callout minusx="t" minusy="t"/>
                </v:rect>
              </v:group>
            </v:group>
            <v:shape id="_x0000_s2250" o:spid="_x0000_s2250" o:spt="202" type="#_x0000_t202" style="position:absolute;left:7671;top:14826;height:456;width:119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<v:path/>
              <v:fill on="f" focussize="0,0"/>
              <v:stroke on="f"/>
              <v:imagedata o:title=""/>
              <o:lock v:ext="edit" grouping="f" rotation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图19（b）</w:t>
                    </w:r>
                  </w:p>
                </w:txbxContent>
              </v:textbox>
            </v:shape>
          </v:group>
          <o:OLEObject Type="Embed" ProgID="" ShapeID="_x0000_s2225" DrawAspect="Content" ObjectID="_1468075772" r:id="rId101">
            <o:LockedField>false</o:LockedField>
          </o:OLEObject>
          <o:OLEObject Type="Embed" ProgID="" ShapeID="_x0000_s2226" DrawAspect="Content" ObjectID="_1468075773" r:id="rId103">
            <o:LockedField>false</o:LockedField>
          </o:OLEObject>
          <o:OLEObject Type="Embed" ProgID="" ShapeID="_x0000_s2227" DrawAspect="Content" ObjectID="_1468075774" r:id="rId105">
            <o:LockedField>false</o:LockedField>
          </o:OLEObject>
          <o:OLEObject Type="Embed" ProgID="" ShapeID="_x0000_s2228" DrawAspect="Content" ObjectID="_1468075775" r:id="rId107">
            <o:LockedField>false</o:LockedField>
          </o:OLEObject>
          <o:OLEObject Type="Embed" ProgID="" ShapeID="_x0000_s2229" DrawAspect="Content" ObjectID="_1468075776" r:id="rId109">
            <o:LockedField>false</o:LockedField>
          </o:OLEObject>
          <o:OLEObject Type="Embed" ProgID="" ShapeID="_x0000_s2230" DrawAspect="Content" ObjectID="_1468075777" r:id="rId111">
            <o:LockedField>false</o:LockedField>
          </o:OLEObject>
          <o:OLEObject Type="Embed" ProgID="" ShapeID="_x0000_s2231" DrawAspect="Content" ObjectID="_1468075778" r:id="rId113">
            <o:LockedField>false</o:LockedField>
          </o:OLEObject>
          <o:OLEObject Type="Embed" ProgID="" ShapeID="_x0000_s2232" DrawAspect="Content" ObjectID="_1468075779" r:id="rId115">
            <o:LockedField>false</o:LockedField>
          </o:OLEObject>
          <o:OLEObject Type="Embed" ProgID="" ShapeID="_x0000_s2233" DrawAspect="Content" ObjectID="_1468075780" r:id="rId117">
            <o:LockedField>false</o:LockedField>
          </o:OLEObject>
          <o:OLEObject Type="Embed" ProgID="" ShapeID="_x0000_s2234" DrawAspect="Content" ObjectID="_1468075781" r:id="rId119">
            <o:LockedField>false</o:LockedField>
          </o:OLEObject>
          <o:OLEObject Type="Embed" ProgID="" ShapeID="_x0000_s2235" DrawAspect="Content" ObjectID="_1468075782" r:id="rId121">
            <o:LockedField>false</o:LockedField>
          </o:OLEObject>
          <o:OLEObject Type="Embed" ProgID="" ShapeID="_x0000_s2236" DrawAspect="Content" ObjectID="_1468075783" r:id="rId123">
            <o:LockedField>false</o:LockedField>
          </o:OLEObject>
          <o:OLEObject Type="Embed" ProgID="" ShapeID="_x0000_s2237" DrawAspect="Content" ObjectID="_1468075784" r:id="rId125">
            <o:LockedField>false</o:LockedField>
          </o:OLEObject>
          <o:OLEObject Type="Embed" ProgID="" ShapeID="_x0000_s2238" DrawAspect="Content" ObjectID="_1468075785" r:id="rId127">
            <o:LockedField>false</o:LockedField>
          </o:OLEObject>
          <o:OLEObject Type="Embed" ProgID="" ShapeID="_x0000_s2239" DrawAspect="Content" ObjectID="_1468075786" r:id="rId129">
            <o:LockedField>false</o:LockedField>
          </o:OLEObject>
          <o:OLEObject Type="Embed" ProgID="" ShapeID="_x0000_s2240" DrawAspect="Content" ObjectID="_1468075787" r:id="rId131">
            <o:LockedField>false</o:LockedField>
          </o:OLEObject>
          <o:OLEObject Type="Embed" ProgID="" ShapeID="_x0000_s2241" DrawAspect="Content" ObjectID="_1468075788" r:id="rId133">
            <o:LockedField>false</o:LockedField>
          </o:OLEObject>
          <o:OLEObject Type="Embed" ProgID="" ShapeID="_x0000_s2242" DrawAspect="Content" ObjectID="_1468075789" r:id="rId135">
            <o:LockedField>false</o:LockedField>
          </o:OLEObject>
          <o:OLEObject Type="Embed" ProgID="" ShapeID="_x0000_s2243" DrawAspect="Content" ObjectID="_1468075790" r:id="rId137">
            <o:LockedField>false</o:LockedField>
          </o:OLEObject>
          <o:OLEObject Type="Embed" ProgID="" ShapeID="_x0000_s2244" DrawAspect="Content" ObjectID="_1468075791" r:id="rId139">
            <o:LockedField>false</o:LockedField>
          </o:OLEObject>
          <o:OLEObject Type="Embed" ProgID="" ShapeID="_x0000_s2245" DrawAspect="Content" ObjectID="_1468075792" r:id="rId141">
            <o:LockedField>false</o:LockedField>
          </o:OLEObject>
          <o:OLEObject Type="Embed" ProgID="" ShapeID="_x0000_s2246" DrawAspect="Content" ObjectID="_1468075793" r:id="rId143">
            <o:LockedField>false</o:LockedField>
          </o:OLEObject>
          <o:OLEObject Type="Embed" ProgID="" ShapeID="_x0000_s2248" DrawAspect="Content" ObjectID="_1468075794" r:id="rId145">
            <o:LockedField>false</o:LockedField>
          </o:OLEObject>
        </w:pict>
      </w:r>
      <w:r>
        <w:rPr>
          <w:rFonts w:ascii="宋体" w:hAnsi="宋体"/>
          <w:sz w:val="24"/>
          <w:szCs w:val="28"/>
        </w:rPr>
        <w:pict>
          <v:group id="_x0000_s2251" o:spid="_x0000_s2251" o:spt="203" alt="高考资源网(ks5u.com),中国最大的高考网站,您身边的高考专家。" style="position:absolute;left:0pt;margin-left:11.2pt;margin-top:11.95pt;height:114.5pt;width:142.75pt;z-index:251703296;mso-width-relative:page;mso-height-relative:page;" coordorigin="2024,12287" coordsize="2855,2290">
            <o:lock v:ext="edit"/>
            <v:group id="_x0000_s2252" o:spid="_x0000_s2252" o:spt="203" style="position:absolute;left:2024;top:12287;height:1830;width:2855;" coordorigin="2238,8714" coordsize="2855,1830">
              <o:lock v:ext="edit" rotation="f"/>
              <v:shape id="_x0000_s2253" o:spid="_x0000_s2253" o:spt="75" type="#_x0000_t75" style="position:absolute;left:4080;top:9884;height:84;width:583;" o:ole="t" filled="f" o:preferrelative="t" stroked="f" coordsize="21600,21600">
                <v:path/>
                <v:fill on="f" alignshape="1" focussize="0,0"/>
                <v:stroke on="f"/>
                <v:imagedata r:id="rId146" gain="0f" blacklevel="32768f" grayscale="f" bilevel="f" o:title=""/>
                <o:lock v:ext="edit" aspectratio="t"/>
              </v:shape>
              <v:group id="_x0000_s2254" o:spid="_x0000_s2254" o:spt="203" style="position:absolute;left:2238;top:8714;height:1830;width:2855;" coordorigin="2400,13239" coordsize="2855,1830">
                <o:lock v:ext="edit"/>
                <v:rect id="_x0000_s2255" o:spid="_x0000_s2255" o:spt="1" style="position:absolute;left:2707;top:13433;height:1002;width:1912;" o:preferrelative="f" coordsize="21600,21600">
                  <v:path/>
                  <v:fill focussize="0,0"/>
                  <v:stroke weight="1pt"/>
                  <v:imagedata o:title=""/>
                  <o:lock v:ext="edit"/>
                </v:rect>
                <v:shape id="_x0000_s2256" o:spid="_x0000_s2256" o:spt="3" type="#_x0000_t3" style="position:absolute;left:4022;top:13787;height:1071;width:1071;" fillcolor="#A5A5A5" filled="t" o:preferrelative="f" coordsize="21600,21600">
                  <v:path/>
                  <v:fill on="t" focussize="0,0"/>
                  <v:stroke weight="1pt"/>
                  <v:imagedata o:title=""/>
                  <o:lock v:ext="edit"/>
                </v:shape>
                <v:shape id="_x0000_s2257" o:spid="_x0000_s2257" o:spt="32" type="#_x0000_t32" style="position:absolute;left:4010;top:14435;height:0;width:241;" o:connectortype="straight" filled="f" o:preferrelative="f" coordsize="21600,21600">
                  <v:path arrowok="t"/>
                  <v:fill on="f" focussize="0,0"/>
                  <v:stroke weight="1pt"/>
                  <v:imagedata o:title=""/>
                  <o:lock v:ext="edit"/>
                </v:shape>
                <v:shape id="_x0000_s2258" o:spid="_x0000_s2258" o:spt="32" type="#_x0000_t32" style="position:absolute;left:4251;top:14308;flip:y;height:127;width:368;" o:connectortype="straight" filled="f" o:preferrelative="f" coordsize="21600,21600">
                  <v:path arrowok="t"/>
                  <v:fill on="f" focussize="0,0"/>
                  <v:stroke weight="1pt" endarrow="oval" endarrowwidth="narrow" endarrowlength="short"/>
                  <v:imagedata o:title=""/>
                  <o:lock v:ext="edit"/>
                </v:shape>
                <v:rect id="_x0000_s2259" o:spid="_x0000_s2259" o:spt="1" style="position:absolute;left:2588;top:13873;height:143;width:242;" o:preferrelative="f" coordsize="21600,21600">
                  <v:path/>
                  <v:fill focussize="0,0"/>
                  <v:stroke weight="1pt"/>
                  <v:imagedata o:title=""/>
                  <o:lock v:ext="edit"/>
                </v:rect>
                <v:roundrect id="_x0000_s2260" o:spid="_x0000_s2260" o:spt="2" style="position:absolute;left:2600;top:13946;height:174;width:221;" o:preferrelative="f" stroked="f" coordsize="21600,21600" arcsize="0.166666666666667">
                  <v:path/>
                  <v:fill focussize="0,0"/>
                  <v:stroke on="f" weight="1pt"/>
                  <v:imagedata o:title=""/>
                  <o:lock v:ext="edit"/>
                </v:roundrect>
                <v:shape id="_x0000_s2261" o:spid="_x0000_s2261" o:spt="75" type="#_x0000_t75" style="position:absolute;left:2400;top:13862;height:167;width:153;" o:ole="t" filled="f" o:preferrelative="f" stroked="f" coordsize="21600,21600">
                  <v:path/>
                  <v:fill on="f" alignshape="1" focussize="0,0"/>
                  <v:stroke on="f" weight="1pt"/>
                  <v:imagedata r:id="rId149" grayscale="f" bilevel="f" o:title=""/>
                  <o:lock v:ext="edit" aspectratio="t"/>
                </v:shape>
                <v:shape id="_x0000_s2262" o:spid="_x0000_s2262" o:spt="32" type="#_x0000_t32" style="position:absolute;left:3267;top:13433;height:1002;width:0;" o:connectortype="straight" filled="f" o:preferrelative="f" coordsize="21600,21600">
                  <v:path arrowok="t"/>
                  <v:fill on="f" focussize="0,0"/>
                  <v:stroke weight="1pt" startarrow="oval" startarrowwidth="narrow" startarrowlength="short" endarrow="oval" endarrowwidth="narrow" endarrowlength="short"/>
                  <v:imagedata o:title=""/>
                  <o:lock v:ext="edit"/>
                </v:shape>
                <v:group id="_x0000_s2263" o:spid="_x0000_s2263" o:spt="203" style="position:absolute;left:3706;top:13239;height:376;width:376;" coordorigin="1773,13637" coordsize="376,376">
                  <o:lock v:ext="edit"/>
                  <v:shape id="_x0000_s2264" o:spid="_x0000_s2264" o:spt="3" type="#_x0000_t3" style="position:absolute;left:1773;top:13637;height:376;width:376;" o:preferrelative="f" coordsize="21600,21600">
                    <v:path/>
                    <v:fill focussize="0,0"/>
                    <v:stroke weight="1pt"/>
                    <v:imagedata o:title=""/>
                    <o:lock v:ext="edit"/>
                  </v:shape>
                  <v:shape id="_x0000_s2265" o:spid="_x0000_s2265" o:spt="75" type="#_x0000_t75" style="position:absolute;left:1844;top:13678;height:258;width:236;" o:ole="t" filled="f" o:preferrelative="f" stroked="f" coordsize="21600,21600">
                    <v:path/>
                    <v:fill on="f" alignshape="1" focussize="0,0"/>
                    <v:stroke on="f" weight="1pt"/>
                    <v:imagedata r:id="rId151" grayscale="f" bilevel="f" o:title=""/>
                    <o:lock v:ext="edit" aspectratio="t"/>
                  </v:shape>
                </v:group>
                <v:shape id="_x0000_s2266" o:spid="_x0000_s2266" o:spt="75" type="#_x0000_t75" style="position:absolute;left:3928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3" grayscale="f" bilevel="f" o:title=""/>
                  <o:lock v:ext="edit" aspectratio="t"/>
                </v:shape>
                <v:shape id="_x0000_s2267" o:spid="_x0000_s2267" o:spt="75" type="#_x0000_t75" style="position:absolute;left:4138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68" o:spid="_x0000_s2268" o:spt="75" type="#_x0000_t75" style="position:absolute;left:4360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69" o:spid="_x0000_s2269" o:spt="75" type="#_x0000_t75" style="position:absolute;left:4576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0" o:spid="_x0000_s2270" o:spt="75" type="#_x0000_t75" style="position:absolute;left:4786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1" o:spid="_x0000_s2271" o:spt="75" type="#_x0000_t75" style="position:absolute;left:4978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2" o:spid="_x0000_s2272" o:spt="75" type="#_x0000_t75" style="position:absolute;left:5170;top:1366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3" o:spid="_x0000_s2273" o:spt="75" type="#_x0000_t75" style="position:absolute;left:3928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274" o:spid="_x0000_s2274" o:spt="75" type="#_x0000_t75" style="position:absolute;left:4138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5" o:spid="_x0000_s2275" o:spt="75" type="#_x0000_t75" style="position:absolute;left:4360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6" o:spid="_x0000_s2276" o:spt="75" type="#_x0000_t75" style="position:absolute;left:4576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7" o:spid="_x0000_s2277" o:spt="75" type="#_x0000_t75" style="position:absolute;left:4786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8" o:spid="_x0000_s2278" o:spt="75" type="#_x0000_t75" style="position:absolute;left:4978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79" o:spid="_x0000_s2279" o:spt="75" type="#_x0000_t75" style="position:absolute;left:5170;top:1382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0" o:spid="_x0000_s2280" o:spt="75" type="#_x0000_t75" style="position:absolute;left:3928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281" o:spid="_x0000_s2281" o:spt="75" type="#_x0000_t75" style="position:absolute;left:4138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2" o:spid="_x0000_s2282" o:spt="75" type="#_x0000_t75" style="position:absolute;left:4360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3" o:spid="_x0000_s2283" o:spt="75" type="#_x0000_t75" style="position:absolute;left:4576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4" o:spid="_x0000_s2284" o:spt="75" type="#_x0000_t75" style="position:absolute;left:4786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5" o:spid="_x0000_s2285" o:spt="75" type="#_x0000_t75" style="position:absolute;left:4978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6" o:spid="_x0000_s2286" o:spt="75" type="#_x0000_t75" style="position:absolute;left:5170;top:1399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7" o:spid="_x0000_s2287" o:spt="75" type="#_x0000_t75" style="position:absolute;left:3928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288" o:spid="_x0000_s2288" o:spt="75" type="#_x0000_t75" style="position:absolute;left:4138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89" o:spid="_x0000_s2289" o:spt="75" type="#_x0000_t75" style="position:absolute;left:4360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0" o:spid="_x0000_s2290" o:spt="75" type="#_x0000_t75" style="position:absolute;left:4576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1" o:spid="_x0000_s2291" o:spt="75" type="#_x0000_t75" style="position:absolute;left:4786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2" o:spid="_x0000_s2292" o:spt="75" type="#_x0000_t75" style="position:absolute;left:4978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3" o:spid="_x0000_s2293" o:spt="75" type="#_x0000_t75" style="position:absolute;left:5170;top:1415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4" o:spid="_x0000_s2294" o:spt="75" type="#_x0000_t75" style="position:absolute;left:3928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295" o:spid="_x0000_s2295" o:spt="75" type="#_x0000_t75" style="position:absolute;left:4138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6" o:spid="_x0000_s2296" o:spt="75" type="#_x0000_t75" style="position:absolute;left:4360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7" o:spid="_x0000_s2297" o:spt="75" type="#_x0000_t75" style="position:absolute;left:4576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8" o:spid="_x0000_s2298" o:spt="75" type="#_x0000_t75" style="position:absolute;left:4786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299" o:spid="_x0000_s2299" o:spt="75" type="#_x0000_t75" style="position:absolute;left:4978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0" o:spid="_x0000_s2300" o:spt="75" type="#_x0000_t75" style="position:absolute;left:5170;top:1432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1" o:spid="_x0000_s2301" o:spt="75" type="#_x0000_t75" style="position:absolute;left:3928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302" o:spid="_x0000_s2302" o:spt="75" type="#_x0000_t75" style="position:absolute;left:4138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3" o:spid="_x0000_s2303" o:spt="75" type="#_x0000_t75" style="position:absolute;left:4360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4" o:spid="_x0000_s2304" o:spt="75" type="#_x0000_t75" style="position:absolute;left:4576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5" o:spid="_x0000_s2305" o:spt="75" type="#_x0000_t75" style="position:absolute;left:4786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6" o:spid="_x0000_s2306" o:spt="75" type="#_x0000_t75" style="position:absolute;left:4978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7" o:spid="_x0000_s2307" o:spt="75" type="#_x0000_t75" style="position:absolute;left:5170;top:1448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08" o:spid="_x0000_s2308" o:spt="75" type="#_x0000_t75" style="position:absolute;left:3928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309" o:spid="_x0000_s2309" o:spt="75" type="#_x0000_t75" style="position:absolute;left:4138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0" o:spid="_x0000_s2310" o:spt="75" type="#_x0000_t75" style="position:absolute;left:4360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1" o:spid="_x0000_s2311" o:spt="75" type="#_x0000_t75" style="position:absolute;left:4576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2" o:spid="_x0000_s2312" o:spt="75" type="#_x0000_t75" style="position:absolute;left:4786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3" o:spid="_x0000_s2313" o:spt="75" type="#_x0000_t75" style="position:absolute;left:4978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4" o:spid="_x0000_s2314" o:spt="75" type="#_x0000_t75" style="position:absolute;left:5170;top:1465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5" o:spid="_x0000_s2315" o:spt="75" type="#_x0000_t75" style="position:absolute;left:3928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316" o:spid="_x0000_s2316" o:spt="75" type="#_x0000_t75" style="position:absolute;left:4138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7" o:spid="_x0000_s2317" o:spt="75" type="#_x0000_t75" style="position:absolute;left:4360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8" o:spid="_x0000_s2318" o:spt="75" type="#_x0000_t75" style="position:absolute;left:4576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19" o:spid="_x0000_s2319" o:spt="75" type="#_x0000_t75" style="position:absolute;left:4786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0" o:spid="_x0000_s2320" o:spt="75" type="#_x0000_t75" style="position:absolute;left:4978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1" o:spid="_x0000_s2321" o:spt="75" type="#_x0000_t75" style="position:absolute;left:5170;top:14819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2" o:spid="_x0000_s2322" o:spt="75" type="#_x0000_t75" style="position:absolute;left:3928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62" grayscale="f" bilevel="f" o:title=""/>
                  <o:lock v:ext="edit" aspectratio="t"/>
                </v:shape>
                <v:shape id="_x0000_s2323" o:spid="_x0000_s2323" o:spt="75" type="#_x0000_t75" style="position:absolute;left:4138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4" o:spid="_x0000_s2324" o:spt="75" type="#_x0000_t75" style="position:absolute;left:4360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5" o:spid="_x0000_s2325" o:spt="75" type="#_x0000_t75" style="position:absolute;left:4576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6" o:spid="_x0000_s2326" o:spt="75" type="#_x0000_t75" style="position:absolute;left:4786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7" o:spid="_x0000_s2327" o:spt="75" type="#_x0000_t75" style="position:absolute;left:4978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8" o:spid="_x0000_s2328" o:spt="75" type="#_x0000_t75" style="position:absolute;left:5170;top:14984;height:85;width:85;" o:ole="t" filled="f" o:preferrelative="f" stroked="f" coordsize="21600,21600">
                  <v:path/>
                  <v:fill on="f" alignshape="1" focussize="0,0"/>
                  <v:stroke on="f" weight="1pt"/>
                  <v:imagedata r:id="rId155" grayscale="f" bilevel="f" o:title=""/>
                  <o:lock v:ext="edit" aspectratio="t"/>
                </v:shape>
                <v:shape id="_x0000_s2329" o:spid="_x0000_s2329" o:spt="75" type="#_x0000_t75" style="position:absolute;left:4825;top:14823;height:167;width:153;" o:ole="t" filled="f" o:preferrelative="f" stroked="f" coordsize="21600,21600">
                  <v:path/>
                  <v:fill on="f" alignshape="1" focussize="0,0"/>
                  <v:stroke on="f" weight="1pt"/>
                  <v:imagedata r:id="rId219" grayscale="f" bilevel="f" o:title=""/>
                  <o:lock v:ext="edit" aspectratio="t"/>
                </v:shape>
                <v:shape id="_x0000_s2330" o:spid="_x0000_s2330" o:spt="75" type="#_x0000_t75" style="position:absolute;left:4641;top:14140;height:174;width:147;" o:ole="t" filled="f" o:preferrelative="f" stroked="f" coordsize="21600,21600">
                  <v:path/>
                  <v:fill on="f" alignshape="1" focussize="0,0"/>
                  <v:stroke on="f" weight="1pt"/>
                  <v:imagedata r:id="rId221" grayscale="f" bilevel="f" o:title=""/>
                  <o:lock v:ext="edit" aspectratio="t"/>
                </v:shape>
                <v:shape id="_x0000_s2331" o:spid="_x0000_s2331" o:spt="32" type="#_x0000_t32" style="position:absolute;left:2710;top:14016;flip:x;height:124;width:123;" o:connectortype="straight" filled="f" coordsize="21600,21600">
                  <v:path arrowok="t"/>
                  <v:fill on="f" focussize="0,0"/>
                  <v:stroke weight="1pt"/>
                  <v:imagedata o:title=""/>
                  <o:lock v:ext="edit"/>
                </v:shape>
                <v:shape id="_x0000_s2332" o:spid="_x0000_s2332" o:spt="32" type="#_x0000_t32" style="position:absolute;left:2586;top:14013;height:124;width:123;" o:connectortype="straight" filled="f" coordsize="21600,21600">
                  <v:path arrowok="t"/>
                  <v:fill on="f" focussize="0,0"/>
                  <v:stroke weight="1pt"/>
                  <v:imagedata o:title=""/>
                  <o:lock v:ext="edit"/>
                </v:shape>
                <v:shape id="_x0000_s2333" o:spid="_x0000_s2333" o:spt="75" type="#_x0000_t75" style="position:absolute;left:5044;top:13893;height:141;width:153;" o:ole="t" filled="f" o:preferrelative="f" stroked="f" coordsize="21600,21600">
                  <v:path/>
                  <v:fill on="f" alignshape="1" focussize="0,0"/>
                  <v:stroke on="f" weight="1pt"/>
                  <v:imagedata r:id="rId223" grayscale="f" bilevel="f" o:title=""/>
                  <o:lock v:ext="edit" aspectratio="t"/>
                </v:shape>
                <v:shape id="_x0000_s2334" o:spid="_x0000_s2334" o:spt="19" type="#_x0000_t19" style="position:absolute;left:4787;top:13809;flip:x y;height:165;width:244;rotation:-11194131f;" filled="f" stroked="t" coordsize="21600,21600">
                  <v:path arrowok="t"/>
                  <v:fill on="f" focussize="0,0"/>
                  <v:stroke weight="1pt" imagealignshape="1" startarrow="classic"/>
                  <v:imagedata o:title=""/>
                  <o:lock v:ext="edit"/>
                  <o:callout minusx="t" minusy="t"/>
                </v:shape>
                <v:shape id="_x0000_s2335" o:spid="_x0000_s2335" o:spt="32" type="#_x0000_t32" style="position:absolute;left:4619;top:13695;flip:y;height:89;width:61;" o:connectortype="straight" filled="f" stroked="t" coordsize="21600,21600">
                  <v:path arrowok="t"/>
                  <v:fill on="f" focussize="0,0"/>
                  <v:stroke weight="1pt" imagealignshape="1"/>
                  <v:imagedata o:title=""/>
                  <o:lock v:ext="edit"/>
                  <o:callout minusx="t" minusy="t"/>
                </v:shape>
                <v:shape id="_x0000_s2336" o:spid="_x0000_s2336" o:spt="32" type="#_x0000_t32" style="position:absolute;left:4555;top:13695;flip:x y;height:89;width:61;" o:connectortype="straight" filled="f" stroked="t" coordsize="21600,21600">
                  <v:path arrowok="t"/>
                  <v:fill on="f" focussize="0,0"/>
                  <v:stroke weight="1pt" imagealignshape="1"/>
                  <v:imagedata o:title=""/>
                  <o:lock v:ext="edit"/>
                  <o:callout minusx="t" minusy="t"/>
                </v:shape>
                <v:shape id="_x0000_s2337" o:spid="_x0000_s2337" o:spt="75" type="#_x0000_t75" style="position:absolute;left:4427;top:13485;height:179;width:128;" o:ole="t" filled="f" o:preferrelative="f" stroked="f" coordsize="21600,21600">
                  <v:path/>
                  <v:fill on="f" alignshape="1" focussize="0,0"/>
                  <v:stroke on="f" weight="1pt"/>
                  <v:imagedata r:id="rId225" grayscale="f" bilevel="f" o:title=""/>
                  <o:lock v:ext="edit" aspectratio="t"/>
                </v:shape>
                <v:rect id="_x0000_s2338" o:spid="_x0000_s2338" o:spt="1" style="position:absolute;left:3175;top:13736;height:408;width:163;" stroked="t" insetpen="f" coordsize="21600,21600">
                  <v:path/>
                  <v:fill focussize="0,0"/>
                  <v:stroke weight="1pt" imagealignshape="1"/>
                  <v:imagedata o:title=""/>
                  <o:lock v:ext="edit"/>
                  <o:callout minusx="t" minusy="t"/>
                </v:rect>
                <v:shape id="_x0000_s2339" o:spid="_x0000_s2339" o:spt="75" type="#_x0000_t75" style="position:absolute;left:3384;top:13862;height:167;width:153;" o:ole="t" filled="f" o:preferrelative="f" stroked="f" coordsize="21600,21600">
                  <v:path/>
                  <v:fill on="f" alignshape="1" focussize="0,0"/>
                  <v:stroke on="f" weight="1pt"/>
                  <v:imagedata r:id="rId227" grayscale="f" bilevel="f" o:title=""/>
                  <o:lock v:ext="edit" aspectratio="t"/>
                </v:shape>
              </v:group>
            </v:group>
            <v:shape id="_x0000_s2340" o:spid="_x0000_s2340" o:spt="202" type="#_x0000_t202" style="position:absolute;left:2436;top:14121;height:456;width:1191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bHV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y42bRYCBJLXutwjs1b3&#10;E44biUKt7UdKWpzugroPW7CcEvlCYXdmw/E4rENUxpPLDBV7blmfW0AxhCqop6QXlz6uUOTNXGMX&#10;VyLy+5DJMWWc2kj7ccPCWpzr0evhP7D4AQ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OfpsdU5AgAATwQAAA4AAAAAAAAAAAAA&#10;AAAALgIAAGRycy9lMm9Eb2MueG1sUEsBAi0AFAAGAAgAAAAhAP0vMtbbAAAABQEAAA8AAAAAAAAA&#10;AAAAAAAAkwQAAGRycy9kb3ducmV2LnhtbFBLBQYAAAAABAAEAPMAAACbBQAAAAA=&#10;">
              <v:path/>
              <v:fill on="f" focussize="0,0"/>
              <v:stroke on="f"/>
              <v:imagedata o:title=""/>
              <o:lock v:ext="edit" grouping="f" rotation="f" text="f" aspectratio="f"/>
              <v:textbox style="mso-fit-shape-to-text:t;">
                <w:txbxContent>
                  <w:p>
                    <w:r>
                      <w:rPr>
                        <w:rFonts w:hint="eastAsia"/>
                      </w:rPr>
                      <w:t>图19（a）</w:t>
                    </w:r>
                  </w:p>
                </w:txbxContent>
              </v:textbox>
            </v:shape>
          </v:group>
          <o:OLEObject Type="Embed" ProgID="" ShapeID="_x0000_s2253" DrawAspect="Content" ObjectID="_1468075795" r:id="rId147">
            <o:LockedField>false</o:LockedField>
          </o:OLEObject>
          <o:OLEObject Type="Embed" ProgID="" ShapeID="_x0000_s2261" DrawAspect="Content" ObjectID="_1468075796" r:id="rId148">
            <o:LockedField>false</o:LockedField>
          </o:OLEObject>
          <o:OLEObject Type="Embed" ProgID="" ShapeID="_x0000_s2265" DrawAspect="Content" ObjectID="_1468075797" r:id="rId150">
            <o:LockedField>false</o:LockedField>
          </o:OLEObject>
          <o:OLEObject Type="Embed" ProgID="" ShapeID="_x0000_s2266" DrawAspect="Content" ObjectID="_1468075798" r:id="rId152">
            <o:LockedField>false</o:LockedField>
          </o:OLEObject>
          <o:OLEObject Type="Embed" ProgID="" ShapeID="_x0000_s2267" DrawAspect="Content" ObjectID="_1468075799" r:id="rId154">
            <o:LockedField>false</o:LockedField>
          </o:OLEObject>
          <o:OLEObject Type="Embed" ProgID="" ShapeID="_x0000_s2268" DrawAspect="Content" ObjectID="_1468075800" r:id="rId156">
            <o:LockedField>false</o:LockedField>
          </o:OLEObject>
          <o:OLEObject Type="Embed" ProgID="" ShapeID="_x0000_s2269" DrawAspect="Content" ObjectID="_1468075801" r:id="rId157">
            <o:LockedField>false</o:LockedField>
          </o:OLEObject>
          <o:OLEObject Type="Embed" ProgID="" ShapeID="_x0000_s2270" DrawAspect="Content" ObjectID="_1468075802" r:id="rId158">
            <o:LockedField>false</o:LockedField>
          </o:OLEObject>
          <o:OLEObject Type="Embed" ProgID="" ShapeID="_x0000_s2271" DrawAspect="Content" ObjectID="_1468075803" r:id="rId159">
            <o:LockedField>false</o:LockedField>
          </o:OLEObject>
          <o:OLEObject Type="Embed" ProgID="" ShapeID="_x0000_s2272" DrawAspect="Content" ObjectID="_1468075804" r:id="rId160">
            <o:LockedField>false</o:LockedField>
          </o:OLEObject>
          <o:OLEObject Type="Embed" ProgID="" ShapeID="_x0000_s2273" DrawAspect="Content" ObjectID="_1468075805" r:id="rId161">
            <o:LockedField>false</o:LockedField>
          </o:OLEObject>
          <o:OLEObject Type="Embed" ProgID="" ShapeID="_x0000_s2274" DrawAspect="Content" ObjectID="_1468075806" r:id="rId163">
            <o:LockedField>false</o:LockedField>
          </o:OLEObject>
          <o:OLEObject Type="Embed" ProgID="" ShapeID="_x0000_s2275" DrawAspect="Content" ObjectID="_1468075807" r:id="rId164">
            <o:LockedField>false</o:LockedField>
          </o:OLEObject>
          <o:OLEObject Type="Embed" ProgID="" ShapeID="_x0000_s2276" DrawAspect="Content" ObjectID="_1468075808" r:id="rId165">
            <o:LockedField>false</o:LockedField>
          </o:OLEObject>
          <o:OLEObject Type="Embed" ProgID="" ShapeID="_x0000_s2277" DrawAspect="Content" ObjectID="_1468075809" r:id="rId166">
            <o:LockedField>false</o:LockedField>
          </o:OLEObject>
          <o:OLEObject Type="Embed" ProgID="" ShapeID="_x0000_s2278" DrawAspect="Content" ObjectID="_1468075810" r:id="rId167">
            <o:LockedField>false</o:LockedField>
          </o:OLEObject>
          <o:OLEObject Type="Embed" ProgID="" ShapeID="_x0000_s2279" DrawAspect="Content" ObjectID="_1468075811" r:id="rId168">
            <o:LockedField>false</o:LockedField>
          </o:OLEObject>
          <o:OLEObject Type="Embed" ProgID="" ShapeID="_x0000_s2280" DrawAspect="Content" ObjectID="_1468075812" r:id="rId169">
            <o:LockedField>false</o:LockedField>
          </o:OLEObject>
          <o:OLEObject Type="Embed" ProgID="" ShapeID="_x0000_s2281" DrawAspect="Content" ObjectID="_1468075813" r:id="rId170">
            <o:LockedField>false</o:LockedField>
          </o:OLEObject>
          <o:OLEObject Type="Embed" ProgID="" ShapeID="_x0000_s2282" DrawAspect="Content" ObjectID="_1468075814" r:id="rId171">
            <o:LockedField>false</o:LockedField>
          </o:OLEObject>
          <o:OLEObject Type="Embed" ProgID="" ShapeID="_x0000_s2283" DrawAspect="Content" ObjectID="_1468075815" r:id="rId172">
            <o:LockedField>false</o:LockedField>
          </o:OLEObject>
          <o:OLEObject Type="Embed" ProgID="" ShapeID="_x0000_s2284" DrawAspect="Content" ObjectID="_1468075816" r:id="rId173">
            <o:LockedField>false</o:LockedField>
          </o:OLEObject>
          <o:OLEObject Type="Embed" ProgID="" ShapeID="_x0000_s2285" DrawAspect="Content" ObjectID="_1468075817" r:id="rId174">
            <o:LockedField>false</o:LockedField>
          </o:OLEObject>
          <o:OLEObject Type="Embed" ProgID="" ShapeID="_x0000_s2286" DrawAspect="Content" ObjectID="_1468075818" r:id="rId175">
            <o:LockedField>false</o:LockedField>
          </o:OLEObject>
          <o:OLEObject Type="Embed" ProgID="" ShapeID="_x0000_s2287" DrawAspect="Content" ObjectID="_1468075819" r:id="rId176">
            <o:LockedField>false</o:LockedField>
          </o:OLEObject>
          <o:OLEObject Type="Embed" ProgID="" ShapeID="_x0000_s2288" DrawAspect="Content" ObjectID="_1468075820" r:id="rId177">
            <o:LockedField>false</o:LockedField>
          </o:OLEObject>
          <o:OLEObject Type="Embed" ProgID="" ShapeID="_x0000_s2289" DrawAspect="Content" ObjectID="_1468075821" r:id="rId178">
            <o:LockedField>false</o:LockedField>
          </o:OLEObject>
          <o:OLEObject Type="Embed" ProgID="" ShapeID="_x0000_s2290" DrawAspect="Content" ObjectID="_1468075822" r:id="rId179">
            <o:LockedField>false</o:LockedField>
          </o:OLEObject>
          <o:OLEObject Type="Embed" ProgID="" ShapeID="_x0000_s2291" DrawAspect="Content" ObjectID="_1468075823" r:id="rId180">
            <o:LockedField>false</o:LockedField>
          </o:OLEObject>
          <o:OLEObject Type="Embed" ProgID="" ShapeID="_x0000_s2292" DrawAspect="Content" ObjectID="_1468075824" r:id="rId181">
            <o:LockedField>false</o:LockedField>
          </o:OLEObject>
          <o:OLEObject Type="Embed" ProgID="" ShapeID="_x0000_s2293" DrawAspect="Content" ObjectID="_1468075825" r:id="rId182">
            <o:LockedField>false</o:LockedField>
          </o:OLEObject>
          <o:OLEObject Type="Embed" ProgID="" ShapeID="_x0000_s2294" DrawAspect="Content" ObjectID="_1468075826" r:id="rId183">
            <o:LockedField>false</o:LockedField>
          </o:OLEObject>
          <o:OLEObject Type="Embed" ProgID="" ShapeID="_x0000_s2295" DrawAspect="Content" ObjectID="_1468075827" r:id="rId184">
            <o:LockedField>false</o:LockedField>
          </o:OLEObject>
          <o:OLEObject Type="Embed" ProgID="" ShapeID="_x0000_s2296" DrawAspect="Content" ObjectID="_1468075828" r:id="rId185">
            <o:LockedField>false</o:LockedField>
          </o:OLEObject>
          <o:OLEObject Type="Embed" ProgID="" ShapeID="_x0000_s2297" DrawAspect="Content" ObjectID="_1468075829" r:id="rId186">
            <o:LockedField>false</o:LockedField>
          </o:OLEObject>
          <o:OLEObject Type="Embed" ProgID="" ShapeID="_x0000_s2298" DrawAspect="Content" ObjectID="_1468075830" r:id="rId187">
            <o:LockedField>false</o:LockedField>
          </o:OLEObject>
          <o:OLEObject Type="Embed" ProgID="" ShapeID="_x0000_s2299" DrawAspect="Content" ObjectID="_1468075831" r:id="rId188">
            <o:LockedField>false</o:LockedField>
          </o:OLEObject>
          <o:OLEObject Type="Embed" ProgID="" ShapeID="_x0000_s2300" DrawAspect="Content" ObjectID="_1468075832" r:id="rId189">
            <o:LockedField>false</o:LockedField>
          </o:OLEObject>
          <o:OLEObject Type="Embed" ProgID="" ShapeID="_x0000_s2301" DrawAspect="Content" ObjectID="_1468075833" r:id="rId190">
            <o:LockedField>false</o:LockedField>
          </o:OLEObject>
          <o:OLEObject Type="Embed" ProgID="" ShapeID="_x0000_s2302" DrawAspect="Content" ObjectID="_1468075834" r:id="rId191">
            <o:LockedField>false</o:LockedField>
          </o:OLEObject>
          <o:OLEObject Type="Embed" ProgID="" ShapeID="_x0000_s2303" DrawAspect="Content" ObjectID="_1468075835" r:id="rId192">
            <o:LockedField>false</o:LockedField>
          </o:OLEObject>
          <o:OLEObject Type="Embed" ProgID="" ShapeID="_x0000_s2304" DrawAspect="Content" ObjectID="_1468075836" r:id="rId193">
            <o:LockedField>false</o:LockedField>
          </o:OLEObject>
          <o:OLEObject Type="Embed" ProgID="" ShapeID="_x0000_s2305" DrawAspect="Content" ObjectID="_1468075837" r:id="rId194">
            <o:LockedField>false</o:LockedField>
          </o:OLEObject>
          <o:OLEObject Type="Embed" ProgID="" ShapeID="_x0000_s2306" DrawAspect="Content" ObjectID="_1468075838" r:id="rId195">
            <o:LockedField>false</o:LockedField>
          </o:OLEObject>
          <o:OLEObject Type="Embed" ProgID="" ShapeID="_x0000_s2307" DrawAspect="Content" ObjectID="_1468075839" r:id="rId196">
            <o:LockedField>false</o:LockedField>
          </o:OLEObject>
          <o:OLEObject Type="Embed" ProgID="" ShapeID="_x0000_s2308" DrawAspect="Content" ObjectID="_1468075840" r:id="rId197">
            <o:LockedField>false</o:LockedField>
          </o:OLEObject>
          <o:OLEObject Type="Embed" ProgID="" ShapeID="_x0000_s2309" DrawAspect="Content" ObjectID="_1468075841" r:id="rId198">
            <o:LockedField>false</o:LockedField>
          </o:OLEObject>
          <o:OLEObject Type="Embed" ProgID="" ShapeID="_x0000_s2310" DrawAspect="Content" ObjectID="_1468075842" r:id="rId199">
            <o:LockedField>false</o:LockedField>
          </o:OLEObject>
          <o:OLEObject Type="Embed" ProgID="" ShapeID="_x0000_s2311" DrawAspect="Content" ObjectID="_1468075843" r:id="rId200">
            <o:LockedField>false</o:LockedField>
          </o:OLEObject>
          <o:OLEObject Type="Embed" ProgID="" ShapeID="_x0000_s2312" DrawAspect="Content" ObjectID="_1468075844" r:id="rId201">
            <o:LockedField>false</o:LockedField>
          </o:OLEObject>
          <o:OLEObject Type="Embed" ProgID="" ShapeID="_x0000_s2313" DrawAspect="Content" ObjectID="_1468075845" r:id="rId202">
            <o:LockedField>false</o:LockedField>
          </o:OLEObject>
          <o:OLEObject Type="Embed" ProgID="" ShapeID="_x0000_s2314" DrawAspect="Content" ObjectID="_1468075846" r:id="rId203">
            <o:LockedField>false</o:LockedField>
          </o:OLEObject>
          <o:OLEObject Type="Embed" ProgID="" ShapeID="_x0000_s2315" DrawAspect="Content" ObjectID="_1468075847" r:id="rId204">
            <o:LockedField>false</o:LockedField>
          </o:OLEObject>
          <o:OLEObject Type="Embed" ProgID="" ShapeID="_x0000_s2316" DrawAspect="Content" ObjectID="_1468075848" r:id="rId205">
            <o:LockedField>false</o:LockedField>
          </o:OLEObject>
          <o:OLEObject Type="Embed" ProgID="" ShapeID="_x0000_s2317" DrawAspect="Content" ObjectID="_1468075849" r:id="rId206">
            <o:LockedField>false</o:LockedField>
          </o:OLEObject>
          <o:OLEObject Type="Embed" ProgID="" ShapeID="_x0000_s2318" DrawAspect="Content" ObjectID="_1468075850" r:id="rId207">
            <o:LockedField>false</o:LockedField>
          </o:OLEObject>
          <o:OLEObject Type="Embed" ProgID="" ShapeID="_x0000_s2319" DrawAspect="Content" ObjectID="_1468075851" r:id="rId208">
            <o:LockedField>false</o:LockedField>
          </o:OLEObject>
          <o:OLEObject Type="Embed" ProgID="" ShapeID="_x0000_s2320" DrawAspect="Content" ObjectID="_1468075852" r:id="rId209">
            <o:LockedField>false</o:LockedField>
          </o:OLEObject>
          <o:OLEObject Type="Embed" ProgID="" ShapeID="_x0000_s2321" DrawAspect="Content" ObjectID="_1468075853" r:id="rId210">
            <o:LockedField>false</o:LockedField>
          </o:OLEObject>
          <o:OLEObject Type="Embed" ProgID="" ShapeID="_x0000_s2322" DrawAspect="Content" ObjectID="_1468075854" r:id="rId211">
            <o:LockedField>false</o:LockedField>
          </o:OLEObject>
          <o:OLEObject Type="Embed" ProgID="" ShapeID="_x0000_s2323" DrawAspect="Content" ObjectID="_1468075855" r:id="rId212">
            <o:LockedField>false</o:LockedField>
          </o:OLEObject>
          <o:OLEObject Type="Embed" ProgID="" ShapeID="_x0000_s2324" DrawAspect="Content" ObjectID="_1468075856" r:id="rId213">
            <o:LockedField>false</o:LockedField>
          </o:OLEObject>
          <o:OLEObject Type="Embed" ProgID="" ShapeID="_x0000_s2325" DrawAspect="Content" ObjectID="_1468075857" r:id="rId214">
            <o:LockedField>false</o:LockedField>
          </o:OLEObject>
          <o:OLEObject Type="Embed" ProgID="" ShapeID="_x0000_s2326" DrawAspect="Content" ObjectID="_1468075858" r:id="rId215">
            <o:LockedField>false</o:LockedField>
          </o:OLEObject>
          <o:OLEObject Type="Embed" ProgID="" ShapeID="_x0000_s2327" DrawAspect="Content" ObjectID="_1468075859" r:id="rId216">
            <o:LockedField>false</o:LockedField>
          </o:OLEObject>
          <o:OLEObject Type="Embed" ProgID="" ShapeID="_x0000_s2328" DrawAspect="Content" ObjectID="_1468075860" r:id="rId217">
            <o:LockedField>false</o:LockedField>
          </o:OLEObject>
          <o:OLEObject Type="Embed" ProgID="" ShapeID="_x0000_s2329" DrawAspect="Content" ObjectID="_1468075861" r:id="rId218">
            <o:LockedField>false</o:LockedField>
          </o:OLEObject>
          <o:OLEObject Type="Embed" ProgID="" ShapeID="_x0000_s2330" DrawAspect="Content" ObjectID="_1468075862" r:id="rId220">
            <o:LockedField>false</o:LockedField>
          </o:OLEObject>
          <o:OLEObject Type="Embed" ProgID="" ShapeID="_x0000_s2333" DrawAspect="Content" ObjectID="_1468075863" r:id="rId222">
            <o:LockedField>false</o:LockedField>
          </o:OLEObject>
          <o:OLEObject Type="Embed" ProgID="" ShapeID="_x0000_s2337" DrawAspect="Content" ObjectID="_1468075864" r:id="rId224">
            <o:LockedField>false</o:LockedField>
          </o:OLEObject>
          <o:OLEObject Type="Embed" ProgID="" ShapeID="_x0000_s2339" DrawAspect="Content" ObjectID="_1468075865" r:id="rId226">
            <o:LockedField>false</o:LockedField>
          </o:OLEObject>
        </w:pic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pStyle w:val="5"/>
        <w:spacing w:line="240" w:lineRule="auto"/>
        <w:ind w:left="0" w:firstLine="357" w:firstLineChars="149"/>
        <w:jc w:val="center"/>
        <w:rPr>
          <w:rFonts w:hint="eastAsia" w:ascii="宋体" w:hAnsi="宋体"/>
          <w:b/>
          <w:sz w:val="24"/>
          <w:szCs w:val="28"/>
        </w:rPr>
      </w:pPr>
      <w:r>
        <w:rPr>
          <w:rFonts w:ascii="宋体" w:hAnsi="宋体"/>
          <w:sz w:val="24"/>
          <w:szCs w:val="28"/>
        </w:rPr>
        <w:br w:type="page"/>
      </w:r>
      <w:r>
        <w:rPr>
          <w:rFonts w:hint="eastAsia" w:ascii="宋体" w:hAnsi="宋体"/>
          <w:b/>
          <w:sz w:val="24"/>
          <w:szCs w:val="28"/>
        </w:rPr>
        <w:t xml:space="preserve">2013年 广东省高考物试题解析 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一、单项选择题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13考点：匀变速直线运动规律公式的应用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答案：B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解析：由</w:t>
      </w:r>
      <w:r>
        <w:rPr>
          <w:rFonts w:ascii="宋体" w:hAnsi="宋体"/>
          <w:position w:val="-12"/>
          <w:sz w:val="24"/>
          <w:szCs w:val="28"/>
        </w:rPr>
        <w:object>
          <v:shape id="_x0000_i1028" o:spt="75" alt="高考资源网(ks5u.com),中国最大的高考网站,您身边的高考专家。" type="#_x0000_t75" style="height:19pt;width:67pt;" o:ole="t" filled="f" o:preferrelative="t" stroked="f" coordsize="21600,21600">
            <v:path/>
            <v:fill on="f" alignshape="1" focussize="0,0"/>
            <v:stroke on="f"/>
            <v:imagedata r:id="rId229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866" r:id="rId22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得：</w:t>
      </w:r>
      <w:r>
        <w:rPr>
          <w:rFonts w:ascii="宋体" w:hAnsi="宋体"/>
          <w:position w:val="-14"/>
          <w:sz w:val="24"/>
          <w:szCs w:val="28"/>
        </w:rPr>
        <w:object>
          <v:shape id="_x0000_i1029" o:spt="75" alt="高考资源网(ks5u.com),中国最大的高考网站,您身边的高考专家。" type="#_x0000_t75" style="height:23pt;width:242pt;" o:ole="t" filled="f" o:preferrelative="t" stroked="f" coordsize="21600,21600">
            <v:path/>
            <v:fill on="f" alignshape="1" focussize="0,0"/>
            <v:stroke on="f"/>
            <v:imagedata r:id="rId231" grayscale="f" bilevel="f" o:title=""/>
            <o:lock v:ext="edit" aspectratio="t"/>
            <w10:wrap type="none"/>
            <w10:anchorlock/>
          </v:shape>
          <o:OLEObject Type="Embed" ProgID="Equation.3" ShapeID="_x0000_i1029" DrawAspect="Content" ObjectID="_1468075867" r:id="rId230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14.考点：万有引力和匀速圆周运动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答案：A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解析：由万有引力提供向心力得：</w:t>
      </w:r>
      <w:r>
        <w:rPr>
          <w:rFonts w:ascii="宋体" w:hAnsi="宋体"/>
          <w:position w:val="-24"/>
          <w:sz w:val="24"/>
          <w:szCs w:val="28"/>
        </w:rPr>
        <w:object>
          <v:shape id="_x0000_i1030" o:spt="75" alt="高考资源网(ks5u.com),中国最大的高考网站,您身边的高考专家。" type="#_x0000_t75" style="height:33pt;width:192pt;" o:ole="t" filled="f" o:preferrelative="t" stroked="f" coordsize="21600,21600">
            <v:path/>
            <v:fill on="f" alignshape="1" focussize="0,0"/>
            <v:stroke on="f"/>
            <v:imagedata r:id="rId233" grayscale="f" bilevel="f" o:title=""/>
            <o:lock v:ext="edit" aspectratio="t"/>
            <w10:wrap type="none"/>
            <w10:anchorlock/>
          </v:shape>
          <o:OLEObject Type="Embed" ProgID="Equation.3" ShapeID="_x0000_i1030" DrawAspect="Content" ObjectID="_1468075868" r:id="rId232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变形得：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24"/>
          <w:sz w:val="24"/>
          <w:szCs w:val="28"/>
        </w:rPr>
        <w:object>
          <v:shape id="_x0000_i1031" o:spt="75" alt="高考资源网(ks5u.com),中国最大的高考网站,您身边的高考专家。" type="#_x0000_t75" style="height:31pt;width:45pt;" o:ole="t" filled="f" o:preferrelative="t" stroked="f" coordsize="21600,21600">
            <v:path/>
            <v:fill on="f" alignshape="1" focussize="0,0"/>
            <v:stroke on="f"/>
            <v:imagedata r:id="rId235" grayscale="f" bilevel="f" o:title=""/>
            <o:lock v:ext="edit" aspectratio="t"/>
            <w10:wrap type="none"/>
            <w10:anchorlock/>
          </v:shape>
          <o:OLEObject Type="Embed" ProgID="Equation.3" ShapeID="_x0000_i1031" DrawAspect="Content" ObjectID="_1468075869" r:id="rId234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26"/>
          <w:sz w:val="24"/>
          <w:szCs w:val="28"/>
        </w:rPr>
        <w:object>
          <v:shape id="_x0000_i1032" o:spt="75" alt="高考资源网(ks5u.com),中国最大的高考网站,您身边的高考专家。" type="#_x0000_t75" style="height:35pt;width:53pt;" o:ole="t" filled="f" o:preferrelative="t" stroked="f" coordsize="21600,21600">
            <v:path/>
            <v:fill on="f" alignshape="1" focussize="0,0"/>
            <v:stroke on="f"/>
            <v:imagedata r:id="rId237" grayscale="f" bilevel="f" o:title=""/>
            <o:lock v:ext="edit" aspectratio="t"/>
            <w10:wrap type="none"/>
            <w10:anchorlock/>
          </v:shape>
          <o:OLEObject Type="Embed" ProgID="Equation.3" ShapeID="_x0000_i1032" DrawAspect="Content" ObjectID="_1468075870" r:id="rId236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26"/>
          <w:sz w:val="24"/>
          <w:szCs w:val="28"/>
        </w:rPr>
        <w:object>
          <v:shape id="_x0000_i1033" o:spt="75" alt="高考资源网(ks5u.com),中国最大的高考网站,您身边的高考专家。" type="#_x0000_t75" style="height:35pt;width:56pt;" o:ole="t" filled="f" o:preferrelative="t" stroked="f" coordsize="21600,21600">
            <v:path/>
            <v:fill on="f" alignshape="1" focussize="0,0"/>
            <v:stroke on="f"/>
            <v:imagedata r:id="rId239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871" r:id="rId23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26"/>
          <w:sz w:val="24"/>
          <w:szCs w:val="28"/>
        </w:rPr>
        <w:object>
          <v:shape id="_x0000_i1034" o:spt="75" alt="高考资源网(ks5u.com),中国最大的高考网站,您身边的高考专家。" type="#_x0000_t75" style="height:36pt;width:69pt;" o:ole="t" filled="f" o:preferrelative="t" stroked="f" coordsize="21600,21600">
            <v:path/>
            <v:fill on="f" alignshape="1" focussize="0,0"/>
            <v:stroke on="f"/>
            <v:imagedata r:id="rId241" grayscale="f" bilevel="f" o:title=""/>
            <o:lock v:ext="edit" aspectratio="t"/>
            <w10:wrap type="none"/>
            <w10:anchorlock/>
          </v:shape>
          <o:OLEObject Type="Embed" ProgID="Equation.3" ShapeID="_x0000_i1034" DrawAspect="Content" ObjectID="_1468075872" r:id="rId240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只有周期T和M成减函数关系，其他三个a v </w:t>
      </w:r>
      <w:r>
        <w:rPr>
          <w:rFonts w:ascii="宋体" w:hAnsi="宋体"/>
          <w:position w:val="-6"/>
          <w:sz w:val="24"/>
          <w:szCs w:val="28"/>
        </w:rPr>
        <w:object>
          <v:shape id="_x0000_i1035" o:spt="75" alt="高考资源网(ks5u.com),中国最大的高考网站,您身边的高考专家。" type="#_x0000_t75" style="height:11pt;width:12pt;" o:ole="t" filled="f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3" ShapeID="_x0000_i1035" DrawAspect="Content" ObjectID="_1468075873" r:id="rId242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和M成增函数关系故选A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15.考点：带电粒子在匀强电场中做类平抛运动，电场力做功和电势能关系，牛顿第二定律，匀强电场的计算公式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答案：C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解析：A 不计重力的微滴带负电所受电场力方向指向带正电荷的极板故A错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    B 在电场力方向做初速为零的匀加速直线运动，故粒子动能增加，电场力做正功，电势能减小，B错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    C 不计重力的带负电微滴初速和恒定电场力垂直故轨迹为抛物线，C对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 xml:space="preserve">  D 由</w:t>
      </w:r>
      <w:r>
        <w:rPr>
          <w:rFonts w:ascii="宋体" w:hAnsi="宋体"/>
          <w:position w:val="-6"/>
          <w:sz w:val="24"/>
          <w:szCs w:val="28"/>
        </w:rPr>
        <w:object>
          <v:shape id="_x0000_i1036" o:spt="75" alt="高考资源网(ks5u.com),中国最大的高考网站,您身边的高考专家。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245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874" r:id="rId244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10"/>
          <w:sz w:val="24"/>
          <w:szCs w:val="28"/>
        </w:rPr>
        <w:object>
          <v:shape id="_x0000_i1037" o:spt="75" alt="高考资源网(ks5u.com),中国最大的高考网站,您身边的高考专家。" type="#_x0000_t75" style="height:16pt;width:40pt;" o:ole="t" filled="f" o:preferrelative="t" stroked="f" coordsize="21600,21600">
            <v:path/>
            <v:fill on="f" alignshape="1" focussize="0,0"/>
            <v:stroke on="f"/>
            <v:imagedata r:id="rId247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875" r:id="rId246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6"/>
          <w:sz w:val="24"/>
          <w:szCs w:val="28"/>
        </w:rPr>
        <w:object>
          <v:shape id="_x0000_i1038" o:spt="75" alt="高考资源网(ks5u.com),中国最大的高考网站,您身边的高考专家。" type="#_x0000_t75" style="height:13.95pt;width:38pt;" o:ole="t" filled="f" o:preferrelative="t" stroked="f" coordsize="21600,21600">
            <v:path/>
            <v:fill on="f" alignshape="1" focussize="0,0"/>
            <v:stroke on="f"/>
            <v:imagedata r:id="rId249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876" r:id="rId24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得：</w:t>
      </w:r>
      <w:r>
        <w:rPr>
          <w:rFonts w:ascii="宋体" w:hAnsi="宋体"/>
          <w:position w:val="-24"/>
          <w:sz w:val="24"/>
          <w:szCs w:val="28"/>
        </w:rPr>
        <w:object>
          <v:shape id="_x0000_i1039" o:spt="75" alt="高考资源网(ks5u.com),中国最大的高考网站,您身边的高考专家。" type="#_x0000_t75" style="height:31pt;width:41pt;" o:ole="t" filled="f" o:preferrelative="t" stroked="f" coordsize="21600,21600">
            <v:path/>
            <v:fill on="f" alignshape="1" focussize="0,0"/>
            <v:stroke on="f"/>
            <v:imagedata r:id="rId251" grayscale="f" bilevel="f" o:title=""/>
            <o:lock v:ext="edit" aspectratio="t"/>
            <w10:wrap type="none"/>
            <w10:anchorlock/>
          </v:shape>
          <o:OLEObject Type="Embed" ProgID="Equation.3" ShapeID="_x0000_i1039" DrawAspect="Content" ObjectID="_1468075877" r:id="rId250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可知粒子加速度和电量有关，加速度直接影响电场力方向上的加速运动，也会影响轨迹的，D错</w:t>
      </w:r>
    </w:p>
    <w:p>
      <w:pPr>
        <w:pStyle w:val="5"/>
        <w:spacing w:line="240" w:lineRule="auto"/>
        <w:ind w:left="0"/>
        <w:rPr>
          <w:rFonts w:hint="eastAsia" w:ascii="宋体" w:hAnsi="宋体" w:cs="宋体"/>
          <w:kern w:val="0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16.考点：变压器的基本规律，正弦交流电的有效值和最大值关系，欧姆定律，周期和角速度关系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答案：D</w:t>
      </w:r>
    </w:p>
    <w:p>
      <w:pPr>
        <w:pStyle w:val="5"/>
        <w:spacing w:line="240" w:lineRule="auto"/>
        <w:ind w:left="0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解析：A 由</w:t>
      </w:r>
      <w:r>
        <w:rPr>
          <w:rFonts w:ascii="宋体" w:hAnsi="宋体"/>
          <w:position w:val="-10"/>
          <w:sz w:val="24"/>
          <w:szCs w:val="28"/>
        </w:rPr>
        <w:object>
          <v:shape id="_x0000_i1040" o:spt="75" alt="高考资源网(ks5u.com),中国最大的高考网站,您身边的高考专家。" type="#_x0000_t75" style="height:16pt;width:80pt;" o:ole="t" filled="f" o:preferrelative="t" stroked="f" coordsize="21600,21600">
            <v:path/>
            <v:fill on="f" alignshape="1" focussize="0,0"/>
            <v:stroke on="f"/>
            <v:imagedata r:id="rId253" grayscale="f" bilevel="f" o:title=""/>
            <o:lock v:ext="edit" aspectratio="t"/>
            <w10:wrap type="none"/>
            <w10:anchorlock/>
          </v:shape>
          <o:OLEObject Type="Embed" ProgID="Equation.3" ShapeID="_x0000_i1040" DrawAspect="Content" ObjectID="_1468075878" r:id="rId252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得：f=50Hz A错</w:t>
      </w:r>
    </w:p>
    <w:p>
      <w:pPr>
        <w:pStyle w:val="5"/>
        <w:spacing w:line="240" w:lineRule="auto"/>
        <w:ind w:left="0" w:firstLine="720" w:firstLineChars="300"/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  C有效值U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=12v 又：</w:t>
      </w:r>
      <w:r>
        <w:rPr>
          <w:rFonts w:ascii="宋体" w:hAnsi="宋体"/>
          <w:position w:val="-30"/>
          <w:sz w:val="24"/>
          <w:szCs w:val="28"/>
        </w:rPr>
        <w:object>
          <v:shape id="_x0000_i1041" o:spt="75" alt="高考资源网(ks5u.com),中国最大的高考网站,您身边的高考专家。" type="#_x0000_t75" style="height:35pt;width:46pt;" o:ole="t" filled="f" o:preferrelative="t" stroked="f" coordsize="21600,21600">
            <v:path/>
            <v:fill on="f" alignshape="1" focussize="0,0"/>
            <v:stroke on="f"/>
            <v:imagedata r:id="rId255" grayscale="f" bilevel="f" o:title=""/>
            <o:lock v:ext="edit" aspectratio="t"/>
            <w10:wrap type="none"/>
            <w10:anchorlock/>
          </v:shape>
          <o:OLEObject Type="Embed" ProgID="Equation.3" ShapeID="_x0000_i1041" DrawAspect="Content" ObjectID="_1468075879" r:id="rId254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得：U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 xml:space="preserve">=6v </w:t>
      </w:r>
      <w:r>
        <w:rPr>
          <w:rFonts w:ascii="宋体" w:hAnsi="宋体"/>
          <w:position w:val="-30"/>
          <w:sz w:val="24"/>
          <w:szCs w:val="28"/>
        </w:rPr>
        <w:object>
          <v:shape id="_x0000_i1042" o:spt="75" alt="高考资源网(ks5u.com),中国最大的高考网站,您身边的高考专家。" type="#_x0000_t75" style="height:35pt;width:67.95pt;" o:ole="t" filled="f" o:preferrelative="t" stroked="f" coordsize="21600,21600">
            <v:path/>
            <v:fill on="f" alignshape="1" focussize="0,0"/>
            <v:stroke on="f"/>
            <v:imagedata r:id="rId257" grayscale="f" bilevel="f" o:title=""/>
            <o:lock v:ext="edit" aspectratio="t"/>
            <w10:wrap type="none"/>
            <w10:anchorlock/>
          </v:shape>
          <o:OLEObject Type="Embed" ProgID="Equation.3" ShapeID="_x0000_i1042" DrawAspect="Content" ObjectID="_1468075880" r:id="rId256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这两个错</w:t>
      </w:r>
    </w:p>
    <w:p>
      <w:pPr>
        <w:pStyle w:val="5"/>
        <w:spacing w:line="240" w:lineRule="auto"/>
        <w:ind w:left="0" w:firstLine="720" w:firstLineChars="300"/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D  由能量守恒：</w:t>
      </w:r>
      <w:r>
        <w:rPr>
          <w:rFonts w:ascii="宋体" w:hAnsi="宋体"/>
          <w:position w:val="-10"/>
          <w:sz w:val="24"/>
          <w:szCs w:val="28"/>
        </w:rPr>
        <w:object>
          <v:shape id="_x0000_i1043" o:spt="75" alt="高考资源网(ks5u.com),中国最大的高考网站,您身边的高考专家。" type="#_x0000_t75" style="height:17pt;width:106pt;" o:ole="t" filled="f" o:preferrelative="t" stroked="f" coordsize="21600,21600">
            <v:path/>
            <v:fill on="f" alignshape="1" focussize="0,0"/>
            <v:stroke on="f"/>
            <v:imagedata r:id="rId259" grayscale="f" bilevel="f" o:title=""/>
            <o:lock v:ext="edit" aspectratio="t"/>
            <w10:wrap type="none"/>
            <w10:anchorlock/>
          </v:shape>
          <o:OLEObject Type="Embed" ProgID="Equation.3" ShapeID="_x0000_i1043" DrawAspect="Content" ObjectID="_1468075881" r:id="rId25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D对</w:t>
      </w:r>
    </w:p>
    <w:p>
      <w:pPr>
        <w:pStyle w:val="5"/>
        <w:spacing w:line="240" w:lineRule="auto"/>
        <w:ind w:left="0"/>
        <w:jc w:val="left"/>
        <w:rPr>
          <w:rFonts w:ascii="宋体" w:hAnsi="宋体"/>
          <w:sz w:val="24"/>
          <w:szCs w:val="28"/>
        </w:rPr>
      </w:pPr>
      <w:r>
        <w:rPr>
          <w:rFonts w:hint="eastAsia" w:ascii="宋体" w:hAnsi="宋体" w:cs="宋体"/>
          <w:kern w:val="0"/>
          <w:sz w:val="24"/>
          <w:szCs w:val="28"/>
        </w:rPr>
        <w:t>二、双项选择题：</w:t>
      </w:r>
    </w:p>
    <w:p>
      <w:pPr>
        <w:rPr>
          <w:rFonts w:hint="eastAsia" w:ascii="宋体" w:hAnsi="宋体" w:cs="宋体"/>
          <w:kern w:val="0"/>
          <w:sz w:val="24"/>
          <w:szCs w:val="28"/>
        </w:rPr>
      </w:pPr>
      <w:r>
        <w:rPr>
          <w:rFonts w:hint="eastAsia" w:ascii="宋体" w:hAnsi="宋体" w:cs="宋体"/>
          <w:kern w:val="0"/>
          <w:sz w:val="24"/>
          <w:szCs w:val="28"/>
        </w:rPr>
        <w:t>17.</w:t>
      </w:r>
      <w:r>
        <w:rPr>
          <w:rFonts w:hint="eastAsia" w:ascii="宋体" w:hAnsi="宋体"/>
          <w:sz w:val="24"/>
          <w:szCs w:val="28"/>
        </w:rPr>
        <w:t>考点：核裂变，</w:t>
      </w:r>
      <w:r>
        <w:rPr>
          <w:rFonts w:hint="eastAsia" w:ascii="宋体" w:hAnsi="宋体" w:cs="宋体"/>
          <w:kern w:val="0"/>
          <w:sz w:val="24"/>
          <w:szCs w:val="28"/>
        </w:rPr>
        <w:t>半衰期，链式反应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答案：AC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解析：此类问题看课本就可以可以选出答案</w:t>
      </w:r>
    </w:p>
    <w:p>
      <w:pPr>
        <w:rPr>
          <w:rFonts w:hint="eastAsia" w:ascii="宋体" w:hAnsi="宋体" w:cs="宋体"/>
          <w:kern w:val="0"/>
          <w:sz w:val="24"/>
          <w:szCs w:val="28"/>
        </w:rPr>
      </w:pPr>
      <w:r>
        <w:rPr>
          <w:rFonts w:hint="eastAsia" w:ascii="宋体" w:hAnsi="宋体" w:cs="宋体"/>
          <w:kern w:val="0"/>
          <w:sz w:val="24"/>
          <w:szCs w:val="28"/>
        </w:rPr>
        <w:t>18.</w:t>
      </w:r>
      <w:r>
        <w:rPr>
          <w:rFonts w:hint="eastAsia" w:ascii="宋体" w:hAnsi="宋体"/>
          <w:sz w:val="24"/>
          <w:szCs w:val="28"/>
        </w:rPr>
        <w:t>考点：理想气体状态方程、分子的平均动能和关系、气体做功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答案：AC 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解析：A 由pv=nRT知 当v、T不变时，n增加 p增大故A对</w: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    B 物体的温度不变，分子的平均动能就不变，故B错</w: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 xml:space="preserve">  C 通过公式p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v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+p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v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=pv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计算出 封闭气体压强变为1.2atm大于外界压强故</w:t>
      </w:r>
      <w:r>
        <w:rPr>
          <w:rFonts w:hint="eastAsia" w:ascii="宋体" w:hAnsi="宋体" w:cs="宋体"/>
          <w:kern w:val="0"/>
          <w:sz w:val="24"/>
          <w:szCs w:val="28"/>
        </w:rPr>
        <w:t>打开阀门后气体就会压水把水喷出，显然气体体对外界做正功，体积变大，压强变小，当</w:t>
      </w:r>
      <w:r>
        <w:rPr>
          <w:rFonts w:hint="eastAsia" w:ascii="宋体" w:hAnsi="宋体"/>
          <w:sz w:val="24"/>
          <w:szCs w:val="28"/>
        </w:rPr>
        <w:t xml:space="preserve">封闭气体压强变小为与外界压强相等时候，再不喷水了，故D错 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19．考点：力和运动，动能定理，力的分解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答案：B D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解析：A在曲线上任取一点，作切线，设切线与水平方向成的锐角为θ，则切向力为：mgsinθ=ma</w:t>
      </w:r>
      <w:r>
        <w:rPr>
          <w:rFonts w:hint="eastAsia" w:ascii="宋体" w:hAnsi="宋体"/>
          <w:sz w:val="24"/>
          <w:szCs w:val="28"/>
          <w:vertAlign w:val="subscript"/>
        </w:rPr>
        <w:t>t</w:t>
      </w:r>
      <w:r>
        <w:rPr>
          <w:rFonts w:hint="eastAsia" w:ascii="宋体" w:hAnsi="宋体"/>
          <w:sz w:val="24"/>
          <w:szCs w:val="28"/>
        </w:rPr>
        <w:t>，可以看出来甲的切向加速度一直减小，乙一直增大在B点 就有甲的切向加速度小于乙，当然这样地方还有很多A错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B当甲乙下降相同的高度h时，由动能定理得：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24"/>
          <w:sz w:val="24"/>
          <w:szCs w:val="28"/>
        </w:rPr>
        <w:object>
          <v:shape id="_x0000_i1044" o:spt="75" alt="高考资源网(ks5u.com),中国最大的高考网站,您身边的高考专家。" type="#_x0000_t75" style="height:31pt;width:66pt;" o:ole="t" filled="f" o:preferrelative="t" stroked="f" coordsize="21600,21600">
            <v:path/>
            <v:fill on="f" alignshape="1" focussize="0,0"/>
            <v:stroke on="f"/>
            <v:imagedata r:id="rId261" grayscale="f" bilevel="f" o:title=""/>
            <o:lock v:ext="edit" aspectratio="t"/>
            <w10:wrap type="none"/>
            <w10:anchorlock/>
          </v:shape>
          <o:OLEObject Type="Embed" ProgID="Equation.3" ShapeID="_x0000_i1044" DrawAspect="Content" ObjectID="_1468075882" r:id="rId260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即：</w:t>
      </w:r>
      <w:r>
        <w:rPr>
          <w:rFonts w:ascii="宋体" w:hAnsi="宋体"/>
          <w:position w:val="-12"/>
          <w:sz w:val="24"/>
          <w:szCs w:val="28"/>
        </w:rPr>
        <w:object>
          <v:shape id="_x0000_i1045" o:spt="75" alt="高考资源网(ks5u.com),中国最大的高考网站,您身边的高考专家。" type="#_x0000_t75" style="height:20pt;width:49.95pt;" o:ole="t" filled="f" o:preferrelative="t" stroked="f" coordsize="21600,21600">
            <v:path/>
            <v:fill on="f" alignshape="1" focussize="0,0"/>
            <v:stroke on="f"/>
            <v:imagedata r:id="rId263" grayscale="f" bilevel="f" o:title=""/>
            <o:lock v:ext="edit" aspectratio="t"/>
            <w10:wrap type="none"/>
            <w10:anchorlock/>
          </v:shape>
          <o:OLEObject Type="Embed" ProgID="Equation.3" ShapeID="_x0000_i1045" DrawAspect="Content" ObjectID="_1468075883" r:id="rId262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B对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C D 答案判定画切向速度函数图象如下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drawing>
          <wp:inline distT="0" distB="0" distL="114300" distR="114300">
            <wp:extent cx="1504950" cy="1009650"/>
            <wp:effectExtent l="0" t="0" r="0" b="0"/>
            <wp:docPr id="5" name="图片 2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2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drawing>
          <wp:inline distT="0" distB="0" distL="114300" distR="114300">
            <wp:extent cx="1381125" cy="1295400"/>
            <wp:effectExtent l="0" t="0" r="9525" b="0"/>
            <wp:docPr id="6" name="图片 2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3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drawing>
          <wp:inline distT="0" distB="0" distL="114300" distR="114300">
            <wp:extent cx="1622425" cy="1229360"/>
            <wp:effectExtent l="0" t="0" r="15875" b="8890"/>
            <wp:docPr id="7" name="图片 2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4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图一</w:t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 xml:space="preserve"> 图二</w:t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 xml:space="preserve"> 图三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396240</wp:posOffset>
                </wp:positionV>
                <wp:extent cx="1713230" cy="594360"/>
                <wp:effectExtent l="0" t="9525" r="1270" b="24765"/>
                <wp:wrapNone/>
                <wp:docPr id="4" name="组合 4" descr="高考资源网(ks5u.com),中国最大的高考网站,您身边的高考专家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230" cy="594360"/>
                          <a:chOff x="1800" y="4872"/>
                          <a:chExt cx="2698" cy="936"/>
                        </a:xfrm>
                      </wpg:grpSpPr>
                      <wps:wsp>
                        <wps:cNvPr id="1" name="直接连接符 1"/>
                        <wps:cNvSpPr/>
                        <wps:spPr>
                          <a:xfrm>
                            <a:off x="1800" y="4872"/>
                            <a:ext cx="2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直接连接符 2"/>
                        <wps:cNvSpPr/>
                        <wps:spPr>
                          <a:xfrm>
                            <a:off x="1800" y="5340"/>
                            <a:ext cx="2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接连接符 3"/>
                        <wps:cNvSpPr/>
                        <wps:spPr>
                          <a:xfrm>
                            <a:off x="1800" y="5808"/>
                            <a:ext cx="269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FF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高考资源网(ks5u.com),中国最大的高考网站,您身边的高考专家。" style="position:absolute;left:0pt;margin-left:0pt;margin-top:31.2pt;height:46.8pt;width:134.9pt;z-index:251706368;mso-width-relative:page;mso-height-relative:page;" coordorigin="1800,4872" coordsize="2698,936" o:gfxdata="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">
                <o:lock v:ext="edit" aspectratio="f"/>
                <v:line id="_x0000_s1026" o:spid="_x0000_s1026" o:spt="20" style="position:absolute;left:1800;top:4872;height:0;width:2698;" filled="f" stroked="t" coordsize="21600,21600" o:gfxdata="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m8msu5AAAA2g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FF0000" joinstyle="round" dashstyle="dash"/>
                  <v:imagedata o:title=""/>
                  <o:lock v:ext="edit" aspectratio="f"/>
                </v:line>
                <v:line id="_x0000_s1026" o:spid="_x0000_s1026" o:spt="20" style="position:absolute;left:1800;top:5340;height:0;width:2698;" filled="f" stroked="t" coordsize="21600,21600" o:gfxdata="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uBL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F0000" joinstyle="round" dashstyle="dash"/>
                  <v:imagedata o:title=""/>
                  <o:lock v:ext="edit" aspectratio="f"/>
                </v:line>
                <v:line id="_x0000_s1026" o:spid="_x0000_s1026" o:spt="20" style="position:absolute;left:1800;top:5808;height:0;width:2698;" filled="f" stroked="t" coordsize="21600,21600" o:gfxdata="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ioSe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FF0000" joinstyle="round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宋体" w:hAnsi="宋体"/>
          <w:sz w:val="24"/>
          <w:szCs w:val="28"/>
        </w:rPr>
        <w:drawing>
          <wp:inline distT="0" distB="0" distL="114300" distR="114300">
            <wp:extent cx="1463675" cy="993140"/>
            <wp:effectExtent l="0" t="0" r="3175" b="16510"/>
            <wp:docPr id="8" name="图片 2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5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67"/>
                    <a:srcRect l="6630" r="23602" b="19907"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99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      图四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分析过程：经分析甲乙开始一段时间 切向加速度甲比乙大，切向速度存在上面3种可能，排查只有图一才合理，假设 图二成立，从0到末时刻有s</w:t>
      </w:r>
      <w:r>
        <w:rPr>
          <w:rFonts w:hint="eastAsia" w:ascii="宋体" w:hAnsi="宋体"/>
          <w:sz w:val="24"/>
          <w:szCs w:val="28"/>
          <w:vertAlign w:val="subscript"/>
        </w:rPr>
        <w:t>甲</w:t>
      </w:r>
      <w:r>
        <w:rPr>
          <w:rFonts w:hint="eastAsia" w:ascii="宋体" w:hAnsi="宋体"/>
          <w:sz w:val="24"/>
          <w:szCs w:val="28"/>
        </w:rPr>
        <w:t>&gt;s</w:t>
      </w:r>
      <w:r>
        <w:rPr>
          <w:rFonts w:hint="eastAsia" w:ascii="宋体" w:hAnsi="宋体"/>
          <w:sz w:val="24"/>
          <w:szCs w:val="28"/>
          <w:vertAlign w:val="subscript"/>
        </w:rPr>
        <w:t>乙</w:t>
      </w:r>
      <w:r>
        <w:rPr>
          <w:rFonts w:hint="eastAsia" w:ascii="宋体" w:hAnsi="宋体"/>
          <w:sz w:val="24"/>
          <w:szCs w:val="28"/>
        </w:rPr>
        <w:t>、末时刻速度大小相同，表示下降同一高度，然后用水平线去截甲乙轨迹如图四有s</w:t>
      </w:r>
      <w:r>
        <w:rPr>
          <w:rFonts w:hint="eastAsia" w:ascii="宋体" w:hAnsi="宋体"/>
          <w:sz w:val="24"/>
          <w:szCs w:val="28"/>
          <w:vertAlign w:val="subscript"/>
        </w:rPr>
        <w:t>甲</w:t>
      </w:r>
      <w:r>
        <w:rPr>
          <w:rFonts w:hint="eastAsia" w:ascii="宋体" w:hAnsi="宋体"/>
          <w:sz w:val="24"/>
          <w:szCs w:val="28"/>
        </w:rPr>
        <w:t>&lt;s</w:t>
      </w:r>
      <w:r>
        <w:rPr>
          <w:rFonts w:hint="eastAsia" w:ascii="宋体" w:hAnsi="宋体"/>
          <w:sz w:val="24"/>
          <w:szCs w:val="28"/>
          <w:vertAlign w:val="subscript"/>
        </w:rPr>
        <w:t>乙</w:t>
      </w:r>
      <w:r>
        <w:rPr>
          <w:rFonts w:hint="eastAsia" w:ascii="宋体" w:hAnsi="宋体"/>
          <w:sz w:val="24"/>
          <w:szCs w:val="28"/>
        </w:rPr>
        <w:t>与上面相矛盾故假设不成立，同理图三也不成立只有图一成立 即D对 C错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4667250</wp:posOffset>
            </wp:positionH>
            <wp:positionV relativeFrom="paragraph">
              <wp:posOffset>0</wp:posOffset>
            </wp:positionV>
            <wp:extent cx="1666875" cy="1819275"/>
            <wp:effectExtent l="0" t="0" r="9525" b="9525"/>
            <wp:wrapSquare wrapText="bothSides"/>
            <wp:docPr id="9" name="图片 29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97" descr="高考资源网(ks5u.com),中国最大的高考网站,您身边的高考专家。"/>
                    <pic:cNvPicPr>
                      <a:picLocks noChangeAspect="1"/>
                    </pic:cNvPicPr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8"/>
        </w:rPr>
        <w:t>20． 考点：受力分析、力平衡、等效法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答案：B D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解析：设斜面的倾角为θ,加上Q，相当于增加了P的质量，受力分析列平衡方程得</w:t>
      </w:r>
      <w:r>
        <w:rPr>
          <w:rFonts w:ascii="宋体" w:hAnsi="宋体"/>
          <w:sz w:val="24"/>
          <w:szCs w:val="28"/>
        </w:rPr>
        <w:t>f=</w:t>
      </w:r>
      <w:r>
        <w:rPr>
          <w:rFonts w:hint="eastAsia" w:ascii="宋体" w:hAnsi="宋体"/>
          <w:sz w:val="24"/>
          <w:szCs w:val="28"/>
        </w:rPr>
        <w:t>mgsinθ&lt;μmgcosθ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     N=mgcosθ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当m增加时，不等式两边都增加，不等式成立仍然平衡，选BD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21．考点：运动电荷在磁场中的运动，圆周运动，洛伦兹力，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 xml:space="preserve">答案：A D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解析：这类题 就是“定心判径画轨迹”图像如下：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a</w:t>
      </w:r>
      <w:r>
        <w:rPr>
          <w:rFonts w:hint="eastAsia" w:ascii="宋体" w:hAnsi="宋体"/>
          <w:sz w:val="24"/>
          <w:szCs w:val="28"/>
        </w:rPr>
        <w:t xml:space="preserve">  b粒子做圆周运动的半径为：</w:t>
      </w:r>
      <w:r>
        <w:rPr>
          <w:rFonts w:ascii="宋体" w:hAnsi="宋体"/>
          <w:position w:val="-28"/>
          <w:sz w:val="24"/>
          <w:szCs w:val="28"/>
        </w:rPr>
        <w:object>
          <v:shape id="_x0000_i1050" o:spt="75" alt="高考资源网(ks5u.com),中国最大的高考网站,您身边的高考专家。" type="#_x0000_t75" style="height:33pt;width:41pt;" o:ole="t" filled="f" o:preferrelative="t" stroked="f" coordsize="21600,21600">
            <v:path/>
            <v:fill on="f" alignshape="1" focussize="0,0"/>
            <v:stroke on="f"/>
            <v:imagedata r:id="rId270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884" r:id="rId269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相等，画出轨迹如右图,⊙O</w:t>
      </w:r>
      <w:r>
        <w:rPr>
          <w:rFonts w:hint="eastAsia" w:ascii="宋体" w:hAnsi="宋体"/>
          <w:sz w:val="24"/>
          <w:szCs w:val="28"/>
          <w:vertAlign w:val="subscript"/>
        </w:rPr>
        <w:t xml:space="preserve">1 </w:t>
      </w:r>
      <w:r>
        <w:rPr>
          <w:rFonts w:hint="eastAsia" w:ascii="宋体" w:hAnsi="宋体"/>
          <w:sz w:val="24"/>
          <w:szCs w:val="28"/>
        </w:rPr>
        <w:t>⊙O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分别为a b轨迹 在磁场中转过圆心角b大 由</w:t>
      </w:r>
      <w:r>
        <w:rPr>
          <w:rFonts w:ascii="宋体" w:hAnsi="宋体"/>
          <w:position w:val="-28"/>
          <w:sz w:val="24"/>
          <w:szCs w:val="28"/>
        </w:rPr>
        <w:object>
          <v:shape id="_x0000_i1051" o:spt="75" alt="高考资源网(ks5u.com),中国最大的高考网站,您身边的高考专家。" type="#_x0000_t75" style="height:33pt;width:74pt;" o:ole="t" filled="f" o:preferrelative="t" stroked="f" coordsize="21600,21600">
            <v:path/>
            <v:fill on="f" alignshape="1" focussize="0,0"/>
            <v:stroke on="f"/>
            <v:imagedata r:id="rId272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885" r:id="rId271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和轨迹图可选出AD选项</w:t>
      </w:r>
    </w:p>
    <w:p>
      <w:pPr>
        <w:ind w:firstLine="359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b/>
          <w:sz w:val="24"/>
          <w:szCs w:val="28"/>
        </w:rPr>
        <w:t>三、非选择题:</w: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34.（1）答案：①CDBA②0.1s③</w:t>
      </w:r>
      <w:r>
        <w:rPr>
          <w:rFonts w:ascii="宋体" w:hAnsi="宋体"/>
          <w:position w:val="-24"/>
          <w:sz w:val="24"/>
          <w:szCs w:val="28"/>
        </w:rPr>
        <w:object>
          <v:shape id="_x0000_i1052" o:spt="75" alt="高考资源网(ks5u.com),中国最大的高考网站,您身边的高考专家。" type="#_x0000_t75" style="height:31.95pt;width:38pt;" o:ole="t" filled="f" o:preferrelative="t" stroked="f" coordsize="21600,21600">
            <v:path/>
            <v:fill on="f" alignshape="1" focussize="0,0"/>
            <v:stroke on="f"/>
            <v:imagedata r:id="rId274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886" r:id="rId273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④</w:t>
      </w:r>
      <w:r>
        <w:rPr>
          <w:rFonts w:ascii="宋体" w:hAnsi="宋体"/>
          <w:position w:val="-24"/>
          <w:sz w:val="24"/>
          <w:szCs w:val="28"/>
        </w:rPr>
        <w:object>
          <v:shape id="_x0000_i1053" o:spt="75" alt="高考资源网(ks5u.com),中国最大的高考网站,您身边的高考专家。" type="#_x0000_t75" style="height:31.95pt;width:141pt;" o:ole="t" filled="f" o:preferrelative="t" stroked="f" coordsize="21600,21600">
            <v:path/>
            <v:fill on="f" alignshape="1" focussize="0,0"/>
            <v:stroke on="f"/>
            <v:imagedata r:id="rId276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887" r:id="rId275">
            <o:LockedField>false</o:LockedField>
          </o:OLEObject>
        </w:objec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考点：研究匀速直线运动实验，纸带分析，家用交流电周期</w: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解析：①</w:t>
      </w:r>
    </w:p>
    <w:p>
      <w:pPr>
        <w:pStyle w:val="5"/>
        <w:spacing w:line="240" w:lineRule="auto"/>
        <w:ind w:left="0" w:firstLine="357" w:firstLineChars="149"/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②时间T=nT</w:t>
      </w:r>
      <w:r>
        <w:rPr>
          <w:rFonts w:hint="eastAsia" w:ascii="宋体" w:hAnsi="宋体"/>
          <w:sz w:val="24"/>
          <w:szCs w:val="28"/>
          <w:vertAlign w:val="subscript"/>
        </w:rPr>
        <w:t>0</w:t>
      </w:r>
      <w:r>
        <w:rPr>
          <w:rFonts w:hint="eastAsia" w:ascii="宋体" w:hAnsi="宋体"/>
          <w:sz w:val="24"/>
          <w:szCs w:val="28"/>
        </w:rPr>
        <w:t>=5*0.02s=0.1s(n为相邻两个计数的间隔数)</w: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③用在匀变速直线运动中：中时刻速度的等于平均速度计算</w: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④取</w:t>
      </w:r>
      <w:r>
        <w:rPr>
          <w:rFonts w:ascii="宋体" w:hAnsi="宋体"/>
          <w:position w:val="-12"/>
          <w:sz w:val="24"/>
          <w:szCs w:val="28"/>
        </w:rPr>
        <w:object>
          <v:shape id="_x0000_i1054" o:spt="75" alt="高考资源网(ks5u.com),中国最大的高考网站,您身边的高考专家。" type="#_x0000_t75" style="height:18pt;width:77pt;" o:ole="t" filled="f" o:preferrelative="t" stroked="f" coordsize="21600,21600">
            <v:path/>
            <v:fill on="f" alignshape="1" focussize="0,0"/>
            <v:stroke on="f"/>
            <v:imagedata r:id="rId278" grayscale="f" bilevel="f" o:title=""/>
            <o:lock v:ext="edit" aspectratio="t"/>
            <w10:wrap type="none"/>
            <w10:anchorlock/>
          </v:shape>
          <o:OLEObject Type="Embed" ProgID="Equation.3" ShapeID="_x0000_i1054" DrawAspect="Content" ObjectID="_1468075888" r:id="rId277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  <w:r>
        <w:rPr>
          <w:rFonts w:ascii="宋体" w:hAnsi="宋体"/>
          <w:position w:val="-12"/>
          <w:sz w:val="24"/>
          <w:szCs w:val="28"/>
        </w:rPr>
        <w:object>
          <v:shape id="_x0000_i1055" o:spt="75" alt="高考资源网(ks5u.com),中国最大的高考网站,您身边的高考专家。" type="#_x0000_t75" style="height:18pt;width:80pt;" o:ole="t" filled="f" o:preferrelative="t" stroked="f" coordsize="21600,21600">
            <v:path/>
            <v:fill on="f" alignshape="1" focussize="0,0"/>
            <v:stroke on="f"/>
            <v:imagedata r:id="rId280" grayscale="f" bilevel="f" o:title=""/>
            <o:lock v:ext="edit" aspectratio="t"/>
            <w10:wrap type="none"/>
            <w10:anchorlock/>
          </v:shape>
          <o:OLEObject Type="Embed" ProgID="Equation.3" ShapeID="_x0000_i1055" DrawAspect="Content" ObjectID="_1468075889" r:id="rId279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则：</w:t>
      </w:r>
      <w:r>
        <w:rPr>
          <w:rFonts w:ascii="宋体" w:hAnsi="宋体"/>
          <w:position w:val="-6"/>
          <w:sz w:val="24"/>
          <w:szCs w:val="28"/>
        </w:rPr>
        <w:object>
          <v:shape id="_x0000_i1056" o:spt="75" alt="高考资源网(ks5u.com),中国最大的高考网站,您身边的高考专家。" type="#_x0000_t75" style="height:13.95pt;width:40pt;" o:ole="t" filled="f" o:preferrelative="t" stroked="f" coordsize="21600,21600">
            <v:path/>
            <v:fill on="f" alignshape="1" focussize="0,0"/>
            <v:stroke on="f"/>
            <v:imagedata r:id="rId282" grayscale="f" bilevel="f" o:title=""/>
            <o:lock v:ext="edit" aspectratio="t"/>
            <w10:wrap type="none"/>
            <w10:anchorlock/>
          </v:shape>
          <o:OLEObject Type="Embed" ProgID="Equation.3" ShapeID="_x0000_i1056" DrawAspect="Content" ObjectID="_1468075890" r:id="rId281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就可用</w:t>
      </w:r>
      <w:r>
        <w:rPr>
          <w:rFonts w:ascii="宋体" w:hAnsi="宋体"/>
          <w:position w:val="-6"/>
          <w:sz w:val="24"/>
          <w:szCs w:val="28"/>
        </w:rPr>
        <w:object>
          <v:shape id="_x0000_i1057" o:spt="75" alt="高考资源网(ks5u.com),中国最大的高考网站,您身边的高考专家。" type="#_x0000_t75" style="height:17pt;width:57pt;" o:ole="t" filled="f" o:preferrelative="t" stroked="f" coordsize="21600,21600">
            <v:path/>
            <v:fill on="f" alignshape="1" focussize="0,0"/>
            <v:stroke on="f"/>
            <v:imagedata r:id="rId284" grayscale="f" bilevel="f" o:title=""/>
            <o:lock v:ext="edit" aspectratio="t"/>
            <w10:wrap type="none"/>
            <w10:anchorlock/>
          </v:shape>
          <o:OLEObject Type="Embed" ProgID="Equation.3" ShapeID="_x0000_i1057" DrawAspect="Content" ObjectID="_1468075891" r:id="rId283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求a</w:t>
      </w:r>
    </w:p>
    <w:p>
      <w:pPr>
        <w:pStyle w:val="5"/>
        <w:spacing w:line="240" w:lineRule="auto"/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（2）答案：① 见下图 ② 0.1③</w:t>
      </w:r>
      <w:r>
        <w:rPr>
          <w:rFonts w:ascii="宋体" w:hAnsi="宋体"/>
          <w:position w:val="-24"/>
          <w:sz w:val="24"/>
          <w:szCs w:val="28"/>
        </w:rPr>
        <w:object>
          <v:shape id="_x0000_i1058" o:spt="75" alt="高考资源网(ks5u.com),中国最大的高考网站,您身边的高考专家。" type="#_x0000_t75" style="height:31pt;width:45pt;" o:ole="t" filled="f" o:preferrelative="t" stroked="f" coordsize="21600,21600">
            <v:path/>
            <v:fill on="f" alignshape="1" focussize="0,0"/>
            <v:stroke on="f"/>
            <v:imagedata r:id="rId286" grayscale="f" bilevel="f" o:title=""/>
            <o:lock v:ext="edit" aspectratio="t"/>
            <w10:wrap type="none"/>
            <w10:anchorlock/>
          </v:shape>
          <o:OLEObject Type="Embed" ProgID="Equation.3" ShapeID="_x0000_i1058" DrawAspect="Content" ObjectID="_1468075892" r:id="rId285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6.0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考点：电流表法测电阻，用图像法处理数据、欧姆定律、并联电路基本规律应用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解析：②3v分布在长为30cm上面故有单位长度的电压</w:t>
      </w:r>
      <w:r>
        <w:rPr>
          <w:rFonts w:ascii="宋体" w:hAnsi="宋体"/>
          <w:position w:val="-24"/>
          <w:sz w:val="24"/>
          <w:szCs w:val="28"/>
        </w:rPr>
        <w:object>
          <v:shape id="_x0000_i1059" o:spt="75" alt="高考资源网(ks5u.com),中国最大的高考网站,您身边的高考专家。" type="#_x0000_t75" style="height:31pt;width:103.95pt;" o:ole="t" filled="f" o:preferrelative="t" stroked="f" coordsize="21600,21600">
            <v:path/>
            <v:fill on="f" alignshape="1" focussize="0,0"/>
            <v:stroke on="f"/>
            <v:imagedata r:id="rId288" grayscale="f" bilevel="f" o:title=""/>
            <o:lock v:ext="edit" aspectratio="t"/>
            <w10:wrap type="none"/>
            <w10:anchorlock/>
          </v:shape>
          <o:OLEObject Type="Embed" ProgID="Equation.3" ShapeID="_x0000_i1059" DrawAspect="Content" ObjectID="_1468075893" r:id="rId287">
            <o:LockedField>false</o:LockedField>
          </o:OLEObject>
        </w:object>
      </w:r>
    </w:p>
    <w:p>
      <w:pPr>
        <w:numPr>
          <w:ilvl w:val="0"/>
          <w:numId w:val="1"/>
        </w:numPr>
        <w:ind w:left="0"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设电阻丝每cm长的电阻为R当合上S</w:t>
      </w:r>
      <w:r>
        <w:rPr>
          <w:rFonts w:hint="eastAsia" w:ascii="宋体" w:hAnsi="宋体"/>
          <w:sz w:val="24"/>
          <w:szCs w:val="28"/>
          <w:vertAlign w:val="subscript"/>
        </w:rPr>
        <w:t xml:space="preserve">1 </w:t>
      </w:r>
      <w:r>
        <w:rPr>
          <w:rFonts w:hint="eastAsia" w:ascii="宋体" w:hAnsi="宋体"/>
          <w:sz w:val="24"/>
          <w:szCs w:val="28"/>
        </w:rPr>
        <w:t>断开S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时，设此时电阻丝电流为</w:t>
      </w:r>
      <w:r>
        <w:rPr>
          <w:rFonts w:ascii="宋体" w:hAnsi="宋体"/>
          <w:position w:val="-4"/>
          <w:sz w:val="24"/>
          <w:szCs w:val="28"/>
        </w:rPr>
        <w:object>
          <v:shape id="_x0000_i1060" o:spt="75" alt="高考资源网(ks5u.com),中国最大的高考网站,您身边的高考专家。" type="#_x0000_t75" style="height:13pt;width:13pt;" o:ole="t" filled="f" o:preferrelative="t" stroked="f" coordsize="21600,21600">
            <v:path/>
            <v:fill on="f" alignshape="1" focussize="0,0"/>
            <v:stroke on="f"/>
            <v:imagedata r:id="rId290" grayscale="f" bilevel="f" o:title=""/>
            <o:lock v:ext="edit" aspectratio="t"/>
            <w10:wrap type="none"/>
            <w10:anchorlock/>
          </v:shape>
          <o:OLEObject Type="Embed" ProgID="Equation.3" ShapeID="_x0000_i1060" DrawAspect="Content" ObjectID="_1468075894" r:id="rId289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有：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6"/>
          <w:sz w:val="24"/>
          <w:szCs w:val="28"/>
        </w:rPr>
        <w:object>
          <v:shape id="_x0000_i1061" o:spt="75" alt="高考资源网(ks5u.com),中国最大的高考网站,您身边的高考专家。" type="#_x0000_t75" style="height:23.6pt;width:120.45pt;" o:ole="t" filled="f" o:preferrelative="t" stroked="f" coordsize="21600,21600">
            <v:path/>
            <v:fill on="f" alignshape="1" focussize="0,0"/>
            <v:stroke on="f"/>
            <v:imagedata r:id="rId292" grayscale="f" bilevel="f" o:title=""/>
            <o:lock v:ext="edit" aspectratio="t"/>
            <w10:wrap type="none"/>
            <w10:anchorlock/>
          </v:shape>
          <o:OLEObject Type="Embed" ProgID="Equation.3" ShapeID="_x0000_i1061" DrawAspect="Content" ObjectID="_1468075895" r:id="rId291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        当合上S</w:t>
      </w:r>
      <w:r>
        <w:rPr>
          <w:rFonts w:hint="eastAsia" w:ascii="宋体" w:hAnsi="宋体"/>
          <w:sz w:val="24"/>
          <w:szCs w:val="28"/>
          <w:vertAlign w:val="subscript"/>
        </w:rPr>
        <w:t xml:space="preserve">1 </w:t>
      </w:r>
      <w:r>
        <w:rPr>
          <w:rFonts w:hint="eastAsia" w:ascii="宋体" w:hAnsi="宋体"/>
          <w:sz w:val="24"/>
          <w:szCs w:val="28"/>
        </w:rPr>
        <w:t>、S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 xml:space="preserve">时    </w:t>
      </w:r>
      <w:r>
        <w:rPr>
          <w:rFonts w:ascii="宋体" w:hAnsi="宋体"/>
          <w:position w:val="-12"/>
          <w:sz w:val="24"/>
          <w:szCs w:val="28"/>
        </w:rPr>
        <w:object>
          <v:shape id="_x0000_i1062" o:spt="75" alt="高考资源网(ks5u.com),中国最大的高考网站,您身边的高考专家。" type="#_x0000_t75" style="height:28.45pt;width:103.2pt;" o:ole="t" filled="f" o:preferrelative="t" stroked="f" coordsize="21600,21600">
            <v:path/>
            <v:fill on="f" alignshape="1" focussize="0,0"/>
            <v:stroke on="f"/>
            <v:imagedata r:id="rId294" grayscale="f" bilevel="f" o:title=""/>
            <o:lock v:ext="edit" aspectratio="t"/>
            <w10:wrap type="none"/>
            <w10:anchorlock/>
          </v:shape>
          <o:OLEObject Type="Embed" ProgID="Equation.3" ShapeID="_x0000_i1062" DrawAspect="Content" ObjectID="_1468075896" r:id="rId293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  </w:t>
      </w:r>
    </w:p>
    <w:p>
      <w:pPr>
        <w:ind w:firstLine="357" w:firstLineChars="149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由上两公式得：</w:t>
      </w:r>
      <w:r>
        <w:rPr>
          <w:rFonts w:ascii="宋体" w:hAnsi="宋体"/>
          <w:position w:val="-24"/>
          <w:sz w:val="24"/>
          <w:szCs w:val="28"/>
        </w:rPr>
        <w:object>
          <v:shape id="_x0000_i1063" o:spt="75" alt="高考资源网(ks5u.com),中国最大的高考网站,您身边的高考专家。" type="#_x0000_t75" style="height:44.4pt;width:64.95pt;" o:ole="t" filled="f" o:preferrelative="t" stroked="f" coordsize="21600,21600">
            <v:path/>
            <v:fill on="f" alignshape="1" focussize="0,0"/>
            <v:stroke on="f"/>
            <v:imagedata r:id="rId296" grayscale="f" bilevel="f" o:title=""/>
            <o:lock v:ext="edit" aspectratio="t"/>
            <w10:wrap type="none"/>
            <w10:anchorlock/>
          </v:shape>
          <o:OLEObject Type="Embed" ProgID="Equation.3" ShapeID="_x0000_i1063" DrawAspect="Content" ObjectID="_1468075897" r:id="rId295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作图求出：L-I的斜率k=60.016cm/A </w:t>
      </w:r>
      <w:r>
        <w:rPr>
          <w:rFonts w:ascii="宋体" w:hAnsi="宋体"/>
          <w:position w:val="-12"/>
          <w:sz w:val="24"/>
          <w:szCs w:val="28"/>
        </w:rPr>
        <w:object>
          <v:shape id="_x0000_i1064" o:spt="75" alt="高考资源网(ks5u.com),中国最大的高考网站,您身边的高考专家。" type="#_x0000_t75" style="height:18pt;width:96pt;" o:ole="t" filled="f" o:preferrelative="t" stroked="f" coordsize="21600,21600">
            <v:path/>
            <v:fill on="f" alignshape="1" focussize="0,0"/>
            <v:stroke on="f"/>
            <v:imagedata r:id="rId298" grayscale="f" bilevel="f" o:title=""/>
            <o:lock v:ext="edit" aspectratio="t"/>
            <w10:wrap type="none"/>
            <w10:anchorlock/>
          </v:shape>
          <o:OLEObject Type="Embed" ProgID="Equation.3" ShapeID="_x0000_i1064" DrawAspect="Content" ObjectID="_1468075898" r:id="rId297">
            <o:LockedField>false</o:LockedField>
          </o:OLEObject>
        </w:object>
      </w:r>
      <w:r>
        <w:rPr>
          <w:rFonts w:ascii="宋体" w:hAnsi="宋体"/>
          <w:sz w:val="24"/>
          <w:szCs w:val="28"/>
        </w:rPr>
        <w:drawing>
          <wp:inline distT="0" distB="0" distL="114300" distR="114300">
            <wp:extent cx="5588000" cy="2660650"/>
            <wp:effectExtent l="0" t="0" r="12700" b="6350"/>
            <wp:docPr id="1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1"/>
                    <pic:cNvPicPr>
                      <a:picLocks noChangeAspect="1"/>
                    </pic:cNvPicPr>
                  </pic:nvPicPr>
                  <pic:blipFill>
                    <a:blip r:embed="rId29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66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40" w:firstLineChars="600"/>
        <w:rPr>
          <w:rFonts w:hint="eastAsia" w:ascii="宋体" w:hAnsi="宋体"/>
          <w:sz w:val="24"/>
          <w:szCs w:val="28"/>
        </w:rPr>
      </w:pP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35考点：动量守恒、能量守恒、临界分析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解析：（1）p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和p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碰撞动量守恒:</w: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mv</w:t>
      </w:r>
      <w:r>
        <w:rPr>
          <w:rFonts w:hint="eastAsia" w:ascii="宋体" w:hAnsi="宋体"/>
          <w:sz w:val="24"/>
          <w:szCs w:val="28"/>
          <w:vertAlign w:val="subscript"/>
        </w:rPr>
        <w:t>0</w:t>
      </w:r>
      <w:r>
        <w:rPr>
          <w:rFonts w:hint="eastAsia" w:ascii="宋体" w:hAnsi="宋体"/>
          <w:sz w:val="24"/>
          <w:szCs w:val="28"/>
        </w:rPr>
        <w:t>=(m+m)v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 xml:space="preserve">          ①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得出：</w:t>
      </w:r>
      <w:r>
        <w:rPr>
          <w:rFonts w:ascii="宋体" w:hAnsi="宋体"/>
          <w:position w:val="-24"/>
          <w:sz w:val="24"/>
          <w:szCs w:val="28"/>
        </w:rPr>
        <w:object>
          <v:shape id="_x0000_i1066" o:spt="75" alt="高考资源网(ks5u.com),中国最大的高考网站,您身边的高考专家。" type="#_x0000_t75" style="height:31pt;width:45pt;" o:ole="t" filled="f" o:preferrelative="t" stroked="f" coordsize="21600,21600">
            <v:path/>
            <v:fill on="f" alignshape="1" focussize="0,0"/>
            <v:stroke on="f"/>
            <v:imagedata r:id="rId301" grayscale="f" bilevel="f" o:title=""/>
            <o:lock v:ext="edit" aspectratio="t"/>
            <w10:wrap type="none"/>
            <w10:anchorlock/>
          </v:shape>
          <o:OLEObject Type="Embed" ProgID="Equation.3" ShapeID="_x0000_i1066" DrawAspect="Content" ObjectID="_1468075899" r:id="rId300">
            <o:LockedField>false</o:LockedField>
          </o:OLEObject>
        </w:objec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P</w:t>
      </w:r>
      <w:r>
        <w:rPr>
          <w:rFonts w:hint="eastAsia" w:ascii="宋体" w:hAnsi="宋体"/>
          <w:sz w:val="24"/>
          <w:szCs w:val="28"/>
        </w:rPr>
        <w:t>在p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上滑行过程 p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、p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>、p系统动量守恒：</w: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2mv</w:t>
      </w:r>
      <w:r>
        <w:rPr>
          <w:rFonts w:hint="eastAsia" w:ascii="宋体" w:hAnsi="宋体"/>
          <w:sz w:val="24"/>
          <w:szCs w:val="28"/>
          <w:vertAlign w:val="subscript"/>
        </w:rPr>
        <w:t>0</w:t>
      </w:r>
      <w:r>
        <w:rPr>
          <w:rFonts w:hint="eastAsia" w:ascii="宋体" w:hAnsi="宋体"/>
          <w:sz w:val="24"/>
          <w:szCs w:val="28"/>
        </w:rPr>
        <w:t>+2mv</w:t>
      </w:r>
      <w:r>
        <w:rPr>
          <w:rFonts w:hint="eastAsia" w:ascii="宋体" w:hAnsi="宋体"/>
          <w:sz w:val="24"/>
          <w:szCs w:val="28"/>
          <w:vertAlign w:val="subscript"/>
        </w:rPr>
        <w:t>1</w:t>
      </w:r>
      <w:r>
        <w:rPr>
          <w:rFonts w:hint="eastAsia" w:ascii="宋体" w:hAnsi="宋体"/>
          <w:sz w:val="24"/>
          <w:szCs w:val="28"/>
        </w:rPr>
        <w:t>=4mv</w:t>
      </w:r>
      <w:r>
        <w:rPr>
          <w:rFonts w:hint="eastAsia" w:ascii="宋体" w:hAnsi="宋体"/>
          <w:sz w:val="24"/>
          <w:szCs w:val="28"/>
          <w:vertAlign w:val="subscript"/>
        </w:rPr>
        <w:t>2</w:t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>②</w:t>
      </w:r>
    </w:p>
    <w:p>
      <w:pPr>
        <w:jc w:val="left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得出：</w:t>
      </w:r>
      <w:r>
        <w:rPr>
          <w:rFonts w:ascii="宋体" w:hAnsi="宋体"/>
          <w:position w:val="-24"/>
          <w:sz w:val="24"/>
          <w:szCs w:val="28"/>
        </w:rPr>
        <w:object>
          <v:shape id="_x0000_i1067" o:spt="75" alt="高考资源网(ks5u.com),中国最大的高考网站,您身边的高考专家。" type="#_x0000_t75" style="height:31pt;width:46pt;" o:ole="t" filled="f" o:preferrelative="t" stroked="f" coordsize="21600,21600">
            <v:path/>
            <v:fill on="f" alignshape="1" focussize="0,0"/>
            <v:stroke on="f"/>
            <v:imagedata r:id="rId303" grayscale="f" bilevel="f" o:title=""/>
            <o:lock v:ext="edit" aspectratio="t"/>
            <w10:wrap type="none"/>
            <w10:anchorlock/>
          </v:shape>
          <o:OLEObject Type="Embed" ProgID="Equation.3" ShapeID="_x0000_i1067" DrawAspect="Content" ObjectID="_1468075900" r:id="rId302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(2)p</w:t>
      </w:r>
      <w:r>
        <w:rPr>
          <w:rFonts w:hint="eastAsia" w:ascii="宋体" w:hAnsi="宋体"/>
          <w:sz w:val="24"/>
          <w:szCs w:val="28"/>
          <w:vertAlign w:val="subscript"/>
        </w:rPr>
        <w:t xml:space="preserve">1 </w:t>
      </w:r>
      <w:r>
        <w:rPr>
          <w:rFonts w:hint="eastAsia" w:ascii="宋体" w:hAnsi="宋体"/>
          <w:sz w:val="24"/>
          <w:szCs w:val="28"/>
        </w:rPr>
        <w:t>p</w:t>
      </w:r>
      <w:r>
        <w:rPr>
          <w:rFonts w:hint="eastAsia" w:ascii="宋体" w:hAnsi="宋体"/>
          <w:sz w:val="24"/>
          <w:szCs w:val="28"/>
          <w:vertAlign w:val="subscript"/>
        </w:rPr>
        <w:t xml:space="preserve">2 </w:t>
      </w:r>
      <w:r>
        <w:rPr>
          <w:rFonts w:hint="eastAsia" w:ascii="宋体" w:hAnsi="宋体"/>
          <w:sz w:val="24"/>
          <w:szCs w:val="28"/>
        </w:rPr>
        <w:t>p第一次等速弹簧最大压缩量最大，由能量守恒得</w:t>
      </w:r>
      <w:r>
        <w:rPr>
          <w:rFonts w:ascii="宋体" w:hAnsi="宋体"/>
          <w:position w:val="-24"/>
          <w:sz w:val="24"/>
          <w:szCs w:val="28"/>
        </w:rPr>
        <w:object>
          <v:shape id="_x0000_i1068" o:spt="75" alt="高考资源网(ks5u.com),中国最大的高考网站,您身边的高考专家。" type="#_x0000_t75" style="height:31pt;width:280pt;" o:ole="t" filled="f" o:preferrelative="t" stroked="f" coordsize="21600,21600">
            <v:path/>
            <v:fill on="f" alignshape="1" focussize="0,0"/>
            <v:stroke on="f"/>
            <v:imagedata r:id="rId305" grayscale="f" bilevel="f" o:title=""/>
            <o:lock v:ext="edit" aspectratio="t"/>
            <w10:wrap type="none"/>
            <w10:anchorlock/>
          </v:shape>
          <o:OLEObject Type="Embed" ProgID="Equation.3" ShapeID="_x0000_i1068" DrawAspect="Content" ObjectID="_1468075901" r:id="rId304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>③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p刚进入p</w:t>
      </w:r>
      <w:r>
        <w:rPr>
          <w:rFonts w:hint="eastAsia" w:ascii="宋体" w:hAnsi="宋体"/>
          <w:sz w:val="24"/>
          <w:szCs w:val="28"/>
          <w:vertAlign w:val="subscript"/>
        </w:rPr>
        <w:t xml:space="preserve">2 </w:t>
      </w:r>
      <w:r>
        <w:rPr>
          <w:rFonts w:hint="eastAsia" w:ascii="宋体" w:hAnsi="宋体"/>
          <w:sz w:val="24"/>
          <w:szCs w:val="28"/>
        </w:rPr>
        <w:t>到p</w:t>
      </w:r>
      <w:r>
        <w:rPr>
          <w:rFonts w:hint="eastAsia" w:ascii="宋体" w:hAnsi="宋体"/>
          <w:sz w:val="24"/>
          <w:szCs w:val="28"/>
          <w:vertAlign w:val="subscript"/>
        </w:rPr>
        <w:t xml:space="preserve">1 </w:t>
      </w:r>
      <w:r>
        <w:rPr>
          <w:rFonts w:hint="eastAsia" w:ascii="宋体" w:hAnsi="宋体"/>
          <w:sz w:val="24"/>
          <w:szCs w:val="28"/>
        </w:rPr>
        <w:t>p</w:t>
      </w:r>
      <w:r>
        <w:rPr>
          <w:rFonts w:hint="eastAsia" w:ascii="宋体" w:hAnsi="宋体"/>
          <w:sz w:val="24"/>
          <w:szCs w:val="28"/>
          <w:vertAlign w:val="subscript"/>
        </w:rPr>
        <w:t xml:space="preserve">2 </w:t>
      </w:r>
      <w:r>
        <w:rPr>
          <w:rFonts w:hint="eastAsia" w:ascii="宋体" w:hAnsi="宋体"/>
          <w:sz w:val="24"/>
          <w:szCs w:val="28"/>
        </w:rPr>
        <w:t>p 第二次等速时有能量守恒得；</w:t>
      </w:r>
    </w:p>
    <w:p>
      <w:pPr>
        <w:rPr>
          <w:rFonts w:hint="eastAsia" w:ascii="宋体" w:hAnsi="宋体"/>
          <w:sz w:val="24"/>
          <w:szCs w:val="28"/>
        </w:rPr>
      </w:pPr>
    </w:p>
    <w:p>
      <w:pPr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24"/>
          <w:sz w:val="24"/>
          <w:szCs w:val="28"/>
        </w:rPr>
        <w:object>
          <v:shape id="_x0000_i1069" o:spt="75" alt="高考资源网(ks5u.com),中国最大的高考网站,您身边的高考专家。" type="#_x0000_t75" style="height:31pt;width:265.95pt;" o:ole="t" filled="f" o:preferrelative="t" stroked="f" coordsize="21600,21600">
            <v:path/>
            <v:fill on="f" alignshape="1" focussize="0,0"/>
            <v:stroke on="f"/>
            <v:imagedata r:id="rId307" grayscale="f" bilevel="f" o:title=""/>
            <o:lock v:ext="edit" aspectratio="t"/>
            <w10:wrap type="none"/>
            <w10:anchorlock/>
          </v:shape>
          <o:OLEObject Type="Embed" ProgID="Equation.3" ShapeID="_x0000_i1069" DrawAspect="Content" ObjectID="_1468075902" r:id="rId306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ab/>
      </w:r>
      <w:r>
        <w:rPr>
          <w:rFonts w:hint="eastAsia" w:ascii="宋体" w:hAnsi="宋体"/>
          <w:sz w:val="24"/>
          <w:szCs w:val="28"/>
        </w:rPr>
        <w:t>④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由③④得：</w:t>
      </w:r>
      <w:r>
        <w:rPr>
          <w:rFonts w:ascii="宋体" w:hAnsi="宋体"/>
          <w:position w:val="-28"/>
          <w:sz w:val="24"/>
          <w:szCs w:val="28"/>
        </w:rPr>
        <w:object>
          <v:shape id="_x0000_i1070" o:spt="75" alt="高考资源网(ks5u.com),中国最大的高考网站,您身边的高考专家。" type="#_x0000_t75" style="height:36pt;width:63pt;" o:ole="t" filled="f" o:preferrelative="t" stroked="f" coordsize="21600,21600">
            <v:path/>
            <v:fill on="f" alignshape="1" focussize="0,0"/>
            <v:stroke on="f"/>
            <v:imagedata r:id="rId309" grayscale="f" bilevel="f" o:title=""/>
            <o:lock v:ext="edit" aspectratio="t"/>
            <w10:wrap type="none"/>
            <w10:anchorlock/>
          </v:shape>
          <o:OLEObject Type="Embed" ProgID="Equation.3" ShapeID="_x0000_i1070" DrawAspect="Content" ObjectID="_1468075903" r:id="rId30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 </w:t>
      </w:r>
      <w:r>
        <w:rPr>
          <w:rFonts w:ascii="宋体" w:hAnsi="宋体"/>
          <w:position w:val="-24"/>
          <w:sz w:val="24"/>
          <w:szCs w:val="28"/>
        </w:rPr>
        <w:object>
          <v:shape id="_x0000_i1071" o:spt="75" alt="高考资源网(ks5u.com),中国最大的高考网站,您身边的高考专家。" type="#_x0000_t75" style="height:34pt;width:57pt;" o:ole="t" filled="f" o:preferrelative="t" stroked="f" coordsize="21600,21600">
            <v:path/>
            <v:fill on="f" alignshape="1" focussize="0,0"/>
            <v:stroke on="f"/>
            <v:imagedata r:id="rId311" grayscale="f" bilevel="f" o:title=""/>
            <o:lock v:ext="edit" aspectratio="t"/>
            <w10:wrap type="none"/>
            <w10:anchorlock/>
          </v:shape>
          <o:OLEObject Type="Embed" ProgID="Equation.3" ShapeID="_x0000_i1071" DrawAspect="Content" ObjectID="_1468075904" r:id="rId310">
            <o:LockedField>false</o:LockedField>
          </o:OLEObject>
        </w:object>
      </w:r>
    </w:p>
    <w:p>
      <w:pPr>
        <w:pStyle w:val="5"/>
        <w:spacing w:line="240" w:lineRule="auto"/>
        <w:ind w:left="0"/>
        <w:rPr>
          <w:rFonts w:hint="eastAsia" w:ascii="宋体" w:hAnsi="宋体"/>
          <w:sz w:val="24"/>
          <w:szCs w:val="28"/>
        </w:rPr>
      </w:pPr>
    </w:p>
    <w:p>
      <w:pPr>
        <w:pStyle w:val="5"/>
        <w:spacing w:line="240" w:lineRule="auto"/>
        <w:ind w:left="0"/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36.</w:t>
      </w:r>
      <w:r>
        <w:rPr>
          <w:rFonts w:ascii="宋体" w:hAnsi="宋体"/>
          <w:sz w:val="24"/>
          <w:szCs w:val="28"/>
        </w:rPr>
        <w:t xml:space="preserve"> </w:t>
      </w:r>
      <w:r>
        <w:rPr>
          <w:rFonts w:hint="eastAsia" w:ascii="宋体" w:hAnsi="宋体"/>
          <w:sz w:val="24"/>
          <w:szCs w:val="28"/>
        </w:rPr>
        <w:t>考点：电磁感应、欧姆定律、并联电路规律、直线两点式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解析：（1）图像得出三点坐标o（0，0）b（15，0.1） c（45，0.4）由直线的两点式得I与ω关系式：</w:t>
      </w:r>
      <w:r>
        <w:rPr>
          <w:rFonts w:ascii="宋体" w:hAnsi="宋体"/>
          <w:position w:val="-60"/>
          <w:sz w:val="24"/>
          <w:szCs w:val="28"/>
        </w:rPr>
        <w:object>
          <v:shape id="_x0000_i1072" o:spt="75" alt="高考资源网(ks5u.com),中国最大的高考网站,您身边的高考专家。" type="#_x0000_t75" style="height:95.45pt;width:199.15pt;" o:ole="t" filled="f" o:preferrelative="t" stroked="f" coordsize="21600,21600">
            <v:path/>
            <v:fill on="f" alignshape="1" focussize="0,0"/>
            <v:stroke on="f"/>
            <v:imagedata r:id="rId313" grayscale="f" bilevel="f" o:title=""/>
            <o:lock v:ext="edit" aspectratio="t"/>
            <w10:wrap type="none"/>
            <w10:anchorlock/>
          </v:shape>
          <o:OLEObject Type="Embed" ProgID="Equation.3" ShapeID="_x0000_i1072" DrawAspect="Content" ObjectID="_1468075905" r:id="rId312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(2)圆盘切割产生的电动势为：</w:t>
      </w:r>
      <w:r>
        <w:rPr>
          <w:rFonts w:ascii="宋体" w:hAnsi="宋体"/>
          <w:position w:val="-24"/>
          <w:sz w:val="24"/>
          <w:szCs w:val="28"/>
        </w:rPr>
        <w:object>
          <v:shape id="_x0000_i1073" o:spt="75" alt="高考资源网(ks5u.com),中国最大的高考网站,您身边的高考专家。" type="#_x0000_t75" style="height:31pt;width:163pt;" o:ole="t" filled="f" o:preferrelative="t" stroked="f" coordsize="21600,21600">
            <v:path/>
            <v:fill on="f" alignshape="1" focussize="0,0"/>
            <v:stroke on="f"/>
            <v:imagedata r:id="rId315" grayscale="f" bilevel="f" o:title=""/>
            <o:lock v:ext="edit" aspectratio="t"/>
            <w10:wrap type="none"/>
            <w10:anchorlock/>
          </v:shape>
          <o:OLEObject Type="Embed" ProgID="Equation.3" ShapeID="_x0000_i1073" DrawAspect="Content" ObjectID="_1468075906" r:id="rId314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当ω=15rad/s时，E=0.3V；  当ω=45rad/s时，E=0.9V；电源忽略内阻故U</w:t>
      </w:r>
      <w:r>
        <w:rPr>
          <w:rFonts w:hint="eastAsia" w:ascii="宋体" w:hAnsi="宋体"/>
          <w:sz w:val="24"/>
          <w:szCs w:val="28"/>
          <w:vertAlign w:val="subscript"/>
        </w:rPr>
        <w:t>p</w:t>
      </w:r>
      <w:r>
        <w:rPr>
          <w:rFonts w:hint="eastAsia" w:ascii="宋体" w:hAnsi="宋体"/>
          <w:sz w:val="24"/>
          <w:szCs w:val="28"/>
        </w:rPr>
        <w:t>=E 可得：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U</w:t>
      </w:r>
      <w:r>
        <w:rPr>
          <w:rFonts w:hint="eastAsia" w:ascii="宋体" w:hAnsi="宋体"/>
          <w:sz w:val="24"/>
          <w:szCs w:val="28"/>
          <w:vertAlign w:val="subscript"/>
        </w:rPr>
        <w:t>b</w:t>
      </w:r>
      <w:r>
        <w:rPr>
          <w:rFonts w:hint="eastAsia" w:ascii="宋体" w:hAnsi="宋体"/>
          <w:sz w:val="24"/>
          <w:szCs w:val="28"/>
        </w:rPr>
        <w:t>=0.3v       U</w:t>
      </w:r>
      <w:r>
        <w:rPr>
          <w:rFonts w:hint="eastAsia" w:ascii="宋体" w:hAnsi="宋体"/>
          <w:sz w:val="24"/>
          <w:szCs w:val="28"/>
          <w:vertAlign w:val="subscript"/>
        </w:rPr>
        <w:t>c</w:t>
      </w:r>
      <w:r>
        <w:rPr>
          <w:rFonts w:hint="eastAsia" w:ascii="宋体" w:hAnsi="宋体"/>
          <w:sz w:val="24"/>
          <w:szCs w:val="28"/>
        </w:rPr>
        <w:t xml:space="preserve">=0.9v  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(3)由并联电路知识有：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14"/>
          <w:sz w:val="24"/>
          <w:szCs w:val="28"/>
        </w:rPr>
        <w:object>
          <v:shape id="_x0000_i1074" o:spt="75" alt="高考资源网(ks5u.com),中国最大的高考网站,您身边的高考专家。" type="#_x0000_t75" style="height:19pt;width:56pt;" o:ole="t" filled="f" o:preferrelative="t" stroked="f" coordsize="21600,21600">
            <v:path/>
            <v:fill on="f" alignshape="1" focussize="0,0"/>
            <v:stroke on="f"/>
            <v:imagedata r:id="rId317" grayscale="f" bilevel="f" o:title=""/>
            <o:lock v:ext="edit" aspectratio="t"/>
            <w10:wrap type="none"/>
            <w10:anchorlock/>
          </v:shape>
          <o:OLEObject Type="Embed" ProgID="Equation.3" ShapeID="_x0000_i1074" DrawAspect="Content" ObjectID="_1468075907" r:id="rId316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 xml:space="preserve"> ①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24"/>
          <w:sz w:val="24"/>
          <w:szCs w:val="28"/>
        </w:rPr>
        <w:object>
          <v:shape id="_x0000_i1075" o:spt="75" alt="高考资源网(ks5u.com),中国最大的高考网站,您身边的高考专家。" type="#_x0000_t75" style="height:31pt;width:39pt;" o:ole="t" filled="f" o:preferrelative="t" stroked="f" coordsize="21600,21600">
            <v:path/>
            <v:fill on="f" alignshape="1" focussize="0,0"/>
            <v:stroke on="f"/>
            <v:imagedata r:id="rId319" grayscale="f" bilevel="f" o:title=""/>
            <o:lock v:ext="edit" aspectratio="t"/>
            <w10:wrap type="none"/>
            <w10:anchorlock/>
          </v:shape>
          <o:OLEObject Type="Embed" ProgID="Equation.3" ShapeID="_x0000_i1075" DrawAspect="Content" ObjectID="_1468075908" r:id="rId318">
            <o:LockedField>false</o:LockedField>
          </o:OLEObject>
        </w:object>
      </w:r>
      <w:r>
        <w:rPr>
          <w:rFonts w:hint="eastAsia" w:ascii="宋体" w:hAnsi="宋体"/>
          <w:sz w:val="24"/>
          <w:szCs w:val="28"/>
        </w:rPr>
        <w:t>②</w: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hint="eastAsia" w:ascii="宋体" w:hAnsi="宋体"/>
          <w:sz w:val="24"/>
          <w:szCs w:val="28"/>
        </w:rPr>
        <w:t>由①②得</w:t>
      </w:r>
      <w:r>
        <w:rPr>
          <w:rFonts w:ascii="宋体" w:hAnsi="宋体"/>
          <w:position w:val="-24"/>
          <w:sz w:val="24"/>
          <w:szCs w:val="28"/>
        </w:rPr>
        <w:object>
          <v:shape id="_x0000_i1076" o:spt="75" alt="高考资源网(ks5u.com),中国最大的高考网站,您身边的高考专家。" type="#_x0000_t75" style="height:41.35pt;width:221.75pt;" o:ole="t" filled="f" o:preferrelative="t" stroked="f" coordsize="21600,21600">
            <v:path/>
            <v:fill on="f" alignshape="1" focussize="0,0"/>
            <v:stroke on="f"/>
            <v:imagedata r:id="rId321" grayscale="f" bilevel="f" o:title=""/>
            <o:lock v:ext="edit" aspectratio="t"/>
            <w10:wrap type="none"/>
            <w10:anchorlock/>
          </v:shape>
          <o:OLEObject Type="Embed" ProgID="Equation.3" ShapeID="_x0000_i1076" DrawAspect="Content" ObjectID="_1468075909" r:id="rId320">
            <o:LockedField>false</o:LockedField>
          </o:OLEObject>
        </w:object>
      </w:r>
    </w:p>
    <w:p>
      <w:pPr>
        <w:rPr>
          <w:rFonts w:hint="eastAsia" w:ascii="宋体" w:hAnsi="宋体"/>
          <w:sz w:val="24"/>
          <w:szCs w:val="28"/>
        </w:rPr>
      </w:pPr>
      <w:r>
        <w:rPr>
          <w:rFonts w:ascii="宋体" w:hAnsi="宋体"/>
          <w:position w:val="-46"/>
          <w:sz w:val="24"/>
          <w:szCs w:val="28"/>
        </w:rPr>
        <w:object>
          <v:shape id="_x0000_i1077" o:spt="75" alt="高考资源网(ks5u.com),中国最大的高考网站,您身边的高考专家。" type="#_x0000_t75" style="height:88.1pt;width:246.5pt;" o:ole="t" filled="f" o:preferrelative="t" stroked="f" coordsize="21600,21600">
            <v:path/>
            <v:fill on="f" alignshape="1" focussize="0,0"/>
            <v:stroke on="f"/>
            <v:imagedata r:id="rId323" grayscale="f" bilevel="f" o:title=""/>
            <o:lock v:ext="edit" aspectratio="t"/>
            <w10:wrap type="none"/>
            <w10:anchorlock/>
          </v:shape>
          <o:OLEObject Type="Embed" ProgID="Equation.3" ShapeID="_x0000_i1077" DrawAspect="Content" ObjectID="_1468075910" r:id="rId322">
            <o:LockedField>false</o:LockedField>
          </o:OLEObject>
        </w:objec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16C7D"/>
    <w:multiLevelType w:val="multilevel"/>
    <w:tmpl w:val="25E16C7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628E9"/>
    <w:rsid w:val="3F2628E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connector" idref="#_x0000_s2062"/>
        <o:r id="V:Rule2" type="connector" idref="#_x0000_s2063"/>
        <o:r id="V:Rule3" type="connector" idref="#_x0000_s2073"/>
        <o:r id="V:Rule4" type="connector" idref="#_x0000_s2074"/>
        <o:r id="V:Rule5" type="connector" idref="#_x0000_s2075"/>
        <o:r id="V:Rule6" type="connector" idref="#_x0000_s2076"/>
        <o:r id="V:Rule7" type="connector" idref="#_x0000_s2077"/>
        <o:r id="V:Rule8" type="connector" idref="#_x0000_s2078"/>
        <o:r id="V:Rule9" type="connector" idref="#_x0000_s2079"/>
        <o:r id="V:Rule10" type="connector" idref="#_x0000_s2087"/>
        <o:r id="V:Rule11" type="connector" idref="#_x0000_s2088"/>
        <o:r id="V:Rule12" type="connector" idref="#_x0000_s2089"/>
        <o:r id="V:Rule13" type="connector" idref="#_x0000_s2090"/>
        <o:r id="V:Rule14" type="connector" idref="#_x0000_s2091"/>
        <o:r id="V:Rule15" type="connector" idref="#_x0000_s2092"/>
        <o:r id="V:Rule16" type="connector" idref="#_x0000_s2125"/>
        <o:r id="V:Rule17" type="connector" idref="#_x0000_s2126"/>
        <o:r id="V:Rule18" type="arc" idref="#_x0000_s2127"/>
        <o:r id="V:Rule19" type="connector" idref="#_x0000_s2129"/>
        <o:r id="V:Rule20" type="connector" idref="#_x0000_s2134"/>
        <o:r id="V:Rule21" type="connector" idref="#_x0000_s2135"/>
        <o:r id="V:Rule22" type="connector" idref="#_x0000_s2136"/>
        <o:r id="V:Rule23" type="connector" idref="#_x0000_s2153"/>
        <o:r id="V:Rule24" type="connector" idref="#_x0000_s2154"/>
        <o:r id="V:Rule25" type="connector" idref="#_x0000_s2174"/>
        <o:r id="V:Rule26" type="connector" idref="#_x0000_s2179"/>
        <o:r id="V:Rule27" type="connector" idref="#_x0000_s2180"/>
        <o:r id="V:Rule28" type="connector" idref="#_x0000_s2181"/>
        <o:r id="V:Rule29" type="connector" idref="#_x0000_s2184"/>
        <o:r id="V:Rule30" type="connector" idref="#_x0000_s2197"/>
        <o:r id="V:Rule31" type="connector" idref="#_x0000_s2198"/>
        <o:r id="V:Rule32" type="connector" idref="#_x0000_s2200"/>
        <o:r id="V:Rule33" type="connector" idref="#_x0000_s2201"/>
        <o:r id="V:Rule34" type="connector" idref="#_x0000_s2202"/>
        <o:r id="V:Rule35" type="connector" idref="#_x0000_s2203"/>
        <o:r id="V:Rule36" type="connector" idref="#_x0000_s2204"/>
        <o:r id="V:Rule37" type="connector" idref="#_x0000_s2205"/>
        <o:r id="V:Rule38" type="connector" idref="#_x0000_s2206"/>
        <o:r id="V:Rule39" type="connector" idref="#_x0000_s2207"/>
        <o:r id="V:Rule40" type="connector" idref="#_x0000_s2209"/>
        <o:r id="V:Rule41" type="connector" idref="#_x0000_s2210"/>
        <o:r id="V:Rule42" type="connector" idref="#_x0000_s2211"/>
        <o:r id="V:Rule43" type="connector" idref="#_x0000_s2212"/>
        <o:r id="V:Rule44" type="connector" idref="#_x0000_s2213"/>
        <o:r id="V:Rule45" type="connector" idref="#_x0000_s2214"/>
        <o:r id="V:Rule46" type="connector" idref="#_x0000_s2215"/>
        <o:r id="V:Rule47" type="connector" idref="#_x0000_s2216"/>
        <o:r id="V:Rule48" type="connector" idref="#_x0000_s2217"/>
        <o:r id="V:Rule49" type="connector" idref="#_x0000_s2218"/>
        <o:r id="V:Rule50" type="connector" idref="#_x0000_s2219"/>
        <o:r id="V:Rule51" type="connector" idref="#_x0000_s2220"/>
        <o:r id="V:Rule52" type="connector" idref="#_x0000_s2221"/>
        <o:r id="V:Rule53" type="connector" idref="#_x0000_s2222"/>
        <o:r id="V:Rule54" type="connector" idref="#_x0000_s2223"/>
        <o:r id="V:Rule55" type="connector" idref="#_x0000_s2224"/>
        <o:r id="V:Rule56" type="connector" idref="#_x0000_s2257"/>
        <o:r id="V:Rule57" type="connector" idref="#_x0000_s2258"/>
        <o:r id="V:Rule58" type="connector" idref="#_x0000_s2262"/>
        <o:r id="V:Rule59" type="connector" idref="#_x0000_s2331"/>
        <o:r id="V:Rule60" type="connector" idref="#_x0000_s2332"/>
        <o:r id="V:Rule61" type="arc" idref="#_x0000_s2334"/>
        <o:r id="V:Rule62" type="connector" idref="#_x0000_s2335"/>
        <o:r id="V:Rule63" type="connector" idref="#_x0000_s2336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customStyle="1" w:styleId="5">
    <w:name w:val="列出段落"/>
    <w:basedOn w:val="1"/>
    <w:qFormat/>
    <w:uiPriority w:val="0"/>
    <w:pPr>
      <w:spacing w:line="240" w:lineRule="exact"/>
      <w:ind w:left="720"/>
      <w:contextualSpacing/>
    </w:pPr>
    <w:rPr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7.bin"/><Relationship Id="rId98" Type="http://schemas.openxmlformats.org/officeDocument/2006/relationships/image" Target="media/image49.wmf"/><Relationship Id="rId97" Type="http://schemas.openxmlformats.org/officeDocument/2006/relationships/oleObject" Target="embeddings/oleObject46.bin"/><Relationship Id="rId96" Type="http://schemas.openxmlformats.org/officeDocument/2006/relationships/image" Target="media/image48.wmf"/><Relationship Id="rId95" Type="http://schemas.openxmlformats.org/officeDocument/2006/relationships/oleObject" Target="embeddings/oleObject45.bin"/><Relationship Id="rId94" Type="http://schemas.openxmlformats.org/officeDocument/2006/relationships/image" Target="media/image47.wmf"/><Relationship Id="rId93" Type="http://schemas.openxmlformats.org/officeDocument/2006/relationships/oleObject" Target="embeddings/oleObject44.bin"/><Relationship Id="rId92" Type="http://schemas.openxmlformats.org/officeDocument/2006/relationships/image" Target="media/image46.wmf"/><Relationship Id="rId91" Type="http://schemas.openxmlformats.org/officeDocument/2006/relationships/oleObject" Target="embeddings/oleObject43.bin"/><Relationship Id="rId90" Type="http://schemas.openxmlformats.org/officeDocument/2006/relationships/image" Target="media/image45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2.bin"/><Relationship Id="rId88" Type="http://schemas.openxmlformats.org/officeDocument/2006/relationships/image" Target="media/image44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3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2.wmf"/><Relationship Id="rId83" Type="http://schemas.openxmlformats.org/officeDocument/2006/relationships/oleObject" Target="embeddings/oleObject39.bin"/><Relationship Id="rId82" Type="http://schemas.openxmlformats.org/officeDocument/2006/relationships/image" Target="media/image41.png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image" Target="media/image4.wmf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1.bin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image" Target="media/image3.jpeg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bmp"/><Relationship Id="rId50" Type="http://schemas.openxmlformats.org/officeDocument/2006/relationships/image" Target="media/image24.wmf"/><Relationship Id="rId5" Type="http://schemas.openxmlformats.org/officeDocument/2006/relationships/image" Target="media/image2.jpeg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jpe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6" Type="http://schemas.openxmlformats.org/officeDocument/2006/relationships/fontTable" Target="fontTable.xml"/><Relationship Id="rId325" Type="http://schemas.openxmlformats.org/officeDocument/2006/relationships/numbering" Target="numbering.xml"/><Relationship Id="rId324" Type="http://schemas.openxmlformats.org/officeDocument/2006/relationships/customXml" Target="../customXml/item1.xml"/><Relationship Id="rId323" Type="http://schemas.openxmlformats.org/officeDocument/2006/relationships/image" Target="media/image134.wmf"/><Relationship Id="rId322" Type="http://schemas.openxmlformats.org/officeDocument/2006/relationships/oleObject" Target="embeddings/oleObject186.bin"/><Relationship Id="rId321" Type="http://schemas.openxmlformats.org/officeDocument/2006/relationships/image" Target="media/image133.wmf"/><Relationship Id="rId320" Type="http://schemas.openxmlformats.org/officeDocument/2006/relationships/oleObject" Target="embeddings/oleObject185.bin"/><Relationship Id="rId32" Type="http://schemas.openxmlformats.org/officeDocument/2006/relationships/image" Target="media/image15.wmf"/><Relationship Id="rId319" Type="http://schemas.openxmlformats.org/officeDocument/2006/relationships/image" Target="media/image132.wmf"/><Relationship Id="rId318" Type="http://schemas.openxmlformats.org/officeDocument/2006/relationships/oleObject" Target="embeddings/oleObject184.bin"/><Relationship Id="rId317" Type="http://schemas.openxmlformats.org/officeDocument/2006/relationships/image" Target="media/image131.wmf"/><Relationship Id="rId316" Type="http://schemas.openxmlformats.org/officeDocument/2006/relationships/oleObject" Target="embeddings/oleObject183.bin"/><Relationship Id="rId315" Type="http://schemas.openxmlformats.org/officeDocument/2006/relationships/image" Target="media/image130.wmf"/><Relationship Id="rId314" Type="http://schemas.openxmlformats.org/officeDocument/2006/relationships/oleObject" Target="embeddings/oleObject182.bin"/><Relationship Id="rId313" Type="http://schemas.openxmlformats.org/officeDocument/2006/relationships/image" Target="media/image129.wmf"/><Relationship Id="rId312" Type="http://schemas.openxmlformats.org/officeDocument/2006/relationships/oleObject" Target="embeddings/oleObject181.bin"/><Relationship Id="rId311" Type="http://schemas.openxmlformats.org/officeDocument/2006/relationships/image" Target="media/image128.wmf"/><Relationship Id="rId310" Type="http://schemas.openxmlformats.org/officeDocument/2006/relationships/oleObject" Target="embeddings/oleObject180.bin"/><Relationship Id="rId31" Type="http://schemas.openxmlformats.org/officeDocument/2006/relationships/oleObject" Target="embeddings/oleObject14.bin"/><Relationship Id="rId309" Type="http://schemas.openxmlformats.org/officeDocument/2006/relationships/image" Target="media/image127.wmf"/><Relationship Id="rId308" Type="http://schemas.openxmlformats.org/officeDocument/2006/relationships/oleObject" Target="embeddings/oleObject179.bin"/><Relationship Id="rId307" Type="http://schemas.openxmlformats.org/officeDocument/2006/relationships/image" Target="media/image126.wmf"/><Relationship Id="rId306" Type="http://schemas.openxmlformats.org/officeDocument/2006/relationships/oleObject" Target="embeddings/oleObject178.bin"/><Relationship Id="rId305" Type="http://schemas.openxmlformats.org/officeDocument/2006/relationships/image" Target="media/image125.wmf"/><Relationship Id="rId304" Type="http://schemas.openxmlformats.org/officeDocument/2006/relationships/oleObject" Target="embeddings/oleObject177.bin"/><Relationship Id="rId303" Type="http://schemas.openxmlformats.org/officeDocument/2006/relationships/image" Target="media/image124.wmf"/><Relationship Id="rId302" Type="http://schemas.openxmlformats.org/officeDocument/2006/relationships/oleObject" Target="embeddings/oleObject176.bin"/><Relationship Id="rId301" Type="http://schemas.openxmlformats.org/officeDocument/2006/relationships/image" Target="media/image123.wmf"/><Relationship Id="rId300" Type="http://schemas.openxmlformats.org/officeDocument/2006/relationships/oleObject" Target="embeddings/oleObject175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9" Type="http://schemas.openxmlformats.org/officeDocument/2006/relationships/image" Target="media/image122.png"/><Relationship Id="rId298" Type="http://schemas.openxmlformats.org/officeDocument/2006/relationships/image" Target="media/image121.wmf"/><Relationship Id="rId297" Type="http://schemas.openxmlformats.org/officeDocument/2006/relationships/oleObject" Target="embeddings/oleObject174.bin"/><Relationship Id="rId296" Type="http://schemas.openxmlformats.org/officeDocument/2006/relationships/image" Target="media/image120.wmf"/><Relationship Id="rId295" Type="http://schemas.openxmlformats.org/officeDocument/2006/relationships/oleObject" Target="embeddings/oleObject173.bin"/><Relationship Id="rId294" Type="http://schemas.openxmlformats.org/officeDocument/2006/relationships/image" Target="media/image119.wmf"/><Relationship Id="rId293" Type="http://schemas.openxmlformats.org/officeDocument/2006/relationships/oleObject" Target="embeddings/oleObject172.bin"/><Relationship Id="rId292" Type="http://schemas.openxmlformats.org/officeDocument/2006/relationships/image" Target="media/image118.wmf"/><Relationship Id="rId291" Type="http://schemas.openxmlformats.org/officeDocument/2006/relationships/oleObject" Target="embeddings/oleObject171.bin"/><Relationship Id="rId290" Type="http://schemas.openxmlformats.org/officeDocument/2006/relationships/image" Target="media/image117.wmf"/><Relationship Id="rId29" Type="http://schemas.openxmlformats.org/officeDocument/2006/relationships/oleObject" Target="embeddings/oleObject13.bin"/><Relationship Id="rId289" Type="http://schemas.openxmlformats.org/officeDocument/2006/relationships/oleObject" Target="embeddings/oleObject170.bin"/><Relationship Id="rId288" Type="http://schemas.openxmlformats.org/officeDocument/2006/relationships/image" Target="media/image116.wmf"/><Relationship Id="rId287" Type="http://schemas.openxmlformats.org/officeDocument/2006/relationships/oleObject" Target="embeddings/oleObject169.bin"/><Relationship Id="rId286" Type="http://schemas.openxmlformats.org/officeDocument/2006/relationships/image" Target="media/image115.wmf"/><Relationship Id="rId285" Type="http://schemas.openxmlformats.org/officeDocument/2006/relationships/oleObject" Target="embeddings/oleObject168.bin"/><Relationship Id="rId284" Type="http://schemas.openxmlformats.org/officeDocument/2006/relationships/image" Target="media/image114.wmf"/><Relationship Id="rId283" Type="http://schemas.openxmlformats.org/officeDocument/2006/relationships/oleObject" Target="embeddings/oleObject167.bin"/><Relationship Id="rId282" Type="http://schemas.openxmlformats.org/officeDocument/2006/relationships/image" Target="media/image113.wmf"/><Relationship Id="rId281" Type="http://schemas.openxmlformats.org/officeDocument/2006/relationships/oleObject" Target="embeddings/oleObject166.bin"/><Relationship Id="rId280" Type="http://schemas.openxmlformats.org/officeDocument/2006/relationships/image" Target="media/image112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65.bin"/><Relationship Id="rId278" Type="http://schemas.openxmlformats.org/officeDocument/2006/relationships/image" Target="media/image111.wmf"/><Relationship Id="rId277" Type="http://schemas.openxmlformats.org/officeDocument/2006/relationships/oleObject" Target="embeddings/oleObject164.bin"/><Relationship Id="rId276" Type="http://schemas.openxmlformats.org/officeDocument/2006/relationships/image" Target="media/image110.wmf"/><Relationship Id="rId275" Type="http://schemas.openxmlformats.org/officeDocument/2006/relationships/oleObject" Target="embeddings/oleObject163.bin"/><Relationship Id="rId274" Type="http://schemas.openxmlformats.org/officeDocument/2006/relationships/image" Target="media/image109.wmf"/><Relationship Id="rId273" Type="http://schemas.openxmlformats.org/officeDocument/2006/relationships/oleObject" Target="embeddings/oleObject162.bin"/><Relationship Id="rId272" Type="http://schemas.openxmlformats.org/officeDocument/2006/relationships/image" Target="media/image108.wmf"/><Relationship Id="rId271" Type="http://schemas.openxmlformats.org/officeDocument/2006/relationships/oleObject" Target="embeddings/oleObject161.bin"/><Relationship Id="rId270" Type="http://schemas.openxmlformats.org/officeDocument/2006/relationships/image" Target="media/image107.wmf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60.bin"/><Relationship Id="rId268" Type="http://schemas.openxmlformats.org/officeDocument/2006/relationships/image" Target="media/image106.png"/><Relationship Id="rId267" Type="http://schemas.openxmlformats.org/officeDocument/2006/relationships/image" Target="media/image105.png"/><Relationship Id="rId266" Type="http://schemas.openxmlformats.org/officeDocument/2006/relationships/image" Target="media/image104.png"/><Relationship Id="rId265" Type="http://schemas.openxmlformats.org/officeDocument/2006/relationships/image" Target="media/image103.png"/><Relationship Id="rId264" Type="http://schemas.openxmlformats.org/officeDocument/2006/relationships/image" Target="media/image102.png"/><Relationship Id="rId263" Type="http://schemas.openxmlformats.org/officeDocument/2006/relationships/image" Target="media/image101.wmf"/><Relationship Id="rId262" Type="http://schemas.openxmlformats.org/officeDocument/2006/relationships/oleObject" Target="embeddings/oleObject159.bin"/><Relationship Id="rId261" Type="http://schemas.openxmlformats.org/officeDocument/2006/relationships/image" Target="media/image100.wmf"/><Relationship Id="rId260" Type="http://schemas.openxmlformats.org/officeDocument/2006/relationships/oleObject" Target="embeddings/oleObject158.bin"/><Relationship Id="rId26" Type="http://schemas.openxmlformats.org/officeDocument/2006/relationships/image" Target="media/image12.wmf"/><Relationship Id="rId259" Type="http://schemas.openxmlformats.org/officeDocument/2006/relationships/image" Target="media/image99.wmf"/><Relationship Id="rId258" Type="http://schemas.openxmlformats.org/officeDocument/2006/relationships/oleObject" Target="embeddings/oleObject157.bin"/><Relationship Id="rId257" Type="http://schemas.openxmlformats.org/officeDocument/2006/relationships/image" Target="media/image98.wmf"/><Relationship Id="rId256" Type="http://schemas.openxmlformats.org/officeDocument/2006/relationships/oleObject" Target="embeddings/oleObject156.bin"/><Relationship Id="rId255" Type="http://schemas.openxmlformats.org/officeDocument/2006/relationships/image" Target="media/image97.wmf"/><Relationship Id="rId254" Type="http://schemas.openxmlformats.org/officeDocument/2006/relationships/oleObject" Target="embeddings/oleObject155.bin"/><Relationship Id="rId253" Type="http://schemas.openxmlformats.org/officeDocument/2006/relationships/image" Target="media/image96.wmf"/><Relationship Id="rId252" Type="http://schemas.openxmlformats.org/officeDocument/2006/relationships/oleObject" Target="embeddings/oleObject154.bin"/><Relationship Id="rId251" Type="http://schemas.openxmlformats.org/officeDocument/2006/relationships/image" Target="media/image95.wmf"/><Relationship Id="rId250" Type="http://schemas.openxmlformats.org/officeDocument/2006/relationships/oleObject" Target="embeddings/oleObject153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94.wmf"/><Relationship Id="rId248" Type="http://schemas.openxmlformats.org/officeDocument/2006/relationships/oleObject" Target="embeddings/oleObject152.bin"/><Relationship Id="rId247" Type="http://schemas.openxmlformats.org/officeDocument/2006/relationships/image" Target="media/image93.wmf"/><Relationship Id="rId246" Type="http://schemas.openxmlformats.org/officeDocument/2006/relationships/oleObject" Target="embeddings/oleObject151.bin"/><Relationship Id="rId245" Type="http://schemas.openxmlformats.org/officeDocument/2006/relationships/image" Target="media/image92.wmf"/><Relationship Id="rId244" Type="http://schemas.openxmlformats.org/officeDocument/2006/relationships/oleObject" Target="embeddings/oleObject150.bin"/><Relationship Id="rId243" Type="http://schemas.openxmlformats.org/officeDocument/2006/relationships/image" Target="media/image91.wmf"/><Relationship Id="rId242" Type="http://schemas.openxmlformats.org/officeDocument/2006/relationships/oleObject" Target="embeddings/oleObject149.bin"/><Relationship Id="rId241" Type="http://schemas.openxmlformats.org/officeDocument/2006/relationships/image" Target="media/image90.wmf"/><Relationship Id="rId240" Type="http://schemas.openxmlformats.org/officeDocument/2006/relationships/oleObject" Target="embeddings/oleObject148.bin"/><Relationship Id="rId24" Type="http://schemas.openxmlformats.org/officeDocument/2006/relationships/image" Target="media/image11.wmf"/><Relationship Id="rId239" Type="http://schemas.openxmlformats.org/officeDocument/2006/relationships/image" Target="media/image89.wmf"/><Relationship Id="rId238" Type="http://schemas.openxmlformats.org/officeDocument/2006/relationships/oleObject" Target="embeddings/oleObject147.bin"/><Relationship Id="rId237" Type="http://schemas.openxmlformats.org/officeDocument/2006/relationships/image" Target="media/image88.wmf"/><Relationship Id="rId236" Type="http://schemas.openxmlformats.org/officeDocument/2006/relationships/oleObject" Target="embeddings/oleObject146.bin"/><Relationship Id="rId235" Type="http://schemas.openxmlformats.org/officeDocument/2006/relationships/image" Target="media/image87.wmf"/><Relationship Id="rId234" Type="http://schemas.openxmlformats.org/officeDocument/2006/relationships/oleObject" Target="embeddings/oleObject145.bin"/><Relationship Id="rId233" Type="http://schemas.openxmlformats.org/officeDocument/2006/relationships/image" Target="media/image86.wmf"/><Relationship Id="rId232" Type="http://schemas.openxmlformats.org/officeDocument/2006/relationships/oleObject" Target="embeddings/oleObject144.bin"/><Relationship Id="rId231" Type="http://schemas.openxmlformats.org/officeDocument/2006/relationships/image" Target="media/image85.wmf"/><Relationship Id="rId230" Type="http://schemas.openxmlformats.org/officeDocument/2006/relationships/oleObject" Target="embeddings/oleObject143.bin"/><Relationship Id="rId23" Type="http://schemas.openxmlformats.org/officeDocument/2006/relationships/oleObject" Target="embeddings/oleObject10.bin"/><Relationship Id="rId229" Type="http://schemas.openxmlformats.org/officeDocument/2006/relationships/image" Target="media/image84.wmf"/><Relationship Id="rId228" Type="http://schemas.openxmlformats.org/officeDocument/2006/relationships/oleObject" Target="embeddings/oleObject142.bin"/><Relationship Id="rId227" Type="http://schemas.openxmlformats.org/officeDocument/2006/relationships/image" Target="media/image83.wmf"/><Relationship Id="rId226" Type="http://schemas.openxmlformats.org/officeDocument/2006/relationships/oleObject" Target="embeddings/oleObject141.bin"/><Relationship Id="rId225" Type="http://schemas.openxmlformats.org/officeDocument/2006/relationships/image" Target="media/image82.wmf"/><Relationship Id="rId224" Type="http://schemas.openxmlformats.org/officeDocument/2006/relationships/oleObject" Target="embeddings/oleObject140.bin"/><Relationship Id="rId223" Type="http://schemas.openxmlformats.org/officeDocument/2006/relationships/image" Target="media/image81.wmf"/><Relationship Id="rId222" Type="http://schemas.openxmlformats.org/officeDocument/2006/relationships/oleObject" Target="embeddings/oleObject139.bin"/><Relationship Id="rId221" Type="http://schemas.openxmlformats.org/officeDocument/2006/relationships/image" Target="media/image80.wmf"/><Relationship Id="rId220" Type="http://schemas.openxmlformats.org/officeDocument/2006/relationships/oleObject" Target="embeddings/oleObject138.bin"/><Relationship Id="rId22" Type="http://schemas.openxmlformats.org/officeDocument/2006/relationships/oleObject" Target="embeddings/oleObject9.bin"/><Relationship Id="rId219" Type="http://schemas.openxmlformats.org/officeDocument/2006/relationships/image" Target="media/image79.wmf"/><Relationship Id="rId218" Type="http://schemas.openxmlformats.org/officeDocument/2006/relationships/oleObject" Target="embeddings/oleObject137.bin"/><Relationship Id="rId217" Type="http://schemas.openxmlformats.org/officeDocument/2006/relationships/oleObject" Target="embeddings/oleObject136.bin"/><Relationship Id="rId216" Type="http://schemas.openxmlformats.org/officeDocument/2006/relationships/oleObject" Target="embeddings/oleObject135.bin"/><Relationship Id="rId215" Type="http://schemas.openxmlformats.org/officeDocument/2006/relationships/oleObject" Target="embeddings/oleObject134.bin"/><Relationship Id="rId214" Type="http://schemas.openxmlformats.org/officeDocument/2006/relationships/oleObject" Target="embeddings/oleObject133.bin"/><Relationship Id="rId213" Type="http://schemas.openxmlformats.org/officeDocument/2006/relationships/oleObject" Target="embeddings/oleObject132.bin"/><Relationship Id="rId212" Type="http://schemas.openxmlformats.org/officeDocument/2006/relationships/oleObject" Target="embeddings/oleObject131.bin"/><Relationship Id="rId211" Type="http://schemas.openxmlformats.org/officeDocument/2006/relationships/oleObject" Target="embeddings/oleObject130.bin"/><Relationship Id="rId210" Type="http://schemas.openxmlformats.org/officeDocument/2006/relationships/oleObject" Target="embeddings/oleObject129.bin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28.bin"/><Relationship Id="rId208" Type="http://schemas.openxmlformats.org/officeDocument/2006/relationships/oleObject" Target="embeddings/oleObject127.bin"/><Relationship Id="rId207" Type="http://schemas.openxmlformats.org/officeDocument/2006/relationships/oleObject" Target="embeddings/oleObject126.bin"/><Relationship Id="rId206" Type="http://schemas.openxmlformats.org/officeDocument/2006/relationships/oleObject" Target="embeddings/oleObject125.bin"/><Relationship Id="rId205" Type="http://schemas.openxmlformats.org/officeDocument/2006/relationships/oleObject" Target="embeddings/oleObject124.bin"/><Relationship Id="rId204" Type="http://schemas.openxmlformats.org/officeDocument/2006/relationships/oleObject" Target="embeddings/oleObject123.bin"/><Relationship Id="rId203" Type="http://schemas.openxmlformats.org/officeDocument/2006/relationships/oleObject" Target="embeddings/oleObject122.bin"/><Relationship Id="rId202" Type="http://schemas.openxmlformats.org/officeDocument/2006/relationships/oleObject" Target="embeddings/oleObject121.bin"/><Relationship Id="rId201" Type="http://schemas.openxmlformats.org/officeDocument/2006/relationships/oleObject" Target="embeddings/oleObject120.bin"/><Relationship Id="rId200" Type="http://schemas.openxmlformats.org/officeDocument/2006/relationships/oleObject" Target="embeddings/oleObject119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oleObject" Target="embeddings/oleObject117.bin"/><Relationship Id="rId197" Type="http://schemas.openxmlformats.org/officeDocument/2006/relationships/oleObject" Target="embeddings/oleObject116.bin"/><Relationship Id="rId196" Type="http://schemas.openxmlformats.org/officeDocument/2006/relationships/oleObject" Target="embeddings/oleObject115.bin"/><Relationship Id="rId195" Type="http://schemas.openxmlformats.org/officeDocument/2006/relationships/oleObject" Target="embeddings/oleObject114.bin"/><Relationship Id="rId194" Type="http://schemas.openxmlformats.org/officeDocument/2006/relationships/oleObject" Target="embeddings/oleObject113.bin"/><Relationship Id="rId193" Type="http://schemas.openxmlformats.org/officeDocument/2006/relationships/oleObject" Target="embeddings/oleObject112.bin"/><Relationship Id="rId192" Type="http://schemas.openxmlformats.org/officeDocument/2006/relationships/oleObject" Target="embeddings/oleObject111.bin"/><Relationship Id="rId191" Type="http://schemas.openxmlformats.org/officeDocument/2006/relationships/oleObject" Target="embeddings/oleObject110.bin"/><Relationship Id="rId190" Type="http://schemas.openxmlformats.org/officeDocument/2006/relationships/oleObject" Target="embeddings/oleObject109.bin"/><Relationship Id="rId19" Type="http://schemas.openxmlformats.org/officeDocument/2006/relationships/oleObject" Target="embeddings/oleObject6.bin"/><Relationship Id="rId189" Type="http://schemas.openxmlformats.org/officeDocument/2006/relationships/oleObject" Target="embeddings/oleObject108.bin"/><Relationship Id="rId188" Type="http://schemas.openxmlformats.org/officeDocument/2006/relationships/oleObject" Target="embeddings/oleObject107.bin"/><Relationship Id="rId187" Type="http://schemas.openxmlformats.org/officeDocument/2006/relationships/oleObject" Target="embeddings/oleObject106.bin"/><Relationship Id="rId186" Type="http://schemas.openxmlformats.org/officeDocument/2006/relationships/oleObject" Target="embeddings/oleObject105.bin"/><Relationship Id="rId185" Type="http://schemas.openxmlformats.org/officeDocument/2006/relationships/oleObject" Target="embeddings/oleObject104.bin"/><Relationship Id="rId184" Type="http://schemas.openxmlformats.org/officeDocument/2006/relationships/oleObject" Target="embeddings/oleObject103.bin"/><Relationship Id="rId183" Type="http://schemas.openxmlformats.org/officeDocument/2006/relationships/oleObject" Target="embeddings/oleObject102.bin"/><Relationship Id="rId182" Type="http://schemas.openxmlformats.org/officeDocument/2006/relationships/oleObject" Target="embeddings/oleObject101.bin"/><Relationship Id="rId181" Type="http://schemas.openxmlformats.org/officeDocument/2006/relationships/oleObject" Target="embeddings/oleObject100.bin"/><Relationship Id="rId180" Type="http://schemas.openxmlformats.org/officeDocument/2006/relationships/oleObject" Target="embeddings/oleObject99.bin"/><Relationship Id="rId18" Type="http://schemas.openxmlformats.org/officeDocument/2006/relationships/oleObject" Target="embeddings/oleObject5.bin"/><Relationship Id="rId179" Type="http://schemas.openxmlformats.org/officeDocument/2006/relationships/oleObject" Target="embeddings/oleObject98.bin"/><Relationship Id="rId178" Type="http://schemas.openxmlformats.org/officeDocument/2006/relationships/oleObject" Target="embeddings/oleObject97.bin"/><Relationship Id="rId177" Type="http://schemas.openxmlformats.org/officeDocument/2006/relationships/oleObject" Target="embeddings/oleObject96.bin"/><Relationship Id="rId176" Type="http://schemas.openxmlformats.org/officeDocument/2006/relationships/oleObject" Target="embeddings/oleObject95.bin"/><Relationship Id="rId175" Type="http://schemas.openxmlformats.org/officeDocument/2006/relationships/oleObject" Target="embeddings/oleObject94.bin"/><Relationship Id="rId174" Type="http://schemas.openxmlformats.org/officeDocument/2006/relationships/oleObject" Target="embeddings/oleObject93.bin"/><Relationship Id="rId173" Type="http://schemas.openxmlformats.org/officeDocument/2006/relationships/oleObject" Target="embeddings/oleObject92.bin"/><Relationship Id="rId172" Type="http://schemas.openxmlformats.org/officeDocument/2006/relationships/oleObject" Target="embeddings/oleObject91.bin"/><Relationship Id="rId171" Type="http://schemas.openxmlformats.org/officeDocument/2006/relationships/oleObject" Target="embeddings/oleObject90.bin"/><Relationship Id="rId170" Type="http://schemas.openxmlformats.org/officeDocument/2006/relationships/oleObject" Target="embeddings/oleObject89.bin"/><Relationship Id="rId17" Type="http://schemas.openxmlformats.org/officeDocument/2006/relationships/oleObject" Target="embeddings/oleObject4.bin"/><Relationship Id="rId169" Type="http://schemas.openxmlformats.org/officeDocument/2006/relationships/oleObject" Target="embeddings/oleObject88.bin"/><Relationship Id="rId168" Type="http://schemas.openxmlformats.org/officeDocument/2006/relationships/oleObject" Target="embeddings/oleObject87.bin"/><Relationship Id="rId167" Type="http://schemas.openxmlformats.org/officeDocument/2006/relationships/oleObject" Target="embeddings/oleObject86.bin"/><Relationship Id="rId166" Type="http://schemas.openxmlformats.org/officeDocument/2006/relationships/oleObject" Target="embeddings/oleObject85.bin"/><Relationship Id="rId165" Type="http://schemas.openxmlformats.org/officeDocument/2006/relationships/oleObject" Target="embeddings/oleObject84.bin"/><Relationship Id="rId164" Type="http://schemas.openxmlformats.org/officeDocument/2006/relationships/oleObject" Target="embeddings/oleObject83.bin"/><Relationship Id="rId163" Type="http://schemas.openxmlformats.org/officeDocument/2006/relationships/oleObject" Target="embeddings/oleObject82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1.bin"/><Relationship Id="rId160" Type="http://schemas.openxmlformats.org/officeDocument/2006/relationships/oleObject" Target="embeddings/oleObject80.bin"/><Relationship Id="rId16" Type="http://schemas.openxmlformats.org/officeDocument/2006/relationships/image" Target="media/image10.wmf"/><Relationship Id="rId159" Type="http://schemas.openxmlformats.org/officeDocument/2006/relationships/oleObject" Target="embeddings/oleObject79.bin"/><Relationship Id="rId158" Type="http://schemas.openxmlformats.org/officeDocument/2006/relationships/oleObject" Target="embeddings/oleObject78.bin"/><Relationship Id="rId157" Type="http://schemas.openxmlformats.org/officeDocument/2006/relationships/oleObject" Target="embeddings/oleObject77.bin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3.bin"/><Relationship Id="rId15" Type="http://schemas.openxmlformats.org/officeDocument/2006/relationships/oleObject" Target="embeddings/oleObject3.bin"/><Relationship Id="rId149" Type="http://schemas.openxmlformats.org/officeDocument/2006/relationships/image" Target="media/image74.wmf"/><Relationship Id="rId148" Type="http://schemas.openxmlformats.org/officeDocument/2006/relationships/oleObject" Target="embeddings/oleObject72.bin"/><Relationship Id="rId147" Type="http://schemas.openxmlformats.org/officeDocument/2006/relationships/oleObject" Target="embeddings/oleObject71.bin"/><Relationship Id="rId146" Type="http://schemas.openxmlformats.org/officeDocument/2006/relationships/image" Target="media/image73.wmf"/><Relationship Id="rId145" Type="http://schemas.openxmlformats.org/officeDocument/2006/relationships/oleObject" Target="embeddings/oleObject70.bin"/><Relationship Id="rId144" Type="http://schemas.openxmlformats.org/officeDocument/2006/relationships/image" Target="media/image72.wmf"/><Relationship Id="rId143" Type="http://schemas.openxmlformats.org/officeDocument/2006/relationships/oleObject" Target="embeddings/oleObject69.bin"/><Relationship Id="rId142" Type="http://schemas.openxmlformats.org/officeDocument/2006/relationships/image" Target="media/image71.wmf"/><Relationship Id="rId141" Type="http://schemas.openxmlformats.org/officeDocument/2006/relationships/oleObject" Target="embeddings/oleObject68.bin"/><Relationship Id="rId140" Type="http://schemas.openxmlformats.org/officeDocument/2006/relationships/image" Target="media/image70.wmf"/><Relationship Id="rId14" Type="http://schemas.openxmlformats.org/officeDocument/2006/relationships/image" Target="media/image9.png"/><Relationship Id="rId139" Type="http://schemas.openxmlformats.org/officeDocument/2006/relationships/oleObject" Target="embeddings/oleObject67.bin"/><Relationship Id="rId138" Type="http://schemas.openxmlformats.org/officeDocument/2006/relationships/image" Target="media/image69.wmf"/><Relationship Id="rId137" Type="http://schemas.openxmlformats.org/officeDocument/2006/relationships/oleObject" Target="embeddings/oleObject66.bin"/><Relationship Id="rId136" Type="http://schemas.openxmlformats.org/officeDocument/2006/relationships/image" Target="media/image68.wmf"/><Relationship Id="rId135" Type="http://schemas.openxmlformats.org/officeDocument/2006/relationships/oleObject" Target="embeddings/oleObject65.bin"/><Relationship Id="rId134" Type="http://schemas.openxmlformats.org/officeDocument/2006/relationships/image" Target="media/image67.wmf"/><Relationship Id="rId133" Type="http://schemas.openxmlformats.org/officeDocument/2006/relationships/oleObject" Target="embeddings/oleObject64.bin"/><Relationship Id="rId132" Type="http://schemas.openxmlformats.org/officeDocument/2006/relationships/image" Target="media/image66.wmf"/><Relationship Id="rId131" Type="http://schemas.openxmlformats.org/officeDocument/2006/relationships/oleObject" Target="embeddings/oleObject63.bin"/><Relationship Id="rId130" Type="http://schemas.openxmlformats.org/officeDocument/2006/relationships/image" Target="media/image65.wmf"/><Relationship Id="rId13" Type="http://schemas.openxmlformats.org/officeDocument/2006/relationships/image" Target="media/image8.png"/><Relationship Id="rId129" Type="http://schemas.openxmlformats.org/officeDocument/2006/relationships/oleObject" Target="embeddings/oleObject62.bin"/><Relationship Id="rId128" Type="http://schemas.openxmlformats.org/officeDocument/2006/relationships/image" Target="media/image64.wmf"/><Relationship Id="rId127" Type="http://schemas.openxmlformats.org/officeDocument/2006/relationships/oleObject" Target="embeddings/oleObject61.bin"/><Relationship Id="rId126" Type="http://schemas.openxmlformats.org/officeDocument/2006/relationships/image" Target="media/image63.wmf"/><Relationship Id="rId125" Type="http://schemas.openxmlformats.org/officeDocument/2006/relationships/oleObject" Target="embeddings/oleObject60.bin"/><Relationship Id="rId124" Type="http://schemas.openxmlformats.org/officeDocument/2006/relationships/image" Target="media/image62.wmf"/><Relationship Id="rId123" Type="http://schemas.openxmlformats.org/officeDocument/2006/relationships/oleObject" Target="embeddings/oleObject59.bin"/><Relationship Id="rId122" Type="http://schemas.openxmlformats.org/officeDocument/2006/relationships/image" Target="media/image61.wmf"/><Relationship Id="rId121" Type="http://schemas.openxmlformats.org/officeDocument/2006/relationships/oleObject" Target="embeddings/oleObject58.bin"/><Relationship Id="rId120" Type="http://schemas.openxmlformats.org/officeDocument/2006/relationships/image" Target="media/image60.wmf"/><Relationship Id="rId12" Type="http://schemas.openxmlformats.org/officeDocument/2006/relationships/image" Target="media/image7.png"/><Relationship Id="rId119" Type="http://schemas.openxmlformats.org/officeDocument/2006/relationships/oleObject" Target="embeddings/oleObject57.bin"/><Relationship Id="rId118" Type="http://schemas.openxmlformats.org/officeDocument/2006/relationships/image" Target="media/image59.wmf"/><Relationship Id="rId117" Type="http://schemas.openxmlformats.org/officeDocument/2006/relationships/oleObject" Target="embeddings/oleObject56.bin"/><Relationship Id="rId116" Type="http://schemas.openxmlformats.org/officeDocument/2006/relationships/image" Target="media/image58.wmf"/><Relationship Id="rId115" Type="http://schemas.openxmlformats.org/officeDocument/2006/relationships/oleObject" Target="embeddings/oleObject55.bin"/><Relationship Id="rId114" Type="http://schemas.openxmlformats.org/officeDocument/2006/relationships/image" Target="media/image57.wmf"/><Relationship Id="rId113" Type="http://schemas.openxmlformats.org/officeDocument/2006/relationships/oleObject" Target="embeddings/oleObject54.bin"/><Relationship Id="rId112" Type="http://schemas.openxmlformats.org/officeDocument/2006/relationships/image" Target="media/image56.wmf"/><Relationship Id="rId111" Type="http://schemas.openxmlformats.org/officeDocument/2006/relationships/oleObject" Target="embeddings/oleObject53.bin"/><Relationship Id="rId110" Type="http://schemas.openxmlformats.org/officeDocument/2006/relationships/image" Target="media/image55.wmf"/><Relationship Id="rId11" Type="http://schemas.openxmlformats.org/officeDocument/2006/relationships/image" Target="media/image6.jpeg"/><Relationship Id="rId109" Type="http://schemas.openxmlformats.org/officeDocument/2006/relationships/oleObject" Target="embeddings/oleObject52.bin"/><Relationship Id="rId108" Type="http://schemas.openxmlformats.org/officeDocument/2006/relationships/image" Target="media/image54.wmf"/><Relationship Id="rId107" Type="http://schemas.openxmlformats.org/officeDocument/2006/relationships/oleObject" Target="embeddings/oleObject51.bin"/><Relationship Id="rId106" Type="http://schemas.openxmlformats.org/officeDocument/2006/relationships/image" Target="media/image53.wmf"/><Relationship Id="rId105" Type="http://schemas.openxmlformats.org/officeDocument/2006/relationships/oleObject" Target="embeddings/oleObject50.bin"/><Relationship Id="rId104" Type="http://schemas.openxmlformats.org/officeDocument/2006/relationships/image" Target="media/image52.wmf"/><Relationship Id="rId103" Type="http://schemas.openxmlformats.org/officeDocument/2006/relationships/oleObject" Target="embeddings/oleObject49.bin"/><Relationship Id="rId102" Type="http://schemas.openxmlformats.org/officeDocument/2006/relationships/image" Target="media/image51.wmf"/><Relationship Id="rId101" Type="http://schemas.openxmlformats.org/officeDocument/2006/relationships/oleObject" Target="embeddings/oleObject48.bin"/><Relationship Id="rId100" Type="http://schemas.openxmlformats.org/officeDocument/2006/relationships/image" Target="media/image50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zi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60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61"/>
    <customShpInfo spid="_x0000_s2059"/>
    <customShpInfo spid="_x0000_s2101"/>
    <customShpInfo spid="_x0000_s2102"/>
    <customShpInfo spid="_x0000_s2103"/>
    <customShpInfo spid="_x0000_s2105"/>
    <customShpInfo spid="_x0000_s2106"/>
    <customShpInfo spid="_x0000_s2109"/>
    <customShpInfo spid="_x0000_s2110"/>
    <customShpInfo spid="_x0000_s2108"/>
    <customShpInfo spid="_x0000_s2112"/>
    <customShpInfo spid="_x0000_s2113"/>
    <customShpInfo spid="_x0000_s2111"/>
    <customShpInfo spid="_x0000_s2107"/>
    <customShpInfo spid="_x0000_s2104"/>
    <customShpInfo spid="_x0000_s2114"/>
    <customShpInfo spid="_x0000_s2115"/>
    <customShpInfo spid="_x0000_s2117"/>
    <customShpInfo spid="_x0000_s2118"/>
    <customShpInfo spid="_x0000_s2119"/>
    <customShpInfo spid="_x0000_s2116"/>
    <customShpInfo spid="_x0000_s2120"/>
    <customShpInfo spid="_x0000_s2121"/>
    <customShpInfo spid="_x0000_s2122"/>
    <customShpInfo spid="_x0000_s2123"/>
    <customShpInfo spid="_x0000_s2124"/>
    <customShpInfo spid="_x0000_s2125"/>
    <customShpInfo spid="_x0000_s2126"/>
    <customShpInfo spid="_x0000_s2127"/>
    <customShpInfo spid="_x0000_s2128"/>
    <customShpInfo spid="_x0000_s2129"/>
    <customShpInfo spid="_x0000_s2100"/>
    <customShpInfo spid="_x0000_s2132"/>
    <customShpInfo spid="_x0000_s2133"/>
    <customShpInfo spid="_x0000_s2134"/>
    <customShpInfo spid="_x0000_s2135"/>
    <customShpInfo spid="_x0000_s2136"/>
    <customShpInfo spid="_x0000_s2138"/>
    <customShpInfo spid="_x0000_s2140"/>
    <customShpInfo spid="_x0000_s2141"/>
    <customShpInfo spid="_x0000_s2139"/>
    <customShpInfo spid="_x0000_s2137"/>
    <customShpInfo spid="_x0000_s2142"/>
    <customShpInfo spid="_x0000_s2143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51"/>
    <customShpInfo spid="_x0000_s2152"/>
    <customShpInfo spid="_x0000_s2153"/>
    <customShpInfo spid="_x0000_s2154"/>
    <customShpInfo spid="_x0000_s2156"/>
    <customShpInfo spid="_x0000_s2158"/>
    <customShpInfo spid="_x0000_s2159"/>
    <customShpInfo spid="_x0000_s2157"/>
    <customShpInfo spid="_x0000_s2155"/>
    <customShpInfo spid="_x0000_s2160"/>
    <customShpInfo spid="_x0000_s2162"/>
    <customShpInfo spid="_x0000_s2163"/>
    <customShpInfo spid="_x0000_s2164"/>
    <customShpInfo spid="_x0000_s2161"/>
    <customShpInfo spid="_x0000_s2165"/>
    <customShpInfo spid="_x0000_s2166"/>
    <customShpInfo spid="_x0000_s2167"/>
    <customShpInfo spid="_x0000_s2131"/>
    <customShpInfo spid="_x0000_s2168"/>
    <customShpInfo spid="_x0000_s2130"/>
    <customShpInfo spid="_x0000_s2172"/>
    <customShpInfo spid="_x0000_s2173"/>
    <customShpInfo spid="_x0000_s2171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84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70"/>
    <customShpInfo spid="_x0000_s2193"/>
    <customShpInfo spid="_x0000_s2169"/>
    <customShpInfo spid="_x0000_s2197"/>
    <customShpInfo spid="_x0000_s2198"/>
    <customShpInfo spid="_x0000_s2200"/>
    <customShpInfo spid="_x0000_s2201"/>
    <customShpInfo spid="_x0000_s2202"/>
    <customShpInfo spid="_x0000_s2203"/>
    <customShpInfo spid="_x0000_s2204"/>
    <customShpInfo spid="_x0000_s2205"/>
    <customShpInfo spid="_x0000_s2206"/>
    <customShpInfo spid="_x0000_s2207"/>
    <customShpInfo spid="_x0000_s2199"/>
    <customShpInfo spid="_x0000_s2209"/>
    <customShpInfo spid="_x0000_s2210"/>
    <customShpInfo spid="_x0000_s2211"/>
    <customShpInfo spid="_x0000_s2212"/>
    <customShpInfo spid="_x0000_s2213"/>
    <customShpInfo spid="_x0000_s2214"/>
    <customShpInfo spid="_x0000_s2215"/>
    <customShpInfo spid="_x0000_s2216"/>
    <customShpInfo spid="_x0000_s2208"/>
    <customShpInfo spid="_x0000_s2217"/>
    <customShpInfo spid="_x0000_s2218"/>
    <customShpInfo spid="_x0000_s2219"/>
    <customShpInfo spid="_x0000_s2220"/>
    <customShpInfo spid="_x0000_s2221"/>
    <customShpInfo spid="_x0000_s2222"/>
    <customShpInfo spid="_x0000_s2223"/>
    <customShpInfo spid="_x0000_s2224"/>
    <customShpInfo spid="_x0000_s2225"/>
    <customShpInfo spid="_x0000_s2226"/>
    <customShpInfo spid="_x0000_s2227"/>
    <customShpInfo spid="_x0000_s2228"/>
    <customShpInfo spid="_x0000_s2229"/>
    <customShpInfo spid="_x0000_s2230"/>
    <customShpInfo spid="_x0000_s2231"/>
    <customShpInfo spid="_x0000_s2232"/>
    <customShpInfo spid="_x0000_s2233"/>
    <customShpInfo spid="_x0000_s2234"/>
    <customShpInfo spid="_x0000_s2235"/>
    <customShpInfo spid="_x0000_s2236"/>
    <customShpInfo spid="_x0000_s2237"/>
    <customShpInfo spid="_x0000_s2238"/>
    <customShpInfo spid="_x0000_s2239"/>
    <customShpInfo spid="_x0000_s2240"/>
    <customShpInfo spid="_x0000_s2241"/>
    <customShpInfo spid="_x0000_s2242"/>
    <customShpInfo spid="_x0000_s2243"/>
    <customShpInfo spid="_x0000_s2244"/>
    <customShpInfo spid="_x0000_s2245"/>
    <customShpInfo spid="_x0000_s2246"/>
    <customShpInfo spid="_x0000_s2196"/>
    <customShpInfo spid="_x0000_s2248"/>
    <customShpInfo spid="_x0000_s2249"/>
    <customShpInfo spid="_x0000_s2247"/>
    <customShpInfo spid="_x0000_s2195"/>
    <customShpInfo spid="_x0000_s2250"/>
    <customShpInfo spid="_x0000_s2194"/>
    <customShpInfo spid="_x0000_s2253"/>
    <customShpInfo spid="_x0000_s2255"/>
    <customShpInfo spid="_x0000_s2256"/>
    <customShpInfo spid="_x0000_s2257"/>
    <customShpInfo spid="_x0000_s2258"/>
    <customShpInfo spid="_x0000_s2259"/>
    <customShpInfo spid="_x0000_s2260"/>
    <customShpInfo spid="_x0000_s2261"/>
    <customShpInfo spid="_x0000_s2262"/>
    <customShpInfo spid="_x0000_s2264"/>
    <customShpInfo spid="_x0000_s2265"/>
    <customShpInfo spid="_x0000_s2263"/>
    <customShpInfo spid="_x0000_s2266"/>
    <customShpInfo spid="_x0000_s2267"/>
    <customShpInfo spid="_x0000_s2268"/>
    <customShpInfo spid="_x0000_s2269"/>
    <customShpInfo spid="_x0000_s2270"/>
    <customShpInfo spid="_x0000_s2271"/>
    <customShpInfo spid="_x0000_s2272"/>
    <customShpInfo spid="_x0000_s2273"/>
    <customShpInfo spid="_x0000_s2274"/>
    <customShpInfo spid="_x0000_s2275"/>
    <customShpInfo spid="_x0000_s2276"/>
    <customShpInfo spid="_x0000_s2277"/>
    <customShpInfo spid="_x0000_s2278"/>
    <customShpInfo spid="_x0000_s2279"/>
    <customShpInfo spid="_x0000_s2280"/>
    <customShpInfo spid="_x0000_s2281"/>
    <customShpInfo spid="_x0000_s2282"/>
    <customShpInfo spid="_x0000_s2283"/>
    <customShpInfo spid="_x0000_s2284"/>
    <customShpInfo spid="_x0000_s2285"/>
    <customShpInfo spid="_x0000_s2286"/>
    <customShpInfo spid="_x0000_s2287"/>
    <customShpInfo spid="_x0000_s2288"/>
    <customShpInfo spid="_x0000_s2289"/>
    <customShpInfo spid="_x0000_s2290"/>
    <customShpInfo spid="_x0000_s2291"/>
    <customShpInfo spid="_x0000_s2292"/>
    <customShpInfo spid="_x0000_s2293"/>
    <customShpInfo spid="_x0000_s2294"/>
    <customShpInfo spid="_x0000_s2295"/>
    <customShpInfo spid="_x0000_s2296"/>
    <customShpInfo spid="_x0000_s2297"/>
    <customShpInfo spid="_x0000_s2298"/>
    <customShpInfo spid="_x0000_s2299"/>
    <customShpInfo spid="_x0000_s2300"/>
    <customShpInfo spid="_x0000_s2301"/>
    <customShpInfo spid="_x0000_s2302"/>
    <customShpInfo spid="_x0000_s2303"/>
    <customShpInfo spid="_x0000_s2304"/>
    <customShpInfo spid="_x0000_s2305"/>
    <customShpInfo spid="_x0000_s2306"/>
    <customShpInfo spid="_x0000_s2307"/>
    <customShpInfo spid="_x0000_s2308"/>
    <customShpInfo spid="_x0000_s2309"/>
    <customShpInfo spid="_x0000_s2310"/>
    <customShpInfo spid="_x0000_s2311"/>
    <customShpInfo spid="_x0000_s2312"/>
    <customShpInfo spid="_x0000_s2313"/>
    <customShpInfo spid="_x0000_s2314"/>
    <customShpInfo spid="_x0000_s2315"/>
    <customShpInfo spid="_x0000_s2316"/>
    <customShpInfo spid="_x0000_s2317"/>
    <customShpInfo spid="_x0000_s2318"/>
    <customShpInfo spid="_x0000_s2319"/>
    <customShpInfo spid="_x0000_s2320"/>
    <customShpInfo spid="_x0000_s2321"/>
    <customShpInfo spid="_x0000_s2322"/>
    <customShpInfo spid="_x0000_s2323"/>
    <customShpInfo spid="_x0000_s2324"/>
    <customShpInfo spid="_x0000_s2325"/>
    <customShpInfo spid="_x0000_s2326"/>
    <customShpInfo spid="_x0000_s2327"/>
    <customShpInfo spid="_x0000_s2328"/>
    <customShpInfo spid="_x0000_s2329"/>
    <customShpInfo spid="_x0000_s2330"/>
    <customShpInfo spid="_x0000_s2331"/>
    <customShpInfo spid="_x0000_s2332"/>
    <customShpInfo spid="_x0000_s2333"/>
    <customShpInfo spid="_x0000_s2334"/>
    <customShpInfo spid="_x0000_s2335"/>
    <customShpInfo spid="_x0000_s2336"/>
    <customShpInfo spid="_x0000_s2337"/>
    <customShpInfo spid="_x0000_s2338"/>
    <customShpInfo spid="_x0000_s2339"/>
    <customShpInfo spid="_x0000_s2254"/>
    <customShpInfo spid="_x0000_s2252"/>
    <customShpInfo spid="_x0000_s2340"/>
    <customShpInfo spid="_x0000_s22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2018-05-28T03:18:00Z</dcterms:created>
  <dc:creator>tuzi</dc:creator>
  <cp:lastModifiedBy>tuzi</cp:lastModifiedBy>
  <dcterms:modified xsi:type="dcterms:W3CDTF">2018-05-28T03:18:44Z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