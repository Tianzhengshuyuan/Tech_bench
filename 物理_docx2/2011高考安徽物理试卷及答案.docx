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eastAsia="黑体"/>
          <w:sz w:val="32"/>
          <w:szCs w:val="32"/>
        </w:rPr>
        <w:t>201</w:t>
      </w:r>
      <w:r>
        <w:rPr>
          <w:rFonts w:hint="eastAsia" w:eastAsia="黑体"/>
          <w:sz w:val="32"/>
          <w:szCs w:val="32"/>
          <w:lang w:val="en-US" w:eastAsia="zh-CN"/>
        </w:rPr>
        <w:t>1</w:t>
      </w:r>
      <w:r>
        <w:rPr>
          <w:rFonts w:hint="eastAsia" w:eastAsia="黑体"/>
          <w:sz w:val="32"/>
          <w:szCs w:val="32"/>
        </w:rPr>
        <w:t>高考</w:t>
      </w:r>
      <w:r>
        <w:rPr>
          <w:rFonts w:eastAsia="黑体"/>
          <w:sz w:val="32"/>
          <w:szCs w:val="32"/>
        </w:rPr>
        <w:t>安徽</w:t>
      </w:r>
      <w:r>
        <w:rPr>
          <w:rFonts w:hint="eastAsia" w:eastAsia="黑体"/>
          <w:sz w:val="32"/>
          <w:szCs w:val="32"/>
        </w:rPr>
        <w:t>物理试卷及答案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物理 </w:t>
      </w:r>
      <w:r>
        <w:rPr>
          <w:rFonts w:eastAsia="黑体"/>
          <w:sz w:val="44"/>
          <w:szCs w:val="44"/>
        </w:rPr>
        <w:t>综合能力测试</w:t>
      </w:r>
    </w:p>
    <w:p>
      <w:pPr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r>
        <w:rPr>
          <w:rFonts w:eastAsia="黑体"/>
        </w:rPr>
        <w:pict>
          <v:group id="_x0000_s2050" o:spid="_x0000_s2050" o:spt="203" style="position:absolute;left:0pt;margin-left:297pt;margin-top:16pt;height:100.05pt;width:186pt;z-index:-251532288;mso-width-relative:page;mso-height-relative:page;" coordsize="3720,2001">
            <o:lock v:ext="edit" grouping="f" rotation="f" text="f" aspectratio="f"/>
            <v:group id="_x0000_s2051" o:spid="_x0000_s2051" o:spt="203" style="position:absolute;left:0;top:1131;height:99;width:3679;rotation:-1464913f;" coordsize="3679,99">
              <o:lock v:ext="edit" grouping="f" rotation="f" text="f" aspectratio="f"/>
              <v:group id="_x0000_s2052" o:spid="_x0000_s2052" o:spt="203" style="position:absolute;left:0;top:1;height:97;width:934;" coordsize="1338,130">
                <o:lock v:ext="edit" grouping="f" rotation="f" text="f" aspectratio="f"/>
                <v:line id="_x0000_s2053" o:spid="_x0000_s2053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4" o:spid="_x0000_s2054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5" o:spid="_x0000_s2055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6" o:spid="_x0000_s2056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7" o:spid="_x0000_s2057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8" o:spid="_x0000_s2058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59" o:spid="_x0000_s2059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0" o:spid="_x0000_s2060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1" o:spid="_x0000_s2061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2" o:spid="_x0000_s2062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3" o:spid="_x0000_s2063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4" o:spid="_x0000_s2064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65" o:spid="_x0000_s2065" o:spt="203" style="position:absolute;left:916;top:0;height:97;width:933;" coordsize="1338,130">
                <o:lock v:ext="edit" grouping="f" rotation="f" text="f" aspectratio="f"/>
                <v:line id="_x0000_s2066" o:spid="_x0000_s2066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7" o:spid="_x0000_s2067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8" o:spid="_x0000_s2068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69" o:spid="_x0000_s2069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0" o:spid="_x0000_s2070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1" o:spid="_x0000_s2071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2" o:spid="_x0000_s2072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3" o:spid="_x0000_s2073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4" o:spid="_x0000_s2074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5" o:spid="_x0000_s2075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6" o:spid="_x0000_s2076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77" o:spid="_x0000_s2077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78" o:spid="_x0000_s2078" o:spt="203" style="position:absolute;left:1832;top:2;height:97;width:934;" coordsize="1338,130">
                <o:lock v:ext="edit" grouping="f" rotation="f" text="f" aspectratio="f"/>
                <v:line id="_x0000_s2079" o:spid="_x0000_s2079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0" o:spid="_x0000_s2080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1" o:spid="_x0000_s2081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2" o:spid="_x0000_s2082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3" o:spid="_x0000_s2083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4" o:spid="_x0000_s2084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5" o:spid="_x0000_s2085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6" o:spid="_x0000_s2086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7" o:spid="_x0000_s2087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8" o:spid="_x0000_s2088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89" o:spid="_x0000_s2089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0" o:spid="_x0000_s2090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group id="_x0000_s2091" o:spid="_x0000_s2091" o:spt="203" style="position:absolute;left:2746;top:1;height:97;width:933;" coordsize="1338,130">
                <o:lock v:ext="edit" grouping="f" rotation="f" text="f" aspectratio="f"/>
                <v:line id="_x0000_s2092" o:spid="_x0000_s2092" o:spt="20" style="position:absolute;left:0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3" o:spid="_x0000_s2093" o:spt="20" style="position:absolute;left:120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4" o:spid="_x0000_s2094" o:spt="20" style="position:absolute;left:24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5" o:spid="_x0000_s2095" o:spt="20" style="position:absolute;left:36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6" o:spid="_x0000_s2096" o:spt="20" style="position:absolute;left:481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7" o:spid="_x0000_s2097" o:spt="20" style="position:absolute;left:601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8" o:spid="_x0000_s2098" o:spt="20" style="position:absolute;left:72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099" o:spid="_x0000_s2099" o:spt="20" style="position:absolute;left:84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0" o:spid="_x0000_s2100" o:spt="20" style="position:absolute;left:962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1" o:spid="_x0000_s2101" o:spt="20" style="position:absolute;left:1082;top:8;flip:x;height:122;width:1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2" o:spid="_x0000_s2102" o:spt="20" style="position:absolute;left:1203;top:8;flip:x;height:122;width:1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03" o:spid="_x0000_s2103" o:spt="20" style="position:absolute;left:23;top:0;height:0;width:1315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104" o:spid="_x0000_s2104" o:spt="202" type="#_x0000_t202" style="position:absolute;left:734;top:1458;height:435;width:42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θ</w:t>
                    </w:r>
                  </w:p>
                </w:txbxContent>
              </v:textbox>
            </v:shape>
            <v:rect id="_x0000_s2105" o:spid="_x0000_s2105" o:spt="1" style="position:absolute;left:2144;top:651;height:240;width:480;rotation:22084595f;" coordsize="21600,21600">
              <v:path/>
              <v:fill focussize="0,0"/>
              <v:stroke/>
              <v:imagedata o:title=""/>
              <o:lock v:ext="edit" grouping="f" rotation="f" text="f" aspectratio="f"/>
            </v:rect>
            <v:line id="_x0000_s2106" o:spid="_x0000_s2106" o:spt="20" style="position:absolute;left:2369;top:2;height:645;width:1;" filled="f" coordsize="21600,21600">
              <v:path arrowok="t"/>
              <v:fill on="f" focussize="0,0"/>
              <v:stroke endarrow="classic" endarrowlength="long"/>
              <v:imagedata o:title=""/>
              <o:lock v:ext="edit" grouping="f" rotation="f" text="f" aspectratio="f"/>
            </v:line>
            <v:shape id="_x0000_s2107" o:spid="_x0000_s2107" o:spt="19" type="#_x0000_t19" style="position:absolute;left:678;top:1620;height:275;width:134;rotation:1387692f;" filled="f" coordsize="23710,21600" adj="-6569166,-1512495,3839,21600,21600">
              <v:path arrowok="t" o:connectlocs="0,344;23710,13133;3839,21600"/>
              <v:fill on="f" focussize="0,0"/>
              <v:stroke/>
              <v:imagedata o:title=""/>
              <o:lock v:ext="edit" grouping="f" rotation="f" text="f" aspectratio="f"/>
            </v:shape>
            <v:shape id="_x0000_s2108" o:spid="_x0000_s2108" o:spt="202" type="#_x0000_t202" style="position:absolute;left:2346;top:0;height:435;width:42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rect id="_x0000_s2109" o:spid="_x0000_s2109" o:spt="1" style="position:absolute;left:118;top:1851;height:150;width:240;" stroked="t" coordsize="21600,21600">
              <v:path/>
              <v:fill focussize="0,0"/>
              <v:stroke color="#FFFFFF"/>
              <v:imagedata o:title=""/>
              <o:lock v:ext="edit" grouping="f" rotation="f" text="f" aspectratio="f"/>
            </v:rect>
            <v:line id="_x0000_s2110" o:spid="_x0000_s2110" o:spt="20" style="position:absolute;left:150;top:1839;height:1;width:357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</v:group>
        </w:pict>
      </w:r>
      <w:r>
        <w:rPr>
          <w:rFonts w:eastAsia="黑体"/>
        </w:rPr>
        <w:t>14．</w:t>
      </w:r>
      <w:r>
        <w:t>一质量为</w:t>
      </w:r>
      <w:r>
        <w:rPr>
          <w:i/>
        </w:rPr>
        <w:t>m</w:t>
      </w:r>
      <w:r>
        <w:t>的物块恰好静止在倾角为</w:t>
      </w:r>
      <w:r>
        <w:rPr>
          <w:position w:val="-6"/>
        </w:rPr>
        <w:drawing>
          <wp:inline distT="0" distB="0" distL="114300" distR="114300">
            <wp:extent cx="126365" cy="177165"/>
            <wp:effectExtent l="0" t="0" r="6985" b="1397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的斜面上。现对物块施加一个竖直向下的恒力</w:t>
      </w:r>
      <w:r>
        <w:rPr>
          <w:i/>
        </w:rPr>
        <w:t>F</w:t>
      </w:r>
      <w:r>
        <w:t>，如图所示。则物块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r>
        <w:t xml:space="preserve">   A</w:t>
      </w:r>
      <w:r>
        <w:rPr>
          <w:szCs w:val="21"/>
        </w:rPr>
        <w:t>．</w:t>
      </w:r>
      <w:r>
        <w:t>仍处于静止状态</w:t>
      </w:r>
    </w:p>
    <w:p>
      <w:r>
        <w:t xml:space="preserve">   B</w:t>
      </w:r>
      <w:r>
        <w:rPr>
          <w:szCs w:val="21"/>
        </w:rPr>
        <w:t>．</w:t>
      </w:r>
      <w:r>
        <w:t>沿斜面加速下滑</w:t>
      </w:r>
    </w:p>
    <w:p>
      <w:r>
        <w:t xml:space="preserve">   C</w:t>
      </w:r>
      <w:r>
        <w:rPr>
          <w:szCs w:val="21"/>
        </w:rPr>
        <w:t>．</w:t>
      </w:r>
      <w:r>
        <w:t>受到的摩擦力不便</w:t>
      </w:r>
    </w:p>
    <w:p>
      <w:r>
        <w:t xml:space="preserve">   D</w:t>
      </w:r>
      <w:r>
        <w:rPr>
          <w:szCs w:val="21"/>
        </w:rPr>
        <w:t>．</w:t>
      </w:r>
      <w:r>
        <w:t>受到的合外力增大</w:t>
      </w:r>
    </w:p>
    <w:p>
      <w:pPr>
        <w:ind w:left="420" w:hanging="420" w:hangingChars="200"/>
        <w:rPr>
          <w:rFonts w:eastAsia="黑体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582295</wp:posOffset>
                </wp:positionV>
                <wp:extent cx="3371850" cy="1087755"/>
                <wp:effectExtent l="0" t="0" r="0" b="17145"/>
                <wp:wrapNone/>
                <wp:docPr id="315" name="组合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87755"/>
                          <a:chOff x="0" y="0"/>
                          <a:chExt cx="5310" cy="1713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54"/>
                            <a:ext cx="5010" cy="1659"/>
                            <a:chOff x="0" y="0"/>
                            <a:chExt cx="5010" cy="1659"/>
                          </a:xfrm>
                        </wpg:grpSpPr>
                        <pic:pic xmlns:pic="http://schemas.openxmlformats.org/drawingml/2006/picture">
                          <pic:nvPicPr>
                            <pic:cNvPr id="291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"/>
                              <a:ext cx="2143" cy="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92" name="等腰三角形 292"/>
                          <wps:cNvSpPr/>
                          <wps:spPr>
                            <a:xfrm>
                              <a:off x="2853" y="0"/>
                              <a:ext cx="1459" cy="141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3" name="直接连接符 293"/>
                          <wps:cNvSpPr/>
                          <wps:spPr>
                            <a:xfrm>
                              <a:off x="5009" y="68"/>
                              <a:ext cx="1" cy="1589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96" name="组合 296"/>
                          <wpg:cNvGrpSpPr/>
                          <wpg:grpSpPr>
                            <a:xfrm>
                              <a:off x="2379" y="713"/>
                              <a:ext cx="894" cy="310"/>
                              <a:chOff x="0" y="0"/>
                              <a:chExt cx="1020" cy="380"/>
                            </a:xfrm>
                          </wpg:grpSpPr>
                          <wps:wsp>
                            <wps:cNvPr id="294" name="直接连接符 294"/>
                            <wps:cNvSpPr/>
                            <wps:spPr>
                              <a:xfrm flipV="1">
                                <a:off x="0" y="125"/>
                                <a:ext cx="720" cy="2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95" name="直接连接符 295"/>
                            <wps:cNvSpPr/>
                            <wps:spPr>
                              <a:xfrm flipV="1">
                                <a:off x="226" y="0"/>
                                <a:ext cx="794" cy="3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97" name="直接连接符 297"/>
                          <wps:cNvSpPr/>
                          <wps:spPr>
                            <a:xfrm flipV="1">
                              <a:off x="3287" y="630"/>
                              <a:ext cx="613" cy="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8" name="直接连接符 298"/>
                          <wps:cNvSpPr/>
                          <wps:spPr>
                            <a:xfrm flipV="1">
                              <a:off x="3273" y="702"/>
                              <a:ext cx="673" cy="2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连接符 299"/>
                          <wps:cNvSpPr/>
                          <wps:spPr>
                            <a:xfrm>
                              <a:off x="3300" y="715"/>
                              <a:ext cx="710" cy="6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0" name="直接连接符 300"/>
                          <wps:cNvSpPr/>
                          <wps:spPr>
                            <a:xfrm>
                              <a:off x="3220" y="729"/>
                              <a:ext cx="737" cy="12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1" name="直接连接符 301"/>
                          <wps:cNvSpPr/>
                          <wps:spPr>
                            <a:xfrm>
                              <a:off x="3932" y="717"/>
                              <a:ext cx="1065" cy="30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2" name="直接连接符 302"/>
                          <wps:cNvSpPr/>
                          <wps:spPr>
                            <a:xfrm>
                              <a:off x="3878" y="615"/>
                              <a:ext cx="1105" cy="23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3" name="直接连接符 303"/>
                          <wps:cNvSpPr/>
                          <wps:spPr>
                            <a:xfrm flipH="1" flipV="1">
                              <a:off x="3970" y="783"/>
                              <a:ext cx="1013" cy="43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4" name="直接连接符 304"/>
                          <wps:cNvSpPr/>
                          <wps:spPr>
                            <a:xfrm flipH="1" flipV="1">
                              <a:off x="3945" y="838"/>
                              <a:ext cx="1064" cy="5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5" name="直接连接符 305"/>
                          <wps:cNvSpPr/>
                          <wps:spPr>
                            <a:xfrm>
                              <a:off x="4269" y="715"/>
                              <a:ext cx="225" cy="3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6" name="直接连接符 306"/>
                          <wps:cNvSpPr/>
                          <wps:spPr>
                            <a:xfrm>
                              <a:off x="4234" y="813"/>
                              <a:ext cx="277" cy="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7" name="直接连接符 307"/>
                          <wps:cNvSpPr/>
                          <wps:spPr>
                            <a:xfrm>
                              <a:off x="4311" y="933"/>
                              <a:ext cx="212" cy="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  <wps:wsp>
                          <wps:cNvPr id="308" name="直接连接符 308"/>
                          <wps:cNvSpPr/>
                          <wps:spPr>
                            <a:xfrm>
                              <a:off x="4325" y="1043"/>
                              <a:ext cx="212" cy="11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0" name="文本框 310"/>
                        <wps:cNvSpPr txBox="1"/>
                        <wps:spPr>
                          <a:xfrm>
                            <a:off x="4620" y="0"/>
                            <a:ext cx="47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4936" y="615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2" name="文本框 312"/>
                        <wps:cNvSpPr txBox="1"/>
                        <wps:spPr>
                          <a:xfrm>
                            <a:off x="4936" y="870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3" name="文本框 313"/>
                        <wps:cNvSpPr txBox="1"/>
                        <wps:spPr>
                          <a:xfrm>
                            <a:off x="4952" y="1074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4922" y="1260"/>
                            <a:ext cx="35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5pt;margin-top:45.85pt;height:85.65pt;width:265.5pt;z-index:251783168;mso-width-relative:page;mso-height-relative:page;" coordsize="5310,1713" o:gfxdata="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">
                <o:lock v:ext="edit" grouping="f" rotation="f" text="f" aspectratio="f"/>
                <v:group id="_x0000_s1026" o:spid="_x0000_s1026" o:spt="203" style="position:absolute;left:0;top:54;height:1659;width:5010;" coordsize="5010,1659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图片 65" o:spid="_x0000_s1026" o:spt="75" alt="" type="#_x0000_t75" style="position:absolute;left:0;top:9;height:1650;width:2143;" filled="f" o:preferrelative="t" stroked="f" coordsize="21600,21600" o:gfxdata="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YFh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_x0000_s1026" o:spid="_x0000_s1026" o:spt="5" type="#_x0000_t5" style="position:absolute;left:2853;top:0;height:1415;width:1459;" fillcolor="#FFFFFF" filled="t" stroked="t" coordsize="21600,21600" o:gfxdata="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pzG4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5009;top:68;height:1589;width:1;" filled="f" stroked="t" coordsize="21600,21600" o:gfxdata="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9lF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0000" joinstyle="round"/>
                    <v:imagedata o:title=""/>
                    <o:lock v:ext="edit" aspectratio="f"/>
                  </v:line>
                  <v:group id="_x0000_s1026" o:spid="_x0000_s1026" o:spt="203" style="position:absolute;left:2379;top:713;height:310;width:894;" coordsize="1020,380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0;top:125;flip:y;height:255;width:720;" filled="f" stroked="t" coordsize="21600,21600" o:gfxdata="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XAP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226;top:0;flip:y;height:300;width:794;" filled="f" stroked="t" coordsize="21600,21600" o:gfxdata="UEsDBAoAAAAAAIdO4kAAAAAAAAAAAAAAAAAEAAAAZHJzL1BLAwQUAAAACACHTuJA85s6Fb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LMp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zoV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287;top:630;flip:y;height:85;width:613;" filled="f" stroked="t" coordsize="21600,21600" o:gfxdata="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QH5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73;top:702;flip:y;height:28;width:673;" filled="f" stroked="t" coordsize="21600,21600" o:gfxdata="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qVi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300;top:715;height:65;width:710;" filled="f" stroked="t" coordsize="21600,21600" o:gfxdata="UEsDBAoAAAAAAIdO4kAAAAAAAAAAAAAAAAAEAAAAZHJzL1BLAwQUAAAACACHTuJARujEQb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Mx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jEQ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20;top:729;height:121;width:737;" filled="f" stroked="t" coordsize="21600,21600" o:gfxdata="UEsDBAoAAAAAAIdO4kAAAAAAAAAAAAAAAAAEAAAAZHJzL1BLAwQUAAAACACHTuJASTn3xr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X4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98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32;top:717;height:304;width:1065;" filled="f" stroked="t" coordsize="21600,21600" o:gfxdata="UEsDBAoAAAAAAIdO4kAAAAAAAAAAAAAAAAAEAAAAZHJzL1BLAwQUAAAACACHTuJAJnVSXb4AAADc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TCfydiUdAb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VSX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8;top:615;height:235;width:1105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70;top:783;flip:x y;height:434;width:1013;" filled="f" stroked="t" coordsize="21600,21600" o:gfxdata="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ood2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945;top:838;flip:x y;height:574;width:1064;" filled="f" stroked="t" coordsize="21600,21600" o:gfxdata="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E5q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69;top:715;height:37;width:225;" filled="f" stroked="t" coordsize="21600,21600" o:gfxdata="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ayd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234;top:813;height:86;width:277;" filled="f" stroked="t" coordsize="21600,21600" o:gfxdata="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IV6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311;top:933;height:86;width:212;" filled="f" stroked="t" coordsize="21600,21600" o:gfxdata="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E8jq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  <v:line id="_x0000_s1026" o:spid="_x0000_s1026" o:spt="20" style="position:absolute;left:4325;top:1043;height:110;width:212;" filled="f" stroked="t" coordsize="21600,21600" o:gfxdata="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htmSL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endarrow="classic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620;top:0;height:450;width:478;" filled="f" stroked="f" coordsize="21600,21600" o:gfxdata="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Pg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6;top:615;height:450;width:358;" filled="f" stroked="f" coordsize="21600,21600" o:gfxdata="UEsDBAoAAAAAAIdO4kAAAAAAAAAAAAAAAAAEAAAAZHJzL1BLAwQUAAAACACHTuJAbV9Fyr0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lCT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0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6;top:870;height:450;width:358;" filled="f" stroked="f" coordsize="21600,21600" o:gfxdata="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3b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2;top:1074;height:450;width:358;" filled="f" stroked="f" coordsize="21600,21600" o:gfxdata="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F+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22;top:1260;height:450;width:358;" filled="f" stroked="f" coordsize="21600,21600" o:gfxdata="UEsDBAoAAAAAAIdO4kAAAAAAAAAAAAAAAAAEAAAAZHJzL1BLAwQUAAAACACHTuJAfSjmUr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lIzh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OZ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黑体"/>
        </w:rPr>
        <w:t>15．</w:t>
      </w:r>
      <w:r>
        <w:t>实验表明，可见光通过三棱镜时各色光的折射率n随着波长</w:t>
      </w:r>
      <w:r>
        <w:rPr>
          <w:position w:val="-6"/>
        </w:rPr>
        <w:drawing>
          <wp:inline distT="0" distB="0" distL="114300" distR="114300">
            <wp:extent cx="139065" cy="177165"/>
            <wp:effectExtent l="0" t="0" r="13335" b="13970"/>
            <wp:docPr id="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的变化符合科西经验公式：</w:t>
      </w:r>
      <w:r>
        <w:rPr>
          <w:position w:val="-30"/>
        </w:rPr>
        <w:drawing>
          <wp:inline distT="0" distB="0" distL="114300" distR="114300">
            <wp:extent cx="1015365" cy="431165"/>
            <wp:effectExtent l="0" t="0" r="0" b="0"/>
            <wp:docPr id="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，其中A、B、C是正的常量。太阳光进入三棱镜后发生色散的情形如下图所示。则  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left="210" w:leftChars="100"/>
      </w:pPr>
      <w:r>
        <w:t xml:space="preserve">  A</w:t>
      </w:r>
      <w:r>
        <w:rPr>
          <w:szCs w:val="21"/>
        </w:rPr>
        <w:t>．</w:t>
      </w:r>
      <w:r>
        <w:t>屏上</w:t>
      </w:r>
      <w:r>
        <w:rPr>
          <w:i/>
        </w:rPr>
        <w:t>c</w:t>
      </w:r>
      <w:r>
        <w:t>处是紫光</w:t>
      </w:r>
    </w:p>
    <w:p>
      <w:pPr>
        <w:ind w:left="210" w:leftChars="100"/>
      </w:pPr>
      <w:r>
        <w:t xml:space="preserve">  B</w:t>
      </w:r>
      <w:r>
        <w:rPr>
          <w:szCs w:val="21"/>
        </w:rPr>
        <w:t>．</w:t>
      </w:r>
      <w:r>
        <w:t>屏上</w:t>
      </w:r>
      <w:r>
        <w:rPr>
          <w:i/>
        </w:rPr>
        <w:t>d</w:t>
      </w:r>
      <w:r>
        <w:t>处是红光</w:t>
      </w:r>
    </w:p>
    <w:p>
      <w:pPr>
        <w:ind w:left="210" w:leftChars="100"/>
      </w:pPr>
      <w:r>
        <w:t xml:space="preserve">  C</w:t>
      </w:r>
      <w:r>
        <w:rPr>
          <w:szCs w:val="21"/>
        </w:rPr>
        <w:t>．</w:t>
      </w:r>
      <w:r>
        <w:t>屏上</w:t>
      </w:r>
      <w:r>
        <w:rPr>
          <w:i/>
        </w:rPr>
        <w:t>b</w:t>
      </w:r>
      <w:r>
        <w:t>处是紫光</w:t>
      </w:r>
    </w:p>
    <w:p>
      <w:pPr>
        <w:ind w:left="210" w:leftChars="100"/>
      </w:pPr>
      <w:r>
        <w:t xml:space="preserve">  D</w:t>
      </w:r>
      <w:r>
        <w:rPr>
          <w:szCs w:val="21"/>
        </w:rPr>
        <w:t>．</w:t>
      </w:r>
      <w:r>
        <w:t>屏上</w:t>
      </w:r>
      <w:r>
        <w:rPr>
          <w:i/>
        </w:rPr>
        <w:t>a</w:t>
      </w:r>
      <w:r>
        <w:t>处是红光</w:t>
      </w:r>
    </w:p>
    <w:p>
      <w:pPr>
        <w:ind w:left="420" w:hanging="420" w:hangingChars="200"/>
      </w:pPr>
      <w:r>
        <w:rPr>
          <w:rFonts w:eastAsia="黑体"/>
        </w:rPr>
        <w:t>16．</w:t>
      </w:r>
      <w:r>
        <w:t>一物体作匀加速直线运动，通过一段位移</w:t>
      </w:r>
      <w:r>
        <w:rPr>
          <w:position w:val="-6"/>
        </w:rPr>
        <w:drawing>
          <wp:inline distT="0" distB="0" distL="114300" distR="114300">
            <wp:extent cx="215265" cy="177165"/>
            <wp:effectExtent l="0" t="0" r="13335" b="13970"/>
            <wp:docPr id="4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所用的时间为</w:t>
      </w:r>
      <w:r>
        <w:rPr>
          <w:position w:val="-12"/>
        </w:rPr>
        <w:drawing>
          <wp:inline distT="0" distB="0" distL="114300" distR="114300">
            <wp:extent cx="113665" cy="228600"/>
            <wp:effectExtent l="0" t="0" r="63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，紧接着通过下一段位移</w:t>
      </w:r>
      <w:r>
        <w:rPr>
          <w:position w:val="-6"/>
        </w:rPr>
        <w:drawing>
          <wp:inline distT="0" distB="0" distL="114300" distR="114300">
            <wp:extent cx="215265" cy="177165"/>
            <wp:effectExtent l="0" t="0" r="13335" b="13970"/>
            <wp:docPr id="4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所用时间为</w:t>
      </w:r>
      <w:r>
        <w:rPr>
          <w:position w:val="-12"/>
        </w:rPr>
        <w:drawing>
          <wp:inline distT="0" distB="0" distL="114300" distR="114300">
            <wp:extent cx="139065" cy="228600"/>
            <wp:effectExtent l="0" t="0" r="13335" b="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。则物体运动的加速度为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</w:pPr>
      <w:r>
        <w:t xml:space="preserve"> A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735965" cy="431165"/>
            <wp:effectExtent l="0" t="0" r="6985" b="6350"/>
            <wp:docPr id="4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B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672465" cy="431165"/>
            <wp:effectExtent l="0" t="0" r="13335" b="6350"/>
            <wp:docPr id="4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C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748665" cy="431165"/>
            <wp:effectExtent l="0" t="0" r="0" b="6350"/>
            <wp:docPr id="4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D</w:t>
      </w:r>
      <w:r>
        <w:rPr>
          <w:szCs w:val="21"/>
        </w:rPr>
        <w:t>．</w:t>
      </w:r>
      <w:r>
        <w:rPr>
          <w:position w:val="-30"/>
        </w:rPr>
        <w:drawing>
          <wp:inline distT="0" distB="0" distL="114300" distR="114300">
            <wp:extent cx="672465" cy="431165"/>
            <wp:effectExtent l="0" t="0" r="13335" b="6350"/>
            <wp:docPr id="4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bookmarkStart w:id="0" w:name="_GoBack"/>
      <w:r>
        <w:rPr>
          <w:szCs w:val="21"/>
        </w:rPr>
        <w:pict>
          <v:group id="_x0000_s2136" o:spid="_x0000_s2136" o:spt="203" style="position:absolute;left:0pt;margin-left:297pt;margin-top:22.45pt;height:165.75pt;width:198.2pt;mso-wrap-distance-bottom:0pt;mso-wrap-distance-left:9pt;mso-wrap-distance-right:9pt;mso-wrap-distance-top:0pt;z-index:251785216;mso-width-relative:page;mso-height-relative:page;" coordsize="3964,3315">
            <o:lock v:ext="edit" grouping="f" rotation="f" text="f" aspectratio="f"/>
            <v:group id="_x0000_s2137" o:spid="_x0000_s2137" o:spt="203" style="position:absolute;left:326;top:312;height:913;width:2979;" coordsize="3216,999">
              <o:lock v:ext="edit" grouping="f" rotation="f" text="f" aspectratio="f"/>
              <v:group id="_x0000_s2138" o:spid="_x0000_s2138" o:spt="203" style="position:absolute;left:0;top:0;height:999;width:3216;" coordsize="3216,999">
                <o:lock v:ext="edit" grouping="f" rotation="f" text="f" aspectratio="f"/>
                <v:group id="_x0000_s2139" o:spid="_x0000_s2139" o:spt="203" style="position:absolute;left:0;top:0;height:999;width:3216;" coordsize="3996,1374">
                  <o:lock v:ext="edit" grouping="f" rotation="f" text="f" aspectratio="f"/>
                  <v:shape id="未知" o:spid="_x0000_s2140" style="position:absolute;left:0;top:0;height:583;width:1620;" filled="f" stroked="t" coordsize="3633,2058" path="m0,2000hbc66,1883,133,1767,200,1653hbc267,1539,333,1425,400,1316hbc467,1207,533,1100,600,1000hbc667,900,733,803,800,714hbc867,625,933,542,1000,468hbc1067,394,1133,326,1200,268hbc1267,210,1333,161,1400,121hbc1467,81,1533,50,1600,30hbc1667,10,1733,0,1800,0hbc1867,0,1933,10,2000,30hbc2067,50,2133,81,2200,121hbc2267,161,2333,210,2400,268hbc2467,326,2533,394,2600,468hbc2667,542,2733,625,2800,714hbc2867,803,2933,900,3000,1000hbc3067,1100,3133,1207,3200,1316hbc3267,1425,3333,1539,3400,1653hbc3467,1767,3567,1942,3600,2000hbc3633,2058,3616,2029,3600,2000hae">
                    <v:path arrowok="t"/>
                    <v:fill on="f" o:opacity2="65536f" focussize="0,0"/>
                    <v:stroke weight="1.5pt"/>
                    <v:imagedata o:title=""/>
                    <o:lock v:ext="edit" grouping="f" rotation="f" text="f" aspectratio="f"/>
                  </v:shape>
                  <v:shape id="未知" o:spid="_x0000_s2141" style="position:absolute;left:1612;top:552;height:822;width:2384;" filled="f" stroked="t" coordsize="3633,2058" path="m0,58hbc66,174,133,291,200,405hbc267,519,333,633,400,742hbc467,851,533,958,600,1058hbc667,1158,733,1254,800,1343hbc867,1432,933,1516,1000,1590hbc1067,1664,1133,1732,1200,1790hbc1267,1848,1333,1897,1400,1937hbc1467,1977,1533,2008,1600,2028hbc1667,2048,1733,2058,1800,2058hbc1867,2058,1933,2048,2000,2028hbc2067,2008,2133,1977,2200,1937hbc2267,1897,2333,1848,2400,1790hbc2467,1732,2533,1664,2600,1590hbc2667,1516,2733,1433,2800,1344hbc2867,1255,2933,1158,3000,1058hbc3067,958,3133,851,3200,742hbc3267,633,3333,520,3400,406hbc3467,292,3567,116,3600,58hbc3633,0,3616,29,3600,58hae">
                    <v:path arrowok="t"/>
                    <v:fill on="f" o:opacity2="65536f" focussize="0,0"/>
                    <v:stroke weight="1.5pt"/>
                    <v:imagedata o:title=""/>
                    <o:lock v:ext="edit" grouping="f" rotation="f" text="f" aspectratio="f"/>
                  </v:shape>
                </v:group>
                <v:shape id="_x0000_s2142" o:spid="_x0000_s2142" o:spt="3" type="#_x0000_t3" style="position:absolute;left:354;top:12;height:586;width:586;" stroked="t" coordsize="21600,21600">
                  <v:path/>
                  <v:fill focussize="0,0"/>
                  <v:stroke weight="1pt" dashstyle="dash"/>
                  <v:imagedata o:title=""/>
                  <o:lock v:ext="edit" grouping="f" rotation="f" text="f" aspectratio="f"/>
                </v:shape>
                <v:shape id="_x0000_s2143" o:spid="_x0000_s2143" o:spt="3" type="#_x0000_t3" style="position:absolute;left:1792;top:54;height:944;width:944;" stroked="t" coordsize="21600,21600">
                  <v:path/>
                  <v:fill focussize="0,0"/>
                  <v:stroke weight="1pt" dashstyle="dash"/>
                  <v:imagedata o:title=""/>
                  <o:lock v:ext="edit" grouping="f" rotation="f" text="f" aspectratio="f"/>
                </v:shape>
              </v:group>
              <v:line id="_x0000_s2144" o:spid="_x0000_s2144" o:spt="20" style="position:absolute;left:649;top:0;flip:y;height:315;width:1;" filled="f" stroked="t" coordsize="21600,21600">
                <v:path arrowok="t"/>
                <v:fill on="f" focussize="0,0"/>
                <v:stroke dashstyle="dash"/>
                <v:imagedata o:title=""/>
                <o:lock v:ext="edit" grouping="f" rotation="f" text="f" aspectratio="f"/>
              </v:line>
              <v:line id="_x0000_s2145" o:spid="_x0000_s2145" o:spt="20" style="position:absolute;left:2274;top:507;height:480;width:0;" filled="f" stroked="t" coordsize="21600,21600">
                <v:path arrowok="t"/>
                <v:fill on="f" focussize="0,0"/>
                <v:stroke dashstyle="dash"/>
                <v:imagedata o:title=""/>
                <o:lock v:ext="edit" grouping="f" rotation="f" text="f" aspectratio="f"/>
              </v:line>
            </v:group>
            <v:shape id="_x0000_s2146" o:spid="_x0000_s2146" o:spt="202" type="#_x0000_t202" style="position:absolute;left:837;top:233;height:397;width:4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szCs w:val="21"/>
                        <w:vertAlign w:val="superscript"/>
                      </w:rPr>
                    </w:pPr>
                    <w:r>
                      <w:rPr>
                        <w:i/>
                        <w:szCs w:val="21"/>
                        <w:vertAlign w:val="superscript"/>
                      </w:rPr>
                      <w:t>ρ</w:t>
                    </w:r>
                  </w:p>
                </w:txbxContent>
              </v:textbox>
            </v:shape>
            <v:shape id="_x0000_s2147" o:spid="_x0000_s2147" o:spt="202" type="#_x0000_t202" style="position:absolute;left:554;top:0;height:417;width:56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148" o:spid="_x0000_s2148" o:spt="202" type="#_x0000_t202" style="position:absolute;left:196;top:1986;height:452;width:62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2149" o:spid="_x0000_s2149" o:spt="203" style="position:absolute;left:0;top:1781;height:1186;width:3964;" coordsize="4280,1299">
              <o:lock v:ext="edit" grouping="f" rotation="f" text="f" aspectratio="f"/>
              <v:group id="_x0000_s2150" o:spid="_x0000_s2150" o:spt="203" style="position:absolute;left:288;top:0;height:1190;width:3622;" coordsize="3876,1100">
                <o:lock v:ext="edit" grouping="f" rotation="f" text="f" aspectratio="f"/>
                <v:shape id="未知" o:spid="_x0000_s2151" style="position:absolute;left:1920;top:0;height:1100;width:1956;" filled="f" coordsize="1280,1280" path="m0,0hbc53,3,107,7,160,20hbc213,33,267,53,320,80hbc373,107,427,140,480,180hbc533,220,587,267,640,320hbc693,373,747,433,800,500hbc853,567,907,640,960,720hbc1013,800,1067,887,1120,980hbc1173,1073,1226,1176,1280,12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152" style="position:absolute;left:0;top:0;flip:x;height:1100;width:1956;" filled="f" coordsize="1280,1280" path="m0,0hbc53,3,107,7,160,20hbc213,33,267,53,320,80hbc373,107,427,140,480,180hbc533,220,587,267,640,320hbc693,373,747,433,800,500hbc853,567,907,640,960,720hbc1013,800,1067,887,1120,980hbc1173,1073,1226,1176,1280,12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153" o:spid="_x0000_s2153" o:spt="203" style="position:absolute;left:0;top:1200;height:99;width:4280;" coordsize="3679,99">
                <o:lock v:ext="edit" grouping="f" rotation="f" text="f" aspectratio="f"/>
                <v:group id="_x0000_s2154" o:spid="_x0000_s2154" o:spt="203" style="position:absolute;left:0;top:1;height:97;width:934;" coordsize="1338,130">
                  <o:lock v:ext="edit" grouping="f" rotation="f" text="f" aspectratio="f"/>
                  <v:line id="_x0000_s2155" o:spid="_x0000_s2155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6" o:spid="_x0000_s2156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7" o:spid="_x0000_s2157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8" o:spid="_x0000_s2158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59" o:spid="_x0000_s2159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0" o:spid="_x0000_s2160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1" o:spid="_x0000_s2161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2" o:spid="_x0000_s2162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3" o:spid="_x0000_s2163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4" o:spid="_x0000_s2164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5" o:spid="_x0000_s2165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6" o:spid="_x0000_s2166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67" o:spid="_x0000_s2167" o:spt="203" style="position:absolute;left:916;top:0;height:97;width:933;" coordsize="1338,130">
                  <o:lock v:ext="edit" grouping="f" rotation="f" text="f" aspectratio="f"/>
                  <v:line id="_x0000_s2168" o:spid="_x0000_s2168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69" o:spid="_x0000_s2169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0" o:spid="_x0000_s2170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1" o:spid="_x0000_s2171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2" o:spid="_x0000_s2172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3" o:spid="_x0000_s2173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4" o:spid="_x0000_s2174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5" o:spid="_x0000_s2175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6" o:spid="_x0000_s2176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7" o:spid="_x0000_s2177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8" o:spid="_x0000_s2178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79" o:spid="_x0000_s2179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80" o:spid="_x0000_s2180" o:spt="203" style="position:absolute;left:1832;top:2;height:97;width:934;" coordsize="1338,130">
                  <o:lock v:ext="edit" grouping="f" rotation="f" text="f" aspectratio="f"/>
                  <v:line id="_x0000_s2181" o:spid="_x0000_s2181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2" o:spid="_x0000_s2182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3" o:spid="_x0000_s2183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4" o:spid="_x0000_s2184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5" o:spid="_x0000_s2185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6" o:spid="_x0000_s2186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7" o:spid="_x0000_s2187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8" o:spid="_x0000_s2188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89" o:spid="_x0000_s2189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0" o:spid="_x0000_s2190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1" o:spid="_x0000_s2191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2" o:spid="_x0000_s2192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  <v:group id="_x0000_s2193" o:spid="_x0000_s2193" o:spt="203" style="position:absolute;left:2746;top:1;height:97;width:933;" coordsize="1338,130">
                  <o:lock v:ext="edit" grouping="f" rotation="f" text="f" aspectratio="f"/>
                  <v:line id="_x0000_s2194" o:spid="_x0000_s2194" o:spt="20" style="position:absolute;left:0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5" o:spid="_x0000_s2195" o:spt="20" style="position:absolute;left:120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6" o:spid="_x0000_s2196" o:spt="20" style="position:absolute;left:24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7" o:spid="_x0000_s2197" o:spt="20" style="position:absolute;left:36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8" o:spid="_x0000_s2198" o:spt="20" style="position:absolute;left:481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199" o:spid="_x0000_s2199" o:spt="20" style="position:absolute;left:601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0" o:spid="_x0000_s2200" o:spt="20" style="position:absolute;left:72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1" o:spid="_x0000_s2201" o:spt="20" style="position:absolute;left:84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2" o:spid="_x0000_s2202" o:spt="20" style="position:absolute;left:962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3" o:spid="_x0000_s2203" o:spt="20" style="position:absolute;left:1082;top:8;flip:x;height:122;width:121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4" o:spid="_x0000_s2204" o:spt="20" style="position:absolute;left:1203;top:8;flip:x;height:122;width:120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05" o:spid="_x0000_s2205" o:spt="20" style="position:absolute;left:23;top:0;height:0;width:1315;" filled="f" stroked="t" coordsize="21600,21600">
                    <v:path arrowok="t"/>
                    <v:fill on="f" focussize="0,0"/>
                    <v:stroke weight="1.5pt"/>
                    <v:imagedata o:title=""/>
                    <o:lock v:ext="edit" grouping="f" rotation="f" text="f" aspectratio="f"/>
                  </v:line>
                </v:group>
              </v:group>
            </v:group>
            <v:shape id="_x0000_s2206" o:spid="_x0000_s2206" o:spt="3" type="#_x0000_t3" style="position:absolute;left:1469;top:1781;height:946;width:959;" stroked="t" coordsize="21600,21600">
              <v:path/>
              <v:fill focussize="0,0"/>
              <v:stroke weight="1pt" dashstyle="dash"/>
              <v:imagedata o:title=""/>
              <o:lock v:ext="edit" grouping="f" rotation="f" text="f" aspectratio="f"/>
            </v:shape>
            <v:line id="_x0000_s2207" o:spid="_x0000_s2207" o:spt="20" style="position:absolute;left:252;top:2214;flip:y;height:657;width:374;" filled="f" coordsize="21600,21600">
              <v:path arrowok="t"/>
              <v:fill on="f" focussize="0,0"/>
              <v:stroke endarrow="block" endarrowwidth="narrow" endarrowlength="long"/>
              <v:imagedata o:title=""/>
              <o:lock v:ext="edit" grouping="f" rotation="f" text="f" aspectratio="f"/>
            </v:line>
            <v:shape id="_x0000_s2208" o:spid="_x0000_s2208" o:spt="19" type="#_x0000_t19" style="position:absolute;left:319;top:2741;height:189;width:146;rotation:1387692f;" filled="f" coordsize="23710,21600" adj="-6569166,-1512495,3839,21600,21600">
              <v:path arrowok="t" o:connectlocs="0,344;23710,13133;3839,21600"/>
              <v:fill on="f" focussize="0,0"/>
              <v:stroke/>
              <v:imagedata o:title=""/>
              <o:lock v:ext="edit" grouping="f" rotation="f" text="f" aspectratio="f"/>
            </v:shape>
            <v:shape id="_x0000_s2209" o:spid="_x0000_s2209" o:spt="202" type="#_x0000_t202" style="position:absolute;left:378;top:2493;height:397;width:4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r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2210" o:spid="_x0000_s2210" o:spt="202" type="#_x0000_t202" style="position:absolute;left:1823;top:2233;height:397;width:42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vertAlign w:val="superscript"/>
                      </w:rPr>
                    </w:pPr>
                    <w:r>
                      <w:rPr>
                        <w:i/>
                        <w:vertAlign w:val="superscript"/>
                      </w:rPr>
                      <w:t>ρ</w:t>
                    </w:r>
                  </w:p>
                </w:txbxContent>
              </v:textbox>
            </v:shape>
            <v:shape id="_x0000_s2211" o:spid="_x0000_s2211" o:spt="202" type="#_x0000_t202" style="position:absolute;left:1560;top:1493;height:397;width:42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2212" o:spid="_x0000_s2212" o:spt="202" type="#_x0000_t202" style="position:absolute;left:1474;top:1164;height:398;width:903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图（</w:t>
                    </w:r>
                    <w:r>
                      <w:rPr>
                        <w:rFonts w:hint="eastAsia"/>
                        <w:i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213" o:spid="_x0000_s2213" o:spt="202" type="#_x0000_t202" style="position:absolute;left:1560;top:2918;height:397;width:90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图（</w:t>
                    </w: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_x0000_s2214" o:spid="_x0000_s2214" o:spt="20" style="position:absolute;left:1932;top:2263;height:247;width:361;" filled="f" stroked="t" coordsize="21600,21600">
              <v:path arrowok="t"/>
              <v:fill on="f" focussize="0,0"/>
              <v:stroke weight="1pt" dashstyle="dash"/>
              <v:imagedata o:title=""/>
              <o:lock v:ext="edit" grouping="f" rotation="f" text="f" aspectratio="f"/>
            </v:line>
            <w10:wrap type="square"/>
          </v:group>
        </w:pict>
      </w:r>
      <w:bookmarkEnd w:id="0"/>
      <w:r>
        <w:t>17．</w:t>
      </w:r>
      <w:r>
        <w:rPr>
          <w:szCs w:val="21"/>
        </w:rPr>
        <w:t>一般的曲线运动可以分成很多小段，每小段都可以看成圆周运动的一部分，即把整条曲线用一系列不同半径的小圆弧来代替。如图（a）所示，曲线上的A点的曲率圆定义为：通过A点和曲线上紧邻A点两侧的两点作一圆，在极限情况下，这个圆就叫做A点的曲率圆，其半径ρ叫做A点的曲率半径。现将一物体沿与水平面成α角的方向已速度υ</w:t>
      </w:r>
      <w:r>
        <w:rPr>
          <w:szCs w:val="21"/>
          <w:vertAlign w:val="subscript"/>
        </w:rPr>
        <w:t>0</w:t>
      </w:r>
      <w:r>
        <w:rPr>
          <w:szCs w:val="21"/>
        </w:rPr>
        <w:t>抛出，如图（b）所示。则在其轨迹最高点P处的曲率半径是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A．</w:t>
      </w:r>
      <w:r>
        <w:rPr>
          <w:position w:val="-28"/>
          <w:szCs w:val="21"/>
        </w:rPr>
        <w:drawing>
          <wp:inline distT="0" distB="0" distL="114300" distR="114300">
            <wp:extent cx="241300" cy="444500"/>
            <wp:effectExtent l="0" t="0" r="5715" b="13335"/>
            <wp:docPr id="4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B．</w:t>
      </w:r>
      <w:r>
        <w:rPr>
          <w:position w:val="-28"/>
          <w:szCs w:val="21"/>
        </w:rPr>
        <w:drawing>
          <wp:inline distT="0" distB="0" distL="114300" distR="114300">
            <wp:extent cx="634365" cy="444500"/>
            <wp:effectExtent l="0" t="0" r="0" b="13335"/>
            <wp:docPr id="40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</w:t>
      </w:r>
    </w:p>
    <w:p>
      <w:pPr>
        <w:rPr>
          <w:szCs w:val="21"/>
        </w:rPr>
      </w:pPr>
      <w:r>
        <w:rPr>
          <w:szCs w:val="21"/>
        </w:rPr>
        <w:t>C．</w:t>
      </w:r>
      <w:r>
        <w:rPr>
          <w:position w:val="-28"/>
          <w:szCs w:val="21"/>
        </w:rPr>
        <w:drawing>
          <wp:inline distT="0" distB="0" distL="114300" distR="114300">
            <wp:extent cx="647700" cy="444500"/>
            <wp:effectExtent l="0" t="0" r="0" b="13335"/>
            <wp:docPr id="4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D．</w:t>
      </w:r>
      <w:r>
        <w:rPr>
          <w:position w:val="-28"/>
          <w:szCs w:val="21"/>
        </w:rPr>
        <w:drawing>
          <wp:inline distT="0" distB="0" distL="114300" distR="114300">
            <wp:extent cx="647700" cy="444500"/>
            <wp:effectExtent l="0" t="0" r="0" b="13335"/>
            <wp:docPr id="4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18．图（</w:t>
      </w:r>
      <w:r>
        <w:rPr>
          <w:i/>
          <w:szCs w:val="21"/>
        </w:rPr>
        <w:t>a</w:t>
      </w:r>
      <w:r>
        <w:rPr>
          <w:szCs w:val="21"/>
        </w:rPr>
        <w:t>）为示管的原理图。如果在</w:t>
      </w:r>
      <w:r>
        <w:rPr>
          <w:rFonts w:hint="eastAsia"/>
          <w:szCs w:val="21"/>
        </w:rPr>
        <w:t>电极</w:t>
      </w:r>
      <w:r>
        <w:rPr>
          <w:szCs w:val="21"/>
        </w:rPr>
        <w:t>YY’之间所加的电压图按图（</w:t>
      </w:r>
      <w:r>
        <w:rPr>
          <w:i/>
          <w:szCs w:val="21"/>
        </w:rPr>
        <w:t>b</w:t>
      </w:r>
      <w:r>
        <w:rPr>
          <w:szCs w:val="21"/>
        </w:rPr>
        <w:t>）所示的规律变化，在电极XX’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403340" cy="1329690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1329690"/>
                          <a:chOff x="0" y="0"/>
                          <a:chExt cx="10084" cy="2094"/>
                        </a:xfrm>
                      </wpg:grpSpPr>
                      <wpg:grpSp>
                        <wpg:cNvPr id="260" name="组合 260"/>
                        <wpg:cNvGrpSpPr/>
                        <wpg:grpSpPr>
                          <a:xfrm>
                            <a:off x="0" y="0"/>
                            <a:ext cx="10084" cy="1767"/>
                            <a:chOff x="0" y="0"/>
                            <a:chExt cx="10084" cy="1767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5768" cy="1767"/>
                              <a:chOff x="0" y="0"/>
                              <a:chExt cx="6065" cy="1917"/>
                            </a:xfrm>
                          </wpg:grpSpPr>
                          <wps:wsp>
                            <wps:cNvPr id="123" name="任意多边形 123"/>
                            <wps:cNvSpPr/>
                            <wps:spPr>
                              <a:xfrm>
                                <a:off x="5257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3" y="267"/>
                                    </a:moveTo>
                                    <a:lnTo>
                                      <a:pt x="147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3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7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8" y="227"/>
                                    </a:lnTo>
                                    <a:lnTo>
                                      <a:pt x="236" y="218"/>
                                    </a:lnTo>
                                    <a:lnTo>
                                      <a:pt x="244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1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1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4" y="59"/>
                                    </a:lnTo>
                                    <a:lnTo>
                                      <a:pt x="236" y="49"/>
                                    </a:lnTo>
                                    <a:lnTo>
                                      <a:pt x="228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7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3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7" y="1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3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0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59" y="244"/>
                                    </a:lnTo>
                                    <a:lnTo>
                                      <a:pt x="69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3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3" y="2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4" name="任意多边形 124"/>
                            <wps:cNvSpPr/>
                            <wps:spPr>
                              <a:xfrm>
                                <a:off x="5257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3" y="267"/>
                                    </a:moveTo>
                                    <a:lnTo>
                                      <a:pt x="147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3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7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8" y="227"/>
                                    </a:lnTo>
                                    <a:lnTo>
                                      <a:pt x="236" y="218"/>
                                    </a:lnTo>
                                    <a:lnTo>
                                      <a:pt x="244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1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1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4" y="59"/>
                                    </a:lnTo>
                                    <a:lnTo>
                                      <a:pt x="236" y="49"/>
                                    </a:lnTo>
                                    <a:lnTo>
                                      <a:pt x="228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7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3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7" y="1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3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2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0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59" y="244"/>
                                    </a:lnTo>
                                    <a:lnTo>
                                      <a:pt x="69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3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3" y="26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5" name="任意多边形 125"/>
                            <wps:cNvSpPr/>
                            <wps:spPr>
                              <a:xfrm>
                                <a:off x="4796" y="399"/>
                                <a:ext cx="1010" cy="10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32" h="3027">
                                    <a:moveTo>
                                      <a:pt x="1516" y="3027"/>
                                    </a:moveTo>
                                    <a:lnTo>
                                      <a:pt x="1594" y="3025"/>
                                    </a:lnTo>
                                    <a:lnTo>
                                      <a:pt x="1670" y="3019"/>
                                    </a:lnTo>
                                    <a:lnTo>
                                      <a:pt x="1747" y="3009"/>
                                    </a:lnTo>
                                    <a:lnTo>
                                      <a:pt x="1821" y="2997"/>
                                    </a:lnTo>
                                    <a:lnTo>
                                      <a:pt x="1894" y="2979"/>
                                    </a:lnTo>
                                    <a:lnTo>
                                      <a:pt x="1966" y="2959"/>
                                    </a:lnTo>
                                    <a:lnTo>
                                      <a:pt x="2037" y="2935"/>
                                    </a:lnTo>
                                    <a:lnTo>
                                      <a:pt x="2105" y="2908"/>
                                    </a:lnTo>
                                    <a:lnTo>
                                      <a:pt x="2173" y="2878"/>
                                    </a:lnTo>
                                    <a:lnTo>
                                      <a:pt x="2238" y="2844"/>
                                    </a:lnTo>
                                    <a:lnTo>
                                      <a:pt x="2302" y="2807"/>
                                    </a:lnTo>
                                    <a:lnTo>
                                      <a:pt x="2363" y="2767"/>
                                    </a:lnTo>
                                    <a:lnTo>
                                      <a:pt x="2423" y="2725"/>
                                    </a:lnTo>
                                    <a:lnTo>
                                      <a:pt x="2480" y="2681"/>
                                    </a:lnTo>
                                    <a:lnTo>
                                      <a:pt x="2535" y="2633"/>
                                    </a:lnTo>
                                    <a:lnTo>
                                      <a:pt x="2587" y="2583"/>
                                    </a:lnTo>
                                    <a:lnTo>
                                      <a:pt x="2637" y="2530"/>
                                    </a:lnTo>
                                    <a:lnTo>
                                      <a:pt x="2685" y="2476"/>
                                    </a:lnTo>
                                    <a:lnTo>
                                      <a:pt x="2731" y="2419"/>
                                    </a:lnTo>
                                    <a:lnTo>
                                      <a:pt x="2773" y="2358"/>
                                    </a:lnTo>
                                    <a:lnTo>
                                      <a:pt x="2812" y="2298"/>
                                    </a:lnTo>
                                    <a:lnTo>
                                      <a:pt x="2849" y="2234"/>
                                    </a:lnTo>
                                    <a:lnTo>
                                      <a:pt x="2883" y="2169"/>
                                    </a:lnTo>
                                    <a:lnTo>
                                      <a:pt x="2912" y="2102"/>
                                    </a:lnTo>
                                    <a:lnTo>
                                      <a:pt x="2940" y="2033"/>
                                    </a:lnTo>
                                    <a:lnTo>
                                      <a:pt x="2964" y="1963"/>
                                    </a:lnTo>
                                    <a:lnTo>
                                      <a:pt x="2984" y="1891"/>
                                    </a:lnTo>
                                    <a:lnTo>
                                      <a:pt x="3001" y="1818"/>
                                    </a:lnTo>
                                    <a:lnTo>
                                      <a:pt x="3015" y="1744"/>
                                    </a:lnTo>
                                    <a:lnTo>
                                      <a:pt x="3024" y="1668"/>
                                    </a:lnTo>
                                    <a:lnTo>
                                      <a:pt x="3030" y="1591"/>
                                    </a:lnTo>
                                    <a:lnTo>
                                      <a:pt x="3032" y="1514"/>
                                    </a:lnTo>
                                    <a:lnTo>
                                      <a:pt x="3030" y="1436"/>
                                    </a:lnTo>
                                    <a:lnTo>
                                      <a:pt x="3024" y="1359"/>
                                    </a:lnTo>
                                    <a:lnTo>
                                      <a:pt x="3015" y="1284"/>
                                    </a:lnTo>
                                    <a:lnTo>
                                      <a:pt x="3001" y="1209"/>
                                    </a:lnTo>
                                    <a:lnTo>
                                      <a:pt x="2984" y="1136"/>
                                    </a:lnTo>
                                    <a:lnTo>
                                      <a:pt x="2964" y="1065"/>
                                    </a:lnTo>
                                    <a:lnTo>
                                      <a:pt x="2940" y="994"/>
                                    </a:lnTo>
                                    <a:lnTo>
                                      <a:pt x="2912" y="926"/>
                                    </a:lnTo>
                                    <a:lnTo>
                                      <a:pt x="2883" y="858"/>
                                    </a:lnTo>
                                    <a:lnTo>
                                      <a:pt x="2849" y="793"/>
                                    </a:lnTo>
                                    <a:lnTo>
                                      <a:pt x="2812" y="730"/>
                                    </a:lnTo>
                                    <a:lnTo>
                                      <a:pt x="2773" y="668"/>
                                    </a:lnTo>
                                    <a:lnTo>
                                      <a:pt x="2731" y="609"/>
                                    </a:lnTo>
                                    <a:lnTo>
                                      <a:pt x="2685" y="552"/>
                                    </a:lnTo>
                                    <a:lnTo>
                                      <a:pt x="2637" y="497"/>
                                    </a:lnTo>
                                    <a:lnTo>
                                      <a:pt x="2587" y="445"/>
                                    </a:lnTo>
                                    <a:lnTo>
                                      <a:pt x="2535" y="395"/>
                                    </a:lnTo>
                                    <a:lnTo>
                                      <a:pt x="2480" y="347"/>
                                    </a:lnTo>
                                    <a:lnTo>
                                      <a:pt x="2423" y="301"/>
                                    </a:lnTo>
                                    <a:lnTo>
                                      <a:pt x="2363" y="259"/>
                                    </a:lnTo>
                                    <a:lnTo>
                                      <a:pt x="2302" y="220"/>
                                    </a:lnTo>
                                    <a:lnTo>
                                      <a:pt x="2238" y="184"/>
                                    </a:lnTo>
                                    <a:lnTo>
                                      <a:pt x="2173" y="149"/>
                                    </a:lnTo>
                                    <a:lnTo>
                                      <a:pt x="2105" y="119"/>
                                    </a:lnTo>
                                    <a:lnTo>
                                      <a:pt x="2037" y="92"/>
                                    </a:lnTo>
                                    <a:lnTo>
                                      <a:pt x="1966" y="69"/>
                                    </a:lnTo>
                                    <a:lnTo>
                                      <a:pt x="1894" y="48"/>
                                    </a:lnTo>
                                    <a:lnTo>
                                      <a:pt x="1821" y="31"/>
                                    </a:lnTo>
                                    <a:lnTo>
                                      <a:pt x="1747" y="17"/>
                                    </a:lnTo>
                                    <a:lnTo>
                                      <a:pt x="1670" y="8"/>
                                    </a:lnTo>
                                    <a:lnTo>
                                      <a:pt x="1594" y="2"/>
                                    </a:lnTo>
                                    <a:lnTo>
                                      <a:pt x="1516" y="0"/>
                                    </a:lnTo>
                                    <a:lnTo>
                                      <a:pt x="1439" y="2"/>
                                    </a:lnTo>
                                    <a:lnTo>
                                      <a:pt x="1361" y="8"/>
                                    </a:lnTo>
                                    <a:lnTo>
                                      <a:pt x="1286" y="17"/>
                                    </a:lnTo>
                                    <a:lnTo>
                                      <a:pt x="1212" y="31"/>
                                    </a:lnTo>
                                    <a:lnTo>
                                      <a:pt x="1139" y="48"/>
                                    </a:lnTo>
                                    <a:lnTo>
                                      <a:pt x="1067" y="69"/>
                                    </a:lnTo>
                                    <a:lnTo>
                                      <a:pt x="996" y="92"/>
                                    </a:lnTo>
                                    <a:lnTo>
                                      <a:pt x="927" y="119"/>
                                    </a:lnTo>
                                    <a:lnTo>
                                      <a:pt x="860" y="149"/>
                                    </a:lnTo>
                                    <a:lnTo>
                                      <a:pt x="795" y="184"/>
                                    </a:lnTo>
                                    <a:lnTo>
                                      <a:pt x="731" y="220"/>
                                    </a:lnTo>
                                    <a:lnTo>
                                      <a:pt x="669" y="259"/>
                                    </a:lnTo>
                                    <a:lnTo>
                                      <a:pt x="610" y="301"/>
                                    </a:lnTo>
                                    <a:lnTo>
                                      <a:pt x="553" y="347"/>
                                    </a:lnTo>
                                    <a:lnTo>
                                      <a:pt x="498" y="395"/>
                                    </a:lnTo>
                                    <a:lnTo>
                                      <a:pt x="446" y="445"/>
                                    </a:lnTo>
                                    <a:lnTo>
                                      <a:pt x="395" y="497"/>
                                    </a:lnTo>
                                    <a:lnTo>
                                      <a:pt x="347" y="552"/>
                                    </a:lnTo>
                                    <a:lnTo>
                                      <a:pt x="302" y="609"/>
                                    </a:lnTo>
                                    <a:lnTo>
                                      <a:pt x="260" y="668"/>
                                    </a:lnTo>
                                    <a:lnTo>
                                      <a:pt x="221" y="730"/>
                                    </a:lnTo>
                                    <a:lnTo>
                                      <a:pt x="184" y="793"/>
                                    </a:lnTo>
                                    <a:lnTo>
                                      <a:pt x="150" y="858"/>
                                    </a:lnTo>
                                    <a:lnTo>
                                      <a:pt x="120" y="926"/>
                                    </a:lnTo>
                                    <a:lnTo>
                                      <a:pt x="93" y="994"/>
                                    </a:lnTo>
                                    <a:lnTo>
                                      <a:pt x="69" y="1065"/>
                                    </a:lnTo>
                                    <a:lnTo>
                                      <a:pt x="48" y="1136"/>
                                    </a:lnTo>
                                    <a:lnTo>
                                      <a:pt x="31" y="1209"/>
                                    </a:lnTo>
                                    <a:lnTo>
                                      <a:pt x="18" y="1284"/>
                                    </a:lnTo>
                                    <a:lnTo>
                                      <a:pt x="8" y="1359"/>
                                    </a:lnTo>
                                    <a:lnTo>
                                      <a:pt x="3" y="1436"/>
                                    </a:lnTo>
                                    <a:lnTo>
                                      <a:pt x="0" y="1514"/>
                                    </a:lnTo>
                                    <a:lnTo>
                                      <a:pt x="3" y="1591"/>
                                    </a:lnTo>
                                    <a:lnTo>
                                      <a:pt x="8" y="1668"/>
                                    </a:lnTo>
                                    <a:lnTo>
                                      <a:pt x="18" y="1744"/>
                                    </a:lnTo>
                                    <a:lnTo>
                                      <a:pt x="31" y="1818"/>
                                    </a:lnTo>
                                    <a:lnTo>
                                      <a:pt x="48" y="1891"/>
                                    </a:lnTo>
                                    <a:lnTo>
                                      <a:pt x="69" y="1963"/>
                                    </a:lnTo>
                                    <a:lnTo>
                                      <a:pt x="93" y="2033"/>
                                    </a:lnTo>
                                    <a:lnTo>
                                      <a:pt x="120" y="2102"/>
                                    </a:lnTo>
                                    <a:lnTo>
                                      <a:pt x="150" y="2169"/>
                                    </a:lnTo>
                                    <a:lnTo>
                                      <a:pt x="184" y="2234"/>
                                    </a:lnTo>
                                    <a:lnTo>
                                      <a:pt x="221" y="2298"/>
                                    </a:lnTo>
                                    <a:lnTo>
                                      <a:pt x="260" y="2358"/>
                                    </a:lnTo>
                                    <a:lnTo>
                                      <a:pt x="302" y="2419"/>
                                    </a:lnTo>
                                    <a:lnTo>
                                      <a:pt x="347" y="2476"/>
                                    </a:lnTo>
                                    <a:lnTo>
                                      <a:pt x="395" y="2530"/>
                                    </a:lnTo>
                                    <a:lnTo>
                                      <a:pt x="446" y="2583"/>
                                    </a:lnTo>
                                    <a:lnTo>
                                      <a:pt x="498" y="2633"/>
                                    </a:lnTo>
                                    <a:lnTo>
                                      <a:pt x="553" y="2681"/>
                                    </a:lnTo>
                                    <a:lnTo>
                                      <a:pt x="610" y="2725"/>
                                    </a:lnTo>
                                    <a:lnTo>
                                      <a:pt x="669" y="2767"/>
                                    </a:lnTo>
                                    <a:lnTo>
                                      <a:pt x="731" y="2807"/>
                                    </a:lnTo>
                                    <a:lnTo>
                                      <a:pt x="795" y="2844"/>
                                    </a:lnTo>
                                    <a:lnTo>
                                      <a:pt x="860" y="2878"/>
                                    </a:lnTo>
                                    <a:lnTo>
                                      <a:pt x="927" y="2908"/>
                                    </a:lnTo>
                                    <a:lnTo>
                                      <a:pt x="996" y="2935"/>
                                    </a:lnTo>
                                    <a:lnTo>
                                      <a:pt x="1067" y="2959"/>
                                    </a:lnTo>
                                    <a:lnTo>
                                      <a:pt x="1139" y="2979"/>
                                    </a:lnTo>
                                    <a:lnTo>
                                      <a:pt x="1212" y="2997"/>
                                    </a:lnTo>
                                    <a:lnTo>
                                      <a:pt x="1286" y="3009"/>
                                    </a:lnTo>
                                    <a:lnTo>
                                      <a:pt x="1361" y="3019"/>
                                    </a:lnTo>
                                    <a:lnTo>
                                      <a:pt x="1439" y="3025"/>
                                    </a:lnTo>
                                    <a:lnTo>
                                      <a:pt x="1516" y="3027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/>
                            <wps:spPr>
                              <a:xfrm>
                                <a:off x="5269" y="1522"/>
                                <a:ext cx="77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6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9" y="227"/>
                                    </a:lnTo>
                                    <a:lnTo>
                                      <a:pt x="149" y="224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80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1" y="17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3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6" y="61"/>
                                    </a:lnTo>
                                    <a:lnTo>
                                      <a:pt x="211" y="52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21"/>
                                    </a:lnTo>
                                    <a:lnTo>
                                      <a:pt x="169" y="15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9" y="4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82" y="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4" y="61"/>
                                    </a:lnTo>
                                    <a:lnTo>
                                      <a:pt x="10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3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1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2" y="210"/>
                                    </a:lnTo>
                                    <a:lnTo>
                                      <a:pt x="61" y="216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2" y="224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5892" y="825"/>
                                <a:ext cx="77" cy="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7">
                                    <a:moveTo>
                                      <a:pt x="115" y="227"/>
                                    </a:moveTo>
                                    <a:lnTo>
                                      <a:pt x="127" y="227"/>
                                    </a:lnTo>
                                    <a:lnTo>
                                      <a:pt x="138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9" y="208"/>
                                    </a:lnTo>
                                    <a:lnTo>
                                      <a:pt x="187" y="202"/>
                                    </a:lnTo>
                                    <a:lnTo>
                                      <a:pt x="196" y="194"/>
                                    </a:lnTo>
                                    <a:lnTo>
                                      <a:pt x="203" y="186"/>
                                    </a:lnTo>
                                    <a:lnTo>
                                      <a:pt x="210" y="177"/>
                                    </a:lnTo>
                                    <a:lnTo>
                                      <a:pt x="216" y="168"/>
                                    </a:lnTo>
                                    <a:lnTo>
                                      <a:pt x="220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7" y="136"/>
                                    </a:lnTo>
                                    <a:lnTo>
                                      <a:pt x="228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8" y="102"/>
                                    </a:lnTo>
                                    <a:lnTo>
                                      <a:pt x="227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69"/>
                                    </a:lnTo>
                                    <a:lnTo>
                                      <a:pt x="216" y="60"/>
                                    </a:lnTo>
                                    <a:lnTo>
                                      <a:pt x="210" y="50"/>
                                    </a:lnTo>
                                    <a:lnTo>
                                      <a:pt x="203" y="42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7" y="26"/>
                                    </a:lnTo>
                                    <a:lnTo>
                                      <a:pt x="179" y="19"/>
                                    </a:lnTo>
                                    <a:lnTo>
                                      <a:pt x="169" y="13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8" y="2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2" y="26"/>
                                    </a:lnTo>
                                    <a:lnTo>
                                      <a:pt x="34" y="33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15" y="60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4" y="91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5" y="168"/>
                                    </a:lnTo>
                                    <a:lnTo>
                                      <a:pt x="21" y="177"/>
                                    </a:lnTo>
                                    <a:lnTo>
                                      <a:pt x="26" y="186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3" y="225"/>
                                    </a:lnTo>
                                    <a:lnTo>
                                      <a:pt x="103" y="227"/>
                                    </a:lnTo>
                                    <a:lnTo>
                                      <a:pt x="115" y="22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/>
                            <wps:spPr>
                              <a:xfrm>
                                <a:off x="5266" y="203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5" y="228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8" y="208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8"/>
                                    </a:lnTo>
                                    <a:lnTo>
                                      <a:pt x="221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9" y="102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69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0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3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4" y="168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5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9" name="矩形 129"/>
                            <wps:cNvSpPr/>
                            <wps:spPr>
                              <a:xfrm>
                                <a:off x="5212" y="491"/>
                                <a:ext cx="207" cy="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矩形 130"/>
                            <wps:cNvSpPr/>
                            <wps:spPr>
                              <a:xfrm>
                                <a:off x="5647" y="758"/>
                                <a:ext cx="40" cy="2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矩形 131"/>
                            <wps:cNvSpPr/>
                            <wps:spPr>
                              <a:xfrm>
                                <a:off x="4335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矩形 132"/>
                            <wps:cNvSpPr/>
                            <wps:spPr>
                              <a:xfrm>
                                <a:off x="4548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矩形 133"/>
                            <wps:cNvSpPr/>
                            <wps:spPr>
                              <a:xfrm>
                                <a:off x="4761" y="839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矩形 134"/>
                            <wps:cNvSpPr/>
                            <wps:spPr>
                              <a:xfrm>
                                <a:off x="4974" y="839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矩形 135"/>
                            <wps:cNvSpPr/>
                            <wps:spPr>
                              <a:xfrm>
                                <a:off x="5187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6" name="矩形 136"/>
                            <wps:cNvSpPr/>
                            <wps:spPr>
                              <a:xfrm>
                                <a:off x="5400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7" name="矩形 137"/>
                            <wps:cNvSpPr/>
                            <wps:spPr>
                              <a:xfrm>
                                <a:off x="5613" y="839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矩形 138"/>
                            <wps:cNvSpPr/>
                            <wps:spPr>
                              <a:xfrm>
                                <a:off x="5826" y="839"/>
                                <a:ext cx="60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/>
                            <wps:spPr>
                              <a:xfrm>
                                <a:off x="4656" y="815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6" y="228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9" y="226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80" y="209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0" y="178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1" y="70"/>
                                    </a:lnTo>
                                    <a:lnTo>
                                      <a:pt x="216" y="59"/>
                                    </a:lnTo>
                                    <a:lnTo>
                                      <a:pt x="210" y="50"/>
                                    </a:lnTo>
                                    <a:lnTo>
                                      <a:pt x="204" y="41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9" y="2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1" y="50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10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1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5"/>
                                    </a:lnTo>
                                    <a:lnTo>
                                      <a:pt x="43" y="202"/>
                                    </a:lnTo>
                                    <a:lnTo>
                                      <a:pt x="52" y="209"/>
                                    </a:lnTo>
                                    <a:lnTo>
                                      <a:pt x="61" y="214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6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0" name="矩形 140"/>
                            <wps:cNvSpPr/>
                            <wps:spPr>
                              <a:xfrm>
                                <a:off x="4928" y="755"/>
                                <a:ext cx="40" cy="2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直接连接符 141"/>
                            <wps:cNvSpPr/>
                            <wps:spPr>
                              <a:xfrm>
                                <a:off x="5311" y="279"/>
                                <a:ext cx="1" cy="323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2" name="直接连接符 142"/>
                            <wps:cNvSpPr/>
                            <wps:spPr>
                              <a:xfrm>
                                <a:off x="5314" y="710"/>
                                <a:ext cx="1" cy="318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3" name="直接连接符 143"/>
                            <wps:cNvSpPr/>
                            <wps:spPr>
                              <a:xfrm>
                                <a:off x="5308" y="1135"/>
                                <a:ext cx="1" cy="38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4" name="矩形 144"/>
                            <wps:cNvSpPr/>
                            <wps:spPr>
                              <a:xfrm>
                                <a:off x="5203" y="1255"/>
                                <a:ext cx="219" cy="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直接连接符 145"/>
                            <wps:cNvSpPr/>
                            <wps:spPr>
                              <a:xfrm>
                                <a:off x="4929" y="273"/>
                                <a:ext cx="356" cy="548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6" name="矩形 146"/>
                            <wps:cNvSpPr/>
                            <wps:spPr>
                              <a:xfrm>
                                <a:off x="3842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矩形 147"/>
                            <wps:cNvSpPr/>
                            <wps:spPr>
                              <a:xfrm>
                                <a:off x="4055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矩形 148"/>
                            <wps:cNvSpPr/>
                            <wps:spPr>
                              <a:xfrm>
                                <a:off x="4268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矩形 149"/>
                            <wps:cNvSpPr/>
                            <wps:spPr>
                              <a:xfrm>
                                <a:off x="4482" y="385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矩形 150"/>
                            <wps:cNvSpPr/>
                            <wps:spPr>
                              <a:xfrm>
                                <a:off x="4695" y="385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4907" y="385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矩形 152"/>
                            <wps:cNvSpPr/>
                            <wps:spPr>
                              <a:xfrm>
                                <a:off x="5120" y="385"/>
                                <a:ext cx="99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3" name="矩形 153"/>
                            <wps:cNvSpPr/>
                            <wps:spPr>
                              <a:xfrm>
                                <a:off x="3836" y="1391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4" name="矩形 154"/>
                            <wps:cNvSpPr/>
                            <wps:spPr>
                              <a:xfrm>
                                <a:off x="4049" y="1391"/>
                                <a:ext cx="106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5" name="矩形 155"/>
                            <wps:cNvSpPr/>
                            <wps:spPr>
                              <a:xfrm>
                                <a:off x="4262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6" name="矩形 156"/>
                            <wps:cNvSpPr/>
                            <wps:spPr>
                              <a:xfrm>
                                <a:off x="4475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7" name="矩形 157"/>
                            <wps:cNvSpPr/>
                            <wps:spPr>
                              <a:xfrm>
                                <a:off x="4688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8" name="矩形 158"/>
                            <wps:cNvSpPr/>
                            <wps:spPr>
                              <a:xfrm>
                                <a:off x="4901" y="1391"/>
                                <a:ext cx="107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9" name="矩形 159"/>
                            <wps:cNvSpPr/>
                            <wps:spPr>
                              <a:xfrm>
                                <a:off x="5114" y="1391"/>
                                <a:ext cx="98" cy="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4453" y="0"/>
                                <a:ext cx="42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宋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宋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亮斑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3692" y="1596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荧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2" name="矩形 162"/>
                            <wps:cNvSpPr/>
                            <wps:spPr>
                              <a:xfrm>
                                <a:off x="3870" y="1599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光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3" name="矩形 163"/>
                            <wps:cNvSpPr/>
                            <wps:spPr>
                              <a:xfrm>
                                <a:off x="4068" y="1605"/>
                                <a:ext cx="21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4" name="矩形 164"/>
                            <wps:cNvSpPr/>
                            <wps:spPr>
                              <a:xfrm>
                                <a:off x="5400" y="76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5" name="矩形 165"/>
                            <wps:cNvSpPr/>
                            <wps:spPr>
                              <a:xfrm>
                                <a:off x="5387" y="1456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6" name="矩形 166"/>
                            <wps:cNvSpPr/>
                            <wps:spPr>
                              <a:xfrm>
                                <a:off x="4592" y="559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7" name="矩形 167"/>
                            <wps:cNvSpPr/>
                            <wps:spPr>
                              <a:xfrm>
                                <a:off x="2781" y="571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2686" y="863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1662" y="565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1662" y="844"/>
                                <a:ext cx="123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171" name="任意多边形 171"/>
                            <wps:cNvSpPr/>
                            <wps:spPr>
                              <a:xfrm>
                                <a:off x="2104" y="1332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6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8" y="227"/>
                                    </a:lnTo>
                                    <a:lnTo>
                                      <a:pt x="149" y="224"/>
                                    </a:lnTo>
                                    <a:lnTo>
                                      <a:pt x="160" y="220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80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0" y="17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8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8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6" y="61"/>
                                    </a:lnTo>
                                    <a:lnTo>
                                      <a:pt x="210" y="52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80" y="21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60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8" y="2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1" y="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4" y="61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9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5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2" y="210"/>
                                    </a:lnTo>
                                    <a:lnTo>
                                      <a:pt x="61" y="216"/>
                                    </a:lnTo>
                                    <a:lnTo>
                                      <a:pt x="71" y="220"/>
                                    </a:lnTo>
                                    <a:lnTo>
                                      <a:pt x="81" y="224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6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/>
                            <wps:spPr>
                              <a:xfrm>
                                <a:off x="2816" y="101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8">
                                    <a:moveTo>
                                      <a:pt x="115" y="228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8" y="226"/>
                                    </a:lnTo>
                                    <a:lnTo>
                                      <a:pt x="148" y="224"/>
                                    </a:lnTo>
                                    <a:lnTo>
                                      <a:pt x="159" y="219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09"/>
                                    </a:lnTo>
                                    <a:lnTo>
                                      <a:pt x="187" y="202"/>
                                    </a:lnTo>
                                    <a:lnTo>
                                      <a:pt x="195" y="195"/>
                                    </a:lnTo>
                                    <a:lnTo>
                                      <a:pt x="203" y="187"/>
                                    </a:lnTo>
                                    <a:lnTo>
                                      <a:pt x="210" y="178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0" y="159"/>
                                    </a:lnTo>
                                    <a:lnTo>
                                      <a:pt x="224" y="149"/>
                                    </a:lnTo>
                                    <a:lnTo>
                                      <a:pt x="227" y="137"/>
                                    </a:lnTo>
                                    <a:lnTo>
                                      <a:pt x="228" y="126"/>
                                    </a:lnTo>
                                    <a:lnTo>
                                      <a:pt x="230" y="114"/>
                                    </a:lnTo>
                                    <a:lnTo>
                                      <a:pt x="228" y="103"/>
                                    </a:lnTo>
                                    <a:lnTo>
                                      <a:pt x="227" y="92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70"/>
                                    </a:lnTo>
                                    <a:lnTo>
                                      <a:pt x="216" y="60"/>
                                    </a:lnTo>
                                    <a:lnTo>
                                      <a:pt x="210" y="51"/>
                                    </a:lnTo>
                                    <a:lnTo>
                                      <a:pt x="203" y="42"/>
                                    </a:lnTo>
                                    <a:lnTo>
                                      <a:pt x="195" y="34"/>
                                    </a:lnTo>
                                    <a:lnTo>
                                      <a:pt x="187" y="27"/>
                                    </a:lnTo>
                                    <a:lnTo>
                                      <a:pt x="178" y="20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10"/>
                                    </a:lnTo>
                                    <a:lnTo>
                                      <a:pt x="148" y="5"/>
                                    </a:lnTo>
                                    <a:lnTo>
                                      <a:pt x="138" y="3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1" y="3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1" y="10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42" y="27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2" y="137"/>
                                    </a:lnTo>
                                    <a:lnTo>
                                      <a:pt x="6" y="149"/>
                                    </a:lnTo>
                                    <a:lnTo>
                                      <a:pt x="9" y="159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6" y="187"/>
                                    </a:lnTo>
                                    <a:lnTo>
                                      <a:pt x="34" y="195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51" y="209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81" y="224"/>
                                    </a:lnTo>
                                    <a:lnTo>
                                      <a:pt x="91" y="226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任意多边形 173"/>
                            <wps:cNvSpPr/>
                            <wps:spPr>
                              <a:xfrm>
                                <a:off x="1894" y="171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5" y="229"/>
                                    </a:moveTo>
                                    <a:lnTo>
                                      <a:pt x="127" y="228"/>
                                    </a:lnTo>
                                    <a:lnTo>
                                      <a:pt x="137" y="227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09" y="179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21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4"/>
                                    </a:lnTo>
                                    <a:lnTo>
                                      <a:pt x="226" y="92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21" y="71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21"/>
                                    </a:lnTo>
                                    <a:lnTo>
                                      <a:pt x="169" y="15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7" y="3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81" y="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1" y="21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10" y="7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2" y="104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10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3"/>
                                    </a:lnTo>
                                    <a:lnTo>
                                      <a:pt x="51" y="210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5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1894" y="1415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" h="229">
                                    <a:moveTo>
                                      <a:pt x="115" y="229"/>
                                    </a:moveTo>
                                    <a:lnTo>
                                      <a:pt x="127" y="227"/>
                                    </a:lnTo>
                                    <a:lnTo>
                                      <a:pt x="137" y="226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09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6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8"/>
                                    </a:lnTo>
                                    <a:lnTo>
                                      <a:pt x="221" y="159"/>
                                    </a:lnTo>
                                    <a:lnTo>
                                      <a:pt x="224" y="149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6"/>
                                    </a:lnTo>
                                    <a:lnTo>
                                      <a:pt x="230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6" y="92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1" y="70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4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20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37" y="3"/>
                                    </a:lnTo>
                                    <a:lnTo>
                                      <a:pt x="127" y="1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3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43" y="26"/>
                                    </a:lnTo>
                                    <a:lnTo>
                                      <a:pt x="35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10" y="70"/>
                                    </a:lnTo>
                                    <a:lnTo>
                                      <a:pt x="6" y="80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2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6" y="149"/>
                                    </a:lnTo>
                                    <a:lnTo>
                                      <a:pt x="10" y="159"/>
                                    </a:lnTo>
                                    <a:lnTo>
                                      <a:pt x="14" y="168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6"/>
                                    </a:lnTo>
                                    <a:lnTo>
                                      <a:pt x="35" y="196"/>
                                    </a:lnTo>
                                    <a:lnTo>
                                      <a:pt x="43" y="202"/>
                                    </a:lnTo>
                                    <a:lnTo>
                                      <a:pt x="51" y="209"/>
                                    </a:lnTo>
                                    <a:lnTo>
                                      <a:pt x="61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1" y="223"/>
                                    </a:lnTo>
                                    <a:lnTo>
                                      <a:pt x="92" y="226"/>
                                    </a:lnTo>
                                    <a:lnTo>
                                      <a:pt x="103" y="227"/>
                                    </a:lnTo>
                                    <a:lnTo>
                                      <a:pt x="115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3037" y="79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3037" y="249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037" y="419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3037" y="589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3037" y="76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矩形 180"/>
                            <wps:cNvSpPr/>
                            <wps:spPr>
                              <a:xfrm>
                                <a:off x="3037" y="93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矩形 181"/>
                            <wps:cNvSpPr/>
                            <wps:spPr>
                              <a:xfrm>
                                <a:off x="3037" y="110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037" y="127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3037" y="1440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3037" y="1610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矩形 185"/>
                            <wps:cNvSpPr/>
                            <wps:spPr>
                              <a:xfrm>
                                <a:off x="3037" y="1780"/>
                                <a:ext cx="21" cy="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/>
                            <wps:spPr>
                              <a:xfrm>
                                <a:off x="3626" y="396"/>
                                <a:ext cx="445" cy="9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36" h="2723">
                                    <a:moveTo>
                                      <a:pt x="668" y="2723"/>
                                    </a:moveTo>
                                    <a:lnTo>
                                      <a:pt x="703" y="2722"/>
                                    </a:lnTo>
                                    <a:lnTo>
                                      <a:pt x="736" y="2716"/>
                                    </a:lnTo>
                                    <a:lnTo>
                                      <a:pt x="770" y="2707"/>
                                    </a:lnTo>
                                    <a:lnTo>
                                      <a:pt x="802" y="2695"/>
                                    </a:lnTo>
                                    <a:lnTo>
                                      <a:pt x="835" y="2679"/>
                                    </a:lnTo>
                                    <a:lnTo>
                                      <a:pt x="866" y="2661"/>
                                    </a:lnTo>
                                    <a:lnTo>
                                      <a:pt x="898" y="2641"/>
                                    </a:lnTo>
                                    <a:lnTo>
                                      <a:pt x="927" y="2616"/>
                                    </a:lnTo>
                                    <a:lnTo>
                                      <a:pt x="957" y="2588"/>
                                    </a:lnTo>
                                    <a:lnTo>
                                      <a:pt x="986" y="2559"/>
                                    </a:lnTo>
                                    <a:lnTo>
                                      <a:pt x="1014" y="2526"/>
                                    </a:lnTo>
                                    <a:lnTo>
                                      <a:pt x="1040" y="2490"/>
                                    </a:lnTo>
                                    <a:lnTo>
                                      <a:pt x="1067" y="2451"/>
                                    </a:lnTo>
                                    <a:lnTo>
                                      <a:pt x="1092" y="2412"/>
                                    </a:lnTo>
                                    <a:lnTo>
                                      <a:pt x="1117" y="2368"/>
                                    </a:lnTo>
                                    <a:lnTo>
                                      <a:pt x="1140" y="2324"/>
                                    </a:lnTo>
                                    <a:lnTo>
                                      <a:pt x="1161" y="2276"/>
                                    </a:lnTo>
                                    <a:lnTo>
                                      <a:pt x="1183" y="2227"/>
                                    </a:lnTo>
                                    <a:lnTo>
                                      <a:pt x="1202" y="2176"/>
                                    </a:lnTo>
                                    <a:lnTo>
                                      <a:pt x="1221" y="2122"/>
                                    </a:lnTo>
                                    <a:lnTo>
                                      <a:pt x="1239" y="2066"/>
                                    </a:lnTo>
                                    <a:lnTo>
                                      <a:pt x="1255" y="2009"/>
                                    </a:lnTo>
                                    <a:lnTo>
                                      <a:pt x="1270" y="1951"/>
                                    </a:lnTo>
                                    <a:lnTo>
                                      <a:pt x="1282" y="1891"/>
                                    </a:lnTo>
                                    <a:lnTo>
                                      <a:pt x="1295" y="1829"/>
                                    </a:lnTo>
                                    <a:lnTo>
                                      <a:pt x="1305" y="1765"/>
                                    </a:lnTo>
                                    <a:lnTo>
                                      <a:pt x="1314" y="1702"/>
                                    </a:lnTo>
                                    <a:lnTo>
                                      <a:pt x="1322" y="1635"/>
                                    </a:lnTo>
                                    <a:lnTo>
                                      <a:pt x="1328" y="1568"/>
                                    </a:lnTo>
                                    <a:lnTo>
                                      <a:pt x="1331" y="1501"/>
                                    </a:lnTo>
                                    <a:lnTo>
                                      <a:pt x="1335" y="1431"/>
                                    </a:lnTo>
                                    <a:lnTo>
                                      <a:pt x="1336" y="1362"/>
                                    </a:lnTo>
                                    <a:lnTo>
                                      <a:pt x="1335" y="1292"/>
                                    </a:lnTo>
                                    <a:lnTo>
                                      <a:pt x="1331" y="1223"/>
                                    </a:lnTo>
                                    <a:lnTo>
                                      <a:pt x="1328" y="1154"/>
                                    </a:lnTo>
                                    <a:lnTo>
                                      <a:pt x="1322" y="1088"/>
                                    </a:lnTo>
                                    <a:lnTo>
                                      <a:pt x="1314" y="1022"/>
                                    </a:lnTo>
                                    <a:lnTo>
                                      <a:pt x="1305" y="957"/>
                                    </a:lnTo>
                                    <a:lnTo>
                                      <a:pt x="1295" y="895"/>
                                    </a:lnTo>
                                    <a:lnTo>
                                      <a:pt x="1282" y="833"/>
                                    </a:lnTo>
                                    <a:lnTo>
                                      <a:pt x="1270" y="773"/>
                                    </a:lnTo>
                                    <a:lnTo>
                                      <a:pt x="1255" y="713"/>
                                    </a:lnTo>
                                    <a:lnTo>
                                      <a:pt x="1239" y="656"/>
                                    </a:lnTo>
                                    <a:lnTo>
                                      <a:pt x="1221" y="602"/>
                                    </a:lnTo>
                                    <a:lnTo>
                                      <a:pt x="1202" y="548"/>
                                    </a:lnTo>
                                    <a:lnTo>
                                      <a:pt x="1183" y="497"/>
                                    </a:lnTo>
                                    <a:lnTo>
                                      <a:pt x="1161" y="447"/>
                                    </a:lnTo>
                                    <a:lnTo>
                                      <a:pt x="1140" y="400"/>
                                    </a:lnTo>
                                    <a:lnTo>
                                      <a:pt x="1117" y="354"/>
                                    </a:lnTo>
                                    <a:lnTo>
                                      <a:pt x="1092" y="312"/>
                                    </a:lnTo>
                                    <a:lnTo>
                                      <a:pt x="1067" y="271"/>
                                    </a:lnTo>
                                    <a:lnTo>
                                      <a:pt x="1040" y="234"/>
                                    </a:lnTo>
                                    <a:lnTo>
                                      <a:pt x="1014" y="198"/>
                                    </a:lnTo>
                                    <a:lnTo>
                                      <a:pt x="986" y="165"/>
                                    </a:lnTo>
                                    <a:lnTo>
                                      <a:pt x="957" y="136"/>
                                    </a:lnTo>
                                    <a:lnTo>
                                      <a:pt x="927" y="108"/>
                                    </a:lnTo>
                                    <a:lnTo>
                                      <a:pt x="898" y="83"/>
                                    </a:lnTo>
                                    <a:lnTo>
                                      <a:pt x="866" y="61"/>
                                    </a:lnTo>
                                    <a:lnTo>
                                      <a:pt x="835" y="43"/>
                                    </a:lnTo>
                                    <a:lnTo>
                                      <a:pt x="802" y="28"/>
                                    </a:lnTo>
                                    <a:lnTo>
                                      <a:pt x="770" y="16"/>
                                    </a:lnTo>
                                    <a:lnTo>
                                      <a:pt x="736" y="8"/>
                                    </a:lnTo>
                                    <a:lnTo>
                                      <a:pt x="703" y="2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34" y="2"/>
                                    </a:lnTo>
                                    <a:lnTo>
                                      <a:pt x="600" y="8"/>
                                    </a:lnTo>
                                    <a:lnTo>
                                      <a:pt x="567" y="16"/>
                                    </a:lnTo>
                                    <a:lnTo>
                                      <a:pt x="534" y="28"/>
                                    </a:lnTo>
                                    <a:lnTo>
                                      <a:pt x="502" y="43"/>
                                    </a:lnTo>
                                    <a:lnTo>
                                      <a:pt x="470" y="61"/>
                                    </a:lnTo>
                                    <a:lnTo>
                                      <a:pt x="439" y="83"/>
                                    </a:lnTo>
                                    <a:lnTo>
                                      <a:pt x="409" y="108"/>
                                    </a:lnTo>
                                    <a:lnTo>
                                      <a:pt x="379" y="136"/>
                                    </a:lnTo>
                                    <a:lnTo>
                                      <a:pt x="351" y="165"/>
                                    </a:lnTo>
                                    <a:lnTo>
                                      <a:pt x="322" y="198"/>
                                    </a:lnTo>
                                    <a:lnTo>
                                      <a:pt x="295" y="234"/>
                                    </a:lnTo>
                                    <a:lnTo>
                                      <a:pt x="269" y="271"/>
                                    </a:lnTo>
                                    <a:lnTo>
                                      <a:pt x="244" y="312"/>
                                    </a:lnTo>
                                    <a:lnTo>
                                      <a:pt x="220" y="354"/>
                                    </a:lnTo>
                                    <a:lnTo>
                                      <a:pt x="197" y="400"/>
                                    </a:lnTo>
                                    <a:lnTo>
                                      <a:pt x="174" y="447"/>
                                    </a:lnTo>
                                    <a:lnTo>
                                      <a:pt x="153" y="497"/>
                                    </a:lnTo>
                                    <a:lnTo>
                                      <a:pt x="134" y="548"/>
                                    </a:lnTo>
                                    <a:lnTo>
                                      <a:pt x="115" y="602"/>
                                    </a:lnTo>
                                    <a:lnTo>
                                      <a:pt x="98" y="656"/>
                                    </a:lnTo>
                                    <a:lnTo>
                                      <a:pt x="82" y="713"/>
                                    </a:lnTo>
                                    <a:lnTo>
                                      <a:pt x="67" y="773"/>
                                    </a:lnTo>
                                    <a:lnTo>
                                      <a:pt x="53" y="833"/>
                                    </a:lnTo>
                                    <a:lnTo>
                                      <a:pt x="42" y="895"/>
                                    </a:lnTo>
                                    <a:lnTo>
                                      <a:pt x="31" y="957"/>
                                    </a:lnTo>
                                    <a:lnTo>
                                      <a:pt x="22" y="1022"/>
                                    </a:lnTo>
                                    <a:lnTo>
                                      <a:pt x="14" y="1088"/>
                                    </a:lnTo>
                                    <a:lnTo>
                                      <a:pt x="8" y="1154"/>
                                    </a:lnTo>
                                    <a:lnTo>
                                      <a:pt x="4" y="1223"/>
                                    </a:lnTo>
                                    <a:lnTo>
                                      <a:pt x="2" y="1292"/>
                                    </a:lnTo>
                                    <a:lnTo>
                                      <a:pt x="0" y="1362"/>
                                    </a:lnTo>
                                    <a:lnTo>
                                      <a:pt x="2" y="1431"/>
                                    </a:lnTo>
                                    <a:lnTo>
                                      <a:pt x="4" y="1501"/>
                                    </a:lnTo>
                                    <a:lnTo>
                                      <a:pt x="8" y="1568"/>
                                    </a:lnTo>
                                    <a:lnTo>
                                      <a:pt x="14" y="1635"/>
                                    </a:lnTo>
                                    <a:lnTo>
                                      <a:pt x="22" y="1702"/>
                                    </a:lnTo>
                                    <a:lnTo>
                                      <a:pt x="31" y="1765"/>
                                    </a:lnTo>
                                    <a:lnTo>
                                      <a:pt x="42" y="1829"/>
                                    </a:lnTo>
                                    <a:lnTo>
                                      <a:pt x="53" y="1891"/>
                                    </a:lnTo>
                                    <a:lnTo>
                                      <a:pt x="67" y="1951"/>
                                    </a:lnTo>
                                    <a:lnTo>
                                      <a:pt x="82" y="2009"/>
                                    </a:lnTo>
                                    <a:lnTo>
                                      <a:pt x="98" y="2066"/>
                                    </a:lnTo>
                                    <a:lnTo>
                                      <a:pt x="115" y="2122"/>
                                    </a:lnTo>
                                    <a:lnTo>
                                      <a:pt x="134" y="2176"/>
                                    </a:lnTo>
                                    <a:lnTo>
                                      <a:pt x="153" y="2227"/>
                                    </a:lnTo>
                                    <a:lnTo>
                                      <a:pt x="174" y="2276"/>
                                    </a:lnTo>
                                    <a:lnTo>
                                      <a:pt x="197" y="2324"/>
                                    </a:lnTo>
                                    <a:lnTo>
                                      <a:pt x="220" y="2368"/>
                                    </a:lnTo>
                                    <a:lnTo>
                                      <a:pt x="244" y="2412"/>
                                    </a:lnTo>
                                    <a:lnTo>
                                      <a:pt x="269" y="2451"/>
                                    </a:lnTo>
                                    <a:lnTo>
                                      <a:pt x="295" y="2490"/>
                                    </a:lnTo>
                                    <a:lnTo>
                                      <a:pt x="322" y="2526"/>
                                    </a:lnTo>
                                    <a:lnTo>
                                      <a:pt x="351" y="2559"/>
                                    </a:lnTo>
                                    <a:lnTo>
                                      <a:pt x="379" y="2588"/>
                                    </a:lnTo>
                                    <a:lnTo>
                                      <a:pt x="409" y="2616"/>
                                    </a:lnTo>
                                    <a:lnTo>
                                      <a:pt x="439" y="2641"/>
                                    </a:lnTo>
                                    <a:lnTo>
                                      <a:pt x="470" y="2661"/>
                                    </a:lnTo>
                                    <a:lnTo>
                                      <a:pt x="502" y="2679"/>
                                    </a:lnTo>
                                    <a:lnTo>
                                      <a:pt x="534" y="2695"/>
                                    </a:lnTo>
                                    <a:lnTo>
                                      <a:pt x="567" y="2707"/>
                                    </a:lnTo>
                                    <a:lnTo>
                                      <a:pt x="600" y="2716"/>
                                    </a:lnTo>
                                    <a:lnTo>
                                      <a:pt x="634" y="2722"/>
                                    </a:lnTo>
                                    <a:lnTo>
                                      <a:pt x="668" y="272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/>
                            <wps:spPr>
                              <a:xfrm>
                                <a:off x="3626" y="396"/>
                                <a:ext cx="445" cy="9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36" h="2723">
                                    <a:moveTo>
                                      <a:pt x="668" y="2723"/>
                                    </a:moveTo>
                                    <a:lnTo>
                                      <a:pt x="703" y="2722"/>
                                    </a:lnTo>
                                    <a:lnTo>
                                      <a:pt x="736" y="2716"/>
                                    </a:lnTo>
                                    <a:lnTo>
                                      <a:pt x="770" y="2707"/>
                                    </a:lnTo>
                                    <a:lnTo>
                                      <a:pt x="802" y="2695"/>
                                    </a:lnTo>
                                    <a:lnTo>
                                      <a:pt x="835" y="2679"/>
                                    </a:lnTo>
                                    <a:lnTo>
                                      <a:pt x="866" y="2661"/>
                                    </a:lnTo>
                                    <a:lnTo>
                                      <a:pt x="898" y="2641"/>
                                    </a:lnTo>
                                    <a:lnTo>
                                      <a:pt x="927" y="2616"/>
                                    </a:lnTo>
                                    <a:lnTo>
                                      <a:pt x="957" y="2588"/>
                                    </a:lnTo>
                                    <a:lnTo>
                                      <a:pt x="986" y="2559"/>
                                    </a:lnTo>
                                    <a:lnTo>
                                      <a:pt x="1014" y="2526"/>
                                    </a:lnTo>
                                    <a:lnTo>
                                      <a:pt x="1040" y="2490"/>
                                    </a:lnTo>
                                    <a:lnTo>
                                      <a:pt x="1067" y="2451"/>
                                    </a:lnTo>
                                    <a:lnTo>
                                      <a:pt x="1092" y="2412"/>
                                    </a:lnTo>
                                    <a:lnTo>
                                      <a:pt x="1117" y="2368"/>
                                    </a:lnTo>
                                    <a:lnTo>
                                      <a:pt x="1140" y="2324"/>
                                    </a:lnTo>
                                    <a:lnTo>
                                      <a:pt x="1161" y="2276"/>
                                    </a:lnTo>
                                    <a:lnTo>
                                      <a:pt x="1183" y="2227"/>
                                    </a:lnTo>
                                    <a:lnTo>
                                      <a:pt x="1202" y="2176"/>
                                    </a:lnTo>
                                    <a:lnTo>
                                      <a:pt x="1221" y="2122"/>
                                    </a:lnTo>
                                    <a:lnTo>
                                      <a:pt x="1239" y="2066"/>
                                    </a:lnTo>
                                    <a:lnTo>
                                      <a:pt x="1255" y="2009"/>
                                    </a:lnTo>
                                    <a:lnTo>
                                      <a:pt x="1270" y="1951"/>
                                    </a:lnTo>
                                    <a:lnTo>
                                      <a:pt x="1282" y="1891"/>
                                    </a:lnTo>
                                    <a:lnTo>
                                      <a:pt x="1295" y="1829"/>
                                    </a:lnTo>
                                    <a:lnTo>
                                      <a:pt x="1305" y="1765"/>
                                    </a:lnTo>
                                    <a:lnTo>
                                      <a:pt x="1314" y="1702"/>
                                    </a:lnTo>
                                    <a:lnTo>
                                      <a:pt x="1322" y="1635"/>
                                    </a:lnTo>
                                    <a:lnTo>
                                      <a:pt x="1328" y="1568"/>
                                    </a:lnTo>
                                    <a:lnTo>
                                      <a:pt x="1331" y="1501"/>
                                    </a:lnTo>
                                    <a:lnTo>
                                      <a:pt x="1335" y="1431"/>
                                    </a:lnTo>
                                    <a:lnTo>
                                      <a:pt x="1336" y="1362"/>
                                    </a:lnTo>
                                    <a:lnTo>
                                      <a:pt x="1335" y="1292"/>
                                    </a:lnTo>
                                    <a:lnTo>
                                      <a:pt x="1331" y="1223"/>
                                    </a:lnTo>
                                    <a:lnTo>
                                      <a:pt x="1328" y="1154"/>
                                    </a:lnTo>
                                    <a:lnTo>
                                      <a:pt x="1322" y="1088"/>
                                    </a:lnTo>
                                    <a:lnTo>
                                      <a:pt x="1314" y="1022"/>
                                    </a:lnTo>
                                    <a:lnTo>
                                      <a:pt x="1305" y="957"/>
                                    </a:lnTo>
                                    <a:lnTo>
                                      <a:pt x="1295" y="895"/>
                                    </a:lnTo>
                                    <a:lnTo>
                                      <a:pt x="1282" y="833"/>
                                    </a:lnTo>
                                    <a:lnTo>
                                      <a:pt x="1270" y="773"/>
                                    </a:lnTo>
                                    <a:lnTo>
                                      <a:pt x="1255" y="713"/>
                                    </a:lnTo>
                                    <a:lnTo>
                                      <a:pt x="1239" y="656"/>
                                    </a:lnTo>
                                    <a:lnTo>
                                      <a:pt x="1221" y="602"/>
                                    </a:lnTo>
                                    <a:lnTo>
                                      <a:pt x="1202" y="548"/>
                                    </a:lnTo>
                                    <a:lnTo>
                                      <a:pt x="1183" y="497"/>
                                    </a:lnTo>
                                    <a:lnTo>
                                      <a:pt x="1161" y="447"/>
                                    </a:lnTo>
                                    <a:lnTo>
                                      <a:pt x="1140" y="400"/>
                                    </a:lnTo>
                                    <a:lnTo>
                                      <a:pt x="1117" y="354"/>
                                    </a:lnTo>
                                    <a:lnTo>
                                      <a:pt x="1092" y="312"/>
                                    </a:lnTo>
                                    <a:lnTo>
                                      <a:pt x="1067" y="271"/>
                                    </a:lnTo>
                                    <a:lnTo>
                                      <a:pt x="1040" y="234"/>
                                    </a:lnTo>
                                    <a:lnTo>
                                      <a:pt x="1014" y="198"/>
                                    </a:lnTo>
                                    <a:lnTo>
                                      <a:pt x="986" y="165"/>
                                    </a:lnTo>
                                    <a:lnTo>
                                      <a:pt x="957" y="136"/>
                                    </a:lnTo>
                                    <a:lnTo>
                                      <a:pt x="927" y="108"/>
                                    </a:lnTo>
                                    <a:lnTo>
                                      <a:pt x="898" y="83"/>
                                    </a:lnTo>
                                    <a:lnTo>
                                      <a:pt x="866" y="61"/>
                                    </a:lnTo>
                                    <a:lnTo>
                                      <a:pt x="835" y="43"/>
                                    </a:lnTo>
                                    <a:lnTo>
                                      <a:pt x="802" y="28"/>
                                    </a:lnTo>
                                    <a:lnTo>
                                      <a:pt x="770" y="16"/>
                                    </a:lnTo>
                                    <a:lnTo>
                                      <a:pt x="736" y="8"/>
                                    </a:lnTo>
                                    <a:lnTo>
                                      <a:pt x="703" y="2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34" y="2"/>
                                    </a:lnTo>
                                    <a:lnTo>
                                      <a:pt x="600" y="8"/>
                                    </a:lnTo>
                                    <a:lnTo>
                                      <a:pt x="567" y="16"/>
                                    </a:lnTo>
                                    <a:lnTo>
                                      <a:pt x="534" y="28"/>
                                    </a:lnTo>
                                    <a:lnTo>
                                      <a:pt x="502" y="43"/>
                                    </a:lnTo>
                                    <a:lnTo>
                                      <a:pt x="470" y="61"/>
                                    </a:lnTo>
                                    <a:lnTo>
                                      <a:pt x="439" y="83"/>
                                    </a:lnTo>
                                    <a:lnTo>
                                      <a:pt x="409" y="108"/>
                                    </a:lnTo>
                                    <a:lnTo>
                                      <a:pt x="379" y="136"/>
                                    </a:lnTo>
                                    <a:lnTo>
                                      <a:pt x="351" y="165"/>
                                    </a:lnTo>
                                    <a:lnTo>
                                      <a:pt x="322" y="198"/>
                                    </a:lnTo>
                                    <a:lnTo>
                                      <a:pt x="295" y="234"/>
                                    </a:lnTo>
                                    <a:lnTo>
                                      <a:pt x="269" y="271"/>
                                    </a:lnTo>
                                    <a:lnTo>
                                      <a:pt x="244" y="312"/>
                                    </a:lnTo>
                                    <a:lnTo>
                                      <a:pt x="220" y="354"/>
                                    </a:lnTo>
                                    <a:lnTo>
                                      <a:pt x="197" y="400"/>
                                    </a:lnTo>
                                    <a:lnTo>
                                      <a:pt x="174" y="447"/>
                                    </a:lnTo>
                                    <a:lnTo>
                                      <a:pt x="153" y="497"/>
                                    </a:lnTo>
                                    <a:lnTo>
                                      <a:pt x="134" y="548"/>
                                    </a:lnTo>
                                    <a:lnTo>
                                      <a:pt x="115" y="602"/>
                                    </a:lnTo>
                                    <a:lnTo>
                                      <a:pt x="98" y="656"/>
                                    </a:lnTo>
                                    <a:lnTo>
                                      <a:pt x="82" y="713"/>
                                    </a:lnTo>
                                    <a:lnTo>
                                      <a:pt x="67" y="773"/>
                                    </a:lnTo>
                                    <a:lnTo>
                                      <a:pt x="53" y="833"/>
                                    </a:lnTo>
                                    <a:lnTo>
                                      <a:pt x="42" y="895"/>
                                    </a:lnTo>
                                    <a:lnTo>
                                      <a:pt x="31" y="957"/>
                                    </a:lnTo>
                                    <a:lnTo>
                                      <a:pt x="22" y="1022"/>
                                    </a:lnTo>
                                    <a:lnTo>
                                      <a:pt x="14" y="1088"/>
                                    </a:lnTo>
                                    <a:lnTo>
                                      <a:pt x="8" y="1154"/>
                                    </a:lnTo>
                                    <a:lnTo>
                                      <a:pt x="4" y="1223"/>
                                    </a:lnTo>
                                    <a:lnTo>
                                      <a:pt x="2" y="1292"/>
                                    </a:lnTo>
                                    <a:lnTo>
                                      <a:pt x="0" y="1362"/>
                                    </a:lnTo>
                                    <a:lnTo>
                                      <a:pt x="2" y="1431"/>
                                    </a:lnTo>
                                    <a:lnTo>
                                      <a:pt x="4" y="1501"/>
                                    </a:lnTo>
                                    <a:lnTo>
                                      <a:pt x="8" y="1568"/>
                                    </a:lnTo>
                                    <a:lnTo>
                                      <a:pt x="14" y="1635"/>
                                    </a:lnTo>
                                    <a:lnTo>
                                      <a:pt x="22" y="1702"/>
                                    </a:lnTo>
                                    <a:lnTo>
                                      <a:pt x="31" y="1765"/>
                                    </a:lnTo>
                                    <a:lnTo>
                                      <a:pt x="42" y="1829"/>
                                    </a:lnTo>
                                    <a:lnTo>
                                      <a:pt x="53" y="1891"/>
                                    </a:lnTo>
                                    <a:lnTo>
                                      <a:pt x="67" y="1951"/>
                                    </a:lnTo>
                                    <a:lnTo>
                                      <a:pt x="82" y="2009"/>
                                    </a:lnTo>
                                    <a:lnTo>
                                      <a:pt x="98" y="2066"/>
                                    </a:lnTo>
                                    <a:lnTo>
                                      <a:pt x="115" y="2122"/>
                                    </a:lnTo>
                                    <a:lnTo>
                                      <a:pt x="134" y="2176"/>
                                    </a:lnTo>
                                    <a:lnTo>
                                      <a:pt x="153" y="2227"/>
                                    </a:lnTo>
                                    <a:lnTo>
                                      <a:pt x="174" y="2276"/>
                                    </a:lnTo>
                                    <a:lnTo>
                                      <a:pt x="197" y="2324"/>
                                    </a:lnTo>
                                    <a:lnTo>
                                      <a:pt x="220" y="2368"/>
                                    </a:lnTo>
                                    <a:lnTo>
                                      <a:pt x="244" y="2412"/>
                                    </a:lnTo>
                                    <a:lnTo>
                                      <a:pt x="269" y="2451"/>
                                    </a:lnTo>
                                    <a:lnTo>
                                      <a:pt x="295" y="2490"/>
                                    </a:lnTo>
                                    <a:lnTo>
                                      <a:pt x="322" y="2526"/>
                                    </a:lnTo>
                                    <a:lnTo>
                                      <a:pt x="351" y="2559"/>
                                    </a:lnTo>
                                    <a:lnTo>
                                      <a:pt x="379" y="2588"/>
                                    </a:lnTo>
                                    <a:lnTo>
                                      <a:pt x="409" y="2616"/>
                                    </a:lnTo>
                                    <a:lnTo>
                                      <a:pt x="439" y="2641"/>
                                    </a:lnTo>
                                    <a:lnTo>
                                      <a:pt x="470" y="2661"/>
                                    </a:lnTo>
                                    <a:lnTo>
                                      <a:pt x="502" y="2679"/>
                                    </a:lnTo>
                                    <a:lnTo>
                                      <a:pt x="534" y="2695"/>
                                    </a:lnTo>
                                    <a:lnTo>
                                      <a:pt x="567" y="2707"/>
                                    </a:lnTo>
                                    <a:lnTo>
                                      <a:pt x="600" y="2716"/>
                                    </a:lnTo>
                                    <a:lnTo>
                                      <a:pt x="634" y="2722"/>
                                    </a:lnTo>
                                    <a:lnTo>
                                      <a:pt x="668" y="2723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/>
                            <wps:spPr>
                              <a:xfrm>
                                <a:off x="3814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4" y="267"/>
                                    </a:moveTo>
                                    <a:lnTo>
                                      <a:pt x="148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4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8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9" y="227"/>
                                    </a:lnTo>
                                    <a:lnTo>
                                      <a:pt x="237" y="218"/>
                                    </a:lnTo>
                                    <a:lnTo>
                                      <a:pt x="245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2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2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5" y="59"/>
                                    </a:lnTo>
                                    <a:lnTo>
                                      <a:pt x="237" y="49"/>
                                    </a:lnTo>
                                    <a:lnTo>
                                      <a:pt x="229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8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4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8" y="1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4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0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3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1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60" y="244"/>
                                    </a:lnTo>
                                    <a:lnTo>
                                      <a:pt x="70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4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4" y="2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/>
                            <wps:spPr>
                              <a:xfrm>
                                <a:off x="3814" y="815"/>
                                <a:ext cx="89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7" h="267">
                                    <a:moveTo>
                                      <a:pt x="134" y="267"/>
                                    </a:moveTo>
                                    <a:lnTo>
                                      <a:pt x="148" y="266"/>
                                    </a:lnTo>
                                    <a:lnTo>
                                      <a:pt x="160" y="263"/>
                                    </a:lnTo>
                                    <a:lnTo>
                                      <a:pt x="174" y="261"/>
                                    </a:lnTo>
                                    <a:lnTo>
                                      <a:pt x="185" y="256"/>
                                    </a:lnTo>
                                    <a:lnTo>
                                      <a:pt x="198" y="251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18" y="236"/>
                                    </a:lnTo>
                                    <a:lnTo>
                                      <a:pt x="229" y="227"/>
                                    </a:lnTo>
                                    <a:lnTo>
                                      <a:pt x="237" y="218"/>
                                    </a:lnTo>
                                    <a:lnTo>
                                      <a:pt x="245" y="207"/>
                                    </a:lnTo>
                                    <a:lnTo>
                                      <a:pt x="251" y="197"/>
                                    </a:lnTo>
                                    <a:lnTo>
                                      <a:pt x="257" y="185"/>
                                    </a:lnTo>
                                    <a:lnTo>
                                      <a:pt x="262" y="173"/>
                                    </a:lnTo>
                                    <a:lnTo>
                                      <a:pt x="264" y="160"/>
                                    </a:lnTo>
                                    <a:lnTo>
                                      <a:pt x="266" y="147"/>
                                    </a:lnTo>
                                    <a:lnTo>
                                      <a:pt x="267" y="133"/>
                                    </a:lnTo>
                                    <a:lnTo>
                                      <a:pt x="266" y="120"/>
                                    </a:lnTo>
                                    <a:lnTo>
                                      <a:pt x="264" y="106"/>
                                    </a:lnTo>
                                    <a:lnTo>
                                      <a:pt x="262" y="93"/>
                                    </a:lnTo>
                                    <a:lnTo>
                                      <a:pt x="257" y="81"/>
                                    </a:lnTo>
                                    <a:lnTo>
                                      <a:pt x="251" y="70"/>
                                    </a:lnTo>
                                    <a:lnTo>
                                      <a:pt x="245" y="59"/>
                                    </a:lnTo>
                                    <a:lnTo>
                                      <a:pt x="237" y="49"/>
                                    </a:lnTo>
                                    <a:lnTo>
                                      <a:pt x="229" y="39"/>
                                    </a:lnTo>
                                    <a:lnTo>
                                      <a:pt x="218" y="31"/>
                                    </a:lnTo>
                                    <a:lnTo>
                                      <a:pt x="208" y="23"/>
                                    </a:lnTo>
                                    <a:lnTo>
                                      <a:pt x="198" y="16"/>
                                    </a:lnTo>
                                    <a:lnTo>
                                      <a:pt x="185" y="10"/>
                                    </a:lnTo>
                                    <a:lnTo>
                                      <a:pt x="174" y="6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8" y="1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94" y="6"/>
                                    </a:lnTo>
                                    <a:lnTo>
                                      <a:pt x="81" y="1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0" y="23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16" y="70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6" y="93"/>
                                    </a:lnTo>
                                    <a:lnTo>
                                      <a:pt x="3" y="106"/>
                                    </a:lnTo>
                                    <a:lnTo>
                                      <a:pt x="1" y="12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6" y="173"/>
                                    </a:lnTo>
                                    <a:lnTo>
                                      <a:pt x="11" y="185"/>
                                    </a:lnTo>
                                    <a:lnTo>
                                      <a:pt x="16" y="197"/>
                                    </a:lnTo>
                                    <a:lnTo>
                                      <a:pt x="23" y="207"/>
                                    </a:lnTo>
                                    <a:lnTo>
                                      <a:pt x="31" y="218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9" y="236"/>
                                    </a:lnTo>
                                    <a:lnTo>
                                      <a:pt x="60" y="244"/>
                                    </a:lnTo>
                                    <a:lnTo>
                                      <a:pt x="70" y="251"/>
                                    </a:lnTo>
                                    <a:lnTo>
                                      <a:pt x="81" y="256"/>
                                    </a:lnTo>
                                    <a:lnTo>
                                      <a:pt x="94" y="261"/>
                                    </a:lnTo>
                                    <a:lnTo>
                                      <a:pt x="106" y="263"/>
                                    </a:lnTo>
                                    <a:lnTo>
                                      <a:pt x="120" y="266"/>
                                    </a:lnTo>
                                    <a:lnTo>
                                      <a:pt x="134" y="26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0" name="直接连接符 190"/>
                            <wps:cNvSpPr/>
                            <wps:spPr>
                              <a:xfrm flipV="1">
                                <a:off x="3880" y="244"/>
                                <a:ext cx="592" cy="577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1" name="直接连接符 191"/>
                            <wps:cNvSpPr/>
                            <wps:spPr>
                              <a:xfrm>
                                <a:off x="2628" y="840"/>
                                <a:ext cx="1519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任意多边形 192"/>
                            <wps:cNvSpPr/>
                            <wps:spPr>
                              <a:xfrm>
                                <a:off x="1999" y="300"/>
                                <a:ext cx="2139" cy="1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18" h="3306">
                                    <a:moveTo>
                                      <a:pt x="0" y="555"/>
                                    </a:moveTo>
                                    <a:lnTo>
                                      <a:pt x="105" y="793"/>
                                    </a:lnTo>
                                    <a:lnTo>
                                      <a:pt x="1821" y="773"/>
                                    </a:lnTo>
                                    <a:lnTo>
                                      <a:pt x="5435" y="12"/>
                                    </a:lnTo>
                                    <a:lnTo>
                                      <a:pt x="5537" y="0"/>
                                    </a:lnTo>
                                    <a:lnTo>
                                      <a:pt x="5635" y="5"/>
                                    </a:lnTo>
                                    <a:lnTo>
                                      <a:pt x="5728" y="31"/>
                                    </a:lnTo>
                                    <a:lnTo>
                                      <a:pt x="5815" y="74"/>
                                    </a:lnTo>
                                    <a:lnTo>
                                      <a:pt x="5899" y="133"/>
                                    </a:lnTo>
                                    <a:lnTo>
                                      <a:pt x="5975" y="206"/>
                                    </a:lnTo>
                                    <a:lnTo>
                                      <a:pt x="6047" y="294"/>
                                    </a:lnTo>
                                    <a:lnTo>
                                      <a:pt x="6113" y="394"/>
                                    </a:lnTo>
                                    <a:lnTo>
                                      <a:pt x="6173" y="504"/>
                                    </a:lnTo>
                                    <a:lnTo>
                                      <a:pt x="6226" y="626"/>
                                    </a:lnTo>
                                    <a:lnTo>
                                      <a:pt x="6274" y="756"/>
                                    </a:lnTo>
                                    <a:lnTo>
                                      <a:pt x="6315" y="893"/>
                                    </a:lnTo>
                                    <a:lnTo>
                                      <a:pt x="6349" y="1037"/>
                                    </a:lnTo>
                                    <a:lnTo>
                                      <a:pt x="6377" y="1185"/>
                                    </a:lnTo>
                                    <a:lnTo>
                                      <a:pt x="6399" y="1338"/>
                                    </a:lnTo>
                                    <a:lnTo>
                                      <a:pt x="6412" y="1493"/>
                                    </a:lnTo>
                                    <a:lnTo>
                                      <a:pt x="6418" y="1649"/>
                                    </a:lnTo>
                                    <a:lnTo>
                                      <a:pt x="6418" y="1805"/>
                                    </a:lnTo>
                                    <a:lnTo>
                                      <a:pt x="6409" y="1960"/>
                                    </a:lnTo>
                                    <a:lnTo>
                                      <a:pt x="6393" y="2113"/>
                                    </a:lnTo>
                                    <a:lnTo>
                                      <a:pt x="6369" y="2262"/>
                                    </a:lnTo>
                                    <a:lnTo>
                                      <a:pt x="6336" y="2407"/>
                                    </a:lnTo>
                                    <a:lnTo>
                                      <a:pt x="6296" y="2545"/>
                                    </a:lnTo>
                                    <a:lnTo>
                                      <a:pt x="6247" y="2675"/>
                                    </a:lnTo>
                                    <a:lnTo>
                                      <a:pt x="6189" y="2796"/>
                                    </a:lnTo>
                                    <a:lnTo>
                                      <a:pt x="6122" y="2909"/>
                                    </a:lnTo>
                                    <a:lnTo>
                                      <a:pt x="6047" y="3010"/>
                                    </a:lnTo>
                                    <a:lnTo>
                                      <a:pt x="5962" y="3098"/>
                                    </a:lnTo>
                                    <a:lnTo>
                                      <a:pt x="5869" y="3174"/>
                                    </a:lnTo>
                                    <a:lnTo>
                                      <a:pt x="5765" y="3234"/>
                                    </a:lnTo>
                                    <a:lnTo>
                                      <a:pt x="5653" y="3279"/>
                                    </a:lnTo>
                                    <a:lnTo>
                                      <a:pt x="5530" y="3306"/>
                                    </a:lnTo>
                                    <a:lnTo>
                                      <a:pt x="1764" y="2431"/>
                                    </a:lnTo>
                                    <a:lnTo>
                                      <a:pt x="1011" y="2440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2183" y="771"/>
                                <a:ext cx="420" cy="2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59" h="818">
                                    <a:moveTo>
                                      <a:pt x="248" y="818"/>
                                    </a:moveTo>
                                    <a:lnTo>
                                      <a:pt x="0" y="81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9" y="0"/>
                                    </a:lnTo>
                                    <a:lnTo>
                                      <a:pt x="1259" y="818"/>
                                    </a:lnTo>
                                    <a:lnTo>
                                      <a:pt x="591" y="818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4" name="直接连接符 194"/>
                            <wps:cNvSpPr/>
                            <wps:spPr>
                              <a:xfrm flipH="1">
                                <a:off x="2162" y="916"/>
                                <a:ext cx="237" cy="410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5" name="任意多边形 195"/>
                            <wps:cNvSpPr/>
                            <wps:spPr>
                              <a:xfrm>
                                <a:off x="2279" y="647"/>
                                <a:ext cx="416" cy="2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49" h="724">
                                    <a:moveTo>
                                      <a:pt x="0" y="37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249" y="0"/>
                                    </a:lnTo>
                                    <a:lnTo>
                                      <a:pt x="1249" y="724"/>
                                    </a:lnTo>
                                    <a:lnTo>
                                      <a:pt x="982" y="724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6" name="直接连接符 196"/>
                            <wps:cNvSpPr/>
                            <wps:spPr>
                              <a:xfrm flipV="1">
                                <a:off x="2558" y="164"/>
                                <a:ext cx="279" cy="483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7" name="直接连接符 197"/>
                            <wps:cNvSpPr/>
                            <wps:spPr>
                              <a:xfrm flipV="1">
                                <a:off x="1932" y="1031"/>
                                <a:ext cx="1" cy="384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8" name="任意多边形 198"/>
                            <wps:cNvSpPr/>
                            <wps:spPr>
                              <a:xfrm>
                                <a:off x="1818" y="888"/>
                                <a:ext cx="305" cy="1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4" h="438">
                                    <a:moveTo>
                                      <a:pt x="228" y="0"/>
                                    </a:moveTo>
                                    <a:lnTo>
                                      <a:pt x="0" y="438"/>
                                    </a:lnTo>
                                    <a:lnTo>
                                      <a:pt x="677" y="428"/>
                                    </a:lnTo>
                                    <a:lnTo>
                                      <a:pt x="914" y="37"/>
                                    </a:lnTo>
                                    <a:lnTo>
                                      <a:pt x="228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9" name="直接连接符 199"/>
                            <wps:cNvSpPr/>
                            <wps:spPr>
                              <a:xfrm flipV="1">
                                <a:off x="1929" y="247"/>
                                <a:ext cx="1" cy="435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0" name="任意多边形 200"/>
                            <wps:cNvSpPr/>
                            <wps:spPr>
                              <a:xfrm>
                                <a:off x="1774" y="625"/>
                                <a:ext cx="320" cy="1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2" h="475">
                                    <a:moveTo>
                                      <a:pt x="237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723" y="475"/>
                                    </a:lnTo>
                                    <a:lnTo>
                                      <a:pt x="962" y="38"/>
                                    </a:lnTo>
                                    <a:lnTo>
                                      <a:pt x="2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1" name="任意多边形 201"/>
                            <wps:cNvSpPr/>
                            <wps:spPr>
                              <a:xfrm>
                                <a:off x="1974" y="1094"/>
                                <a:ext cx="260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82" h="209">
                                    <a:moveTo>
                                      <a:pt x="782" y="0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0" y="209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2" name="矩形 202"/>
                            <wps:cNvSpPr/>
                            <wps:spPr>
                              <a:xfrm>
                                <a:off x="1651" y="1053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3" name="矩形 203"/>
                            <wps:cNvSpPr/>
                            <wps:spPr>
                              <a:xfrm>
                                <a:off x="1651" y="1223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1651" y="1393"/>
                                <a:ext cx="22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5" name="矩形 205"/>
                            <wps:cNvSpPr/>
                            <wps:spPr>
                              <a:xfrm>
                                <a:off x="1651" y="1563"/>
                                <a:ext cx="22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6" name="矩形 206"/>
                            <wps:cNvSpPr/>
                            <wps:spPr>
                              <a:xfrm>
                                <a:off x="1651" y="1734"/>
                                <a:ext cx="22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7" name="矩形 207"/>
                            <wps:cNvSpPr/>
                            <wps:spPr>
                              <a:xfrm>
                                <a:off x="1658" y="104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8" name="矩形 208"/>
                            <wps:cNvSpPr/>
                            <wps:spPr>
                              <a:xfrm>
                                <a:off x="1658" y="274"/>
                                <a:ext cx="21" cy="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9" name="矩形 209"/>
                            <wps:cNvSpPr/>
                            <wps:spPr>
                              <a:xfrm>
                                <a:off x="1658" y="445"/>
                                <a:ext cx="21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0" name="任意多边形 210"/>
                            <wps:cNvSpPr/>
                            <wps:spPr>
                              <a:xfrm>
                                <a:off x="610" y="498"/>
                                <a:ext cx="1287" cy="6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63" h="2018">
                                    <a:moveTo>
                                      <a:pt x="3863" y="0"/>
                                    </a:moveTo>
                                    <a:lnTo>
                                      <a:pt x="3767" y="167"/>
                                    </a:lnTo>
                                    <a:lnTo>
                                      <a:pt x="460" y="167"/>
                                    </a:lnTo>
                                    <a:lnTo>
                                      <a:pt x="399" y="226"/>
                                    </a:lnTo>
                                    <a:lnTo>
                                      <a:pt x="344" y="285"/>
                                    </a:lnTo>
                                    <a:lnTo>
                                      <a:pt x="293" y="346"/>
                                    </a:lnTo>
                                    <a:lnTo>
                                      <a:pt x="245" y="406"/>
                                    </a:lnTo>
                                    <a:lnTo>
                                      <a:pt x="203" y="467"/>
                                    </a:lnTo>
                                    <a:lnTo>
                                      <a:pt x="164" y="527"/>
                                    </a:lnTo>
                                    <a:lnTo>
                                      <a:pt x="130" y="587"/>
                                    </a:lnTo>
                                    <a:lnTo>
                                      <a:pt x="99" y="648"/>
                                    </a:lnTo>
                                    <a:lnTo>
                                      <a:pt x="73" y="708"/>
                                    </a:lnTo>
                                    <a:lnTo>
                                      <a:pt x="51" y="767"/>
                                    </a:lnTo>
                                    <a:lnTo>
                                      <a:pt x="33" y="827"/>
                                    </a:lnTo>
                                    <a:lnTo>
                                      <a:pt x="18" y="886"/>
                                    </a:lnTo>
                                    <a:lnTo>
                                      <a:pt x="8" y="944"/>
                                    </a:lnTo>
                                    <a:lnTo>
                                      <a:pt x="2" y="1001"/>
                                    </a:lnTo>
                                    <a:lnTo>
                                      <a:pt x="0" y="1058"/>
                                    </a:lnTo>
                                    <a:lnTo>
                                      <a:pt x="2" y="1113"/>
                                    </a:lnTo>
                                    <a:lnTo>
                                      <a:pt x="8" y="1166"/>
                                    </a:lnTo>
                                    <a:lnTo>
                                      <a:pt x="17" y="1220"/>
                                    </a:lnTo>
                                    <a:lnTo>
                                      <a:pt x="31" y="1271"/>
                                    </a:lnTo>
                                    <a:lnTo>
                                      <a:pt x="48" y="1321"/>
                                    </a:lnTo>
                                    <a:lnTo>
                                      <a:pt x="68" y="1369"/>
                                    </a:lnTo>
                                    <a:lnTo>
                                      <a:pt x="93" y="1416"/>
                                    </a:lnTo>
                                    <a:lnTo>
                                      <a:pt x="122" y="1460"/>
                                    </a:lnTo>
                                    <a:lnTo>
                                      <a:pt x="154" y="1504"/>
                                    </a:lnTo>
                                    <a:lnTo>
                                      <a:pt x="190" y="1544"/>
                                    </a:lnTo>
                                    <a:lnTo>
                                      <a:pt x="230" y="1582"/>
                                    </a:lnTo>
                                    <a:lnTo>
                                      <a:pt x="274" y="1619"/>
                                    </a:lnTo>
                                    <a:lnTo>
                                      <a:pt x="320" y="1653"/>
                                    </a:lnTo>
                                    <a:lnTo>
                                      <a:pt x="372" y="1684"/>
                                    </a:lnTo>
                                    <a:lnTo>
                                      <a:pt x="425" y="1712"/>
                                    </a:lnTo>
                                    <a:lnTo>
                                      <a:pt x="484" y="1738"/>
                                    </a:lnTo>
                                    <a:lnTo>
                                      <a:pt x="545" y="1761"/>
                                    </a:lnTo>
                                    <a:lnTo>
                                      <a:pt x="3682" y="1761"/>
                                    </a:lnTo>
                                    <a:lnTo>
                                      <a:pt x="3863" y="2018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任意多边形 211"/>
                            <wps:cNvSpPr/>
                            <wps:spPr>
                              <a:xfrm>
                                <a:off x="1363" y="558"/>
                                <a:ext cx="277" cy="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0" h="1562">
                                    <a:moveTo>
                                      <a:pt x="416" y="1562"/>
                                    </a:moveTo>
                                    <a:lnTo>
                                      <a:pt x="436" y="1561"/>
                                    </a:lnTo>
                                    <a:lnTo>
                                      <a:pt x="458" y="1558"/>
                                    </a:lnTo>
                                    <a:lnTo>
                                      <a:pt x="478" y="1553"/>
                                    </a:lnTo>
                                    <a:lnTo>
                                      <a:pt x="499" y="1546"/>
                                    </a:lnTo>
                                    <a:lnTo>
                                      <a:pt x="518" y="1538"/>
                                    </a:lnTo>
                                    <a:lnTo>
                                      <a:pt x="538" y="1527"/>
                                    </a:lnTo>
                                    <a:lnTo>
                                      <a:pt x="557" y="1515"/>
                                    </a:lnTo>
                                    <a:lnTo>
                                      <a:pt x="576" y="1500"/>
                                    </a:lnTo>
                                    <a:lnTo>
                                      <a:pt x="595" y="1486"/>
                                    </a:lnTo>
                                    <a:lnTo>
                                      <a:pt x="612" y="1467"/>
                                    </a:lnTo>
                                    <a:lnTo>
                                      <a:pt x="630" y="1449"/>
                                    </a:lnTo>
                                    <a:lnTo>
                                      <a:pt x="646" y="1429"/>
                                    </a:lnTo>
                                    <a:lnTo>
                                      <a:pt x="663" y="1407"/>
                                    </a:lnTo>
                                    <a:lnTo>
                                      <a:pt x="678" y="1383"/>
                                    </a:lnTo>
                                    <a:lnTo>
                                      <a:pt x="694" y="1359"/>
                                    </a:lnTo>
                                    <a:lnTo>
                                      <a:pt x="708" y="1333"/>
                                    </a:lnTo>
                                    <a:lnTo>
                                      <a:pt x="721" y="1305"/>
                                    </a:lnTo>
                                    <a:lnTo>
                                      <a:pt x="735" y="1278"/>
                                    </a:lnTo>
                                    <a:lnTo>
                                      <a:pt x="747" y="1248"/>
                                    </a:lnTo>
                                    <a:lnTo>
                                      <a:pt x="759" y="1218"/>
                                    </a:lnTo>
                                    <a:lnTo>
                                      <a:pt x="769" y="1186"/>
                                    </a:lnTo>
                                    <a:lnTo>
                                      <a:pt x="780" y="1153"/>
                                    </a:lnTo>
                                    <a:lnTo>
                                      <a:pt x="789" y="1120"/>
                                    </a:lnTo>
                                    <a:lnTo>
                                      <a:pt x="797" y="1084"/>
                                    </a:lnTo>
                                    <a:lnTo>
                                      <a:pt x="805" y="1049"/>
                                    </a:lnTo>
                                    <a:lnTo>
                                      <a:pt x="810" y="1014"/>
                                    </a:lnTo>
                                    <a:lnTo>
                                      <a:pt x="816" y="976"/>
                                    </a:lnTo>
                                    <a:lnTo>
                                      <a:pt x="821" y="938"/>
                                    </a:lnTo>
                                    <a:lnTo>
                                      <a:pt x="825" y="900"/>
                                    </a:lnTo>
                                    <a:lnTo>
                                      <a:pt x="828" y="861"/>
                                    </a:lnTo>
                                    <a:lnTo>
                                      <a:pt x="829" y="821"/>
                                    </a:lnTo>
                                    <a:lnTo>
                                      <a:pt x="830" y="781"/>
                                    </a:lnTo>
                                    <a:lnTo>
                                      <a:pt x="829" y="741"/>
                                    </a:lnTo>
                                    <a:lnTo>
                                      <a:pt x="828" y="701"/>
                                    </a:lnTo>
                                    <a:lnTo>
                                      <a:pt x="825" y="663"/>
                                    </a:lnTo>
                                    <a:lnTo>
                                      <a:pt x="821" y="625"/>
                                    </a:lnTo>
                                    <a:lnTo>
                                      <a:pt x="816" y="587"/>
                                    </a:lnTo>
                                    <a:lnTo>
                                      <a:pt x="810" y="550"/>
                                    </a:lnTo>
                                    <a:lnTo>
                                      <a:pt x="805" y="513"/>
                                    </a:lnTo>
                                    <a:lnTo>
                                      <a:pt x="797" y="478"/>
                                    </a:lnTo>
                                    <a:lnTo>
                                      <a:pt x="789" y="444"/>
                                    </a:lnTo>
                                    <a:lnTo>
                                      <a:pt x="780" y="410"/>
                                    </a:lnTo>
                                    <a:lnTo>
                                      <a:pt x="769" y="378"/>
                                    </a:lnTo>
                                    <a:lnTo>
                                      <a:pt x="759" y="346"/>
                                    </a:lnTo>
                                    <a:lnTo>
                                      <a:pt x="747" y="315"/>
                                    </a:lnTo>
                                    <a:lnTo>
                                      <a:pt x="735" y="285"/>
                                    </a:lnTo>
                                    <a:lnTo>
                                      <a:pt x="721" y="257"/>
                                    </a:lnTo>
                                    <a:lnTo>
                                      <a:pt x="708" y="230"/>
                                    </a:lnTo>
                                    <a:lnTo>
                                      <a:pt x="694" y="204"/>
                                    </a:lnTo>
                                    <a:lnTo>
                                      <a:pt x="678" y="179"/>
                                    </a:lnTo>
                                    <a:lnTo>
                                      <a:pt x="663" y="157"/>
                                    </a:lnTo>
                                    <a:lnTo>
                                      <a:pt x="646" y="135"/>
                                    </a:lnTo>
                                    <a:lnTo>
                                      <a:pt x="630" y="114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595" y="78"/>
                                    </a:lnTo>
                                    <a:lnTo>
                                      <a:pt x="576" y="62"/>
                                    </a:lnTo>
                                    <a:lnTo>
                                      <a:pt x="557" y="48"/>
                                    </a:lnTo>
                                    <a:lnTo>
                                      <a:pt x="538" y="36"/>
                                    </a:lnTo>
                                    <a:lnTo>
                                      <a:pt x="518" y="26"/>
                                    </a:lnTo>
                                    <a:lnTo>
                                      <a:pt x="499" y="16"/>
                                    </a:lnTo>
                                    <a:lnTo>
                                      <a:pt x="478" y="10"/>
                                    </a:lnTo>
                                    <a:lnTo>
                                      <a:pt x="458" y="5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394" y="2"/>
                                    </a:lnTo>
                                    <a:lnTo>
                                      <a:pt x="372" y="5"/>
                                    </a:lnTo>
                                    <a:lnTo>
                                      <a:pt x="352" y="10"/>
                                    </a:lnTo>
                                    <a:lnTo>
                                      <a:pt x="331" y="16"/>
                                    </a:lnTo>
                                    <a:lnTo>
                                      <a:pt x="312" y="26"/>
                                    </a:lnTo>
                                    <a:lnTo>
                                      <a:pt x="292" y="36"/>
                                    </a:lnTo>
                                    <a:lnTo>
                                      <a:pt x="273" y="48"/>
                                    </a:lnTo>
                                    <a:lnTo>
                                      <a:pt x="253" y="62"/>
                                    </a:lnTo>
                                    <a:lnTo>
                                      <a:pt x="235" y="78"/>
                                    </a:lnTo>
                                    <a:lnTo>
                                      <a:pt x="218" y="95"/>
                                    </a:lnTo>
                                    <a:lnTo>
                                      <a:pt x="200" y="114"/>
                                    </a:lnTo>
                                    <a:lnTo>
                                      <a:pt x="184" y="135"/>
                                    </a:lnTo>
                                    <a:lnTo>
                                      <a:pt x="167" y="157"/>
                                    </a:lnTo>
                                    <a:lnTo>
                                      <a:pt x="152" y="179"/>
                                    </a:lnTo>
                                    <a:lnTo>
                                      <a:pt x="136" y="204"/>
                                    </a:lnTo>
                                    <a:lnTo>
                                      <a:pt x="122" y="230"/>
                                    </a:lnTo>
                                    <a:lnTo>
                                      <a:pt x="108" y="257"/>
                                    </a:lnTo>
                                    <a:lnTo>
                                      <a:pt x="95" y="285"/>
                                    </a:lnTo>
                                    <a:lnTo>
                                      <a:pt x="82" y="315"/>
                                    </a:lnTo>
                                    <a:lnTo>
                                      <a:pt x="71" y="346"/>
                                    </a:lnTo>
                                    <a:lnTo>
                                      <a:pt x="60" y="378"/>
                                    </a:lnTo>
                                    <a:lnTo>
                                      <a:pt x="50" y="410"/>
                                    </a:lnTo>
                                    <a:lnTo>
                                      <a:pt x="41" y="444"/>
                                    </a:lnTo>
                                    <a:lnTo>
                                      <a:pt x="33" y="478"/>
                                    </a:lnTo>
                                    <a:lnTo>
                                      <a:pt x="25" y="513"/>
                                    </a:lnTo>
                                    <a:lnTo>
                                      <a:pt x="19" y="550"/>
                                    </a:lnTo>
                                    <a:lnTo>
                                      <a:pt x="14" y="587"/>
                                    </a:lnTo>
                                    <a:lnTo>
                                      <a:pt x="9" y="625"/>
                                    </a:lnTo>
                                    <a:lnTo>
                                      <a:pt x="5" y="663"/>
                                    </a:lnTo>
                                    <a:lnTo>
                                      <a:pt x="2" y="701"/>
                                    </a:lnTo>
                                    <a:lnTo>
                                      <a:pt x="1" y="741"/>
                                    </a:lnTo>
                                    <a:lnTo>
                                      <a:pt x="0" y="781"/>
                                    </a:lnTo>
                                    <a:lnTo>
                                      <a:pt x="1" y="821"/>
                                    </a:lnTo>
                                    <a:lnTo>
                                      <a:pt x="2" y="861"/>
                                    </a:lnTo>
                                    <a:lnTo>
                                      <a:pt x="5" y="900"/>
                                    </a:lnTo>
                                    <a:lnTo>
                                      <a:pt x="9" y="938"/>
                                    </a:lnTo>
                                    <a:lnTo>
                                      <a:pt x="14" y="976"/>
                                    </a:lnTo>
                                    <a:lnTo>
                                      <a:pt x="19" y="1014"/>
                                    </a:lnTo>
                                    <a:lnTo>
                                      <a:pt x="25" y="1049"/>
                                    </a:lnTo>
                                    <a:lnTo>
                                      <a:pt x="33" y="1084"/>
                                    </a:lnTo>
                                    <a:lnTo>
                                      <a:pt x="41" y="1120"/>
                                    </a:lnTo>
                                    <a:lnTo>
                                      <a:pt x="50" y="1153"/>
                                    </a:lnTo>
                                    <a:lnTo>
                                      <a:pt x="60" y="1186"/>
                                    </a:lnTo>
                                    <a:lnTo>
                                      <a:pt x="71" y="1218"/>
                                    </a:lnTo>
                                    <a:lnTo>
                                      <a:pt x="82" y="1248"/>
                                    </a:lnTo>
                                    <a:lnTo>
                                      <a:pt x="95" y="1278"/>
                                    </a:lnTo>
                                    <a:lnTo>
                                      <a:pt x="108" y="1305"/>
                                    </a:lnTo>
                                    <a:lnTo>
                                      <a:pt x="122" y="1333"/>
                                    </a:lnTo>
                                    <a:lnTo>
                                      <a:pt x="136" y="1359"/>
                                    </a:lnTo>
                                    <a:lnTo>
                                      <a:pt x="152" y="1383"/>
                                    </a:lnTo>
                                    <a:lnTo>
                                      <a:pt x="167" y="1407"/>
                                    </a:lnTo>
                                    <a:lnTo>
                                      <a:pt x="184" y="1429"/>
                                    </a:lnTo>
                                    <a:lnTo>
                                      <a:pt x="200" y="1449"/>
                                    </a:lnTo>
                                    <a:lnTo>
                                      <a:pt x="218" y="1467"/>
                                    </a:lnTo>
                                    <a:lnTo>
                                      <a:pt x="235" y="1486"/>
                                    </a:lnTo>
                                    <a:lnTo>
                                      <a:pt x="253" y="1500"/>
                                    </a:lnTo>
                                    <a:lnTo>
                                      <a:pt x="273" y="1515"/>
                                    </a:lnTo>
                                    <a:lnTo>
                                      <a:pt x="292" y="1527"/>
                                    </a:lnTo>
                                    <a:lnTo>
                                      <a:pt x="312" y="1538"/>
                                    </a:lnTo>
                                    <a:lnTo>
                                      <a:pt x="331" y="1546"/>
                                    </a:lnTo>
                                    <a:lnTo>
                                      <a:pt x="352" y="1553"/>
                                    </a:lnTo>
                                    <a:lnTo>
                                      <a:pt x="372" y="1558"/>
                                    </a:lnTo>
                                    <a:lnTo>
                                      <a:pt x="394" y="1561"/>
                                    </a:lnTo>
                                    <a:lnTo>
                                      <a:pt x="416" y="15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DEB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2" name="任意多边形 212"/>
                            <wps:cNvSpPr/>
                            <wps:spPr>
                              <a:xfrm>
                                <a:off x="1363" y="558"/>
                                <a:ext cx="277" cy="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0" h="1562">
                                    <a:moveTo>
                                      <a:pt x="416" y="1562"/>
                                    </a:moveTo>
                                    <a:lnTo>
                                      <a:pt x="436" y="1561"/>
                                    </a:lnTo>
                                    <a:lnTo>
                                      <a:pt x="458" y="1558"/>
                                    </a:lnTo>
                                    <a:lnTo>
                                      <a:pt x="478" y="1553"/>
                                    </a:lnTo>
                                    <a:lnTo>
                                      <a:pt x="499" y="1546"/>
                                    </a:lnTo>
                                    <a:lnTo>
                                      <a:pt x="518" y="1538"/>
                                    </a:lnTo>
                                    <a:lnTo>
                                      <a:pt x="538" y="1527"/>
                                    </a:lnTo>
                                    <a:lnTo>
                                      <a:pt x="557" y="1515"/>
                                    </a:lnTo>
                                    <a:lnTo>
                                      <a:pt x="576" y="1500"/>
                                    </a:lnTo>
                                    <a:lnTo>
                                      <a:pt x="595" y="1486"/>
                                    </a:lnTo>
                                    <a:lnTo>
                                      <a:pt x="612" y="1467"/>
                                    </a:lnTo>
                                    <a:lnTo>
                                      <a:pt x="630" y="1449"/>
                                    </a:lnTo>
                                    <a:lnTo>
                                      <a:pt x="646" y="1429"/>
                                    </a:lnTo>
                                    <a:lnTo>
                                      <a:pt x="663" y="1407"/>
                                    </a:lnTo>
                                    <a:lnTo>
                                      <a:pt x="678" y="1383"/>
                                    </a:lnTo>
                                    <a:lnTo>
                                      <a:pt x="694" y="1359"/>
                                    </a:lnTo>
                                    <a:lnTo>
                                      <a:pt x="708" y="1333"/>
                                    </a:lnTo>
                                    <a:lnTo>
                                      <a:pt x="721" y="1305"/>
                                    </a:lnTo>
                                    <a:lnTo>
                                      <a:pt x="735" y="1278"/>
                                    </a:lnTo>
                                    <a:lnTo>
                                      <a:pt x="747" y="1248"/>
                                    </a:lnTo>
                                    <a:lnTo>
                                      <a:pt x="759" y="1218"/>
                                    </a:lnTo>
                                    <a:lnTo>
                                      <a:pt x="769" y="1186"/>
                                    </a:lnTo>
                                    <a:lnTo>
                                      <a:pt x="780" y="1153"/>
                                    </a:lnTo>
                                    <a:lnTo>
                                      <a:pt x="789" y="1120"/>
                                    </a:lnTo>
                                    <a:lnTo>
                                      <a:pt x="797" y="1084"/>
                                    </a:lnTo>
                                    <a:lnTo>
                                      <a:pt x="805" y="1049"/>
                                    </a:lnTo>
                                    <a:lnTo>
                                      <a:pt x="810" y="1014"/>
                                    </a:lnTo>
                                    <a:lnTo>
                                      <a:pt x="816" y="976"/>
                                    </a:lnTo>
                                    <a:lnTo>
                                      <a:pt x="821" y="938"/>
                                    </a:lnTo>
                                    <a:lnTo>
                                      <a:pt x="825" y="900"/>
                                    </a:lnTo>
                                    <a:lnTo>
                                      <a:pt x="828" y="861"/>
                                    </a:lnTo>
                                    <a:lnTo>
                                      <a:pt x="829" y="821"/>
                                    </a:lnTo>
                                    <a:lnTo>
                                      <a:pt x="830" y="781"/>
                                    </a:lnTo>
                                    <a:lnTo>
                                      <a:pt x="829" y="741"/>
                                    </a:lnTo>
                                    <a:lnTo>
                                      <a:pt x="828" y="701"/>
                                    </a:lnTo>
                                    <a:lnTo>
                                      <a:pt x="825" y="663"/>
                                    </a:lnTo>
                                    <a:lnTo>
                                      <a:pt x="821" y="625"/>
                                    </a:lnTo>
                                    <a:lnTo>
                                      <a:pt x="816" y="587"/>
                                    </a:lnTo>
                                    <a:lnTo>
                                      <a:pt x="810" y="550"/>
                                    </a:lnTo>
                                    <a:lnTo>
                                      <a:pt x="805" y="513"/>
                                    </a:lnTo>
                                    <a:lnTo>
                                      <a:pt x="797" y="478"/>
                                    </a:lnTo>
                                    <a:lnTo>
                                      <a:pt x="789" y="444"/>
                                    </a:lnTo>
                                    <a:lnTo>
                                      <a:pt x="780" y="410"/>
                                    </a:lnTo>
                                    <a:lnTo>
                                      <a:pt x="769" y="378"/>
                                    </a:lnTo>
                                    <a:lnTo>
                                      <a:pt x="759" y="346"/>
                                    </a:lnTo>
                                    <a:lnTo>
                                      <a:pt x="747" y="315"/>
                                    </a:lnTo>
                                    <a:lnTo>
                                      <a:pt x="735" y="285"/>
                                    </a:lnTo>
                                    <a:lnTo>
                                      <a:pt x="721" y="257"/>
                                    </a:lnTo>
                                    <a:lnTo>
                                      <a:pt x="708" y="230"/>
                                    </a:lnTo>
                                    <a:lnTo>
                                      <a:pt x="694" y="204"/>
                                    </a:lnTo>
                                    <a:lnTo>
                                      <a:pt x="678" y="179"/>
                                    </a:lnTo>
                                    <a:lnTo>
                                      <a:pt x="663" y="157"/>
                                    </a:lnTo>
                                    <a:lnTo>
                                      <a:pt x="646" y="135"/>
                                    </a:lnTo>
                                    <a:lnTo>
                                      <a:pt x="630" y="114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595" y="78"/>
                                    </a:lnTo>
                                    <a:lnTo>
                                      <a:pt x="576" y="62"/>
                                    </a:lnTo>
                                    <a:lnTo>
                                      <a:pt x="557" y="48"/>
                                    </a:lnTo>
                                    <a:lnTo>
                                      <a:pt x="538" y="36"/>
                                    </a:lnTo>
                                    <a:lnTo>
                                      <a:pt x="518" y="26"/>
                                    </a:lnTo>
                                    <a:lnTo>
                                      <a:pt x="499" y="16"/>
                                    </a:lnTo>
                                    <a:lnTo>
                                      <a:pt x="478" y="10"/>
                                    </a:lnTo>
                                    <a:lnTo>
                                      <a:pt x="458" y="5"/>
                                    </a:lnTo>
                                    <a:lnTo>
                                      <a:pt x="436" y="2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394" y="2"/>
                                    </a:lnTo>
                                    <a:lnTo>
                                      <a:pt x="372" y="5"/>
                                    </a:lnTo>
                                    <a:lnTo>
                                      <a:pt x="352" y="10"/>
                                    </a:lnTo>
                                    <a:lnTo>
                                      <a:pt x="331" y="16"/>
                                    </a:lnTo>
                                    <a:lnTo>
                                      <a:pt x="312" y="26"/>
                                    </a:lnTo>
                                    <a:lnTo>
                                      <a:pt x="292" y="36"/>
                                    </a:lnTo>
                                    <a:lnTo>
                                      <a:pt x="273" y="48"/>
                                    </a:lnTo>
                                    <a:lnTo>
                                      <a:pt x="253" y="62"/>
                                    </a:lnTo>
                                    <a:lnTo>
                                      <a:pt x="235" y="78"/>
                                    </a:lnTo>
                                    <a:lnTo>
                                      <a:pt x="218" y="95"/>
                                    </a:lnTo>
                                    <a:lnTo>
                                      <a:pt x="200" y="114"/>
                                    </a:lnTo>
                                    <a:lnTo>
                                      <a:pt x="184" y="135"/>
                                    </a:lnTo>
                                    <a:lnTo>
                                      <a:pt x="167" y="157"/>
                                    </a:lnTo>
                                    <a:lnTo>
                                      <a:pt x="152" y="179"/>
                                    </a:lnTo>
                                    <a:lnTo>
                                      <a:pt x="136" y="204"/>
                                    </a:lnTo>
                                    <a:lnTo>
                                      <a:pt x="122" y="230"/>
                                    </a:lnTo>
                                    <a:lnTo>
                                      <a:pt x="108" y="257"/>
                                    </a:lnTo>
                                    <a:lnTo>
                                      <a:pt x="95" y="285"/>
                                    </a:lnTo>
                                    <a:lnTo>
                                      <a:pt x="82" y="315"/>
                                    </a:lnTo>
                                    <a:lnTo>
                                      <a:pt x="71" y="346"/>
                                    </a:lnTo>
                                    <a:lnTo>
                                      <a:pt x="60" y="378"/>
                                    </a:lnTo>
                                    <a:lnTo>
                                      <a:pt x="50" y="410"/>
                                    </a:lnTo>
                                    <a:lnTo>
                                      <a:pt x="41" y="444"/>
                                    </a:lnTo>
                                    <a:lnTo>
                                      <a:pt x="33" y="478"/>
                                    </a:lnTo>
                                    <a:lnTo>
                                      <a:pt x="25" y="513"/>
                                    </a:lnTo>
                                    <a:lnTo>
                                      <a:pt x="19" y="550"/>
                                    </a:lnTo>
                                    <a:lnTo>
                                      <a:pt x="14" y="587"/>
                                    </a:lnTo>
                                    <a:lnTo>
                                      <a:pt x="9" y="625"/>
                                    </a:lnTo>
                                    <a:lnTo>
                                      <a:pt x="5" y="663"/>
                                    </a:lnTo>
                                    <a:lnTo>
                                      <a:pt x="2" y="701"/>
                                    </a:lnTo>
                                    <a:lnTo>
                                      <a:pt x="1" y="741"/>
                                    </a:lnTo>
                                    <a:lnTo>
                                      <a:pt x="0" y="781"/>
                                    </a:lnTo>
                                    <a:lnTo>
                                      <a:pt x="1" y="821"/>
                                    </a:lnTo>
                                    <a:lnTo>
                                      <a:pt x="2" y="861"/>
                                    </a:lnTo>
                                    <a:lnTo>
                                      <a:pt x="5" y="900"/>
                                    </a:lnTo>
                                    <a:lnTo>
                                      <a:pt x="9" y="938"/>
                                    </a:lnTo>
                                    <a:lnTo>
                                      <a:pt x="14" y="976"/>
                                    </a:lnTo>
                                    <a:lnTo>
                                      <a:pt x="19" y="1014"/>
                                    </a:lnTo>
                                    <a:lnTo>
                                      <a:pt x="25" y="1049"/>
                                    </a:lnTo>
                                    <a:lnTo>
                                      <a:pt x="33" y="1084"/>
                                    </a:lnTo>
                                    <a:lnTo>
                                      <a:pt x="41" y="1120"/>
                                    </a:lnTo>
                                    <a:lnTo>
                                      <a:pt x="50" y="1153"/>
                                    </a:lnTo>
                                    <a:lnTo>
                                      <a:pt x="60" y="1186"/>
                                    </a:lnTo>
                                    <a:lnTo>
                                      <a:pt x="71" y="1218"/>
                                    </a:lnTo>
                                    <a:lnTo>
                                      <a:pt x="82" y="1248"/>
                                    </a:lnTo>
                                    <a:lnTo>
                                      <a:pt x="95" y="1278"/>
                                    </a:lnTo>
                                    <a:lnTo>
                                      <a:pt x="108" y="1305"/>
                                    </a:lnTo>
                                    <a:lnTo>
                                      <a:pt x="122" y="1333"/>
                                    </a:lnTo>
                                    <a:lnTo>
                                      <a:pt x="136" y="1359"/>
                                    </a:lnTo>
                                    <a:lnTo>
                                      <a:pt x="152" y="1383"/>
                                    </a:lnTo>
                                    <a:lnTo>
                                      <a:pt x="167" y="1407"/>
                                    </a:lnTo>
                                    <a:lnTo>
                                      <a:pt x="184" y="1429"/>
                                    </a:lnTo>
                                    <a:lnTo>
                                      <a:pt x="200" y="1449"/>
                                    </a:lnTo>
                                    <a:lnTo>
                                      <a:pt x="218" y="1467"/>
                                    </a:lnTo>
                                    <a:lnTo>
                                      <a:pt x="235" y="1486"/>
                                    </a:lnTo>
                                    <a:lnTo>
                                      <a:pt x="253" y="1500"/>
                                    </a:lnTo>
                                    <a:lnTo>
                                      <a:pt x="273" y="1515"/>
                                    </a:lnTo>
                                    <a:lnTo>
                                      <a:pt x="292" y="1527"/>
                                    </a:lnTo>
                                    <a:lnTo>
                                      <a:pt x="312" y="1538"/>
                                    </a:lnTo>
                                    <a:lnTo>
                                      <a:pt x="331" y="1546"/>
                                    </a:lnTo>
                                    <a:lnTo>
                                      <a:pt x="352" y="1553"/>
                                    </a:lnTo>
                                    <a:lnTo>
                                      <a:pt x="372" y="1558"/>
                                    </a:lnTo>
                                    <a:lnTo>
                                      <a:pt x="394" y="1561"/>
                                    </a:lnTo>
                                    <a:lnTo>
                                      <a:pt x="416" y="1562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任意多边形 213"/>
                            <wps:cNvSpPr/>
                            <wps:spPr>
                              <a:xfrm>
                                <a:off x="1471" y="729"/>
                                <a:ext cx="73" cy="1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9" h="534">
                                    <a:moveTo>
                                      <a:pt x="110" y="534"/>
                                    </a:moveTo>
                                    <a:lnTo>
                                      <a:pt x="115" y="534"/>
                                    </a:lnTo>
                                    <a:lnTo>
                                      <a:pt x="121" y="533"/>
                                    </a:lnTo>
                                    <a:lnTo>
                                      <a:pt x="127" y="530"/>
                                    </a:lnTo>
                                    <a:lnTo>
                                      <a:pt x="133" y="528"/>
                                    </a:lnTo>
                                    <a:lnTo>
                                      <a:pt x="143" y="522"/>
                                    </a:lnTo>
                                    <a:lnTo>
                                      <a:pt x="153" y="513"/>
                                    </a:lnTo>
                                    <a:lnTo>
                                      <a:pt x="162" y="502"/>
                                    </a:lnTo>
                                    <a:lnTo>
                                      <a:pt x="171" y="488"/>
                                    </a:lnTo>
                                    <a:lnTo>
                                      <a:pt x="179" y="473"/>
                                    </a:lnTo>
                                    <a:lnTo>
                                      <a:pt x="187" y="456"/>
                                    </a:lnTo>
                                    <a:lnTo>
                                      <a:pt x="194" y="437"/>
                                    </a:lnTo>
                                    <a:lnTo>
                                      <a:pt x="201" y="416"/>
                                    </a:lnTo>
                                    <a:lnTo>
                                      <a:pt x="207" y="395"/>
                                    </a:lnTo>
                                    <a:lnTo>
                                      <a:pt x="211" y="371"/>
                                    </a:lnTo>
                                    <a:lnTo>
                                      <a:pt x="215" y="347"/>
                                    </a:lnTo>
                                    <a:lnTo>
                                      <a:pt x="217" y="321"/>
                                    </a:lnTo>
                                    <a:lnTo>
                                      <a:pt x="219" y="295"/>
                                    </a:lnTo>
                                    <a:lnTo>
                                      <a:pt x="219" y="267"/>
                                    </a:lnTo>
                                    <a:lnTo>
                                      <a:pt x="219" y="240"/>
                                    </a:lnTo>
                                    <a:lnTo>
                                      <a:pt x="217" y="214"/>
                                    </a:lnTo>
                                    <a:lnTo>
                                      <a:pt x="215" y="189"/>
                                    </a:lnTo>
                                    <a:lnTo>
                                      <a:pt x="211" y="163"/>
                                    </a:lnTo>
                                    <a:lnTo>
                                      <a:pt x="207" y="141"/>
                                    </a:lnTo>
                                    <a:lnTo>
                                      <a:pt x="201" y="119"/>
                                    </a:lnTo>
                                    <a:lnTo>
                                      <a:pt x="194" y="98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1" y="46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53" y="22"/>
                                    </a:lnTo>
                                    <a:lnTo>
                                      <a:pt x="143" y="13"/>
                                    </a:lnTo>
                                    <a:lnTo>
                                      <a:pt x="133" y="6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5" y="2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4" y="2"/>
                                    </a:lnTo>
                                    <a:lnTo>
                                      <a:pt x="98" y="3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8" y="13"/>
                                    </a:lnTo>
                                    <a:lnTo>
                                      <a:pt x="68" y="22"/>
                                    </a:lnTo>
                                    <a:lnTo>
                                      <a:pt x="57" y="34"/>
                                    </a:lnTo>
                                    <a:lnTo>
                                      <a:pt x="49" y="46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14" y="141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2" y="214"/>
                                    </a:lnTo>
                                    <a:lnTo>
                                      <a:pt x="1" y="240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2" y="321"/>
                                    </a:lnTo>
                                    <a:lnTo>
                                      <a:pt x="5" y="34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14" y="395"/>
                                    </a:lnTo>
                                    <a:lnTo>
                                      <a:pt x="20" y="416"/>
                                    </a:lnTo>
                                    <a:lnTo>
                                      <a:pt x="25" y="437"/>
                                    </a:lnTo>
                                    <a:lnTo>
                                      <a:pt x="32" y="456"/>
                                    </a:lnTo>
                                    <a:lnTo>
                                      <a:pt x="40" y="473"/>
                                    </a:lnTo>
                                    <a:lnTo>
                                      <a:pt x="49" y="488"/>
                                    </a:lnTo>
                                    <a:lnTo>
                                      <a:pt x="57" y="502"/>
                                    </a:lnTo>
                                    <a:lnTo>
                                      <a:pt x="68" y="513"/>
                                    </a:lnTo>
                                    <a:lnTo>
                                      <a:pt x="78" y="522"/>
                                    </a:lnTo>
                                    <a:lnTo>
                                      <a:pt x="88" y="528"/>
                                    </a:lnTo>
                                    <a:lnTo>
                                      <a:pt x="94" y="530"/>
                                    </a:lnTo>
                                    <a:lnTo>
                                      <a:pt x="98" y="533"/>
                                    </a:lnTo>
                                    <a:lnTo>
                                      <a:pt x="104" y="534"/>
                                    </a:lnTo>
                                    <a:lnTo>
                                      <a:pt x="110" y="5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EDEB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4" name="任意多边形 214"/>
                            <wps:cNvSpPr/>
                            <wps:spPr>
                              <a:xfrm>
                                <a:off x="1471" y="729"/>
                                <a:ext cx="73" cy="1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9" h="534">
                                    <a:moveTo>
                                      <a:pt x="110" y="534"/>
                                    </a:moveTo>
                                    <a:lnTo>
                                      <a:pt x="115" y="534"/>
                                    </a:lnTo>
                                    <a:lnTo>
                                      <a:pt x="121" y="533"/>
                                    </a:lnTo>
                                    <a:lnTo>
                                      <a:pt x="127" y="530"/>
                                    </a:lnTo>
                                    <a:lnTo>
                                      <a:pt x="133" y="528"/>
                                    </a:lnTo>
                                    <a:lnTo>
                                      <a:pt x="143" y="522"/>
                                    </a:lnTo>
                                    <a:lnTo>
                                      <a:pt x="153" y="513"/>
                                    </a:lnTo>
                                    <a:lnTo>
                                      <a:pt x="162" y="502"/>
                                    </a:lnTo>
                                    <a:lnTo>
                                      <a:pt x="171" y="488"/>
                                    </a:lnTo>
                                    <a:lnTo>
                                      <a:pt x="179" y="473"/>
                                    </a:lnTo>
                                    <a:lnTo>
                                      <a:pt x="187" y="456"/>
                                    </a:lnTo>
                                    <a:lnTo>
                                      <a:pt x="194" y="437"/>
                                    </a:lnTo>
                                    <a:lnTo>
                                      <a:pt x="201" y="416"/>
                                    </a:lnTo>
                                    <a:lnTo>
                                      <a:pt x="207" y="395"/>
                                    </a:lnTo>
                                    <a:lnTo>
                                      <a:pt x="211" y="371"/>
                                    </a:lnTo>
                                    <a:lnTo>
                                      <a:pt x="215" y="347"/>
                                    </a:lnTo>
                                    <a:lnTo>
                                      <a:pt x="217" y="321"/>
                                    </a:lnTo>
                                    <a:lnTo>
                                      <a:pt x="219" y="295"/>
                                    </a:lnTo>
                                    <a:lnTo>
                                      <a:pt x="219" y="267"/>
                                    </a:lnTo>
                                    <a:lnTo>
                                      <a:pt x="219" y="240"/>
                                    </a:lnTo>
                                    <a:lnTo>
                                      <a:pt x="217" y="214"/>
                                    </a:lnTo>
                                    <a:lnTo>
                                      <a:pt x="215" y="189"/>
                                    </a:lnTo>
                                    <a:lnTo>
                                      <a:pt x="211" y="163"/>
                                    </a:lnTo>
                                    <a:lnTo>
                                      <a:pt x="207" y="141"/>
                                    </a:lnTo>
                                    <a:lnTo>
                                      <a:pt x="201" y="119"/>
                                    </a:lnTo>
                                    <a:lnTo>
                                      <a:pt x="194" y="98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1" y="46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53" y="22"/>
                                    </a:lnTo>
                                    <a:lnTo>
                                      <a:pt x="143" y="13"/>
                                    </a:lnTo>
                                    <a:lnTo>
                                      <a:pt x="133" y="6"/>
                                    </a:lnTo>
                                    <a:lnTo>
                                      <a:pt x="127" y="4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5" y="2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4" y="2"/>
                                    </a:lnTo>
                                    <a:lnTo>
                                      <a:pt x="98" y="3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8" y="13"/>
                                    </a:lnTo>
                                    <a:lnTo>
                                      <a:pt x="68" y="22"/>
                                    </a:lnTo>
                                    <a:lnTo>
                                      <a:pt x="57" y="34"/>
                                    </a:lnTo>
                                    <a:lnTo>
                                      <a:pt x="49" y="46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14" y="141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2" y="214"/>
                                    </a:lnTo>
                                    <a:lnTo>
                                      <a:pt x="1" y="240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2" y="321"/>
                                    </a:lnTo>
                                    <a:lnTo>
                                      <a:pt x="5" y="347"/>
                                    </a:lnTo>
                                    <a:lnTo>
                                      <a:pt x="9" y="371"/>
                                    </a:lnTo>
                                    <a:lnTo>
                                      <a:pt x="14" y="395"/>
                                    </a:lnTo>
                                    <a:lnTo>
                                      <a:pt x="20" y="416"/>
                                    </a:lnTo>
                                    <a:lnTo>
                                      <a:pt x="25" y="437"/>
                                    </a:lnTo>
                                    <a:lnTo>
                                      <a:pt x="32" y="456"/>
                                    </a:lnTo>
                                    <a:lnTo>
                                      <a:pt x="40" y="473"/>
                                    </a:lnTo>
                                    <a:lnTo>
                                      <a:pt x="49" y="488"/>
                                    </a:lnTo>
                                    <a:lnTo>
                                      <a:pt x="57" y="502"/>
                                    </a:lnTo>
                                    <a:lnTo>
                                      <a:pt x="68" y="513"/>
                                    </a:lnTo>
                                    <a:lnTo>
                                      <a:pt x="78" y="522"/>
                                    </a:lnTo>
                                    <a:lnTo>
                                      <a:pt x="88" y="528"/>
                                    </a:lnTo>
                                    <a:lnTo>
                                      <a:pt x="94" y="530"/>
                                    </a:lnTo>
                                    <a:lnTo>
                                      <a:pt x="98" y="533"/>
                                    </a:lnTo>
                                    <a:lnTo>
                                      <a:pt x="104" y="534"/>
                                    </a:lnTo>
                                    <a:lnTo>
                                      <a:pt x="110" y="53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825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直接连接符 215"/>
                            <wps:cNvSpPr/>
                            <wps:spPr>
                              <a:xfrm>
                                <a:off x="1544" y="809"/>
                                <a:ext cx="643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任意多边形 216"/>
                            <wps:cNvSpPr/>
                            <wps:spPr>
                              <a:xfrm>
                                <a:off x="1071" y="1386"/>
                                <a:ext cx="76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9" h="229">
                                    <a:moveTo>
                                      <a:pt x="114" y="229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7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20"/>
                                    </a:lnTo>
                                    <a:lnTo>
                                      <a:pt x="169" y="215"/>
                                    </a:lnTo>
                                    <a:lnTo>
                                      <a:pt x="178" y="210"/>
                                    </a:lnTo>
                                    <a:lnTo>
                                      <a:pt x="188" y="203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2" y="187"/>
                                    </a:lnTo>
                                    <a:lnTo>
                                      <a:pt x="209" y="179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19" y="160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8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15"/>
                                    </a:lnTo>
                                    <a:lnTo>
                                      <a:pt x="229" y="103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1"/>
                                    </a:lnTo>
                                    <a:lnTo>
                                      <a:pt x="219" y="71"/>
                                    </a:lnTo>
                                    <a:lnTo>
                                      <a:pt x="215" y="60"/>
                                    </a:lnTo>
                                    <a:lnTo>
                                      <a:pt x="209" y="51"/>
                                    </a:lnTo>
                                    <a:lnTo>
                                      <a:pt x="202" y="42"/>
                                    </a:lnTo>
                                    <a:lnTo>
                                      <a:pt x="196" y="34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6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1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3" y="34"/>
                                    </a:lnTo>
                                    <a:lnTo>
                                      <a:pt x="27" y="42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5" y="148"/>
                                    </a:lnTo>
                                    <a:lnTo>
                                      <a:pt x="9" y="160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1" y="203"/>
                                    </a:lnTo>
                                    <a:lnTo>
                                      <a:pt x="51" y="210"/>
                                    </a:lnTo>
                                    <a:lnTo>
                                      <a:pt x="60" y="215"/>
                                    </a:lnTo>
                                    <a:lnTo>
                                      <a:pt x="70" y="220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7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4" y="22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任意多边形 217"/>
                            <wps:cNvSpPr/>
                            <wps:spPr>
                              <a:xfrm>
                                <a:off x="826" y="1380"/>
                                <a:ext cx="7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9" h="228">
                                    <a:moveTo>
                                      <a:pt x="114" y="228"/>
                                    </a:moveTo>
                                    <a:lnTo>
                                      <a:pt x="126" y="228"/>
                                    </a:lnTo>
                                    <a:lnTo>
                                      <a:pt x="137" y="225"/>
                                    </a:lnTo>
                                    <a:lnTo>
                                      <a:pt x="149" y="223"/>
                                    </a:lnTo>
                                    <a:lnTo>
                                      <a:pt x="159" y="219"/>
                                    </a:lnTo>
                                    <a:lnTo>
                                      <a:pt x="169" y="214"/>
                                    </a:lnTo>
                                    <a:lnTo>
                                      <a:pt x="178" y="208"/>
                                    </a:lnTo>
                                    <a:lnTo>
                                      <a:pt x="188" y="202"/>
                                    </a:lnTo>
                                    <a:lnTo>
                                      <a:pt x="196" y="195"/>
                                    </a:lnTo>
                                    <a:lnTo>
                                      <a:pt x="202" y="187"/>
                                    </a:lnTo>
                                    <a:lnTo>
                                      <a:pt x="209" y="178"/>
                                    </a:lnTo>
                                    <a:lnTo>
                                      <a:pt x="215" y="169"/>
                                    </a:lnTo>
                                    <a:lnTo>
                                      <a:pt x="220" y="158"/>
                                    </a:lnTo>
                                    <a:lnTo>
                                      <a:pt x="224" y="148"/>
                                    </a:lnTo>
                                    <a:lnTo>
                                      <a:pt x="226" y="137"/>
                                    </a:lnTo>
                                    <a:lnTo>
                                      <a:pt x="229" y="125"/>
                                    </a:lnTo>
                                    <a:lnTo>
                                      <a:pt x="229" y="114"/>
                                    </a:lnTo>
                                    <a:lnTo>
                                      <a:pt x="229" y="102"/>
                                    </a:lnTo>
                                    <a:lnTo>
                                      <a:pt x="226" y="91"/>
                                    </a:lnTo>
                                    <a:lnTo>
                                      <a:pt x="224" y="80"/>
                                    </a:lnTo>
                                    <a:lnTo>
                                      <a:pt x="220" y="69"/>
                                    </a:lnTo>
                                    <a:lnTo>
                                      <a:pt x="215" y="59"/>
                                    </a:lnTo>
                                    <a:lnTo>
                                      <a:pt x="209" y="50"/>
                                    </a:lnTo>
                                    <a:lnTo>
                                      <a:pt x="202" y="41"/>
                                    </a:lnTo>
                                    <a:lnTo>
                                      <a:pt x="196" y="33"/>
                                    </a:lnTo>
                                    <a:lnTo>
                                      <a:pt x="188" y="26"/>
                                    </a:lnTo>
                                    <a:lnTo>
                                      <a:pt x="178" y="19"/>
                                    </a:lnTo>
                                    <a:lnTo>
                                      <a:pt x="169" y="14"/>
                                    </a:lnTo>
                                    <a:lnTo>
                                      <a:pt x="159" y="9"/>
                                    </a:lnTo>
                                    <a:lnTo>
                                      <a:pt x="149" y="4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92" y="2"/>
                                    </a:lnTo>
                                    <a:lnTo>
                                      <a:pt x="80" y="4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1" y="19"/>
                                    </a:lnTo>
                                    <a:lnTo>
                                      <a:pt x="41" y="26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5" y="80"/>
                                    </a:lnTo>
                                    <a:lnTo>
                                      <a:pt x="3" y="91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25"/>
                                    </a:lnTo>
                                    <a:lnTo>
                                      <a:pt x="3" y="137"/>
                                    </a:lnTo>
                                    <a:lnTo>
                                      <a:pt x="5" y="148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20" y="178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33" y="195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51" y="208"/>
                                    </a:lnTo>
                                    <a:lnTo>
                                      <a:pt x="60" y="214"/>
                                    </a:lnTo>
                                    <a:lnTo>
                                      <a:pt x="70" y="219"/>
                                    </a:lnTo>
                                    <a:lnTo>
                                      <a:pt x="80" y="223"/>
                                    </a:lnTo>
                                    <a:lnTo>
                                      <a:pt x="92" y="225"/>
                                    </a:lnTo>
                                    <a:lnTo>
                                      <a:pt x="103" y="228"/>
                                    </a:lnTo>
                                    <a:lnTo>
                                      <a:pt x="114" y="22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直接连接符 218"/>
                            <wps:cNvSpPr/>
                            <wps:spPr>
                              <a:xfrm>
                                <a:off x="73" y="745"/>
                                <a:ext cx="124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9" name="直接连接符 219"/>
                            <wps:cNvSpPr/>
                            <wps:spPr>
                              <a:xfrm>
                                <a:off x="0" y="837"/>
                                <a:ext cx="261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>
                                <a:off x="807" y="1583"/>
                                <a:ext cx="105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>
                                <a:off x="1081" y="1589"/>
                                <a:ext cx="117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直接连接符 222"/>
                            <wps:cNvSpPr/>
                            <wps:spPr>
                              <a:xfrm>
                                <a:off x="1138" y="1529"/>
                                <a:ext cx="1" cy="115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任意多边形 223"/>
                            <wps:cNvSpPr/>
                            <wps:spPr>
                              <a:xfrm>
                                <a:off x="130" y="587"/>
                                <a:ext cx="956" cy="4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67" h="1247">
                                    <a:moveTo>
                                      <a:pt x="0" y="44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811" y="0"/>
                                    </a:lnTo>
                                    <a:lnTo>
                                      <a:pt x="811" y="504"/>
                                    </a:lnTo>
                                    <a:lnTo>
                                      <a:pt x="2727" y="504"/>
                                    </a:lnTo>
                                    <a:lnTo>
                                      <a:pt x="2757" y="518"/>
                                    </a:lnTo>
                                    <a:lnTo>
                                      <a:pt x="2782" y="530"/>
                                    </a:lnTo>
                                    <a:lnTo>
                                      <a:pt x="2804" y="543"/>
                                    </a:lnTo>
                                    <a:lnTo>
                                      <a:pt x="2822" y="555"/>
                                    </a:lnTo>
                                    <a:lnTo>
                                      <a:pt x="2837" y="568"/>
                                    </a:lnTo>
                                    <a:lnTo>
                                      <a:pt x="2848" y="579"/>
                                    </a:lnTo>
                                    <a:lnTo>
                                      <a:pt x="2858" y="592"/>
                                    </a:lnTo>
                                    <a:lnTo>
                                      <a:pt x="2863" y="603"/>
                                    </a:lnTo>
                                    <a:lnTo>
                                      <a:pt x="2866" y="614"/>
                                    </a:lnTo>
                                    <a:lnTo>
                                      <a:pt x="2867" y="625"/>
                                    </a:lnTo>
                                    <a:lnTo>
                                      <a:pt x="2864" y="636"/>
                                    </a:lnTo>
                                    <a:lnTo>
                                      <a:pt x="2861" y="646"/>
                                    </a:lnTo>
                                    <a:lnTo>
                                      <a:pt x="2854" y="657"/>
                                    </a:lnTo>
                                    <a:lnTo>
                                      <a:pt x="2846" y="666"/>
                                    </a:lnTo>
                                    <a:lnTo>
                                      <a:pt x="2836" y="675"/>
                                    </a:lnTo>
                                    <a:lnTo>
                                      <a:pt x="2823" y="684"/>
                                    </a:lnTo>
                                    <a:lnTo>
                                      <a:pt x="2810" y="693"/>
                                    </a:lnTo>
                                    <a:lnTo>
                                      <a:pt x="2795" y="701"/>
                                    </a:lnTo>
                                    <a:lnTo>
                                      <a:pt x="2779" y="709"/>
                                    </a:lnTo>
                                    <a:lnTo>
                                      <a:pt x="2761" y="717"/>
                                    </a:lnTo>
                                    <a:lnTo>
                                      <a:pt x="2742" y="724"/>
                                    </a:lnTo>
                                    <a:lnTo>
                                      <a:pt x="2723" y="731"/>
                                    </a:lnTo>
                                    <a:lnTo>
                                      <a:pt x="2702" y="736"/>
                                    </a:lnTo>
                                    <a:lnTo>
                                      <a:pt x="2682" y="742"/>
                                    </a:lnTo>
                                    <a:lnTo>
                                      <a:pt x="2638" y="752"/>
                                    </a:lnTo>
                                    <a:lnTo>
                                      <a:pt x="2594" y="760"/>
                                    </a:lnTo>
                                    <a:lnTo>
                                      <a:pt x="2551" y="767"/>
                                    </a:lnTo>
                                    <a:lnTo>
                                      <a:pt x="2508" y="771"/>
                                    </a:lnTo>
                                    <a:lnTo>
                                      <a:pt x="2515" y="744"/>
                                    </a:lnTo>
                                    <a:lnTo>
                                      <a:pt x="2525" y="722"/>
                                    </a:lnTo>
                                    <a:lnTo>
                                      <a:pt x="2537" y="703"/>
                                    </a:lnTo>
                                    <a:lnTo>
                                      <a:pt x="2551" y="688"/>
                                    </a:lnTo>
                                    <a:lnTo>
                                      <a:pt x="2565" y="676"/>
                                    </a:lnTo>
                                    <a:lnTo>
                                      <a:pt x="2582" y="668"/>
                                    </a:lnTo>
                                    <a:lnTo>
                                      <a:pt x="2600" y="662"/>
                                    </a:lnTo>
                                    <a:lnTo>
                                      <a:pt x="2618" y="659"/>
                                    </a:lnTo>
                                    <a:lnTo>
                                      <a:pt x="2637" y="659"/>
                                    </a:lnTo>
                                    <a:lnTo>
                                      <a:pt x="2656" y="661"/>
                                    </a:lnTo>
                                    <a:lnTo>
                                      <a:pt x="2675" y="666"/>
                                    </a:lnTo>
                                    <a:lnTo>
                                      <a:pt x="2694" y="671"/>
                                    </a:lnTo>
                                    <a:lnTo>
                                      <a:pt x="2713" y="679"/>
                                    </a:lnTo>
                                    <a:lnTo>
                                      <a:pt x="2731" y="690"/>
                                    </a:lnTo>
                                    <a:lnTo>
                                      <a:pt x="2748" y="701"/>
                                    </a:lnTo>
                                    <a:lnTo>
                                      <a:pt x="2764" y="714"/>
                                    </a:lnTo>
                                    <a:lnTo>
                                      <a:pt x="2779" y="727"/>
                                    </a:lnTo>
                                    <a:lnTo>
                                      <a:pt x="2791" y="741"/>
                                    </a:lnTo>
                                    <a:lnTo>
                                      <a:pt x="2802" y="756"/>
                                    </a:lnTo>
                                    <a:lnTo>
                                      <a:pt x="2811" y="772"/>
                                    </a:lnTo>
                                    <a:lnTo>
                                      <a:pt x="2816" y="788"/>
                                    </a:lnTo>
                                    <a:lnTo>
                                      <a:pt x="2820" y="804"/>
                                    </a:lnTo>
                                    <a:lnTo>
                                      <a:pt x="2821" y="818"/>
                                    </a:lnTo>
                                    <a:lnTo>
                                      <a:pt x="2819" y="834"/>
                                    </a:lnTo>
                                    <a:lnTo>
                                      <a:pt x="2812" y="849"/>
                                    </a:lnTo>
                                    <a:lnTo>
                                      <a:pt x="2803" y="863"/>
                                    </a:lnTo>
                                    <a:lnTo>
                                      <a:pt x="2789" y="877"/>
                                    </a:lnTo>
                                    <a:lnTo>
                                      <a:pt x="2771" y="889"/>
                                    </a:lnTo>
                                    <a:lnTo>
                                      <a:pt x="2748" y="899"/>
                                    </a:lnTo>
                                    <a:lnTo>
                                      <a:pt x="2721" y="910"/>
                                    </a:lnTo>
                                    <a:lnTo>
                                      <a:pt x="2689" y="918"/>
                                    </a:lnTo>
                                    <a:lnTo>
                                      <a:pt x="2651" y="923"/>
                                    </a:lnTo>
                                    <a:lnTo>
                                      <a:pt x="802" y="923"/>
                                    </a:lnTo>
                                    <a:lnTo>
                                      <a:pt x="802" y="1247"/>
                                    </a:lnTo>
                                    <a:lnTo>
                                      <a:pt x="11" y="1247"/>
                                    </a:lnTo>
                                    <a:lnTo>
                                      <a:pt x="11" y="751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直接连接符 224"/>
                            <wps:cNvSpPr/>
                            <wps:spPr>
                              <a:xfrm flipH="1">
                                <a:off x="1259" y="825"/>
                                <a:ext cx="114" cy="1"/>
                              </a:xfrm>
                              <a:prstGeom prst="line">
                                <a:avLst/>
                              </a:prstGeom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矩形 225"/>
                            <wps:cNvSpPr/>
                            <wps:spPr>
                              <a:xfrm>
                                <a:off x="1049" y="811"/>
                                <a:ext cx="140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6" name="任意多边形 226"/>
                            <wps:cNvSpPr/>
                            <wps:spPr>
                              <a:xfrm>
                                <a:off x="1154" y="777"/>
                                <a:ext cx="121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63" h="266">
                                    <a:moveTo>
                                      <a:pt x="363" y="13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" y="2"/>
                                    </a:lnTo>
                                    <a:lnTo>
                                      <a:pt x="2" y="5"/>
                                    </a:lnTo>
                                    <a:lnTo>
                                      <a:pt x="3" y="7"/>
                                    </a:lnTo>
                                    <a:lnTo>
                                      <a:pt x="5" y="8"/>
                                    </a:lnTo>
                                    <a:lnTo>
                                      <a:pt x="6" y="10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1" y="21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6" y="31"/>
                                    </a:lnTo>
                                    <a:lnTo>
                                      <a:pt x="17" y="33"/>
                                    </a:lnTo>
                                    <a:lnTo>
                                      <a:pt x="17" y="35"/>
                                    </a:lnTo>
                                    <a:lnTo>
                                      <a:pt x="18" y="38"/>
                                    </a:lnTo>
                                    <a:lnTo>
                                      <a:pt x="19" y="40"/>
                                    </a:lnTo>
                                    <a:lnTo>
                                      <a:pt x="21" y="42"/>
                                    </a:lnTo>
                                    <a:lnTo>
                                      <a:pt x="21" y="43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3" y="48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25" y="54"/>
                                    </a:lnTo>
                                    <a:lnTo>
                                      <a:pt x="25" y="56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7" y="60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9" y="65"/>
                                    </a:lnTo>
                                    <a:lnTo>
                                      <a:pt x="29" y="66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0" y="71"/>
                                    </a:lnTo>
                                    <a:lnTo>
                                      <a:pt x="31" y="73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33" y="83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34" y="89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5" y="94"/>
                                    </a:lnTo>
                                    <a:lnTo>
                                      <a:pt x="35" y="96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7" y="100"/>
                                    </a:lnTo>
                                    <a:lnTo>
                                      <a:pt x="37" y="102"/>
                                    </a:lnTo>
                                    <a:lnTo>
                                      <a:pt x="37" y="104"/>
                                    </a:lnTo>
                                    <a:lnTo>
                                      <a:pt x="37" y="10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8" y="111"/>
                                    </a:lnTo>
                                    <a:lnTo>
                                      <a:pt x="38" y="112"/>
                                    </a:lnTo>
                                    <a:lnTo>
                                      <a:pt x="38" y="114"/>
                                    </a:lnTo>
                                    <a:lnTo>
                                      <a:pt x="38" y="116"/>
                                    </a:lnTo>
                                    <a:lnTo>
                                      <a:pt x="38" y="119"/>
                                    </a:lnTo>
                                    <a:lnTo>
                                      <a:pt x="38" y="121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39" y="124"/>
                                    </a:lnTo>
                                    <a:lnTo>
                                      <a:pt x="39" y="127"/>
                                    </a:lnTo>
                                    <a:lnTo>
                                      <a:pt x="39" y="129"/>
                                    </a:lnTo>
                                    <a:lnTo>
                                      <a:pt x="39" y="131"/>
                                    </a:lnTo>
                                    <a:lnTo>
                                      <a:pt x="39" y="133"/>
                                    </a:lnTo>
                                    <a:lnTo>
                                      <a:pt x="39" y="135"/>
                                    </a:lnTo>
                                    <a:lnTo>
                                      <a:pt x="39" y="137"/>
                                    </a:lnTo>
                                    <a:lnTo>
                                      <a:pt x="39" y="139"/>
                                    </a:lnTo>
                                    <a:lnTo>
                                      <a:pt x="39" y="141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8" y="146"/>
                                    </a:lnTo>
                                    <a:lnTo>
                                      <a:pt x="38" y="147"/>
                                    </a:lnTo>
                                    <a:lnTo>
                                      <a:pt x="38" y="149"/>
                                    </a:lnTo>
                                    <a:lnTo>
                                      <a:pt x="38" y="152"/>
                                    </a:lnTo>
                                    <a:lnTo>
                                      <a:pt x="38" y="154"/>
                                    </a:lnTo>
                                    <a:lnTo>
                                      <a:pt x="38" y="156"/>
                                    </a:lnTo>
                                    <a:lnTo>
                                      <a:pt x="38" y="157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7" y="162"/>
                                    </a:lnTo>
                                    <a:lnTo>
                                      <a:pt x="37" y="164"/>
                                    </a:lnTo>
                                    <a:lnTo>
                                      <a:pt x="37" y="166"/>
                                    </a:lnTo>
                                    <a:lnTo>
                                      <a:pt x="35" y="169"/>
                                    </a:lnTo>
                                    <a:lnTo>
                                      <a:pt x="35" y="170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4" y="174"/>
                                    </a:lnTo>
                                    <a:lnTo>
                                      <a:pt x="34" y="177"/>
                                    </a:lnTo>
                                    <a:lnTo>
                                      <a:pt x="34" y="179"/>
                                    </a:lnTo>
                                    <a:lnTo>
                                      <a:pt x="33" y="180"/>
                                    </a:lnTo>
                                    <a:lnTo>
                                      <a:pt x="33" y="18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2" y="187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31" y="192"/>
                                    </a:lnTo>
                                    <a:lnTo>
                                      <a:pt x="31" y="193"/>
                                    </a:lnTo>
                                    <a:lnTo>
                                      <a:pt x="30" y="195"/>
                                    </a:lnTo>
                                    <a:lnTo>
                                      <a:pt x="30" y="197"/>
                                    </a:lnTo>
                                    <a:lnTo>
                                      <a:pt x="29" y="200"/>
                                    </a:lnTo>
                                    <a:lnTo>
                                      <a:pt x="29" y="202"/>
                                    </a:lnTo>
                                    <a:lnTo>
                                      <a:pt x="27" y="204"/>
                                    </a:lnTo>
                                    <a:lnTo>
                                      <a:pt x="27" y="205"/>
                                    </a:lnTo>
                                    <a:lnTo>
                                      <a:pt x="26" y="207"/>
                                    </a:lnTo>
                                    <a:lnTo>
                                      <a:pt x="25" y="210"/>
                                    </a:lnTo>
                                    <a:lnTo>
                                      <a:pt x="25" y="212"/>
                                    </a:lnTo>
                                    <a:lnTo>
                                      <a:pt x="24" y="214"/>
                                    </a:lnTo>
                                    <a:lnTo>
                                      <a:pt x="23" y="215"/>
                                    </a:lnTo>
                                    <a:lnTo>
                                      <a:pt x="23" y="218"/>
                                    </a:lnTo>
                                    <a:lnTo>
                                      <a:pt x="22" y="220"/>
                                    </a:lnTo>
                                    <a:lnTo>
                                      <a:pt x="21" y="222"/>
                                    </a:lnTo>
                                    <a:lnTo>
                                      <a:pt x="21" y="225"/>
                                    </a:lnTo>
                                    <a:lnTo>
                                      <a:pt x="19" y="227"/>
                                    </a:lnTo>
                                    <a:lnTo>
                                      <a:pt x="18" y="228"/>
                                    </a:lnTo>
                                    <a:lnTo>
                                      <a:pt x="17" y="230"/>
                                    </a:lnTo>
                                    <a:lnTo>
                                      <a:pt x="17" y="233"/>
                                    </a:lnTo>
                                    <a:lnTo>
                                      <a:pt x="16" y="235"/>
                                    </a:lnTo>
                                    <a:lnTo>
                                      <a:pt x="15" y="237"/>
                                    </a:lnTo>
                                    <a:lnTo>
                                      <a:pt x="14" y="238"/>
                                    </a:lnTo>
                                    <a:lnTo>
                                      <a:pt x="13" y="241"/>
                                    </a:lnTo>
                                    <a:lnTo>
                                      <a:pt x="11" y="243"/>
                                    </a:lnTo>
                                    <a:lnTo>
                                      <a:pt x="11" y="245"/>
                                    </a:lnTo>
                                    <a:lnTo>
                                      <a:pt x="10" y="247"/>
                                    </a:lnTo>
                                    <a:lnTo>
                                      <a:pt x="9" y="250"/>
                                    </a:lnTo>
                                    <a:lnTo>
                                      <a:pt x="8" y="251"/>
                                    </a:lnTo>
                                    <a:lnTo>
                                      <a:pt x="7" y="253"/>
                                    </a:lnTo>
                                    <a:lnTo>
                                      <a:pt x="6" y="255"/>
                                    </a:lnTo>
                                    <a:lnTo>
                                      <a:pt x="5" y="258"/>
                                    </a:lnTo>
                                    <a:lnTo>
                                      <a:pt x="3" y="260"/>
                                    </a:lnTo>
                                    <a:lnTo>
                                      <a:pt x="2" y="261"/>
                                    </a:lnTo>
                                    <a:lnTo>
                                      <a:pt x="1" y="263"/>
                                    </a:lnTo>
                                    <a:lnTo>
                                      <a:pt x="0" y="266"/>
                                    </a:lnTo>
                                    <a:lnTo>
                                      <a:pt x="363" y="133"/>
                                    </a:lnTo>
                                    <a:lnTo>
                                      <a:pt x="182" y="133"/>
                                    </a:lnTo>
                                    <a:lnTo>
                                      <a:pt x="363" y="1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7" name="任意多边形 227"/>
                            <wps:cNvSpPr/>
                            <wps:spPr>
                              <a:xfrm>
                                <a:off x="515" y="897"/>
                                <a:ext cx="308" cy="5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25" h="1581">
                                    <a:moveTo>
                                      <a:pt x="0" y="0"/>
                                    </a:moveTo>
                                    <a:lnTo>
                                      <a:pt x="0" y="1581"/>
                                    </a:lnTo>
                                    <a:lnTo>
                                      <a:pt x="925" y="1581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1144" y="1085"/>
                                <a:ext cx="350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0" h="1019">
                                    <a:moveTo>
                                      <a:pt x="1050" y="0"/>
                                    </a:moveTo>
                                    <a:lnTo>
                                      <a:pt x="1050" y="1019"/>
                                    </a:lnTo>
                                    <a:lnTo>
                                      <a:pt x="0" y="1019"/>
                                    </a:lnTo>
                                  </a:path>
                                </a:pathLst>
                              </a:custGeom>
                              <a:noFill/>
                              <a:ln w="13335" cap="flat" cmpd="sng">
                                <a:solidFill>
                                  <a:srgbClr val="1F1A1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777" y="1593"/>
                                <a:ext cx="84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偏转电极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779" y="196"/>
                                <a:ext cx="631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宋体" w:eastAsia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宋体" w:eastAsia="黑体" w:cs="汉仪书宋一简"/>
                                      <w:color w:val="1F1A17"/>
                                      <w:sz w:val="18"/>
                                      <w:szCs w:val="18"/>
                                    </w:rPr>
                                    <w:t>电子枪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31" name="任意多边形 231"/>
                            <wps:cNvSpPr/>
                            <wps:spPr>
                              <a:xfrm>
                                <a:off x="1827" y="874"/>
                                <a:ext cx="38" cy="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" h="107">
                                    <a:moveTo>
                                      <a:pt x="38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2" y="107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3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2" name="任意多边形 232"/>
                            <wps:cNvSpPr/>
                            <wps:spPr>
                              <a:xfrm>
                                <a:off x="2879" y="891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3" name="任意多边形 233"/>
                            <wps:cNvSpPr/>
                            <wps:spPr>
                              <a:xfrm>
                                <a:off x="4781" y="594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4" name="任意多边形 234"/>
                            <wps:cNvSpPr/>
                            <wps:spPr>
                              <a:xfrm>
                                <a:off x="5555" y="1495"/>
                                <a:ext cx="38" cy="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07">
                                    <a:moveTo>
                                      <a:pt x="37" y="0"/>
                                    </a:moveTo>
                                    <a:lnTo>
                                      <a:pt x="0" y="107"/>
                                    </a:lnTo>
                                    <a:lnTo>
                                      <a:pt x="11" y="107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35" name="矩形 235"/>
                            <wps:cNvSpPr/>
                            <wps:spPr>
                              <a:xfrm>
                                <a:off x="5930" y="568"/>
                                <a:ext cx="135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F1A17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241" name="组合 241"/>
                          <wpg:cNvGrpSpPr/>
                          <wpg:grpSpPr>
                            <a:xfrm>
                              <a:off x="5914" y="138"/>
                              <a:ext cx="1622" cy="1360"/>
                              <a:chOff x="0" y="0"/>
                              <a:chExt cx="1622" cy="1360"/>
                            </a:xfrm>
                          </wpg:grpSpPr>
                          <wpg:grpSp>
                            <wpg:cNvPr id="239" name="组合 239"/>
                            <wpg:cNvGrpSpPr/>
                            <wpg:grpSpPr>
                              <a:xfrm>
                                <a:off x="0" y="0"/>
                                <a:ext cx="1622" cy="1360"/>
                                <a:chOff x="0" y="0"/>
                                <a:chExt cx="2175" cy="1872"/>
                              </a:xfrm>
                            </wpg:grpSpPr>
                            <wps:wsp>
                              <wps:cNvPr id="237" name="直接连接符 237"/>
                              <wps:cNvSpPr/>
                              <wps:spPr>
                                <a:xfrm>
                                  <a:off x="15" y="1064"/>
                                  <a:ext cx="216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38" name="直接连接符 238"/>
                              <wps:cNvSpPr/>
                              <wps:spPr>
                                <a:xfrm flipV="1">
                                  <a:off x="0" y="0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40" name="任意多边形 240"/>
                            <wps:cNvSpPr/>
                            <wps:spPr>
                              <a:xfrm>
                                <a:off x="12" y="458"/>
                                <a:ext cx="1018" cy="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67" y="2058"/>
                                      <a:pt x="7200" y="2000"/>
                                    </a:cubicBezTo>
                                    <a:cubicBezTo>
                                      <a:pt x="7233" y="1942"/>
                                      <a:pt x="7216" y="1971"/>
                                      <a:pt x="7200" y="200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48" name="组合 248"/>
                          <wpg:cNvGrpSpPr/>
                          <wpg:grpSpPr>
                            <a:xfrm>
                              <a:off x="7748" y="153"/>
                              <a:ext cx="2268" cy="1360"/>
                              <a:chOff x="0" y="0"/>
                              <a:chExt cx="2268" cy="1360"/>
                            </a:xfrm>
                          </wpg:grpSpPr>
                          <wpg:grpSp>
                            <wpg:cNvPr id="244" name="组合 244"/>
                            <wpg:cNvGrpSpPr/>
                            <wpg:grpSpPr>
                              <a:xfrm>
                                <a:off x="0" y="0"/>
                                <a:ext cx="2268" cy="1360"/>
                                <a:chOff x="0" y="0"/>
                                <a:chExt cx="2175" cy="1872"/>
                              </a:xfrm>
                            </wpg:grpSpPr>
                            <wps:wsp>
                              <wps:cNvPr id="242" name="直接连接符 242"/>
                              <wps:cNvSpPr/>
                              <wps:spPr>
                                <a:xfrm>
                                  <a:off x="15" y="1064"/>
                                  <a:ext cx="216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43" name="直接连接符 243"/>
                              <wps:cNvSpPr/>
                              <wps:spPr>
                                <a:xfrm flipV="1">
                                  <a:off x="0" y="0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45" name="直接连接符 245"/>
                            <wps:cNvSpPr/>
                            <wps:spPr>
                              <a:xfrm flipH="1">
                                <a:off x="0" y="426"/>
                                <a:ext cx="902" cy="7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>
                                <a:off x="926" y="426"/>
                                <a:ext cx="2" cy="66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 flipH="1">
                                <a:off x="914" y="411"/>
                                <a:ext cx="902" cy="7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49" name="文本框 249"/>
                          <wps:cNvSpPr txBox="1"/>
                          <wps:spPr>
                            <a:xfrm>
                              <a:off x="9694" y="849"/>
                              <a:ext cx="39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0" name="文本框 250"/>
                          <wps:cNvSpPr txBox="1"/>
                          <wps:spPr>
                            <a:xfrm>
                              <a:off x="7188" y="834"/>
                              <a:ext cx="39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1" name="文本框 251"/>
                          <wps:cNvSpPr txBox="1"/>
                          <wps:spPr>
                            <a:xfrm>
                              <a:off x="6182" y="789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2" name="文本框 252"/>
                          <wps:cNvSpPr txBox="1"/>
                          <wps:spPr>
                            <a:xfrm>
                              <a:off x="6782" y="804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8550" y="822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8958" y="834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5" name="文本框 255"/>
                          <wps:cNvSpPr txBox="1"/>
                          <wps:spPr>
                            <a:xfrm>
                              <a:off x="8072" y="819"/>
                              <a:ext cx="54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6" name="文本框 256"/>
                          <wps:cNvSpPr txBox="1"/>
                          <wps:spPr>
                            <a:xfrm>
                              <a:off x="7680" y="39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7" name="文本框 257"/>
                          <wps:cNvSpPr txBox="1"/>
                          <wps:spPr>
                            <a:xfrm>
                              <a:off x="5836" y="24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8" name="文本框 258"/>
                          <wps:cNvSpPr txBox="1"/>
                          <wps:spPr>
                            <a:xfrm>
                              <a:off x="5598" y="717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9" name="文本框 259"/>
                          <wps:cNvSpPr txBox="1"/>
                          <wps:spPr>
                            <a:xfrm>
                              <a:off x="7430" y="753"/>
                              <a:ext cx="570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61" name="文本框 261"/>
                        <wps:cNvSpPr txBox="1"/>
                        <wps:spPr>
                          <a:xfrm>
                            <a:off x="2294" y="1674"/>
                            <a:ext cx="796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2" name="文本框 262"/>
                        <wps:cNvSpPr txBox="1"/>
                        <wps:spPr>
                          <a:xfrm>
                            <a:off x="6314" y="1554"/>
                            <a:ext cx="96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3" name="文本框 263"/>
                        <wps:cNvSpPr txBox="1"/>
                        <wps:spPr>
                          <a:xfrm>
                            <a:off x="8326" y="1539"/>
                            <a:ext cx="796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04.7pt;width:504.2pt;mso-position-horizontal-relative:char;mso-position-vertical-relative:line;z-index:251781120;mso-width-relative:page;mso-height-relative:page;" coordsize="10084,2094" o:gfxdata="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">
                <o:lock v:ext="edit" grouping="f" rotation="f" text="f" aspectratio="f"/>
                <v:group id="_x0000_s1026" o:spid="_x0000_s1026" o:spt="203" style="position:absolute;left:0;top:0;height:1767;width:10084;" coordsize="10084,1767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0;top:0;height:1767;width:5768;" coordsize="6065,1917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5257;top:815;height:89;width:89;" fillcolor="#1F1A17" filled="t" stroked="f" coordsize="267,267" o:gfxdata="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Uxx7gAAADcAAAA&#10;DwAAAAAAAAABACAAAAAiAAAAZHJzL2Rvd25yZXYueG1sUEsBAhQAFAAAAAgAh07iQDMvBZ47AAAA&#10;OQAAABAAAAAAAAAAAQAgAAAABwEAAGRycy9zaGFwZXhtbC54bWxQSwUGAAAAAAYABgBbAQAAsQMA&#10;AAAA&#10;" path="m133,267l147,266,160,263,173,261,185,256,197,251,208,244,218,236,228,227,236,218,244,207,251,197,257,185,261,173,264,160,266,147,267,133,266,120,264,106,261,93,257,81,251,70,244,59,236,49,228,39,218,31,208,23,197,16,185,10,173,6,160,2,147,1,133,0,120,1,106,2,93,6,81,10,69,16,59,23,49,31,39,39,31,49,23,59,16,70,10,81,6,93,2,106,1,120,0,133,1,147,2,160,6,173,10,185,16,197,23,207,31,218,39,227,49,236,59,244,69,251,81,256,93,261,106,263,120,266,133,26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257;top:815;height:89;width:89;" filled="f" stroked="t" coordsize="267,267" o:gfxdata="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EmQb4A&#10;AADcAAAADwAAAAAAAAABACAAAAAiAAAAZHJzL2Rvd25yZXYueG1sUEsBAhQAFAAAAAgAh07iQDMv&#10;BZ47AAAAOQAAABAAAAAAAAAAAQAgAAAADQEAAGRycy9zaGFwZXhtbC54bWxQSwUGAAAAAAYABgBb&#10;AQAAtwMAAAAA&#10;" path="m133,267l147,266,160,263,173,261,185,256,197,251,208,244,218,236,228,227,236,218,244,207,251,197,257,185,261,173,264,160,266,147,267,133,266,120,264,106,261,93,257,81,251,70,244,59,236,49,228,39,218,31,208,23,197,16,185,10,173,6,160,2,147,1,133,0,120,1,106,2,93,6,81,10,69,16,59,23,49,31,39,39,31,49,23,59,16,70,10,81,6,93,2,106,1,120,0,133,1,147,2,160,6,173,10,185,16,197,23,207,31,218,39,227,49,236,59,244,69,251,81,256,93,261,106,263,120,266,133,26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4796;top:399;height:1009;width:1010;" filled="f" stroked="t" coordsize="3032,3027" o:gfxdata="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yyz25AAAA3AAA&#10;AA8AAAAAAAAAAQAgAAAAIgAAAGRycy9kb3ducmV2LnhtbFBLAQIUABQAAAAIAIdO4kAzLwWeOwAA&#10;ADkAAAAQAAAAAAAAAAEAIAAAAAgBAABkcnMvc2hhcGV4bWwueG1sUEsFBgAAAAAGAAYAWwEAALID&#10;AAAAAA==&#10;" path="m1516,3027l1594,3025,1670,3019,1747,3009,1821,2997,1894,2979,1966,2959,2037,2935,2105,2908,2173,2878,2238,2844,2302,2807,2363,2767,2423,2725,2480,2681,2535,2633,2587,2583,2637,2530,2685,2476,2731,2419,2773,2358,2812,2298,2849,2234,2883,2169,2912,2102,2940,2033,2964,1963,2984,1891,3001,1818,3015,1744,3024,1668,3030,1591,3032,1514,3030,1436,3024,1359,3015,1284,3001,1209,2984,1136,2964,1065,2940,994,2912,926,2883,858,2849,793,2812,730,2773,668,2731,609,2685,552,2637,497,2587,445,2535,395,2480,347,2423,301,2363,259,2302,220,2238,184,2173,149,2105,119,2037,92,1966,69,1894,48,1821,31,1747,17,1670,8,1594,2,1516,0,1439,2,1361,8,1286,17,1212,31,1139,48,1067,69,996,92,927,119,860,149,795,184,731,220,669,259,610,301,553,347,498,395,446,445,395,497,347,552,302,609,260,668,221,730,184,793,150,858,120,926,93,994,69,1065,48,1136,31,1209,18,1284,8,1359,3,1436,0,1514,3,1591,8,1668,18,1744,31,1818,48,1891,69,1963,93,2033,120,2102,150,2169,184,2234,221,2298,260,2358,302,2419,347,2476,395,2530,446,2583,498,2633,553,2681,610,2725,669,2767,731,2807,795,2844,860,2878,927,2908,996,2935,1067,2959,1139,2979,1212,2997,1286,3009,1361,3019,1439,3025,1516,3027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269;top:1522;height:77;width:77;" filled="f" stroked="t" coordsize="230,229" o:gfxdata="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vH/ugAAANwA&#10;AAAPAAAAAAAAAAEAIAAAACIAAABkcnMvZG93bnJldi54bWxQSwECFAAUAAAACACHTuJAMy8FnjsA&#10;AAA5AAAAEAAAAAAAAAABACAAAAAJAQAAZHJzL3NoYXBleG1sLnhtbFBLBQYAAAAABgAGAFsBAACz&#10;AwAAAAA=&#10;" path="m116,229l127,228,139,227,149,224,160,220,169,216,180,210,188,203,196,196,204,187,211,179,216,169,221,160,224,148,228,138,229,127,230,115,229,103,228,93,224,81,221,71,216,61,211,52,204,42,196,34,188,26,180,21,169,15,160,9,149,6,139,4,127,1,116,0,103,1,92,4,82,6,71,9,61,15,52,21,43,26,35,34,27,42,21,52,14,61,10,71,6,81,3,93,2,103,0,115,2,127,3,138,6,148,10,160,14,169,21,179,27,187,35,196,43,203,52,210,61,216,71,220,82,224,92,227,103,228,116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892;top:825;height:75;width:77;" filled="f" stroked="t" coordsize="230,227" o:gfxdata="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xnO8AAAA&#10;3AAAAA8AAAAAAAAAAQAgAAAAIgAAAGRycy9kb3ducmV2LnhtbFBLAQIUABQAAAAIAIdO4kAzLwWe&#10;OwAAADkAAAAQAAAAAAAAAAEAIAAAAAsBAABkcnMvc2hhcGV4bWwueG1sUEsFBgAAAAAGAAYAWwEA&#10;ALUDAAAAAA==&#10;" path="m115,227l127,227,138,225,149,223,160,220,169,214,179,208,187,202,196,194,203,186,210,177,216,168,220,158,224,148,227,136,228,125,230,114,228,102,227,91,224,80,220,69,216,60,210,50,203,42,196,33,187,26,179,19,169,13,160,9,149,5,138,2,127,1,115,0,103,1,93,2,81,5,71,9,61,13,51,19,42,26,34,33,26,42,21,50,15,60,9,69,6,80,4,91,1,102,0,114,1,125,4,136,6,148,9,158,15,168,21,177,26,186,34,194,42,202,51,208,61,214,71,220,81,223,93,225,103,227,115,22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5266;top:203;height:76;width:77;" filled="f" stroked="t" coordsize="230,228" o:gfxdata="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swEi&#10;wAAAANwAAAAPAAAAAAAAAAEAIAAAACIAAABkcnMvZG93bnJldi54bWxQSwECFAAUAAAACACHTuJA&#10;My8FnjsAAAA5AAAAEAAAAAAAAAABACAAAAAPAQAAZHJzL3NoYXBleG1sLnhtbFBLBQYAAAAABgAG&#10;AFsBAAC5AwAAAAA=&#10;" path="m115,228l126,228,137,225,149,223,159,220,169,214,178,208,188,203,196,195,204,187,209,178,215,168,221,158,224,148,226,137,229,125,230,114,229,102,226,91,224,81,221,69,215,60,209,50,204,42,196,33,188,26,178,19,169,13,159,9,149,5,137,2,126,1,115,0,103,1,92,2,80,5,70,9,61,13,51,19,43,26,33,33,27,42,20,50,14,60,9,69,6,81,3,91,2,102,0,114,2,125,3,137,6,148,9,158,14,168,20,178,27,187,33,195,43,203,51,208,61,214,70,220,80,223,92,225,103,228,115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5212;top:491;height:39;width:207;" fillcolor="#1F1A17" filled="t" stroked="f" coordsize="21600,21600" o:gfxdata="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/0J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647;top:758;height:206;width:40;" fillcolor="#1F1A17" filled="t" stroked="f" coordsize="21600,21600" o:gfxdata="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c79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335;top:839;height:22;width:107;" fillcolor="#1F1A17" filled="t" stroked="f" coordsize="21600,21600" o:gfxdata="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EpD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548;top:839;height:22;width:107;" fillcolor="#1F1A17" filled="t" stroked="f" coordsize="21600,21600" o:gfxdata="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C1D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761;top:839;height:22;width:106;" fillcolor="#1F1A17" filled="t" stroked="f" coordsize="21600,21600" o:gfxdata="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Oca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74;top:839;height:22;width:106;" fillcolor="#1F1A17" filled="t" stroked="f" coordsize="21600,21600" o:gfxdata="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n6d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87;top:839;height:22;width:107;" fillcolor="#1F1A17" filled="t" stroked="f" coordsize="21600,21600" o:gfxdata="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rTE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400;top:839;height:22;width:107;" fillcolor="#1F1A17" filled="t" stroked="f" coordsize="21600,21600" o:gfxdata="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50j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613;top:839;height:22;width:107;" fillcolor="#1F1A17" filled="t" stroked="f" coordsize="21600,21600" o:gfxdata="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Xes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826;top:839;height:22;width:60;" fillcolor="#1F1A17" filled="t" stroked="f" coordsize="21600,21600" o:gfxdata="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q49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656;top:815;height:76;width:76;" filled="f" stroked="t" coordsize="230,228" o:gfxdata="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mMmS/&#10;AAAA3AAAAA8AAAAAAAAAAQAgAAAAIgAAAGRycy9kb3ducmV2LnhtbFBLAQIUABQAAAAIAIdO4kAz&#10;LwWeOwAAADkAAAAQAAAAAAAAAAEAIAAAAA4BAABkcnMvc2hhcGV4bWwueG1sUEsFBgAAAAAGAAYA&#10;WwEAALgDAAAAAA==&#10;" path="m116,228l127,228,139,226,149,223,160,220,169,214,180,209,188,202,196,195,204,187,210,178,216,169,221,158,224,148,228,137,229,125,230,114,229,103,228,91,224,80,221,70,216,59,210,50,204,41,196,33,188,26,180,19,169,14,160,9,149,5,139,2,127,0,116,0,103,0,92,2,81,5,71,9,61,14,52,19,43,26,35,33,27,41,21,50,14,59,10,70,6,80,3,91,2,103,0,114,2,125,3,137,6,148,10,158,14,169,21,178,27,187,35,195,43,202,52,209,61,214,71,220,81,223,92,226,103,228,116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4928;top:755;height:206;width:40;" fillcolor="#1F1A17" filled="t" stroked="f" coordsize="21600,21600" o:gfxdata="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2pyl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5311;top:279;height:323;width:1;" filled="f" stroked="t" coordsize="21600,21600" o:gfxdata="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KXt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5314;top:710;height:318;width:1;" filled="f" stroked="t" coordsize="21600,21600" o:gfxdata="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YwK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5308;top:1135;height:381;width:1;" filled="f" stroked="t" coordsize="21600,21600" o:gfxdata="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UZT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5203;top:1255;height:40;width:219;" fillcolor="#1F1A17" filled="t" stroked="f" coordsize="21600,21600" o:gfxdata="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4Zqm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4929;top:273;height:548;width:356;" filled="f" stroked="t" coordsize="21600,21600" o:gfxdata="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VjX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3842;top:385;height:22;width:107;" fillcolor="#1F1A17" filled="t" stroked="f" coordsize="21600,21600" o:gfxdata="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6FK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055;top:385;height:22;width:107;" fillcolor="#1F1A17" filled="t" stroked="f" coordsize="21600,21600" o:gfxdata="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wTR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268;top:385;height:22;width:107;" fillcolor="#1F1A17" filled="t" stroked="f" coordsize="21600,21600" o:gfxdata="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rJCj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82;top:385;height:22;width:106;" fillcolor="#1F1A17" filled="t" stroked="f" coordsize="21600,21600" o:gfxdata="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4DU4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695;top:385;height:22;width:106;" fillcolor="#1F1A17" filled="t" stroked="f" coordsize="21600,21600" o:gfxdata="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Awp4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07;top:385;height:22;width:107;" fillcolor="#1F1A17" filled="t" stroked="f" coordsize="21600,21600" o:gfxdata="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6/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20;top:385;height:22;width:99;" fillcolor="#1F1A17" filled="t" stroked="f" coordsize="21600,21600" o:gfxdata="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dMZ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836;top:1391;height:22;width:106;" fillcolor="#1F1A17" filled="t" stroked="f" coordsize="21600,21600" o:gfxdata="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RlA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049;top:1391;height:22;width:106;" fillcolor="#1F1A17" filled="t" stroked="f" coordsize="21600,21600" o:gfxdata="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OAx7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262;top:1391;height:22;width:107;" fillcolor="#1F1A17" filled="t" stroked="f" coordsize="21600,21600" o:gfxdata="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dKn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75;top:1391;height:22;width:107;" fillcolor="#1F1A17" filled="t" stroked="f" coordsize="21600,21600" o:gfxdata="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e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688;top:1391;height:22;width:107;" fillcolor="#1F1A17" filled="t" stroked="f" coordsize="21600,21600" o:gfxdata="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pIM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901;top:1391;height:22;width:107;" fillcolor="#1F1A17" filled="t" stroked="f" coordsize="21600,21600" o:gfxdata="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dQZ+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5114;top:1391;height:22;width:98;" fillcolor="#1F1A17" filled="t" stroked="f" coordsize="21600,21600" o:gfxdata="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OaPl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4453;top:0;height:312;width:421;" filled="f" stroked="f" coordsize="21600,21600" o:gfxdata="UEsDBAoAAAAAAIdO4kAAAAAAAAAAAAAAAAAEAAAAZHJzL1BLAwQUAAAACACHTuJA1LoOZ7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b4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oOZ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hAnsi="宋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宋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亮斑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692;top:1596;height:312;width:211;" filled="f" stroked="f" coordsize="21600,21600" o:gfxdata="UEsDBAoAAAAAAIdO4kAAAAAAAAAAAAAAAAAEAAAAZHJzL1BLAwQUAAAACACHTuJAu/ar/L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icx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9qv8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荧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3870;top:1599;height:312;width:211;" filled="f" stroked="f" coordsize="21600,21600" o:gfxdata="UEsDBAoAAAAAAIdO4kAAAAAAAAAAAAAAAAAEAAAAZHJzL1BLAwQUAAAACACHTuJASyQ1i7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+MF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DW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光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4068;top:1605;height:312;width:211;" filled="f" stroked="f" coordsize="21600,21600" o:gfxdata="UEsDBAoAAAAAAIdO4kAAAAAAAAAAAAAAAAAEAAAAZHJzL1BLAwQUAAAACACHTuJAJGiQEL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kB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屏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400;top:76;height:312;width:123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387;top:1456;height:312;width:123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4592;top:559;height:312;width:135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2781;top:571;height:312;width:135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2686;top:863;height:312;width:135;" filled="f" stroked="f" coordsize="21600,21600" o:gfxdata="UEsDBAoAAAAAAIdO4kAAAAAAAAAAAAAAAAAEAAAAZHJzL1BLAwQUAAAACACHTuJAKswCYb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a0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CY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662;top:565;height:312;width:123;" filled="f" stroked="f" coordsize="21600,21600" o:gfxdata="UEsDBAoAAAAAAIdO4kAAAAAAAAAAAAAAAAAEAAAAZHJzL1BLAwQUAAAACACHTuJARYCn+r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/je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Cn+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662;top:844;height:312;width:123;" filled="f" stroked="f" coordsize="21600,21600" o:gfxdata="UEsDBAoAAAAAAIdO4kAAAAAAAAAAAAAAAAAEAAAAZHJzL1BLAwQUAAAACACHTuJAUWOYur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mL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shape id="_x0000_s1026" o:spid="_x0000_s1026" o:spt="100" style="position:absolute;left:2104;top:1332;height:76;width:76;" filled="f" stroked="t" coordsize="230,229" o:gfxdata="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+EaWugAAANwA&#10;AAAPAAAAAAAAAAEAIAAAACIAAABkcnMvZG93bnJldi54bWxQSwECFAAUAAAACACHTuJAMy8FnjsA&#10;AAA5AAAAEAAAAAAAAAABACAAAAAJAQAAZHJzL3NoYXBleG1sLnhtbFBLBQYAAAAABgAGAFsBAACz&#10;AwAAAAA=&#10;" path="m116,229l127,228,138,227,149,224,160,220,169,216,180,210,188,203,196,195,204,187,210,179,216,169,221,160,224,148,228,138,229,127,230,115,229,103,228,91,224,81,221,71,216,61,210,52,204,42,196,34,188,26,180,21,169,14,160,9,149,6,138,2,127,1,116,0,103,1,92,2,81,6,71,9,61,14,52,21,43,26,35,34,27,42,20,52,14,61,9,71,6,81,3,91,1,103,0,115,1,127,3,138,6,148,9,160,14,169,20,179,27,187,35,195,43,203,52,210,61,216,71,220,81,224,92,227,103,228,116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2816;top:101;height:76;width:76;" filled="f" stroked="t" coordsize="230,228" o:gfxdata="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oGdW/&#10;AAAA3AAAAA8AAAAAAAAAAQAgAAAAIgAAAGRycy9kb3ducmV2LnhtbFBLAQIUABQAAAAIAIdO4kAz&#10;LwWeOwAAADkAAAAQAAAAAAAAAAEAIAAAAA4BAABkcnMvc2hhcGV4bWwueG1sUEsFBgAAAAAGAAYA&#10;WwEAALgDAAAAAA==&#10;" path="m115,228l127,228,138,226,148,224,159,219,169,215,178,209,187,202,195,195,203,187,210,178,216,169,220,159,224,149,227,137,228,126,230,114,228,103,227,92,224,80,220,70,216,60,210,51,203,42,195,34,187,27,178,20,169,14,159,10,148,5,138,3,127,0,115,0,103,0,91,3,81,5,71,10,61,14,51,20,42,27,34,34,26,42,20,51,14,60,9,70,6,80,2,92,1,103,0,114,1,126,2,137,6,149,9,159,14,169,20,178,26,187,34,195,42,202,51,209,61,215,71,219,81,224,91,226,103,228,115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894;top:171;height:76;width:77;" filled="f" stroked="t" coordsize="230,229" o:gfxdata="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mfXq8AAAA&#10;3AAAAA8AAAAAAAAAAQAgAAAAIgAAAGRycy9kb3ducmV2LnhtbFBLAQIUABQAAAAIAIdO4kAzLwWe&#10;OwAAADkAAAAQAAAAAAAAAAEAIAAAAAsBAABkcnMvc2hhcGV4bWwueG1sUEsFBgAAAAAGAAYAWwEA&#10;ALUDAAAAAA==&#10;" path="m115,229l127,228,137,227,149,223,159,220,169,215,178,210,188,203,196,196,204,187,209,179,215,169,221,160,224,148,226,138,229,127,230,115,229,104,226,92,224,81,221,71,215,60,209,51,204,42,196,34,188,26,178,21,169,15,159,9,149,6,137,3,127,1,115,0,103,1,92,3,81,6,70,9,61,15,51,21,43,26,35,34,27,42,20,51,14,60,10,71,6,81,3,92,2,104,0,115,2,127,3,138,6,148,10,160,14,169,20,179,27,187,35,196,43,203,51,210,61,215,70,220,81,223,92,227,103,228,115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894;top:1415;height:76;width:77;" filled="f" stroked="t" coordsize="230,229" o:gfxdata="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5Q68AAAA&#10;3AAAAA8AAAAAAAAAAQAgAAAAIgAAAGRycy9kb3ducmV2LnhtbFBLAQIUABQAAAAIAIdO4kAzLwWe&#10;OwAAADkAAAAQAAAAAAAAAAEAIAAAAAsBAABkcnMvc2hhcGV4bWwueG1sUEsFBgAAAAAGAAYAWwEA&#10;ALUDAAAAAA==&#10;" path="m115,229l127,227,137,226,149,223,159,220,169,215,178,209,188,202,196,196,204,186,209,178,215,168,221,159,224,149,226,137,229,126,230,115,229,103,226,92,224,80,221,70,215,60,209,51,204,42,196,34,188,26,178,20,169,14,159,9,149,5,137,3,127,1,115,0,103,1,92,3,81,5,70,9,61,14,51,20,43,26,35,34,27,42,20,51,14,60,10,70,6,80,3,92,2,103,0,115,2,126,3,137,6,149,10,159,14,168,20,178,27,186,35,196,43,202,51,209,61,215,70,220,81,223,92,226,103,227,115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3037;top:79;height:106;width:21;" fillcolor="#1F1A17" filled="t" stroked="f" coordsize="21600,21600" o:gfxdata="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wfWA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249;height:106;width:21;" fillcolor="#1F1A17" filled="t" stroked="f" coordsize="21600,21600" o:gfxdata="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Ta/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419;height:107;width:21;" fillcolor="#1F1A17" filled="t" stroked="f" coordsize="21600,21600" o:gfxdata="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fzm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589;height:107;width:21;" fillcolor="#1F1A17" filled="t" stroked="f" coordsize="21600,21600" o:gfxdata="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AWh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760;height:106;width:21;" fillcolor="#1F1A17" filled="t" stroked="f" coordsize="21600,21600" o:gfxdata="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+F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930;height:106;width:21;" fillcolor="#1F1A17" filled="t" stroked="f" coordsize="21600,21600" o:gfxdata="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jJj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100;height:106;width:21;" fillcolor="#1F1A17" filled="t" stroked="f" coordsize="21600,21600" o:gfxdata="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vg6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270;height:106;width:21;" fillcolor="#1F1A17" filled="t" stroked="f" coordsize="21600,21600" o:gfxdata="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9Hd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440;height:106;width:21;" fillcolor="#1F1A17" filled="t" stroked="f" coordsize="21600,21600" o:gfxdata="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xuE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610;height:107;width:21;" fillcolor="#1F1A17" filled="t" stroked="f" coordsize="21600,21600" o:gfxdata="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YID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3037;top:1780;height:70;width:21;" fillcolor="#1F1A17" filled="t" stroked="f" coordsize="21600,21600" o:gfxdata="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ha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3626;top:396;height:908;width:445;" filled="f" stroked="f" coordsize="1336,2723" o:gfxdata="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T80LsAAADc&#10;AAAADwAAAAAAAAABACAAAAAiAAAAZHJzL2Rvd25yZXYueG1sUEsBAhQAFAAAAAgAh07iQDMvBZ47&#10;AAAAOQAAABAAAAAAAAAAAQAgAAAACgEAAGRycy9zaGFwZXhtbC54bWxQSwUGAAAAAAYABgBbAQAA&#10;tAMAAAAA&#10;" path="m668,2723l703,2722,736,2716,770,2707,802,2695,835,2679,866,2661,898,2641,927,2616,957,2588,986,2559,1014,2526,1040,2490,1067,2451,1092,2412,1117,2368,1140,2324,1161,2276,1183,2227,1202,2176,1221,2122,1239,2066,1255,2009,1270,1951,1282,1891,1295,1829,1305,1765,1314,1702,1322,1635,1328,1568,1331,1501,1335,1431,1336,1362,1335,1292,1331,1223,1328,1154,1322,1088,1314,1022,1305,957,1295,895,1282,833,1270,773,1255,713,1239,656,1221,602,1202,548,1183,497,1161,447,1140,400,1117,354,1092,312,1067,271,1040,234,1014,198,986,165,957,136,927,108,898,83,866,61,835,43,802,28,770,16,736,8,703,2,668,0,634,2,600,8,567,16,534,28,502,43,470,61,439,83,409,108,379,136,351,165,322,198,295,234,269,271,244,312,220,354,197,400,174,447,153,497,134,548,115,602,98,656,82,713,67,773,53,833,42,895,31,957,22,1022,14,1088,8,1154,4,1223,2,1292,0,1362,2,1431,4,1501,8,1568,14,1635,22,1702,31,1765,42,1829,53,1891,67,1951,82,2009,98,2066,115,2122,134,2176,153,2227,174,2276,197,2324,220,2368,244,2412,269,2451,295,2490,322,2526,351,2559,379,2588,409,2616,439,2641,470,2661,502,2679,534,2695,567,2707,600,2716,634,2722,668,2723xe">
                      <v:fill on="f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626;top:396;height:908;width:445;" filled="f" stroked="t" coordsize="1336,2723" o:gfxdata="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tDftwAAANwAAAAP&#10;AAAAAAAAAAEAIAAAACIAAABkcnMvZG93bnJldi54bWxQSwECFAAUAAAACACHTuJAMy8FnjsAAAA5&#10;AAAAEAAAAAAAAAABACAAAAAGAQAAZHJzL3NoYXBleG1sLnhtbFBLBQYAAAAABgAGAFsBAACwAwAA&#10;AAA=&#10;" path="m668,2723l703,2722,736,2716,770,2707,802,2695,835,2679,866,2661,898,2641,927,2616,957,2588,986,2559,1014,2526,1040,2490,1067,2451,1092,2412,1117,2368,1140,2324,1161,2276,1183,2227,1202,2176,1221,2122,1239,2066,1255,2009,1270,1951,1282,1891,1295,1829,1305,1765,1314,1702,1322,1635,1328,1568,1331,1501,1335,1431,1336,1362,1335,1292,1331,1223,1328,1154,1322,1088,1314,1022,1305,957,1295,895,1282,833,1270,773,1255,713,1239,656,1221,602,1202,548,1183,497,1161,447,1140,400,1117,354,1092,312,1067,271,1040,234,1014,198,986,165,957,136,927,108,898,83,866,61,835,43,802,28,770,16,736,8,703,2,668,0,634,2,600,8,567,16,534,28,502,43,470,61,439,83,409,108,379,136,351,165,322,198,295,234,269,271,244,312,220,354,197,400,174,447,153,497,134,548,115,602,98,656,82,713,67,773,53,833,42,895,31,957,22,1022,14,1088,8,1154,4,1223,2,1292,0,1362,2,1431,4,1501,8,1568,14,1635,22,1702,31,1765,42,1829,53,1891,67,1951,82,2009,98,2066,115,2122,134,2176,153,2227,174,2276,197,2324,220,2368,244,2412,269,2451,295,2490,322,2526,351,2559,379,2588,409,2616,439,2641,470,2661,502,2679,534,2695,567,2707,600,2716,634,2722,668,2723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3814;top:815;height:89;width:89;" fillcolor="#1F1A17" filled="t" stroked="f" coordsize="267,267" o:gfxdata="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n/Iy8AAAA&#10;3AAAAA8AAAAAAAAAAQAgAAAAIgAAAGRycy9kb3ducmV2LnhtbFBLAQIUABQAAAAIAIdO4kAzLwWe&#10;OwAAADkAAAAQAAAAAAAAAAEAIAAAAAsBAABkcnMvc2hhcGV4bWwueG1sUEsFBgAAAAAGAAYAWwEA&#10;ALUDAAAAAA==&#10;" path="m134,267l148,266,160,263,174,261,185,256,198,251,208,244,218,236,229,227,237,218,245,207,251,197,257,185,262,173,264,160,266,147,267,133,266,120,264,106,262,93,257,81,251,70,245,59,237,49,229,39,218,31,208,23,198,16,185,10,174,6,160,2,148,1,134,0,120,1,106,2,94,6,81,10,70,16,60,23,49,31,39,39,31,49,23,59,16,70,11,81,6,93,3,106,1,120,0,133,1,147,3,160,6,173,11,185,16,197,23,207,31,218,39,227,49,236,60,244,70,251,81,256,94,261,106,263,120,266,134,26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814;top:815;height:89;width:89;" filled="f" stroked="t" coordsize="267,267" o:gfxdata="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bW5b4A&#10;AADcAAAADwAAAAAAAAABACAAAAAiAAAAZHJzL2Rvd25yZXYueG1sUEsBAhQAFAAAAAgAh07iQDMv&#10;BZ47AAAAOQAAABAAAAAAAAAAAQAgAAAADQEAAGRycy9zaGFwZXhtbC54bWxQSwUGAAAAAAYABgBb&#10;AQAAtwMAAAAA&#10;" path="m134,267l148,266,160,263,174,261,185,256,198,251,208,244,218,236,229,227,237,218,245,207,251,197,257,185,262,173,264,160,266,147,267,133,266,120,264,106,262,93,257,81,251,70,245,59,237,49,229,39,218,31,208,23,198,16,185,10,174,6,160,2,148,1,134,0,120,1,106,2,94,6,81,10,70,16,60,23,49,31,39,39,31,49,23,59,16,70,11,81,6,93,3,106,1,120,0,133,1,147,3,160,6,173,11,185,16,197,23,207,31,218,39,227,49,236,60,244,70,251,81,256,94,261,106,263,120,266,134,267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3880;top:244;flip:y;height:577;width:592;" filled="f" stroked="t" coordsize="21600,21600" o:gfxdata="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FIK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2628;top:840;height:1;width:1519;" filled="f" stroked="t" coordsize="21600,21600" o:gfxdata="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pyk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999;top:300;height:1102;width:2139;" filled="f" stroked="t" coordsize="6418,3306" o:gfxdata="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Z5arvQAA&#10;ANwAAAAPAAAAAAAAAAEAIAAAACIAAABkcnMvZG93bnJldi54bWxQSwECFAAUAAAACACHTuJAMy8F&#10;njsAAAA5AAAAEAAAAAAAAAABACAAAAAMAQAAZHJzL3NoYXBleG1sLnhtbFBLBQYAAAAABgAGAFsB&#10;AAC2AwAAAAA=&#10;" path="m0,555l105,793,1821,773,5435,12,5537,0,5635,5,5728,31,5815,74,5899,133,5975,206,6047,294,6113,394,6173,504,6226,626,6274,756,6315,893,6349,1037,6377,1185,6399,1338,6412,1493,6418,1649,6418,1805,6409,1960,6393,2113,6369,2262,6336,2407,6296,2545,6247,2675,6189,2796,6122,2909,6047,3010,5962,3098,5869,3174,5765,3234,5653,3279,5530,3306,1764,2431,1011,2440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2183;top:771;height:272;width:420;" filled="f" stroked="t" coordsize="1259,818" o:gfxdata="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q1LW8AAAA&#10;3AAAAA8AAAAAAAAAAQAgAAAAIgAAAGRycy9kb3ducmV2LnhtbFBLAQIUABQAAAAIAIdO4kAzLwWe&#10;OwAAADkAAAAQAAAAAAAAAAEAIAAAAAsBAABkcnMvc2hhcGV4bWwueG1sUEsFBgAAAAAGAAYAWwEA&#10;ALUDAAAAAA==&#10;" path="m248,818l0,818,0,0,1259,0,1259,818,591,818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2162;top:916;flip:x;height:410;width:237;" filled="f" stroked="t" coordsize="21600,21600" o:gfxdata="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1Q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2279;top:647;height:241;width:416;" filled="f" stroked="t" coordsize="1249,724" o:gfxdata="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VyV7sAAADc&#10;AAAADwAAAAAAAAABACAAAAAiAAAAZHJzL2Rvd25yZXYueG1sUEsBAhQAFAAAAAgAh07iQDMvBZ47&#10;AAAAOQAAABAAAAAAAAAAAQAgAAAACgEAAGRycy9zaGFwZXhtbC54bWxQSwUGAAAAAAYABgBbAQAA&#10;tAMAAAAA&#10;" path="m0,372l0,0,1249,0,1249,724,982,724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2558;top:164;flip:y;height:483;width:279;" filled="f" stroked="t" coordsize="21600,21600" o:gfxdata="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wW/l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932;top:1031;flip:y;height:384;width:1;" filled="f" stroked="t" coordsize="21600,21600" o:gfxdata="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Y3K&#10;fs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818;top:888;height:146;width:305;" filled="f" stroked="t" coordsize="914,438" o:gfxdata="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piY74A&#10;AADcAAAADwAAAAAAAAABACAAAAAiAAAAZHJzL2Rvd25yZXYueG1sUEsBAhQAFAAAAAgAh07iQDMv&#10;BZ47AAAAOQAAABAAAAAAAAAAAQAgAAAADQEAAGRycy9zaGFwZXhtbC54bWxQSwUGAAAAAAYABgBb&#10;AQAAtwMAAAAA&#10;" path="m228,0l0,438,677,428,914,37,228,0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929;top:247;flip:y;height:435;width:1;" filled="f" stroked="t" coordsize="21600,21600" o:gfxdata="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77&#10;l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774;top:625;height:158;width:320;" filled="f" stroked="t" coordsize="962,475" o:gfxdata="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r9avQAA&#10;ANwAAAAPAAAAAAAAAAEAIAAAACIAAABkcnMvZG93bnJldi54bWxQSwECFAAUAAAACACHTuJAMy8F&#10;njsAAAA5AAAAEAAAAAAAAAABACAAAAAMAQAAZHJzL3NoYXBleG1sLnhtbFBLBQYAAAAABgAGAFsB&#10;AAC2AwAAAAA=&#10;" path="m237,0l0,447,723,475,962,38,237,0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974;top:1094;height:70;width:260;" filled="f" stroked="t" coordsize="782,209" o:gfxdata="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3OjO8AAAA&#10;3AAAAA8AAAAAAAAAAQAgAAAAIgAAAGRycy9kb3ducmV2LnhtbFBLAQIUABQAAAAIAIdO4kAzLwWe&#10;OwAAADkAAAAQAAAAAAAAAAEAIAAAAAsBAABkcnMvc2hhcGV4bWwueG1sUEsFBgAAAAAGAAYAWwEA&#10;ALUDAAAAAA==&#10;" path="m782,0l162,0,0,209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1651;top:1053;height:106;width:22;" fillcolor="#1F1A17" filled="t" stroked="f" coordsize="21600,21600" o:gfxdata="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t/9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223;height:106;width:22;" fillcolor="#1F1A17" filled="t" stroked="f" coordsize="21600,21600" o:gfxdata="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fab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393;height:107;width:22;" fillcolor="#1F1A17" filled="t" stroked="f" coordsize="21600,21600" o:gfxdata="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uQh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563;height:107;width:22;" fillcolor="#1F1A17" filled="t" stroked="f" coordsize="21600,21600" o:gfxdata="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i54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1;top:1734;height:106;width:22;" fillcolor="#1F1A17" filled="t" stroked="f" coordsize="21600,21600" o:gfxdata="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B59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104;height:107;width:21;" fillcolor="#1F1A17" filled="t" stroked="f" coordsize="21600,21600" o:gfxdata="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zcb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274;height:107;width:21;" fillcolor="#1F1A17" filled="t" stroked="f" coordsize="21600,21600" o:gfxdata="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40gf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658;top:445;height:106;width:21;" fillcolor="#1F1A17" filled="t" stroked="f" coordsize="21600,21600" o:gfxdata="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v7Y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610;top:498;height:672;width:1287;" filled="f" stroked="t" coordsize="3863,2018" o:gfxdata="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xT/u7UAAADcAAAADwAA&#10;AAAAAAABACAAAAAiAAAAZHJzL2Rvd25yZXYueG1sUEsBAhQAFAAAAAgAh07iQDMvBZ47AAAAOQAA&#10;ABAAAAAAAAAAAQAgAAAABAEAAGRycy9zaGFwZXhtbC54bWxQSwUGAAAAAAYABgBbAQAArgMAAAAA&#10;" path="m3863,0l3767,167,460,167,399,226,344,285,293,346,245,406,203,467,164,527,130,587,99,648,73,708,51,767,33,827,18,886,8,944,2,1001,0,1058,2,1113,8,1166,17,1220,31,1271,48,1321,68,1369,93,1416,122,1460,154,1504,190,1544,230,1582,274,1619,320,1653,372,1684,425,1712,484,1738,545,1761,3682,1761,3863,2018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363;top:558;height:520;width:277;" fillcolor="#CEDEBF" filled="t" stroked="f" coordsize="830,1562" o:gfxdata="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9EqdvQAA&#10;ANwAAAAPAAAAAAAAAAEAIAAAACIAAABkcnMvZG93bnJldi54bWxQSwECFAAUAAAACACHTuJAMy8F&#10;njsAAAA5AAAAEAAAAAAAAAABACAAAAAMAQAAZHJzL3NoYXBleG1sLnhtbFBLBQYAAAAABgAGAFsB&#10;AAC2AwAAAAA=&#10;" path="m416,1562l436,1561,458,1558,478,1553,499,1546,518,1538,538,1527,557,1515,576,1500,595,1486,612,1467,630,1449,646,1429,663,1407,678,1383,694,1359,708,1333,721,1305,735,1278,747,1248,759,1218,769,1186,780,1153,789,1120,797,1084,805,1049,810,1014,816,976,821,938,825,900,828,861,829,821,830,781,829,741,828,701,825,663,821,625,816,587,810,550,805,513,797,478,789,444,780,410,769,378,759,346,747,315,735,285,721,257,708,230,694,204,678,179,663,157,646,135,630,114,612,95,595,78,576,62,557,48,538,36,518,26,499,16,478,10,458,5,436,2,416,0,394,2,372,5,352,10,331,16,312,26,292,36,273,48,253,62,235,78,218,95,200,114,184,135,167,157,152,179,136,204,122,230,108,257,95,285,82,315,71,346,60,378,50,410,41,444,33,478,25,513,19,550,14,587,9,625,5,663,2,701,1,741,0,781,1,821,2,861,5,900,9,938,14,976,19,1014,25,1049,33,1084,41,1120,50,1153,60,1186,71,1218,82,1248,95,1278,108,1305,122,1333,136,1359,152,1383,167,1407,184,1429,200,1449,218,1467,235,1486,253,1500,273,1515,292,1527,312,1538,331,1546,352,1553,372,1558,394,1561,416,156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363;top:558;height:520;width:277;" filled="f" stroked="t" coordsize="830,1562" o:gfxdata="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4caq8AAAA&#10;3AAAAA8AAAAAAAAAAQAgAAAAIgAAAGRycy9kb3ducmV2LnhtbFBLAQIUABQAAAAIAIdO4kAzLwWe&#10;OwAAADkAAAAQAAAAAAAAAAEAIAAAAAsBAABkcnMvc2hhcGV4bWwueG1sUEsFBgAAAAAGAAYAWwEA&#10;ALUDAAAAAA==&#10;" path="m416,1562l436,1561,458,1558,478,1553,499,1546,518,1538,538,1527,557,1515,576,1500,595,1486,612,1467,630,1449,646,1429,663,1407,678,1383,694,1359,708,1333,721,1305,735,1278,747,1248,759,1218,769,1186,780,1153,789,1120,797,1084,805,1049,810,1014,816,976,821,938,825,900,828,861,829,821,830,781,829,741,828,701,825,663,821,625,816,587,810,550,805,513,797,478,789,444,780,410,769,378,759,346,747,315,735,285,721,257,708,230,694,204,678,179,663,157,646,135,630,114,612,95,595,78,576,62,557,48,538,36,518,26,499,16,478,10,458,5,436,2,416,0,394,2,372,5,352,10,331,16,312,26,292,36,273,48,253,62,235,78,218,95,200,114,184,135,167,157,152,179,136,204,122,230,108,257,95,285,82,315,71,346,60,378,50,410,41,444,33,478,25,513,19,550,14,587,9,625,5,663,2,701,1,741,0,781,1,821,2,861,5,900,9,938,14,976,19,1014,25,1049,33,1084,41,1120,50,1153,60,1186,71,1218,82,1248,95,1278,108,1305,122,1333,136,1359,152,1383,167,1407,184,1429,200,1449,218,1467,235,1486,253,1500,273,1515,292,1527,312,1538,331,1546,352,1553,372,1558,394,1561,416,1562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471;top:729;height:178;width:73;" fillcolor="#CEDEBF" filled="t" stroked="f" coordsize="219,534" o:gfxdata="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pb1r4A&#10;AADcAAAADwAAAAAAAAABACAAAAAiAAAAZHJzL2Rvd25yZXYueG1sUEsBAhQAFAAAAAgAh07iQDMv&#10;BZ47AAAAOQAAABAAAAAAAAAAAQAgAAAADQEAAGRycy9zaGFwZXhtbC54bWxQSwUGAAAAAAYABgBb&#10;AQAAtwMAAAAA&#10;" path="m110,534l115,534,121,533,127,530,133,528,143,522,153,513,162,502,171,488,179,473,187,456,194,437,201,416,207,395,211,371,215,347,217,321,219,295,219,267,219,240,217,214,215,189,211,163,207,141,201,119,194,98,187,79,179,62,171,46,162,34,153,22,143,13,133,6,127,4,121,3,115,2,110,0,104,2,98,3,94,4,88,6,78,13,68,22,57,34,49,46,40,62,32,79,25,98,20,119,14,141,9,163,5,189,2,214,1,240,0,267,1,295,2,321,5,347,9,371,14,395,20,416,25,437,32,456,40,473,49,488,57,502,68,513,78,522,88,528,94,530,98,533,104,534,110,5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471;top:729;height:178;width:73;" fillcolor="#FFFFFF" filled="t" stroked="t" coordsize="219,534" o:gfxdata="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MEFr4A&#10;AADcAAAADwAAAAAAAAABACAAAAAiAAAAZHJzL2Rvd25yZXYueG1sUEsBAhQAFAAAAAgAh07iQDMv&#10;BZ47AAAAOQAAABAAAAAAAAAAAQAgAAAADQEAAGRycy9zaGFwZXhtbC54bWxQSwUGAAAAAAYABgBb&#10;AQAAtwMAAAAA&#10;" path="m110,534l115,534,121,533,127,530,133,528,143,522,153,513,162,502,171,488,179,473,187,456,194,437,201,416,207,395,211,371,215,347,217,321,219,295,219,267,219,240,217,214,215,189,211,163,207,141,201,119,194,98,187,79,179,62,171,46,162,34,153,22,143,13,133,6,127,4,121,3,115,2,110,0,104,2,98,3,94,4,88,6,78,13,68,22,57,34,49,46,40,62,32,79,25,98,20,119,14,141,9,163,5,189,2,214,1,240,0,267,1,295,2,321,5,347,9,371,14,395,20,416,25,437,32,456,40,473,49,488,57,502,68,513,78,522,88,528,94,530,98,533,104,534,110,534e">
                      <v:fill on="t" focussize="0,0"/>
                      <v:stroke weight="0.6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544;top:809;height:1;width:643;" filled="f" stroked="t" coordsize="21600,21600" o:gfxdata="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nFr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071;top:1386;height:76;width:76;" filled="f" stroked="t" coordsize="229,229" o:gfxdata="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zHp6vQAA&#10;ANwAAAAPAAAAAAAAAAEAIAAAACIAAABkcnMvZG93bnJldi54bWxQSwECFAAUAAAACACHTuJAMy8F&#10;njsAAAA5AAAAEAAAAAAAAAABACAAAAAMAQAAZHJzL3NoYXBleG1sLnhtbFBLBQYAAAAABgAGAFsB&#10;AAC2AwAAAAA=&#10;" path="m114,229l126,228,137,227,149,223,159,220,169,215,178,210,188,203,196,195,202,187,209,179,215,169,219,160,224,148,226,138,229,127,229,115,229,103,226,91,224,81,219,71,215,60,209,51,202,42,196,34,188,26,178,19,169,14,159,9,149,6,137,2,126,1,114,0,103,1,92,2,80,6,70,9,60,14,51,19,41,26,33,34,27,42,20,51,14,60,9,71,5,81,3,91,0,103,0,115,0,127,3,138,5,148,9,160,14,169,20,179,27,187,33,195,41,203,51,210,60,215,70,220,80,223,92,227,103,228,114,229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826;top:1380;height:76;width:77;" filled="f" stroked="t" coordsize="229,228" o:gfxdata="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Gy66/&#10;AAAA3AAAAA8AAAAAAAAAAQAgAAAAIgAAAGRycy9kb3ducmV2LnhtbFBLAQIUABQAAAAIAIdO4kAz&#10;LwWeOwAAADkAAAAQAAAAAAAAAAEAIAAAAA4BAABkcnMvc2hhcGV4bWwueG1sUEsFBgAAAAAGAAYA&#10;WwEAALgDAAAAAA==&#10;" path="m114,228l126,228,137,225,149,223,159,219,169,214,178,208,188,202,196,195,202,187,209,178,215,169,220,158,224,148,226,137,229,125,229,114,229,102,226,91,224,80,220,69,215,59,209,50,202,41,196,33,188,26,178,19,169,14,159,9,149,4,137,2,126,0,114,0,103,0,92,2,80,4,70,9,60,14,51,19,41,26,33,33,27,41,20,50,14,59,9,69,5,80,3,91,0,102,0,114,0,125,3,137,5,148,9,158,14,169,20,178,27,187,33,195,41,202,51,208,60,214,70,219,80,223,92,225,103,228,114,228x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73;top:745;height:1;width:124;" filled="f" stroked="t" coordsize="21600,21600" o:gfxdata="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5rko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0;top:837;height:1;width:261;" filled="f" stroked="t" coordsize="21600,21600" o:gfxdata="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ocs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807;top:1583;height:1;width:105;" filled="f" stroked="t" coordsize="21600,21600" o:gfxdata="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/H+T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081;top:1589;height:1;width:117;" filled="f" stroked="t" coordsize="21600,21600" o:gfxdata="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DaC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line id="_x0000_s1026" o:spid="_x0000_s1026" o:spt="20" style="position:absolute;left:1138;top:1529;height:115;width:1;" filled="f" stroked="t" coordsize="21600,21600" o:gfxdata="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JEf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shape id="_x0000_s1026" o:spid="_x0000_s1026" o:spt="100" style="position:absolute;left:130;top:587;height:415;width:956;" filled="f" stroked="t" coordsize="2867,1247" o:gfxdata="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dbMW/&#10;AAAA3AAAAA8AAAAAAAAAAQAgAAAAIgAAAGRycy9kb3ducmV2LnhtbFBLAQIUABQAAAAIAIdO4kAz&#10;LwWeOwAAADkAAAAQAAAAAAAAAAEAIAAAAA4BAABkcnMvc2hhcGV4bWwueG1sUEsFBgAAAAAGAAYA&#10;WwEAALgDAAAAAA==&#10;" path="m0,447l0,0,811,0,811,504,2727,504,2757,518,2782,530,2804,543,2822,555,2837,568,2848,579,2858,592,2863,603,2866,614,2867,625,2864,636,2861,646,2854,657,2846,666,2836,675,2823,684,2810,693,2795,701,2779,709,2761,717,2742,724,2723,731,2702,736,2682,742,2638,752,2594,760,2551,767,2508,771,2515,744,2525,722,2537,703,2551,688,2565,676,2582,668,2600,662,2618,659,2637,659,2656,661,2675,666,2694,671,2713,679,2731,690,2748,701,2764,714,2779,727,2791,741,2802,756,2811,772,2816,788,2820,804,2821,818,2819,834,2812,849,2803,863,2789,877,2771,889,2748,899,2721,910,2689,918,2651,923,802,923,802,1247,11,1247,11,751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line id="_x0000_s1026" o:spid="_x0000_s1026" o:spt="20" style="position:absolute;left:1259;top:825;flip:x;height:1;width:114;" filled="f" stroked="t" coordsize="21600,21600" o:gfxdata="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cX8&#10;ks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05pt" color="#1F1A17" joinstyle="round"/>
                      <v:imagedata o:title=""/>
                      <o:lock v:ext="edit" aspectratio="f"/>
                    </v:line>
                    <v:rect id="_x0000_s1026" o:spid="_x0000_s1026" o:spt="1" style="position:absolute;left:1049;top:811;height:21;width:140;" fillcolor="#1F1A17" filled="t" stroked="f" coordsize="21600,21600" o:gfxdata="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Xu+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1154;top:777;height:89;width:121;" fillcolor="#1F1A17" filled="t" stroked="f" coordsize="363,266" o:gfxdata="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1AY2/&#10;AAAA3AAAAA8AAAAAAAAAAQAgAAAAIgAAAGRycy9kb3ducmV2LnhtbFBLAQIUABQAAAAIAIdO4kAz&#10;LwWeOwAAADkAAAAQAAAAAAAAAAEAIAAAAA4BAABkcnMvc2hhcGV4bWwueG1sUEsFBgAAAAAGAAYA&#10;WwEAALgDAAAAAA==&#10;" path="m363,133l0,0,0,0,1,2,2,5,3,7,5,8,6,10,7,13,8,15,9,17,10,19,11,21,11,23,13,25,14,27,15,30,16,31,17,33,17,35,18,38,19,40,21,42,21,43,22,46,23,48,23,50,24,52,25,54,25,56,26,58,27,60,27,63,29,65,29,66,30,68,30,71,31,73,31,75,32,78,32,79,33,81,33,83,33,86,34,88,34,89,34,91,35,94,35,96,35,98,37,100,37,102,37,104,37,106,38,108,38,111,38,112,38,114,38,116,38,119,38,121,39,123,39,124,39,127,39,129,39,131,39,133,39,135,39,137,39,139,39,141,39,144,38,146,38,147,38,149,38,152,38,154,38,156,38,157,37,160,37,162,37,164,37,166,35,169,35,170,35,172,34,174,34,177,34,179,33,180,33,182,33,185,32,187,32,189,31,192,31,193,30,195,30,197,29,200,29,202,27,204,27,205,26,207,25,210,25,212,24,214,23,215,23,218,22,220,21,222,21,225,19,227,18,228,17,230,17,233,16,235,15,237,14,238,13,241,11,243,11,245,10,247,9,250,8,251,7,253,6,255,5,258,3,260,2,261,1,263,0,266,363,133,182,133,363,13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15;top:897;height:527;width:308;" filled="f" stroked="t" coordsize="925,1581" o:gfxdata="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NC45vQAA&#10;ANwAAAAPAAAAAAAAAAEAIAAAACIAAABkcnMvZG93bnJldi54bWxQSwECFAAUAAAACACHTuJAMy8F&#10;njsAAAA5AAAAEAAAAAAAAAABACAAAAAMAQAAZHJzL3NoYXBleG1sLnhtbFBLBQYAAAAABgAGAFsB&#10;AAC2AwAAAAA=&#10;" path="m0,0l0,1581,925,1581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shape id="_x0000_s1026" o:spid="_x0000_s1026" o:spt="100" style="position:absolute;left:1144;top:1085;height:339;width:350;" filled="f" stroked="t" coordsize="1050,1019" o:gfxdata="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oYg+8AAAA&#10;3AAAAA8AAAAAAAAAAQAgAAAAIgAAAGRycy9kb3ducmV2LnhtbFBLAQIUABQAAAAIAIdO4kAzLwWe&#10;OwAAADkAAAAQAAAAAAAAAAEAIAAAAAsBAABkcnMvc2hhcGV4bWwueG1sUEsFBgAAAAAGAAYAWwEA&#10;ALUDAAAAAA==&#10;" path="m1050,0l1050,1019,0,1019e">
                      <v:fill on="f" focussize="0,0"/>
                      <v:stroke weight="1.05pt" color="#1F1A17" joinstyle="round"/>
                      <v:imagedata o:title=""/>
                      <o:lock v:ext="edit" aspectratio="f"/>
                    </v:shape>
                    <v:rect id="_x0000_s1026" o:spid="_x0000_s1026" o:spt="1" style="position:absolute;left:1777;top:1593;height:312;width:841;" filled="f" stroked="f" coordsize="21600,21600" o:gfxdata="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Pf0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偏转电极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779;top:196;height:312;width:631;" filled="f" stroked="f" coordsize="21600,21600" o:gfxdata="UEsDBAoAAAAAAIdO4kAAAAAAAAAAAAAAAAAEAAAAZHJzL1BLAwQUAAAACACHTuJAHCxABr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sQA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ascii="黑体" w:hAnsi="宋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宋体" w:eastAsia="黑体" w:cs="汉仪书宋一简"/>
                                <w:color w:val="1F1A17"/>
                                <w:sz w:val="18"/>
                                <w:szCs w:val="18"/>
                              </w:rPr>
                              <w:t>电子枪</w:t>
                            </w:r>
                          </w:p>
                        </w:txbxContent>
                      </v:textbox>
                    </v:rect>
                    <v:shape id="_x0000_s1026" o:spid="_x0000_s1026" o:spt="100" style="position:absolute;left:1827;top:874;height:35;width:38;" fillcolor="#1F1A17" filled="t" stroked="f" coordsize="115,107" o:gfxdata="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uLy7sAAADc&#10;AAAADwAAAAAAAAABACAAAAAiAAAAZHJzL2Rvd25yZXYueG1sUEsBAhQAFAAAAAgAh07iQDMvBZ47&#10;AAAAOQAAABAAAAAAAAAAAQAgAAAACgEAAGRycy9zaGFwZXhtbC54bWxQSwUGAAAAAAYABgBbAQAA&#10;tAMAAAAA&#10;" path="m38,0l0,107,12,107,115,0,38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79;top:891;height:36;width:38;" fillcolor="#1F1A17" filled="t" stroked="f" coordsize="114,107" o:gfxdata="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CzovQAA&#10;ANwAAAAPAAAAAAAAAAEAIAAAACIAAABkcnMvZG93bnJldi54bWxQSwECFAAUAAAACACHTuJAMy8F&#10;njsAAAA5AAAAEAAAAAAAAAABACAAAAAMAQAAZHJzL3NoYXBleG1sLnhtbFBLBQYAAAAABgAGAFsB&#10;AAC2AwAAAAA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781;top:594;height:36;width:38;" fillcolor="#1F1A17" filled="t" stroked="f" coordsize="114,107" o:gfxdata="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IiXO8AAAA&#10;3AAAAA8AAAAAAAAAAQAgAAAAIgAAAGRycy9kb3ducmV2LnhtbFBLAQIUABQAAAAIAIdO4kAzLwWe&#10;OwAAADkAAAAQAAAAAAAAAAEAIAAAAAsBAABkcnMvc2hhcGV4bWwueG1sUEsFBgAAAAAGAAYAWwEA&#10;ALUDAAAAAA=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55;top:1495;height:36;width:38;" fillcolor="#1F1A17" filled="t" stroked="f" coordsize="114,107" o:gfxdata="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YREHvQAA&#10;ANwAAAAPAAAAAAAAAAEAIAAAACIAAABkcnMvZG93bnJldi54bWxQSwECFAAUAAAACACHTuJAMy8F&#10;njsAAAA5AAAAEAAAAAAAAAABACAAAAAMAQAAZHJzL3NoYXBleG1sLnhtbFBLBQYAAAAABgAGAFsB&#10;AAC2AwAAAAA=&#10;" path="m37,0l0,107,11,107,114,0,37,0xe">
                      <v:fill on="t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5930;top:568;height:312;width:135;" filled="f" stroked="f" coordsize="21600,21600" o:gfxdata="UEsDBAoAAAAAAIdO4kAAAAAAAAAAAAAAAAAEAAAAZHJzL1BLAwQUAAAACACHTuJADFvjn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vjn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1A17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5914;top:138;height:1360;width:1622;" coordsize="1622,1360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360;width:1622;" coordsize="2175,1872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15;top:1064;height:1;width:2160;" filled="f" stroked="t" coordsize="21600,21600" o:gfxdata="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XTe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872;width:0;" filled="f" stroked="t" coordsize="21600,21600" o:gfxdata="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w4E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12;top:458;height:625;width:1018;" filled="f" stroked="t" coordsize="7233,4000" o:gfxdata="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jGd2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748;top:153;height:1360;width:2268;" coordsize="2268,136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group id="_x0000_s1026" o:spid="_x0000_s1026" o:spt="203" style="position:absolute;left:0;top:0;height:1360;width:2268;" coordsize="2175,1872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15;top:1064;height:1;width:2160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872;width:0;" filled="f" stroked="t" coordsize="21600,21600" o:gfxdata="UEsDBAoAAAAAAIdO4kAAAAAAAAAAAAAAAAAEAAAAZHJzL1BLAwQUAAAACACHTuJAfNIBS7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oxx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SAU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0;top:426;flip:x;height:720;width:902;" filled="f" stroked="t" coordsize="21600,21600" o:gfxdata="UEsDBAoAAAAAAIdO4kAAAAAAAAAAAAAAAAAEAAAAZHJzL1BLAwQUAAAACACHTuJAjfsWUr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QzJ7gv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sWU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26;top:426;height:660;width:2;" filled="f" stroked="t" coordsize="21600,21600" o:gfxdata="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vZM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914;top:411;flip:x;height:720;width:902;" filled="f" stroked="t" coordsize="21600,21600" o:gfxdata="UEsDBAoAAAAAAIdO4kAAAAAAAAAAAAAAAAAEAAAAZHJzL1BLAwQUAAAACACHTuJAEmUtvr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Utv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9694;top:849;height:510;width:390;" filled="f" stroked="f" coordsize="21600,21600" o:gfxdata="UEsDBAoAAAAAAIdO4kAAAAAAAAAAAAAAAAAEAAAAZHJzL1BLAwQUAAAACACHTuJA9ntpT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v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2lM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88;top:834;height:510;width:390;" filled="f" stroked="f" coordsize="21600,21600" o:gfxdata="UEsDBAoAAAAAAIdO4kAAAAAAAAAAAAAAAAAEAAAAZHJzL1BLAwQUAAAACACHTuJA4phWDL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kjTOj2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mFY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82;top:789;height:510;width:540;" filled="f" stroked="f" coordsize="21600,21600" o:gfxdata="UEsDBAoAAAAAAIdO4kAAAAAAAAAAAAAAAAAEAAAAZHJzL1BLAwQUAAAACACHTuJAjdTzl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Mt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Tzl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782;top:804;height:510;width:540;" filled="f" stroked="f" coordsize="21600,21600" o:gfxdata="UEsDBAoAAAAAAIdO4kAAAAAAAAAAAAAAAAAEAAAAZHJzL1BLAwQUAAAACACHTuJAfQZt4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Gbe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550;top:822;height:510;width:540;" filled="f" stroked="f" coordsize="21600,21600" o:gfxdata="UEsDBAoAAAAAAIdO4kAAAAAAAAAAAAAAAAAEAAAAZHJzL1BLAwQUAAAACACHTuJAEkrIe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3Dy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yH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958;top:834;height:510;width:54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072;top:819;height:510;width:54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680;top:39;height:510;width:570;" filled="f" stroked="f" coordsize="21600,21600" o:gfxdata="UEsDBAoAAAAAAIdO4kAAAAAAAAAAAAAAAAAEAAAAZHJzL1BLAwQUAAAACACHTuJAAj1r4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bj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1r4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836;top:24;height:510;width:570;" filled="f" stroked="f" coordsize="21600,21600" o:gfxdata="UEsDBAoAAAAAAIdO4kAAAAAAAAAAAAAAAAAEAAAAZHJzL1BLAwQUAAAACACHTuJAbXHOe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yJ9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HOe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598;top:717;height:510;width:570;" filled="f" stroked="f" coordsize="21600,21600" o:gfxdata="UEsDBAoAAAAAAIdO4kAAAAAAAAAAAAAAAAAEAAAAZHJzL1BLAwQUAAAACACHTuJAHO5aCr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kjSujW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7lo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30;top:753;height:510;width:570;" filled="f" stroked="f" coordsize="21600,21600" o:gfxdata="UEsDBAoAAAAAAIdO4kAAAAAAAAAAAAAAAAAEAAAAZHJzL1BLAwQUAAAACACHTuJAc6L/k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MM9W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L/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294;top:1674;height:420;width:796;" filled="f" stroked="f" coordsize="21600,21600" o:gfxdata="UEsDBAoAAAAAAIdO4kAAAAAAAAAAAAAAAAAEAAAAZHJzL1BLAwQUAAAACACHTuJAQ7g5Kr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Fim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g5K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14;top:1554;height:420;width:960;" filled="f" stroked="f" coordsize="21600,21600" o:gfxdata="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qp1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26;top:1539;height:420;width:796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114300" distR="114300">
                <wp:extent cx="6403340" cy="1329690"/>
                <wp:effectExtent l="0" t="0" r="0" b="0"/>
                <wp:docPr id="412" name="矩形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03340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04.7pt;width:504.2pt;" filled="f" stroked="f" coordsize="21600,21600" o:gfxdata="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twdXVAAAABgEAAA8AAAAAAAAA&#10;AQAgAAAAIgAAAGRycy9kb3ducmV2LnhtbFBLAQIUABQAAAAIAIdO4kARYS4kogEAACIDAAAOAAAA&#10;AAAAAAEAIAAAACQBAABkcnMvZTJvRG9jLnhtbFBLBQYAAAAABgAGAFkBAAA4BQAAAAA=&#10;">
                <v:path/>
                <v:fill on="f" focussize="0,0"/>
                <v:stroke on="f"/>
                <v:imagedata croptop="-65520f" cropbottom="65520f" o:title=""/>
                <o:lock v:ext="edit" grouping="f" rotation="f" text="f" aspectratio="t"/>
                <w10:wrap type="none"/>
                <w10:anchorlock/>
              </v:rect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w:t>之间所加的电压按图（c）所示的规律变化，则在荧光屏上会看到的图形是</w:t>
      </w:r>
    </w:p>
    <w:p>
      <w:pPr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591050" cy="1045210"/>
                <wp:effectExtent l="0" t="6350" r="1905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045210"/>
                          <a:chOff x="0" y="0"/>
                          <a:chExt cx="7230" cy="1646"/>
                        </a:xfrm>
                      </wpg:grpSpPr>
                      <wpg:grpSp>
                        <wpg:cNvPr id="285" name="组合 285"/>
                        <wpg:cNvGrpSpPr/>
                        <wpg:grpSpPr>
                          <a:xfrm>
                            <a:off x="0" y="0"/>
                            <a:ext cx="7230" cy="1300"/>
                            <a:chOff x="0" y="0"/>
                            <a:chExt cx="8084" cy="1454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65" name="椭圆 265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6" name="直接连接符 266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7" name="直接连接符 267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72" name="组合 272"/>
                          <wpg:cNvGrpSpPr/>
                          <wpg:grpSpPr>
                            <a:xfrm>
                              <a:off x="2312" y="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69" name="椭圆 269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0" name="直接连接符 270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1" name="直接连接符 271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76" name="组合 276"/>
                          <wpg:cNvGrpSpPr/>
                          <wpg:grpSpPr>
                            <a:xfrm>
                              <a:off x="6644" y="15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73" name="椭圆 273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4" name="直接连接符 274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5" name="直接连接符 275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80" name="组合 280"/>
                          <wpg:cNvGrpSpPr/>
                          <wpg:grpSpPr>
                            <a:xfrm>
                              <a:off x="4528" y="30"/>
                              <a:ext cx="1440" cy="1424"/>
                              <a:chOff x="0" y="0"/>
                              <a:chExt cx="1440" cy="1424"/>
                            </a:xfrm>
                          </wpg:grpSpPr>
                          <wps:wsp>
                            <wps:cNvPr id="277" name="椭圆 277"/>
                            <wps:cNvSpPr/>
                            <wps:spPr>
                              <a:xfrm>
                                <a:off x="16" y="0"/>
                                <a:ext cx="1424" cy="14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8" name="直接连接符 278"/>
                            <wps:cNvSpPr/>
                            <wps:spPr>
                              <a:xfrm>
                                <a:off x="0" y="735"/>
                                <a:ext cx="141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9" name="直接连接符 279"/>
                            <wps:cNvSpPr/>
                            <wps:spPr>
                              <a:xfrm>
                                <a:off x="706" y="0"/>
                                <a:ext cx="0" cy="13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81" name="任意多边形 281"/>
                          <wps:cNvSpPr/>
                          <wps:spPr>
                            <a:xfrm>
                              <a:off x="236" y="522"/>
                              <a:ext cx="928" cy="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5">
                                  <a:moveTo>
                                    <a:pt x="0" y="5"/>
                                  </a:moveTo>
                                  <a:cubicBezTo>
                                    <a:pt x="66" y="10"/>
                                    <a:pt x="133" y="15"/>
                                    <a:pt x="200" y="35"/>
                                  </a:cubicBezTo>
                                  <a:cubicBezTo>
                                    <a:pt x="267" y="55"/>
                                    <a:pt x="333" y="86"/>
                                    <a:pt x="400" y="126"/>
                                  </a:cubicBezTo>
                                  <a:cubicBezTo>
                                    <a:pt x="467" y="166"/>
                                    <a:pt x="533" y="215"/>
                                    <a:pt x="600" y="273"/>
                                  </a:cubicBezTo>
                                  <a:cubicBezTo>
                                    <a:pt x="667" y="331"/>
                                    <a:pt x="733" y="399"/>
                                    <a:pt x="800" y="473"/>
                                  </a:cubicBezTo>
                                  <a:cubicBezTo>
                                    <a:pt x="867" y="547"/>
                                    <a:pt x="933" y="630"/>
                                    <a:pt x="1000" y="719"/>
                                  </a:cubicBezTo>
                                  <a:cubicBezTo>
                                    <a:pt x="1067" y="808"/>
                                    <a:pt x="1133" y="905"/>
                                    <a:pt x="1200" y="1005"/>
                                  </a:cubicBezTo>
                                  <a:cubicBezTo>
                                    <a:pt x="1267" y="1105"/>
                                    <a:pt x="1333" y="1212"/>
                                    <a:pt x="1400" y="1321"/>
                                  </a:cubicBezTo>
                                  <a:cubicBezTo>
                                    <a:pt x="1467" y="1430"/>
                                    <a:pt x="1533" y="1544"/>
                                    <a:pt x="1600" y="1658"/>
                                  </a:cubicBezTo>
                                  <a:cubicBezTo>
                                    <a:pt x="1667" y="1772"/>
                                    <a:pt x="1733" y="1889"/>
                                    <a:pt x="1800" y="2005"/>
                                  </a:cubicBezTo>
                                  <a:cubicBezTo>
                                    <a:pt x="1867" y="2121"/>
                                    <a:pt x="1933" y="2238"/>
                                    <a:pt x="2000" y="2352"/>
                                  </a:cubicBezTo>
                                  <a:cubicBezTo>
                                    <a:pt x="2067" y="2466"/>
                                    <a:pt x="2133" y="2580"/>
                                    <a:pt x="2200" y="2689"/>
                                  </a:cubicBezTo>
                                  <a:cubicBezTo>
                                    <a:pt x="2267" y="2798"/>
                                    <a:pt x="2333" y="2905"/>
                                    <a:pt x="2400" y="3005"/>
                                  </a:cubicBezTo>
                                  <a:cubicBezTo>
                                    <a:pt x="2467" y="3105"/>
                                    <a:pt x="2533" y="3201"/>
                                    <a:pt x="2600" y="3290"/>
                                  </a:cubicBezTo>
                                  <a:cubicBezTo>
                                    <a:pt x="2667" y="3379"/>
                                    <a:pt x="2733" y="3463"/>
                                    <a:pt x="2800" y="3537"/>
                                  </a:cubicBezTo>
                                  <a:cubicBezTo>
                                    <a:pt x="2867" y="3611"/>
                                    <a:pt x="2933" y="3679"/>
                                    <a:pt x="3000" y="3737"/>
                                  </a:cubicBezTo>
                                  <a:cubicBezTo>
                                    <a:pt x="3067" y="3795"/>
                                    <a:pt x="3133" y="3844"/>
                                    <a:pt x="3200" y="3884"/>
                                  </a:cubicBezTo>
                                  <a:cubicBezTo>
                                    <a:pt x="3267" y="3924"/>
                                    <a:pt x="3333" y="3955"/>
                                    <a:pt x="3400" y="3975"/>
                                  </a:cubicBezTo>
                                  <a:cubicBezTo>
                                    <a:pt x="3467" y="3995"/>
                                    <a:pt x="3533" y="4005"/>
                                    <a:pt x="3600" y="4005"/>
                                  </a:cubicBezTo>
                                  <a:cubicBezTo>
                                    <a:pt x="3667" y="4005"/>
                                    <a:pt x="3733" y="3995"/>
                                    <a:pt x="3800" y="3975"/>
                                  </a:cubicBezTo>
                                  <a:cubicBezTo>
                                    <a:pt x="3867" y="3955"/>
                                    <a:pt x="3933" y="3924"/>
                                    <a:pt x="4000" y="3884"/>
                                  </a:cubicBezTo>
                                  <a:cubicBezTo>
                                    <a:pt x="4067" y="3844"/>
                                    <a:pt x="4133" y="3795"/>
                                    <a:pt x="4200" y="3737"/>
                                  </a:cubicBezTo>
                                  <a:cubicBezTo>
                                    <a:pt x="4267" y="3679"/>
                                    <a:pt x="4333" y="3611"/>
                                    <a:pt x="4400" y="3537"/>
                                  </a:cubicBezTo>
                                  <a:cubicBezTo>
                                    <a:pt x="4467" y="3463"/>
                                    <a:pt x="4533" y="3380"/>
                                    <a:pt x="4600" y="3291"/>
                                  </a:cubicBezTo>
                                  <a:cubicBezTo>
                                    <a:pt x="4667" y="3202"/>
                                    <a:pt x="4733" y="3105"/>
                                    <a:pt x="4800" y="3005"/>
                                  </a:cubicBezTo>
                                  <a:cubicBezTo>
                                    <a:pt x="4867" y="2905"/>
                                    <a:pt x="4933" y="2798"/>
                                    <a:pt x="5000" y="2689"/>
                                  </a:cubicBezTo>
                                  <a:cubicBezTo>
                                    <a:pt x="5067" y="2580"/>
                                    <a:pt x="5133" y="2467"/>
                                    <a:pt x="5200" y="2353"/>
                                  </a:cubicBezTo>
                                  <a:cubicBezTo>
                                    <a:pt x="5267" y="2239"/>
                                    <a:pt x="5333" y="2121"/>
                                    <a:pt x="5400" y="2005"/>
                                  </a:cubicBezTo>
                                  <a:cubicBezTo>
                                    <a:pt x="5467" y="1889"/>
                                    <a:pt x="5533" y="1772"/>
                                    <a:pt x="5600" y="1658"/>
                                  </a:cubicBezTo>
                                  <a:cubicBezTo>
                                    <a:pt x="5667" y="1544"/>
                                    <a:pt x="5733" y="1430"/>
                                    <a:pt x="5800" y="1321"/>
                                  </a:cubicBezTo>
                                  <a:cubicBezTo>
                                    <a:pt x="5867" y="1212"/>
                                    <a:pt x="5933" y="1105"/>
                                    <a:pt x="6000" y="1005"/>
                                  </a:cubicBezTo>
                                  <a:cubicBezTo>
                                    <a:pt x="6067" y="905"/>
                                    <a:pt x="6133" y="809"/>
                                    <a:pt x="6200" y="720"/>
                                  </a:cubicBezTo>
                                  <a:cubicBezTo>
                                    <a:pt x="6267" y="631"/>
                                    <a:pt x="6333" y="547"/>
                                    <a:pt x="6400" y="473"/>
                                  </a:cubicBezTo>
                                  <a:cubicBezTo>
                                    <a:pt x="6467" y="399"/>
                                    <a:pt x="6533" y="331"/>
                                    <a:pt x="6600" y="273"/>
                                  </a:cubicBezTo>
                                  <a:cubicBezTo>
                                    <a:pt x="6667" y="215"/>
                                    <a:pt x="6733" y="166"/>
                                    <a:pt x="6800" y="126"/>
                                  </a:cubicBezTo>
                                  <a:cubicBezTo>
                                    <a:pt x="6867" y="86"/>
                                    <a:pt x="6933" y="55"/>
                                    <a:pt x="7000" y="35"/>
                                  </a:cubicBezTo>
                                  <a:cubicBezTo>
                                    <a:pt x="7067" y="15"/>
                                    <a:pt x="7167" y="10"/>
                                    <a:pt x="7200" y="5"/>
                                  </a:cubicBezTo>
                                  <a:cubicBezTo>
                                    <a:pt x="7233" y="0"/>
                                    <a:pt x="7216" y="2"/>
                                    <a:pt x="7200" y="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任意多边形 282"/>
                          <wps:cNvSpPr/>
                          <wps:spPr>
                            <a:xfrm>
                              <a:off x="2524" y="462"/>
                              <a:ext cx="990" cy="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任意多边形 283"/>
                          <wps:cNvSpPr/>
                          <wps:spPr>
                            <a:xfrm flipV="1">
                              <a:off x="4760" y="513"/>
                              <a:ext cx="928" cy="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5">
                                  <a:moveTo>
                                    <a:pt x="0" y="5"/>
                                  </a:moveTo>
                                  <a:cubicBezTo>
                                    <a:pt x="66" y="10"/>
                                    <a:pt x="133" y="15"/>
                                    <a:pt x="200" y="35"/>
                                  </a:cubicBezTo>
                                  <a:cubicBezTo>
                                    <a:pt x="267" y="55"/>
                                    <a:pt x="333" y="86"/>
                                    <a:pt x="400" y="126"/>
                                  </a:cubicBezTo>
                                  <a:cubicBezTo>
                                    <a:pt x="467" y="166"/>
                                    <a:pt x="533" y="215"/>
                                    <a:pt x="600" y="273"/>
                                  </a:cubicBezTo>
                                  <a:cubicBezTo>
                                    <a:pt x="667" y="331"/>
                                    <a:pt x="733" y="399"/>
                                    <a:pt x="800" y="473"/>
                                  </a:cubicBezTo>
                                  <a:cubicBezTo>
                                    <a:pt x="867" y="547"/>
                                    <a:pt x="933" y="630"/>
                                    <a:pt x="1000" y="719"/>
                                  </a:cubicBezTo>
                                  <a:cubicBezTo>
                                    <a:pt x="1067" y="808"/>
                                    <a:pt x="1133" y="905"/>
                                    <a:pt x="1200" y="1005"/>
                                  </a:cubicBezTo>
                                  <a:cubicBezTo>
                                    <a:pt x="1267" y="1105"/>
                                    <a:pt x="1333" y="1212"/>
                                    <a:pt x="1400" y="1321"/>
                                  </a:cubicBezTo>
                                  <a:cubicBezTo>
                                    <a:pt x="1467" y="1430"/>
                                    <a:pt x="1533" y="1544"/>
                                    <a:pt x="1600" y="1658"/>
                                  </a:cubicBezTo>
                                  <a:cubicBezTo>
                                    <a:pt x="1667" y="1772"/>
                                    <a:pt x="1733" y="1889"/>
                                    <a:pt x="1800" y="2005"/>
                                  </a:cubicBezTo>
                                  <a:cubicBezTo>
                                    <a:pt x="1867" y="2121"/>
                                    <a:pt x="1933" y="2238"/>
                                    <a:pt x="2000" y="2352"/>
                                  </a:cubicBezTo>
                                  <a:cubicBezTo>
                                    <a:pt x="2067" y="2466"/>
                                    <a:pt x="2133" y="2580"/>
                                    <a:pt x="2200" y="2689"/>
                                  </a:cubicBezTo>
                                  <a:cubicBezTo>
                                    <a:pt x="2267" y="2798"/>
                                    <a:pt x="2333" y="2905"/>
                                    <a:pt x="2400" y="3005"/>
                                  </a:cubicBezTo>
                                  <a:cubicBezTo>
                                    <a:pt x="2467" y="3105"/>
                                    <a:pt x="2533" y="3201"/>
                                    <a:pt x="2600" y="3290"/>
                                  </a:cubicBezTo>
                                  <a:cubicBezTo>
                                    <a:pt x="2667" y="3379"/>
                                    <a:pt x="2733" y="3463"/>
                                    <a:pt x="2800" y="3537"/>
                                  </a:cubicBezTo>
                                  <a:cubicBezTo>
                                    <a:pt x="2867" y="3611"/>
                                    <a:pt x="2933" y="3679"/>
                                    <a:pt x="3000" y="3737"/>
                                  </a:cubicBezTo>
                                  <a:cubicBezTo>
                                    <a:pt x="3067" y="3795"/>
                                    <a:pt x="3133" y="3844"/>
                                    <a:pt x="3200" y="3884"/>
                                  </a:cubicBezTo>
                                  <a:cubicBezTo>
                                    <a:pt x="3267" y="3924"/>
                                    <a:pt x="3333" y="3955"/>
                                    <a:pt x="3400" y="3975"/>
                                  </a:cubicBezTo>
                                  <a:cubicBezTo>
                                    <a:pt x="3467" y="3995"/>
                                    <a:pt x="3533" y="4005"/>
                                    <a:pt x="3600" y="4005"/>
                                  </a:cubicBezTo>
                                  <a:cubicBezTo>
                                    <a:pt x="3667" y="4005"/>
                                    <a:pt x="3733" y="3995"/>
                                    <a:pt x="3800" y="3975"/>
                                  </a:cubicBezTo>
                                  <a:cubicBezTo>
                                    <a:pt x="3867" y="3955"/>
                                    <a:pt x="3933" y="3924"/>
                                    <a:pt x="4000" y="3884"/>
                                  </a:cubicBezTo>
                                  <a:cubicBezTo>
                                    <a:pt x="4067" y="3844"/>
                                    <a:pt x="4133" y="3795"/>
                                    <a:pt x="4200" y="3737"/>
                                  </a:cubicBezTo>
                                  <a:cubicBezTo>
                                    <a:pt x="4267" y="3679"/>
                                    <a:pt x="4333" y="3611"/>
                                    <a:pt x="4400" y="3537"/>
                                  </a:cubicBezTo>
                                  <a:cubicBezTo>
                                    <a:pt x="4467" y="3463"/>
                                    <a:pt x="4533" y="3380"/>
                                    <a:pt x="4600" y="3291"/>
                                  </a:cubicBezTo>
                                  <a:cubicBezTo>
                                    <a:pt x="4667" y="3202"/>
                                    <a:pt x="4733" y="3105"/>
                                    <a:pt x="4800" y="3005"/>
                                  </a:cubicBezTo>
                                  <a:cubicBezTo>
                                    <a:pt x="4867" y="2905"/>
                                    <a:pt x="4933" y="2798"/>
                                    <a:pt x="5000" y="2689"/>
                                  </a:cubicBezTo>
                                  <a:cubicBezTo>
                                    <a:pt x="5067" y="2580"/>
                                    <a:pt x="5133" y="2467"/>
                                    <a:pt x="5200" y="2353"/>
                                  </a:cubicBezTo>
                                  <a:cubicBezTo>
                                    <a:pt x="5267" y="2239"/>
                                    <a:pt x="5333" y="2121"/>
                                    <a:pt x="5400" y="2005"/>
                                  </a:cubicBezTo>
                                  <a:cubicBezTo>
                                    <a:pt x="5467" y="1889"/>
                                    <a:pt x="5533" y="1772"/>
                                    <a:pt x="5600" y="1658"/>
                                  </a:cubicBezTo>
                                  <a:cubicBezTo>
                                    <a:pt x="5667" y="1544"/>
                                    <a:pt x="5733" y="1430"/>
                                    <a:pt x="5800" y="1321"/>
                                  </a:cubicBezTo>
                                  <a:cubicBezTo>
                                    <a:pt x="5867" y="1212"/>
                                    <a:pt x="5933" y="1105"/>
                                    <a:pt x="6000" y="1005"/>
                                  </a:cubicBezTo>
                                  <a:cubicBezTo>
                                    <a:pt x="6067" y="905"/>
                                    <a:pt x="6133" y="809"/>
                                    <a:pt x="6200" y="720"/>
                                  </a:cubicBezTo>
                                  <a:cubicBezTo>
                                    <a:pt x="6267" y="631"/>
                                    <a:pt x="6333" y="547"/>
                                    <a:pt x="6400" y="473"/>
                                  </a:cubicBezTo>
                                  <a:cubicBezTo>
                                    <a:pt x="6467" y="399"/>
                                    <a:pt x="6533" y="331"/>
                                    <a:pt x="6600" y="273"/>
                                  </a:cubicBezTo>
                                  <a:cubicBezTo>
                                    <a:pt x="6667" y="215"/>
                                    <a:pt x="6733" y="166"/>
                                    <a:pt x="6800" y="126"/>
                                  </a:cubicBezTo>
                                  <a:cubicBezTo>
                                    <a:pt x="6867" y="86"/>
                                    <a:pt x="6933" y="55"/>
                                    <a:pt x="7000" y="35"/>
                                  </a:cubicBezTo>
                                  <a:cubicBezTo>
                                    <a:pt x="7067" y="15"/>
                                    <a:pt x="7167" y="10"/>
                                    <a:pt x="7200" y="5"/>
                                  </a:cubicBezTo>
                                  <a:cubicBezTo>
                                    <a:pt x="7233" y="0"/>
                                    <a:pt x="7216" y="2"/>
                                    <a:pt x="7200" y="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任意多边形 284"/>
                          <wps:cNvSpPr/>
                          <wps:spPr>
                            <a:xfrm flipH="1">
                              <a:off x="6858" y="480"/>
                              <a:ext cx="990" cy="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67" y="2058"/>
                                    <a:pt x="7200" y="2000"/>
                                  </a:cubicBezTo>
                                  <a:cubicBezTo>
                                    <a:pt x="7233" y="1942"/>
                                    <a:pt x="7216" y="1971"/>
                                    <a:pt x="72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86" name="文本框 286"/>
                        <wps:cNvSpPr txBox="1"/>
                        <wps:spPr>
                          <a:xfrm>
                            <a:off x="402" y="1208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7" name="文本框 287"/>
                        <wps:cNvSpPr txBox="1"/>
                        <wps:spPr>
                          <a:xfrm>
                            <a:off x="2488" y="1193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4468" y="1226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6388" y="1196"/>
                            <a:ext cx="42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2.3pt;width:361.5pt;mso-position-horizontal-relative:char;mso-position-vertical-relative:line;z-index:251782144;mso-width-relative:page;mso-height-relative:page;" coordsize="7230,1646" o:gfxdata="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">
                <o:lock v:ext="edit" grouping="f" rotation="f" text="f" aspectratio="f"/>
                <v:group id="_x0000_s1026" o:spid="_x0000_s1026" o:spt="203" style="position:absolute;left:0;top:0;height:1300;width:7230;" coordsize="8084,1454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0;height:1424;width:1440;" coordsize="1440,1424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CPxzqr8AAADc&#10;AAAADwAAAGRycy9kb3ducmV2LnhtbEWPT2vCQBTE74V+h+UVvNVNBNM2unoQhVxE/HPp7TX7TEKz&#10;b8PuNkY/vSsIPQ4z8xtmvhxMK3pyvrGsIB0nIIhLqxuuFJyOm/dPED4ga2wtk4IreVguXl/mmGt7&#10;4T31h1CJCGGfo4I6hC6X0pc1GfRj2xFH72ydwRClq6R2eIlw08pJkmTSYMNxocaOVjWVv4c/o4A+&#10;tsU6M5uvbDesdfpduNWt/1Fq9JYmMxCBhvAffrYLrWCSTeFxJh4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8c6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pSjMq74AAADc&#10;AAAADwAAAGRycy9kb3ducmV2LnhtbEWP0WrCQBRE3wv+w3IFX0Q3CTSU6OqDYBGEgmk/4Jq9ZqPZ&#10;uyG7TWy/vlsQfBxm5gyz3t5tKwbqfeNYQbpMQBBXTjdcK/j63C/eQPiArLF1TAp+yMN2M3lZY6Hd&#10;yCcaylCLCGFfoAITQldI6StDFv3SdcTRu7jeYoiyr6XucYxw28osSXJpseG4YLCjnaHqVn5bBSdd&#10;jmNpqt/h+DoPH9fz+/yYZkrNpmmyAhHoHp7hR/ugFWR5Dv9n4hG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jMq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ymRpML8AAADc&#10;AAAADwAAAGRycy9kb3ducmV2LnhtbEWP0WrCQBRE3wv9h+UW+iK6SUAtqasPBUUQBKMfcJu9ZtNm&#10;74bsmli/3hWEPg4zc4ZZrK62ET11vnasIJ0kIIhLp2uuFJyO6/EHCB+QNTaOScEfeVgtX18WmGs3&#10;8IH6IlQiQtjnqMCE0OZS+tKQRT9xLXH0zq6zGKLsKqk7HCLcNjJLkpm0WHNcMNjSl6Hyt7hYBQdd&#10;DENhylu/m47C/ud7M9qlmVLvb2nyCSLQNfyHn+2tVpDN5vA4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kaT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312;top:0;height:1424;width:1440;" coordsize="1440,1424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ibF5r78AAADc&#10;AAAADwAAAGRycy9kb3ducmV2LnhtbEWPzW7CMBCE75X6DtZW6q044ZCSFMMBgZQLqvi5cNvGSxIR&#10;ryPbhLRPjyshcRzNzDea+XI0nRjI+daygnSSgCCurG65VnA8bD5mIHxA1thZJgW/5GG5eH2ZY6Ht&#10;jXc07EMtIoR9gQqaEPpCSl81ZNBPbE8cvbN1BkOUrpba4S3CTSenSZJJgy3HhQZ7WjVUXfZXo4A+&#10;t+U6M5s8+x7XOj2VbvU3/Cj1/pYmXyACjeEZfrRLrWCa5fB/Jh4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xea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wFRnmb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ry5zg/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UZ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rxjCAr8AAADc&#10;AAAADwAAAGRycy9kb3ducmV2LnhtbEWPwWrDMBBE74H+g9hCLyGRbWganMg+FBoKgUDcfsDW2lhu&#10;rZWxFDvJ10eFQo/DzLxhtuXFdmKkwbeOFaTLBARx7XTLjYLPj7fFGoQPyBo7x6TgSh7K4mG2xVy7&#10;iY80VqEREcI+RwUmhD6X0teGLPql64mjd3KDxRDl0Eg94BThtpNZkqykxZbjgsGeXg3VP9XZKjjq&#10;apoqU9/G/fM8HL6/dvN9min19JgmGxCBLuE//Nd+1wqylxR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Ywg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6644;top:15;height:1424;width:1440;" coordsize="1440,1424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bYDYmL4AAADc&#10;AAAADwAAAGRycy9kb3ducmV2LnhtbEWPQWvCQBSE7wX/w/KE3uomCrGNrh5EIRcpai+9PbOvSWj2&#10;bdhdY+qv7wqCx2FmvmGW68G0oifnG8sK0kkCgri0uuFKwddp9/YOwgdkja1lUvBHHtar0csSc22v&#10;fKD+GCoRIexzVFCH0OVS+rImg35iO+Lo/VhnMETpKqkdXiPctHKaJJk02HBcqLGjTU3l7/FiFNB8&#10;X2wzs/vIPoetTr8Lt7n1Z6Vex2myABFoCM/wo11oBdP5DO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DYm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v29hmr8AAADc&#10;AAAADwAAAGRycy9kb3ducmV2LnhtbEWP0WrCQBRE3wX/YbmCL6KbBG1LdPVBqBSEgmk/4Jq9zUaz&#10;d0N2m1i/vlso+DjMzBlms7vZRvTU+dqxgnSRgCAuna65UvD58Tp/AeEDssbGMSn4IQ+77Xi0wVy7&#10;gU/UF6ESEcI+RwUmhDaX0peGLPqFa4mj9+U6iyHKrpK6wyHCbSOzJHmSFmuOCwZb2hsqr8W3VXDS&#10;xTAUprz3x9UsvF/Oh9kxzZSaTtJkDSLQLTzC/+03rSB7X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vYZ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0CPEAb8AAADc&#10;AAAADwAAAGRycy9kb3ducmV2LnhtbEWP0WrCQBRE3wv+w3KFvohuErCV6OqD0FIQCsZ+wDV7zUaz&#10;d0N2m1i/3i0IPg4zc4ZZba62ET11vnasIJ0lIIhLp2uuFPwcPqYLED4ga2wck4I/8rBZj15WmGs3&#10;8J76IlQiQtjnqMCE0OZS+tKQRT9zLXH0Tq6zGKLsKqk7HCLcNjJLkjdpsea4YLClraHyUvxaBXtd&#10;DENhylu/m0/C9/n4OdmlmVKv4zRZggh0Dc/wo/2lFWTvc/g/E4+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xA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528;top:30;height:1424;width:1440;" coordsize="1440,1424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<o:lock v:ext="edit" grouping="f" rotation="f" text="f" aspectratio="f"/>
                    <v:shape id="_x0000_s1026" o:spid="_x0000_s1026" o:spt="3" type="#_x0000_t3" style="position:absolute;left:16;top:0;height:1424;width:1424;" fillcolor="#FFFFFF" filled="t" stroked="t" coordsize="21600,21600" o:gfxdata="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73p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0;top:735;height:0;width:1410;" filled="f" stroked="t" coordsize="21600,21600" o:gfxdata="UEsDBAoAAAAAAIdO4kAAAAAAAAAAAAAAAAAEAAAAZHJzL1BLAwQUAAAACACHTuJAPiJrn7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ry57g2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ia5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06;top:0;height:1395;width:0;" filled="f" stroked="t" coordsize="21600,21600" o:gfxdata="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uzg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236;top:522;height:443;width:928;" filled="f" stroked="t" coordsize="7233,4005" o:gfxdata="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zmDW8AAAA&#10;3AAAAA8AAAAAAAAAAQAgAAAAIgAAAGRycy9kb3ducmV2LnhtbFBLAQIUABQAAAAIAIdO4kAzLwWe&#10;OwAAADkAAAAQAAAAAAAAAAEAIAAAAAsBAABkcnMvc2hhcGV4bWwueG1sUEsFBgAAAAAGAAYAWwEA&#10;ALUDAAAAAA==&#10;" path="m0,5c66,10,133,15,200,35c267,55,333,86,400,126c467,166,533,215,600,273c667,331,733,399,800,473c867,547,933,630,1000,719c1067,808,1133,905,1200,1005c1267,1105,1333,1212,1400,1321c1467,1430,1533,1544,1600,1658c1667,1772,1733,1889,1800,2005c1867,2121,1933,2238,2000,2352c2067,2466,2133,2580,2200,2689c2267,2798,2333,2905,2400,3005c2467,3105,2533,3201,2600,3290c2667,3379,2733,3463,2800,3537c2867,3611,2933,3679,3000,3737c3067,3795,3133,3844,3200,3884c3267,3924,3333,3955,3400,3975c3467,3995,3533,4005,3600,4005c3667,4005,3733,3995,3800,3975c3867,3955,3933,3924,4000,3884c4067,3844,4133,3795,4200,3737c4267,3679,4333,3611,4400,3537c4467,3463,4533,3380,4600,3291c4667,3202,4733,3105,4800,3005c4867,2905,4933,2798,5000,2689c5067,2580,5133,2467,5200,2353c5267,2239,5333,2121,5400,2005c5467,1889,5533,1772,5600,1658c5667,1544,5733,1430,5800,1321c5867,1212,5933,1105,6000,1005c6067,905,6133,809,6200,720c6267,631,6333,547,6400,473c6467,399,6533,331,6600,273c6667,215,6733,166,6800,126c6867,86,6933,55,7000,35c7067,15,7167,10,7200,5c7233,0,7216,2,7200,5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524;top:462;height:537;width:990;" filled="f" stroked="t" coordsize="7233,4000" o:gfxdata="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EmKu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4760;top:513;flip:y;height:443;width:928;" filled="f" stroked="t" coordsize="7233,4005" o:gfxdata="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xoXb4A&#10;AADcAAAADwAAAAAAAAABACAAAAAiAAAAZHJzL2Rvd25yZXYueG1sUEsBAhQAFAAAAAgAh07iQDMv&#10;BZ47AAAAOQAAABAAAAAAAAAAAQAgAAAADQEAAGRycy9zaGFwZXhtbC54bWxQSwUGAAAAAAYABgBb&#10;AQAAtwMAAAAA&#10;" path="m0,5c66,10,133,15,200,35c267,55,333,86,400,126c467,166,533,215,600,273c667,331,733,399,800,473c867,547,933,630,1000,719c1067,808,1133,905,1200,1005c1267,1105,1333,1212,1400,1321c1467,1430,1533,1544,1600,1658c1667,1772,1733,1889,1800,2005c1867,2121,1933,2238,2000,2352c2067,2466,2133,2580,2200,2689c2267,2798,2333,2905,2400,3005c2467,3105,2533,3201,2600,3290c2667,3379,2733,3463,2800,3537c2867,3611,2933,3679,3000,3737c3067,3795,3133,3844,3200,3884c3267,3924,3333,3955,3400,3975c3467,3995,3533,4005,3600,4005c3667,4005,3733,3995,3800,3975c3867,3955,3933,3924,4000,3884c4067,3844,4133,3795,4200,3737c4267,3679,4333,3611,4400,3537c4467,3463,4533,3380,4600,3291c4667,3202,4733,3105,4800,3005c4867,2905,4933,2798,5000,2689c5067,2580,5133,2467,5200,2353c5267,2239,5333,2121,5400,2005c5467,1889,5533,1772,5600,1658c5667,1544,5733,1430,5800,1321c5867,1212,5933,1105,6000,1005c6067,905,6133,809,6200,720c6267,631,6333,547,6400,473c6467,399,6533,331,6600,273c6667,215,6733,166,6800,126c6867,86,6933,55,7000,35c7067,15,7167,10,7200,5c7233,0,7216,2,7200,5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6858;top:480;flip:x;height:537;width:990;" filled="f" stroked="t" coordsize="7233,4000" o:gfxdata="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rExy/&#10;AAAA3AAAAA8AAAAAAAAAAQAgAAAAIgAAAGRycy9kb3ducmV2LnhtbFBLAQIUABQAAAAIAIdO4kAz&#10;LwWeOwAAADkAAAAQAAAAAAAAAAEAIAAAAA4BAABkcnMvc2hhcGV4bWwueG1sUEsFBgAAAAAGAAYA&#10;WwEAALg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02;top:1208;height:435;width:420;" filled="f" stroked="f" coordsize="21600,21600" o:gfxdata="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1H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8;top:1193;height:435;width:420;" filled="f" stroked="f" coordsize="21600,21600" o:gfxdata="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Hi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68;top:1226;height:420;width:420;" filled="f" stroked="f" coordsize="21600,21600" o:gfxdata="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Odk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C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8;top:1196;height:420;width:420;" filled="f" stroked="f" coordsize="21600,21600" o:gfxdata="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C0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114300" distR="114300">
                <wp:extent cx="4591050" cy="1045210"/>
                <wp:effectExtent l="0" t="0" r="0" b="0"/>
                <wp:docPr id="413" name="矩形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91050" cy="104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82.3pt;width:361.5pt;" filled="f" stroked="f" coordsize="21600,21600" o:gfxdata="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wz38q1AAAAAUBAAAPAAAAAAAAAAEA&#10;IAAAACIAAABkcnMvZG93bnJldi54bWxQSwECFAAUAAAACACHTuJA074KjqEBAAAiAwAADgAAAAAA&#10;AAABACAAAAAjAQAAZHJzL2Uyb0RvYy54bWxQSwUGAAAAAAYABgBZAQAANgUAAAAA&#10;">
                <v:path/>
                <v:fill on="f" focussize="0,0"/>
                <v:stroke on="f"/>
                <v:imagedata croptop="-65520f" cropbottom="65520f" o:title=""/>
                <o:lock v:ext="edit" grouping="f" rotation="f" text="f" aspectratio="t"/>
                <w10:wrap type="none"/>
                <w10:anchorlock/>
              </v:rect>
            </w:pict>
          </mc:Fallback>
        </mc:AlternateConten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pict>
          <v:group id="_x0000_s2383" o:spid="_x0000_s2383" o:spt="203" style="position:absolute;left:0pt;margin-left:351pt;margin-top:9.25pt;height:99pt;width:126pt;mso-wrap-distance-bottom:0pt;mso-wrap-distance-left:9pt;mso-wrap-distance-right:9pt;mso-wrap-distance-top:0pt;z-index:251786240;mso-width-relative:page;mso-height-relative:page;" coordsize="2718,2292">
            <o:lock v:ext="edit" grouping="f" rotation="f" text="f" aspectratio="f"/>
            <v:shape id="_x0000_s2384" o:spid="_x0000_s2384" o:spt="202" type="#_x0000_t202" style="position:absolute;left:692;top:1659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45</w:t>
                    </w:r>
                    <w:r>
                      <w:rPr>
                        <w:rFonts w:hint="eastAsia"/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_x0000_s2385" o:spid="_x0000_s2385" o:spt="203" style="position:absolute;left:110;top:0;height:1617;width:2556;" coordsize="2556,1617">
              <o:lock v:ext="edit" grouping="f" rotation="f" text="f" aspectratio="f"/>
              <v:group id="_x0000_s2386" o:spid="_x0000_s2386" o:spt="203" style="position:absolute;left:0;top:0;height:1600;width:1600;" coordsize="1600,1600">
                <o:lock v:ext="edit" grouping="f" rotation="f" text="f" aspectratio="f"/>
                <v:line id="_x0000_s2387" o:spid="_x0000_s2387" o:spt="20" style="position:absolute;left: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88" o:spid="_x0000_s2388" o:spt="20" style="position:absolute;left: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89" o:spid="_x0000_s2389" o:spt="20" style="position:absolute;left: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0" o:spid="_x0000_s2390" o:spt="20" style="position:absolute;left: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1" o:spid="_x0000_s2391" o:spt="20" style="position:absolute;left: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2" o:spid="_x0000_s2392" o:spt="20" style="position:absolute;left: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3" o:spid="_x0000_s2393" o:spt="20" style="position:absolute;left: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4" o:spid="_x0000_s2394" o:spt="20" style="position:absolute;left: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5" o:spid="_x0000_s2395" o:spt="20" style="position:absolute;left:48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6" o:spid="_x0000_s2396" o:spt="20" style="position:absolute;left:48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7" o:spid="_x0000_s2397" o:spt="20" style="position:absolute;left:48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8" o:spid="_x0000_s2398" o:spt="20" style="position:absolute;left:48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399" o:spid="_x0000_s2399" o:spt="20" style="position:absolute;left:48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0" o:spid="_x0000_s2400" o:spt="20" style="position:absolute;left:48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1" o:spid="_x0000_s2401" o:spt="20" style="position:absolute;left:48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2" o:spid="_x0000_s2402" o:spt="20" style="position:absolute;left:48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3" o:spid="_x0000_s2403" o:spt="20" style="position:absolute;left:96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4" o:spid="_x0000_s2404" o:spt="20" style="position:absolute;left:96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5" o:spid="_x0000_s2405" o:spt="20" style="position:absolute;left:96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6" o:spid="_x0000_s2406" o:spt="20" style="position:absolute;left:96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7" o:spid="_x0000_s2407" o:spt="20" style="position:absolute;left:96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8" o:spid="_x0000_s2408" o:spt="20" style="position:absolute;left:96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09" o:spid="_x0000_s2409" o:spt="20" style="position:absolute;left:96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0" o:spid="_x0000_s2410" o:spt="20" style="position:absolute;left:96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1" o:spid="_x0000_s2411" o:spt="20" style="position:absolute;left:1440;top: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2" o:spid="_x0000_s2412" o:spt="20" style="position:absolute;left:1440;top: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3" o:spid="_x0000_s2413" o:spt="20" style="position:absolute;left:1440;top:48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4" o:spid="_x0000_s2414" o:spt="20" style="position:absolute;left:1440;top:48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5" o:spid="_x0000_s2415" o:spt="20" style="position:absolute;left:1440;top:96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6" o:spid="_x0000_s2416" o:spt="20" style="position:absolute;left:1440;top:96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7" o:spid="_x0000_s2417" o:spt="20" style="position:absolute;left:1440;top:1440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18" o:spid="_x0000_s2418" o:spt="20" style="position:absolute;left:1440;top:1440;flip:x;height:160;width:16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  <v:line id="_x0000_s2419" o:spid="_x0000_s2419" o:spt="20" style="position:absolute;left:1916;top:1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0" o:spid="_x0000_s2420" o:spt="20" style="position:absolute;left:1916;top:1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1" o:spid="_x0000_s2421" o:spt="20" style="position:absolute;left:1916;top:49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2" o:spid="_x0000_s2422" o:spt="20" style="position:absolute;left:1916;top:49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3" o:spid="_x0000_s2423" o:spt="20" style="position:absolute;left:1916;top:97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4" o:spid="_x0000_s2424" o:spt="20" style="position:absolute;left:1916;top:97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5" o:spid="_x0000_s2425" o:spt="20" style="position:absolute;left:1916;top:145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6" o:spid="_x0000_s2426" o:spt="20" style="position:absolute;left:1916;top:145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7" o:spid="_x0000_s2427" o:spt="20" style="position:absolute;left:2396;top:1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8" o:spid="_x0000_s2428" o:spt="20" style="position:absolute;left:2396;top:1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29" o:spid="_x0000_s2429" o:spt="20" style="position:absolute;left:2396;top:49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0" o:spid="_x0000_s2430" o:spt="20" style="position:absolute;left:2396;top:49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1" o:spid="_x0000_s2431" o:spt="20" style="position:absolute;left:2396;top:97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2" o:spid="_x0000_s2432" o:spt="20" style="position:absolute;left:2396;top:97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3" o:spid="_x0000_s2433" o:spt="20" style="position:absolute;left:2396;top:1457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line id="_x0000_s2434" o:spid="_x0000_s2434" o:spt="20" style="position:absolute;left:2396;top:1457;flip:x;height:160;width:1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line id="_x0000_s2435" o:spid="_x0000_s2435" o:spt="20" style="position:absolute;left:108;top:1665;height:1;width:2610;" filled="f" stroked="t" coordsize="21600,21600">
              <v:path arrowok="t"/>
              <v:fill on="f" focussize="0,0"/>
              <v:stroke dashstyle="longDash"/>
              <v:imagedata o:title=""/>
              <o:lock v:ext="edit" grouping="f" rotation="f" text="f" aspectratio="f"/>
            </v:line>
            <v:line id="_x0000_s2436" o:spid="_x0000_s2436" o:spt="20" style="position:absolute;left:302;top:1662;height:3;width:1034;" filled="f" stroked="t" coordsize="21600,21600">
              <v:path arrowok="t"/>
              <v:fill on="f" focussize="0,0"/>
              <v:stroke weight="1.5pt"/>
              <v:imagedata o:title=""/>
              <o:lock v:ext="edit" grouping="f" rotation="f" text="f" aspectratio="f"/>
            </v:line>
            <v:line id="_x0000_s2437" o:spid="_x0000_s2437" o:spt="20" style="position:absolute;left:542;top:1665;flip:y;height:627;width:750;" filled="f" stroked="t" coordsize="21600,21600">
              <v:path arrowok="t"/>
              <v:fill on="f" focussize="0,0"/>
              <v:stroke weight="1.5pt"/>
              <v:imagedata o:title=""/>
              <o:lock v:ext="edit" grouping="f" rotation="f" text="f" aspectratio="f"/>
            </v:line>
            <v:shape id="_x0000_s2438" o:spid="_x0000_s2438" o:spt="19" type="#_x0000_t19" style="position:absolute;left:274;top:1656;flip:x y;height:619;width:1034;" filled="f" stroked="t" coordsize="21600,14610" adj="-2789270,0,0,14610,21600">
              <v:path arrowok="t" o:connectlocs="15910,0;21600,14610;0,14610"/>
              <v:fill on="f" focussize="0,0"/>
              <v:stroke weight="1.5pt"/>
              <v:imagedata o:title=""/>
              <o:lock v:ext="edit" grouping="f" rotation="f" text="f" aspectratio="f"/>
            </v:shape>
            <v:shape id="_x0000_s2439" o:spid="_x0000_s2439" o:spt="19" type="#_x0000_t19" style="position:absolute;left:988;top:1650;flip:x y;height:195;width:121;" filled="f" coordsize="21600,21600" adj="-5898240,0,0,21600,21600">
              <v:path arrowok="t"/>
              <v:fill on="f" focussize="0,0"/>
              <v:stroke/>
              <v:imagedata o:title=""/>
              <o:lock v:ext="edit" grouping="f" rotation="f" text="f" aspectratio="f"/>
            </v:shape>
            <v:shape id="_x0000_s2440" o:spid="_x0000_s2440" o:spt="202" type="#_x0000_t202" style="position:absolute;left:1290;top:1404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group id="_x0000_s2441" o:spid="_x0000_s2441" o:spt="203" style="position:absolute;left:160;top:1878;height:312;width:632;rotation:264334f;" coordsize="632,312">
              <o:lock v:ext="edit" grouping="f" rotation="f" text="f" aspectratio="f"/>
              <v:line id="_x0000_s2442" o:spid="_x0000_s2442" o:spt="20" style="position:absolute;left:0;top:0;flip:x y;height:195;width:76;" filled="f" coordsize="21600,21600">
                <v:path arrowok="t"/>
                <v:fill on="f" focussize="0,0"/>
                <v:stroke endarrow="block"/>
                <v:imagedata o:title=""/>
                <o:lock v:ext="edit" grouping="f" rotation="f" text="f" aspectratio="f"/>
              </v:line>
              <v:shape id="_x0000_s2443" o:spid="_x0000_s2443" o:spt="19" type="#_x0000_t19" style="position:absolute;left:18;top:30;flip:x y;height:282;width:614;" filled="f" stroked="t" coordsize="21600,14644" adj="-2797325,0,0,14644,21600">
                <v:path arrowok="t" o:connectlocs="15878,0;21600,14644;0,14644"/>
                <v:fill on="f" focussize="0,0"/>
                <v:stroke weight="1.5pt"/>
                <v:imagedata o:title=""/>
                <o:lock v:ext="edit" grouping="f" rotation="f" text="f" aspectratio="f"/>
              </v:shape>
            </v:group>
            <v:shape id="_x0000_s2444" o:spid="_x0000_s2444" o:spt="202" type="#_x0000_t202" style="position:absolute;left:930;top:1929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L</w:t>
                    </w:r>
                  </w:p>
                </w:txbxContent>
              </v:textbox>
            </v:shape>
            <v:shape id="_x0000_s2445" o:spid="_x0000_s2445" o:spt="202" type="#_x0000_t202" style="position:absolute;left:0;top:1914;height:312;width:8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ω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19．如图所示的区域内有垂直于纸面的匀强磁场，磁感应强度为B。电阻为R、半径为L、圆心角为45°的扇形闭合导线框绕垂直于纸面的O轴以角速度ω匀速转动（O轴位于磁场边界）。则线框内产生的感应电流的有效值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A．</w:t>
      </w:r>
      <w:r>
        <w:rPr>
          <w:position w:val="-24"/>
          <w:szCs w:val="21"/>
        </w:rPr>
        <w:drawing>
          <wp:inline distT="0" distB="0" distL="114300" distR="114300">
            <wp:extent cx="393700" cy="419100"/>
            <wp:effectExtent l="0" t="0" r="6350" b="0"/>
            <wp:docPr id="7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B．</w:t>
      </w:r>
      <w:r>
        <w:rPr>
          <w:position w:val="-24"/>
          <w:szCs w:val="21"/>
        </w:rPr>
        <w:drawing>
          <wp:inline distT="0" distB="0" distL="114300" distR="114300">
            <wp:extent cx="584200" cy="431800"/>
            <wp:effectExtent l="0" t="0" r="0" b="5715"/>
            <wp:docPr id="7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C．</w:t>
      </w:r>
      <w:r>
        <w:rPr>
          <w:position w:val="-24"/>
          <w:szCs w:val="21"/>
        </w:rPr>
        <w:drawing>
          <wp:inline distT="0" distB="0" distL="114300" distR="114300">
            <wp:extent cx="584200" cy="431800"/>
            <wp:effectExtent l="0" t="0" r="0" b="5715"/>
            <wp:docPr id="7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D．</w:t>
      </w:r>
      <w:r>
        <w:rPr>
          <w:position w:val="-24"/>
          <w:szCs w:val="21"/>
        </w:rPr>
        <w:drawing>
          <wp:inline distT="0" distB="0" distL="114300" distR="114300">
            <wp:extent cx="393700" cy="419100"/>
            <wp:effectExtent l="0" t="0" r="6350" b="0"/>
            <wp:docPr id="7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384175</wp:posOffset>
                </wp:positionV>
                <wp:extent cx="2561590" cy="1398270"/>
                <wp:effectExtent l="4445" t="0" r="0" b="0"/>
                <wp:wrapSquare wrapText="bothSides"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1398270"/>
                          <a:chOff x="0" y="0"/>
                          <a:chExt cx="4034" cy="2202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63"/>
                            <a:ext cx="1799" cy="1740"/>
                            <a:chOff x="0" y="0"/>
                            <a:chExt cx="1799" cy="1740"/>
                          </a:xfrm>
                        </wpg:grpSpPr>
                        <wps:wsp>
                          <wps:cNvPr id="34" name="文本框 34"/>
                          <wps:cNvSpPr txBox="1"/>
                          <wps:spPr>
                            <a:xfrm>
                              <a:off x="834" y="966"/>
                              <a:ext cx="46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479" cy="1740"/>
                              <a:chOff x="0" y="0"/>
                              <a:chExt cx="479" cy="1740"/>
                            </a:xfrm>
                          </wpg:grpSpPr>
                          <wps:wsp>
                            <wps:cNvPr id="35" name="直接连接符 35"/>
                            <wps:cNvSpPr/>
                            <wps:spPr>
                              <a:xfrm>
                                <a:off x="478" y="0"/>
                                <a:ext cx="1" cy="174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795"/>
                                <a:ext cx="464" cy="106"/>
                                <a:chOff x="0" y="0"/>
                                <a:chExt cx="464" cy="106"/>
                              </a:xfrm>
                            </wpg:grpSpPr>
                            <wps:wsp>
                              <wps:cNvPr id="36" name="直接连接符 36"/>
                              <wps:cNvSpPr/>
                              <wps:spPr>
                                <a:xfrm flipH="1">
                                  <a:off x="88" y="60"/>
                                  <a:ext cx="376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" name="椭圆 37"/>
                              <wps:cNvSpPr/>
                              <wps:spPr>
                                <a:xfrm>
                                  <a:off x="0" y="0"/>
                                  <a:ext cx="106" cy="1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44" name="组合 44"/>
                          <wpg:cNvGrpSpPr/>
                          <wpg:grpSpPr>
                            <a:xfrm flipH="1">
                              <a:off x="1320" y="0"/>
                              <a:ext cx="479" cy="1740"/>
                              <a:chOff x="0" y="0"/>
                              <a:chExt cx="479" cy="1740"/>
                            </a:xfrm>
                          </wpg:grpSpPr>
                          <wps:wsp>
                            <wps:cNvPr id="40" name="直接连接符 40"/>
                            <wps:cNvSpPr/>
                            <wps:spPr>
                              <a:xfrm>
                                <a:off x="478" y="0"/>
                                <a:ext cx="1" cy="174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3" name="组合 43"/>
                            <wpg:cNvGrpSpPr/>
                            <wpg:grpSpPr>
                              <a:xfrm>
                                <a:off x="0" y="795"/>
                                <a:ext cx="464" cy="106"/>
                                <a:chOff x="0" y="0"/>
                                <a:chExt cx="464" cy="106"/>
                              </a:xfrm>
                            </wpg:grpSpPr>
                            <wps:wsp>
                              <wps:cNvPr id="41" name="直接连接符 41"/>
                              <wps:cNvSpPr/>
                              <wps:spPr>
                                <a:xfrm flipH="1">
                                  <a:off x="88" y="60"/>
                                  <a:ext cx="376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椭圆 42"/>
                              <wps:cNvSpPr/>
                              <wps:spPr>
                                <a:xfrm>
                                  <a:off x="0" y="0"/>
                                  <a:ext cx="106" cy="1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5" name="椭圆 45"/>
                          <wps:cNvSpPr/>
                          <wps:spPr>
                            <a:xfrm>
                              <a:off x="870" y="825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182" y="0"/>
                            <a:ext cx="3852" cy="1875"/>
                            <a:chOff x="0" y="0"/>
                            <a:chExt cx="3852" cy="1875"/>
                          </a:xfrm>
                        </wpg:grpSpPr>
                        <wps:wsp>
                          <wps:cNvPr id="47" name="直接连接符 47"/>
                          <wps:cNvSpPr/>
                          <wps:spPr>
                            <a:xfrm flipV="1">
                              <a:off x="2052" y="3"/>
                              <a:ext cx="1" cy="18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g:grpSp>
                          <wpg:cNvPr id="65" name="组合 65"/>
                          <wpg:cNvGrpSpPr/>
                          <wpg:grpSpPr>
                            <a:xfrm>
                              <a:off x="0" y="0"/>
                              <a:ext cx="3852" cy="1587"/>
                              <a:chOff x="0" y="0"/>
                              <a:chExt cx="3852" cy="1587"/>
                            </a:xfrm>
                          </wpg:grpSpPr>
                          <wps:wsp>
                            <wps:cNvPr id="48" name="直接连接符 48"/>
                            <wps:cNvSpPr/>
                            <wps:spPr>
                              <a:xfrm>
                                <a:off x="2052" y="483"/>
                                <a:ext cx="390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SpPr/>
                            <wps:spPr>
                              <a:xfrm>
                                <a:off x="2472" y="1437"/>
                                <a:ext cx="390" cy="1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" name="直接连接符 50"/>
                            <wps:cNvSpPr/>
                            <wps:spPr>
                              <a:xfrm>
                                <a:off x="2876" y="477"/>
                                <a:ext cx="390" cy="1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" name="直接连接符 51"/>
                            <wps:cNvSpPr/>
                            <wps:spPr>
                              <a:xfrm>
                                <a:off x="2439" y="483"/>
                                <a:ext cx="1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SpPr/>
                            <wps:spPr>
                              <a:xfrm>
                                <a:off x="2858" y="483"/>
                                <a:ext cx="1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文本框 53"/>
                            <wps:cNvSpPr txBox="1"/>
                            <wps:spPr>
                              <a:xfrm>
                                <a:off x="3478" y="990"/>
                                <a:ext cx="374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4" name="直接连接符 54"/>
                            <wps:cNvSpPr/>
                            <wps:spPr>
                              <a:xfrm>
                                <a:off x="3252" y="468"/>
                                <a:ext cx="0" cy="4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2130" y="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1740" y="30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1652" y="126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-U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8" name="直接连接符 58"/>
                            <wps:cNvSpPr/>
                            <wps:spPr>
                              <a:xfrm flipH="1">
                                <a:off x="2112" y="1428"/>
                                <a:ext cx="31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1844" y="780"/>
                                <a:ext cx="62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2294" y="939"/>
                                <a:ext cx="374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2794" y="939"/>
                                <a:ext cx="372" cy="3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2" name="直接连接符 62"/>
                            <wps:cNvSpPr/>
                            <wps:spPr>
                              <a:xfrm>
                                <a:off x="2052" y="930"/>
                                <a:ext cx="1620" cy="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0" y="75"/>
                                <a:ext cx="26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64" name="文本框 64"/>
                            <wps:cNvSpPr txBox="1"/>
                            <wps:spPr>
                              <a:xfrm>
                                <a:off x="1230" y="75"/>
                                <a:ext cx="268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</wpg:grpSp>
                      <wps:wsp>
                        <wps:cNvPr id="67" name="文本框 67"/>
                        <wps:cNvSpPr txBox="1"/>
                        <wps:spPr>
                          <a:xfrm>
                            <a:off x="736" y="1875"/>
                            <a:ext cx="55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2762" y="1815"/>
                            <a:ext cx="55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30.25pt;height:110.1pt;width:201.7pt;mso-wrap-distance-bottom:0pt;mso-wrap-distance-left:9pt;mso-wrap-distance-right:9pt;mso-wrap-distance-top:0pt;z-index:251787264;mso-width-relative:page;mso-height-relative:page;" coordsize="4034,2202" o:gfxdata="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IgBJtLbAAAACwEAAA8AAAAAAAAAAQAgAAAAIgAAAGRycy9kb3ducmV2LnhtbFBLAQIU&#10;ABQAAAAIAIdO4kDExJxcgQcAAKs/AAAOAAAAAAAAAAEAIAAAACoBAABkcnMvZTJvRG9jLnhtbFBL&#10;BQYAAAAABgAGAFkBAAAdCwAAAAA=&#10;">
                <o:lock v:ext="edit" grouping="f" rotation="f" text="f" aspectratio="f"/>
                <v:group id="_x0000_s1026" o:spid="_x0000_s1026" o:spt="203" style="position:absolute;left:0;top:63;height:1740;width:1799;" coordsize="1799,174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202" type="#_x0000_t202" style="position:absolute;left:834;top:966;height:312;width:464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1740;width:479;" coordsize="479,17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478;top:0;height:1740;width:1;" filled="f" stroked="t" coordsize="21600,21600" o:gfxdata="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JsR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795;height:106;width:464;" coordsize="464,10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88;top:60;flip:x;height:0;width:376;" filled="f" stroked="t" coordsize="21600,21600" o:gfxdata="UEsDBAoAAAAAAIdO4kAAAAAAAAAAAAAAAAAEAAAAZHJzL1BLAwQUAAAACACHTuJAe2YJjrcAAADb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EE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ZgmO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shape id="_x0000_s1026" o:spid="_x0000_s1026" o:spt="3" type="#_x0000_t3" style="position:absolute;left:0;top:0;height:106;width:106;" fillcolor="#FFFFFF" filled="t" stroked="t" coordsize="21600,21600" o:gfxdata="UEsDBAoAAAAAAIdO4kAAAAAAAAAAAAAAAAAEAAAAZHJzL1BLAwQUAAAACACHTuJAj9A7T7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AF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QO0+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1320;top:0;flip:x;height:1740;width:479;" coordsize="479,1740" o:gfxdata="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Udwh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478;top:0;height:1740;width:1;" filled="f" stroked="t" coordsize="21600,21600" o:gfxdata="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4Yf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795;height:106;width:464;" coordsize="464,10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line id="_x0000_s1026" o:spid="_x0000_s1026" o:spt="20" style="position:absolute;left:88;top:60;flip:x;height:0;width:376;" filled="f" stroked="t" coordsize="21600,21600" o:gfxdata="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ieKH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shape id="_x0000_s1026" o:spid="_x0000_s1026" o:spt="3" type="#_x0000_t3" style="position:absolute;left:0;top:0;height:106;width:106;" fillcolor="#FFFFFF" filled="t" stroked="t" coordsize="21600,21600" o:gfxdata="UEsDBAoAAAAAAIdO4kAAAAAAAAAAAAAAAAAEAAAAZHJzL1BLAwQUAAAACACHTuJAx6Hrqr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1zn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66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" type="#_x0000_t3" style="position:absolute;left:870;top:825;height:76;width:76;" fillcolor="#000000" filled="t" stroked="t" coordsize="21600,21600" o:gfxdata="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Mtn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82;top:0;height:1875;width:3852;" coordsize="3852,187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2052;top:3;flip:y;height:1872;width:1;" filled="f" stroked="t" coordsize="21600,21600" o:gfxdata="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Lze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group id="_x0000_s1026" o:spid="_x0000_s1026" o:spt="203" style="position:absolute;left:0;top:0;height:1587;width:3852;" coordsize="3852,158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2052;top:483;height:0;width:390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72;top:1437;height:1;width:390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76;top:477;height:1;width:390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39;top:483;height:960;width:1;" filled="f" stroked="t" coordsize="21600,21600" o:gfxdata="UEsDBAoAAAAAAIdO4kAAAAAAAAAAAAAAAAAEAAAAZHJzL1BLAwQUAAAACACHTuJA7asnz70AAADb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i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yfP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2858;top:483;height:960;width:1;" filled="f" stroked="t" coordsize="21600,21600" o:gfxdata="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m5u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3478;top:990;height:312;width:374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3252;top:468;height:450;width:0;" filled="f" stroked="t" coordsize="21600,21600" o:gfxdata="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yEV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130;top:0;height:327;width:628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40;top:300;height:327;width:628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652;top:1260;height:327;width:628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-U</w:t>
                            </w:r>
                            <w:r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2112;top:1428;flip:x;height:0;width:314;" filled="f" stroked="t" coordsize="21600,21600" o:gfxdata="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Fu6c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1844;top:780;height:327;width:628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294;top:939;height:267;width:374;" fillcolor="#FFFFFF" filled="t" stroked="f" coordsize="21600,21600" o:gfxdata="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hf0L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T/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794;top:939;height:342;width:372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2052;top:930;height:3;width:1620;" filled="f" stroked="t" coordsize="21600,21600" o:gfxdata="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Urs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0;top:75;height:327;width:268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30;top:75;height:327;width:268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736;top:1875;height:327;width:552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62;top:1815;height:327;width:552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20．如图（</w:t>
      </w:r>
      <w:r>
        <w:rPr>
          <w:i/>
          <w:szCs w:val="21"/>
        </w:rPr>
        <w:t>a</w:t>
      </w:r>
      <w:r>
        <w:rPr>
          <w:szCs w:val="21"/>
        </w:rPr>
        <w:t>）所示，两平行正对的金属板A、B间加有如图（</w:t>
      </w:r>
      <w:r>
        <w:rPr>
          <w:i/>
          <w:szCs w:val="21"/>
        </w:rPr>
        <w:t>b</w:t>
      </w:r>
      <w:r>
        <w:rPr>
          <w:szCs w:val="21"/>
        </w:rPr>
        <w:t>）所示的交变电压，一重力可忽略不计的带正电粒子被固定在两板的正中间P处。若在t</w:t>
      </w:r>
      <w:r>
        <w:rPr>
          <w:szCs w:val="21"/>
          <w:vertAlign w:val="subscript"/>
        </w:rPr>
        <w:t>0</w:t>
      </w:r>
      <w:r>
        <w:rPr>
          <w:szCs w:val="21"/>
        </w:rPr>
        <w:t>时刻释放该粒子，粒子会时而向A板运动，时而向B板运动，并最终打在A板上。则t</w:t>
      </w:r>
      <w:r>
        <w:rPr>
          <w:szCs w:val="21"/>
          <w:vertAlign w:val="subscript"/>
        </w:rPr>
        <w:t>0</w:t>
      </w:r>
      <w:r>
        <w:rPr>
          <w:szCs w:val="21"/>
        </w:rPr>
        <w:t>可能属于的时间段是</w:t>
      </w:r>
    </w:p>
    <w:p>
      <w:pPr>
        <w:ind w:left="-2" w:leftChars="-1"/>
        <w:rPr>
          <w:szCs w:val="21"/>
        </w:rPr>
      </w:pPr>
      <w:r>
        <w:rPr>
          <w:szCs w:val="21"/>
        </w:rPr>
        <w:t>A．</w:t>
      </w:r>
      <w:r>
        <w:rPr>
          <w:position w:val="-24"/>
          <w:szCs w:val="21"/>
        </w:rPr>
        <w:drawing>
          <wp:inline distT="0" distB="0" distL="114300" distR="114300">
            <wp:extent cx="634365" cy="393700"/>
            <wp:effectExtent l="0" t="0" r="13335" b="5715"/>
            <wp:docPr id="7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B．</w:t>
      </w:r>
      <w:r>
        <w:rPr>
          <w:position w:val="-24"/>
          <w:szCs w:val="21"/>
        </w:rPr>
        <w:drawing>
          <wp:inline distT="0" distB="0" distL="114300" distR="114300">
            <wp:extent cx="749300" cy="393700"/>
            <wp:effectExtent l="0" t="0" r="0" b="5715"/>
            <wp:docPr id="7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C．</w:t>
      </w:r>
      <w:r>
        <w:rPr>
          <w:position w:val="-24"/>
          <w:szCs w:val="21"/>
        </w:rPr>
        <w:drawing>
          <wp:inline distT="0" distB="0" distL="114300" distR="114300">
            <wp:extent cx="736600" cy="393700"/>
            <wp:effectExtent l="0" t="0" r="0" b="5715"/>
            <wp:docPr id="7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D．</w:t>
      </w:r>
      <w:r>
        <w:rPr>
          <w:position w:val="-24"/>
          <w:szCs w:val="21"/>
        </w:rPr>
        <w:drawing>
          <wp:inline distT="0" distB="0" distL="114300" distR="114300">
            <wp:extent cx="736600" cy="393700"/>
            <wp:effectExtent l="0" t="0" r="0" b="5715"/>
            <wp:docPr id="7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ind w:left="0" w:leftChars="0" w:right="0" w:rightChars="0" w:firstLine="0" w:firstLineChars="0"/>
        <w:jc w:val="center"/>
        <w:rPr>
          <w:szCs w:val="21"/>
        </w:rPr>
      </w:pPr>
      <w:r>
        <w:rPr>
          <w:sz w:val="32"/>
          <w:szCs w:val="32"/>
        </w:rPr>
        <w:t>第Ⅱ卷</w:t>
      </w:r>
      <w:r>
        <w:rPr>
          <w:szCs w:val="21"/>
        </w:rPr>
        <w:t>（非选择题）</w:t>
      </w:r>
    </w:p>
    <w:p>
      <w:pPr>
        <w:ind w:left="-2" w:leftChars="-1"/>
        <w:rPr>
          <w:szCs w:val="21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43815</wp:posOffset>
            </wp:positionV>
            <wp:extent cx="2628900" cy="1425575"/>
            <wp:effectExtent l="0" t="0" r="0" b="3175"/>
            <wp:wrapSquare wrapText="bothSides"/>
            <wp:docPr id="79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21．（18分）</w:t>
      </w:r>
    </w:p>
    <w:p>
      <w:pPr>
        <w:rPr>
          <w:szCs w:val="21"/>
        </w:rPr>
      </w:pPr>
      <w:r>
        <w:rPr>
          <w:szCs w:val="21"/>
        </w:rPr>
        <w:t xml:space="preserve">  Ⅰ．为了测量某一弹簧的劲度系数，降该弹簧竖直悬挂起来，在自由端挂上不同质量的砝码。实验册除了砝码的质量m与弹簧长度l的相应数据，七对应点已在图上标出。（g=9.8m/s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>
      <w:pPr>
        <w:ind w:left="-2"/>
        <w:rPr>
          <w:szCs w:val="21"/>
        </w:rPr>
      </w:pPr>
      <w:r>
        <w:rPr>
          <w:szCs w:val="21"/>
        </w:rPr>
        <w:t>（1）作出m-l的关系图线；</w:t>
      </w:r>
    </w:p>
    <w:p>
      <w:pPr>
        <w:rPr>
          <w:szCs w:val="21"/>
        </w:rPr>
      </w:pPr>
      <w:r>
        <w:rPr>
          <w:szCs w:val="21"/>
        </w:rPr>
        <w:t>（2）弹簧的劲度系数为</w:t>
      </w:r>
      <w:r>
        <w:rPr>
          <w:szCs w:val="21"/>
          <w:u w:val="single"/>
        </w:rPr>
        <w:t xml:space="preserve">     </w:t>
      </w:r>
      <w:r>
        <w:rPr>
          <w:szCs w:val="21"/>
        </w:rPr>
        <w:t>N/m.</w:t>
      </w:r>
    </w:p>
    <w:p>
      <w:pPr>
        <w:ind w:left="-2"/>
        <w:rPr>
          <w:rFonts w:hint="eastAsia"/>
          <w:szCs w:val="21"/>
        </w:rPr>
      </w:pPr>
      <w:r>
        <w:rPr>
          <w:color w:val="FF6600"/>
          <w:szCs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-791210</wp:posOffset>
                </wp:positionV>
                <wp:extent cx="2147570" cy="2247900"/>
                <wp:effectExtent l="0" t="0" r="4318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2247900"/>
                          <a:chOff x="0" y="0"/>
                          <a:chExt cx="3382" cy="35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3382" cy="3334"/>
                            <a:chOff x="0" y="0"/>
                            <a:chExt cx="3555" cy="3431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2652" cy="3095"/>
                              <a:chOff x="0" y="0"/>
                              <a:chExt cx="2652" cy="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图片 438" descr="多用电表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2" cy="3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s:wsp>
                            <wps:cNvPr id="16" name="直接连接符 16"/>
                            <wps:cNvSpPr/>
                            <wps:spPr>
                              <a:xfrm flipH="1">
                                <a:off x="1569" y="528"/>
                                <a:ext cx="610" cy="80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2520" y="2219"/>
                              <a:ext cx="1035" cy="1212"/>
                              <a:chOff x="0" y="0"/>
                              <a:chExt cx="1035" cy="1212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xjhsy5" descr="a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</a:blip>
                              <a:srcRect r="39427"/>
                              <a:stretch>
                                <a:fillRect/>
                              </a:stretch>
                            </pic:blipFill>
                            <pic:spPr>
                              <a:xfrm rot="1571653">
                                <a:off x="0" y="109"/>
                                <a:ext cx="720" cy="11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wpg:grpSp>
                            <wpg:cNvPr id="24" name="组合 24"/>
                            <wpg:cNvGrpSpPr/>
                            <wpg:grpSpPr>
                              <a:xfrm>
                                <a:off x="201" y="0"/>
                                <a:ext cx="834" cy="1196"/>
                                <a:chOff x="0" y="0"/>
                                <a:chExt cx="834" cy="11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xjhsy5" descr="a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 l="50476"/>
                                <a:stretch>
                                  <a:fillRect/>
                                </a:stretch>
                              </pic:blipFill>
                              <pic:spPr>
                                <a:xfrm rot="20125591">
                                  <a:off x="277" y="148"/>
                                  <a:ext cx="557" cy="1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>
                              <wps:cNvPr id="20" name="矩形 20"/>
                              <wps:cNvSpPr/>
                              <wps:spPr>
                                <a:xfrm>
                                  <a:off x="170" y="1089"/>
                                  <a:ext cx="399" cy="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SpPr/>
                              <wps:spPr>
                                <a:xfrm>
                                  <a:off x="558" y="1134"/>
                                  <a:ext cx="182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2" name="直接连接符 22"/>
                              <wps:cNvSpPr/>
                              <wps:spPr>
                                <a:xfrm flipH="1">
                                  <a:off x="0" y="1121"/>
                                  <a:ext cx="156" cy="1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24" y="0"/>
                                  <a:ext cx="727" cy="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6" name="任意多边形 26"/>
                          <wps:cNvSpPr/>
                          <wps:spPr>
                            <a:xfrm>
                              <a:off x="2245" y="2481"/>
                              <a:ext cx="579" cy="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7" h="525">
                                  <a:moveTo>
                                    <a:pt x="97" y="0"/>
                                  </a:moveTo>
                                  <a:cubicBezTo>
                                    <a:pt x="48" y="121"/>
                                    <a:pt x="0" y="243"/>
                                    <a:pt x="23" y="315"/>
                                  </a:cubicBezTo>
                                  <a:cubicBezTo>
                                    <a:pt x="46" y="387"/>
                                    <a:pt x="166" y="452"/>
                                    <a:pt x="233" y="435"/>
                                  </a:cubicBezTo>
                                  <a:cubicBezTo>
                                    <a:pt x="300" y="418"/>
                                    <a:pt x="355" y="195"/>
                                    <a:pt x="427" y="210"/>
                                  </a:cubicBezTo>
                                  <a:cubicBezTo>
                                    <a:pt x="499" y="225"/>
                                    <a:pt x="627" y="475"/>
                                    <a:pt x="667" y="525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2356" y="2141"/>
                              <a:ext cx="100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4" h="930">
                                  <a:moveTo>
                                    <a:pt x="0" y="0"/>
                                  </a:moveTo>
                                  <a:cubicBezTo>
                                    <a:pt x="100" y="112"/>
                                    <a:pt x="200" y="225"/>
                                    <a:pt x="360" y="285"/>
                                  </a:cubicBezTo>
                                  <a:cubicBezTo>
                                    <a:pt x="520" y="345"/>
                                    <a:pt x="828" y="253"/>
                                    <a:pt x="960" y="360"/>
                                  </a:cubicBezTo>
                                  <a:cubicBezTo>
                                    <a:pt x="1092" y="467"/>
                                    <a:pt x="1129" y="838"/>
                                    <a:pt x="1154" y="93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080" y="3120"/>
                            <a:ext cx="1323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-62.3pt;height:177pt;width:169.1pt;mso-wrap-distance-bottom:0pt;mso-wrap-distance-left:9pt;mso-wrap-distance-right:9pt;mso-wrap-distance-top:0pt;z-index:251790336;mso-width-relative:page;mso-height-relative:page;" coordsize="3382,3540" o:gfxdata="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">
                <o:lock v:ext="edit" grouping="f" rotation="f" text="f" aspectratio="f"/>
                <v:group id="_x0000_s1026" o:spid="_x0000_s1026" o:spt="203" style="position:absolute;left:0;top:0;height:3334;width:3382;" coordsize="3555,34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group id="_x0000_s1026" o:spid="_x0000_s1026" o:spt="203" style="position:absolute;left:0;top:0;height:3095;width:2652;" coordsize="2652,30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图片 438" o:spid="_x0000_s1026" o:spt="75" alt="多用电表" type="#_x0000_t75" style="position:absolute;left:0;top:0;height:3095;width:2652;" filled="f" o:preferrelative="t" stroked="f" coordsize="21600,21600" o:gfxdata="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m0NG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28" o:title="多用电表"/>
                      <o:lock v:ext="edit" aspectratio="t"/>
                    </v:shape>
                    <v:line id="_x0000_s1026" o:spid="_x0000_s1026" o:spt="20" style="position:absolute;left:1569;top:528;flip:x;height:804;width:61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520;top:2219;height:1212;width:1035;" coordsize="1035,121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xjhsy5" o:spid="_x0000_s1026" o:spt="75" alt="a23" type="#_x0000_t75" style="position:absolute;left:0;top:109;height:1103;width:720;rotation:1716664f;" filled="f" o:preferrelative="t" stroked="f" coordsize="21600,21600" o:gfxdata="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tz3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9" cropright="25839f" chromakey="#FFFFFF" o:title="a23"/>
                      <o:lock v:ext="edit" aspectratio="t"/>
                    </v:shape>
                    <v:group id="_x0000_s1026" o:spid="_x0000_s1026" o:spt="203" style="position:absolute;left:201;top:0;height:1196;width:834;" coordsize="834,119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xjhsy5" o:spid="_x0000_s1026" o:spt="75" alt="a23" type="#_x0000_t75" style="position:absolute;left:277;top:148;height:1048;width:557;rotation:-1610448f;" filled="f" o:preferrelative="t" stroked="f" coordsize="21600,21600" o:gfxdata="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jRv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9" cropleft="33080f" chromakey="#FFFFFF" o:title="a23"/>
                        <o:lock v:ext="edit" aspectratio="t"/>
                      </v:shape>
                      <v:rect id="_x0000_s1026" o:spid="_x0000_s1026" o:spt="1" style="position:absolute;left:170;top:1089;height:87;width:399;" fillcolor="#000000" filled="t" stroked="t" coordsize="21600,21600" o:gfxdata="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ZQuw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line id="_x0000_s1026" o:spid="_x0000_s1026" o:spt="20" style="position:absolute;left:558;top:1134;height:0;width:182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1121;flip:x;height:13;width:156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rect id="_x0000_s1026" o:spid="_x0000_s1026" o:spt="1" style="position:absolute;left:24;top:0;height:702;width:727;" fillcolor="#FFFFFF" filled="t" stroked="t" coordsize="21600,21600" o:gfxdata="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GGs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FFFFFF" joinstyle="miter"/>
                        <v:imagedata o:title=""/>
                        <o:lock v:ext="edit" aspectratio="f"/>
                      </v:rect>
                    </v:group>
                  </v:group>
                  <v:shape id="_x0000_s1026" o:spid="_x0000_s1026" o:spt="100" style="position:absolute;left:2245;top:2481;height:466;width:579;" filled="f" stroked="t" coordsize="667,525" o:gfxdata="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BLL6vQAA&#10;ANsAAAAPAAAAAAAAAAEAIAAAACIAAABkcnMvZG93bnJldi54bWxQSwECFAAUAAAACACHTuJAMy8F&#10;njsAAAA5AAAAEAAAAAAAAAABACAAAAAMAQAAZHJzL3NoYXBleG1sLnhtbFBLBQYAAAAABgAGAFsB&#10;AAC2AwAAAAA=&#10;" path="m97,0c48,121,0,243,23,315c46,387,166,452,233,435c300,418,355,195,427,210c499,225,627,475,667,525e">
                    <v:fill on="f" focussize="0,0"/>
                    <v:stroke weight="1.5pt" color="#0000FF" joinstyle="round"/>
                    <v:imagedata o:title=""/>
                    <o:lock v:ext="edit" aspectratio="f"/>
                  </v:shape>
                  <v:shape id="_x0000_s1026" o:spid="_x0000_s1026" o:spt="100" style="position:absolute;left:2356;top:2141;height:806;width:1000;" filled="f" stroked="t" coordsize="1154,930" o:gfxdata="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BnPW/&#10;AAAA2wAAAA8AAAAAAAAAAQAgAAAAIgAAAGRycy9kb3ducmV2LnhtbFBLAQIUABQAAAAIAIdO4kAz&#10;LwWeOwAAADkAAAAQAAAAAAAAAAEAIAAAAA4BAABkcnMvc2hhcGV4bWwueG1sUEsFBgAAAAAGAAYA&#10;WwEAALgDAAAAAA==&#10;" path="m0,0c100,112,200,225,360,285c520,345,828,253,960,360c1092,467,1129,838,1154,930e">
                    <v:fill on="f" focussize="0,0"/>
                    <v:stroke weight="1.5pt" color="#FF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080;top:3120;height:420;width:132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ind w:left="-2"/>
        <w:rPr>
          <w:szCs w:val="21"/>
        </w:rPr>
      </w:pPr>
      <w:r>
        <w:rPr>
          <w:szCs w:val="21"/>
        </w:rPr>
        <w:t>Ⅱ．（1）某同学实用多用电表粗略测量一定值电阻的阻值，先把选择开关旋到“×1k”挡位，测量时针偏转如图（</w:t>
      </w:r>
      <w:r>
        <w:rPr>
          <w:i/>
          <w:szCs w:val="21"/>
        </w:rPr>
        <w:t>a</w:t>
      </w:r>
      <w:r>
        <w:rPr>
          <w:szCs w:val="21"/>
        </w:rPr>
        <w:t>）所示。请你简述接下来的测量过程：</w:t>
      </w:r>
    </w:p>
    <w:p>
      <w:pPr>
        <w:ind w:left="-2"/>
        <w:rPr>
          <w:szCs w:val="21"/>
        </w:rPr>
      </w:pPr>
      <w:r>
        <w:rPr>
          <w:szCs w:val="21"/>
        </w:rPr>
        <w:t>①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②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③</w:t>
      </w:r>
      <w:r>
        <w:rPr>
          <w:szCs w:val="21"/>
          <w:u w:val="single"/>
        </w:rPr>
        <w:t xml:space="preserve">                                 </w:t>
      </w:r>
      <w:r>
        <w:rPr>
          <w:szCs w:val="21"/>
        </w:rPr>
        <w:t>；</w:t>
      </w:r>
    </w:p>
    <w:p>
      <w:pPr>
        <w:ind w:left="-2"/>
        <w:rPr>
          <w:szCs w:val="21"/>
        </w:rPr>
      </w:pPr>
      <w:r>
        <w:rPr>
          <w:szCs w:val="21"/>
        </w:rPr>
        <w:t>④测量结束后，将选择开关旋到“OFF”挡。</w:t>
      </w:r>
    </w:p>
    <w:p>
      <w:pPr>
        <w:ind w:left="-2"/>
        <w:rPr>
          <w:rFonts w:hint="eastAsia"/>
          <w:szCs w:val="21"/>
        </w:rPr>
      </w:pPr>
    </w:p>
    <w:p>
      <w:pPr>
        <w:ind w:left="-2"/>
        <w:rPr>
          <w:szCs w:val="21"/>
        </w:rPr>
      </w:pPr>
      <w:r>
        <w:rPr>
          <w:szCs w:val="21"/>
        </w:rPr>
        <w:t>（2）接下来采用“伏安法”较准确地测量该电阻的阻值，所用实验器材如图（b）所示。</w:t>
      </w:r>
    </w:p>
    <w:p>
      <w:pPr>
        <w:ind w:left="-2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142875</wp:posOffset>
                </wp:positionV>
                <wp:extent cx="2276475" cy="1386840"/>
                <wp:effectExtent l="0" t="0" r="9525" b="0"/>
                <wp:wrapSquare wrapText="bothSides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86840"/>
                          <a:chOff x="0" y="0"/>
                          <a:chExt cx="3585" cy="2184"/>
                        </a:xfrm>
                      </wpg:grpSpPr>
                      <pic:pic xmlns:pic="http://schemas.openxmlformats.org/drawingml/2006/picture">
                        <pic:nvPicPr>
                          <pic:cNvPr id="31" name="图片 45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" cy="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文本框 32"/>
                        <wps:cNvSpPr txBox="1"/>
                        <wps:spPr>
                          <a:xfrm>
                            <a:off x="1440" y="1764"/>
                            <a:ext cx="1323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11.25pt;height:109.2pt;width:179.25pt;mso-wrap-distance-bottom:0pt;mso-wrap-distance-left:9pt;mso-wrap-distance-right:9pt;mso-wrap-distance-top:0pt;z-index:251788288;mso-width-relative:page;mso-height-relative:page;" coordsize="3585,2184" o:gfxdata="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">
                <o:lock v:ext="edit" grouping="f" rotation="f" text="f" aspectratio="f"/>
                <v:shape id="图片 452" o:spid="_x0000_s1026" o:spt="75" alt="" type="#_x0000_t75" style="position:absolute;left:0;top:0;height:1935;width:3585;" filled="f" o:preferrelative="t" stroked="f" coordsize="21600,21600" o:gfxdata="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n5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0" o:title=""/>
                  <o:lock v:ext="edit" aspectratio="t"/>
                </v:shape>
                <v:shape id="_x0000_s1026" o:spid="_x0000_s1026" o:spt="202" type="#_x0000_t202" style="position:absolute;left:1440;top:1764;height:420;width:1323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其中电压表内阻约为5k ，电流表内阻约为5 。图中部分电路已经连接好，请完成实验电路的连接。</w:t>
      </w:r>
    </w:p>
    <w:p>
      <w:pPr>
        <w:ind w:left="-2"/>
        <w:rPr>
          <w:szCs w:val="21"/>
        </w:rPr>
      </w:pPr>
    </w:p>
    <w:p>
      <w:pPr>
        <w:ind w:left="-2"/>
        <w:rPr>
          <w:szCs w:val="21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t>图（</w:t>
      </w:r>
      <w:r>
        <w:rPr>
          <w:i/>
          <w:iCs/>
        </w:rPr>
        <w:t>c</w:t>
      </w:r>
      <w:r>
        <w:t>）是一个多量程多用电表的简化电路图，测量电流、电压和电阻各有两个量程。当转换开关S旋到位置3时，可用来测量</w:t>
      </w:r>
      <w:r>
        <w:rPr>
          <w:u w:val="single"/>
        </w:rPr>
        <w:t xml:space="preserve">        </w:t>
      </w:r>
      <w:r>
        <w:t xml:space="preserve"> ；当S旋到位置</w:t>
      </w:r>
      <w:r>
        <w:rPr>
          <w:u w:val="single"/>
        </w:rPr>
        <w:t xml:space="preserve">       </w:t>
      </w:r>
      <w:r>
        <w:t xml:space="preserve"> 时，可用来测量电流，其中S旋到位置</w:t>
      </w:r>
      <w:r>
        <w:rPr>
          <w:u w:val="single"/>
        </w:rPr>
        <w:t xml:space="preserve">       </w:t>
      </w:r>
      <w:r>
        <w:t xml:space="preserve"> 时量程较大。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/>
    <w:p/>
    <w:p>
      <w:r>
        <w:t>22</w:t>
      </w:r>
      <w:r>
        <w:rPr>
          <w:szCs w:val="21"/>
        </w:rPr>
        <w:t>．（14分）</w:t>
      </w:r>
    </w:p>
    <w:p>
      <w:r>
        <w:t>（1）开普勒行星运动第三定律指出：行星绕太阳运动的椭圆轨道的半长轴</w:t>
      </w:r>
      <w:r>
        <w:rPr>
          <w:i/>
        </w:rPr>
        <w:t>a</w:t>
      </w:r>
      <w:r>
        <w:t>的三次方与它的公转周期</w:t>
      </w:r>
      <w:r>
        <w:rPr>
          <w:i/>
          <w:iCs/>
        </w:rPr>
        <w:t>T</w:t>
      </w:r>
      <w:r>
        <w:t>的二次方成正比，即</w:t>
      </w:r>
      <w:r>
        <w:rPr>
          <w:position w:val="-24"/>
        </w:rPr>
        <w:drawing>
          <wp:inline distT="0" distB="0" distL="114300" distR="114300">
            <wp:extent cx="469900" cy="419100"/>
            <wp:effectExtent l="0" t="0" r="0" b="0"/>
            <wp:docPr id="8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i/>
        </w:rPr>
        <w:t>k</w:t>
      </w:r>
      <w:r>
        <w:t>是一个对所有行星都相同的常量。将行星绕太阳的运动按圆周运动处理，请你推导出太阳系中该常量</w:t>
      </w:r>
      <w:r>
        <w:rPr>
          <w:i/>
        </w:rPr>
        <w:t>k</w:t>
      </w:r>
      <w:r>
        <w:t>的表达式。已知引力常量为G，太阳的质量为M</w:t>
      </w:r>
      <w:r>
        <w:rPr>
          <w:vertAlign w:val="subscript"/>
        </w:rPr>
        <w:t>太</w:t>
      </w:r>
      <w:r>
        <w:t>。</w:t>
      </w:r>
    </w:p>
    <w:p>
      <w:r>
        <w:t>（2）开普勒定律不仅适用于太阳系，它对一切具有中心天体的引力系统（如地月系统）都成立。经测定月地距离为3.84×10</w:t>
      </w:r>
      <w:r>
        <w:rPr>
          <w:vertAlign w:val="superscript"/>
        </w:rPr>
        <w:t>8</w:t>
      </w:r>
      <w:r>
        <w:t>m，月球绕地球运动的周期为2.36×10</w:t>
      </w:r>
      <w:r>
        <w:rPr>
          <w:vertAlign w:val="superscript"/>
        </w:rPr>
        <w:t>6</w:t>
      </w:r>
      <w:r>
        <w:t>S，试计算地球的质M</w:t>
      </w:r>
      <w:r>
        <w:rPr>
          <w:vertAlign w:val="subscript"/>
        </w:rPr>
        <w:t>地</w:t>
      </w:r>
      <w:r>
        <w:t>。（G=6.67×10</w:t>
      </w:r>
      <w:r>
        <w:rPr>
          <w:vertAlign w:val="superscript"/>
        </w:rPr>
        <w:t>-11</w:t>
      </w:r>
      <w:r>
        <w:t>Nm</w:t>
      </w:r>
      <w:r>
        <w:rPr>
          <w:vertAlign w:val="superscript"/>
        </w:rPr>
        <w:t>2</w:t>
      </w:r>
      <w:r>
        <w:t>/kg</w:t>
      </w:r>
      <w:r>
        <w:rPr>
          <w:vertAlign w:val="superscript"/>
        </w:rPr>
        <w:t>2</w:t>
      </w:r>
      <w:r>
        <w:t>，结果保留一位有效数字）</w:t>
      </w:r>
    </w:p>
    <w:p>
      <w:pPr>
        <w:rPr>
          <w:rFonts w:eastAsia="黑体"/>
        </w:rPr>
      </w:pPr>
    </w:p>
    <w:p>
      <w:pPr>
        <w:rPr>
          <w:rFonts w:eastAsia="黑体"/>
        </w:rPr>
      </w:pPr>
    </w:p>
    <w:p>
      <w:pPr>
        <w:rPr>
          <w:rFonts w:eastAsia="黑体"/>
        </w:rPr>
      </w:pPr>
      <w:r>
        <w:rPr>
          <w:rFonts w:eastAsia="黑体"/>
        </w:rPr>
        <w:t>23</w:t>
      </w:r>
      <w:r>
        <w:rPr>
          <w:szCs w:val="21"/>
        </w:rPr>
        <w:t>．</w:t>
      </w:r>
      <w:r>
        <w:t>（16分）</w:t>
      </w:r>
    </w:p>
    <w:p>
      <w:r>
        <w:t xml:space="preserve">      如图所示，在以坐标原点</w:t>
      </w:r>
      <w:r>
        <w:rPr>
          <w:i/>
          <w:iCs/>
        </w:rPr>
        <w:t>O</w:t>
      </w:r>
      <w:r>
        <w:t>为圆心、半径为</w:t>
      </w:r>
      <w:r>
        <w:rPr>
          <w:i/>
          <w:iCs/>
        </w:rPr>
        <w:t>R</w:t>
      </w:r>
      <w:r>
        <w:t>的半圆形区域内，有相互垂直的匀强电场和匀强磁场，磁感应强度为</w:t>
      </w:r>
      <w:r>
        <w:rPr>
          <w:i/>
          <w:iCs/>
        </w:rPr>
        <w:t>B</w:t>
      </w:r>
      <w:r>
        <w:t>，磁场方向垂直于</w:t>
      </w:r>
      <w:r>
        <w:rPr>
          <w:i/>
          <w:iCs/>
        </w:rPr>
        <w:t>xOy</w:t>
      </w:r>
      <w:r>
        <w:t>平面向里。一带正电的粒子（不计重力）从</w:t>
      </w:r>
      <w:r>
        <w:rPr>
          <w:i/>
          <w:iCs/>
        </w:rPr>
        <w:t>O</w:t>
      </w:r>
      <w:r>
        <w:t>点沿y轴正方向以某一速度射入，带电粒子恰好做匀速直线运动，经t</w:t>
      </w:r>
      <w:r>
        <w:rPr>
          <w:vertAlign w:val="subscript"/>
        </w:rPr>
        <w:t>0</w:t>
      </w:r>
      <w:r>
        <w:t>时间从P点射出。</w:t>
      </w:r>
    </w:p>
    <w:p>
      <w:pPr>
        <w:ind w:firstLine="420" w:firstLineChars="200"/>
      </w:pPr>
      <w:r>
        <w:t>（1）求电场强度的大小和方向。</w:t>
      </w:r>
    </w:p>
    <w:p>
      <w:pPr>
        <w:ind w:left="630" w:leftChars="200" w:hanging="210" w:hangingChars="100"/>
      </w:pPr>
      <w:r>
        <w:t>（2）若仅撤去磁场，带电粒子仍从O点以相同的速度射入，经</w:t>
      </w:r>
      <w:r>
        <w:rPr>
          <w:position w:val="-24"/>
        </w:rPr>
        <w:drawing>
          <wp:inline distT="0" distB="0" distL="114300" distR="114300">
            <wp:extent cx="177165" cy="393700"/>
            <wp:effectExtent l="0" t="0" r="0" b="5080"/>
            <wp:docPr id="8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时间恰从半圆形区域的边界射出。求粒子运动加速度的大小。</w:t>
      </w:r>
    </w:p>
    <w:p>
      <w:pPr>
        <w:ind w:left="630" w:hanging="630" w:hangingChars="300"/>
      </w:pPr>
      <w:r>
        <w:t>（3）若仅撤去电场，带电粒子仍从</w:t>
      </w:r>
      <w:r>
        <w:rPr>
          <w:i/>
          <w:iCs/>
        </w:rPr>
        <w:t>O</w:t>
      </w:r>
      <w:r>
        <w:t>点射入，且速度为原来的4倍，求粒子在磁场中运动的时间。</w:t>
      </w: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rPr>
          <w:rFonts w:eastAsia="黑体"/>
        </w:rPr>
      </w:pPr>
      <w:r>
        <w:rPr>
          <w:rFonts w:eastAsia="黑体"/>
        </w:rPr>
        <w:t>24</w:t>
      </w:r>
      <w:r>
        <w:rPr>
          <w:szCs w:val="21"/>
        </w:rPr>
        <w:t>．</w:t>
      </w:r>
      <w:r>
        <w:t>（20分）</w:t>
      </w:r>
    </w:p>
    <w:p>
      <w:pPr>
        <w:ind w:firstLine="420" w:firstLineChars="200"/>
      </w:pPr>
      <w: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186055</wp:posOffset>
                </wp:positionV>
                <wp:extent cx="2736850" cy="1964055"/>
                <wp:effectExtent l="0" t="0" r="5715" b="0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964055"/>
                          <a:chOff x="0" y="0"/>
                          <a:chExt cx="4310" cy="3093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326" y="265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350" y="228"/>
                            <a:ext cx="3960" cy="2580"/>
                            <a:chOff x="0" y="0"/>
                            <a:chExt cx="3960" cy="2580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4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60" cy="2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" name="椭圆 3"/>
                          <wps:cNvSpPr/>
                          <wps:spPr>
                            <a:xfrm>
                              <a:off x="2058" y="117"/>
                              <a:ext cx="224" cy="2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接连接符 4"/>
                          <wps:cNvSpPr/>
                          <wps:spPr>
                            <a:xfrm>
                              <a:off x="2191" y="348"/>
                              <a:ext cx="1" cy="180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SpPr/>
                          <wps:spPr>
                            <a:xfrm flipV="1">
                              <a:off x="149" y="159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SpPr/>
                          <wps:spPr>
                            <a:xfrm rot="16200000">
                              <a:off x="2363" y="41"/>
                              <a:ext cx="12" cy="3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med" len="lg"/>
                            </a:ln>
                          </wps:spPr>
                          <wps:bodyPr upright="1"/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48" y="2052"/>
                              <a:ext cx="224" cy="2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0" y="2160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0" y="166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20" y="211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312" y="0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80" y="2025"/>
                            <a:ext cx="630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pt;margin-top:14.65pt;height:154.65pt;width:215.5pt;mso-wrap-distance-bottom:0pt;mso-wrap-distance-left:9pt;mso-wrap-distance-right:9pt;mso-wrap-distance-top:0pt;z-index:251791360;mso-width-relative:page;mso-height-relative:page;" coordsize="4310,3093" o:gfxdata="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">
                <o:lock v:ext="edit" grouping="f" rotation="f" text="f" aspectratio="f"/>
                <v:shape id="_x0000_s1026" o:spid="_x0000_s1026" o:spt="202" type="#_x0000_t202" style="position:absolute;left:2326;top:2655;height:438;width:63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group id="_x0000_s1026" o:spid="_x0000_s1026" o:spt="203" style="position:absolute;left:350;top:228;height:2580;width:3960;" coordsize="3960,25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shape id="图片 457" o:spid="_x0000_s1026" o:spt="75" alt="" type="#_x0000_t75" style="position:absolute;left:0;top:0;height:2580;width:3960;" filled="f" o:preferrelative="t" stroked="f" coordsize="21600,21600" o:gfxdata="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X6tr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33" chromakey="#FEFEFE" o:title=""/>
                    <o:lock v:ext="edit" aspectratio="t"/>
                  </v:shape>
                  <v:shape id="_x0000_s1026" o:spid="_x0000_s1026" o:spt="3" type="#_x0000_t3" style="position:absolute;left:2058;top:117;height:224;width:224;" fillcolor="#000000" filled="t" stroked="t" coordsize="21600,21600" o:gfxdata="UEsDBAoAAAAAAIdO4kAAAAAAAAAAAAAAAAAEAAAAZHJzL1BLAwQUAAAACACHTuJA3VwkpLoAAADa&#10;AAAADwAAAGRycy9kb3ducmV2LnhtbEWPQYvCMBSE74L/ITxhL7KmXbF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XCSk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2191;top:348;height:1800;width:1;" filled="f" stroked="t" coordsize="21600,21600" o:gfxdata="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hQr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 dashstyle="1 1"/>
                    <v:imagedata o:title=""/>
                    <o:lock v:ext="edit" aspectratio="f"/>
                  </v:line>
                  <v:line id="_x0000_s1026" o:spid="_x0000_s1026" o:spt="20" style="position:absolute;left:149;top:1590;flip:y;height:480;width:1;" filled="f" stroked="t" coordsize="21600,21600" o:gfxdata="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dwnu/&#10;AAAA2g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line>
                  <v:line id="_x0000_s1026" o:spid="_x0000_s1026" o:spt="20" style="position:absolute;left:2363;top:41;height:374;width:12;rotation:-5898240f;" filled="f" stroked="t" coordsize="21600,21600" o:gfxdata="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q8LQ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classic" endarrowlength="long"/>
                    <v:imagedata o:title=""/>
                    <o:lock v:ext="edit" aspectratio="f"/>
                  </v:line>
                  <v:shape id="_x0000_s1026" o:spid="_x0000_s1026" o:spt="3" type="#_x0000_t3" style="position:absolute;left:48;top:2052;height:224;width:224;" fillcolor="#000000" filled="t" stroked="t" coordsize="21600,21600" o:gfxdata="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cip7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2160;height:438;width:63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;top:1665;height:438;width:63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0;top:2115;height:438;width:63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12;top:0;height:438;width:63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0;top:2025;height:438;width:63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如图所示，质量</w:t>
      </w:r>
      <w:r>
        <w:rPr>
          <w:i/>
          <w:iCs/>
        </w:rPr>
        <w:t>M</w:t>
      </w:r>
      <w:r>
        <w:t>=2kg的滑块套在光滑的水平轨道上，质量</w:t>
      </w:r>
      <w:r>
        <w:rPr>
          <w:i/>
          <w:iCs/>
        </w:rPr>
        <w:t>m</w:t>
      </w:r>
      <w:r>
        <w:t>=1kg的小球通过长</w:t>
      </w:r>
      <w:r>
        <w:rPr>
          <w:i/>
          <w:iCs/>
        </w:rPr>
        <w:t>L</w:t>
      </w:r>
      <w:r>
        <w:t>=0.5m的轻质细杆与滑块上的光滑轴</w:t>
      </w:r>
      <w:r>
        <w:rPr>
          <w:i/>
          <w:iCs/>
        </w:rPr>
        <w:t>O</w:t>
      </w:r>
      <w:r>
        <w:t>连接，小球和轻杆可在竖直平面内绕</w:t>
      </w:r>
      <w:r>
        <w:rPr>
          <w:i/>
          <w:iCs/>
        </w:rPr>
        <w:t>O</w:t>
      </w:r>
      <w:r>
        <w:t>轴自由转动，开始轻杆处于水平状态，现给小球一个竖直向上的初速度</w:t>
      </w:r>
      <w:r>
        <w:rPr>
          <w:i/>
        </w:rPr>
        <w:t>v</w:t>
      </w:r>
      <w:r>
        <w:rPr>
          <w:vertAlign w:val="subscript"/>
        </w:rPr>
        <w:t>0</w:t>
      </w:r>
      <w:r>
        <w:t>=4 m/s，g取10m/s</w:t>
      </w:r>
      <w:r>
        <w:rPr>
          <w:vertAlign w:val="superscript"/>
        </w:rPr>
        <w:t>2</w:t>
      </w:r>
      <w:r>
        <w:t>。</w:t>
      </w:r>
    </w:p>
    <w:p>
      <w:r>
        <w:t>（1）若锁定滑块，试求小球通过最高点</w:t>
      </w:r>
      <w:r>
        <w:rPr>
          <w:i/>
          <w:iCs/>
        </w:rPr>
        <w:t>P</w:t>
      </w:r>
      <w:r>
        <w:t>时对轻杆的作用力大小和方向。</w:t>
      </w:r>
    </w:p>
    <w:p>
      <w:r>
        <w:t>（2）若解除对滑块的锁定，试求小球通过最高点时的速度大小。</w:t>
      </w:r>
    </w:p>
    <w:p>
      <w:r>
        <w:t>（3）在满足（2）的条件下，试求小球击中滑块右侧轨道位置点与小球起始位置点间的距离。</w:t>
      </w:r>
    </w:p>
    <w:p>
      <w:pPr>
        <w:ind w:firstLine="735" w:firstLineChars="350"/>
        <w:rPr>
          <w:rFonts w:hint="eastAsia"/>
          <w:szCs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6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2" name="图片 46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68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3" name="图片 46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69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4" name="图片 47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70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5" name="图片 47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71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6" name="图片 47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72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7" name="图片 47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73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88" name="图片 47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74" descr="封面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</w:p>
    <w:tbl>
      <w:tblPr>
        <w:tblStyle w:val="3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</w:tbl>
    <w:p>
      <w:pPr>
        <w:ind w:left="-2"/>
        <w:rPr>
          <w:color w:val="FF0000"/>
        </w:rPr>
      </w:pPr>
      <w:r>
        <w:rPr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142875</wp:posOffset>
                </wp:positionV>
                <wp:extent cx="2208530" cy="1851660"/>
                <wp:effectExtent l="4445" t="5080" r="15875" b="0"/>
                <wp:wrapNone/>
                <wp:docPr id="397" name="组合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1851660"/>
                          <a:chOff x="0" y="0"/>
                          <a:chExt cx="3478" cy="3228"/>
                        </a:xfrm>
                      </wpg:grpSpPr>
                      <wpg:grpSp>
                        <wpg:cNvPr id="395" name="组合 395"/>
                        <wpg:cNvGrpSpPr/>
                        <wpg:grpSpPr>
                          <a:xfrm>
                            <a:off x="0" y="0"/>
                            <a:ext cx="3478" cy="3054"/>
                            <a:chOff x="0" y="0"/>
                            <a:chExt cx="3478" cy="3054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248" y="270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75" name="组合 375"/>
                          <wpg:cNvGrpSpPr/>
                          <wpg:grpSpPr>
                            <a:xfrm>
                              <a:off x="0" y="0"/>
                              <a:ext cx="3478" cy="2370"/>
                              <a:chOff x="0" y="0"/>
                              <a:chExt cx="4394" cy="2625"/>
                            </a:xfrm>
                          </wpg:grpSpPr>
                          <wpg:grpSp>
                            <wpg:cNvPr id="331" name="组合 331"/>
                            <wpg:cNvGrpSpPr/>
                            <wpg:grpSpPr>
                              <a:xfrm>
                                <a:off x="0" y="0"/>
                                <a:ext cx="2068" cy="2538"/>
                                <a:chOff x="0" y="0"/>
                                <a:chExt cx="2068" cy="2538"/>
                              </a:xfrm>
                            </wpg:grpSpPr>
                            <wpg:grpSp>
                              <wpg:cNvPr id="329" name="组合 329"/>
                              <wpg:cNvGrpSpPr/>
                              <wpg:grpSpPr>
                                <a:xfrm>
                                  <a:off x="132" y="114"/>
                                  <a:ext cx="1824" cy="2424"/>
                                  <a:chOff x="0" y="0"/>
                                  <a:chExt cx="1824" cy="2424"/>
                                </a:xfrm>
                              </wpg:grpSpPr>
                              <wpg:grpSp>
                                <wpg:cNvPr id="327" name="组合 327"/>
                                <wpg:cNvGrpSpPr/>
                                <wpg:grpSpPr>
                                  <a:xfrm>
                                    <a:off x="0" y="0"/>
                                    <a:ext cx="1824" cy="2424"/>
                                    <a:chOff x="0" y="0"/>
                                    <a:chExt cx="1824" cy="2424"/>
                                  </a:xfrm>
                                </wpg:grpSpPr>
                                <wps:wsp>
                                  <wps:cNvPr id="317" name="矩形 317"/>
                                  <wps:cNvSpPr/>
                                  <wps:spPr>
                                    <a:xfrm>
                                      <a:off x="46" y="152"/>
                                      <a:ext cx="1754" cy="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18" name="椭圆 318"/>
                                  <wps:cNvSpPr/>
                                  <wps:spPr>
                                    <a:xfrm>
                                      <a:off x="756" y="0"/>
                                      <a:ext cx="313" cy="3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19" name="矩形 319"/>
                                  <wps:cNvSpPr/>
                                  <wps:spPr>
                                    <a:xfrm>
                                      <a:off x="304" y="689"/>
                                      <a:ext cx="46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0" name="矩形 320"/>
                                  <wps:cNvSpPr/>
                                  <wps:spPr>
                                    <a:xfrm>
                                      <a:off x="1038" y="677"/>
                                      <a:ext cx="46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323" name="组合 323"/>
                                  <wpg:cNvGrpSpPr/>
                                  <wpg:grpSpPr>
                                    <a:xfrm>
                                      <a:off x="0" y="729"/>
                                      <a:ext cx="90" cy="1695"/>
                                      <a:chOff x="0" y="0"/>
                                      <a:chExt cx="90" cy="1695"/>
                                    </a:xfrm>
                                  </wpg:grpSpPr>
                                  <wps:wsp>
                                    <wps:cNvPr id="321" name="直接连接符 321"/>
                                    <wps:cNvSpPr/>
                                    <wps:spPr>
                                      <a:xfrm>
                                        <a:off x="43" y="0"/>
                                        <a:ext cx="1" cy="166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2" name="椭圆 322"/>
                                    <wps:cNvSpPr/>
                                    <wps:spPr>
                                      <a:xfrm>
                                        <a:off x="0" y="1605"/>
                                        <a:ext cx="90" cy="9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324" name="椭圆 324"/>
                                  <wps:cNvSpPr/>
                                  <wps:spPr>
                                    <a:xfrm>
                                      <a:off x="18" y="705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5" name="椭圆 325"/>
                                  <wps:cNvSpPr/>
                                  <wps:spPr>
                                    <a:xfrm>
                                      <a:off x="858" y="699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26" name="椭圆 326"/>
                                  <wps:cNvSpPr/>
                                  <wps:spPr>
                                    <a:xfrm>
                                      <a:off x="1764" y="693"/>
                                      <a:ext cx="60" cy="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28" name="直接连接符 328"/>
                                <wps:cNvSpPr/>
                                <wps:spPr>
                                  <a:xfrm flipV="1">
                                    <a:off x="902" y="21"/>
                                    <a:ext cx="0" cy="28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30" name="矩形 330"/>
                              <wps:cNvSpPr/>
                              <wps:spPr>
                                <a:xfrm>
                                  <a:off x="0" y="0"/>
                                  <a:ext cx="2068" cy="1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lgDash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32" name="椭圆 332"/>
                            <wps:cNvSpPr/>
                            <wps:spPr>
                              <a:xfrm>
                                <a:off x="1898" y="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3" name="直接连接符 333"/>
                            <wps:cNvSpPr/>
                            <wps:spPr>
                              <a:xfrm>
                                <a:off x="1948" y="575"/>
                                <a:ext cx="2446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4" name="矩形 334"/>
                            <wps:cNvSpPr/>
                            <wps:spPr>
                              <a:xfrm>
                                <a:off x="3148" y="526"/>
                                <a:ext cx="46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5" name="矩形 335"/>
                            <wps:cNvSpPr/>
                            <wps:spPr>
                              <a:xfrm>
                                <a:off x="3810" y="521"/>
                                <a:ext cx="46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6" name="直接连接符 336"/>
                            <wps:cNvSpPr/>
                            <wps:spPr>
                              <a:xfrm flipH="1">
                                <a:off x="4378" y="573"/>
                                <a:ext cx="13" cy="17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7" name="椭圆 337"/>
                            <wps:cNvSpPr/>
                            <wps:spPr>
                              <a:xfrm>
                                <a:off x="2804" y="253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8" name="直接连接符 338"/>
                            <wps:cNvSpPr/>
                            <wps:spPr>
                              <a:xfrm flipH="1">
                                <a:off x="3674" y="555"/>
                                <a:ext cx="14" cy="12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47" name="组合 347"/>
                            <wpg:cNvGrpSpPr/>
                            <wpg:grpSpPr>
                              <a:xfrm>
                                <a:off x="2898" y="585"/>
                                <a:ext cx="302" cy="1125"/>
                                <a:chOff x="0" y="0"/>
                                <a:chExt cx="302" cy="1125"/>
                              </a:xfrm>
                            </wpg:grpSpPr>
                            <wps:wsp>
                              <wps:cNvPr id="339" name="直接连接符 339"/>
                              <wps:cNvSpPr/>
                              <wps:spPr>
                                <a:xfrm>
                                  <a:off x="130" y="0"/>
                                  <a:ext cx="1" cy="11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42" name="组合 342"/>
                              <wpg:cNvGrpSpPr/>
                              <wpg:grpSpPr>
                                <a:xfrm rot="5400000">
                                  <a:off x="-40" y="464"/>
                                  <a:ext cx="463" cy="222"/>
                                  <a:chOff x="0" y="0"/>
                                  <a:chExt cx="720" cy="356"/>
                                </a:xfrm>
                              </wpg:grpSpPr>
                              <wps:wsp>
                                <wps:cNvPr id="340" name="任意多边形 340"/>
                                <wps:cNvSpPr/>
                                <wps:spPr>
                                  <a:xfrm>
                                    <a:off x="0" y="0"/>
                                    <a:ext cx="420" cy="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90" h="270">
                                        <a:moveTo>
                                          <a:pt x="0" y="27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90" y="0"/>
                                        </a:lnTo>
                                        <a:lnTo>
                                          <a:pt x="390" y="21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1" name="矩形 341"/>
                                <wps:cNvSpPr/>
                                <wps:spPr>
                                  <a:xfrm>
                                    <a:off x="190" y="196"/>
                                    <a:ext cx="530" cy="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46" name="组合 346"/>
                              <wpg:cNvGrpSpPr/>
                              <wpg:grpSpPr>
                                <a:xfrm rot="5400000">
                                  <a:off x="93" y="27"/>
                                  <a:ext cx="69" cy="258"/>
                                  <a:chOff x="0" y="0"/>
                                  <a:chExt cx="315" cy="468"/>
                                </a:xfrm>
                              </wpg:grpSpPr>
                              <wps:wsp>
                                <wps:cNvPr id="343" name="矩形 343"/>
                                <wps:cNvSpPr/>
                                <wps:spPr>
                                  <a:xfrm>
                                    <a:off x="0" y="0"/>
                                    <a:ext cx="31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44" name="直接连接符 344"/>
                                <wps:cNvSpPr/>
                                <wps:spPr>
                                  <a:xfrm>
                                    <a:off x="0" y="80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5" name="直接连接符 345"/>
                                <wps:cNvSpPr/>
                                <wps:spPr>
                                  <a:xfrm>
                                    <a:off x="315" y="0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356" name="组合 356"/>
                            <wpg:cNvGrpSpPr/>
                            <wpg:grpSpPr>
                              <a:xfrm>
                                <a:off x="2268" y="579"/>
                                <a:ext cx="302" cy="1125"/>
                                <a:chOff x="0" y="0"/>
                                <a:chExt cx="302" cy="1125"/>
                              </a:xfrm>
                            </wpg:grpSpPr>
                            <wps:wsp>
                              <wps:cNvPr id="348" name="直接连接符 348"/>
                              <wps:cNvSpPr/>
                              <wps:spPr>
                                <a:xfrm>
                                  <a:off x="130" y="0"/>
                                  <a:ext cx="1" cy="11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51" name="组合 351"/>
                              <wpg:cNvGrpSpPr/>
                              <wpg:grpSpPr>
                                <a:xfrm rot="5400000">
                                  <a:off x="-40" y="464"/>
                                  <a:ext cx="463" cy="222"/>
                                  <a:chOff x="0" y="0"/>
                                  <a:chExt cx="720" cy="356"/>
                                </a:xfrm>
                              </wpg:grpSpPr>
                              <wps:wsp>
                                <wps:cNvPr id="349" name="任意多边形 349"/>
                                <wps:cNvSpPr/>
                                <wps:spPr>
                                  <a:xfrm>
                                    <a:off x="0" y="0"/>
                                    <a:ext cx="420" cy="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90" h="270">
                                        <a:moveTo>
                                          <a:pt x="0" y="27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90" y="0"/>
                                        </a:lnTo>
                                        <a:lnTo>
                                          <a:pt x="390" y="21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0" name="矩形 350"/>
                                <wps:cNvSpPr/>
                                <wps:spPr>
                                  <a:xfrm>
                                    <a:off x="190" y="196"/>
                                    <a:ext cx="530" cy="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55" name="组合 355"/>
                              <wpg:cNvGrpSpPr/>
                              <wpg:grpSpPr>
                                <a:xfrm rot="5400000">
                                  <a:off x="93" y="27"/>
                                  <a:ext cx="69" cy="258"/>
                                  <a:chOff x="0" y="0"/>
                                  <a:chExt cx="315" cy="468"/>
                                </a:xfrm>
                              </wpg:grpSpPr>
                              <wps:wsp>
                                <wps:cNvPr id="352" name="矩形 352"/>
                                <wps:cNvSpPr/>
                                <wps:spPr>
                                  <a:xfrm>
                                    <a:off x="0" y="0"/>
                                    <a:ext cx="31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53" name="直接连接符 353"/>
                                <wps:cNvSpPr/>
                                <wps:spPr>
                                  <a:xfrm>
                                    <a:off x="0" y="80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4" name="直接连接符 354"/>
                                <wps:cNvSpPr/>
                                <wps:spPr>
                                  <a:xfrm>
                                    <a:off x="315" y="0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s:wsp>
                            <wps:cNvPr id="357" name="椭圆 357"/>
                            <wps:cNvSpPr/>
                            <wps:spPr>
                              <a:xfrm>
                                <a:off x="2366" y="543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8" name="椭圆 358"/>
                            <wps:cNvSpPr/>
                            <wps:spPr>
                              <a:xfrm>
                                <a:off x="3662" y="549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椭圆 359"/>
                            <wps:cNvSpPr/>
                            <wps:spPr>
                              <a:xfrm>
                                <a:off x="3002" y="543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0" name="直接连接符 360"/>
                            <wps:cNvSpPr/>
                            <wps:spPr>
                              <a:xfrm flipH="1">
                                <a:off x="1918" y="855"/>
                                <a:ext cx="14" cy="9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1" name="直接连接符 361"/>
                            <wps:cNvSpPr/>
                            <wps:spPr>
                              <a:xfrm flipH="1">
                                <a:off x="1006" y="855"/>
                                <a:ext cx="14" cy="14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椭圆 362"/>
                            <wps:cNvSpPr/>
                            <wps:spPr>
                              <a:xfrm>
                                <a:off x="2938" y="183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椭圆 363"/>
                            <wps:cNvSpPr/>
                            <wps:spPr>
                              <a:xfrm>
                                <a:off x="2578" y="184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椭圆 364"/>
                            <wps:cNvSpPr/>
                            <wps:spPr>
                              <a:xfrm>
                                <a:off x="3238" y="201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5" name="椭圆 365"/>
                            <wps:cNvSpPr/>
                            <wps:spPr>
                              <a:xfrm>
                                <a:off x="2294" y="199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6" name="椭圆 366"/>
                            <wps:cNvSpPr/>
                            <wps:spPr>
                              <a:xfrm>
                                <a:off x="3434" y="2250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7" name="椭圆 367"/>
                            <wps:cNvSpPr/>
                            <wps:spPr>
                              <a:xfrm>
                                <a:off x="2158" y="2235"/>
                                <a:ext cx="90" cy="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8" name="直接连接符 368"/>
                            <wps:cNvSpPr/>
                            <wps:spPr>
                              <a:xfrm>
                                <a:off x="3508" y="2295"/>
                                <a:ext cx="85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9" name="直接连接符 369"/>
                            <wps:cNvSpPr/>
                            <wps:spPr>
                              <a:xfrm flipH="1">
                                <a:off x="3298" y="1830"/>
                                <a:ext cx="376" cy="2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0" name="直接连接符 370"/>
                            <wps:cNvSpPr/>
                            <wps:spPr>
                              <a:xfrm flipH="1">
                                <a:off x="2984" y="1680"/>
                                <a:ext cx="44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1" name="直接连接符 371"/>
                            <wps:cNvSpPr/>
                            <wps:spPr>
                              <a:xfrm>
                                <a:off x="2398" y="1692"/>
                                <a:ext cx="18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2" name="直接连接符 372"/>
                            <wps:cNvSpPr/>
                            <wps:spPr>
                              <a:xfrm>
                                <a:off x="1918" y="1800"/>
                                <a:ext cx="406" cy="2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3" name="直接连接符 373"/>
                            <wps:cNvSpPr/>
                            <wps:spPr>
                              <a:xfrm flipH="1">
                                <a:off x="1004" y="2280"/>
                                <a:ext cx="114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4" name="直接连接符 374"/>
                            <wps:cNvSpPr/>
                            <wps:spPr>
                              <a:xfrm flipH="1">
                                <a:off x="2864" y="2295"/>
                                <a:ext cx="570" cy="2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76" name="任意多边形 376"/>
                          <wps:cNvSpPr/>
                          <wps:spPr>
                            <a:xfrm>
                              <a:off x="128" y="2280"/>
                              <a:ext cx="98" cy="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1" h="360">
                                  <a:moveTo>
                                    <a:pt x="51" y="0"/>
                                  </a:moveTo>
                                  <a:cubicBezTo>
                                    <a:pt x="96" y="14"/>
                                    <a:pt x="141" y="28"/>
                                    <a:pt x="141" y="60"/>
                                  </a:cubicBezTo>
                                  <a:cubicBezTo>
                                    <a:pt x="141" y="92"/>
                                    <a:pt x="74" y="155"/>
                                    <a:pt x="51" y="195"/>
                                  </a:cubicBezTo>
                                  <a:cubicBezTo>
                                    <a:pt x="28" y="235"/>
                                    <a:pt x="0" y="273"/>
                                    <a:pt x="5" y="300"/>
                                  </a:cubicBezTo>
                                  <a:cubicBezTo>
                                    <a:pt x="10" y="327"/>
                                    <a:pt x="63" y="348"/>
                                    <a:pt x="81" y="3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77" name="任意多边形 377"/>
                          <wps:cNvSpPr/>
                          <wps:spPr>
                            <a:xfrm>
                              <a:off x="2242" y="2340"/>
                              <a:ext cx="98" cy="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1" h="360">
                                  <a:moveTo>
                                    <a:pt x="51" y="0"/>
                                  </a:moveTo>
                                  <a:cubicBezTo>
                                    <a:pt x="96" y="14"/>
                                    <a:pt x="141" y="28"/>
                                    <a:pt x="141" y="60"/>
                                  </a:cubicBezTo>
                                  <a:cubicBezTo>
                                    <a:pt x="141" y="92"/>
                                    <a:pt x="74" y="155"/>
                                    <a:pt x="51" y="195"/>
                                  </a:cubicBezTo>
                                  <a:cubicBezTo>
                                    <a:pt x="28" y="235"/>
                                    <a:pt x="0" y="273"/>
                                    <a:pt x="5" y="300"/>
                                  </a:cubicBezTo>
                                  <a:cubicBezTo>
                                    <a:pt x="10" y="327"/>
                                    <a:pt x="63" y="348"/>
                                    <a:pt x="81" y="3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380" name="组合 380"/>
                          <wpg:cNvGrpSpPr/>
                          <wpg:grpSpPr>
                            <a:xfrm>
                              <a:off x="162" y="2565"/>
                              <a:ext cx="2" cy="435"/>
                              <a:chOff x="0" y="0"/>
                              <a:chExt cx="2" cy="435"/>
                            </a:xfrm>
                          </wpg:grpSpPr>
                          <wps:wsp>
                            <wps:cNvPr id="378" name="直接连接符 378"/>
                            <wps:cNvSpPr/>
                            <wps:spPr>
                              <a:xfrm>
                                <a:off x="0" y="0"/>
                                <a:ext cx="1" cy="285"/>
                              </a:xfrm>
                              <a:prstGeom prst="line">
                                <a:avLst/>
                              </a:prstGeom>
                              <a:ln w="571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9" name="直接连接符 379"/>
                            <wps:cNvSpPr/>
                            <wps:spPr>
                              <a:xfrm>
                                <a:off x="1" y="270"/>
                                <a:ext cx="1" cy="16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83" name="组合 383"/>
                          <wpg:cNvGrpSpPr/>
                          <wpg:grpSpPr>
                            <a:xfrm>
                              <a:off x="2262" y="2619"/>
                              <a:ext cx="2" cy="435"/>
                              <a:chOff x="0" y="0"/>
                              <a:chExt cx="2" cy="435"/>
                            </a:xfrm>
                          </wpg:grpSpPr>
                          <wps:wsp>
                            <wps:cNvPr id="381" name="直接连接符 381"/>
                            <wps:cNvSpPr/>
                            <wps:spPr>
                              <a:xfrm>
                                <a:off x="0" y="0"/>
                                <a:ext cx="1" cy="285"/>
                              </a:xfrm>
                              <a:prstGeom prst="line">
                                <a:avLst/>
                              </a:prstGeom>
                              <a:ln w="571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2" name="直接连接符 382"/>
                            <wps:cNvSpPr/>
                            <wps:spPr>
                              <a:xfrm>
                                <a:off x="1" y="270"/>
                                <a:ext cx="1" cy="16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84" name="文本框 384"/>
                          <wps:cNvSpPr txBox="1"/>
                          <wps:spPr>
                            <a:xfrm>
                              <a:off x="2364" y="273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5" name="文本框 385"/>
                          <wps:cNvSpPr txBox="1"/>
                          <wps:spPr>
                            <a:xfrm>
                              <a:off x="1672" y="621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6" name="文本框 386"/>
                          <wps:cNvSpPr txBox="1"/>
                          <wps:spPr>
                            <a:xfrm>
                              <a:off x="2528" y="576"/>
                              <a:ext cx="300" cy="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b/>
                                    <w:vertAlign w:val="superscript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7" name="文本框 387"/>
                          <wps:cNvSpPr txBox="1"/>
                          <wps:spPr>
                            <a:xfrm>
                              <a:off x="322" y="2376"/>
                              <a:ext cx="630" cy="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红表笔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8" name="文本框 388"/>
                          <wps:cNvSpPr txBox="1"/>
                          <wps:spPr>
                            <a:xfrm>
                              <a:off x="2378" y="2466"/>
                              <a:ext cx="630" cy="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黑表笔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9" name="文本框 389"/>
                          <wps:cNvSpPr txBox="1"/>
                          <wps:spPr>
                            <a:xfrm>
                              <a:off x="1820" y="194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0" name="文本框 390"/>
                          <wps:cNvSpPr txBox="1"/>
                          <wps:spPr>
                            <a:xfrm>
                              <a:off x="1940" y="1761"/>
                              <a:ext cx="210" cy="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1" name="文本框 391"/>
                          <wps:cNvSpPr txBox="1"/>
                          <wps:spPr>
                            <a:xfrm>
                              <a:off x="2120" y="167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2" name="文本框 392"/>
                          <wps:cNvSpPr txBox="1"/>
                          <wps:spPr>
                            <a:xfrm>
                              <a:off x="2300" y="1686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3" name="文本框 393"/>
                          <wps:cNvSpPr txBox="1"/>
                          <wps:spPr>
                            <a:xfrm>
                              <a:off x="2466" y="1806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94" name="文本框 394"/>
                          <wps:cNvSpPr txBox="1"/>
                          <wps:spPr>
                            <a:xfrm>
                              <a:off x="2628" y="2031"/>
                              <a:ext cx="256" cy="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396" name="文本框 396"/>
                        <wps:cNvSpPr txBox="1"/>
                        <wps:spPr>
                          <a:xfrm>
                            <a:off x="1534" y="2916"/>
                            <a:ext cx="676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图(c)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11.25pt;height:145.8pt;width:173.9pt;z-index:251799552;mso-width-relative:page;mso-height-relative:page;" coordsize="3478,3228" o:gfxdata="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">
                <o:lock v:ext="edit" grouping="f" rotation="f" text="f" aspectratio="f"/>
                <v:group id="_x0000_s1026" o:spid="_x0000_s1026" o:spt="203" style="position:absolute;left:0;top:0;height:3054;width:3478;" coordsize="3478,3054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202" type="#_x0000_t202" style="position:absolute;left:248;top:2706;height:311;width:300;" filled="f" stroked="f" coordsize="21600,21600" o:gfxdata="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4k7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2370;width:3478;" coordsize="4394,2625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2538;width:2068;" coordsize="2068,2538" o:gfxdata="UEsDBAoAAAAAAIdO4kAAAAAAAAAAAAAAAAAEAAAAZHJzL1BLAwQUAAAACACHTuJAgX6cF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Wmq4P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F+nBa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132;top:114;height:2424;width:1824;" coordsize="1824,2424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0;height:2424;width:1824;" coordsize="1824,2424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rect id="_x0000_s1026" o:spid="_x0000_s1026" o:spt="1" style="position:absolute;left:46;top:152;height:586;width:1754;" filled="f" stroked="t" coordsize="21600,21600" o:gfxdata="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7ta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shape id="_x0000_s1026" o:spid="_x0000_s1026" o:spt="3" type="#_x0000_t3" style="position:absolute;left:756;top:0;height:316;width:313;" fillcolor="#FFFFFF" filled="t" stroked="t" coordsize="21600,21600" o:gfxdata="UEsDBAoAAAAAAIdO4kAAAAAAAAAAAAAAAAAEAAAAZHJzL1BLAwQUAAAACACHTuJA8ZSaWbkAAADc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aVwbz8Qjo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Umlm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rect id="_x0000_s1026" o:spid="_x0000_s1026" o:spt="1" style="position:absolute;left:304;top:689;height:100;width:460;" fillcolor="#FFFFFF" filled="t" stroked="t" coordsize="21600,21600" o:gfxdata="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Ypv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1038;top:677;height:100;width:460;" fillcolor="#FFFFFF" filled="t" stroked="t" coordsize="21600,21600" o:gfxdata="UEsDBAoAAAAAAIdO4kAAAAAAAAAAAAAAAAAEAAAAZHJzL1BLAwQUAAAACACHTuJAZoBKnr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rGSZwf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Sp6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group id="_x0000_s1026" o:spid="_x0000_s1026" o:spt="203" style="position:absolute;left:0;top:729;height:1695;width:90;" coordsize="90,1695" o:gfxdata="UEsDBAoAAAAAAIdO4kAAAAAAAAAAAAAAAAAEAAAAZHJzL1BLAwQUAAAACACHTuJAmzkxJ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OTEn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line id="_x0000_s1026" o:spid="_x0000_s1026" o:spt="20" style="position:absolute;left:43;top:0;height:1665;width:1;" filled="f" stroked="t" coordsize="21600,21600" o:gfxdata="UEsDBAoAAAAAAIdO4kAAAAAAAAAAAAAAAAAEAAAAZHJzL1BLAwQUAAAACACHTuJAbcAOP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ClC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ADj2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shape id="_x0000_s1026" o:spid="_x0000_s1026" o:spt="3" type="#_x0000_t3" style="position:absolute;left:0;top:1605;height:90;width:90;" fillcolor="#FFFFFF" filled="t" stroked="t" coordsize="21600,21600" o:gfxdata="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GcO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3" type="#_x0000_t3" style="position:absolute;left:18;top:705;height:60;width:60;" fillcolor="#000000" filled="t" stroked="t" coordsize="21600,21600" o:gfxdata="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NwOW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858;top:699;height:60;width:60;" fillcolor="#000000" filled="t" stroked="t" coordsize="21600,21600" o:gfxdata="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BZX6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1764;top:693;height:60;width:60;" fillcolor="#000000" filled="t" stroked="t" coordsize="21600,21600" o:gfxdata="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T+wm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line id="_x0000_s1026" o:spid="_x0000_s1026" o:spt="20" style="position:absolute;left:902;top:21;flip:y;height:285;width:0;" filled="f" stroked="t" coordsize="21600,21600" o:gfxdata="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BMyB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endarrow="block"/>
                          <v:imagedata o:title=""/>
                          <o:lock v:ext="edit" aspectratio="f"/>
                        </v:line>
                      </v:group>
                      <v:rect id="_x0000_s1026" o:spid="_x0000_s1026" o:spt="1" style="position:absolute;left:0;top:0;height:1065;width:2068;" filled="f" stroked="t" coordsize="21600,21600" o:gfxdata="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7QW+22AAAA3AAAAA8A&#10;AAAAAAAAAQAgAAAAIgAAAGRycy9kb3ducmV2LnhtbFBLAQIUABQAAAAIAIdO4kAzLwWeOwAAADkA&#10;AAAQAAAAAAAAAAEAIAAAAAUBAABkcnMvc2hhcGV4bWwueG1sUEsFBgAAAAAGAAYAWwEAAK8DAAAA&#10;AA==&#10;">
                        <v:fill on="f" focussize="0,0"/>
                        <v:stroke color="#000000" joinstyle="miter" dashstyle="longDash"/>
                        <v:imagedata o:title=""/>
                        <o:lock v:ext="edit" aspectratio="f"/>
                      </v:rect>
                    </v:group>
                    <v:shape id="_x0000_s1026" o:spid="_x0000_s1026" o:spt="3" type="#_x0000_t3" style="position:absolute;left:1898;top:552;height:60;width:60;" fillcolor="#000000" filled="t" stroked="t" coordsize="21600,21600" o:gfxdata="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xa9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948;top:575;height:1;width:2446;" filled="f" stroked="t" coordsize="21600,21600" o:gfxdata="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How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_x0000_s1026" o:spid="_x0000_s1026" o:spt="1" style="position:absolute;left:3148;top:526;height:100;width:460;" fillcolor="#FFFFFF" filled="t" stroked="t" coordsize="21600,21600" o:gfxdata="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LaQ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3810;top:521;height:100;width:460;" fillcolor="#FFFFFF" filled="t" stroked="t" coordsize="21600,21600" o:gfxdata="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y5/2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line id="_x0000_s1026" o:spid="_x0000_s1026" o:spt="20" style="position:absolute;left:4378;top:573;flip:x;height:1710;width:13;" filled="f" stroked="t" coordsize="21600,21600" o:gfxdata="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vTF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_x0000_s1026" o:spid="_x0000_s1026" o:spt="3" type="#_x0000_t3" style="position:absolute;left:2804;top:2535;height:90;width:90;" fillcolor="#FFFFFF" filled="t" stroked="t" coordsize="21600,21600" o:gfxdata="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5SS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674;top:555;flip:x;height:1290;width:14;" filled="f" stroked="t" coordsize="21600,21600" o:gfxdata="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cUs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2898;top:585;height:1125;width:302;" coordsize="302,1125" o:gfxdata="UEsDBAoAAAAAAIdO4kAAAAAAAAAAAAAAAAAEAAAAZHJzL1BLAwQUAAAACACHTuJAOd3Sh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IXt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d3Sh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130;top:0;height:1125;width:1;" filled="f" stroked="t" coordsize="21600,21600" o:gfxdata="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5T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40;top:464;height:222;width:463;rotation:5898240f;" coordsize="720,356" o:gfxdata="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H7PS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shape id="_x0000_s1026" o:spid="_x0000_s1026" o:spt="100" style="position:absolute;left:0;top:0;height:280;width:420;" filled="f" stroked="t" coordsize="390,270" o:gfxdata="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UgRy5AAAA3AAA&#10;AA8AAAAAAAAAAQAgAAAAIgAAAGRycy9kb3ducmV2LnhtbFBLAQIUABQAAAAIAIdO4kAzLwWeOwAA&#10;ADkAAAAQAAAAAAAAAAEAIAAAAAgBAABkcnMvc2hhcGV4bWwueG1sUEsFBgAAAAAGAAYAWwEAALID&#10;AAAAAA==&#10;" path="m0,270l0,0,390,0,390,218e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shape>
      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1BMKpb0AAADc&#10;AAAADwAAAGRycy9kb3ducmV2LnhtbEWPwW7CMBBE75X4B2uRuBU7gFCbYjhQUcERwqW3bbwkgXgd&#10;xQYCX4+RkHoczcwbzWzR2VpcqPWVYw3JUIEgzp2puNCwz1bvHyB8QDZYOyYNN/KwmPfeZpgad+Ut&#10;XXahEBHCPkUNZQhNKqXPS7Loh64hjt7BtRZDlG0hTYvXCLe1HCk1lRYrjgslNrQsKT/tzlbDXzXa&#10;432b/Sj7uRqHTZcdz7/fWg/6ifoCEagL/+FXe200jCc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wql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93;top:27;height:258;width:69;rotation:5898240f;" coordsize="315,468" o:gfxdata="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986ve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firu670AAADc&#10;AAAADwAAAGRycy9kb3ducmV2LnhtbEWPT4vCMBTE78J+h/CEvWmi1bJWowdBWFg9+Af2+miebbF5&#10;6TZRu9/eCILHYWZ+wyxWna3FjVpfOdYwGioQxLkzFRcaTsfN4AuED8gGa8ek4Z88rJYfvQVmxt15&#10;T7dDKESEsM9QQxlCk0np85Is+qFriKN3dq3FEGVbSNPiPcJtLcdKpdJixXGhxIbWJeWXw9VqwHRi&#10;/nbnZHv8uaY4Kzq1mf4qrT/7IzUHEagL7/Cr/W00JJME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u7r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0;top:80;height:312;width:0;" filled="f" stroked="t" coordsize="21600,21600" o:gfxdata="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qje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5;top:0;height:468;width:0;" filled="f" stroked="t" coordsize="21600,21600" o:gfxdata="UEsDBAoAAAAAAIdO4kAAAAAAAAAAAAAAAAAEAAAAZHJzL1BLAwQUAAAACACHTuJAzyTtns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5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JO2e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2268;top:579;height:1125;width:302;" coordsize="302,1125" o:gfxdata="UEsDBAoAAAAAAIdO4kAAAAAAAAAAAAAAAAAEAAAAZHJzL1BLAwQUAAAACACHTuJA00jhw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pB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0jhws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130;top:0;height:1125;width:1;" filled="f" stroked="t" coordsize="21600,21600" o:gfxdata="UEsDBAoAAAAAAIdO4kAAAAAAAAAAAAAAAAAEAAAAZHJzL1BLAwQUAAAACACHTuJAISVCA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lQ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40;top:464;height:222;width:463;rotation:5898240f;" coordsize="720,356" o:gfxdata="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VM5F6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shape id="_x0000_s1026" o:spid="_x0000_s1026" o:spt="100" style="position:absolute;left:0;top:0;height:280;width:420;" filled="f" stroked="t" coordsize="390,270" o:gfxdata="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uKIG8AAAA&#10;3AAAAA8AAAAAAAAAAQAgAAAAIgAAAGRycy9kb3ducmV2LnhtbFBLAQIUABQAAAAIAIdO4kAzLwWe&#10;OwAAADkAAAAQAAAAAAAAAAEAIAAAAAsBAABkcnMvc2hhcGV4bWwueG1sUEsFBgAAAAAGAAYAWwEA&#10;ALUDAAAAAA==&#10;" path="m0,270l0,0,390,0,390,218e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shape>
      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PoY547oAAADc&#10;AAAADwAAAGRycy9kb3ducmV2LnhtbEVPPW/CMBDdK/U/WFeJrdiAQDRgGIpAMEKydDviIwmNz1Fs&#10;IPDr8YDE+PS+58vO1uJKra8caxj0FQji3JmKCw1Zuv6egvAB2WDtmDTcycNy8fkxx8S4G+/pegiF&#10;iCHsE9RQhtAkUvq8JIu+7xriyJ1cazFE2BbStHiL4baWQ6Um0mLFsaHEhn5Lyv8PF6vhWA0zfOzT&#10;jbI/61HYden58rfSuvc1UDMQgbrwFr/cW6NhNI7z45l4BO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hjnj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93;top:27;height:258;width:69;rotation:5898240f;" coordsize="315,468" o:gfxdata="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p34l2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lL/drb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omszG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/3a2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0;top:80;height:312;width:0;" filled="f" stroked="t" coordsize="21600,21600" o:gfxdata="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oN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5;top:0;height:468;width:0;" filled="f" stroked="t" coordsize="21600,21600" o:gfxdata="UEsDBAoAAAAAAIdO4kAAAAAAAAAAAAAAAAAEAAAAZHJzL1BLAwQUAAAACACHTuJAJbHe2M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+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sd7Y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shape id="_x0000_s1026" o:spid="_x0000_s1026" o:spt="3" type="#_x0000_t3" style="position:absolute;left:2366;top:543;height:60;width:60;" fillcolor="#000000" filled="t" stroked="t" coordsize="21600,21600" o:gfxdata="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GS3v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662;top:549;height:60;width:60;" fillcolor="#000000" filled="t" stroked="t" coordsize="21600,21600" o:gfxdata="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hrmd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002;top:543;height:60;width:60;" fillcolor="#000000" filled="t" stroked="t" coordsize="21600,21600" o:gfxdata="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KHA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918;top:855;flip:x;height:960;width:14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06;top:855;flip:x;height:1410;width:14;" filled="f" stroked="t" coordsize="21600,21600" o:gfxdata="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RDr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_x0000_s1026" o:spid="_x0000_s1026" o:spt="3" type="#_x0000_t3" style="position:absolute;left:2938;top:1830;height:90;width:90;" fillcolor="#FFFFFF" filled="t" stroked="t" coordsize="21600,21600" o:gfxdata="UEsDBAoAAAAAAIdO4kAAAAAAAAAAAAAAAAAEAAAAZHJzL1BLAwQUAAAACACHTuJAyHrezr0AAADc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LJ/D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t7O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578;top:1845;height:90;width:90;" fillcolor="#FFFFFF" filled="t" stroked="t" coordsize="21600,21600" o:gfxdata="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ntV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238;top:2010;height:90;width:90;" fillcolor="#FFFFFF" filled="t" stroked="t" coordsize="21600,21600" o:gfxdata="UEsDBAoAAAAAAIdO4kAAAAAAAAAAAAAAAAAEAAAAZHJzL1BLAwQUAAAACACHTuJAKN/jIb0AAADc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ZPkb/J2JR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3+Mh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294;top:1995;height:90;width:90;" fillcolor="#FFFFFF" filled="t" stroked="t" coordsize="21600,21600" o:gfxdata="UEsDBAoAAAAAAIdO4kAAAAAAAAAAAAAAAAAEAAAAZHJzL1BLAwQUAAAACACHTuJAR5NGur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ZEUO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0a6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3434;top:2250;height:90;width:90;" fillcolor="#FFFFFF" filled="t" stroked="t" coordsize="21600,21600" o:gfxdata="UEsDBAoAAAAAAIdO4kAAAAAAAAAAAAAAAAAEAAAAZHJzL1BLAwQUAAAACACHTuJAt0HYzb0AAADc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LM/hcSYeAb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djN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158;top:2235;height:90;width:90;" fillcolor="#FFFFFF" filled="t" stroked="t" coordsize="21600,21600" o:gfxdata="UEsDBAoAAAAAAIdO4kAAAAAAAAAAAAAAAAAEAAAAZHJzL1BLAwQUAAAACACHTuJA2A19Vr0AAADc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PIl/J6JR0B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X1W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508;top:2295;height:0;width:856;" filled="f" stroked="t" coordsize="21600,21600" o:gfxdata="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QHmC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98;top:1830;flip:x;height:210;width:376;" filled="f" stroked="t" coordsize="21600,21600" o:gfxdata="UEsDBAoAAAAAAIdO4kAAAAAAAAAAAAAAAAAEAAAAZHJzL1BLAwQUAAAACACHTuJAMeJPqr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xh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JPq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84;top:1680;flip:x;height:180;width:44;" filled="f" stroked="t" coordsize="21600,21600" o:gfxdata="UEsDBAoAAAAAAIdO4kAAAAAAAAAAAAAAAAAEAAAAZHJzL1BLAwQUAAAACACHTuJAJQFw6r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Fw6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98;top:1692;height:150;width:180;" filled="f" stroked="t" coordsize="21600,21600" o:gfxdata="UEsDBAoAAAAAAIdO4kAAAAAAAAAAAAAAAAAEAAAAZHJzL1BLAwQUAAAACACHTuJAfnMhIL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0k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yE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18;top:1800;height:210;width:406;" filled="f" stroked="t" coordsize="21600,21600" o:gfxdata="UEsDBAoAAAAAAIdO4kAAAAAAAAAAAAAAAAAEAAAAZHJzL1BLAwQUAAAACACHTuJAjqG/V7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u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b9X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04;top:2280;flip:x;height:0;width:1140;" filled="f" stroked="t" coordsize="21600,21600" o:gfxdata="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0+6d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4;top:2295;flip:x;height:255;width:570;" filled="f" stroked="t" coordsize="21600,21600" o:gfxdata="UEsDBAoAAAAAAIdO4kAAAAAAAAAAAAAAAAAEAAAAZHJzL1BLAwQUAAAACACHTuJAWjp26b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2jyB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p26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128;top:2280;height:300;width:98;" filled="f" stroked="t" coordsize="141,360" o:gfxdata="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ivn2/&#10;AAAA3AAAAA8AAAAAAAAAAQAgAAAAIgAAAGRycy9kb3ducmV2LnhtbFBLAQIUABQAAAAIAIdO4kAz&#10;LwWeOwAAADkAAAAQAAAAAAAAAAEAIAAAAA4BAABkcnMvc2hhcGV4bWwueG1sUEsFBgAAAAAGAAYA&#10;WwEAALgDAAAAAA==&#10;" path="m51,0c96,14,141,28,141,60c141,92,74,155,51,195c28,235,0,273,5,300c10,327,63,348,81,36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242;top:2340;height:300;width:98;" filled="f" stroked="t" coordsize="141,360" o:gfxdata="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uG+a/&#10;AAAA3AAAAA8AAAAAAAAAAQAgAAAAIgAAAGRycy9kb3ducmV2LnhtbFBLAQIUABQAAAAIAIdO4kAz&#10;LwWeOwAAADkAAAAQAAAAAAAAAAEAIAAAAA4BAABkcnMvc2hhcGV4bWwueG1sUEsFBgAAAAAGAAYA&#10;WwEAALgDAAAAAA==&#10;" path="m51,0c96,14,141,28,141,60c141,92,74,155,51,195c28,235,0,273,5,300c10,327,63,348,81,360e">
                    <v:fill on="f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62;top:2565;height:435;width:2;" coordsize="2,435" o:gfxdata="UEsDBAoAAAAAAIdO4kAAAAAAAAAAAAAAAAAEAAAAZHJzL1BLAwQUAAAACACHTuJATY3wa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NjfBquQAAANwAAAAPAAAAAAAAAAEAIAAAACIAAABkcnMvZG93bnJldi54bWxQSwEC&#10;FAAUAAAACACHTuJAMy8FnjsAAAA5AAAAFQAAAAAAAAABACAAAAAIAQAAZHJzL2dyb3Vwc2hhcGV4&#10;bWwueG1sUEsFBgAAAAAGAAYAYAEAAMUDAAAAAA==&#10;">
                    <o:lock v:ext="edit" grouping="f" rotation="f" text="f" aspectratio="f"/>
                    <v:line id="_x0000_s1026" o:spid="_x0000_s1026" o:spt="20" style="position:absolute;left:0;top:0;height:285;width:1;" filled="f" stroked="t" coordsize="21600,21600" o:gfxdata="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w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4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;top:270;height:165;width:1;" filled="f" stroked="t" coordsize="21600,21600" o:gfxdata="UEsDBAoAAAAAAIdO4kAAAAAAAAAAAAAAAAAEAAAAZHJzL1BLAwQUAAAACACHTuJAofq7m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x/we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q7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262;top:2619;height:435;width:2;" coordsize="2,435" o:gfxdata="UEsDBAoAAAAAAIdO4kAAAAAAAAAAAAAAAAAEAAAAZHJzL1BLAwQUAAAACACHTuJAvV9uH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QbJI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fbh2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285;width:1;" filled="f" stroked="t" coordsize="21600,21600" o:gfxdata="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vNuZ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4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;top:270;height:165;width:1;" filled="f" stroked="t" coordsize="21600,21600" o:gfxdata="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i1n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2364;top:2736;height:311;width:300;" filled="f" stroked="f" coordsize="21600,21600" o:gfxdata="UEsDBAoAAAAAAIdO4kAAAAAAAAAAAAAAAAAEAAAAZHJzL1BLAwQUAAAACACHTuJAGKw92r8AAADc&#10;AAAADwAAAGRycy9kb3ducmV2LnhtbEWPT2sCMRTE70K/Q3iF3jSxi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sPd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72;top:621;height:311;width:300;" filled="f" stroked="f" coordsize="21600,21600" o:gfxdata="UEsDBAoAAAAAAIdO4kAAAAAAAAAAAAAAAAAEAAAAZHJzL1BLAwQUAAAACACHTuJAd+CYQb8AAADc&#10;AAAADwAAAGRycy9kb3ducmV2LnhtbEWPT2sCMRTE70K/Q3iF3jSxo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gmE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28;top:576;height:311;width:300;" filled="f" stroked="f" coordsize="21600,21600" o:gfxdata="UEsDBAoAAAAAAIdO4kAAAAAAAAAAAAAAAAAEAAAAZHJzL1BLAwQUAAAACACHTuJAhzIGNr4AAADc&#10;AAAADwAAAGRycy9kb3ducmV2LnhtbEWPT2sCMRTE74V+h/AK3mqihc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IGN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  <w:r>
                            <w:rPr>
                              <w:rFonts w:hint="eastAsia"/>
                              <w:b/>
                              <w:vertAlign w:val="superscript"/>
                            </w:rPr>
                            <w:t>/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22;top:2376;height:267;width:630;" filled="f" stroked="f" coordsize="21600,21600" o:gfxdata="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+o6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红表笔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78;top:2466;height:267;width:630;" filled="f" stroked="f" coordsize="21600,21600" o:gfxdata="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N9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黑表笔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20;top:1941;height:252;width:256;" filled="f" stroked="f" coordsize="21600,21600" o:gfxdata="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2S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40;top:1761;height:222;width:210;" filled="f" stroked="f" coordsize="21600,21600" o:gfxdata="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6tB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20;top:1671;height:252;width:256;" filled="f" stroked="f" coordsize="21600,21600" o:gfxdata="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CCJ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00;top:1686;height:252;width:256;" filled="f" stroked="f" coordsize="21600,21600" o:gfxdata="UEsDBAoAAAAAAIdO4kAAAAAAAAAAAAAAAAAEAAAAZHJzL1BLAwQUAAAACACHTuJAfdCW6L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vsw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Qlu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66;top:1806;height:252;width:256;" filled="f" stroked="f" coordsize="21600,21600" o:gfxdata="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cM3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628;top:2031;height:252;width:256;" filled="f" stroked="f" coordsize="21600,21600" o:gfxdata="UEsDBAoAAAAAAIdO4kAAAAAAAAAAAAAAAAAEAAAAZHJzL1BLAwQUAAAACACHTuJAnXWrB7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JjMXu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1qw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534;top:2916;height:312;width:676;" filled="f" stroked="f" coordsize="21600,21600" o:gfxdata="UEsDBAoAAAAAAIdO4kAAAAAAAAAAAAAAAAAEAAAAZHJzL1BLAwQUAAAACACHTuJAAuuQ67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TCZ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rkO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color w:val="FF0000"/>
          <w:szCs w:val="21"/>
          <w:lang w:val="en-US" w:eastAsia="zh-CN"/>
        </w:rPr>
        <w:t>21、</w:t>
      </w:r>
      <w:r>
        <w:rPr>
          <w:color w:val="FF0000"/>
          <w:szCs w:val="21"/>
        </w:rPr>
        <w:t>解析：Ⅰ．（1）如图所示</w:t>
      </w:r>
    </w:p>
    <w:p>
      <w:pPr>
        <w:ind w:left="-2"/>
        <w:rPr>
          <w:color w:val="FF6600"/>
          <w:szCs w:val="21"/>
        </w:rPr>
      </w:pPr>
      <w:r>
        <w:rPr>
          <w:color w:val="FF6600"/>
        </w:rPr>
        <w:drawing>
          <wp:inline distT="0" distB="0" distL="114300" distR="114300">
            <wp:extent cx="2828290" cy="1552575"/>
            <wp:effectExtent l="0" t="0" r="10160" b="9525"/>
            <wp:docPr id="8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"/>
        <w:rPr>
          <w:color w:val="FF0000"/>
          <w:szCs w:val="21"/>
        </w:rPr>
      </w:pPr>
      <w:r>
        <w:rPr>
          <w:color w:val="FF0000"/>
          <w:szCs w:val="21"/>
        </w:rPr>
        <w:t xml:space="preserve">     （2）0.248~0.262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Ⅱ．（1）①断开待测电阻，将选择开关旋到“×100”档：</w:t>
      </w:r>
    </w:p>
    <w:p>
      <w:pPr>
        <w:ind w:left="359" w:hanging="359" w:hangingChars="171"/>
        <w:rPr>
          <w:color w:val="FF0000"/>
          <w:szCs w:val="21"/>
        </w:rPr>
      </w:pPr>
      <w:r>
        <w:rPr>
          <w:color w:val="FF0000"/>
          <w:szCs w:val="21"/>
        </w:rPr>
        <w:t xml:space="preserve">        ②将两表笔短接，调整“欧姆调零旋钮”，使指针指向“0Ω”；</w:t>
      </w:r>
    </w:p>
    <w:p>
      <w:pPr>
        <w:ind w:firstLine="735" w:firstLineChars="350"/>
        <w:rPr>
          <w:color w:val="FF0000"/>
          <w:szCs w:val="21"/>
        </w:rPr>
      </w:pPr>
      <w:r>
        <w:rPr>
          <w:color w:val="FF0000"/>
          <w:szCs w:val="21"/>
        </w:rPr>
        <w:t xml:space="preserve"> ③再接入待测电阻，将指针示数×100，即为待测电阻阻值。</w:t>
      </w:r>
    </w:p>
    <w:p>
      <w:pPr>
        <w:ind w:firstLine="315" w:firstLineChars="15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（2）如图所示</w:t>
      </w:r>
    </w:p>
    <w:p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2324735" cy="1304925"/>
            <wp:effectExtent l="0" t="0" r="18415" b="9525"/>
            <wp:docPr id="9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15" w:firstLine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电阻     1、2     1   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b/>
          <w:color w:val="FF0000"/>
          <w:lang w:val="en-US" w:eastAsia="zh-CN"/>
        </w:rPr>
        <w:t>22、</w:t>
      </w:r>
      <w:r>
        <w:rPr>
          <w:b/>
          <w:color w:val="FF0000"/>
        </w:rPr>
        <w:t>解析：</w:t>
      </w:r>
      <w:r>
        <w:rPr>
          <w:color w:val="FF0000"/>
        </w:rPr>
        <w:t>（1）因行星绕太阳作匀速圆周运动，于是轨道的半长轴</w:t>
      </w:r>
      <w:r>
        <w:rPr>
          <w:i/>
          <w:color w:val="FF0000"/>
        </w:rPr>
        <w:t>a</w:t>
      </w:r>
      <w:r>
        <w:rPr>
          <w:color w:val="FF0000"/>
        </w:rPr>
        <w:t>即为轨道半径r。根据万有引力定律和牛顿第二定律有</w:t>
      </w:r>
    </w:p>
    <w:p>
      <w:pPr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  <w:position w:val="-24"/>
        </w:rPr>
        <w:drawing>
          <wp:inline distT="0" distB="0" distL="114300" distR="114300">
            <wp:extent cx="1459865" cy="405765"/>
            <wp:effectExtent l="0" t="0" r="0" b="13970"/>
            <wp:docPr id="9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①</w:t>
      </w:r>
    </w:p>
    <w:p>
      <w:pPr>
        <w:rPr>
          <w:color w:val="FF0000"/>
        </w:rPr>
      </w:pPr>
      <w:r>
        <w:rPr>
          <w:rFonts w:eastAsia="黑体"/>
          <w:color w:val="FF0000"/>
        </w:rPr>
        <w:t xml:space="preserve">    </w:t>
      </w:r>
      <w:r>
        <w:rPr>
          <w:color w:val="FF0000"/>
        </w:rPr>
        <w:t xml:space="preserve">于是有   </w:t>
      </w:r>
      <w:r>
        <w:rPr>
          <w:color w:val="FF0000"/>
          <w:position w:val="-24"/>
        </w:rPr>
        <w:drawing>
          <wp:inline distT="0" distB="0" distL="114300" distR="114300">
            <wp:extent cx="901700" cy="419100"/>
            <wp:effectExtent l="0" t="0" r="0" b="0"/>
            <wp:docPr id="9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 ②</w:t>
      </w:r>
    </w:p>
    <w:p>
      <w:pPr>
        <w:ind w:firstLine="420" w:firstLineChars="200"/>
        <w:rPr>
          <w:color w:val="FF0000"/>
        </w:rPr>
      </w:pPr>
      <w:r>
        <w:rPr>
          <w:rFonts w:eastAsia="黑体"/>
          <w:color w:val="FF0000"/>
        </w:rPr>
        <w:t xml:space="preserve">即        </w:t>
      </w:r>
      <w:r>
        <w:rPr>
          <w:color w:val="FF0000"/>
          <w:position w:val="-24"/>
        </w:rPr>
        <w:drawing>
          <wp:inline distT="0" distB="0" distL="114300" distR="114300">
            <wp:extent cx="800100" cy="393700"/>
            <wp:effectExtent l="0" t="0" r="0" b="5715"/>
            <wp:docPr id="9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  ③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（2）在月地系统中，设月球绕地球运动的轨道半径为R，周期为T，由②式可得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 xml:space="preserve">          </w:t>
      </w:r>
      <w:r>
        <w:rPr>
          <w:color w:val="FF0000"/>
          <w:position w:val="-24"/>
        </w:rPr>
        <w:drawing>
          <wp:inline distT="0" distB="0" distL="114300" distR="114300">
            <wp:extent cx="901700" cy="419100"/>
            <wp:effectExtent l="0" t="0" r="12700" b="0"/>
            <wp:docPr id="9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            ④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 xml:space="preserve">解得      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地</w:t>
      </w:r>
      <w:r>
        <w:rPr>
          <w:color w:val="FF0000"/>
        </w:rPr>
        <w:t>=6×10</w:t>
      </w:r>
      <w:r>
        <w:rPr>
          <w:color w:val="FF0000"/>
          <w:vertAlign w:val="superscript"/>
        </w:rPr>
        <w:t>24</w:t>
      </w:r>
      <w:r>
        <w:rPr>
          <w:color w:val="FF0000"/>
        </w:rPr>
        <w:t>kg                         ⑤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（</w:t>
      </w:r>
      <w:r>
        <w:rPr>
          <w:i/>
          <w:color w:val="FF0000"/>
        </w:rPr>
        <w:t>M</w:t>
      </w:r>
      <w:r>
        <w:rPr>
          <w:color w:val="FF0000"/>
          <w:vertAlign w:val="subscript"/>
        </w:rPr>
        <w:t>地</w:t>
      </w:r>
      <w:r>
        <w:rPr>
          <w:color w:val="FF0000"/>
        </w:rPr>
        <w:t>=5×10</w:t>
      </w:r>
      <w:r>
        <w:rPr>
          <w:color w:val="FF0000"/>
          <w:vertAlign w:val="superscript"/>
        </w:rPr>
        <w:t>24</w:t>
      </w:r>
      <w:r>
        <w:rPr>
          <w:color w:val="FF0000"/>
        </w:rPr>
        <w:t>kg也算对）</w:t>
      </w:r>
    </w:p>
    <w:p>
      <w:pPr>
        <w:ind w:firstLine="420" w:firstLineChars="200"/>
        <w:rPr>
          <w:color w:val="FF0000"/>
        </w:rPr>
      </w:pPr>
    </w:p>
    <w:p>
      <w:pPr>
        <w:ind w:left="413" w:hanging="413" w:hangingChars="196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23、</w:t>
      </w:r>
      <w:r>
        <w:rPr>
          <w:b/>
          <w:color w:val="FF0000"/>
        </w:rPr>
        <w:t>解析：</w:t>
      </w:r>
      <w:r>
        <w:rPr>
          <w:color w:val="FF0000"/>
        </w:rPr>
        <w:t>（1）设带电粒子的质量为</w:t>
      </w:r>
      <w:r>
        <w:rPr>
          <w:i/>
          <w:color w:val="FF0000"/>
        </w:rPr>
        <w:t>m</w:t>
      </w:r>
      <w:r>
        <w:rPr>
          <w:color w:val="FF0000"/>
        </w:rPr>
        <w:t>，电荷量为</w:t>
      </w:r>
      <w:r>
        <w:rPr>
          <w:i/>
          <w:color w:val="FF0000"/>
        </w:rPr>
        <w:t>q</w:t>
      </w:r>
      <w:r>
        <w:rPr>
          <w:color w:val="FF0000"/>
        </w:rPr>
        <w:t>，初速度为</w:t>
      </w:r>
      <w:r>
        <w:rPr>
          <w:i/>
          <w:color w:val="FF0000"/>
        </w:rPr>
        <w:t>v</w:t>
      </w:r>
      <w:r>
        <w:rPr>
          <w:color w:val="FF0000"/>
        </w:rPr>
        <w:t>，电场强度为</w:t>
      </w:r>
      <w:r>
        <w:rPr>
          <w:i/>
          <w:color w:val="FF0000"/>
        </w:rPr>
        <w:t>E</w:t>
      </w:r>
      <w:r>
        <w:rPr>
          <w:color w:val="FF0000"/>
        </w:rPr>
        <w:t>。可判断出粒子受到的洛伦磁力沿</w:t>
      </w:r>
      <w:r>
        <w:rPr>
          <w:i/>
          <w:color w:val="FF0000"/>
        </w:rPr>
        <w:t>x</w:t>
      </w:r>
      <w:r>
        <w:rPr>
          <w:color w:val="FF0000"/>
        </w:rPr>
        <w:t>轴负方向，于是可知电场强度沿</w:t>
      </w:r>
      <w:r>
        <w:rPr>
          <w:i/>
          <w:color w:val="FF0000"/>
        </w:rPr>
        <w:t>x</w:t>
      </w:r>
      <w:r>
        <w:rPr>
          <w:color w:val="FF0000"/>
        </w:rPr>
        <w:t>轴正方向</w:t>
      </w:r>
    </w:p>
    <w:p>
      <w:pPr>
        <w:ind w:firstLine="43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且有    </w:t>
      </w:r>
      <w:r>
        <w:rPr>
          <w:rFonts w:hint="eastAsia" w:ascii="宋体" w:hAnsi="宋体"/>
          <w:i/>
          <w:color w:val="FF0000"/>
        </w:rPr>
        <w:t>qE</w:t>
      </w:r>
      <w:r>
        <w:rPr>
          <w:rFonts w:hint="eastAsia" w:ascii="宋体" w:hAnsi="宋体"/>
          <w:color w:val="FF0000"/>
        </w:rPr>
        <w:t>=</w:t>
      </w:r>
      <w:r>
        <w:rPr>
          <w:rFonts w:hint="eastAsia" w:ascii="宋体" w:hAnsi="宋体"/>
          <w:i/>
          <w:color w:val="FF0000"/>
        </w:rPr>
        <w:t>qvB</w:t>
      </w:r>
      <w:r>
        <w:rPr>
          <w:rFonts w:hint="eastAsia" w:ascii="宋体" w:hAnsi="宋体"/>
          <w:color w:val="FF0000"/>
        </w:rPr>
        <w:t xml:space="preserve">                       ①</w:t>
      </w:r>
    </w:p>
    <w:p>
      <w:pPr>
        <w:ind w:firstLine="435"/>
        <w:rPr>
          <w:rFonts w:hint="eastAsia"/>
          <w:color w:val="FF0000"/>
        </w:rPr>
      </w:pPr>
      <w:r>
        <w:rPr>
          <w:rFonts w:hint="eastAsia" w:ascii="宋体" w:hAnsi="宋体"/>
          <w:color w:val="FF0000"/>
        </w:rPr>
        <w:t xml:space="preserve">又     </w:t>
      </w:r>
      <w:r>
        <w:rPr>
          <w:i/>
          <w:color w:val="FF0000"/>
        </w:rPr>
        <w:t>R</w:t>
      </w:r>
      <w:r>
        <w:rPr>
          <w:color w:val="FF0000"/>
        </w:rPr>
        <w:t>=</w:t>
      </w:r>
      <w:r>
        <w:rPr>
          <w:i/>
          <w:color w:val="FF0000"/>
        </w:rPr>
        <w:t>vt</w:t>
      </w:r>
      <w:r>
        <w:rPr>
          <w:color w:val="FF0000"/>
          <w:vertAlign w:val="subscript"/>
        </w:rPr>
        <w:t>0</w:t>
      </w:r>
      <w:r>
        <w:rPr>
          <w:rFonts w:hint="eastAsia"/>
          <w:color w:val="FF0000"/>
        </w:rPr>
        <w:t xml:space="preserve">                         ②</w:t>
      </w:r>
    </w:p>
    <w:p>
      <w:pPr>
        <w:ind w:firstLine="435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则     </w:t>
      </w:r>
      <w:r>
        <w:rPr>
          <w:color w:val="FF0000"/>
          <w:position w:val="-30"/>
          <w:lang w:val="pt-BR"/>
        </w:rPr>
        <w:drawing>
          <wp:inline distT="0" distB="0" distL="114300" distR="114300">
            <wp:extent cx="520700" cy="431800"/>
            <wp:effectExtent l="0" t="0" r="12700" b="5715"/>
            <wp:docPr id="9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       ③</w:t>
      </w:r>
    </w:p>
    <w:p>
      <w:pPr>
        <w:ind w:firstLine="315" w:firstLineChars="15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>（2）仅有电场时，带电粒子在匀强电场中作类平抛运动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在y方向位移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95300" cy="393700"/>
            <wp:effectExtent l="0" t="0" r="0" b="5080"/>
            <wp:docPr id="9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④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由②④式得 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19100" cy="393700"/>
            <wp:effectExtent l="0" t="0" r="0" b="5715"/>
            <wp:docPr id="9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   ⑤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>设在水平方向位移为</w:t>
      </w:r>
      <w:r>
        <w:rPr>
          <w:rFonts w:hint="eastAsia"/>
          <w:i/>
          <w:color w:val="FF0000"/>
          <w:lang w:val="pt-BR"/>
        </w:rPr>
        <w:t>x</w:t>
      </w:r>
      <w:r>
        <w:rPr>
          <w:rFonts w:hint="eastAsia"/>
          <w:color w:val="FF0000"/>
          <w:lang w:val="pt-BR"/>
        </w:rPr>
        <w:t>，因射出位置在半圆形区域边界上，于是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609600" cy="431800"/>
            <wp:effectExtent l="0" t="0" r="0" b="5715"/>
            <wp:docPr id="9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又有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762000" cy="393700"/>
            <wp:effectExtent l="0" t="0" r="0" b="5715"/>
            <wp:docPr id="9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⑥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得                 </w:t>
      </w:r>
      <w:r>
        <w:rPr>
          <w:rFonts w:ascii="宋体" w:hAnsi="宋体"/>
          <w:color w:val="FF0000"/>
          <w:position w:val="-30"/>
          <w:lang w:val="pt-BR"/>
        </w:rPr>
        <w:drawing>
          <wp:inline distT="0" distB="0" distL="114300" distR="114300">
            <wp:extent cx="660400" cy="469900"/>
            <wp:effectExtent l="0" t="0" r="6350" b="5715"/>
            <wp:docPr id="10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 ⑦</w:t>
      </w:r>
    </w:p>
    <w:p>
      <w:pPr>
        <w:ind w:firstLine="315" w:firstLineChars="15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384175</wp:posOffset>
            </wp:positionV>
            <wp:extent cx="2057400" cy="1381125"/>
            <wp:effectExtent l="0" t="0" r="0" b="9525"/>
            <wp:wrapSquare wrapText="bothSides"/>
            <wp:docPr id="101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5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FF0000"/>
          <w:lang w:val="pt-BR"/>
        </w:rPr>
        <w:t>（3）仅有磁场时，入射速度</w:t>
      </w:r>
      <w:r>
        <w:rPr>
          <w:rFonts w:ascii="宋体" w:hAnsi="宋体"/>
          <w:color w:val="FF0000"/>
          <w:position w:val="-6"/>
          <w:lang w:val="pt-BR"/>
        </w:rPr>
        <w:drawing>
          <wp:inline distT="0" distB="0" distL="114300" distR="114300">
            <wp:extent cx="444500" cy="177165"/>
            <wp:effectExtent l="0" t="0" r="12700" b="13970"/>
            <wp:docPr id="10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>，带电粒子在匀强磁场中作匀速圆周运动，设轨道半径为</w:t>
      </w:r>
      <w:r>
        <w:rPr>
          <w:i/>
          <w:color w:val="FF0000"/>
          <w:lang w:val="pt-BR"/>
        </w:rPr>
        <w:t>r</w:t>
      </w:r>
      <w:r>
        <w:rPr>
          <w:rFonts w:hint="eastAsia" w:ascii="宋体" w:hAnsi="宋体"/>
          <w:color w:val="FF0000"/>
          <w:lang w:val="pt-BR"/>
        </w:rPr>
        <w:t>，由牛顿第二定律有</w:t>
      </w:r>
    </w:p>
    <w:p>
      <w:pPr>
        <w:ind w:firstLine="315" w:firstLineChars="15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800100" cy="419100"/>
            <wp:effectExtent l="0" t="0" r="0" b="0"/>
            <wp:docPr id="10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⑧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又                 </w:t>
      </w:r>
      <w:r>
        <w:rPr>
          <w:i/>
          <w:color w:val="FF0000"/>
          <w:lang w:val="pt-BR"/>
        </w:rPr>
        <w:t>qE</w:t>
      </w:r>
      <w:r>
        <w:rPr>
          <w:color w:val="FF0000"/>
          <w:lang w:val="pt-BR"/>
        </w:rPr>
        <w:t>=</w:t>
      </w:r>
      <w:r>
        <w:rPr>
          <w:i/>
          <w:color w:val="FF0000"/>
          <w:lang w:val="pt-BR"/>
        </w:rPr>
        <w:t>ma</w:t>
      </w:r>
      <w:r>
        <w:rPr>
          <w:rFonts w:hint="eastAsia"/>
          <w:color w:val="FF0000"/>
          <w:lang w:val="pt-BR"/>
        </w:rPr>
        <w:t xml:space="preserve">                  ⑨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由⑦⑧⑨式得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571500" cy="431800"/>
            <wp:effectExtent l="0" t="0" r="0" b="5715"/>
            <wp:docPr id="10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 ⑩</w:t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由几何关系  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673100" cy="393700"/>
            <wp:effectExtent l="0" t="0" r="0" b="5715"/>
            <wp:docPr id="10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   </w:t>
      </w:r>
      <w:r>
        <w:rPr>
          <w:color w:val="FF0000"/>
          <w:lang w:val="pt-BR"/>
        </w:rPr>
        <w:fldChar w:fldCharType="begin"/>
      </w:r>
      <w:r>
        <w:rPr>
          <w:color w:val="FF0000"/>
          <w:lang w:val="pt-BR"/>
        </w:rPr>
        <w:instrText xml:space="preserve"> </w:instrText>
      </w:r>
      <w:r>
        <w:rPr>
          <w:rFonts w:hint="eastAsia"/>
          <w:color w:val="FF0000"/>
          <w:lang w:val="pt-BR"/>
        </w:rPr>
        <w:instrText xml:space="preserve">eq \o\ac(</w:instrText>
      </w:r>
      <w:r>
        <w:rPr>
          <w:rFonts w:hint="eastAsia" w:asci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/>
          <w:color w:val="FF0000"/>
          <w:lang w:val="pt-BR"/>
        </w:rPr>
        <w:instrText xml:space="preserve">,11)</w:instrText>
      </w:r>
      <w:r>
        <w:rPr>
          <w:color w:val="FF0000"/>
          <w:lang w:val="pt-BR"/>
        </w:rPr>
        <w:fldChar w:fldCharType="end"/>
      </w:r>
    </w:p>
    <w:p>
      <w:pPr>
        <w:ind w:firstLine="420" w:firstLineChars="200"/>
        <w:rPr>
          <w:rFonts w:hint="eastAsia"/>
          <w:color w:val="FF0000"/>
          <w:lang w:val="pt-BR"/>
        </w:rPr>
      </w:pPr>
      <w:r>
        <w:rPr>
          <w:rFonts w:hint="eastAsia"/>
          <w:color w:val="FF0000"/>
          <w:lang w:val="pt-BR"/>
        </w:rPr>
        <w:t xml:space="preserve">即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711200" cy="431800"/>
            <wp:effectExtent l="0" t="0" r="12700" b="5715"/>
            <wp:docPr id="10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</w:t>
      </w:r>
      <w:r>
        <w:rPr>
          <w:color w:val="FF0000"/>
          <w:position w:val="-24"/>
          <w:lang w:val="pt-BR"/>
        </w:rPr>
        <w:drawing>
          <wp:inline distT="0" distB="0" distL="114300" distR="114300">
            <wp:extent cx="419100" cy="393700"/>
            <wp:effectExtent l="0" t="0" r="0" b="5080"/>
            <wp:docPr id="10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pt-BR"/>
        </w:rPr>
        <w:t xml:space="preserve">           </w:t>
      </w:r>
      <w:r>
        <w:rPr>
          <w:color w:val="FF0000"/>
          <w:lang w:val="pt-BR"/>
        </w:rPr>
        <w:fldChar w:fldCharType="begin"/>
      </w:r>
      <w:r>
        <w:rPr>
          <w:color w:val="FF0000"/>
          <w:lang w:val="pt-BR"/>
        </w:rPr>
        <w:instrText xml:space="preserve"> </w:instrText>
      </w:r>
      <w:r>
        <w:rPr>
          <w:rFonts w:hint="eastAsia"/>
          <w:color w:val="FF0000"/>
          <w:lang w:val="pt-BR"/>
        </w:rPr>
        <w:instrText xml:space="preserve">eq \o\ac(</w:instrText>
      </w:r>
      <w:r>
        <w:rPr>
          <w:rFonts w:hint="eastAsia" w:asci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/>
          <w:color w:val="FF0000"/>
          <w:lang w:val="pt-BR"/>
        </w:rPr>
        <w:instrText xml:space="preserve">,12)</w:instrText>
      </w:r>
      <w:r>
        <w:rPr>
          <w:color w:val="FF0000"/>
          <w:lang w:val="pt-BR"/>
        </w:rPr>
        <w:fldChar w:fldCharType="end"/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>带电粒子在磁场中运动周期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</w:t>
      </w:r>
      <w:r>
        <w:rPr>
          <w:rFonts w:ascii="宋体" w:hAnsi="宋体"/>
          <w:color w:val="FF0000"/>
          <w:position w:val="-28"/>
          <w:lang w:val="pt-BR"/>
        </w:rPr>
        <w:drawing>
          <wp:inline distT="0" distB="0" distL="114300" distR="114300">
            <wp:extent cx="609600" cy="419100"/>
            <wp:effectExtent l="0" t="0" r="0" b="0"/>
            <wp:docPr id="10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>则带电粒子在磁场中运动时间</w:t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    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634365" cy="393700"/>
            <wp:effectExtent l="0" t="0" r="0" b="5715"/>
            <wp:docPr id="10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  <w:color w:val="FF0000"/>
          <w:lang w:val="pt-BR"/>
        </w:rPr>
      </w:pPr>
      <w:r>
        <w:rPr>
          <w:rFonts w:hint="eastAsia" w:ascii="宋体" w:hAnsi="宋体"/>
          <w:color w:val="FF0000"/>
          <w:lang w:val="pt-BR"/>
        </w:rPr>
        <w:t xml:space="preserve">所以        </w:t>
      </w:r>
      <w:r>
        <w:rPr>
          <w:rFonts w:ascii="宋体" w:hAnsi="宋体"/>
          <w:color w:val="FF0000"/>
          <w:position w:val="-24"/>
          <w:lang w:val="pt-BR"/>
        </w:rPr>
        <w:drawing>
          <wp:inline distT="0" distB="0" distL="114300" distR="114300">
            <wp:extent cx="711200" cy="431800"/>
            <wp:effectExtent l="0" t="0" r="12700" b="5715"/>
            <wp:docPr id="1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lang w:val="pt-BR"/>
        </w:rPr>
        <w:t xml:space="preserve">                      </w:t>
      </w:r>
      <w:r>
        <w:rPr>
          <w:rFonts w:ascii="宋体" w:hAnsi="宋体"/>
          <w:color w:val="FF0000"/>
          <w:lang w:val="pt-BR"/>
        </w:rPr>
        <w:fldChar w:fldCharType="begin"/>
      </w:r>
      <w:r>
        <w:rPr>
          <w:rFonts w:ascii="宋体" w:hAnsi="宋体"/>
          <w:color w:val="FF0000"/>
          <w:lang w:val="pt-BR"/>
        </w:rPr>
        <w:instrText xml:space="preserve"> </w:instrText>
      </w:r>
      <w:r>
        <w:rPr>
          <w:rFonts w:hint="eastAsia" w:ascii="宋体" w:hAnsi="宋体"/>
          <w:color w:val="FF0000"/>
          <w:lang w:val="pt-BR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  <w:lang w:val="pt-BR"/>
        </w:rPr>
        <w:instrText xml:space="preserve">○</w:instrText>
      </w:r>
      <w:r>
        <w:rPr>
          <w:rFonts w:hint="eastAsia" w:ascii="宋体" w:hAnsi="宋体"/>
          <w:color w:val="FF0000"/>
          <w:lang w:val="pt-BR"/>
        </w:rPr>
        <w:instrText xml:space="preserve">,13)</w:instrText>
      </w:r>
      <w:r>
        <w:rPr>
          <w:rFonts w:ascii="宋体" w:hAnsi="宋体"/>
          <w:color w:val="FF0000"/>
          <w:lang w:val="pt-BR"/>
        </w:rPr>
        <w:fldChar w:fldCharType="end"/>
      </w:r>
    </w:p>
    <w:p>
      <w:pPr>
        <w:ind w:firstLine="420" w:firstLineChars="200"/>
        <w:rPr>
          <w:rFonts w:ascii="宋体" w:hAnsi="宋体"/>
          <w:color w:val="FF0000"/>
          <w:lang w:val="pt-BR"/>
        </w:rPr>
      </w:pPr>
    </w:p>
    <w:p>
      <w:pPr>
        <w:ind w:left="538" w:hanging="538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b/>
          <w:color w:val="FF0000"/>
          <w:lang w:val="en-US" w:eastAsia="zh-CN"/>
        </w:rPr>
        <w:t>24、</w:t>
      </w:r>
      <w:r>
        <w:rPr>
          <w:rFonts w:hint="eastAsia" w:ascii="宋体" w:hAnsi="宋体"/>
          <w:b/>
          <w:color w:val="FF0000"/>
        </w:rPr>
        <w:t>解析：</w:t>
      </w:r>
      <w:r>
        <w:rPr>
          <w:rFonts w:hint="eastAsia" w:ascii="宋体" w:hAnsi="宋体"/>
          <w:color w:val="FF0000"/>
        </w:rPr>
        <w:t>（1）设小球能通过最高点，且此时的速度为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rFonts w:hint="eastAsia" w:ascii="宋体" w:hAnsi="宋体"/>
          <w:color w:val="FF0000"/>
        </w:rPr>
        <w:t xml:space="preserve">。在上升过程中，因只有重力做功，小球的机械能守恒。则 </w:t>
      </w:r>
    </w:p>
    <w:p>
      <w:pPr>
        <w:ind w:left="538" w:hanging="538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b/>
          <w:color w:val="FF0000"/>
        </w:rPr>
        <w:t xml:space="preserve">                    </w:t>
      </w:r>
      <w:r>
        <w:rPr>
          <w:rFonts w:ascii="宋体" w:hAnsi="宋体"/>
          <w:b/>
          <w:color w:val="FF0000"/>
          <w:position w:val="-24"/>
        </w:rPr>
        <w:drawing>
          <wp:inline distT="0" distB="0" distL="114300" distR="114300">
            <wp:extent cx="1320165" cy="393700"/>
            <wp:effectExtent l="0" t="0" r="13335" b="5715"/>
            <wp:docPr id="11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FF0000"/>
        </w:rPr>
        <w:t xml:space="preserve">            </w:t>
      </w:r>
      <w:r>
        <w:rPr>
          <w:rFonts w:hint="eastAsia" w:ascii="宋体" w:hAnsi="宋体"/>
          <w:color w:val="FF0000"/>
        </w:rPr>
        <w:t>①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762000" cy="254000"/>
            <wp:effectExtent l="0" t="0" r="0" b="13335"/>
            <wp:docPr id="11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②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设小球到达最高点时，轻杆对小球的作用力为</w:t>
      </w:r>
      <w:r>
        <w:rPr>
          <w:i/>
          <w:color w:val="FF0000"/>
        </w:rPr>
        <w:t>F</w:t>
      </w:r>
      <w:r>
        <w:rPr>
          <w:rFonts w:hint="eastAsia" w:ascii="宋体" w:hAnsi="宋体"/>
          <w:color w:val="FF0000"/>
        </w:rPr>
        <w:t>，方向向下，则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  </w:t>
      </w:r>
      <w:r>
        <w:rPr>
          <w:rFonts w:ascii="宋体" w:hAnsi="宋体"/>
          <w:color w:val="FF0000"/>
          <w:position w:val="-24"/>
        </w:rPr>
        <w:drawing>
          <wp:inline distT="0" distB="0" distL="114300" distR="114300">
            <wp:extent cx="939800" cy="419100"/>
            <wp:effectExtent l="0" t="0" r="0" b="0"/>
            <wp:docPr id="11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③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由②③式，得  </w:t>
      </w:r>
      <w:r>
        <w:rPr>
          <w:color w:val="FF0000"/>
        </w:rPr>
        <w:t xml:space="preserve"> </w:t>
      </w:r>
      <w:r>
        <w:rPr>
          <w:i/>
          <w:color w:val="FF0000"/>
        </w:rPr>
        <w:t>F</w:t>
      </w:r>
      <w:r>
        <w:rPr>
          <w:color w:val="FF0000"/>
        </w:rPr>
        <w:t>=2</w:t>
      </w:r>
      <w:r>
        <w:rPr>
          <w:i/>
          <w:color w:val="FF0000"/>
        </w:rPr>
        <w:t>N</w:t>
      </w:r>
      <w:r>
        <w:rPr>
          <w:color w:val="FF0000"/>
        </w:rPr>
        <w:t xml:space="preserve">  </w:t>
      </w:r>
      <w:r>
        <w:rPr>
          <w:rFonts w:hint="eastAsia" w:ascii="宋体" w:hAnsi="宋体"/>
          <w:color w:val="FF0000"/>
        </w:rPr>
        <w:t xml:space="preserve">                        ④ 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 w:ascii="宋体" w:hAnsi="宋体"/>
          <w:color w:val="FF0000"/>
        </w:rPr>
        <w:t xml:space="preserve">      由牛顿第三定律可知，小球对轻杆的作用力大小为</w:t>
      </w:r>
      <w:r>
        <w:rPr>
          <w:color w:val="FF0000"/>
        </w:rPr>
        <w:t>2N</w:t>
      </w:r>
      <w:r>
        <w:rPr>
          <w:rFonts w:hint="eastAsia"/>
          <w:color w:val="FF0000"/>
        </w:rPr>
        <w:t>，方向竖直向上。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（2）解除锁定后，设小球通过最高点时的速度为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，此时滑块的速度为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。在上升过程中，因系统在水平方向上不受外力作用，水平方向的动量守恒。以水平向右的方向为正方向，有</w:t>
      </w:r>
    </w:p>
    <w:p>
      <w:pPr>
        <w:ind w:left="535" w:hanging="535" w:hangingChars="25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   </w:t>
      </w:r>
      <w:r>
        <w:rPr>
          <w:color w:val="FF0000"/>
          <w:position w:val="-12"/>
        </w:rPr>
        <w:drawing>
          <wp:inline distT="0" distB="0" distL="114300" distR="114300">
            <wp:extent cx="889000" cy="228600"/>
            <wp:effectExtent l="0" t="0" r="6350" b="0"/>
            <wp:docPr id="11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               ⑤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/>
          <w:color w:val="FF0000"/>
        </w:rPr>
        <w:t xml:space="preserve">       在</w:t>
      </w:r>
      <w:r>
        <w:rPr>
          <w:rFonts w:hint="eastAsia" w:ascii="宋体" w:hAnsi="宋体"/>
          <w:color w:val="FF0000"/>
        </w:rPr>
        <w:t>上升过程中，因只有重力做功，系统的机械能守恒，则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b/>
          <w:color w:val="FF0000"/>
          <w:position w:val="-24"/>
        </w:rPr>
        <w:drawing>
          <wp:inline distT="0" distB="0" distL="114300" distR="114300">
            <wp:extent cx="1892300" cy="393700"/>
            <wp:effectExtent l="0" t="0" r="0" b="5715"/>
            <wp:docPr id="11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FF0000"/>
        </w:rPr>
        <w:t xml:space="preserve">      </w:t>
      </w:r>
      <w:r>
        <w:rPr>
          <w:rFonts w:hint="eastAsia" w:ascii="宋体" w:hAnsi="宋体"/>
          <w:color w:val="FF0000"/>
        </w:rPr>
        <w:t>⑥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由⑤⑥式，得  </w:t>
      </w:r>
      <w:r>
        <w:rPr>
          <w:color w:val="FF0000"/>
        </w:rPr>
        <w:t xml:space="preserve"> 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=2</w:t>
      </w:r>
      <w:r>
        <w:rPr>
          <w:i/>
          <w:color w:val="FF0000"/>
        </w:rPr>
        <w:t>m</w:t>
      </w:r>
      <w:r>
        <w:rPr>
          <w:color w:val="FF0000"/>
        </w:rPr>
        <w:t>/</w:t>
      </w:r>
      <w:r>
        <w:rPr>
          <w:i/>
          <w:color w:val="FF0000"/>
        </w:rPr>
        <w:t>s</w:t>
      </w:r>
      <w:r>
        <w:rPr>
          <w:rFonts w:hint="eastAsia" w:ascii="宋体" w:hAnsi="宋体"/>
          <w:color w:val="FF0000"/>
        </w:rPr>
        <w:t xml:space="preserve">                        ⑦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（3）设小球击中滑块右侧轨道的位置点与小球起始点的距离为</w:t>
      </w:r>
      <w:r>
        <w:rPr>
          <w:color w:val="FF0000"/>
        </w:rPr>
        <w:t>s</w:t>
      </w:r>
      <w:r>
        <w:rPr>
          <w:color w:val="FF0000"/>
          <w:vertAlign w:val="subscript"/>
        </w:rPr>
        <w:t>1</w:t>
      </w:r>
      <w:r>
        <w:rPr>
          <w:rFonts w:hint="eastAsia" w:ascii="宋体" w:hAnsi="宋体"/>
          <w:color w:val="FF0000"/>
        </w:rPr>
        <w:t>，滑块向左移动的距离为</w:t>
      </w:r>
      <w:r>
        <w:rPr>
          <w:color w:val="FF0000"/>
        </w:rPr>
        <w:t>s</w:t>
      </w:r>
      <w:r>
        <w:rPr>
          <w:color w:val="FF0000"/>
          <w:vertAlign w:val="subscript"/>
        </w:rPr>
        <w:t>2</w:t>
      </w:r>
      <w:r>
        <w:rPr>
          <w:rFonts w:hint="eastAsia" w:ascii="宋体" w:hAnsi="宋体"/>
          <w:color w:val="FF0000"/>
        </w:rPr>
        <w:t>，任意时刻小球的水平速度大小为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3</w:t>
      </w:r>
      <w:r>
        <w:rPr>
          <w:rFonts w:hint="eastAsia" w:ascii="宋体" w:hAnsi="宋体"/>
          <w:color w:val="FF0000"/>
        </w:rPr>
        <w:t>，滑块的速度大小为</w:t>
      </w:r>
      <w:r>
        <w:rPr>
          <w:color w:val="FF0000"/>
        </w:rPr>
        <w:t>V</w:t>
      </w:r>
      <w:r>
        <w:rPr>
          <w:b/>
          <w:color w:val="FF0000"/>
          <w:vertAlign w:val="superscript"/>
        </w:rPr>
        <w:t>/</w:t>
      </w:r>
      <w:r>
        <w:rPr>
          <w:rFonts w:hint="eastAsia" w:ascii="宋体" w:hAnsi="宋体"/>
          <w:color w:val="FF0000"/>
        </w:rPr>
        <w:t>。由系统水平方向的动量守恒，得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914400" cy="228600"/>
            <wp:effectExtent l="0" t="0" r="0" b="0"/>
            <wp:docPr id="1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5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⑦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将⑧式两边同乘以</w:t>
      </w:r>
      <w:r>
        <w:rPr>
          <w:rFonts w:ascii="宋体" w:hAnsi="宋体"/>
          <w:color w:val="FF0000"/>
          <w:position w:val="-6"/>
        </w:rPr>
        <w:drawing>
          <wp:inline distT="0" distB="0" distL="114300" distR="114300">
            <wp:extent cx="190500" cy="177165"/>
            <wp:effectExtent l="0" t="0" r="0" b="13970"/>
            <wp:docPr id="11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>，得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1193800" cy="228600"/>
            <wp:effectExtent l="0" t="0" r="6350" b="0"/>
            <wp:docPr id="11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⑨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因⑨式对任意时刻附近的微小间隔</w:t>
      </w:r>
      <w:r>
        <w:rPr>
          <w:rFonts w:ascii="宋体" w:hAnsi="宋体"/>
          <w:color w:val="FF0000"/>
          <w:position w:val="-6"/>
        </w:rPr>
        <w:drawing>
          <wp:inline distT="0" distB="0" distL="114300" distR="114300">
            <wp:extent cx="190500" cy="177165"/>
            <wp:effectExtent l="0" t="0" r="0" b="13970"/>
            <wp:docPr id="11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>都成立，累积相加后，有</w:t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  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862965" cy="228600"/>
            <wp:effectExtent l="0" t="0" r="13335" b="0"/>
            <wp:docPr id="12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,10)</w:instrText>
      </w:r>
      <w:r>
        <w:rPr>
          <w:rFonts w:ascii="宋体" w:hAnsi="宋体"/>
          <w:color w:val="FF0000"/>
        </w:rPr>
        <w:fldChar w:fldCharType="end"/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又      </w:t>
      </w:r>
      <w:r>
        <w:rPr>
          <w:rFonts w:ascii="宋体" w:hAnsi="宋体"/>
          <w:color w:val="FF0000"/>
          <w:position w:val="-12"/>
        </w:rPr>
        <w:drawing>
          <wp:inline distT="0" distB="0" distL="114300" distR="114300">
            <wp:extent cx="736600" cy="228600"/>
            <wp:effectExtent l="0" t="0" r="6350" b="0"/>
            <wp:docPr id="12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,11)</w:instrText>
      </w:r>
      <w:r>
        <w:rPr>
          <w:rFonts w:ascii="宋体" w:hAnsi="宋体"/>
          <w:color w:val="FF0000"/>
        </w:rPr>
        <w:fldChar w:fldCharType="end"/>
      </w:r>
    </w:p>
    <w:p>
      <w:pPr>
        <w:ind w:left="535" w:hanging="535" w:hangingChars="255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      由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,10)</w:instrText>
      </w:r>
      <w:r>
        <w:rPr>
          <w:rFonts w:ascii="宋体" w:hAnsi="宋体"/>
          <w:color w:val="FF0000"/>
        </w:rPr>
        <w:fldChar w:fldCharType="end"/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,11)</w:instrText>
      </w:r>
      <w:r>
        <w:rPr>
          <w:rFonts w:ascii="宋体" w:hAnsi="宋体"/>
          <w:color w:val="FF0000"/>
        </w:rPr>
        <w:fldChar w:fldCharType="end"/>
      </w:r>
      <w:r>
        <w:rPr>
          <w:rFonts w:hint="eastAsia" w:ascii="宋体" w:hAnsi="宋体"/>
          <w:color w:val="FF0000"/>
        </w:rPr>
        <w:t xml:space="preserve">式得         </w:t>
      </w:r>
      <w:r>
        <w:rPr>
          <w:rFonts w:ascii="宋体" w:hAnsi="宋体"/>
          <w:color w:val="FF0000"/>
          <w:position w:val="-24"/>
        </w:rPr>
        <w:drawing>
          <wp:inline distT="0" distB="0" distL="114300" distR="114300">
            <wp:extent cx="533400" cy="393700"/>
            <wp:effectExtent l="0" t="0" r="0" b="5715"/>
            <wp:docPr id="12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6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</w:rPr>
        <w:t xml:space="preserve">               </w:t>
      </w:r>
      <w:r>
        <w:rPr>
          <w:rFonts w:ascii="宋体" w:hAnsi="宋体"/>
          <w:color w:val="FF0000"/>
        </w:rPr>
        <w:fldChar w:fldCharType="begin"/>
      </w:r>
      <w:r>
        <w:rPr>
          <w:rFonts w:ascii="宋体" w:hAnsi="宋体"/>
          <w:color w:val="FF0000"/>
        </w:rPr>
        <w:instrText xml:space="preserve"> </w:instrText>
      </w:r>
      <w:r>
        <w:rPr>
          <w:rFonts w:hint="eastAsia" w:ascii="宋体" w:hAnsi="宋体"/>
          <w:color w:val="FF0000"/>
        </w:rPr>
        <w:instrText xml:space="preserve">eq \o\ac(</w:instrText>
      </w:r>
      <w:r>
        <w:rPr>
          <w:rFonts w:hint="eastAsia" w:ascii="宋体" w:hAnsi="宋体"/>
          <w:color w:val="FF0000"/>
          <w:position w:val="-4"/>
          <w:sz w:val="31"/>
        </w:rPr>
        <w:instrText xml:space="preserve">○</w:instrText>
      </w:r>
      <w:r>
        <w:rPr>
          <w:rFonts w:hint="eastAsia" w:ascii="宋体" w:hAnsi="宋体"/>
          <w:color w:val="FF0000"/>
        </w:rPr>
        <w:instrText xml:space="preserve">,12)</w:instrText>
      </w:r>
      <w:r>
        <w:rPr>
          <w:rFonts w:ascii="宋体" w:hAnsi="宋体"/>
          <w:color w:val="FF0000"/>
        </w:rPr>
        <w:fldChar w:fldCharType="end"/>
      </w:r>
    </w:p>
    <w:p>
      <w:pPr>
        <w:ind w:firstLine="420" w:firstLineChars="200"/>
        <w:rPr>
          <w:rFonts w:hint="eastAsia" w:ascii="宋体" w:hAnsi="宋体"/>
          <w:color w:val="FF0000"/>
          <w:lang w:val="pt-BR"/>
        </w:rPr>
      </w:pPr>
    </w:p>
    <w:p>
      <w:pPr>
        <w:ind w:firstLine="420" w:firstLineChars="200"/>
        <w:rPr>
          <w:color w:val="FF0000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一简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000000F"/>
    <w:multiLevelType w:val="singleLevel"/>
    <w:tmpl w:val="0000000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960FE"/>
    <w:rsid w:val="155960F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107"/>
        <o:r id="V:Rule2" type="arc" idref="#_x0000_s2208"/>
        <o:r id="V:Rule3" type="arc" idref="#_x0000_s2438"/>
        <o:r id="V:Rule4" type="arc" idref="#_x0000_s2439"/>
        <o:r id="V:Rule5" type="arc" idref="#_x0000_s24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试题地区"/>
    <w:basedOn w:val="1"/>
    <w:uiPriority w:val="0"/>
    <w:pPr>
      <w:jc w:val="center"/>
    </w:pPr>
    <w:rPr>
      <w:szCs w:val="20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0" Type="http://schemas.openxmlformats.org/officeDocument/2006/relationships/fontTable" Target="fontTable.xml"/><Relationship Id="rId7" Type="http://schemas.openxmlformats.org/officeDocument/2006/relationships/image" Target="media/image4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png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png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jpeg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5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65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78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091"/>
    <customShpInfo spid="_x0000_s2051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050"/>
    <customShpInfo spid="_x0000_s1026" textRotate="1"/>
    <customShpInfo spid="_x0000_s2140"/>
    <customShpInfo spid="_x0000_s2141"/>
    <customShpInfo spid="_x0000_s2139"/>
    <customShpInfo spid="_x0000_s2142"/>
    <customShpInfo spid="_x0000_s2143"/>
    <customShpInfo spid="_x0000_s2138"/>
    <customShpInfo spid="_x0000_s2144"/>
    <customShpInfo spid="_x0000_s2145"/>
    <customShpInfo spid="_x0000_s2137"/>
    <customShpInfo spid="_x0000_s2146"/>
    <customShpInfo spid="_x0000_s2147"/>
    <customShpInfo spid="_x0000_s2148"/>
    <customShpInfo spid="_x0000_s2151"/>
    <customShpInfo spid="_x0000_s2152"/>
    <customShpInfo spid="_x0000_s2150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54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67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80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193"/>
    <customShpInfo spid="_x0000_s2153"/>
    <customShpInfo spid="_x0000_s2149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136"/>
    <customShpInfo spid="_x0000_s2384"/>
    <customShpInfo spid="_x0000_s2387"/>
    <customShpInfo spid="_x0000_s2388"/>
    <customShpInfo spid="_x0000_s2389"/>
    <customShpInfo spid="_x0000_s2390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6"/>
    <customShpInfo spid="_x0000_s2407"/>
    <customShpInfo spid="_x0000_s2408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386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385"/>
    <customShpInfo spid="_x0000_s2435"/>
    <customShpInfo spid="_x0000_s2436"/>
    <customShpInfo spid="_x0000_s2437"/>
    <customShpInfo spid="_x0000_s2438"/>
    <customShpInfo spid="_x0000_s2439"/>
    <customShpInfo spid="_x0000_s2440"/>
    <customShpInfo spid="_x0000_s2442"/>
    <customShpInfo spid="_x0000_s2443"/>
    <customShpInfo spid="_x0000_s2441"/>
    <customShpInfo spid="_x0000_s2444"/>
    <customShpInfo spid="_x0000_s2445"/>
    <customShpInfo spid="_x0000_s23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2018-05-28T08:42:00Z</dcterms:created>
  <dc:creator>tuzi</dc:creator>
  <cp:lastModifiedBy>tuzi</cp:lastModifiedBy>
  <dcterms:modified xsi:type="dcterms:W3CDTF">2018-05-28T08:42:32Z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