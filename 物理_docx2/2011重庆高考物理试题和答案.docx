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562" w:hanging="562" w:hangingChars="200"/>
        <w:jc w:val="center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2011年</w:t>
      </w:r>
      <w:r>
        <w:rPr>
          <w:rFonts w:hint="eastAsia"/>
          <w:b/>
          <w:sz w:val="28"/>
          <w:szCs w:val="28"/>
        </w:rPr>
        <w:t>重庆市普通高等学校招生考试</w:t>
      </w:r>
    </w:p>
    <w:p>
      <w:pPr>
        <w:ind w:left="562" w:hanging="562" w:hangingChars="200"/>
        <w:jc w:val="center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理</w:t>
      </w:r>
      <w:r>
        <w:rPr>
          <w:rFonts w:hint="eastAsia"/>
          <w:b/>
          <w:sz w:val="28"/>
          <w:szCs w:val="28"/>
        </w:rPr>
        <w:t>科</w:t>
      </w:r>
      <w:r>
        <w:rPr>
          <w:b/>
          <w:sz w:val="28"/>
          <w:szCs w:val="28"/>
        </w:rPr>
        <w:t>综</w:t>
      </w:r>
      <w:r>
        <w:rPr>
          <w:rFonts w:hint="eastAsia"/>
          <w:b/>
          <w:sz w:val="28"/>
          <w:szCs w:val="28"/>
        </w:rPr>
        <w:t>合</w:t>
      </w:r>
      <w:r>
        <w:rPr>
          <w:b/>
          <w:sz w:val="28"/>
          <w:szCs w:val="28"/>
        </w:rPr>
        <w:t>物理</w:t>
      </w:r>
      <w:r>
        <w:rPr>
          <w:rFonts w:hint="eastAsia"/>
          <w:b/>
          <w:sz w:val="28"/>
          <w:szCs w:val="28"/>
        </w:rPr>
        <w:t>部分</w:t>
      </w:r>
    </w:p>
    <w:p>
      <w:pPr>
        <w:rPr>
          <w:rFonts w:hint="eastAsia"/>
        </w:rPr>
      </w:pPr>
      <w:r>
        <w:rPr>
          <w:rFonts w:hint="eastAsia"/>
        </w:rPr>
        <w:t>理科综合能力测试试题分选择题和非选择题两部分，第一部分（选择题）1至6页，第二部分（非选择题）6至12页，共12页，满分300分，考试时间150分钟。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注意事项：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答卷前，务必将自己的姓名、准考证号填写在答题卡的规定的位置上。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答选择题时，必须使用2B铅笔将答题卡上，对应题目的答案标号涂黑，如需改动，用橡皮擦干净后，再选涂其它答案标号。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答非选择题时，必须使用0.5毫米的黑色墨水签字笔，将答案书写在答题卡上规定的位置上。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所有题目答题卡上作答，在试题卷上答题无效。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考试结束，将试题卷和答题卡一并交回。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　　　　　　　　　　　第一部分（选择题共126分）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本部分包括21小题，每小题6分，共126分，每小题</w:t>
      </w:r>
      <w:r>
        <w:rPr>
          <w:rFonts w:hint="eastAsia"/>
          <w:em w:val="dot"/>
        </w:rPr>
        <w:t>只有一个</w:t>
      </w:r>
      <w:r>
        <w:rPr>
          <w:rFonts w:hint="eastAsia"/>
        </w:rPr>
        <w:t>选项符合题意</w:t>
      </w:r>
    </w:p>
    <w:p>
      <w:r>
        <w:t>14．某人估测一竖直枯井深度，从井口静止释放一石头并开始计时，经2s听到石头落地声，由此可知井深约为（不计声音传播时间，重力加速度</w:t>
      </w:r>
      <w:r>
        <w:rPr>
          <w:i/>
        </w:rPr>
        <w:t>g</w:t>
      </w:r>
      <w:r>
        <w:t>取10m/s</w:t>
      </w:r>
      <w:r>
        <w:rPr>
          <w:vertAlign w:val="superscript"/>
        </w:rPr>
        <w:t>2</w:t>
      </w:r>
      <w:r>
        <w:t>）</w:t>
      </w:r>
    </w:p>
    <w:p>
      <w:pPr>
        <w:ind w:firstLine="420" w:firstLineChars="200"/>
        <w:rPr>
          <w:rFonts w:hint="eastAsia"/>
        </w:rPr>
      </w:pPr>
      <w:r>
        <w:t>A．10m           B．20m            C．30m           D．40m</w:t>
      </w:r>
    </w:p>
    <w:p>
      <w:r>
        <w:pict>
          <v:group id="_x0000_s2050" o:spid="_x0000_s2050" o:spt="203" style="position:absolute;left:0pt;margin-left:366.05pt;margin-top:13.35pt;height:78.85pt;width:110.65pt;mso-wrap-distance-bottom:0pt;mso-wrap-distance-left:9pt;mso-wrap-distance-right:9pt;mso-wrap-distance-top:0pt;z-index:251686912;mso-width-relative:page;mso-height-relative:page;" coordsize="2086,1486">
            <o:lock v:ext="edit" grouping="f" rotation="f" text="f" aspectratio="f"/>
            <v:shape id="未知" o:spid="_x0000_s2051" style="position:absolute;left:65;top:444;height:814;width:1172;" filled="f" coordsize="1252,814" path="m0,0hal425,376hal1126,401hal1252,488hal1189,789hal726,814hae">
              <v:path arrowok="t"/>
              <v:fill on="f" o:opacity2="65536f" focussize="0,0"/>
              <v:stroke/>
              <v:imagedata o:title=""/>
              <o:lock v:ext="edit" grouping="f" rotation="f" text="f" aspectratio="f"/>
            </v:shape>
            <v:shape id="_x0000_s2052" o:spid="_x0000_s2052" o:spt="19" type="#_x0000_t19" style="position:absolute;left:222;top:991;height:318;width:526;" filled="f" coordsize="43200,26311" adj="10970816,,21600">
              <v:path arrowok="t" o:connectlocs="520,26311;43200,21600;21600,21600"/>
              <v:fill on="f" focussize="0,0"/>
              <v:stroke/>
              <v:imagedata o:title=""/>
              <o:lock v:ext="edit" grouping="f" rotation="f" text="f" aspectratio="f"/>
            </v:shape>
            <v:shape id="_x0000_s2053" o:spid="_x0000_s2053" o:spt="3" type="#_x0000_t3" style="position:absolute;left:262;top:1030;height:456;width:456;" filled="t" coordsize="21600,21600">
              <v:path/>
              <v:fill type="gradientRadial" on="t" color2="fill darken(118)" focus="100%" focussize="0f,0f" focusposition="32768f,32768f" method="linear sigma" rotate="t">
                <o:fill type="gradientRadial" v:ext="backwardCompatible"/>
              </v:fill>
              <v:stroke/>
              <v:imagedata o:title=""/>
              <o:lock v:ext="edit" grouping="f" rotation="f" text="f" aspectratio="f"/>
            </v:shape>
            <v:shape id="_x0000_s2054" o:spid="_x0000_s2054" o:spt="3" type="#_x0000_t3" style="position:absolute;left:339;top:1101;height:309;width:309;" coordsize="21600,21600">
              <v:path/>
              <v:fill focussize="0,0"/>
              <v:stroke/>
              <v:imagedata o:title=""/>
              <o:lock v:ext="edit" grouping="f" rotation="f" text="f" aspectratio="f"/>
            </v:shape>
            <v:group id="_x0000_s2055" o:spid="_x0000_s2055" o:spt="203" style="position:absolute;left:378;top:1142;height:231;width:231;rotation:-1310720f;" coordsize="303,303">
              <o:lock v:ext="edit" grouping="f" rotation="f" text="f" aspectratio="f"/>
              <v:group id="_x0000_s2056" o:spid="_x0000_s2056" o:spt="203" style="position:absolute;left:90;top:0;height:303;width:123;" coordsize="103,303">
                <o:lock v:ext="edit" grouping="f" rotation="f" text="f" aspectratio="f"/>
                <v:shape id="_x0000_s2057" o:spid="_x0000_s2057" o:spt="5" type="#_x0000_t5" style="position:absolute;left:0;top:160;height:143;width:103;" coordsize="21600,21600">
                  <v:path/>
                  <v:fill focussize="0,0"/>
                  <v:stroke/>
                  <v:imagedata o:title=""/>
                  <o:lock v:ext="edit" grouping="f" rotation="f" text="f" aspectratio="f"/>
                </v:shape>
                <v:shape id="_x0000_s2058" o:spid="_x0000_s2058" o:spt="5" type="#_x0000_t5" style="position:absolute;left:0;top:0;flip:y;height:143;width:103;" coordsize="21600,21600">
                  <v:path/>
                  <v:fill focussize="0,0"/>
                  <v:stroke/>
                  <v:imagedata o:title=""/>
                  <o:lock v:ext="edit" grouping="f" rotation="f" text="f" aspectratio="f"/>
                </v:shape>
              </v:group>
              <v:group id="_x0000_s2059" o:spid="_x0000_s2059" o:spt="203" style="position:absolute;left:90;top:-12;height:303;width:123;rotation:5898240f;" coordsize="103,303">
                <o:lock v:ext="edit" grouping="f" rotation="f" text="f" aspectratio="f"/>
                <v:shape id="_x0000_s2060" o:spid="_x0000_s2060" o:spt="5" type="#_x0000_t5" style="position:absolute;left:0;top:160;height:143;width:103;" coordsize="21600,21600">
                  <v:path/>
                  <v:fill focussize="0,0"/>
                  <v:stroke/>
                  <v:imagedata o:title=""/>
                  <o:lock v:ext="edit" grouping="f" rotation="f" text="f" aspectratio="f"/>
                </v:shape>
                <v:shape id="_x0000_s2061" o:spid="_x0000_s2061" o:spt="5" type="#_x0000_t5" style="position:absolute;left:0;top:0;flip:y;height:143;width:103;" coordsize="21600,21600">
                  <v:path/>
                  <v:fill focussize="0,0"/>
                  <v:stroke/>
                  <v:imagedata o:title=""/>
                  <o:lock v:ext="edit" grouping="f" rotation="f" text="f" aspectratio="f"/>
                </v:shape>
              </v:group>
            </v:group>
            <v:shape id="未知" o:spid="_x0000_s2062" style="position:absolute;left:43;top:541;height:467;width:271;" filled="f" coordsize="271,467" path="m0,0hal258,241hal271,467hae">
              <v:path arrowok="t"/>
              <v:fill on="f" o:opacity2="65536f" focussize="0,0"/>
              <v:stroke/>
              <v:imagedata o:title=""/>
              <o:lock v:ext="edit" grouping="f" rotation="f" text="f" aspectratio="f"/>
            </v:shape>
            <v:shape id="_x0000_s2063" o:spid="_x0000_s2063" o:spt="19" type="#_x0000_t19" style="position:absolute;left:161;top:994;height:252;width:287;" filled="f" coordsize="21600,19091" adj="-11773397,-7725980,21600,19091">
              <v:path arrowok="t" o:connectlocs="0,18958;11496,0;21600,19091"/>
              <v:fill on="f" focussize="0,0"/>
              <v:stroke/>
              <v:imagedata o:title=""/>
              <o:lock v:ext="edit" grouping="f" rotation="f" text="f" aspectratio="f"/>
            </v:shape>
            <v:line id="_x0000_s2064" o:spid="_x0000_s2064" o:spt="20" style="position:absolute;left:30;top:1238;height:0;width:143;" filled="f" coordsize="21600,21600">
              <v:path arrowok="t"/>
              <v:fill on="f" focussize="0,0"/>
              <v:stroke/>
              <v:imagedata o:title=""/>
              <o:lock v:ext="edit" grouping="f" rotation="f" text="f" aspectratio="f"/>
            </v:line>
            <v:line id="_x0000_s2065" o:spid="_x0000_s2065" o:spt="20" style="position:absolute;left:29;top:1303;height:0;width:183;" filled="f" coordsize="21600,21600">
              <v:path arrowok="t"/>
              <v:fill on="f" focussize="0,0"/>
              <v:stroke/>
              <v:imagedata o:title=""/>
              <o:lock v:ext="edit" grouping="f" rotation="f" text="f" aspectratio="f"/>
            </v:line>
            <v:shape id="未知" o:spid="_x0000_s2066" style="position:absolute;left:0;top:606;height:351;width:242;" filled="f" coordsize="242,351" path="m43,0hal242,171hal242,351hal0,339hae">
              <v:path arrowok="t"/>
              <v:fill on="f" o:opacity2="65536f" focussize="0,0"/>
              <v:stroke/>
              <v:imagedata o:title=""/>
              <o:lock v:ext="edit" grouping="f" rotation="f" text="f" aspectratio="f"/>
            </v:shape>
            <v:shape id="未知" o:spid="_x0000_s2067" style="position:absolute;left:1086;top:983;height:190;width:130;rotation:23003136f;" fillcolor="#C0C0C0" filled="t" coordsize="412,606" path="m206,0hal0,606hal206,606hal412,0hal206,0haxe">
              <v:path arrowok="t"/>
              <v:fill on="t" focussize="0,0"/>
              <v:stroke/>
              <v:imagedata o:title=""/>
              <o:lock v:ext="edit" grouping="f" rotation="f" text="f" aspectratio="f"/>
            </v:shape>
            <v:shape id="未知" o:spid="_x0000_s2068" style="position:absolute;left:481;top:165;height:659;width:563;" filled="f" stroked="t" coordsize="547,640" path="m0,640hal412,34hal547,0hae">
              <v:path arrowok="t"/>
              <v:fill on="f" o:opacity2="65536f" focussize="0,0"/>
              <v:stroke weight="1pt"/>
              <v:imagedata o:title=""/>
              <o:lock v:ext="edit" grouping="f" rotation="f" text="f" aspectratio="f"/>
            </v:shape>
            <v:group id="_x0000_s2069" o:spid="_x0000_s2069" o:spt="203" style="position:absolute;left:708;top:434;height:417;width:100;rotation:655360f;" coordsize="277,1162">
              <o:lock v:ext="edit" grouping="f" rotation="f" text="f" aspectratio="f"/>
              <v:shape id="未知" o:spid="_x0000_s2070" style="position:absolute;left:65;top:264;height:606;width:206;" filled="f" stroked="t" coordsize="206,606" path="m0,606hal0,0hal206,0hal206,606hae">
                <v:path arrowok="t"/>
                <v:fill on="f" o:opacity2="65536f" focussize="0,0"/>
                <v:stroke weight="1pt"/>
                <v:imagedata o:title=""/>
                <o:lock v:ext="edit" grouping="f" rotation="f" text="f" aspectratio="f"/>
              </v:shape>
              <v:rect id="_x0000_s2071" o:spid="_x0000_s2071" o:spt="1" style="position:absolute;left:65;top:697;height:85;width:203;" fillcolor="#C0C0C0" filled="t" coordsize="21600,21600">
                <v:path/>
                <v:fill on="t" focussize="0,0"/>
                <v:stroke/>
                <v:imagedata o:title=""/>
                <o:lock v:ext="edit" grouping="f" rotation="f" text="f" aspectratio="f"/>
              </v:rect>
              <v:shape id="_x0000_s2072" o:spid="_x0000_s2072" o:spt="8" type="#_x0000_t8" style="position:absolute;left:65;top:775;flip:y;height:141;width:212;" coordsize="21600,21600" adj="3635">
                <v:path/>
                <v:fill focussize="0,0"/>
                <v:stroke/>
                <v:imagedata o:title=""/>
                <o:lock v:ext="edit" grouping="f" rotation="f" text="f" aspectratio="f"/>
              </v:shape>
              <v:line id="_x0000_s2073" o:spid="_x0000_s2073" o:spt="20" style="position:absolute;left:168;top:779;height:383;width:0;" filled="f" stroked="t" coordsize="21600,21600">
                <v:path arrowok="t"/>
                <v:fill on="f" focussize="0,0"/>
                <v:stroke weight="1pt"/>
                <v:imagedata o:title=""/>
                <o:lock v:ext="edit" grouping="f" rotation="f" text="f" aspectratio="f"/>
              </v:line>
              <v:line id="_x0000_s2074" o:spid="_x0000_s2074" o:spt="20" style="position:absolute;left:0;top:0;height:260;width:177;" filled="f" stroked="t" coordsize="21600,21600">
                <v:path arrowok="t"/>
                <v:fill on="f" focussize="0,0"/>
                <v:stroke weight="1pt"/>
                <v:imagedata o:title=""/>
                <o:lock v:ext="edit" grouping="f" rotation="f" text="f" aspectratio="f"/>
              </v:line>
            </v:group>
            <v:shape id="未知" o:spid="_x0000_s2075" style="position:absolute;left:866;top:261;height:90;width:653;" filled="f" coordsize="1236,303" path="m0,0hal412,303hal1236,303hae">
              <v:path arrowok="t"/>
              <v:fill on="f" o:opacity2="65536f" focussize="0,0"/>
              <v:stroke/>
              <v:imagedata o:title=""/>
              <o:lock v:ext="edit" grouping="f" rotation="f" text="f" aspectratio="f"/>
            </v:shape>
            <v:shape id="未知" o:spid="_x0000_s2076" style="position:absolute;left:790;top:475;flip:y;height:90;width:713;" filled="f" coordsize="1236,303" path="m0,0hal412,303hal1236,303hae">
              <v:path arrowok="t"/>
              <v:fill on="f" o:opacity2="65536f" focussize="0,0"/>
              <v:stroke/>
              <v:imagedata o:title=""/>
              <o:lock v:ext="edit" grouping="f" rotation="f" text="f" aspectratio="f"/>
            </v:shape>
            <v:shape id="未知" o:spid="_x0000_s2077" style="position:absolute;left:840;top:637;height:10;width:673;" filled="f" coordsize="1236,303" path="m0,0hal412,303hal1236,303hae">
              <v:path arrowok="t"/>
              <v:fill on="f" o:opacity2="65536f" focussize="0,0"/>
              <v:stroke/>
              <v:imagedata o:title=""/>
              <o:lock v:ext="edit" grouping="f" rotation="f" text="f" aspectratio="f"/>
            </v:shape>
            <v:shape id="未知" o:spid="_x0000_s2078" style="position:absolute;left:789;top:753;height:30;width:713;" filled="f" coordsize="1236,303" path="m0,0hal412,303hal1236,303hae">
              <v:path arrowok="t"/>
              <v:fill on="f" o:opacity2="65536f" focussize="0,0"/>
              <v:stroke/>
              <v:imagedata o:title=""/>
              <o:lock v:ext="edit" grouping="f" rotation="f" text="f" aspectratio="f"/>
            </v:shape>
            <v:shape id="_x0000_s2079" o:spid="_x0000_s2079" o:spt="202" type="#_x0000_t202" style="position:absolute;left:1009;top:0;height:451;width:679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>
                <w:txbxContent>
                  <w:p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箱盖</w:t>
                    </w:r>
                  </w:p>
                </w:txbxContent>
              </v:textbox>
            </v:shape>
            <v:shape id="_x0000_s2080" o:spid="_x0000_s2080" o:spt="202" type="#_x0000_t202" style="position:absolute;left:1407;top:225;height:451;width:679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>
                <w:txbxContent>
                  <w:p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气体</w:t>
                    </w:r>
                  </w:p>
                </w:txbxContent>
              </v:textbox>
            </v:shape>
            <v:shape id="_x0000_s2081" o:spid="_x0000_s2081" o:spt="202" type="#_x0000_t202" style="position:absolute;left:1407;top:413;height:451;width:679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>
                <w:txbxContent>
                  <w:p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汽缸</w:t>
                    </w:r>
                  </w:p>
                </w:txbxContent>
              </v:textbox>
            </v:shape>
            <v:shape id="_x0000_s2082" o:spid="_x0000_s2082" o:spt="202" type="#_x0000_t202" style="position:absolute;left:1394;top:601;height:451;width:679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>
                <w:txbxContent>
                  <w:p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活塞</w:t>
                    </w:r>
                  </w:p>
                </w:txbxContent>
              </v:textbox>
            </v:shape>
            <w10:wrap type="square"/>
          </v:group>
        </w:pict>
      </w:r>
      <w:r>
        <w:t>15．某汽车后备箱内安装有撑起箱盖的装置，它主要由汽缸和活塞组成。开箱时，密闭于汽缸内的压缩气体膨胀，将箱盖顶起，如图所示。在此过程中，若缸内气体与外界无热交换，忽略气体分子间相互作用，则缸内气体</w:t>
      </w:r>
    </w:p>
    <w:p>
      <w:pPr>
        <w:ind w:firstLine="420" w:firstLineChars="200"/>
      </w:pPr>
      <w:r>
        <w:t xml:space="preserve">A．对外做正功，分子的平均动能减小   </w:t>
      </w:r>
    </w:p>
    <w:p>
      <w:pPr>
        <w:ind w:firstLine="420" w:firstLineChars="200"/>
      </w:pPr>
      <w:r>
        <w:t>B．对外做正功，内能增大</w:t>
      </w:r>
    </w:p>
    <w:p>
      <w:pPr>
        <w:ind w:firstLine="420" w:firstLineChars="200"/>
      </w:pPr>
      <w:r>
        <w:t xml:space="preserve">C．对外做负功，分子的平均动能增大   </w:t>
      </w:r>
    </w:p>
    <w:p>
      <w:pPr>
        <w:ind w:firstLine="420" w:firstLineChars="200"/>
      </w:pPr>
      <w:r>
        <w:t>D．对外做负功，内能减小</w:t>
      </w:r>
    </w:p>
    <w:p>
      <w:pPr>
        <w:tabs>
          <w:tab w:val="left" w:pos="0"/>
        </w:tabs>
        <w:jc w:val="left"/>
      </w:pPr>
      <w:r>
        <w:t>16．核电站核泄漏的污染物中含有碘131和铯137。碘131的半衰期约为8天，会释放β射线；铯137是铯133的同位素，半衰期约为30年，发生衰变期时会辐射γ射线。下列说法正确的是</w:t>
      </w:r>
    </w:p>
    <w:p>
      <w:pPr>
        <w:ind w:firstLine="420" w:firstLineChars="200"/>
      </w:pPr>
      <w:r>
        <w:t>A．碘131释放的β射线由氦核组成</w:t>
      </w:r>
    </w:p>
    <w:p>
      <w:pPr>
        <w:ind w:firstLine="420" w:firstLineChars="200"/>
      </w:pPr>
      <w:r>
        <w:t>B．铯137衰变时辐射出的γ光子能量小于可见光光子能量</w:t>
      </w:r>
    </w:p>
    <w:p>
      <w:pPr>
        <w:ind w:firstLine="420" w:firstLineChars="200"/>
      </w:pPr>
      <w:r>
        <w:t>C．与铯137相比，碘131衰变更慢</w:t>
      </w:r>
    </w:p>
    <w:p>
      <w:pPr>
        <w:ind w:firstLine="420" w:firstLineChars="200"/>
      </w:pPr>
      <w:r>
        <w:t>D．铯133和铯137含有相同的质子数</w:t>
      </w:r>
    </w:p>
    <w:p>
      <w:pPr>
        <w:tabs>
          <w:tab w:val="left" w:pos="0"/>
        </w:tabs>
        <w:ind w:left="420" w:hanging="420" w:hangingChars="200"/>
        <w:jc w:val="left"/>
      </w:pPr>
      <w:bookmarkStart w:id="0" w:name="_GoBack"/>
      <w: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4080510</wp:posOffset>
                </wp:positionH>
                <wp:positionV relativeFrom="paragraph">
                  <wp:posOffset>78105</wp:posOffset>
                </wp:positionV>
                <wp:extent cx="1864995" cy="820420"/>
                <wp:effectExtent l="0" t="0" r="0" b="17780"/>
                <wp:wrapSquare wrapText="bothSides"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4995" cy="820420"/>
                          <a:chOff x="0" y="0"/>
                          <a:chExt cx="2937" cy="1292"/>
                        </a:xfrm>
                      </wpg:grpSpPr>
                      <wpg:grpSp>
                        <wpg:cNvPr id="51" name="组合 51"/>
                        <wpg:cNvGrpSpPr/>
                        <wpg:grpSpPr>
                          <a:xfrm>
                            <a:off x="0" y="0"/>
                            <a:ext cx="2937" cy="1292"/>
                            <a:chOff x="0" y="0"/>
                            <a:chExt cx="2937" cy="1292"/>
                          </a:xfrm>
                        </wpg:grpSpPr>
                        <wps:wsp>
                          <wps:cNvPr id="43" name="直接连接符 43"/>
                          <wps:cNvSpPr/>
                          <wps:spPr>
                            <a:xfrm>
                              <a:off x="362" y="754"/>
                              <a:ext cx="2184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med"/>
                            </a:ln>
                          </wps:spPr>
                          <wps:bodyPr upright="1"/>
                        </wps:wsp>
                        <wps:wsp>
                          <wps:cNvPr id="44" name="直接连接符 44"/>
                          <wps:cNvSpPr/>
                          <wps:spPr>
                            <a:xfrm flipV="1">
                              <a:off x="362" y="200"/>
                              <a:ext cx="0" cy="1092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med"/>
                            </a:ln>
                          </wps:spPr>
                          <wps:bodyPr upright="1"/>
                        </wps:wsp>
                        <wps:wsp>
                          <wps:cNvPr id="45" name="任意多边形 45"/>
                          <wps:cNvSpPr/>
                          <wps:spPr>
                            <a:xfrm>
                              <a:off x="367" y="340"/>
                              <a:ext cx="1888" cy="8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1633" h="4000">
                                  <a:moveTo>
                                    <a:pt x="0" y="2000"/>
                                  </a:moveTo>
                                  <a:cubicBezTo>
                                    <a:pt x="66" y="1883"/>
                                    <a:pt x="133" y="1767"/>
                                    <a:pt x="200" y="1653"/>
                                  </a:cubicBezTo>
                                  <a:cubicBezTo>
                                    <a:pt x="267" y="1539"/>
                                    <a:pt x="333" y="1425"/>
                                    <a:pt x="400" y="1316"/>
                                  </a:cubicBezTo>
                                  <a:cubicBezTo>
                                    <a:pt x="467" y="1207"/>
                                    <a:pt x="533" y="1100"/>
                                    <a:pt x="600" y="1000"/>
                                  </a:cubicBezTo>
                                  <a:cubicBezTo>
                                    <a:pt x="667" y="900"/>
                                    <a:pt x="733" y="803"/>
                                    <a:pt x="800" y="714"/>
                                  </a:cubicBezTo>
                                  <a:cubicBezTo>
                                    <a:pt x="867" y="625"/>
                                    <a:pt x="933" y="542"/>
                                    <a:pt x="1000" y="468"/>
                                  </a:cubicBezTo>
                                  <a:cubicBezTo>
                                    <a:pt x="1067" y="394"/>
                                    <a:pt x="1133" y="326"/>
                                    <a:pt x="1200" y="268"/>
                                  </a:cubicBezTo>
                                  <a:cubicBezTo>
                                    <a:pt x="1267" y="210"/>
                                    <a:pt x="1333" y="161"/>
                                    <a:pt x="1400" y="121"/>
                                  </a:cubicBezTo>
                                  <a:cubicBezTo>
                                    <a:pt x="1467" y="81"/>
                                    <a:pt x="1533" y="50"/>
                                    <a:pt x="1600" y="30"/>
                                  </a:cubicBezTo>
                                  <a:cubicBezTo>
                                    <a:pt x="1667" y="10"/>
                                    <a:pt x="1733" y="0"/>
                                    <a:pt x="1800" y="0"/>
                                  </a:cubicBezTo>
                                  <a:cubicBezTo>
                                    <a:pt x="1867" y="0"/>
                                    <a:pt x="1933" y="10"/>
                                    <a:pt x="2000" y="30"/>
                                  </a:cubicBezTo>
                                  <a:cubicBezTo>
                                    <a:pt x="2067" y="50"/>
                                    <a:pt x="2133" y="81"/>
                                    <a:pt x="2200" y="121"/>
                                  </a:cubicBezTo>
                                  <a:cubicBezTo>
                                    <a:pt x="2267" y="161"/>
                                    <a:pt x="2333" y="210"/>
                                    <a:pt x="2400" y="268"/>
                                  </a:cubicBezTo>
                                  <a:cubicBezTo>
                                    <a:pt x="2467" y="326"/>
                                    <a:pt x="2533" y="394"/>
                                    <a:pt x="2600" y="468"/>
                                  </a:cubicBezTo>
                                  <a:cubicBezTo>
                                    <a:pt x="2667" y="542"/>
                                    <a:pt x="2733" y="625"/>
                                    <a:pt x="2800" y="714"/>
                                  </a:cubicBezTo>
                                  <a:cubicBezTo>
                                    <a:pt x="2867" y="803"/>
                                    <a:pt x="2933" y="900"/>
                                    <a:pt x="3000" y="1000"/>
                                  </a:cubicBezTo>
                                  <a:cubicBezTo>
                                    <a:pt x="3067" y="1100"/>
                                    <a:pt x="3133" y="1207"/>
                                    <a:pt x="3200" y="1316"/>
                                  </a:cubicBezTo>
                                  <a:cubicBezTo>
                                    <a:pt x="3267" y="1425"/>
                                    <a:pt x="3333" y="1539"/>
                                    <a:pt x="3400" y="1653"/>
                                  </a:cubicBezTo>
                                  <a:cubicBezTo>
                                    <a:pt x="3467" y="1767"/>
                                    <a:pt x="3533" y="1884"/>
                                    <a:pt x="3600" y="2000"/>
                                  </a:cubicBezTo>
                                  <a:cubicBezTo>
                                    <a:pt x="3667" y="2116"/>
                                    <a:pt x="3733" y="2233"/>
                                    <a:pt x="3800" y="2347"/>
                                  </a:cubicBezTo>
                                  <a:cubicBezTo>
                                    <a:pt x="3867" y="2461"/>
                                    <a:pt x="3933" y="2575"/>
                                    <a:pt x="4000" y="2684"/>
                                  </a:cubicBezTo>
                                  <a:cubicBezTo>
                                    <a:pt x="4067" y="2793"/>
                                    <a:pt x="4133" y="2900"/>
                                    <a:pt x="4200" y="3000"/>
                                  </a:cubicBezTo>
                                  <a:cubicBezTo>
                                    <a:pt x="4267" y="3100"/>
                                    <a:pt x="4333" y="3196"/>
                                    <a:pt x="4400" y="3285"/>
                                  </a:cubicBezTo>
                                  <a:cubicBezTo>
                                    <a:pt x="4467" y="3374"/>
                                    <a:pt x="4533" y="3458"/>
                                    <a:pt x="4600" y="3532"/>
                                  </a:cubicBezTo>
                                  <a:cubicBezTo>
                                    <a:pt x="4667" y="3606"/>
                                    <a:pt x="4733" y="3674"/>
                                    <a:pt x="4800" y="3732"/>
                                  </a:cubicBezTo>
                                  <a:cubicBezTo>
                                    <a:pt x="4867" y="3790"/>
                                    <a:pt x="4933" y="3839"/>
                                    <a:pt x="5000" y="3879"/>
                                  </a:cubicBezTo>
                                  <a:cubicBezTo>
                                    <a:pt x="5067" y="3919"/>
                                    <a:pt x="5133" y="3950"/>
                                    <a:pt x="5200" y="3970"/>
                                  </a:cubicBezTo>
                                  <a:cubicBezTo>
                                    <a:pt x="5267" y="3990"/>
                                    <a:pt x="5333" y="4000"/>
                                    <a:pt x="5400" y="4000"/>
                                  </a:cubicBezTo>
                                  <a:cubicBezTo>
                                    <a:pt x="5467" y="4000"/>
                                    <a:pt x="5533" y="3990"/>
                                    <a:pt x="5600" y="3970"/>
                                  </a:cubicBezTo>
                                  <a:cubicBezTo>
                                    <a:pt x="5667" y="3950"/>
                                    <a:pt x="5733" y="3919"/>
                                    <a:pt x="5800" y="3879"/>
                                  </a:cubicBezTo>
                                  <a:cubicBezTo>
                                    <a:pt x="5867" y="3839"/>
                                    <a:pt x="5933" y="3790"/>
                                    <a:pt x="6000" y="3732"/>
                                  </a:cubicBezTo>
                                  <a:cubicBezTo>
                                    <a:pt x="6067" y="3674"/>
                                    <a:pt x="6133" y="3606"/>
                                    <a:pt x="6200" y="3532"/>
                                  </a:cubicBezTo>
                                  <a:cubicBezTo>
                                    <a:pt x="6267" y="3458"/>
                                    <a:pt x="6333" y="3375"/>
                                    <a:pt x="6400" y="3286"/>
                                  </a:cubicBezTo>
                                  <a:cubicBezTo>
                                    <a:pt x="6467" y="3197"/>
                                    <a:pt x="6533" y="3100"/>
                                    <a:pt x="6600" y="3000"/>
                                  </a:cubicBezTo>
                                  <a:cubicBezTo>
                                    <a:pt x="6667" y="2900"/>
                                    <a:pt x="6733" y="2793"/>
                                    <a:pt x="6800" y="2684"/>
                                  </a:cubicBezTo>
                                  <a:cubicBezTo>
                                    <a:pt x="6867" y="2575"/>
                                    <a:pt x="6933" y="2462"/>
                                    <a:pt x="7000" y="2348"/>
                                  </a:cubicBezTo>
                                  <a:cubicBezTo>
                                    <a:pt x="7067" y="2234"/>
                                    <a:pt x="7133" y="2116"/>
                                    <a:pt x="7200" y="2000"/>
                                  </a:cubicBezTo>
                                  <a:cubicBezTo>
                                    <a:pt x="7267" y="1884"/>
                                    <a:pt x="7333" y="1767"/>
                                    <a:pt x="7400" y="1653"/>
                                  </a:cubicBezTo>
                                  <a:cubicBezTo>
                                    <a:pt x="7467" y="1539"/>
                                    <a:pt x="7533" y="1425"/>
                                    <a:pt x="7600" y="1316"/>
                                  </a:cubicBezTo>
                                  <a:cubicBezTo>
                                    <a:pt x="7667" y="1207"/>
                                    <a:pt x="7733" y="1100"/>
                                    <a:pt x="7800" y="1000"/>
                                  </a:cubicBezTo>
                                  <a:cubicBezTo>
                                    <a:pt x="7867" y="900"/>
                                    <a:pt x="7933" y="804"/>
                                    <a:pt x="8000" y="715"/>
                                  </a:cubicBezTo>
                                  <a:cubicBezTo>
                                    <a:pt x="8067" y="626"/>
                                    <a:pt x="8133" y="542"/>
                                    <a:pt x="8200" y="468"/>
                                  </a:cubicBezTo>
                                  <a:cubicBezTo>
                                    <a:pt x="8267" y="394"/>
                                    <a:pt x="8333" y="326"/>
                                    <a:pt x="8400" y="268"/>
                                  </a:cubicBezTo>
                                  <a:cubicBezTo>
                                    <a:pt x="8467" y="210"/>
                                    <a:pt x="8533" y="161"/>
                                    <a:pt x="8600" y="121"/>
                                  </a:cubicBezTo>
                                  <a:cubicBezTo>
                                    <a:pt x="8667" y="81"/>
                                    <a:pt x="8733" y="50"/>
                                    <a:pt x="8800" y="30"/>
                                  </a:cubicBezTo>
                                  <a:cubicBezTo>
                                    <a:pt x="8867" y="10"/>
                                    <a:pt x="8933" y="0"/>
                                    <a:pt x="9000" y="0"/>
                                  </a:cubicBezTo>
                                  <a:cubicBezTo>
                                    <a:pt x="9067" y="0"/>
                                    <a:pt x="9133" y="10"/>
                                    <a:pt x="9200" y="30"/>
                                  </a:cubicBezTo>
                                  <a:cubicBezTo>
                                    <a:pt x="9267" y="50"/>
                                    <a:pt x="9333" y="80"/>
                                    <a:pt x="9400" y="120"/>
                                  </a:cubicBezTo>
                                  <a:cubicBezTo>
                                    <a:pt x="9467" y="160"/>
                                    <a:pt x="9533" y="210"/>
                                    <a:pt x="9600" y="268"/>
                                  </a:cubicBezTo>
                                  <a:cubicBezTo>
                                    <a:pt x="9667" y="326"/>
                                    <a:pt x="9733" y="394"/>
                                    <a:pt x="9800" y="468"/>
                                  </a:cubicBezTo>
                                  <a:cubicBezTo>
                                    <a:pt x="9867" y="542"/>
                                    <a:pt x="9933" y="625"/>
                                    <a:pt x="10000" y="714"/>
                                  </a:cubicBezTo>
                                  <a:cubicBezTo>
                                    <a:pt x="10067" y="803"/>
                                    <a:pt x="10133" y="900"/>
                                    <a:pt x="10200" y="1000"/>
                                  </a:cubicBezTo>
                                  <a:cubicBezTo>
                                    <a:pt x="10267" y="1100"/>
                                    <a:pt x="10333" y="1206"/>
                                    <a:pt x="10400" y="1315"/>
                                  </a:cubicBezTo>
                                  <a:cubicBezTo>
                                    <a:pt x="10467" y="1424"/>
                                    <a:pt x="10533" y="1538"/>
                                    <a:pt x="10600" y="1652"/>
                                  </a:cubicBezTo>
                                  <a:cubicBezTo>
                                    <a:pt x="10667" y="1766"/>
                                    <a:pt x="10733" y="1883"/>
                                    <a:pt x="10800" y="1999"/>
                                  </a:cubicBezTo>
                                  <a:cubicBezTo>
                                    <a:pt x="10867" y="2115"/>
                                    <a:pt x="10933" y="2233"/>
                                    <a:pt x="11000" y="2347"/>
                                  </a:cubicBezTo>
                                  <a:cubicBezTo>
                                    <a:pt x="11067" y="2461"/>
                                    <a:pt x="11133" y="2574"/>
                                    <a:pt x="11200" y="2683"/>
                                  </a:cubicBezTo>
                                  <a:cubicBezTo>
                                    <a:pt x="11267" y="2792"/>
                                    <a:pt x="11333" y="2899"/>
                                    <a:pt x="11400" y="2999"/>
                                  </a:cubicBezTo>
                                  <a:cubicBezTo>
                                    <a:pt x="11467" y="3099"/>
                                    <a:pt x="11533" y="3196"/>
                                    <a:pt x="11600" y="3285"/>
                                  </a:cubicBezTo>
                                  <a:cubicBezTo>
                                    <a:pt x="11667" y="3374"/>
                                    <a:pt x="11733" y="3458"/>
                                    <a:pt x="11800" y="3532"/>
                                  </a:cubicBezTo>
                                  <a:cubicBezTo>
                                    <a:pt x="11867" y="3606"/>
                                    <a:pt x="11933" y="3674"/>
                                    <a:pt x="12000" y="3732"/>
                                  </a:cubicBezTo>
                                  <a:cubicBezTo>
                                    <a:pt x="12067" y="3790"/>
                                    <a:pt x="12133" y="3839"/>
                                    <a:pt x="12200" y="3879"/>
                                  </a:cubicBezTo>
                                  <a:cubicBezTo>
                                    <a:pt x="12267" y="3919"/>
                                    <a:pt x="12333" y="3950"/>
                                    <a:pt x="12400" y="3970"/>
                                  </a:cubicBezTo>
                                  <a:cubicBezTo>
                                    <a:pt x="12467" y="3990"/>
                                    <a:pt x="12533" y="4000"/>
                                    <a:pt x="12600" y="4000"/>
                                  </a:cubicBezTo>
                                  <a:cubicBezTo>
                                    <a:pt x="12667" y="4000"/>
                                    <a:pt x="12733" y="3990"/>
                                    <a:pt x="12800" y="3970"/>
                                  </a:cubicBezTo>
                                  <a:cubicBezTo>
                                    <a:pt x="12867" y="3950"/>
                                    <a:pt x="12933" y="3920"/>
                                    <a:pt x="13000" y="3880"/>
                                  </a:cubicBezTo>
                                  <a:cubicBezTo>
                                    <a:pt x="13067" y="3840"/>
                                    <a:pt x="13133" y="3790"/>
                                    <a:pt x="13200" y="3732"/>
                                  </a:cubicBezTo>
                                  <a:cubicBezTo>
                                    <a:pt x="13267" y="3674"/>
                                    <a:pt x="13333" y="3607"/>
                                    <a:pt x="13400" y="3533"/>
                                  </a:cubicBezTo>
                                  <a:cubicBezTo>
                                    <a:pt x="13467" y="3459"/>
                                    <a:pt x="13533" y="3375"/>
                                    <a:pt x="13600" y="3286"/>
                                  </a:cubicBezTo>
                                  <a:cubicBezTo>
                                    <a:pt x="13667" y="3197"/>
                                    <a:pt x="13733" y="3101"/>
                                    <a:pt x="13800" y="3001"/>
                                  </a:cubicBezTo>
                                  <a:cubicBezTo>
                                    <a:pt x="13867" y="2901"/>
                                    <a:pt x="13933" y="2794"/>
                                    <a:pt x="14000" y="2685"/>
                                  </a:cubicBezTo>
                                  <a:cubicBezTo>
                                    <a:pt x="14067" y="2576"/>
                                    <a:pt x="14133" y="2462"/>
                                    <a:pt x="14200" y="2348"/>
                                  </a:cubicBezTo>
                                  <a:cubicBezTo>
                                    <a:pt x="14267" y="2234"/>
                                    <a:pt x="14333" y="2117"/>
                                    <a:pt x="14400" y="2001"/>
                                  </a:cubicBezTo>
                                  <a:cubicBezTo>
                                    <a:pt x="14467" y="1885"/>
                                    <a:pt x="14533" y="1767"/>
                                    <a:pt x="14600" y="1653"/>
                                  </a:cubicBezTo>
                                  <a:cubicBezTo>
                                    <a:pt x="14667" y="1539"/>
                                    <a:pt x="14733" y="1426"/>
                                    <a:pt x="14800" y="1317"/>
                                  </a:cubicBezTo>
                                  <a:cubicBezTo>
                                    <a:pt x="14867" y="1208"/>
                                    <a:pt x="14933" y="1101"/>
                                    <a:pt x="15000" y="1001"/>
                                  </a:cubicBezTo>
                                  <a:cubicBezTo>
                                    <a:pt x="15067" y="901"/>
                                    <a:pt x="15133" y="804"/>
                                    <a:pt x="15200" y="715"/>
                                  </a:cubicBezTo>
                                  <a:cubicBezTo>
                                    <a:pt x="15267" y="626"/>
                                    <a:pt x="15333" y="542"/>
                                    <a:pt x="15400" y="468"/>
                                  </a:cubicBezTo>
                                  <a:cubicBezTo>
                                    <a:pt x="15467" y="394"/>
                                    <a:pt x="15533" y="326"/>
                                    <a:pt x="15600" y="268"/>
                                  </a:cubicBezTo>
                                  <a:cubicBezTo>
                                    <a:pt x="15667" y="210"/>
                                    <a:pt x="15733" y="161"/>
                                    <a:pt x="15800" y="121"/>
                                  </a:cubicBezTo>
                                  <a:cubicBezTo>
                                    <a:pt x="15867" y="81"/>
                                    <a:pt x="15933" y="51"/>
                                    <a:pt x="16000" y="31"/>
                                  </a:cubicBezTo>
                                  <a:cubicBezTo>
                                    <a:pt x="16067" y="11"/>
                                    <a:pt x="16133" y="0"/>
                                    <a:pt x="16200" y="0"/>
                                  </a:cubicBezTo>
                                  <a:cubicBezTo>
                                    <a:pt x="16267" y="0"/>
                                    <a:pt x="16333" y="10"/>
                                    <a:pt x="16400" y="30"/>
                                  </a:cubicBezTo>
                                  <a:cubicBezTo>
                                    <a:pt x="16467" y="50"/>
                                    <a:pt x="16533" y="80"/>
                                    <a:pt x="16600" y="120"/>
                                  </a:cubicBezTo>
                                  <a:cubicBezTo>
                                    <a:pt x="16667" y="160"/>
                                    <a:pt x="16733" y="210"/>
                                    <a:pt x="16800" y="268"/>
                                  </a:cubicBezTo>
                                  <a:cubicBezTo>
                                    <a:pt x="16867" y="326"/>
                                    <a:pt x="16933" y="393"/>
                                    <a:pt x="17000" y="467"/>
                                  </a:cubicBezTo>
                                  <a:cubicBezTo>
                                    <a:pt x="17067" y="541"/>
                                    <a:pt x="17133" y="625"/>
                                    <a:pt x="17200" y="714"/>
                                  </a:cubicBezTo>
                                  <a:cubicBezTo>
                                    <a:pt x="17267" y="803"/>
                                    <a:pt x="17333" y="899"/>
                                    <a:pt x="17400" y="999"/>
                                  </a:cubicBezTo>
                                  <a:cubicBezTo>
                                    <a:pt x="17467" y="1099"/>
                                    <a:pt x="17533" y="1206"/>
                                    <a:pt x="17600" y="1315"/>
                                  </a:cubicBezTo>
                                  <a:cubicBezTo>
                                    <a:pt x="17667" y="1424"/>
                                    <a:pt x="17733" y="1538"/>
                                    <a:pt x="17800" y="1652"/>
                                  </a:cubicBezTo>
                                  <a:cubicBezTo>
                                    <a:pt x="17867" y="1766"/>
                                    <a:pt x="17933" y="1883"/>
                                    <a:pt x="18000" y="1999"/>
                                  </a:cubicBezTo>
                                  <a:cubicBezTo>
                                    <a:pt x="18067" y="2115"/>
                                    <a:pt x="18133" y="2232"/>
                                    <a:pt x="18200" y="2346"/>
                                  </a:cubicBezTo>
                                  <a:cubicBezTo>
                                    <a:pt x="18267" y="2460"/>
                                    <a:pt x="18333" y="2574"/>
                                    <a:pt x="18400" y="2683"/>
                                  </a:cubicBezTo>
                                  <a:cubicBezTo>
                                    <a:pt x="18467" y="2792"/>
                                    <a:pt x="18533" y="2899"/>
                                    <a:pt x="18600" y="2999"/>
                                  </a:cubicBezTo>
                                  <a:cubicBezTo>
                                    <a:pt x="18667" y="3099"/>
                                    <a:pt x="18733" y="3196"/>
                                    <a:pt x="18800" y="3285"/>
                                  </a:cubicBezTo>
                                  <a:cubicBezTo>
                                    <a:pt x="18867" y="3374"/>
                                    <a:pt x="18933" y="3456"/>
                                    <a:pt x="19000" y="3531"/>
                                  </a:cubicBezTo>
                                  <a:cubicBezTo>
                                    <a:pt x="19067" y="3606"/>
                                    <a:pt x="19133" y="3674"/>
                                    <a:pt x="19200" y="3732"/>
                                  </a:cubicBezTo>
                                  <a:cubicBezTo>
                                    <a:pt x="19267" y="3790"/>
                                    <a:pt x="19333" y="3839"/>
                                    <a:pt x="19400" y="3879"/>
                                  </a:cubicBezTo>
                                  <a:cubicBezTo>
                                    <a:pt x="19467" y="3919"/>
                                    <a:pt x="19533" y="3949"/>
                                    <a:pt x="19600" y="3969"/>
                                  </a:cubicBezTo>
                                  <a:cubicBezTo>
                                    <a:pt x="19667" y="3989"/>
                                    <a:pt x="19733" y="4000"/>
                                    <a:pt x="19800" y="4000"/>
                                  </a:cubicBezTo>
                                  <a:cubicBezTo>
                                    <a:pt x="19867" y="4000"/>
                                    <a:pt x="19933" y="3990"/>
                                    <a:pt x="20000" y="3970"/>
                                  </a:cubicBezTo>
                                  <a:cubicBezTo>
                                    <a:pt x="20067" y="3950"/>
                                    <a:pt x="20133" y="3920"/>
                                    <a:pt x="20200" y="3880"/>
                                  </a:cubicBezTo>
                                  <a:cubicBezTo>
                                    <a:pt x="20267" y="3840"/>
                                    <a:pt x="20333" y="3791"/>
                                    <a:pt x="20400" y="3733"/>
                                  </a:cubicBezTo>
                                  <a:cubicBezTo>
                                    <a:pt x="20467" y="3675"/>
                                    <a:pt x="20533" y="3608"/>
                                    <a:pt x="20600" y="3533"/>
                                  </a:cubicBezTo>
                                  <a:cubicBezTo>
                                    <a:pt x="20667" y="3458"/>
                                    <a:pt x="20733" y="3375"/>
                                    <a:pt x="20800" y="3286"/>
                                  </a:cubicBezTo>
                                  <a:cubicBezTo>
                                    <a:pt x="20867" y="3197"/>
                                    <a:pt x="20933" y="3101"/>
                                    <a:pt x="21000" y="3001"/>
                                  </a:cubicBezTo>
                                  <a:cubicBezTo>
                                    <a:pt x="21067" y="2901"/>
                                    <a:pt x="21133" y="2794"/>
                                    <a:pt x="21200" y="2685"/>
                                  </a:cubicBezTo>
                                  <a:cubicBezTo>
                                    <a:pt x="21267" y="2576"/>
                                    <a:pt x="21333" y="2462"/>
                                    <a:pt x="21400" y="2348"/>
                                  </a:cubicBezTo>
                                  <a:cubicBezTo>
                                    <a:pt x="21467" y="2234"/>
                                    <a:pt x="21567" y="2059"/>
                                    <a:pt x="21600" y="2001"/>
                                  </a:cubicBezTo>
                                  <a:cubicBezTo>
                                    <a:pt x="21633" y="1943"/>
                                    <a:pt x="21616" y="1972"/>
                                    <a:pt x="21600" y="2001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46" name="直接连接符 46"/>
                          <wps:cNvSpPr/>
                          <wps:spPr>
                            <a:xfrm>
                              <a:off x="1089" y="451"/>
                              <a:ext cx="0" cy="303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47" name="文本框 47"/>
                          <wps:cNvSpPr txBox="1"/>
                          <wps:spPr>
                            <a:xfrm>
                              <a:off x="293" y="0"/>
                              <a:ext cx="540" cy="45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48" name="文本框 48"/>
                          <wps:cNvSpPr txBox="1"/>
                          <wps:spPr>
                            <a:xfrm>
                              <a:off x="2397" y="502"/>
                              <a:ext cx="540" cy="45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49" name="文本框 49"/>
                          <wps:cNvSpPr txBox="1"/>
                          <wps:spPr>
                            <a:xfrm>
                              <a:off x="0" y="529"/>
                              <a:ext cx="540" cy="45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50" name="文本框 50"/>
                          <wps:cNvSpPr txBox="1"/>
                          <wps:spPr>
                            <a:xfrm>
                              <a:off x="861" y="594"/>
                              <a:ext cx="540" cy="45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  <w:t>x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52" name="文本框 52"/>
                        <wps:cNvSpPr txBox="1"/>
                        <wps:spPr>
                          <a:xfrm>
                            <a:off x="2092" y="416"/>
                            <a:ext cx="459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L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1.3pt;margin-top:6.15pt;height:64.6pt;width:146.85pt;mso-wrap-distance-bottom:0pt;mso-wrap-distance-left:9pt;mso-wrap-distance-right:9pt;mso-wrap-distance-top:0pt;z-index:251687936;mso-width-relative:page;mso-height-relative:page;" coordsize="2937,1292" o:gfxdata="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">
                <o:lock v:ext="edit" grouping="f" rotation="f" text="f" aspectratio="f"/>
                <v:group id="_x0000_s1026" o:spid="_x0000_s1026" o:spt="203" style="position:absolute;left:0;top:0;height:1292;width:2937;" coordsize="2937,1292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<o:lock v:ext="edit" grouping="f" rotation="f" text="f" aspectratio="f"/>
                  <v:line id="_x0000_s1026" o:spid="_x0000_s1026" o:spt="20" style="position:absolute;left:362;top:754;height:0;width:2184;" filled="f" stroked="t" coordsize="21600,21600" o:gfxdata="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vyITK&#10;wAAAANsAAAAPAAAAAAAAAAEAIAAAACIAAABkcnMvZG93bnJldi54bWxQSwECFAAUAAAACACHTuJA&#10;My8FnjsAAAA5AAAAEAAAAAAAAAABACAAAAAPAQAAZHJzL3NoYXBleG1sLnhtbFBLBQYAAAAABgAG&#10;AFsBAAC5AwAAAAA=&#10;">
                    <v:fill on="f" focussize="0,0"/>
                    <v:stroke color="#000000" joinstyle="round" endarrow="block" endarrowwidth="narrow"/>
                    <v:imagedata o:title=""/>
                    <o:lock v:ext="edit" aspectratio="f"/>
                  </v:line>
                  <v:line id="_x0000_s1026" o:spid="_x0000_s1026" o:spt="20" style="position:absolute;left:362;top:200;flip:y;height:1092;width:0;" filled="f" stroked="t" coordsize="21600,21600" o:gfxdata="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q5YLe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 endarrow="block" endarrowwidth="narrow"/>
                    <v:imagedata o:title=""/>
                    <o:lock v:ext="edit" aspectratio="f"/>
                  </v:line>
                  <v:shape id="_x0000_s1026" o:spid="_x0000_s1026" o:spt="100" style="position:absolute;left:367;top:340;height:850;width:1888;" filled="f" stroked="t" coordsize="21633,4000" o:gfxdata="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op+d+8AAAA&#10;2wAAAA8AAAAAAAAAAQAgAAAAIgAAAGRycy9kb3ducmV2LnhtbFBLAQIUABQAAAAIAIdO4kAzLwWe&#10;OwAAADkAAAAQAAAAAAAAAAEAIAAAAAsBAABkcnMvc2hhcGV4bWwueG1sUEsFBgAAAAAGAAYAWwEA&#10;ALUDAAAAAA==&#10;" path="m0,2000c66,1883,133,1767,200,1653c267,1539,333,1425,400,1316c467,1207,533,1100,600,1000c667,900,733,803,800,714c867,625,933,542,1000,468c1067,394,1133,326,1200,268c1267,210,1333,161,1400,121c1467,81,1533,50,1600,30c1667,10,1733,0,1800,0c1867,0,1933,10,2000,30c2067,50,2133,81,2200,121c2267,161,2333,210,2400,268c2467,326,2533,394,2600,468c2667,542,2733,625,2800,714c2867,803,2933,900,3000,1000c3067,1100,3133,1207,3200,1316c3267,1425,3333,1539,3400,1653c3467,1767,3533,1884,3600,2000c3667,2116,3733,2233,3800,2347c3867,2461,3933,2575,4000,2684c4067,2793,4133,2900,4200,3000c4267,3100,4333,3196,4400,3285c4467,3374,4533,3458,4600,3532c4667,3606,4733,3674,4800,3732c4867,3790,4933,3839,5000,3879c5067,3919,5133,3950,5200,3970c5267,3990,5333,4000,5400,4000c5467,4000,5533,3990,5600,3970c5667,3950,5733,3919,5800,3879c5867,3839,5933,3790,6000,3732c6067,3674,6133,3606,6200,3532c6267,3458,6333,3375,6400,3286c6467,3197,6533,3100,6600,3000c6667,2900,6733,2793,6800,2684c6867,2575,6933,2462,7000,2348c7067,2234,7133,2116,7200,2000c7267,1884,7333,1767,7400,1653c7467,1539,7533,1425,7600,1316c7667,1207,7733,1100,7800,1000c7867,900,7933,804,8000,715c8067,626,8133,542,8200,468c8267,394,8333,326,8400,268c8467,210,8533,161,8600,121c8667,81,8733,50,8800,30c8867,10,8933,0,9000,0c9067,0,9133,10,9200,30c9267,50,9333,80,9400,120c9467,160,9533,210,9600,268c9667,326,9733,394,9800,468c9867,542,9933,625,10000,714c10067,803,10133,900,10200,1000c10267,1100,10333,1206,10400,1315c10467,1424,10533,1538,10600,1652c10667,1766,10733,1883,10800,1999c10867,2115,10933,2233,11000,2347c11067,2461,11133,2574,11200,2683c11267,2792,11333,2899,11400,2999c11467,3099,11533,3196,11600,3285c11667,3374,11733,3458,11800,3532c11867,3606,11933,3674,12000,3732c12067,3790,12133,3839,12200,3879c12267,3919,12333,3950,12400,3970c12467,3990,12533,4000,12600,4000c12667,4000,12733,3990,12800,3970c12867,3950,12933,3920,13000,3880c13067,3840,13133,3790,13200,3732c13267,3674,13333,3607,13400,3533c13467,3459,13533,3375,13600,3286c13667,3197,13733,3101,13800,3001c13867,2901,13933,2794,14000,2685c14067,2576,14133,2462,14200,2348c14267,2234,14333,2117,14400,2001c14467,1885,14533,1767,14600,1653c14667,1539,14733,1426,14800,1317c14867,1208,14933,1101,15000,1001c15067,901,15133,804,15200,715c15267,626,15333,542,15400,468c15467,394,15533,326,15600,268c15667,210,15733,161,15800,121c15867,81,15933,51,16000,31c16067,11,16133,0,16200,0c16267,0,16333,10,16400,30c16467,50,16533,80,16600,120c16667,160,16733,210,16800,268c16867,326,16933,393,17000,467c17067,541,17133,625,17200,714c17267,803,17333,899,17400,999c17467,1099,17533,1206,17600,1315c17667,1424,17733,1538,17800,1652c17867,1766,17933,1883,18000,1999c18067,2115,18133,2232,18200,2346c18267,2460,18333,2574,18400,2683c18467,2792,18533,2899,18600,2999c18667,3099,18733,3196,18800,3285c18867,3374,18933,3456,19000,3531c19067,3606,19133,3674,19200,3732c19267,3790,19333,3839,19400,3879c19467,3919,19533,3949,19600,3969c19667,3989,19733,4000,19800,4000c19867,4000,19933,3990,20000,3970c20067,3950,20133,3920,20200,3880c20267,3840,20333,3791,20400,3733c20467,3675,20533,3608,20600,3533c20667,3458,20733,3375,20800,3286c20867,3197,20933,3101,21000,3001c21067,2901,21133,2794,21200,2685c21267,2576,21333,2462,21400,2348c21467,2234,21567,2059,21600,2001c21633,1943,21616,1972,21600,2001e">
                    <v:fill on="f" focussize="0,0"/>
                    <v:stroke color="#000000" joinstyle="round"/>
                    <v:imagedata o:title=""/>
                    <o:lock v:ext="edit" aspectratio="f"/>
                  </v:shape>
                  <v:line id="_x0000_s1026" o:spid="_x0000_s1026" o:spt="20" style="position:absolute;left:1089;top:451;height:303;width:0;" filled="f" stroked="t" coordsize="21600,21600" o:gfxdata="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ebKWa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 dashstyle="dash"/>
                    <v:imagedata o:title=""/>
                    <o:lock v:ext="edit" aspectratio="f"/>
                  </v:line>
                  <v:shape id="_x0000_s1026" o:spid="_x0000_s1026" o:spt="202" type="#_x0000_t202" style="position:absolute;left:293;top:0;height:451;width:540;" filled="f" stroked="f" coordsize="21600,21600" o:gfxdata="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/pMZ+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  <w:t>y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2397;top:502;height:451;width:540;" filled="f" stroked="f" coordsize="21600,21600" o:gfxdata="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nal7b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  <w:t>x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0;top:529;height:451;width:540;" filled="f" stroked="f" coordsize="21600,21600" o:gfxdata="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ToAd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  <w:t>O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861;top:594;height:451;width:540;" filled="f" stroked="f" coordsize="21600,21600" o:gfxdata="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V2T82twAAANsAAAAP&#10;AAAAAAAAAAEAIAAAACIAAABkcnMvZG93bnJldi54bWxQSwECFAAUAAAACACHTuJAMy8FnjsAAAA5&#10;AAAAEAAAAAAAAAABACAAAAAGAQAAZHJzL3NoYXBleG1sLnhtbFBLBQYAAAAABgAGAFsBAACwAwAA&#10;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sz w:val="18"/>
                              <w:szCs w:val="18"/>
                              <w:vertAlign w:val="subscript"/>
                            </w:rPr>
                          </w:pPr>
                          <w:r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  <w:t>x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2092;top:416;height:451;width:459;" filled="f" stroked="f" coordsize="21600,21600" o:gfxdata="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RwTa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L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bookmarkEnd w:id="0"/>
      <w:r>
        <w:t>17．介质中坐标原点</w:t>
      </w:r>
      <w:r>
        <w:rPr>
          <w:i/>
        </w:rPr>
        <w:t>O</w:t>
      </w:r>
      <w:r>
        <w:t>处的波源在</w:t>
      </w:r>
      <w:r>
        <w:rPr>
          <w:i/>
        </w:rPr>
        <w:t>t</w:t>
      </w:r>
      <w:r>
        <w:t>=0时刻开始振动，产生的简谐波沿</w:t>
      </w:r>
      <w:r>
        <w:rPr>
          <w:i/>
        </w:rPr>
        <w:t>x</w:t>
      </w:r>
      <w:r>
        <w:t>轴正向传播，</w:t>
      </w:r>
      <w:r>
        <w:rPr>
          <w:i/>
        </w:rPr>
        <w:t>t</w:t>
      </w:r>
      <w:r>
        <w:rPr>
          <w:vertAlign w:val="subscript"/>
        </w:rPr>
        <w:t>0</w:t>
      </w:r>
      <w:r>
        <w:t>时刻传到</w:t>
      </w:r>
      <w:r>
        <w:rPr>
          <w:i/>
        </w:rPr>
        <w:t>L</w:t>
      </w:r>
      <w:r>
        <w:t>处，波形如图所示。下列能描述</w:t>
      </w:r>
      <w:r>
        <w:rPr>
          <w:i/>
        </w:rPr>
        <w:t>x</w:t>
      </w:r>
      <w:r>
        <w:rPr>
          <w:vertAlign w:val="subscript"/>
        </w:rPr>
        <w:t>0</w:t>
      </w:r>
      <w:r>
        <w:t>处质点振动的图象是</w:t>
      </w:r>
    </w:p>
    <w:p>
      <w:pPr>
        <w:tabs>
          <w:tab w:val="left" w:pos="0"/>
        </w:tabs>
        <w:ind w:left="420" w:hanging="420" w:hangingChars="200"/>
        <w:jc w:val="left"/>
        <w:rPr>
          <w:rFonts w:hint="eastAsia"/>
        </w:rPr>
      </w:pPr>
    </w:p>
    <w:p>
      <w:pPr>
        <w:tabs>
          <w:tab w:val="left" w:pos="0"/>
        </w:tabs>
        <w:ind w:left="420" w:hanging="420" w:hangingChars="200"/>
        <w:jc w:val="left"/>
        <w:rPr>
          <w:rFonts w:hint="eastAsia"/>
        </w:rPr>
      </w:pPr>
    </w:p>
    <w:p>
      <w:r>
        <w:rPr>
          <w:rFonts w:hint="eastAsia"/>
        </w:rPr>
        <w:t xml:space="preserve">       </w:t>
      </w:r>
      <w:r>
        <mc:AlternateContent>
          <mc:Choice Requires="wpg">
            <w:drawing>
              <wp:inline distT="0" distB="0" distL="114300" distR="114300">
                <wp:extent cx="4756785" cy="1237615"/>
                <wp:effectExtent l="0" t="0" r="0" b="635"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/>
                      </wpg:cNvGrpSpPr>
                      <wpg:grpSpPr>
                        <a:xfrm>
                          <a:off x="0" y="0"/>
                          <a:ext cx="4756785" cy="1237615"/>
                          <a:chOff x="0" y="0"/>
                          <a:chExt cx="7491" cy="1949"/>
                        </a:xfrm>
                      </wpg:grpSpPr>
                      <wpg:grpSp>
                        <wpg:cNvPr id="37" name="组合 37"/>
                        <wpg:cNvGrpSpPr/>
                        <wpg:grpSpPr>
                          <a:xfrm>
                            <a:off x="113" y="0"/>
                            <a:ext cx="7378" cy="1949"/>
                            <a:chOff x="0" y="0"/>
                            <a:chExt cx="7378" cy="1949"/>
                          </a:xfrm>
                        </wpg:grpSpPr>
                        <wpg:grpSp>
                          <wpg:cNvPr id="9" name="组合 9"/>
                          <wpg:cNvGrpSpPr/>
                          <wpg:grpSpPr>
                            <a:xfrm>
                              <a:off x="1" y="13"/>
                              <a:ext cx="3424" cy="1020"/>
                              <a:chOff x="0" y="0"/>
                              <a:chExt cx="3424" cy="1020"/>
                            </a:xfrm>
                          </wpg:grpSpPr>
                          <wps:wsp>
                            <wps:cNvPr id="1" name="直接连接符 1"/>
                            <wps:cNvSpPr/>
                            <wps:spPr>
                              <a:xfrm>
                                <a:off x="310" y="621"/>
                                <a:ext cx="2684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med"/>
                              </a:ln>
                            </wps:spPr>
                            <wps:bodyPr upright="1"/>
                          </wps:wsp>
                          <wps:wsp>
                            <wps:cNvPr id="2" name="直接连接符 2"/>
                            <wps:cNvSpPr/>
                            <wps:spPr>
                              <a:xfrm flipV="1">
                                <a:off x="310" y="165"/>
                                <a:ext cx="0" cy="85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med"/>
                              </a:ln>
                            </wps:spPr>
                            <wps:bodyPr upright="1"/>
                          </wps:wsp>
                          <wps:wsp>
                            <wps:cNvPr id="3" name="任意多边形 3"/>
                            <wps:cNvSpPr/>
                            <wps:spPr>
                              <a:xfrm>
                                <a:off x="777" y="251"/>
                                <a:ext cx="1888" cy="75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1633" h="4000">
                                    <a:moveTo>
                                      <a:pt x="0" y="2000"/>
                                    </a:moveTo>
                                    <a:cubicBezTo>
                                      <a:pt x="66" y="1883"/>
                                      <a:pt x="133" y="1767"/>
                                      <a:pt x="200" y="1653"/>
                                    </a:cubicBezTo>
                                    <a:cubicBezTo>
                                      <a:pt x="267" y="1539"/>
                                      <a:pt x="333" y="1425"/>
                                      <a:pt x="400" y="1316"/>
                                    </a:cubicBezTo>
                                    <a:cubicBezTo>
                                      <a:pt x="467" y="1207"/>
                                      <a:pt x="533" y="1100"/>
                                      <a:pt x="600" y="1000"/>
                                    </a:cubicBezTo>
                                    <a:cubicBezTo>
                                      <a:pt x="667" y="900"/>
                                      <a:pt x="733" y="803"/>
                                      <a:pt x="800" y="714"/>
                                    </a:cubicBezTo>
                                    <a:cubicBezTo>
                                      <a:pt x="867" y="625"/>
                                      <a:pt x="933" y="542"/>
                                      <a:pt x="1000" y="468"/>
                                    </a:cubicBezTo>
                                    <a:cubicBezTo>
                                      <a:pt x="1067" y="394"/>
                                      <a:pt x="1133" y="326"/>
                                      <a:pt x="1200" y="268"/>
                                    </a:cubicBezTo>
                                    <a:cubicBezTo>
                                      <a:pt x="1267" y="210"/>
                                      <a:pt x="1333" y="161"/>
                                      <a:pt x="1400" y="121"/>
                                    </a:cubicBezTo>
                                    <a:cubicBezTo>
                                      <a:pt x="1467" y="81"/>
                                      <a:pt x="1533" y="50"/>
                                      <a:pt x="1600" y="30"/>
                                    </a:cubicBezTo>
                                    <a:cubicBezTo>
                                      <a:pt x="1667" y="10"/>
                                      <a:pt x="1733" y="0"/>
                                      <a:pt x="1800" y="0"/>
                                    </a:cubicBezTo>
                                    <a:cubicBezTo>
                                      <a:pt x="1867" y="0"/>
                                      <a:pt x="1933" y="10"/>
                                      <a:pt x="2000" y="30"/>
                                    </a:cubicBezTo>
                                    <a:cubicBezTo>
                                      <a:pt x="2067" y="50"/>
                                      <a:pt x="2133" y="81"/>
                                      <a:pt x="2200" y="121"/>
                                    </a:cubicBezTo>
                                    <a:cubicBezTo>
                                      <a:pt x="2267" y="161"/>
                                      <a:pt x="2333" y="210"/>
                                      <a:pt x="2400" y="268"/>
                                    </a:cubicBezTo>
                                    <a:cubicBezTo>
                                      <a:pt x="2467" y="326"/>
                                      <a:pt x="2533" y="394"/>
                                      <a:pt x="2600" y="468"/>
                                    </a:cubicBezTo>
                                    <a:cubicBezTo>
                                      <a:pt x="2667" y="542"/>
                                      <a:pt x="2733" y="625"/>
                                      <a:pt x="2800" y="714"/>
                                    </a:cubicBezTo>
                                    <a:cubicBezTo>
                                      <a:pt x="2867" y="803"/>
                                      <a:pt x="2933" y="900"/>
                                      <a:pt x="3000" y="1000"/>
                                    </a:cubicBezTo>
                                    <a:cubicBezTo>
                                      <a:pt x="3067" y="1100"/>
                                      <a:pt x="3133" y="1207"/>
                                      <a:pt x="3200" y="1316"/>
                                    </a:cubicBezTo>
                                    <a:cubicBezTo>
                                      <a:pt x="3267" y="1425"/>
                                      <a:pt x="3333" y="1539"/>
                                      <a:pt x="3400" y="1653"/>
                                    </a:cubicBezTo>
                                    <a:cubicBezTo>
                                      <a:pt x="3467" y="1767"/>
                                      <a:pt x="3533" y="1884"/>
                                      <a:pt x="3600" y="2000"/>
                                    </a:cubicBezTo>
                                    <a:cubicBezTo>
                                      <a:pt x="3667" y="2116"/>
                                      <a:pt x="3733" y="2233"/>
                                      <a:pt x="3800" y="2347"/>
                                    </a:cubicBezTo>
                                    <a:cubicBezTo>
                                      <a:pt x="3867" y="2461"/>
                                      <a:pt x="3933" y="2575"/>
                                      <a:pt x="4000" y="2684"/>
                                    </a:cubicBezTo>
                                    <a:cubicBezTo>
                                      <a:pt x="4067" y="2793"/>
                                      <a:pt x="4133" y="2900"/>
                                      <a:pt x="4200" y="3000"/>
                                    </a:cubicBezTo>
                                    <a:cubicBezTo>
                                      <a:pt x="4267" y="3100"/>
                                      <a:pt x="4333" y="3196"/>
                                      <a:pt x="4400" y="3285"/>
                                    </a:cubicBezTo>
                                    <a:cubicBezTo>
                                      <a:pt x="4467" y="3374"/>
                                      <a:pt x="4533" y="3458"/>
                                      <a:pt x="4600" y="3532"/>
                                    </a:cubicBezTo>
                                    <a:cubicBezTo>
                                      <a:pt x="4667" y="3606"/>
                                      <a:pt x="4733" y="3674"/>
                                      <a:pt x="4800" y="3732"/>
                                    </a:cubicBezTo>
                                    <a:cubicBezTo>
                                      <a:pt x="4867" y="3790"/>
                                      <a:pt x="4933" y="3839"/>
                                      <a:pt x="5000" y="3879"/>
                                    </a:cubicBezTo>
                                    <a:cubicBezTo>
                                      <a:pt x="5067" y="3919"/>
                                      <a:pt x="5133" y="3950"/>
                                      <a:pt x="5200" y="3970"/>
                                    </a:cubicBezTo>
                                    <a:cubicBezTo>
                                      <a:pt x="5267" y="3990"/>
                                      <a:pt x="5333" y="4000"/>
                                      <a:pt x="5400" y="4000"/>
                                    </a:cubicBezTo>
                                    <a:cubicBezTo>
                                      <a:pt x="5467" y="4000"/>
                                      <a:pt x="5533" y="3990"/>
                                      <a:pt x="5600" y="3970"/>
                                    </a:cubicBezTo>
                                    <a:cubicBezTo>
                                      <a:pt x="5667" y="3950"/>
                                      <a:pt x="5733" y="3919"/>
                                      <a:pt x="5800" y="3879"/>
                                    </a:cubicBezTo>
                                    <a:cubicBezTo>
                                      <a:pt x="5867" y="3839"/>
                                      <a:pt x="5933" y="3790"/>
                                      <a:pt x="6000" y="3732"/>
                                    </a:cubicBezTo>
                                    <a:cubicBezTo>
                                      <a:pt x="6067" y="3674"/>
                                      <a:pt x="6133" y="3606"/>
                                      <a:pt x="6200" y="3532"/>
                                    </a:cubicBezTo>
                                    <a:cubicBezTo>
                                      <a:pt x="6267" y="3458"/>
                                      <a:pt x="6333" y="3375"/>
                                      <a:pt x="6400" y="3286"/>
                                    </a:cubicBezTo>
                                    <a:cubicBezTo>
                                      <a:pt x="6467" y="3197"/>
                                      <a:pt x="6533" y="3100"/>
                                      <a:pt x="6600" y="3000"/>
                                    </a:cubicBezTo>
                                    <a:cubicBezTo>
                                      <a:pt x="6667" y="2900"/>
                                      <a:pt x="6733" y="2793"/>
                                      <a:pt x="6800" y="2684"/>
                                    </a:cubicBezTo>
                                    <a:cubicBezTo>
                                      <a:pt x="6867" y="2575"/>
                                      <a:pt x="6933" y="2462"/>
                                      <a:pt x="7000" y="2348"/>
                                    </a:cubicBezTo>
                                    <a:cubicBezTo>
                                      <a:pt x="7067" y="2234"/>
                                      <a:pt x="7133" y="2116"/>
                                      <a:pt x="7200" y="2000"/>
                                    </a:cubicBezTo>
                                    <a:cubicBezTo>
                                      <a:pt x="7267" y="1884"/>
                                      <a:pt x="7333" y="1767"/>
                                      <a:pt x="7400" y="1653"/>
                                    </a:cubicBezTo>
                                    <a:cubicBezTo>
                                      <a:pt x="7467" y="1539"/>
                                      <a:pt x="7533" y="1425"/>
                                      <a:pt x="7600" y="1316"/>
                                    </a:cubicBezTo>
                                    <a:cubicBezTo>
                                      <a:pt x="7667" y="1207"/>
                                      <a:pt x="7733" y="1100"/>
                                      <a:pt x="7800" y="1000"/>
                                    </a:cubicBezTo>
                                    <a:cubicBezTo>
                                      <a:pt x="7867" y="900"/>
                                      <a:pt x="7933" y="804"/>
                                      <a:pt x="8000" y="715"/>
                                    </a:cubicBezTo>
                                    <a:cubicBezTo>
                                      <a:pt x="8067" y="626"/>
                                      <a:pt x="8133" y="542"/>
                                      <a:pt x="8200" y="468"/>
                                    </a:cubicBezTo>
                                    <a:cubicBezTo>
                                      <a:pt x="8267" y="394"/>
                                      <a:pt x="8333" y="326"/>
                                      <a:pt x="8400" y="268"/>
                                    </a:cubicBezTo>
                                    <a:cubicBezTo>
                                      <a:pt x="8467" y="210"/>
                                      <a:pt x="8533" y="161"/>
                                      <a:pt x="8600" y="121"/>
                                    </a:cubicBezTo>
                                    <a:cubicBezTo>
                                      <a:pt x="8667" y="81"/>
                                      <a:pt x="8733" y="50"/>
                                      <a:pt x="8800" y="30"/>
                                    </a:cubicBezTo>
                                    <a:cubicBezTo>
                                      <a:pt x="8867" y="10"/>
                                      <a:pt x="8933" y="0"/>
                                      <a:pt x="9000" y="0"/>
                                    </a:cubicBezTo>
                                    <a:cubicBezTo>
                                      <a:pt x="9067" y="0"/>
                                      <a:pt x="9133" y="10"/>
                                      <a:pt x="9200" y="30"/>
                                    </a:cubicBezTo>
                                    <a:cubicBezTo>
                                      <a:pt x="9267" y="50"/>
                                      <a:pt x="9333" y="80"/>
                                      <a:pt x="9400" y="120"/>
                                    </a:cubicBezTo>
                                    <a:cubicBezTo>
                                      <a:pt x="9467" y="160"/>
                                      <a:pt x="9533" y="210"/>
                                      <a:pt x="9600" y="268"/>
                                    </a:cubicBezTo>
                                    <a:cubicBezTo>
                                      <a:pt x="9667" y="326"/>
                                      <a:pt x="9733" y="394"/>
                                      <a:pt x="9800" y="468"/>
                                    </a:cubicBezTo>
                                    <a:cubicBezTo>
                                      <a:pt x="9867" y="542"/>
                                      <a:pt x="9933" y="625"/>
                                      <a:pt x="10000" y="714"/>
                                    </a:cubicBezTo>
                                    <a:cubicBezTo>
                                      <a:pt x="10067" y="803"/>
                                      <a:pt x="10133" y="900"/>
                                      <a:pt x="10200" y="1000"/>
                                    </a:cubicBezTo>
                                    <a:cubicBezTo>
                                      <a:pt x="10267" y="1100"/>
                                      <a:pt x="10333" y="1206"/>
                                      <a:pt x="10400" y="1315"/>
                                    </a:cubicBezTo>
                                    <a:cubicBezTo>
                                      <a:pt x="10467" y="1424"/>
                                      <a:pt x="10533" y="1538"/>
                                      <a:pt x="10600" y="1652"/>
                                    </a:cubicBezTo>
                                    <a:cubicBezTo>
                                      <a:pt x="10667" y="1766"/>
                                      <a:pt x="10733" y="1883"/>
                                      <a:pt x="10800" y="1999"/>
                                    </a:cubicBezTo>
                                    <a:cubicBezTo>
                                      <a:pt x="10867" y="2115"/>
                                      <a:pt x="10933" y="2233"/>
                                      <a:pt x="11000" y="2347"/>
                                    </a:cubicBezTo>
                                    <a:cubicBezTo>
                                      <a:pt x="11067" y="2461"/>
                                      <a:pt x="11133" y="2574"/>
                                      <a:pt x="11200" y="2683"/>
                                    </a:cubicBezTo>
                                    <a:cubicBezTo>
                                      <a:pt x="11267" y="2792"/>
                                      <a:pt x="11333" y="2899"/>
                                      <a:pt x="11400" y="2999"/>
                                    </a:cubicBezTo>
                                    <a:cubicBezTo>
                                      <a:pt x="11467" y="3099"/>
                                      <a:pt x="11533" y="3196"/>
                                      <a:pt x="11600" y="3285"/>
                                    </a:cubicBezTo>
                                    <a:cubicBezTo>
                                      <a:pt x="11667" y="3374"/>
                                      <a:pt x="11733" y="3458"/>
                                      <a:pt x="11800" y="3532"/>
                                    </a:cubicBezTo>
                                    <a:cubicBezTo>
                                      <a:pt x="11867" y="3606"/>
                                      <a:pt x="11933" y="3674"/>
                                      <a:pt x="12000" y="3732"/>
                                    </a:cubicBezTo>
                                    <a:cubicBezTo>
                                      <a:pt x="12067" y="3790"/>
                                      <a:pt x="12133" y="3839"/>
                                      <a:pt x="12200" y="3879"/>
                                    </a:cubicBezTo>
                                    <a:cubicBezTo>
                                      <a:pt x="12267" y="3919"/>
                                      <a:pt x="12333" y="3950"/>
                                      <a:pt x="12400" y="3970"/>
                                    </a:cubicBezTo>
                                    <a:cubicBezTo>
                                      <a:pt x="12467" y="3990"/>
                                      <a:pt x="12533" y="4000"/>
                                      <a:pt x="12600" y="4000"/>
                                    </a:cubicBezTo>
                                    <a:cubicBezTo>
                                      <a:pt x="12667" y="4000"/>
                                      <a:pt x="12733" y="3990"/>
                                      <a:pt x="12800" y="3970"/>
                                    </a:cubicBezTo>
                                    <a:cubicBezTo>
                                      <a:pt x="12867" y="3950"/>
                                      <a:pt x="12933" y="3920"/>
                                      <a:pt x="13000" y="3880"/>
                                    </a:cubicBezTo>
                                    <a:cubicBezTo>
                                      <a:pt x="13067" y="3840"/>
                                      <a:pt x="13133" y="3790"/>
                                      <a:pt x="13200" y="3732"/>
                                    </a:cubicBezTo>
                                    <a:cubicBezTo>
                                      <a:pt x="13267" y="3674"/>
                                      <a:pt x="13333" y="3607"/>
                                      <a:pt x="13400" y="3533"/>
                                    </a:cubicBezTo>
                                    <a:cubicBezTo>
                                      <a:pt x="13467" y="3459"/>
                                      <a:pt x="13533" y="3375"/>
                                      <a:pt x="13600" y="3286"/>
                                    </a:cubicBezTo>
                                    <a:cubicBezTo>
                                      <a:pt x="13667" y="3197"/>
                                      <a:pt x="13733" y="3101"/>
                                      <a:pt x="13800" y="3001"/>
                                    </a:cubicBezTo>
                                    <a:cubicBezTo>
                                      <a:pt x="13867" y="2901"/>
                                      <a:pt x="13933" y="2794"/>
                                      <a:pt x="14000" y="2685"/>
                                    </a:cubicBezTo>
                                    <a:cubicBezTo>
                                      <a:pt x="14067" y="2576"/>
                                      <a:pt x="14133" y="2462"/>
                                      <a:pt x="14200" y="2348"/>
                                    </a:cubicBezTo>
                                    <a:cubicBezTo>
                                      <a:pt x="14267" y="2234"/>
                                      <a:pt x="14333" y="2117"/>
                                      <a:pt x="14400" y="2001"/>
                                    </a:cubicBezTo>
                                    <a:cubicBezTo>
                                      <a:pt x="14467" y="1885"/>
                                      <a:pt x="14533" y="1767"/>
                                      <a:pt x="14600" y="1653"/>
                                    </a:cubicBezTo>
                                    <a:cubicBezTo>
                                      <a:pt x="14667" y="1539"/>
                                      <a:pt x="14733" y="1426"/>
                                      <a:pt x="14800" y="1317"/>
                                    </a:cubicBezTo>
                                    <a:cubicBezTo>
                                      <a:pt x="14867" y="1208"/>
                                      <a:pt x="14933" y="1101"/>
                                      <a:pt x="15000" y="1001"/>
                                    </a:cubicBezTo>
                                    <a:cubicBezTo>
                                      <a:pt x="15067" y="901"/>
                                      <a:pt x="15133" y="804"/>
                                      <a:pt x="15200" y="715"/>
                                    </a:cubicBezTo>
                                    <a:cubicBezTo>
                                      <a:pt x="15267" y="626"/>
                                      <a:pt x="15333" y="542"/>
                                      <a:pt x="15400" y="468"/>
                                    </a:cubicBezTo>
                                    <a:cubicBezTo>
                                      <a:pt x="15467" y="394"/>
                                      <a:pt x="15533" y="326"/>
                                      <a:pt x="15600" y="268"/>
                                    </a:cubicBezTo>
                                    <a:cubicBezTo>
                                      <a:pt x="15667" y="210"/>
                                      <a:pt x="15733" y="161"/>
                                      <a:pt x="15800" y="121"/>
                                    </a:cubicBezTo>
                                    <a:cubicBezTo>
                                      <a:pt x="15867" y="81"/>
                                      <a:pt x="15933" y="51"/>
                                      <a:pt x="16000" y="31"/>
                                    </a:cubicBezTo>
                                    <a:cubicBezTo>
                                      <a:pt x="16067" y="11"/>
                                      <a:pt x="16133" y="0"/>
                                      <a:pt x="16200" y="0"/>
                                    </a:cubicBezTo>
                                    <a:cubicBezTo>
                                      <a:pt x="16267" y="0"/>
                                      <a:pt x="16333" y="10"/>
                                      <a:pt x="16400" y="30"/>
                                    </a:cubicBezTo>
                                    <a:cubicBezTo>
                                      <a:pt x="16467" y="50"/>
                                      <a:pt x="16533" y="80"/>
                                      <a:pt x="16600" y="120"/>
                                    </a:cubicBezTo>
                                    <a:cubicBezTo>
                                      <a:pt x="16667" y="160"/>
                                      <a:pt x="16733" y="210"/>
                                      <a:pt x="16800" y="268"/>
                                    </a:cubicBezTo>
                                    <a:cubicBezTo>
                                      <a:pt x="16867" y="326"/>
                                      <a:pt x="16933" y="393"/>
                                      <a:pt x="17000" y="467"/>
                                    </a:cubicBezTo>
                                    <a:cubicBezTo>
                                      <a:pt x="17067" y="541"/>
                                      <a:pt x="17133" y="625"/>
                                      <a:pt x="17200" y="714"/>
                                    </a:cubicBezTo>
                                    <a:cubicBezTo>
                                      <a:pt x="17267" y="803"/>
                                      <a:pt x="17333" y="899"/>
                                      <a:pt x="17400" y="999"/>
                                    </a:cubicBezTo>
                                    <a:cubicBezTo>
                                      <a:pt x="17467" y="1099"/>
                                      <a:pt x="17533" y="1206"/>
                                      <a:pt x="17600" y="1315"/>
                                    </a:cubicBezTo>
                                    <a:cubicBezTo>
                                      <a:pt x="17667" y="1424"/>
                                      <a:pt x="17733" y="1538"/>
                                      <a:pt x="17800" y="1652"/>
                                    </a:cubicBezTo>
                                    <a:cubicBezTo>
                                      <a:pt x="17867" y="1766"/>
                                      <a:pt x="17933" y="1883"/>
                                      <a:pt x="18000" y="1999"/>
                                    </a:cubicBezTo>
                                    <a:cubicBezTo>
                                      <a:pt x="18067" y="2115"/>
                                      <a:pt x="18133" y="2232"/>
                                      <a:pt x="18200" y="2346"/>
                                    </a:cubicBezTo>
                                    <a:cubicBezTo>
                                      <a:pt x="18267" y="2460"/>
                                      <a:pt x="18333" y="2574"/>
                                      <a:pt x="18400" y="2683"/>
                                    </a:cubicBezTo>
                                    <a:cubicBezTo>
                                      <a:pt x="18467" y="2792"/>
                                      <a:pt x="18533" y="2899"/>
                                      <a:pt x="18600" y="2999"/>
                                    </a:cubicBezTo>
                                    <a:cubicBezTo>
                                      <a:pt x="18667" y="3099"/>
                                      <a:pt x="18733" y="3196"/>
                                      <a:pt x="18800" y="3285"/>
                                    </a:cubicBezTo>
                                    <a:cubicBezTo>
                                      <a:pt x="18867" y="3374"/>
                                      <a:pt x="18933" y="3456"/>
                                      <a:pt x="19000" y="3531"/>
                                    </a:cubicBezTo>
                                    <a:cubicBezTo>
                                      <a:pt x="19067" y="3606"/>
                                      <a:pt x="19133" y="3674"/>
                                      <a:pt x="19200" y="3732"/>
                                    </a:cubicBezTo>
                                    <a:cubicBezTo>
                                      <a:pt x="19267" y="3790"/>
                                      <a:pt x="19333" y="3839"/>
                                      <a:pt x="19400" y="3879"/>
                                    </a:cubicBezTo>
                                    <a:cubicBezTo>
                                      <a:pt x="19467" y="3919"/>
                                      <a:pt x="19533" y="3949"/>
                                      <a:pt x="19600" y="3969"/>
                                    </a:cubicBezTo>
                                    <a:cubicBezTo>
                                      <a:pt x="19667" y="3989"/>
                                      <a:pt x="19733" y="4000"/>
                                      <a:pt x="19800" y="4000"/>
                                    </a:cubicBezTo>
                                    <a:cubicBezTo>
                                      <a:pt x="19867" y="4000"/>
                                      <a:pt x="19933" y="3990"/>
                                      <a:pt x="20000" y="3970"/>
                                    </a:cubicBezTo>
                                    <a:cubicBezTo>
                                      <a:pt x="20067" y="3950"/>
                                      <a:pt x="20133" y="3920"/>
                                      <a:pt x="20200" y="3880"/>
                                    </a:cubicBezTo>
                                    <a:cubicBezTo>
                                      <a:pt x="20267" y="3840"/>
                                      <a:pt x="20333" y="3791"/>
                                      <a:pt x="20400" y="3733"/>
                                    </a:cubicBezTo>
                                    <a:cubicBezTo>
                                      <a:pt x="20467" y="3675"/>
                                      <a:pt x="20533" y="3608"/>
                                      <a:pt x="20600" y="3533"/>
                                    </a:cubicBezTo>
                                    <a:cubicBezTo>
                                      <a:pt x="20667" y="3458"/>
                                      <a:pt x="20733" y="3375"/>
                                      <a:pt x="20800" y="3286"/>
                                    </a:cubicBezTo>
                                    <a:cubicBezTo>
                                      <a:pt x="20867" y="3197"/>
                                      <a:pt x="20933" y="3101"/>
                                      <a:pt x="21000" y="3001"/>
                                    </a:cubicBezTo>
                                    <a:cubicBezTo>
                                      <a:pt x="21067" y="2901"/>
                                      <a:pt x="21133" y="2794"/>
                                      <a:pt x="21200" y="2685"/>
                                    </a:cubicBezTo>
                                    <a:cubicBezTo>
                                      <a:pt x="21267" y="2576"/>
                                      <a:pt x="21333" y="2462"/>
                                      <a:pt x="21400" y="2348"/>
                                    </a:cubicBezTo>
                                    <a:cubicBezTo>
                                      <a:pt x="21467" y="2234"/>
                                      <a:pt x="21567" y="2059"/>
                                      <a:pt x="21600" y="2001"/>
                                    </a:cubicBezTo>
                                    <a:cubicBezTo>
                                      <a:pt x="21633" y="1943"/>
                                      <a:pt x="21616" y="1972"/>
                                      <a:pt x="21600" y="2001"/>
                                    </a:cubicBez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" name="直接连接符 4"/>
                            <wps:cNvSpPr/>
                            <wps:spPr>
                              <a:xfrm>
                                <a:off x="2250" y="350"/>
                                <a:ext cx="0" cy="271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dash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" name="文本框 5"/>
                            <wps:cNvSpPr txBox="1"/>
                            <wps:spPr>
                              <a:xfrm>
                                <a:off x="241" y="0"/>
                                <a:ext cx="540" cy="4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sz w:val="18"/>
                                      <w:szCs w:val="18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6" name="文本框 6"/>
                            <wps:cNvSpPr txBox="1"/>
                            <wps:spPr>
                              <a:xfrm>
                                <a:off x="2884" y="419"/>
                                <a:ext cx="540" cy="40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7" name="文本框 7"/>
                            <wps:cNvSpPr txBox="1"/>
                            <wps:spPr>
                              <a:xfrm>
                                <a:off x="0" y="420"/>
                                <a:ext cx="540" cy="40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8" name="文本框 8"/>
                            <wps:cNvSpPr txBox="1"/>
                            <wps:spPr>
                              <a:xfrm>
                                <a:off x="2022" y="478"/>
                                <a:ext cx="540" cy="40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vertAlign w:val="subscript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wpg:grpSp>
                        <wpg:grpSp>
                          <wpg:cNvPr id="18" name="组合 18"/>
                          <wpg:cNvGrpSpPr/>
                          <wpg:grpSpPr>
                            <a:xfrm>
                              <a:off x="3735" y="0"/>
                              <a:ext cx="3424" cy="1053"/>
                              <a:chOff x="0" y="0"/>
                              <a:chExt cx="3424" cy="1053"/>
                            </a:xfrm>
                          </wpg:grpSpPr>
                          <wps:wsp>
                            <wps:cNvPr id="10" name="直接连接符 10"/>
                            <wps:cNvSpPr/>
                            <wps:spPr>
                              <a:xfrm>
                                <a:off x="310" y="634"/>
                                <a:ext cx="2684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med"/>
                              </a:ln>
                            </wps:spPr>
                            <wps:bodyPr upright="1"/>
                          </wps:wsp>
                          <wps:wsp>
                            <wps:cNvPr id="11" name="直接连接符 11"/>
                            <wps:cNvSpPr/>
                            <wps:spPr>
                              <a:xfrm flipV="1">
                                <a:off x="310" y="178"/>
                                <a:ext cx="0" cy="87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med"/>
                              </a:ln>
                            </wps:spPr>
                            <wps:bodyPr upright="1"/>
                          </wps:wsp>
                          <wps:wsp>
                            <wps:cNvPr id="12" name="任意多边形 12"/>
                            <wps:cNvSpPr/>
                            <wps:spPr>
                              <a:xfrm>
                                <a:off x="777" y="264"/>
                                <a:ext cx="1888" cy="75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1633" h="4000">
                                    <a:moveTo>
                                      <a:pt x="0" y="2000"/>
                                    </a:moveTo>
                                    <a:cubicBezTo>
                                      <a:pt x="66" y="1883"/>
                                      <a:pt x="133" y="1767"/>
                                      <a:pt x="200" y="1653"/>
                                    </a:cubicBezTo>
                                    <a:cubicBezTo>
                                      <a:pt x="267" y="1539"/>
                                      <a:pt x="333" y="1425"/>
                                      <a:pt x="400" y="1316"/>
                                    </a:cubicBezTo>
                                    <a:cubicBezTo>
                                      <a:pt x="467" y="1207"/>
                                      <a:pt x="533" y="1100"/>
                                      <a:pt x="600" y="1000"/>
                                    </a:cubicBezTo>
                                    <a:cubicBezTo>
                                      <a:pt x="667" y="900"/>
                                      <a:pt x="733" y="803"/>
                                      <a:pt x="800" y="714"/>
                                    </a:cubicBezTo>
                                    <a:cubicBezTo>
                                      <a:pt x="867" y="625"/>
                                      <a:pt x="933" y="542"/>
                                      <a:pt x="1000" y="468"/>
                                    </a:cubicBezTo>
                                    <a:cubicBezTo>
                                      <a:pt x="1067" y="394"/>
                                      <a:pt x="1133" y="326"/>
                                      <a:pt x="1200" y="268"/>
                                    </a:cubicBezTo>
                                    <a:cubicBezTo>
                                      <a:pt x="1267" y="210"/>
                                      <a:pt x="1333" y="161"/>
                                      <a:pt x="1400" y="121"/>
                                    </a:cubicBezTo>
                                    <a:cubicBezTo>
                                      <a:pt x="1467" y="81"/>
                                      <a:pt x="1533" y="50"/>
                                      <a:pt x="1600" y="30"/>
                                    </a:cubicBezTo>
                                    <a:cubicBezTo>
                                      <a:pt x="1667" y="10"/>
                                      <a:pt x="1733" y="0"/>
                                      <a:pt x="1800" y="0"/>
                                    </a:cubicBezTo>
                                    <a:cubicBezTo>
                                      <a:pt x="1867" y="0"/>
                                      <a:pt x="1933" y="10"/>
                                      <a:pt x="2000" y="30"/>
                                    </a:cubicBezTo>
                                    <a:cubicBezTo>
                                      <a:pt x="2067" y="50"/>
                                      <a:pt x="2133" y="81"/>
                                      <a:pt x="2200" y="121"/>
                                    </a:cubicBezTo>
                                    <a:cubicBezTo>
                                      <a:pt x="2267" y="161"/>
                                      <a:pt x="2333" y="210"/>
                                      <a:pt x="2400" y="268"/>
                                    </a:cubicBezTo>
                                    <a:cubicBezTo>
                                      <a:pt x="2467" y="326"/>
                                      <a:pt x="2533" y="394"/>
                                      <a:pt x="2600" y="468"/>
                                    </a:cubicBezTo>
                                    <a:cubicBezTo>
                                      <a:pt x="2667" y="542"/>
                                      <a:pt x="2733" y="625"/>
                                      <a:pt x="2800" y="714"/>
                                    </a:cubicBezTo>
                                    <a:cubicBezTo>
                                      <a:pt x="2867" y="803"/>
                                      <a:pt x="2933" y="900"/>
                                      <a:pt x="3000" y="1000"/>
                                    </a:cubicBezTo>
                                    <a:cubicBezTo>
                                      <a:pt x="3067" y="1100"/>
                                      <a:pt x="3133" y="1207"/>
                                      <a:pt x="3200" y="1316"/>
                                    </a:cubicBezTo>
                                    <a:cubicBezTo>
                                      <a:pt x="3267" y="1425"/>
                                      <a:pt x="3333" y="1539"/>
                                      <a:pt x="3400" y="1653"/>
                                    </a:cubicBezTo>
                                    <a:cubicBezTo>
                                      <a:pt x="3467" y="1767"/>
                                      <a:pt x="3533" y="1884"/>
                                      <a:pt x="3600" y="2000"/>
                                    </a:cubicBezTo>
                                    <a:cubicBezTo>
                                      <a:pt x="3667" y="2116"/>
                                      <a:pt x="3733" y="2233"/>
                                      <a:pt x="3800" y="2347"/>
                                    </a:cubicBezTo>
                                    <a:cubicBezTo>
                                      <a:pt x="3867" y="2461"/>
                                      <a:pt x="3933" y="2575"/>
                                      <a:pt x="4000" y="2684"/>
                                    </a:cubicBezTo>
                                    <a:cubicBezTo>
                                      <a:pt x="4067" y="2793"/>
                                      <a:pt x="4133" y="2900"/>
                                      <a:pt x="4200" y="3000"/>
                                    </a:cubicBezTo>
                                    <a:cubicBezTo>
                                      <a:pt x="4267" y="3100"/>
                                      <a:pt x="4333" y="3196"/>
                                      <a:pt x="4400" y="3285"/>
                                    </a:cubicBezTo>
                                    <a:cubicBezTo>
                                      <a:pt x="4467" y="3374"/>
                                      <a:pt x="4533" y="3458"/>
                                      <a:pt x="4600" y="3532"/>
                                    </a:cubicBezTo>
                                    <a:cubicBezTo>
                                      <a:pt x="4667" y="3606"/>
                                      <a:pt x="4733" y="3674"/>
                                      <a:pt x="4800" y="3732"/>
                                    </a:cubicBezTo>
                                    <a:cubicBezTo>
                                      <a:pt x="4867" y="3790"/>
                                      <a:pt x="4933" y="3839"/>
                                      <a:pt x="5000" y="3879"/>
                                    </a:cubicBezTo>
                                    <a:cubicBezTo>
                                      <a:pt x="5067" y="3919"/>
                                      <a:pt x="5133" y="3950"/>
                                      <a:pt x="5200" y="3970"/>
                                    </a:cubicBezTo>
                                    <a:cubicBezTo>
                                      <a:pt x="5267" y="3990"/>
                                      <a:pt x="5333" y="4000"/>
                                      <a:pt x="5400" y="4000"/>
                                    </a:cubicBezTo>
                                    <a:cubicBezTo>
                                      <a:pt x="5467" y="4000"/>
                                      <a:pt x="5533" y="3990"/>
                                      <a:pt x="5600" y="3970"/>
                                    </a:cubicBezTo>
                                    <a:cubicBezTo>
                                      <a:pt x="5667" y="3950"/>
                                      <a:pt x="5733" y="3919"/>
                                      <a:pt x="5800" y="3879"/>
                                    </a:cubicBezTo>
                                    <a:cubicBezTo>
                                      <a:pt x="5867" y="3839"/>
                                      <a:pt x="5933" y="3790"/>
                                      <a:pt x="6000" y="3732"/>
                                    </a:cubicBezTo>
                                    <a:cubicBezTo>
                                      <a:pt x="6067" y="3674"/>
                                      <a:pt x="6133" y="3606"/>
                                      <a:pt x="6200" y="3532"/>
                                    </a:cubicBezTo>
                                    <a:cubicBezTo>
                                      <a:pt x="6267" y="3458"/>
                                      <a:pt x="6333" y="3375"/>
                                      <a:pt x="6400" y="3286"/>
                                    </a:cubicBezTo>
                                    <a:cubicBezTo>
                                      <a:pt x="6467" y="3197"/>
                                      <a:pt x="6533" y="3100"/>
                                      <a:pt x="6600" y="3000"/>
                                    </a:cubicBezTo>
                                    <a:cubicBezTo>
                                      <a:pt x="6667" y="2900"/>
                                      <a:pt x="6733" y="2793"/>
                                      <a:pt x="6800" y="2684"/>
                                    </a:cubicBezTo>
                                    <a:cubicBezTo>
                                      <a:pt x="6867" y="2575"/>
                                      <a:pt x="6933" y="2462"/>
                                      <a:pt x="7000" y="2348"/>
                                    </a:cubicBezTo>
                                    <a:cubicBezTo>
                                      <a:pt x="7067" y="2234"/>
                                      <a:pt x="7133" y="2116"/>
                                      <a:pt x="7200" y="2000"/>
                                    </a:cubicBezTo>
                                    <a:cubicBezTo>
                                      <a:pt x="7267" y="1884"/>
                                      <a:pt x="7333" y="1767"/>
                                      <a:pt x="7400" y="1653"/>
                                    </a:cubicBezTo>
                                    <a:cubicBezTo>
                                      <a:pt x="7467" y="1539"/>
                                      <a:pt x="7533" y="1425"/>
                                      <a:pt x="7600" y="1316"/>
                                    </a:cubicBezTo>
                                    <a:cubicBezTo>
                                      <a:pt x="7667" y="1207"/>
                                      <a:pt x="7733" y="1100"/>
                                      <a:pt x="7800" y="1000"/>
                                    </a:cubicBezTo>
                                    <a:cubicBezTo>
                                      <a:pt x="7867" y="900"/>
                                      <a:pt x="7933" y="804"/>
                                      <a:pt x="8000" y="715"/>
                                    </a:cubicBezTo>
                                    <a:cubicBezTo>
                                      <a:pt x="8067" y="626"/>
                                      <a:pt x="8133" y="542"/>
                                      <a:pt x="8200" y="468"/>
                                    </a:cubicBezTo>
                                    <a:cubicBezTo>
                                      <a:pt x="8267" y="394"/>
                                      <a:pt x="8333" y="326"/>
                                      <a:pt x="8400" y="268"/>
                                    </a:cubicBezTo>
                                    <a:cubicBezTo>
                                      <a:pt x="8467" y="210"/>
                                      <a:pt x="8533" y="161"/>
                                      <a:pt x="8600" y="121"/>
                                    </a:cubicBezTo>
                                    <a:cubicBezTo>
                                      <a:pt x="8667" y="81"/>
                                      <a:pt x="8733" y="50"/>
                                      <a:pt x="8800" y="30"/>
                                    </a:cubicBezTo>
                                    <a:cubicBezTo>
                                      <a:pt x="8867" y="10"/>
                                      <a:pt x="8933" y="0"/>
                                      <a:pt x="9000" y="0"/>
                                    </a:cubicBezTo>
                                    <a:cubicBezTo>
                                      <a:pt x="9067" y="0"/>
                                      <a:pt x="9133" y="10"/>
                                      <a:pt x="9200" y="30"/>
                                    </a:cubicBezTo>
                                    <a:cubicBezTo>
                                      <a:pt x="9267" y="50"/>
                                      <a:pt x="9333" y="80"/>
                                      <a:pt x="9400" y="120"/>
                                    </a:cubicBezTo>
                                    <a:cubicBezTo>
                                      <a:pt x="9467" y="160"/>
                                      <a:pt x="9533" y="210"/>
                                      <a:pt x="9600" y="268"/>
                                    </a:cubicBezTo>
                                    <a:cubicBezTo>
                                      <a:pt x="9667" y="326"/>
                                      <a:pt x="9733" y="394"/>
                                      <a:pt x="9800" y="468"/>
                                    </a:cubicBezTo>
                                    <a:cubicBezTo>
                                      <a:pt x="9867" y="542"/>
                                      <a:pt x="9933" y="625"/>
                                      <a:pt x="10000" y="714"/>
                                    </a:cubicBezTo>
                                    <a:cubicBezTo>
                                      <a:pt x="10067" y="803"/>
                                      <a:pt x="10133" y="900"/>
                                      <a:pt x="10200" y="1000"/>
                                    </a:cubicBezTo>
                                    <a:cubicBezTo>
                                      <a:pt x="10267" y="1100"/>
                                      <a:pt x="10333" y="1206"/>
                                      <a:pt x="10400" y="1315"/>
                                    </a:cubicBezTo>
                                    <a:cubicBezTo>
                                      <a:pt x="10467" y="1424"/>
                                      <a:pt x="10533" y="1538"/>
                                      <a:pt x="10600" y="1652"/>
                                    </a:cubicBezTo>
                                    <a:cubicBezTo>
                                      <a:pt x="10667" y="1766"/>
                                      <a:pt x="10733" y="1883"/>
                                      <a:pt x="10800" y="1999"/>
                                    </a:cubicBezTo>
                                    <a:cubicBezTo>
                                      <a:pt x="10867" y="2115"/>
                                      <a:pt x="10933" y="2233"/>
                                      <a:pt x="11000" y="2347"/>
                                    </a:cubicBezTo>
                                    <a:cubicBezTo>
                                      <a:pt x="11067" y="2461"/>
                                      <a:pt x="11133" y="2574"/>
                                      <a:pt x="11200" y="2683"/>
                                    </a:cubicBezTo>
                                    <a:cubicBezTo>
                                      <a:pt x="11267" y="2792"/>
                                      <a:pt x="11333" y="2899"/>
                                      <a:pt x="11400" y="2999"/>
                                    </a:cubicBezTo>
                                    <a:cubicBezTo>
                                      <a:pt x="11467" y="3099"/>
                                      <a:pt x="11533" y="3196"/>
                                      <a:pt x="11600" y="3285"/>
                                    </a:cubicBezTo>
                                    <a:cubicBezTo>
                                      <a:pt x="11667" y="3374"/>
                                      <a:pt x="11733" y="3458"/>
                                      <a:pt x="11800" y="3532"/>
                                    </a:cubicBezTo>
                                    <a:cubicBezTo>
                                      <a:pt x="11867" y="3606"/>
                                      <a:pt x="11933" y="3674"/>
                                      <a:pt x="12000" y="3732"/>
                                    </a:cubicBezTo>
                                    <a:cubicBezTo>
                                      <a:pt x="12067" y="3790"/>
                                      <a:pt x="12133" y="3839"/>
                                      <a:pt x="12200" y="3879"/>
                                    </a:cubicBezTo>
                                    <a:cubicBezTo>
                                      <a:pt x="12267" y="3919"/>
                                      <a:pt x="12333" y="3950"/>
                                      <a:pt x="12400" y="3970"/>
                                    </a:cubicBezTo>
                                    <a:cubicBezTo>
                                      <a:pt x="12467" y="3990"/>
                                      <a:pt x="12533" y="4000"/>
                                      <a:pt x="12600" y="4000"/>
                                    </a:cubicBezTo>
                                    <a:cubicBezTo>
                                      <a:pt x="12667" y="4000"/>
                                      <a:pt x="12733" y="3990"/>
                                      <a:pt x="12800" y="3970"/>
                                    </a:cubicBezTo>
                                    <a:cubicBezTo>
                                      <a:pt x="12867" y="3950"/>
                                      <a:pt x="12933" y="3920"/>
                                      <a:pt x="13000" y="3880"/>
                                    </a:cubicBezTo>
                                    <a:cubicBezTo>
                                      <a:pt x="13067" y="3840"/>
                                      <a:pt x="13133" y="3790"/>
                                      <a:pt x="13200" y="3732"/>
                                    </a:cubicBezTo>
                                    <a:cubicBezTo>
                                      <a:pt x="13267" y="3674"/>
                                      <a:pt x="13333" y="3607"/>
                                      <a:pt x="13400" y="3533"/>
                                    </a:cubicBezTo>
                                    <a:cubicBezTo>
                                      <a:pt x="13467" y="3459"/>
                                      <a:pt x="13533" y="3375"/>
                                      <a:pt x="13600" y="3286"/>
                                    </a:cubicBezTo>
                                    <a:cubicBezTo>
                                      <a:pt x="13667" y="3197"/>
                                      <a:pt x="13733" y="3101"/>
                                      <a:pt x="13800" y="3001"/>
                                    </a:cubicBezTo>
                                    <a:cubicBezTo>
                                      <a:pt x="13867" y="2901"/>
                                      <a:pt x="13933" y="2794"/>
                                      <a:pt x="14000" y="2685"/>
                                    </a:cubicBezTo>
                                    <a:cubicBezTo>
                                      <a:pt x="14067" y="2576"/>
                                      <a:pt x="14133" y="2462"/>
                                      <a:pt x="14200" y="2348"/>
                                    </a:cubicBezTo>
                                    <a:cubicBezTo>
                                      <a:pt x="14267" y="2234"/>
                                      <a:pt x="14333" y="2117"/>
                                      <a:pt x="14400" y="2001"/>
                                    </a:cubicBezTo>
                                    <a:cubicBezTo>
                                      <a:pt x="14467" y="1885"/>
                                      <a:pt x="14533" y="1767"/>
                                      <a:pt x="14600" y="1653"/>
                                    </a:cubicBezTo>
                                    <a:cubicBezTo>
                                      <a:pt x="14667" y="1539"/>
                                      <a:pt x="14733" y="1426"/>
                                      <a:pt x="14800" y="1317"/>
                                    </a:cubicBezTo>
                                    <a:cubicBezTo>
                                      <a:pt x="14867" y="1208"/>
                                      <a:pt x="14933" y="1101"/>
                                      <a:pt x="15000" y="1001"/>
                                    </a:cubicBezTo>
                                    <a:cubicBezTo>
                                      <a:pt x="15067" y="901"/>
                                      <a:pt x="15133" y="804"/>
                                      <a:pt x="15200" y="715"/>
                                    </a:cubicBezTo>
                                    <a:cubicBezTo>
                                      <a:pt x="15267" y="626"/>
                                      <a:pt x="15333" y="542"/>
                                      <a:pt x="15400" y="468"/>
                                    </a:cubicBezTo>
                                    <a:cubicBezTo>
                                      <a:pt x="15467" y="394"/>
                                      <a:pt x="15533" y="326"/>
                                      <a:pt x="15600" y="268"/>
                                    </a:cubicBezTo>
                                    <a:cubicBezTo>
                                      <a:pt x="15667" y="210"/>
                                      <a:pt x="15733" y="161"/>
                                      <a:pt x="15800" y="121"/>
                                    </a:cubicBezTo>
                                    <a:cubicBezTo>
                                      <a:pt x="15867" y="81"/>
                                      <a:pt x="15933" y="51"/>
                                      <a:pt x="16000" y="31"/>
                                    </a:cubicBezTo>
                                    <a:cubicBezTo>
                                      <a:pt x="16067" y="11"/>
                                      <a:pt x="16133" y="0"/>
                                      <a:pt x="16200" y="0"/>
                                    </a:cubicBezTo>
                                    <a:cubicBezTo>
                                      <a:pt x="16267" y="0"/>
                                      <a:pt x="16333" y="10"/>
                                      <a:pt x="16400" y="30"/>
                                    </a:cubicBezTo>
                                    <a:cubicBezTo>
                                      <a:pt x="16467" y="50"/>
                                      <a:pt x="16533" y="80"/>
                                      <a:pt x="16600" y="120"/>
                                    </a:cubicBezTo>
                                    <a:cubicBezTo>
                                      <a:pt x="16667" y="160"/>
                                      <a:pt x="16733" y="210"/>
                                      <a:pt x="16800" y="268"/>
                                    </a:cubicBezTo>
                                    <a:cubicBezTo>
                                      <a:pt x="16867" y="326"/>
                                      <a:pt x="16933" y="393"/>
                                      <a:pt x="17000" y="467"/>
                                    </a:cubicBezTo>
                                    <a:cubicBezTo>
                                      <a:pt x="17067" y="541"/>
                                      <a:pt x="17133" y="625"/>
                                      <a:pt x="17200" y="714"/>
                                    </a:cubicBezTo>
                                    <a:cubicBezTo>
                                      <a:pt x="17267" y="803"/>
                                      <a:pt x="17333" y="899"/>
                                      <a:pt x="17400" y="999"/>
                                    </a:cubicBezTo>
                                    <a:cubicBezTo>
                                      <a:pt x="17467" y="1099"/>
                                      <a:pt x="17533" y="1206"/>
                                      <a:pt x="17600" y="1315"/>
                                    </a:cubicBezTo>
                                    <a:cubicBezTo>
                                      <a:pt x="17667" y="1424"/>
                                      <a:pt x="17733" y="1538"/>
                                      <a:pt x="17800" y="1652"/>
                                    </a:cubicBezTo>
                                    <a:cubicBezTo>
                                      <a:pt x="17867" y="1766"/>
                                      <a:pt x="17933" y="1883"/>
                                      <a:pt x="18000" y="1999"/>
                                    </a:cubicBezTo>
                                    <a:cubicBezTo>
                                      <a:pt x="18067" y="2115"/>
                                      <a:pt x="18133" y="2232"/>
                                      <a:pt x="18200" y="2346"/>
                                    </a:cubicBezTo>
                                    <a:cubicBezTo>
                                      <a:pt x="18267" y="2460"/>
                                      <a:pt x="18333" y="2574"/>
                                      <a:pt x="18400" y="2683"/>
                                    </a:cubicBezTo>
                                    <a:cubicBezTo>
                                      <a:pt x="18467" y="2792"/>
                                      <a:pt x="18533" y="2899"/>
                                      <a:pt x="18600" y="2999"/>
                                    </a:cubicBezTo>
                                    <a:cubicBezTo>
                                      <a:pt x="18667" y="3099"/>
                                      <a:pt x="18733" y="3196"/>
                                      <a:pt x="18800" y="3285"/>
                                    </a:cubicBezTo>
                                    <a:cubicBezTo>
                                      <a:pt x="18867" y="3374"/>
                                      <a:pt x="18933" y="3456"/>
                                      <a:pt x="19000" y="3531"/>
                                    </a:cubicBezTo>
                                    <a:cubicBezTo>
                                      <a:pt x="19067" y="3606"/>
                                      <a:pt x="19133" y="3674"/>
                                      <a:pt x="19200" y="3732"/>
                                    </a:cubicBezTo>
                                    <a:cubicBezTo>
                                      <a:pt x="19267" y="3790"/>
                                      <a:pt x="19333" y="3839"/>
                                      <a:pt x="19400" y="3879"/>
                                    </a:cubicBezTo>
                                    <a:cubicBezTo>
                                      <a:pt x="19467" y="3919"/>
                                      <a:pt x="19533" y="3949"/>
                                      <a:pt x="19600" y="3969"/>
                                    </a:cubicBezTo>
                                    <a:cubicBezTo>
                                      <a:pt x="19667" y="3989"/>
                                      <a:pt x="19733" y="4000"/>
                                      <a:pt x="19800" y="4000"/>
                                    </a:cubicBezTo>
                                    <a:cubicBezTo>
                                      <a:pt x="19867" y="4000"/>
                                      <a:pt x="19933" y="3990"/>
                                      <a:pt x="20000" y="3970"/>
                                    </a:cubicBezTo>
                                    <a:cubicBezTo>
                                      <a:pt x="20067" y="3950"/>
                                      <a:pt x="20133" y="3920"/>
                                      <a:pt x="20200" y="3880"/>
                                    </a:cubicBezTo>
                                    <a:cubicBezTo>
                                      <a:pt x="20267" y="3840"/>
                                      <a:pt x="20333" y="3791"/>
                                      <a:pt x="20400" y="3733"/>
                                    </a:cubicBezTo>
                                    <a:cubicBezTo>
                                      <a:pt x="20467" y="3675"/>
                                      <a:pt x="20533" y="3608"/>
                                      <a:pt x="20600" y="3533"/>
                                    </a:cubicBezTo>
                                    <a:cubicBezTo>
                                      <a:pt x="20667" y="3458"/>
                                      <a:pt x="20733" y="3375"/>
                                      <a:pt x="20800" y="3286"/>
                                    </a:cubicBezTo>
                                    <a:cubicBezTo>
                                      <a:pt x="20867" y="3197"/>
                                      <a:pt x="20933" y="3101"/>
                                      <a:pt x="21000" y="3001"/>
                                    </a:cubicBezTo>
                                    <a:cubicBezTo>
                                      <a:pt x="21067" y="2901"/>
                                      <a:pt x="21133" y="2794"/>
                                      <a:pt x="21200" y="2685"/>
                                    </a:cubicBezTo>
                                    <a:cubicBezTo>
                                      <a:pt x="21267" y="2576"/>
                                      <a:pt x="21333" y="2462"/>
                                      <a:pt x="21400" y="2348"/>
                                    </a:cubicBezTo>
                                    <a:cubicBezTo>
                                      <a:pt x="21467" y="2234"/>
                                      <a:pt x="21567" y="2059"/>
                                      <a:pt x="21600" y="2001"/>
                                    </a:cubicBezTo>
                                    <a:cubicBezTo>
                                      <a:pt x="21633" y="1943"/>
                                      <a:pt x="21616" y="1972"/>
                                      <a:pt x="21600" y="2001"/>
                                    </a:cubicBez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3" name="直接连接符 13"/>
                            <wps:cNvSpPr/>
                            <wps:spPr>
                              <a:xfrm>
                                <a:off x="2120" y="363"/>
                                <a:ext cx="0" cy="271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dash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4" name="文本框 14"/>
                            <wps:cNvSpPr txBox="1"/>
                            <wps:spPr>
                              <a:xfrm>
                                <a:off x="241" y="0"/>
                                <a:ext cx="540" cy="4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sz w:val="18"/>
                                      <w:szCs w:val="18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15" name="文本框 15"/>
                            <wps:cNvSpPr txBox="1"/>
                            <wps:spPr>
                              <a:xfrm>
                                <a:off x="2884" y="432"/>
                                <a:ext cx="540" cy="40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16" name="文本框 16"/>
                            <wps:cNvSpPr txBox="1"/>
                            <wps:spPr>
                              <a:xfrm>
                                <a:off x="0" y="433"/>
                                <a:ext cx="540" cy="40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17" name="文本框 17"/>
                            <wps:cNvSpPr txBox="1"/>
                            <wps:spPr>
                              <a:xfrm>
                                <a:off x="1892" y="491"/>
                                <a:ext cx="540" cy="40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vertAlign w:val="subscript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wpg:grpSp>
                        <wpg:grpSp>
                          <wpg:cNvPr id="27" name="组合 27"/>
                          <wpg:cNvGrpSpPr/>
                          <wpg:grpSpPr>
                            <a:xfrm>
                              <a:off x="0" y="929"/>
                              <a:ext cx="3657" cy="1020"/>
                              <a:chOff x="0" y="0"/>
                              <a:chExt cx="3657" cy="1020"/>
                            </a:xfrm>
                          </wpg:grpSpPr>
                          <wps:wsp>
                            <wps:cNvPr id="19" name="直接连接符 19"/>
                            <wps:cNvSpPr/>
                            <wps:spPr>
                              <a:xfrm>
                                <a:off x="310" y="595"/>
                                <a:ext cx="2924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med"/>
                              </a:ln>
                            </wps:spPr>
                            <wps:bodyPr upright="1"/>
                          </wps:wsp>
                          <wps:wsp>
                            <wps:cNvPr id="20" name="直接连接符 20"/>
                            <wps:cNvSpPr/>
                            <wps:spPr>
                              <a:xfrm flipV="1">
                                <a:off x="310" y="165"/>
                                <a:ext cx="0" cy="85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med"/>
                              </a:ln>
                            </wps:spPr>
                            <wps:bodyPr upright="1"/>
                          </wps:wsp>
                          <wps:wsp>
                            <wps:cNvPr id="21" name="任意多边形 21"/>
                            <wps:cNvSpPr/>
                            <wps:spPr>
                              <a:xfrm flipV="1">
                                <a:off x="1075" y="225"/>
                                <a:ext cx="1888" cy="75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1633" h="4000">
                                    <a:moveTo>
                                      <a:pt x="0" y="2000"/>
                                    </a:moveTo>
                                    <a:cubicBezTo>
                                      <a:pt x="66" y="1883"/>
                                      <a:pt x="133" y="1767"/>
                                      <a:pt x="200" y="1653"/>
                                    </a:cubicBezTo>
                                    <a:cubicBezTo>
                                      <a:pt x="267" y="1539"/>
                                      <a:pt x="333" y="1425"/>
                                      <a:pt x="400" y="1316"/>
                                    </a:cubicBezTo>
                                    <a:cubicBezTo>
                                      <a:pt x="467" y="1207"/>
                                      <a:pt x="533" y="1100"/>
                                      <a:pt x="600" y="1000"/>
                                    </a:cubicBezTo>
                                    <a:cubicBezTo>
                                      <a:pt x="667" y="900"/>
                                      <a:pt x="733" y="803"/>
                                      <a:pt x="800" y="714"/>
                                    </a:cubicBezTo>
                                    <a:cubicBezTo>
                                      <a:pt x="867" y="625"/>
                                      <a:pt x="933" y="542"/>
                                      <a:pt x="1000" y="468"/>
                                    </a:cubicBezTo>
                                    <a:cubicBezTo>
                                      <a:pt x="1067" y="394"/>
                                      <a:pt x="1133" y="326"/>
                                      <a:pt x="1200" y="268"/>
                                    </a:cubicBezTo>
                                    <a:cubicBezTo>
                                      <a:pt x="1267" y="210"/>
                                      <a:pt x="1333" y="161"/>
                                      <a:pt x="1400" y="121"/>
                                    </a:cubicBezTo>
                                    <a:cubicBezTo>
                                      <a:pt x="1467" y="81"/>
                                      <a:pt x="1533" y="50"/>
                                      <a:pt x="1600" y="30"/>
                                    </a:cubicBezTo>
                                    <a:cubicBezTo>
                                      <a:pt x="1667" y="10"/>
                                      <a:pt x="1733" y="0"/>
                                      <a:pt x="1800" y="0"/>
                                    </a:cubicBezTo>
                                    <a:cubicBezTo>
                                      <a:pt x="1867" y="0"/>
                                      <a:pt x="1933" y="10"/>
                                      <a:pt x="2000" y="30"/>
                                    </a:cubicBezTo>
                                    <a:cubicBezTo>
                                      <a:pt x="2067" y="50"/>
                                      <a:pt x="2133" y="81"/>
                                      <a:pt x="2200" y="121"/>
                                    </a:cubicBezTo>
                                    <a:cubicBezTo>
                                      <a:pt x="2267" y="161"/>
                                      <a:pt x="2333" y="210"/>
                                      <a:pt x="2400" y="268"/>
                                    </a:cubicBezTo>
                                    <a:cubicBezTo>
                                      <a:pt x="2467" y="326"/>
                                      <a:pt x="2533" y="394"/>
                                      <a:pt x="2600" y="468"/>
                                    </a:cubicBezTo>
                                    <a:cubicBezTo>
                                      <a:pt x="2667" y="542"/>
                                      <a:pt x="2733" y="625"/>
                                      <a:pt x="2800" y="714"/>
                                    </a:cubicBezTo>
                                    <a:cubicBezTo>
                                      <a:pt x="2867" y="803"/>
                                      <a:pt x="2933" y="900"/>
                                      <a:pt x="3000" y="1000"/>
                                    </a:cubicBezTo>
                                    <a:cubicBezTo>
                                      <a:pt x="3067" y="1100"/>
                                      <a:pt x="3133" y="1207"/>
                                      <a:pt x="3200" y="1316"/>
                                    </a:cubicBezTo>
                                    <a:cubicBezTo>
                                      <a:pt x="3267" y="1425"/>
                                      <a:pt x="3333" y="1539"/>
                                      <a:pt x="3400" y="1653"/>
                                    </a:cubicBezTo>
                                    <a:cubicBezTo>
                                      <a:pt x="3467" y="1767"/>
                                      <a:pt x="3533" y="1884"/>
                                      <a:pt x="3600" y="2000"/>
                                    </a:cubicBezTo>
                                    <a:cubicBezTo>
                                      <a:pt x="3667" y="2116"/>
                                      <a:pt x="3733" y="2233"/>
                                      <a:pt x="3800" y="2347"/>
                                    </a:cubicBezTo>
                                    <a:cubicBezTo>
                                      <a:pt x="3867" y="2461"/>
                                      <a:pt x="3933" y="2575"/>
                                      <a:pt x="4000" y="2684"/>
                                    </a:cubicBezTo>
                                    <a:cubicBezTo>
                                      <a:pt x="4067" y="2793"/>
                                      <a:pt x="4133" y="2900"/>
                                      <a:pt x="4200" y="3000"/>
                                    </a:cubicBezTo>
                                    <a:cubicBezTo>
                                      <a:pt x="4267" y="3100"/>
                                      <a:pt x="4333" y="3196"/>
                                      <a:pt x="4400" y="3285"/>
                                    </a:cubicBezTo>
                                    <a:cubicBezTo>
                                      <a:pt x="4467" y="3374"/>
                                      <a:pt x="4533" y="3458"/>
                                      <a:pt x="4600" y="3532"/>
                                    </a:cubicBezTo>
                                    <a:cubicBezTo>
                                      <a:pt x="4667" y="3606"/>
                                      <a:pt x="4733" y="3674"/>
                                      <a:pt x="4800" y="3732"/>
                                    </a:cubicBezTo>
                                    <a:cubicBezTo>
                                      <a:pt x="4867" y="3790"/>
                                      <a:pt x="4933" y="3839"/>
                                      <a:pt x="5000" y="3879"/>
                                    </a:cubicBezTo>
                                    <a:cubicBezTo>
                                      <a:pt x="5067" y="3919"/>
                                      <a:pt x="5133" y="3950"/>
                                      <a:pt x="5200" y="3970"/>
                                    </a:cubicBezTo>
                                    <a:cubicBezTo>
                                      <a:pt x="5267" y="3990"/>
                                      <a:pt x="5333" y="4000"/>
                                      <a:pt x="5400" y="4000"/>
                                    </a:cubicBezTo>
                                    <a:cubicBezTo>
                                      <a:pt x="5467" y="4000"/>
                                      <a:pt x="5533" y="3990"/>
                                      <a:pt x="5600" y="3970"/>
                                    </a:cubicBezTo>
                                    <a:cubicBezTo>
                                      <a:pt x="5667" y="3950"/>
                                      <a:pt x="5733" y="3919"/>
                                      <a:pt x="5800" y="3879"/>
                                    </a:cubicBezTo>
                                    <a:cubicBezTo>
                                      <a:pt x="5867" y="3839"/>
                                      <a:pt x="5933" y="3790"/>
                                      <a:pt x="6000" y="3732"/>
                                    </a:cubicBezTo>
                                    <a:cubicBezTo>
                                      <a:pt x="6067" y="3674"/>
                                      <a:pt x="6133" y="3606"/>
                                      <a:pt x="6200" y="3532"/>
                                    </a:cubicBezTo>
                                    <a:cubicBezTo>
                                      <a:pt x="6267" y="3458"/>
                                      <a:pt x="6333" y="3375"/>
                                      <a:pt x="6400" y="3286"/>
                                    </a:cubicBezTo>
                                    <a:cubicBezTo>
                                      <a:pt x="6467" y="3197"/>
                                      <a:pt x="6533" y="3100"/>
                                      <a:pt x="6600" y="3000"/>
                                    </a:cubicBezTo>
                                    <a:cubicBezTo>
                                      <a:pt x="6667" y="2900"/>
                                      <a:pt x="6733" y="2793"/>
                                      <a:pt x="6800" y="2684"/>
                                    </a:cubicBezTo>
                                    <a:cubicBezTo>
                                      <a:pt x="6867" y="2575"/>
                                      <a:pt x="6933" y="2462"/>
                                      <a:pt x="7000" y="2348"/>
                                    </a:cubicBezTo>
                                    <a:cubicBezTo>
                                      <a:pt x="7067" y="2234"/>
                                      <a:pt x="7133" y="2116"/>
                                      <a:pt x="7200" y="2000"/>
                                    </a:cubicBezTo>
                                    <a:cubicBezTo>
                                      <a:pt x="7267" y="1884"/>
                                      <a:pt x="7333" y="1767"/>
                                      <a:pt x="7400" y="1653"/>
                                    </a:cubicBezTo>
                                    <a:cubicBezTo>
                                      <a:pt x="7467" y="1539"/>
                                      <a:pt x="7533" y="1425"/>
                                      <a:pt x="7600" y="1316"/>
                                    </a:cubicBezTo>
                                    <a:cubicBezTo>
                                      <a:pt x="7667" y="1207"/>
                                      <a:pt x="7733" y="1100"/>
                                      <a:pt x="7800" y="1000"/>
                                    </a:cubicBezTo>
                                    <a:cubicBezTo>
                                      <a:pt x="7867" y="900"/>
                                      <a:pt x="7933" y="804"/>
                                      <a:pt x="8000" y="715"/>
                                    </a:cubicBezTo>
                                    <a:cubicBezTo>
                                      <a:pt x="8067" y="626"/>
                                      <a:pt x="8133" y="542"/>
                                      <a:pt x="8200" y="468"/>
                                    </a:cubicBezTo>
                                    <a:cubicBezTo>
                                      <a:pt x="8267" y="394"/>
                                      <a:pt x="8333" y="326"/>
                                      <a:pt x="8400" y="268"/>
                                    </a:cubicBezTo>
                                    <a:cubicBezTo>
                                      <a:pt x="8467" y="210"/>
                                      <a:pt x="8533" y="161"/>
                                      <a:pt x="8600" y="121"/>
                                    </a:cubicBezTo>
                                    <a:cubicBezTo>
                                      <a:pt x="8667" y="81"/>
                                      <a:pt x="8733" y="50"/>
                                      <a:pt x="8800" y="30"/>
                                    </a:cubicBezTo>
                                    <a:cubicBezTo>
                                      <a:pt x="8867" y="10"/>
                                      <a:pt x="8933" y="0"/>
                                      <a:pt x="9000" y="0"/>
                                    </a:cubicBezTo>
                                    <a:cubicBezTo>
                                      <a:pt x="9067" y="0"/>
                                      <a:pt x="9133" y="10"/>
                                      <a:pt x="9200" y="30"/>
                                    </a:cubicBezTo>
                                    <a:cubicBezTo>
                                      <a:pt x="9267" y="50"/>
                                      <a:pt x="9333" y="80"/>
                                      <a:pt x="9400" y="120"/>
                                    </a:cubicBezTo>
                                    <a:cubicBezTo>
                                      <a:pt x="9467" y="160"/>
                                      <a:pt x="9533" y="210"/>
                                      <a:pt x="9600" y="268"/>
                                    </a:cubicBezTo>
                                    <a:cubicBezTo>
                                      <a:pt x="9667" y="326"/>
                                      <a:pt x="9733" y="394"/>
                                      <a:pt x="9800" y="468"/>
                                    </a:cubicBezTo>
                                    <a:cubicBezTo>
                                      <a:pt x="9867" y="542"/>
                                      <a:pt x="9933" y="625"/>
                                      <a:pt x="10000" y="714"/>
                                    </a:cubicBezTo>
                                    <a:cubicBezTo>
                                      <a:pt x="10067" y="803"/>
                                      <a:pt x="10133" y="900"/>
                                      <a:pt x="10200" y="1000"/>
                                    </a:cubicBezTo>
                                    <a:cubicBezTo>
                                      <a:pt x="10267" y="1100"/>
                                      <a:pt x="10333" y="1206"/>
                                      <a:pt x="10400" y="1315"/>
                                    </a:cubicBezTo>
                                    <a:cubicBezTo>
                                      <a:pt x="10467" y="1424"/>
                                      <a:pt x="10533" y="1538"/>
                                      <a:pt x="10600" y="1652"/>
                                    </a:cubicBezTo>
                                    <a:cubicBezTo>
                                      <a:pt x="10667" y="1766"/>
                                      <a:pt x="10733" y="1883"/>
                                      <a:pt x="10800" y="1999"/>
                                    </a:cubicBezTo>
                                    <a:cubicBezTo>
                                      <a:pt x="10867" y="2115"/>
                                      <a:pt x="10933" y="2233"/>
                                      <a:pt x="11000" y="2347"/>
                                    </a:cubicBezTo>
                                    <a:cubicBezTo>
                                      <a:pt x="11067" y="2461"/>
                                      <a:pt x="11133" y="2574"/>
                                      <a:pt x="11200" y="2683"/>
                                    </a:cubicBezTo>
                                    <a:cubicBezTo>
                                      <a:pt x="11267" y="2792"/>
                                      <a:pt x="11333" y="2899"/>
                                      <a:pt x="11400" y="2999"/>
                                    </a:cubicBezTo>
                                    <a:cubicBezTo>
                                      <a:pt x="11467" y="3099"/>
                                      <a:pt x="11533" y="3196"/>
                                      <a:pt x="11600" y="3285"/>
                                    </a:cubicBezTo>
                                    <a:cubicBezTo>
                                      <a:pt x="11667" y="3374"/>
                                      <a:pt x="11733" y="3458"/>
                                      <a:pt x="11800" y="3532"/>
                                    </a:cubicBezTo>
                                    <a:cubicBezTo>
                                      <a:pt x="11867" y="3606"/>
                                      <a:pt x="11933" y="3674"/>
                                      <a:pt x="12000" y="3732"/>
                                    </a:cubicBezTo>
                                    <a:cubicBezTo>
                                      <a:pt x="12067" y="3790"/>
                                      <a:pt x="12133" y="3839"/>
                                      <a:pt x="12200" y="3879"/>
                                    </a:cubicBezTo>
                                    <a:cubicBezTo>
                                      <a:pt x="12267" y="3919"/>
                                      <a:pt x="12333" y="3950"/>
                                      <a:pt x="12400" y="3970"/>
                                    </a:cubicBezTo>
                                    <a:cubicBezTo>
                                      <a:pt x="12467" y="3990"/>
                                      <a:pt x="12533" y="4000"/>
                                      <a:pt x="12600" y="4000"/>
                                    </a:cubicBezTo>
                                    <a:cubicBezTo>
                                      <a:pt x="12667" y="4000"/>
                                      <a:pt x="12733" y="3990"/>
                                      <a:pt x="12800" y="3970"/>
                                    </a:cubicBezTo>
                                    <a:cubicBezTo>
                                      <a:pt x="12867" y="3950"/>
                                      <a:pt x="12933" y="3920"/>
                                      <a:pt x="13000" y="3880"/>
                                    </a:cubicBezTo>
                                    <a:cubicBezTo>
                                      <a:pt x="13067" y="3840"/>
                                      <a:pt x="13133" y="3790"/>
                                      <a:pt x="13200" y="3732"/>
                                    </a:cubicBezTo>
                                    <a:cubicBezTo>
                                      <a:pt x="13267" y="3674"/>
                                      <a:pt x="13333" y="3607"/>
                                      <a:pt x="13400" y="3533"/>
                                    </a:cubicBezTo>
                                    <a:cubicBezTo>
                                      <a:pt x="13467" y="3459"/>
                                      <a:pt x="13533" y="3375"/>
                                      <a:pt x="13600" y="3286"/>
                                    </a:cubicBezTo>
                                    <a:cubicBezTo>
                                      <a:pt x="13667" y="3197"/>
                                      <a:pt x="13733" y="3101"/>
                                      <a:pt x="13800" y="3001"/>
                                    </a:cubicBezTo>
                                    <a:cubicBezTo>
                                      <a:pt x="13867" y="2901"/>
                                      <a:pt x="13933" y="2794"/>
                                      <a:pt x="14000" y="2685"/>
                                    </a:cubicBezTo>
                                    <a:cubicBezTo>
                                      <a:pt x="14067" y="2576"/>
                                      <a:pt x="14133" y="2462"/>
                                      <a:pt x="14200" y="2348"/>
                                    </a:cubicBezTo>
                                    <a:cubicBezTo>
                                      <a:pt x="14267" y="2234"/>
                                      <a:pt x="14333" y="2117"/>
                                      <a:pt x="14400" y="2001"/>
                                    </a:cubicBezTo>
                                    <a:cubicBezTo>
                                      <a:pt x="14467" y="1885"/>
                                      <a:pt x="14533" y="1767"/>
                                      <a:pt x="14600" y="1653"/>
                                    </a:cubicBezTo>
                                    <a:cubicBezTo>
                                      <a:pt x="14667" y="1539"/>
                                      <a:pt x="14733" y="1426"/>
                                      <a:pt x="14800" y="1317"/>
                                    </a:cubicBezTo>
                                    <a:cubicBezTo>
                                      <a:pt x="14867" y="1208"/>
                                      <a:pt x="14933" y="1101"/>
                                      <a:pt x="15000" y="1001"/>
                                    </a:cubicBezTo>
                                    <a:cubicBezTo>
                                      <a:pt x="15067" y="901"/>
                                      <a:pt x="15133" y="804"/>
                                      <a:pt x="15200" y="715"/>
                                    </a:cubicBezTo>
                                    <a:cubicBezTo>
                                      <a:pt x="15267" y="626"/>
                                      <a:pt x="15333" y="542"/>
                                      <a:pt x="15400" y="468"/>
                                    </a:cubicBezTo>
                                    <a:cubicBezTo>
                                      <a:pt x="15467" y="394"/>
                                      <a:pt x="15533" y="326"/>
                                      <a:pt x="15600" y="268"/>
                                    </a:cubicBezTo>
                                    <a:cubicBezTo>
                                      <a:pt x="15667" y="210"/>
                                      <a:pt x="15733" y="161"/>
                                      <a:pt x="15800" y="121"/>
                                    </a:cubicBezTo>
                                    <a:cubicBezTo>
                                      <a:pt x="15867" y="81"/>
                                      <a:pt x="15933" y="51"/>
                                      <a:pt x="16000" y="31"/>
                                    </a:cubicBezTo>
                                    <a:cubicBezTo>
                                      <a:pt x="16067" y="11"/>
                                      <a:pt x="16133" y="0"/>
                                      <a:pt x="16200" y="0"/>
                                    </a:cubicBezTo>
                                    <a:cubicBezTo>
                                      <a:pt x="16267" y="0"/>
                                      <a:pt x="16333" y="10"/>
                                      <a:pt x="16400" y="30"/>
                                    </a:cubicBezTo>
                                    <a:cubicBezTo>
                                      <a:pt x="16467" y="50"/>
                                      <a:pt x="16533" y="80"/>
                                      <a:pt x="16600" y="120"/>
                                    </a:cubicBezTo>
                                    <a:cubicBezTo>
                                      <a:pt x="16667" y="160"/>
                                      <a:pt x="16733" y="210"/>
                                      <a:pt x="16800" y="268"/>
                                    </a:cubicBezTo>
                                    <a:cubicBezTo>
                                      <a:pt x="16867" y="326"/>
                                      <a:pt x="16933" y="393"/>
                                      <a:pt x="17000" y="467"/>
                                    </a:cubicBezTo>
                                    <a:cubicBezTo>
                                      <a:pt x="17067" y="541"/>
                                      <a:pt x="17133" y="625"/>
                                      <a:pt x="17200" y="714"/>
                                    </a:cubicBezTo>
                                    <a:cubicBezTo>
                                      <a:pt x="17267" y="803"/>
                                      <a:pt x="17333" y="899"/>
                                      <a:pt x="17400" y="999"/>
                                    </a:cubicBezTo>
                                    <a:cubicBezTo>
                                      <a:pt x="17467" y="1099"/>
                                      <a:pt x="17533" y="1206"/>
                                      <a:pt x="17600" y="1315"/>
                                    </a:cubicBezTo>
                                    <a:cubicBezTo>
                                      <a:pt x="17667" y="1424"/>
                                      <a:pt x="17733" y="1538"/>
                                      <a:pt x="17800" y="1652"/>
                                    </a:cubicBezTo>
                                    <a:cubicBezTo>
                                      <a:pt x="17867" y="1766"/>
                                      <a:pt x="17933" y="1883"/>
                                      <a:pt x="18000" y="1999"/>
                                    </a:cubicBezTo>
                                    <a:cubicBezTo>
                                      <a:pt x="18067" y="2115"/>
                                      <a:pt x="18133" y="2232"/>
                                      <a:pt x="18200" y="2346"/>
                                    </a:cubicBezTo>
                                    <a:cubicBezTo>
                                      <a:pt x="18267" y="2460"/>
                                      <a:pt x="18333" y="2574"/>
                                      <a:pt x="18400" y="2683"/>
                                    </a:cubicBezTo>
                                    <a:cubicBezTo>
                                      <a:pt x="18467" y="2792"/>
                                      <a:pt x="18533" y="2899"/>
                                      <a:pt x="18600" y="2999"/>
                                    </a:cubicBezTo>
                                    <a:cubicBezTo>
                                      <a:pt x="18667" y="3099"/>
                                      <a:pt x="18733" y="3196"/>
                                      <a:pt x="18800" y="3285"/>
                                    </a:cubicBezTo>
                                    <a:cubicBezTo>
                                      <a:pt x="18867" y="3374"/>
                                      <a:pt x="18933" y="3456"/>
                                      <a:pt x="19000" y="3531"/>
                                    </a:cubicBezTo>
                                    <a:cubicBezTo>
                                      <a:pt x="19067" y="3606"/>
                                      <a:pt x="19133" y="3674"/>
                                      <a:pt x="19200" y="3732"/>
                                    </a:cubicBezTo>
                                    <a:cubicBezTo>
                                      <a:pt x="19267" y="3790"/>
                                      <a:pt x="19333" y="3839"/>
                                      <a:pt x="19400" y="3879"/>
                                    </a:cubicBezTo>
                                    <a:cubicBezTo>
                                      <a:pt x="19467" y="3919"/>
                                      <a:pt x="19533" y="3949"/>
                                      <a:pt x="19600" y="3969"/>
                                    </a:cubicBezTo>
                                    <a:cubicBezTo>
                                      <a:pt x="19667" y="3989"/>
                                      <a:pt x="19733" y="4000"/>
                                      <a:pt x="19800" y="4000"/>
                                    </a:cubicBezTo>
                                    <a:cubicBezTo>
                                      <a:pt x="19867" y="4000"/>
                                      <a:pt x="19933" y="3990"/>
                                      <a:pt x="20000" y="3970"/>
                                    </a:cubicBezTo>
                                    <a:cubicBezTo>
                                      <a:pt x="20067" y="3950"/>
                                      <a:pt x="20133" y="3920"/>
                                      <a:pt x="20200" y="3880"/>
                                    </a:cubicBezTo>
                                    <a:cubicBezTo>
                                      <a:pt x="20267" y="3840"/>
                                      <a:pt x="20333" y="3791"/>
                                      <a:pt x="20400" y="3733"/>
                                    </a:cubicBezTo>
                                    <a:cubicBezTo>
                                      <a:pt x="20467" y="3675"/>
                                      <a:pt x="20533" y="3608"/>
                                      <a:pt x="20600" y="3533"/>
                                    </a:cubicBezTo>
                                    <a:cubicBezTo>
                                      <a:pt x="20667" y="3458"/>
                                      <a:pt x="20733" y="3375"/>
                                      <a:pt x="20800" y="3286"/>
                                    </a:cubicBezTo>
                                    <a:cubicBezTo>
                                      <a:pt x="20867" y="3197"/>
                                      <a:pt x="20933" y="3101"/>
                                      <a:pt x="21000" y="3001"/>
                                    </a:cubicBezTo>
                                    <a:cubicBezTo>
                                      <a:pt x="21067" y="2901"/>
                                      <a:pt x="21133" y="2794"/>
                                      <a:pt x="21200" y="2685"/>
                                    </a:cubicBezTo>
                                    <a:cubicBezTo>
                                      <a:pt x="21267" y="2576"/>
                                      <a:pt x="21333" y="2462"/>
                                      <a:pt x="21400" y="2348"/>
                                    </a:cubicBezTo>
                                    <a:cubicBezTo>
                                      <a:pt x="21467" y="2234"/>
                                      <a:pt x="21567" y="2059"/>
                                      <a:pt x="21600" y="2001"/>
                                    </a:cubicBezTo>
                                    <a:cubicBezTo>
                                      <a:pt x="21633" y="1943"/>
                                      <a:pt x="21616" y="1972"/>
                                      <a:pt x="21600" y="2001"/>
                                    </a:cubicBez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2" name="直接连接符 22"/>
                            <wps:cNvSpPr/>
                            <wps:spPr>
                              <a:xfrm>
                                <a:off x="2250" y="324"/>
                                <a:ext cx="0" cy="271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dash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3" name="文本框 23"/>
                            <wps:cNvSpPr txBox="1"/>
                            <wps:spPr>
                              <a:xfrm>
                                <a:off x="241" y="0"/>
                                <a:ext cx="540" cy="46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sz w:val="18"/>
                                      <w:szCs w:val="18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24" name="文本框 24"/>
                            <wps:cNvSpPr txBox="1"/>
                            <wps:spPr>
                              <a:xfrm>
                                <a:off x="3117" y="393"/>
                                <a:ext cx="540" cy="40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25" name="文本框 25"/>
                            <wps:cNvSpPr txBox="1"/>
                            <wps:spPr>
                              <a:xfrm>
                                <a:off x="0" y="394"/>
                                <a:ext cx="540" cy="40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26" name="文本框 26"/>
                            <wps:cNvSpPr txBox="1"/>
                            <wps:spPr>
                              <a:xfrm>
                                <a:off x="2048" y="452"/>
                                <a:ext cx="540" cy="40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vertAlign w:val="subscript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wpg:grpSp>
                        <wpg:grpSp>
                          <wpg:cNvPr id="36" name="组合 36"/>
                          <wpg:cNvGrpSpPr/>
                          <wpg:grpSpPr>
                            <a:xfrm>
                              <a:off x="3721" y="926"/>
                              <a:ext cx="3657" cy="1020"/>
                              <a:chOff x="0" y="0"/>
                              <a:chExt cx="3657" cy="1020"/>
                            </a:xfrm>
                          </wpg:grpSpPr>
                          <wps:wsp>
                            <wps:cNvPr id="28" name="直接连接符 28"/>
                            <wps:cNvSpPr/>
                            <wps:spPr>
                              <a:xfrm>
                                <a:off x="310" y="595"/>
                                <a:ext cx="2924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med"/>
                              </a:ln>
                            </wps:spPr>
                            <wps:bodyPr upright="1"/>
                          </wps:wsp>
                          <wps:wsp>
                            <wps:cNvPr id="29" name="直接连接符 29"/>
                            <wps:cNvSpPr/>
                            <wps:spPr>
                              <a:xfrm flipV="1">
                                <a:off x="310" y="165"/>
                                <a:ext cx="0" cy="85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med"/>
                              </a:ln>
                            </wps:spPr>
                            <wps:bodyPr upright="1"/>
                          </wps:wsp>
                          <wps:wsp>
                            <wps:cNvPr id="30" name="任意多边形 30"/>
                            <wps:cNvSpPr/>
                            <wps:spPr>
                              <a:xfrm flipV="1">
                                <a:off x="1075" y="225"/>
                                <a:ext cx="1888" cy="75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1633" h="4000">
                                    <a:moveTo>
                                      <a:pt x="0" y="2000"/>
                                    </a:moveTo>
                                    <a:cubicBezTo>
                                      <a:pt x="66" y="1883"/>
                                      <a:pt x="133" y="1767"/>
                                      <a:pt x="200" y="1653"/>
                                    </a:cubicBezTo>
                                    <a:cubicBezTo>
                                      <a:pt x="267" y="1539"/>
                                      <a:pt x="333" y="1425"/>
                                      <a:pt x="400" y="1316"/>
                                    </a:cubicBezTo>
                                    <a:cubicBezTo>
                                      <a:pt x="467" y="1207"/>
                                      <a:pt x="533" y="1100"/>
                                      <a:pt x="600" y="1000"/>
                                    </a:cubicBezTo>
                                    <a:cubicBezTo>
                                      <a:pt x="667" y="900"/>
                                      <a:pt x="733" y="803"/>
                                      <a:pt x="800" y="714"/>
                                    </a:cubicBezTo>
                                    <a:cubicBezTo>
                                      <a:pt x="867" y="625"/>
                                      <a:pt x="933" y="542"/>
                                      <a:pt x="1000" y="468"/>
                                    </a:cubicBezTo>
                                    <a:cubicBezTo>
                                      <a:pt x="1067" y="394"/>
                                      <a:pt x="1133" y="326"/>
                                      <a:pt x="1200" y="268"/>
                                    </a:cubicBezTo>
                                    <a:cubicBezTo>
                                      <a:pt x="1267" y="210"/>
                                      <a:pt x="1333" y="161"/>
                                      <a:pt x="1400" y="121"/>
                                    </a:cubicBezTo>
                                    <a:cubicBezTo>
                                      <a:pt x="1467" y="81"/>
                                      <a:pt x="1533" y="50"/>
                                      <a:pt x="1600" y="30"/>
                                    </a:cubicBezTo>
                                    <a:cubicBezTo>
                                      <a:pt x="1667" y="10"/>
                                      <a:pt x="1733" y="0"/>
                                      <a:pt x="1800" y="0"/>
                                    </a:cubicBezTo>
                                    <a:cubicBezTo>
                                      <a:pt x="1867" y="0"/>
                                      <a:pt x="1933" y="10"/>
                                      <a:pt x="2000" y="30"/>
                                    </a:cubicBezTo>
                                    <a:cubicBezTo>
                                      <a:pt x="2067" y="50"/>
                                      <a:pt x="2133" y="81"/>
                                      <a:pt x="2200" y="121"/>
                                    </a:cubicBezTo>
                                    <a:cubicBezTo>
                                      <a:pt x="2267" y="161"/>
                                      <a:pt x="2333" y="210"/>
                                      <a:pt x="2400" y="268"/>
                                    </a:cubicBezTo>
                                    <a:cubicBezTo>
                                      <a:pt x="2467" y="326"/>
                                      <a:pt x="2533" y="394"/>
                                      <a:pt x="2600" y="468"/>
                                    </a:cubicBezTo>
                                    <a:cubicBezTo>
                                      <a:pt x="2667" y="542"/>
                                      <a:pt x="2733" y="625"/>
                                      <a:pt x="2800" y="714"/>
                                    </a:cubicBezTo>
                                    <a:cubicBezTo>
                                      <a:pt x="2867" y="803"/>
                                      <a:pt x="2933" y="900"/>
                                      <a:pt x="3000" y="1000"/>
                                    </a:cubicBezTo>
                                    <a:cubicBezTo>
                                      <a:pt x="3067" y="1100"/>
                                      <a:pt x="3133" y="1207"/>
                                      <a:pt x="3200" y="1316"/>
                                    </a:cubicBezTo>
                                    <a:cubicBezTo>
                                      <a:pt x="3267" y="1425"/>
                                      <a:pt x="3333" y="1539"/>
                                      <a:pt x="3400" y="1653"/>
                                    </a:cubicBezTo>
                                    <a:cubicBezTo>
                                      <a:pt x="3467" y="1767"/>
                                      <a:pt x="3533" y="1884"/>
                                      <a:pt x="3600" y="2000"/>
                                    </a:cubicBezTo>
                                    <a:cubicBezTo>
                                      <a:pt x="3667" y="2116"/>
                                      <a:pt x="3733" y="2233"/>
                                      <a:pt x="3800" y="2347"/>
                                    </a:cubicBezTo>
                                    <a:cubicBezTo>
                                      <a:pt x="3867" y="2461"/>
                                      <a:pt x="3933" y="2575"/>
                                      <a:pt x="4000" y="2684"/>
                                    </a:cubicBezTo>
                                    <a:cubicBezTo>
                                      <a:pt x="4067" y="2793"/>
                                      <a:pt x="4133" y="2900"/>
                                      <a:pt x="4200" y="3000"/>
                                    </a:cubicBezTo>
                                    <a:cubicBezTo>
                                      <a:pt x="4267" y="3100"/>
                                      <a:pt x="4333" y="3196"/>
                                      <a:pt x="4400" y="3285"/>
                                    </a:cubicBezTo>
                                    <a:cubicBezTo>
                                      <a:pt x="4467" y="3374"/>
                                      <a:pt x="4533" y="3458"/>
                                      <a:pt x="4600" y="3532"/>
                                    </a:cubicBezTo>
                                    <a:cubicBezTo>
                                      <a:pt x="4667" y="3606"/>
                                      <a:pt x="4733" y="3674"/>
                                      <a:pt x="4800" y="3732"/>
                                    </a:cubicBezTo>
                                    <a:cubicBezTo>
                                      <a:pt x="4867" y="3790"/>
                                      <a:pt x="4933" y="3839"/>
                                      <a:pt x="5000" y="3879"/>
                                    </a:cubicBezTo>
                                    <a:cubicBezTo>
                                      <a:pt x="5067" y="3919"/>
                                      <a:pt x="5133" y="3950"/>
                                      <a:pt x="5200" y="3970"/>
                                    </a:cubicBezTo>
                                    <a:cubicBezTo>
                                      <a:pt x="5267" y="3990"/>
                                      <a:pt x="5333" y="4000"/>
                                      <a:pt x="5400" y="4000"/>
                                    </a:cubicBezTo>
                                    <a:cubicBezTo>
                                      <a:pt x="5467" y="4000"/>
                                      <a:pt x="5533" y="3990"/>
                                      <a:pt x="5600" y="3970"/>
                                    </a:cubicBezTo>
                                    <a:cubicBezTo>
                                      <a:pt x="5667" y="3950"/>
                                      <a:pt x="5733" y="3919"/>
                                      <a:pt x="5800" y="3879"/>
                                    </a:cubicBezTo>
                                    <a:cubicBezTo>
                                      <a:pt x="5867" y="3839"/>
                                      <a:pt x="5933" y="3790"/>
                                      <a:pt x="6000" y="3732"/>
                                    </a:cubicBezTo>
                                    <a:cubicBezTo>
                                      <a:pt x="6067" y="3674"/>
                                      <a:pt x="6133" y="3606"/>
                                      <a:pt x="6200" y="3532"/>
                                    </a:cubicBezTo>
                                    <a:cubicBezTo>
                                      <a:pt x="6267" y="3458"/>
                                      <a:pt x="6333" y="3375"/>
                                      <a:pt x="6400" y="3286"/>
                                    </a:cubicBezTo>
                                    <a:cubicBezTo>
                                      <a:pt x="6467" y="3197"/>
                                      <a:pt x="6533" y="3100"/>
                                      <a:pt x="6600" y="3000"/>
                                    </a:cubicBezTo>
                                    <a:cubicBezTo>
                                      <a:pt x="6667" y="2900"/>
                                      <a:pt x="6733" y="2793"/>
                                      <a:pt x="6800" y="2684"/>
                                    </a:cubicBezTo>
                                    <a:cubicBezTo>
                                      <a:pt x="6867" y="2575"/>
                                      <a:pt x="6933" y="2462"/>
                                      <a:pt x="7000" y="2348"/>
                                    </a:cubicBezTo>
                                    <a:cubicBezTo>
                                      <a:pt x="7067" y="2234"/>
                                      <a:pt x="7133" y="2116"/>
                                      <a:pt x="7200" y="2000"/>
                                    </a:cubicBezTo>
                                    <a:cubicBezTo>
                                      <a:pt x="7267" y="1884"/>
                                      <a:pt x="7333" y="1767"/>
                                      <a:pt x="7400" y="1653"/>
                                    </a:cubicBezTo>
                                    <a:cubicBezTo>
                                      <a:pt x="7467" y="1539"/>
                                      <a:pt x="7533" y="1425"/>
                                      <a:pt x="7600" y="1316"/>
                                    </a:cubicBezTo>
                                    <a:cubicBezTo>
                                      <a:pt x="7667" y="1207"/>
                                      <a:pt x="7733" y="1100"/>
                                      <a:pt x="7800" y="1000"/>
                                    </a:cubicBezTo>
                                    <a:cubicBezTo>
                                      <a:pt x="7867" y="900"/>
                                      <a:pt x="7933" y="804"/>
                                      <a:pt x="8000" y="715"/>
                                    </a:cubicBezTo>
                                    <a:cubicBezTo>
                                      <a:pt x="8067" y="626"/>
                                      <a:pt x="8133" y="542"/>
                                      <a:pt x="8200" y="468"/>
                                    </a:cubicBezTo>
                                    <a:cubicBezTo>
                                      <a:pt x="8267" y="394"/>
                                      <a:pt x="8333" y="326"/>
                                      <a:pt x="8400" y="268"/>
                                    </a:cubicBezTo>
                                    <a:cubicBezTo>
                                      <a:pt x="8467" y="210"/>
                                      <a:pt x="8533" y="161"/>
                                      <a:pt x="8600" y="121"/>
                                    </a:cubicBezTo>
                                    <a:cubicBezTo>
                                      <a:pt x="8667" y="81"/>
                                      <a:pt x="8733" y="50"/>
                                      <a:pt x="8800" y="30"/>
                                    </a:cubicBezTo>
                                    <a:cubicBezTo>
                                      <a:pt x="8867" y="10"/>
                                      <a:pt x="8933" y="0"/>
                                      <a:pt x="9000" y="0"/>
                                    </a:cubicBezTo>
                                    <a:cubicBezTo>
                                      <a:pt x="9067" y="0"/>
                                      <a:pt x="9133" y="10"/>
                                      <a:pt x="9200" y="30"/>
                                    </a:cubicBezTo>
                                    <a:cubicBezTo>
                                      <a:pt x="9267" y="50"/>
                                      <a:pt x="9333" y="80"/>
                                      <a:pt x="9400" y="120"/>
                                    </a:cubicBezTo>
                                    <a:cubicBezTo>
                                      <a:pt x="9467" y="160"/>
                                      <a:pt x="9533" y="210"/>
                                      <a:pt x="9600" y="268"/>
                                    </a:cubicBezTo>
                                    <a:cubicBezTo>
                                      <a:pt x="9667" y="326"/>
                                      <a:pt x="9733" y="394"/>
                                      <a:pt x="9800" y="468"/>
                                    </a:cubicBezTo>
                                    <a:cubicBezTo>
                                      <a:pt x="9867" y="542"/>
                                      <a:pt x="9933" y="625"/>
                                      <a:pt x="10000" y="714"/>
                                    </a:cubicBezTo>
                                    <a:cubicBezTo>
                                      <a:pt x="10067" y="803"/>
                                      <a:pt x="10133" y="900"/>
                                      <a:pt x="10200" y="1000"/>
                                    </a:cubicBezTo>
                                    <a:cubicBezTo>
                                      <a:pt x="10267" y="1100"/>
                                      <a:pt x="10333" y="1206"/>
                                      <a:pt x="10400" y="1315"/>
                                    </a:cubicBezTo>
                                    <a:cubicBezTo>
                                      <a:pt x="10467" y="1424"/>
                                      <a:pt x="10533" y="1538"/>
                                      <a:pt x="10600" y="1652"/>
                                    </a:cubicBezTo>
                                    <a:cubicBezTo>
                                      <a:pt x="10667" y="1766"/>
                                      <a:pt x="10733" y="1883"/>
                                      <a:pt x="10800" y="1999"/>
                                    </a:cubicBezTo>
                                    <a:cubicBezTo>
                                      <a:pt x="10867" y="2115"/>
                                      <a:pt x="10933" y="2233"/>
                                      <a:pt x="11000" y="2347"/>
                                    </a:cubicBezTo>
                                    <a:cubicBezTo>
                                      <a:pt x="11067" y="2461"/>
                                      <a:pt x="11133" y="2574"/>
                                      <a:pt x="11200" y="2683"/>
                                    </a:cubicBezTo>
                                    <a:cubicBezTo>
                                      <a:pt x="11267" y="2792"/>
                                      <a:pt x="11333" y="2899"/>
                                      <a:pt x="11400" y="2999"/>
                                    </a:cubicBezTo>
                                    <a:cubicBezTo>
                                      <a:pt x="11467" y="3099"/>
                                      <a:pt x="11533" y="3196"/>
                                      <a:pt x="11600" y="3285"/>
                                    </a:cubicBezTo>
                                    <a:cubicBezTo>
                                      <a:pt x="11667" y="3374"/>
                                      <a:pt x="11733" y="3458"/>
                                      <a:pt x="11800" y="3532"/>
                                    </a:cubicBezTo>
                                    <a:cubicBezTo>
                                      <a:pt x="11867" y="3606"/>
                                      <a:pt x="11933" y="3674"/>
                                      <a:pt x="12000" y="3732"/>
                                    </a:cubicBezTo>
                                    <a:cubicBezTo>
                                      <a:pt x="12067" y="3790"/>
                                      <a:pt x="12133" y="3839"/>
                                      <a:pt x="12200" y="3879"/>
                                    </a:cubicBezTo>
                                    <a:cubicBezTo>
                                      <a:pt x="12267" y="3919"/>
                                      <a:pt x="12333" y="3950"/>
                                      <a:pt x="12400" y="3970"/>
                                    </a:cubicBezTo>
                                    <a:cubicBezTo>
                                      <a:pt x="12467" y="3990"/>
                                      <a:pt x="12533" y="4000"/>
                                      <a:pt x="12600" y="4000"/>
                                    </a:cubicBezTo>
                                    <a:cubicBezTo>
                                      <a:pt x="12667" y="4000"/>
                                      <a:pt x="12733" y="3990"/>
                                      <a:pt x="12800" y="3970"/>
                                    </a:cubicBezTo>
                                    <a:cubicBezTo>
                                      <a:pt x="12867" y="3950"/>
                                      <a:pt x="12933" y="3920"/>
                                      <a:pt x="13000" y="3880"/>
                                    </a:cubicBezTo>
                                    <a:cubicBezTo>
                                      <a:pt x="13067" y="3840"/>
                                      <a:pt x="13133" y="3790"/>
                                      <a:pt x="13200" y="3732"/>
                                    </a:cubicBezTo>
                                    <a:cubicBezTo>
                                      <a:pt x="13267" y="3674"/>
                                      <a:pt x="13333" y="3607"/>
                                      <a:pt x="13400" y="3533"/>
                                    </a:cubicBezTo>
                                    <a:cubicBezTo>
                                      <a:pt x="13467" y="3459"/>
                                      <a:pt x="13533" y="3375"/>
                                      <a:pt x="13600" y="3286"/>
                                    </a:cubicBezTo>
                                    <a:cubicBezTo>
                                      <a:pt x="13667" y="3197"/>
                                      <a:pt x="13733" y="3101"/>
                                      <a:pt x="13800" y="3001"/>
                                    </a:cubicBezTo>
                                    <a:cubicBezTo>
                                      <a:pt x="13867" y="2901"/>
                                      <a:pt x="13933" y="2794"/>
                                      <a:pt x="14000" y="2685"/>
                                    </a:cubicBezTo>
                                    <a:cubicBezTo>
                                      <a:pt x="14067" y="2576"/>
                                      <a:pt x="14133" y="2462"/>
                                      <a:pt x="14200" y="2348"/>
                                    </a:cubicBezTo>
                                    <a:cubicBezTo>
                                      <a:pt x="14267" y="2234"/>
                                      <a:pt x="14333" y="2117"/>
                                      <a:pt x="14400" y="2001"/>
                                    </a:cubicBezTo>
                                    <a:cubicBezTo>
                                      <a:pt x="14467" y="1885"/>
                                      <a:pt x="14533" y="1767"/>
                                      <a:pt x="14600" y="1653"/>
                                    </a:cubicBezTo>
                                    <a:cubicBezTo>
                                      <a:pt x="14667" y="1539"/>
                                      <a:pt x="14733" y="1426"/>
                                      <a:pt x="14800" y="1317"/>
                                    </a:cubicBezTo>
                                    <a:cubicBezTo>
                                      <a:pt x="14867" y="1208"/>
                                      <a:pt x="14933" y="1101"/>
                                      <a:pt x="15000" y="1001"/>
                                    </a:cubicBezTo>
                                    <a:cubicBezTo>
                                      <a:pt x="15067" y="901"/>
                                      <a:pt x="15133" y="804"/>
                                      <a:pt x="15200" y="715"/>
                                    </a:cubicBezTo>
                                    <a:cubicBezTo>
                                      <a:pt x="15267" y="626"/>
                                      <a:pt x="15333" y="542"/>
                                      <a:pt x="15400" y="468"/>
                                    </a:cubicBezTo>
                                    <a:cubicBezTo>
                                      <a:pt x="15467" y="394"/>
                                      <a:pt x="15533" y="326"/>
                                      <a:pt x="15600" y="268"/>
                                    </a:cubicBezTo>
                                    <a:cubicBezTo>
                                      <a:pt x="15667" y="210"/>
                                      <a:pt x="15733" y="161"/>
                                      <a:pt x="15800" y="121"/>
                                    </a:cubicBezTo>
                                    <a:cubicBezTo>
                                      <a:pt x="15867" y="81"/>
                                      <a:pt x="15933" y="51"/>
                                      <a:pt x="16000" y="31"/>
                                    </a:cubicBezTo>
                                    <a:cubicBezTo>
                                      <a:pt x="16067" y="11"/>
                                      <a:pt x="16133" y="0"/>
                                      <a:pt x="16200" y="0"/>
                                    </a:cubicBezTo>
                                    <a:cubicBezTo>
                                      <a:pt x="16267" y="0"/>
                                      <a:pt x="16333" y="10"/>
                                      <a:pt x="16400" y="30"/>
                                    </a:cubicBezTo>
                                    <a:cubicBezTo>
                                      <a:pt x="16467" y="50"/>
                                      <a:pt x="16533" y="80"/>
                                      <a:pt x="16600" y="120"/>
                                    </a:cubicBezTo>
                                    <a:cubicBezTo>
                                      <a:pt x="16667" y="160"/>
                                      <a:pt x="16733" y="210"/>
                                      <a:pt x="16800" y="268"/>
                                    </a:cubicBezTo>
                                    <a:cubicBezTo>
                                      <a:pt x="16867" y="326"/>
                                      <a:pt x="16933" y="393"/>
                                      <a:pt x="17000" y="467"/>
                                    </a:cubicBezTo>
                                    <a:cubicBezTo>
                                      <a:pt x="17067" y="541"/>
                                      <a:pt x="17133" y="625"/>
                                      <a:pt x="17200" y="714"/>
                                    </a:cubicBezTo>
                                    <a:cubicBezTo>
                                      <a:pt x="17267" y="803"/>
                                      <a:pt x="17333" y="899"/>
                                      <a:pt x="17400" y="999"/>
                                    </a:cubicBezTo>
                                    <a:cubicBezTo>
                                      <a:pt x="17467" y="1099"/>
                                      <a:pt x="17533" y="1206"/>
                                      <a:pt x="17600" y="1315"/>
                                    </a:cubicBezTo>
                                    <a:cubicBezTo>
                                      <a:pt x="17667" y="1424"/>
                                      <a:pt x="17733" y="1538"/>
                                      <a:pt x="17800" y="1652"/>
                                    </a:cubicBezTo>
                                    <a:cubicBezTo>
                                      <a:pt x="17867" y="1766"/>
                                      <a:pt x="17933" y="1883"/>
                                      <a:pt x="18000" y="1999"/>
                                    </a:cubicBezTo>
                                    <a:cubicBezTo>
                                      <a:pt x="18067" y="2115"/>
                                      <a:pt x="18133" y="2232"/>
                                      <a:pt x="18200" y="2346"/>
                                    </a:cubicBezTo>
                                    <a:cubicBezTo>
                                      <a:pt x="18267" y="2460"/>
                                      <a:pt x="18333" y="2574"/>
                                      <a:pt x="18400" y="2683"/>
                                    </a:cubicBezTo>
                                    <a:cubicBezTo>
                                      <a:pt x="18467" y="2792"/>
                                      <a:pt x="18533" y="2899"/>
                                      <a:pt x="18600" y="2999"/>
                                    </a:cubicBezTo>
                                    <a:cubicBezTo>
                                      <a:pt x="18667" y="3099"/>
                                      <a:pt x="18733" y="3196"/>
                                      <a:pt x="18800" y="3285"/>
                                    </a:cubicBezTo>
                                    <a:cubicBezTo>
                                      <a:pt x="18867" y="3374"/>
                                      <a:pt x="18933" y="3456"/>
                                      <a:pt x="19000" y="3531"/>
                                    </a:cubicBezTo>
                                    <a:cubicBezTo>
                                      <a:pt x="19067" y="3606"/>
                                      <a:pt x="19133" y="3674"/>
                                      <a:pt x="19200" y="3732"/>
                                    </a:cubicBezTo>
                                    <a:cubicBezTo>
                                      <a:pt x="19267" y="3790"/>
                                      <a:pt x="19333" y="3839"/>
                                      <a:pt x="19400" y="3879"/>
                                    </a:cubicBezTo>
                                    <a:cubicBezTo>
                                      <a:pt x="19467" y="3919"/>
                                      <a:pt x="19533" y="3949"/>
                                      <a:pt x="19600" y="3969"/>
                                    </a:cubicBezTo>
                                    <a:cubicBezTo>
                                      <a:pt x="19667" y="3989"/>
                                      <a:pt x="19733" y="4000"/>
                                      <a:pt x="19800" y="4000"/>
                                    </a:cubicBezTo>
                                    <a:cubicBezTo>
                                      <a:pt x="19867" y="4000"/>
                                      <a:pt x="19933" y="3990"/>
                                      <a:pt x="20000" y="3970"/>
                                    </a:cubicBezTo>
                                    <a:cubicBezTo>
                                      <a:pt x="20067" y="3950"/>
                                      <a:pt x="20133" y="3920"/>
                                      <a:pt x="20200" y="3880"/>
                                    </a:cubicBezTo>
                                    <a:cubicBezTo>
                                      <a:pt x="20267" y="3840"/>
                                      <a:pt x="20333" y="3791"/>
                                      <a:pt x="20400" y="3733"/>
                                    </a:cubicBezTo>
                                    <a:cubicBezTo>
                                      <a:pt x="20467" y="3675"/>
                                      <a:pt x="20533" y="3608"/>
                                      <a:pt x="20600" y="3533"/>
                                    </a:cubicBezTo>
                                    <a:cubicBezTo>
                                      <a:pt x="20667" y="3458"/>
                                      <a:pt x="20733" y="3375"/>
                                      <a:pt x="20800" y="3286"/>
                                    </a:cubicBezTo>
                                    <a:cubicBezTo>
                                      <a:pt x="20867" y="3197"/>
                                      <a:pt x="20933" y="3101"/>
                                      <a:pt x="21000" y="3001"/>
                                    </a:cubicBezTo>
                                    <a:cubicBezTo>
                                      <a:pt x="21067" y="2901"/>
                                      <a:pt x="21133" y="2794"/>
                                      <a:pt x="21200" y="2685"/>
                                    </a:cubicBezTo>
                                    <a:cubicBezTo>
                                      <a:pt x="21267" y="2576"/>
                                      <a:pt x="21333" y="2462"/>
                                      <a:pt x="21400" y="2348"/>
                                    </a:cubicBezTo>
                                    <a:cubicBezTo>
                                      <a:pt x="21467" y="2234"/>
                                      <a:pt x="21567" y="2059"/>
                                      <a:pt x="21600" y="2001"/>
                                    </a:cubicBezTo>
                                    <a:cubicBezTo>
                                      <a:pt x="21633" y="1943"/>
                                      <a:pt x="21616" y="1972"/>
                                      <a:pt x="21600" y="2001"/>
                                    </a:cubicBez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1" name="直接连接符 31"/>
                            <wps:cNvSpPr/>
                            <wps:spPr>
                              <a:xfrm>
                                <a:off x="2094" y="324"/>
                                <a:ext cx="0" cy="271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dash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2" name="文本框 32"/>
                            <wps:cNvSpPr txBox="1"/>
                            <wps:spPr>
                              <a:xfrm>
                                <a:off x="241" y="0"/>
                                <a:ext cx="540" cy="46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sz w:val="18"/>
                                      <w:szCs w:val="18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33" name="文本框 33"/>
                            <wps:cNvSpPr txBox="1"/>
                            <wps:spPr>
                              <a:xfrm>
                                <a:off x="3117" y="393"/>
                                <a:ext cx="540" cy="40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34" name="文本框 34"/>
                            <wps:cNvSpPr txBox="1"/>
                            <wps:spPr>
                              <a:xfrm>
                                <a:off x="0" y="394"/>
                                <a:ext cx="540" cy="40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35" name="文本框 35"/>
                            <wps:cNvSpPr txBox="1"/>
                            <wps:spPr>
                              <a:xfrm>
                                <a:off x="1905" y="452"/>
                                <a:ext cx="540" cy="40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vertAlign w:val="subscript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wpg:grpSp>
                      </wpg:grpSp>
                      <wps:wsp>
                        <wps:cNvPr id="38" name="文本框 38"/>
                        <wps:cNvSpPr txBox="1"/>
                        <wps:spPr>
                          <a:xfrm>
                            <a:off x="3774" y="157"/>
                            <a:ext cx="458" cy="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B．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9" name="文本框 39"/>
                        <wps:cNvSpPr txBox="1"/>
                        <wps:spPr>
                          <a:xfrm>
                            <a:off x="0" y="157"/>
                            <a:ext cx="458" cy="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A．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0" name="文本框 40"/>
                        <wps:cNvSpPr txBox="1"/>
                        <wps:spPr>
                          <a:xfrm>
                            <a:off x="3774" y="1087"/>
                            <a:ext cx="458" cy="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D．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41" name="文本框 41"/>
                        <wps:cNvSpPr txBox="1"/>
                        <wps:spPr>
                          <a:xfrm>
                            <a:off x="0" y="1087"/>
                            <a:ext cx="458" cy="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C．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97.45pt;width:374.55pt;" coordsize="7491,1949" o:gfxdata="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">
                <o:lock v:ext="edit" grouping="f" rotation="t" text="f" aspectratio="f"/>
                <v:group id="_x0000_s1026" o:spid="_x0000_s1026" o:spt="203" style="position:absolute;left:113;top:0;height:1949;width:7378;" coordsize="7378,1949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<o:lock v:ext="edit" grouping="f" rotation="f" text="f" aspectratio="f"/>
                  <v:group id="_x0000_s1026" o:spid="_x0000_s1026" o:spt="203" style="position:absolute;left:1;top:13;height:1020;width:3424;" coordsize="3424,1020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  <o:lock v:ext="edit" grouping="f" rotation="f" text="f" aspectratio="f"/>
                    <v:line id="_x0000_s1026" o:spid="_x0000_s1026" o:spt="20" style="position:absolute;left:310;top:621;height:0;width:2684;" filled="f" stroked="t" coordsize="21600,21600" o:gfxdata="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YGJwy8AAAA&#10;2g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 endarrow="block" endarrowwidth="narrow"/>
                      <v:imagedata o:title=""/>
                      <o:lock v:ext="edit" aspectratio="f"/>
                    </v:line>
                    <v:line id="_x0000_s1026" o:spid="_x0000_s1026" o:spt="20" style="position:absolute;left:310;top:165;flip:y;height:855;width:0;" filled="f" stroked="t" coordsize="21600,21600" o:gfxdata="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rFbbG5AAAA2gAA&#10;AA8AAAAAAAAAAQAgAAAAIgAAAGRycy9kb3ducmV2LnhtbFBLAQIUABQAAAAIAIdO4kAzLwWeOwAA&#10;ADkAAAAQAAAAAAAAAAEAIAAAAAgBAABkcnMvc2hhcGV4bWwueG1sUEsFBgAAAAAGAAYAWwEAALID&#10;AAAAAA==&#10;">
                      <v:fill on="f" focussize="0,0"/>
                      <v:stroke color="#000000" joinstyle="round" endarrow="block" endarrowwidth="narrow"/>
                      <v:imagedata o:title=""/>
                      <o:lock v:ext="edit" aspectratio="f"/>
                    </v:line>
                    <v:shape id="_x0000_s1026" o:spid="_x0000_s1026" o:spt="100" style="position:absolute;left:777;top:251;height:759;width:1888;" filled="f" stroked="t" coordsize="21633,4000" o:gfxdata="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75lr7sAAADa&#10;AAAADwAAAAAAAAABACAAAAAiAAAAZHJzL2Rvd25yZXYueG1sUEsBAhQAFAAAAAgAh07iQDMvBZ47&#10;AAAAOQAAABAAAAAAAAAAAQAgAAAACgEAAGRycy9zaGFwZXhtbC54bWxQSwUGAAAAAAYABgBbAQAA&#10;tAMAAAAA&#10;" path="m0,2000c66,1883,133,1767,200,1653c267,1539,333,1425,400,1316c467,1207,533,1100,600,1000c667,900,733,803,800,714c867,625,933,542,1000,468c1067,394,1133,326,1200,268c1267,210,1333,161,1400,121c1467,81,1533,50,1600,30c1667,10,1733,0,1800,0c1867,0,1933,10,2000,30c2067,50,2133,81,2200,121c2267,161,2333,210,2400,268c2467,326,2533,394,2600,468c2667,542,2733,625,2800,714c2867,803,2933,900,3000,1000c3067,1100,3133,1207,3200,1316c3267,1425,3333,1539,3400,1653c3467,1767,3533,1884,3600,2000c3667,2116,3733,2233,3800,2347c3867,2461,3933,2575,4000,2684c4067,2793,4133,2900,4200,3000c4267,3100,4333,3196,4400,3285c4467,3374,4533,3458,4600,3532c4667,3606,4733,3674,4800,3732c4867,3790,4933,3839,5000,3879c5067,3919,5133,3950,5200,3970c5267,3990,5333,4000,5400,4000c5467,4000,5533,3990,5600,3970c5667,3950,5733,3919,5800,3879c5867,3839,5933,3790,6000,3732c6067,3674,6133,3606,6200,3532c6267,3458,6333,3375,6400,3286c6467,3197,6533,3100,6600,3000c6667,2900,6733,2793,6800,2684c6867,2575,6933,2462,7000,2348c7067,2234,7133,2116,7200,2000c7267,1884,7333,1767,7400,1653c7467,1539,7533,1425,7600,1316c7667,1207,7733,1100,7800,1000c7867,900,7933,804,8000,715c8067,626,8133,542,8200,468c8267,394,8333,326,8400,268c8467,210,8533,161,8600,121c8667,81,8733,50,8800,30c8867,10,8933,0,9000,0c9067,0,9133,10,9200,30c9267,50,9333,80,9400,120c9467,160,9533,210,9600,268c9667,326,9733,394,9800,468c9867,542,9933,625,10000,714c10067,803,10133,900,10200,1000c10267,1100,10333,1206,10400,1315c10467,1424,10533,1538,10600,1652c10667,1766,10733,1883,10800,1999c10867,2115,10933,2233,11000,2347c11067,2461,11133,2574,11200,2683c11267,2792,11333,2899,11400,2999c11467,3099,11533,3196,11600,3285c11667,3374,11733,3458,11800,3532c11867,3606,11933,3674,12000,3732c12067,3790,12133,3839,12200,3879c12267,3919,12333,3950,12400,3970c12467,3990,12533,4000,12600,4000c12667,4000,12733,3990,12800,3970c12867,3950,12933,3920,13000,3880c13067,3840,13133,3790,13200,3732c13267,3674,13333,3607,13400,3533c13467,3459,13533,3375,13600,3286c13667,3197,13733,3101,13800,3001c13867,2901,13933,2794,14000,2685c14067,2576,14133,2462,14200,2348c14267,2234,14333,2117,14400,2001c14467,1885,14533,1767,14600,1653c14667,1539,14733,1426,14800,1317c14867,1208,14933,1101,15000,1001c15067,901,15133,804,15200,715c15267,626,15333,542,15400,468c15467,394,15533,326,15600,268c15667,210,15733,161,15800,121c15867,81,15933,51,16000,31c16067,11,16133,0,16200,0c16267,0,16333,10,16400,30c16467,50,16533,80,16600,120c16667,160,16733,210,16800,268c16867,326,16933,393,17000,467c17067,541,17133,625,17200,714c17267,803,17333,899,17400,999c17467,1099,17533,1206,17600,1315c17667,1424,17733,1538,17800,1652c17867,1766,17933,1883,18000,1999c18067,2115,18133,2232,18200,2346c18267,2460,18333,2574,18400,2683c18467,2792,18533,2899,18600,2999c18667,3099,18733,3196,18800,3285c18867,3374,18933,3456,19000,3531c19067,3606,19133,3674,19200,3732c19267,3790,19333,3839,19400,3879c19467,3919,19533,3949,19600,3969c19667,3989,19733,4000,19800,4000c19867,4000,19933,3990,20000,3970c20067,3950,20133,3920,20200,3880c20267,3840,20333,3791,20400,3733c20467,3675,20533,3608,20600,3533c20667,3458,20733,3375,20800,3286c20867,3197,20933,3101,21000,3001c21067,2901,21133,2794,21200,2685c21267,2576,21333,2462,21400,2348c21467,2234,21567,2059,21600,2001c21633,1943,21616,1972,21600,2001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2250;top:350;height:271;width:0;" filled="f" stroked="t" coordsize="21600,21600" o:gfxdata="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lXn0vQAA&#10;ANo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 dashstyle="dash"/>
                      <v:imagedata o:title=""/>
                      <o:lock v:ext="edit" aspectratio="f"/>
                    </v:line>
                    <v:shape id="_x0000_s1026" o:spid="_x0000_s1026" o:spt="202" type="#_x0000_t202" style="position:absolute;left:241;top:0;height:442;width:540;" filled="f" stroked="f" coordsize="21600,21600" o:gfxdata="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xR/w+8AAAA&#10;2g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sz w:val="18"/>
                                <w:szCs w:val="18"/>
                              </w:rPr>
                              <w:t>y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2884;top:419;height:403;width:540;" filled="f" stroked="f" coordsize="21600,21600" o:gfxdata="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DYXi8AAAA&#10;2g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sz w:val="18"/>
                                <w:szCs w:val="18"/>
                              </w:rPr>
                              <w:t>t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0;top:420;height:403;width:540;" filled="f" stroked="f" coordsize="21600,21600" o:gfxdata="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z8TjugAAANoA&#10;AAAPAAAAAAAAAAEAIAAAACIAAABkcnMvZG93bnJldi54bWxQSwECFAAUAAAACACHTuJAMy8FnjsA&#10;AAA5AAAAEAAAAAAAAAABACAAAAAJAQAAZHJzL3NoYXBleG1sLnhtbFBLBQYAAAAABgAGAFsBAACz&#10;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sz w:val="18"/>
                                <w:szCs w:val="18"/>
                              </w:rPr>
                              <w:t>O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2022;top:478;height:403;width:540;" filled="f" stroked="f" coordsize="21600,21600" o:gfxdata="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lBQkbgAAADaAAAA&#10;DwAAAAAAAAABACAAAAAiAAAAZHJzL2Rvd25yZXYueG1sUEsBAhQAFAAAAAgAh07iQDMvBZ47AAAA&#10;OQAAABAAAAAAAAAAAQAgAAAABwEAAGRycy9zaGFwZXhtbC54bWxQSwUGAAAAAAYABgBbAQAAsQMA&#10;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3735;top:0;height:1053;width:3424;" coordsize="3424,1053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  <o:lock v:ext="edit" grouping="f" rotation="f" text="f" aspectratio="f"/>
                    <v:line id="_x0000_s1026" o:spid="_x0000_s1026" o:spt="20" style="position:absolute;left:310;top:634;height:0;width:2684;" filled="f" stroked="t" coordsize="21600,21600" o:gfxdata="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ypNaC/&#10;AAAA2w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 endarrow="block" endarrowwidth="narrow"/>
                      <v:imagedata o:title=""/>
                      <o:lock v:ext="edit" aspectratio="f"/>
                    </v:line>
                    <v:line id="_x0000_s1026" o:spid="_x0000_s1026" o:spt="20" style="position:absolute;left:310;top:178;flip:y;height:875;width:0;" filled="f" stroked="t" coordsize="21600,21600" o:gfxdata="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X3sMrgAAADbAAAA&#10;DwAAAAAAAAABACAAAAAiAAAAZHJzL2Rvd25yZXYueG1sUEsBAhQAFAAAAAgAh07iQDMvBZ47AAAA&#10;OQAAABAAAAAAAAAAAQAgAAAABwEAAGRycy9zaGFwZXhtbC54bWxQSwUGAAAAAAYABgBbAQAAsQMA&#10;AAAA&#10;">
                      <v:fill on="f" focussize="0,0"/>
                      <v:stroke color="#000000" joinstyle="round" endarrow="block" endarrowwidth="narrow"/>
                      <v:imagedata o:title=""/>
                      <o:lock v:ext="edit" aspectratio="f"/>
                    </v:line>
                    <v:shape id="_x0000_s1026" o:spid="_x0000_s1026" o:spt="100" style="position:absolute;left:777;top:264;height:759;width:1888;" filled="f" stroked="t" coordsize="21633,4000" o:gfxdata="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c062ugAAANsA&#10;AAAPAAAAAAAAAAEAIAAAACIAAABkcnMvZG93bnJldi54bWxQSwECFAAUAAAACACHTuJAMy8FnjsA&#10;AAA5AAAAEAAAAAAAAAABACAAAAAJAQAAZHJzL3NoYXBleG1sLnhtbFBLBQYAAAAABgAGAFsBAACz&#10;AwAAAAA=&#10;" path="m0,2000c66,1883,133,1767,200,1653c267,1539,333,1425,400,1316c467,1207,533,1100,600,1000c667,900,733,803,800,714c867,625,933,542,1000,468c1067,394,1133,326,1200,268c1267,210,1333,161,1400,121c1467,81,1533,50,1600,30c1667,10,1733,0,1800,0c1867,0,1933,10,2000,30c2067,50,2133,81,2200,121c2267,161,2333,210,2400,268c2467,326,2533,394,2600,468c2667,542,2733,625,2800,714c2867,803,2933,900,3000,1000c3067,1100,3133,1207,3200,1316c3267,1425,3333,1539,3400,1653c3467,1767,3533,1884,3600,2000c3667,2116,3733,2233,3800,2347c3867,2461,3933,2575,4000,2684c4067,2793,4133,2900,4200,3000c4267,3100,4333,3196,4400,3285c4467,3374,4533,3458,4600,3532c4667,3606,4733,3674,4800,3732c4867,3790,4933,3839,5000,3879c5067,3919,5133,3950,5200,3970c5267,3990,5333,4000,5400,4000c5467,4000,5533,3990,5600,3970c5667,3950,5733,3919,5800,3879c5867,3839,5933,3790,6000,3732c6067,3674,6133,3606,6200,3532c6267,3458,6333,3375,6400,3286c6467,3197,6533,3100,6600,3000c6667,2900,6733,2793,6800,2684c6867,2575,6933,2462,7000,2348c7067,2234,7133,2116,7200,2000c7267,1884,7333,1767,7400,1653c7467,1539,7533,1425,7600,1316c7667,1207,7733,1100,7800,1000c7867,900,7933,804,8000,715c8067,626,8133,542,8200,468c8267,394,8333,326,8400,268c8467,210,8533,161,8600,121c8667,81,8733,50,8800,30c8867,10,8933,0,9000,0c9067,0,9133,10,9200,30c9267,50,9333,80,9400,120c9467,160,9533,210,9600,268c9667,326,9733,394,9800,468c9867,542,9933,625,10000,714c10067,803,10133,900,10200,1000c10267,1100,10333,1206,10400,1315c10467,1424,10533,1538,10600,1652c10667,1766,10733,1883,10800,1999c10867,2115,10933,2233,11000,2347c11067,2461,11133,2574,11200,2683c11267,2792,11333,2899,11400,2999c11467,3099,11533,3196,11600,3285c11667,3374,11733,3458,11800,3532c11867,3606,11933,3674,12000,3732c12067,3790,12133,3839,12200,3879c12267,3919,12333,3950,12400,3970c12467,3990,12533,4000,12600,4000c12667,4000,12733,3990,12800,3970c12867,3950,12933,3920,13000,3880c13067,3840,13133,3790,13200,3732c13267,3674,13333,3607,13400,3533c13467,3459,13533,3375,13600,3286c13667,3197,13733,3101,13800,3001c13867,2901,13933,2794,14000,2685c14067,2576,14133,2462,14200,2348c14267,2234,14333,2117,14400,2001c14467,1885,14533,1767,14600,1653c14667,1539,14733,1426,14800,1317c14867,1208,14933,1101,15000,1001c15067,901,15133,804,15200,715c15267,626,15333,542,15400,468c15467,394,15533,326,15600,268c15667,210,15733,161,15800,121c15867,81,15933,51,16000,31c16067,11,16133,0,16200,0c16267,0,16333,10,16400,30c16467,50,16533,80,16600,120c16667,160,16733,210,16800,268c16867,326,16933,393,17000,467c17067,541,17133,625,17200,714c17267,803,17333,899,17400,999c17467,1099,17533,1206,17600,1315c17667,1424,17733,1538,17800,1652c17867,1766,17933,1883,18000,1999c18067,2115,18133,2232,18200,2346c18267,2460,18333,2574,18400,2683c18467,2792,18533,2899,18600,2999c18667,3099,18733,3196,18800,3285c18867,3374,18933,3456,19000,3531c19067,3606,19133,3674,19200,3732c19267,3790,19333,3839,19400,3879c19467,3919,19533,3949,19600,3969c19667,3989,19733,4000,19800,4000c19867,4000,19933,3990,20000,3970c20067,3950,20133,3920,20200,3880c20267,3840,20333,3791,20400,3733c20467,3675,20533,3608,20600,3533c20667,3458,20733,3375,20800,3286c20867,3197,20933,3101,21000,3001c21067,2901,21133,2794,21200,2685c21267,2576,21333,2462,21400,2348c21467,2234,21567,2059,21600,2001c21633,1943,21616,1972,21600,2001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2120;top:363;height:271;width:0;" filled="f" stroked="t" coordsize="21600,21600" o:gfxdata="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F+l47sAAADb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 dashstyle="dash"/>
                      <v:imagedata o:title=""/>
                      <o:lock v:ext="edit" aspectratio="f"/>
                    </v:line>
                    <v:shape id="_x0000_s1026" o:spid="_x0000_s1026" o:spt="202" type="#_x0000_t202" style="position:absolute;left:241;top:0;height:442;width:540;" filled="f" stroked="f" coordsize="21600,21600" o:gfxdata="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yIgPW5AAAA2wAA&#10;AA8AAAAAAAAAAQAgAAAAIgAAAGRycy9kb3ducmV2LnhtbFBLAQIUABQAAAAIAIdO4kAzLwWeOwAA&#10;ADkAAAAQAAAAAAAAAAEAIAAAAAgBAABkcnMvc2hhcGV4bWwueG1sUEsFBgAAAAAGAAYAWwEAALID&#10;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sz w:val="18"/>
                                <w:szCs w:val="18"/>
                              </w:rPr>
                              <w:t>y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2884;top:432;height:403;width:540;" filled="f" stroked="f" coordsize="21600,21600" o:gfxdata="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PEJW65AAAA2wAA&#10;AA8AAAAAAAAAAQAgAAAAIgAAAGRycy9kb3ducmV2LnhtbFBLAQIUABQAAAAIAIdO4kAzLwWeOwAA&#10;ADkAAAAQAAAAAAAAAAEAIAAAAAgBAABkcnMvc2hhcGV4bWwueG1sUEsFBgAAAAAGAAYAWwEAALID&#10;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sz w:val="18"/>
                                <w:szCs w:val="18"/>
                              </w:rPr>
                              <w:t>t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0;top:433;height:403;width:540;" filled="f" stroked="f" coordsize="21600,21600" o:gfxdata="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MWuxm5AAAA2wAA&#10;AA8AAAAAAAAAAQAgAAAAIgAAAGRycy9kb3ducmV2LnhtbFBLAQIUABQAAAAIAIdO4kAzLwWeOwAA&#10;ADkAAAAQAAAAAAAAAAEAIAAAAAgBAABkcnMvc2hhcGV4bWwueG1sUEsFBgAAAAAGAAYAWwEAALID&#10;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sz w:val="18"/>
                                <w:szCs w:val="18"/>
                              </w:rPr>
                              <w:t>O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1892;top:491;height:403;width:540;" filled="f" stroked="f" coordsize="21600,21600" o:gfxdata="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FoegrgAAADbAAAA&#10;DwAAAAAAAAABACAAAAAiAAAAZHJzL2Rvd25yZXYueG1sUEsBAhQAFAAAAAgAh07iQDMvBZ47AAAA&#10;OQAAABAAAAAAAAAAAQAgAAAABwEAAGRycy9zaGFwZXhtbC54bWxQSwUGAAAAAAYABgBbAQAAsQMA&#10;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0;top:929;height:1020;width:3657;" coordsize="3657,1020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  <o:lock v:ext="edit" grouping="f" rotation="f" text="f" aspectratio="f"/>
                    <v:line id="_x0000_s1026" o:spid="_x0000_s1026" o:spt="20" style="position:absolute;left:310;top:595;height:0;width:2924;" filled="f" stroked="t" coordsize="21600,21600" o:gfxdata="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k5w9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 endarrow="block" endarrowwidth="narrow"/>
                      <v:imagedata o:title=""/>
                      <o:lock v:ext="edit" aspectratio="f"/>
                    </v:line>
                    <v:line id="_x0000_s1026" o:spid="_x0000_s1026" o:spt="20" style="position:absolute;left:310;top:165;flip:y;height:855;width:0;" filled="f" stroked="t" coordsize="21600,21600" o:gfxdata="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hdgxS5AAAA2wAA&#10;AA8AAAAAAAAAAQAgAAAAIgAAAGRycy9kb3ducmV2LnhtbFBLAQIUABQAAAAIAIdO4kAzLwWeOwAA&#10;ADkAAAAQAAAAAAAAAAEAIAAAAAgBAABkcnMvc2hhcGV4bWwueG1sUEsFBgAAAAAGAAYAWwEAALID&#10;AAAAAA==&#10;">
                      <v:fill on="f" focussize="0,0"/>
                      <v:stroke color="#000000" joinstyle="round" endarrow="block" endarrowwidth="narrow"/>
                      <v:imagedata o:title=""/>
                      <o:lock v:ext="edit" aspectratio="f"/>
                    </v:line>
                    <v:shape id="_x0000_s1026" o:spid="_x0000_s1026" o:spt="100" style="position:absolute;left:1075;top:225;flip:y;height:759;width:1888;" filled="f" stroked="t" coordsize="21633,4000" o:gfxdata="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Z06Pb4A&#10;AADbAAAADwAAAAAAAAABACAAAAAiAAAAZHJzL2Rvd25yZXYueG1sUEsBAhQAFAAAAAgAh07iQDMv&#10;BZ47AAAAOQAAABAAAAAAAAAAAQAgAAAADQEAAGRycy9zaGFwZXhtbC54bWxQSwUGAAAAAAYABgBb&#10;AQAAtwMAAAAA&#10;" path="m0,2000c66,1883,133,1767,200,1653c267,1539,333,1425,400,1316c467,1207,533,1100,600,1000c667,900,733,803,800,714c867,625,933,542,1000,468c1067,394,1133,326,1200,268c1267,210,1333,161,1400,121c1467,81,1533,50,1600,30c1667,10,1733,0,1800,0c1867,0,1933,10,2000,30c2067,50,2133,81,2200,121c2267,161,2333,210,2400,268c2467,326,2533,394,2600,468c2667,542,2733,625,2800,714c2867,803,2933,900,3000,1000c3067,1100,3133,1207,3200,1316c3267,1425,3333,1539,3400,1653c3467,1767,3533,1884,3600,2000c3667,2116,3733,2233,3800,2347c3867,2461,3933,2575,4000,2684c4067,2793,4133,2900,4200,3000c4267,3100,4333,3196,4400,3285c4467,3374,4533,3458,4600,3532c4667,3606,4733,3674,4800,3732c4867,3790,4933,3839,5000,3879c5067,3919,5133,3950,5200,3970c5267,3990,5333,4000,5400,4000c5467,4000,5533,3990,5600,3970c5667,3950,5733,3919,5800,3879c5867,3839,5933,3790,6000,3732c6067,3674,6133,3606,6200,3532c6267,3458,6333,3375,6400,3286c6467,3197,6533,3100,6600,3000c6667,2900,6733,2793,6800,2684c6867,2575,6933,2462,7000,2348c7067,2234,7133,2116,7200,2000c7267,1884,7333,1767,7400,1653c7467,1539,7533,1425,7600,1316c7667,1207,7733,1100,7800,1000c7867,900,7933,804,8000,715c8067,626,8133,542,8200,468c8267,394,8333,326,8400,268c8467,210,8533,161,8600,121c8667,81,8733,50,8800,30c8867,10,8933,0,9000,0c9067,0,9133,10,9200,30c9267,50,9333,80,9400,120c9467,160,9533,210,9600,268c9667,326,9733,394,9800,468c9867,542,9933,625,10000,714c10067,803,10133,900,10200,1000c10267,1100,10333,1206,10400,1315c10467,1424,10533,1538,10600,1652c10667,1766,10733,1883,10800,1999c10867,2115,10933,2233,11000,2347c11067,2461,11133,2574,11200,2683c11267,2792,11333,2899,11400,2999c11467,3099,11533,3196,11600,3285c11667,3374,11733,3458,11800,3532c11867,3606,11933,3674,12000,3732c12067,3790,12133,3839,12200,3879c12267,3919,12333,3950,12400,3970c12467,3990,12533,4000,12600,4000c12667,4000,12733,3990,12800,3970c12867,3950,12933,3920,13000,3880c13067,3840,13133,3790,13200,3732c13267,3674,13333,3607,13400,3533c13467,3459,13533,3375,13600,3286c13667,3197,13733,3101,13800,3001c13867,2901,13933,2794,14000,2685c14067,2576,14133,2462,14200,2348c14267,2234,14333,2117,14400,2001c14467,1885,14533,1767,14600,1653c14667,1539,14733,1426,14800,1317c14867,1208,14933,1101,15000,1001c15067,901,15133,804,15200,715c15267,626,15333,542,15400,468c15467,394,15533,326,15600,268c15667,210,15733,161,15800,121c15867,81,15933,51,16000,31c16067,11,16133,0,16200,0c16267,0,16333,10,16400,30c16467,50,16533,80,16600,120c16667,160,16733,210,16800,268c16867,326,16933,393,17000,467c17067,541,17133,625,17200,714c17267,803,17333,899,17400,999c17467,1099,17533,1206,17600,1315c17667,1424,17733,1538,17800,1652c17867,1766,17933,1883,18000,1999c18067,2115,18133,2232,18200,2346c18267,2460,18333,2574,18400,2683c18467,2792,18533,2899,18600,2999c18667,3099,18733,3196,18800,3285c18867,3374,18933,3456,19000,3531c19067,3606,19133,3674,19200,3732c19267,3790,19333,3839,19400,3879c19467,3919,19533,3949,19600,3969c19667,3989,19733,4000,19800,4000c19867,4000,19933,3990,20000,3970c20067,3950,20133,3920,20200,3880c20267,3840,20333,3791,20400,3733c20467,3675,20533,3608,20600,3533c20667,3458,20733,3375,20800,3286c20867,3197,20933,3101,21000,3001c21067,2901,21133,2794,21200,2685c21267,2576,21333,2462,21400,2348c21467,2234,21567,2059,21600,2001c21633,1943,21616,1972,21600,2001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2250;top:324;height:271;width:0;" filled="f" stroked="t" coordsize="21600,21600" o:gfxdata="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X/Kxb4A&#10;AADb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 dashstyle="dash"/>
                      <v:imagedata o:title=""/>
                      <o:lock v:ext="edit" aspectratio="f"/>
                    </v:line>
                    <v:shape id="_x0000_s1026" o:spid="_x0000_s1026" o:spt="202" type="#_x0000_t202" style="position:absolute;left:241;top:0;height:462;width:540;" filled="f" stroked="f" coordsize="21600,21600" o:gfxdata="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DdI8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sz w:val="18"/>
                                <w:szCs w:val="18"/>
                              </w:rPr>
                              <w:t>y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3117;top:393;height:403;width:540;" filled="f" stroked="f" coordsize="21600,21600" o:gfxdata="UEsDBAoAAAAAAIdO4kAAAAAAAAAAAAAAAAAEAAAAZHJzL1BLAwQUAAAACACHTuJA8uRKSL0AAADb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LBP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5EpI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sz w:val="18"/>
                                <w:szCs w:val="18"/>
                              </w:rPr>
                              <w:t>t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0;top:394;height:403;width:540;" filled="f" stroked="f" coordsize="21600,21600" o:gfxdata="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qO/T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sz w:val="18"/>
                                <w:szCs w:val="18"/>
                              </w:rPr>
                              <w:t>O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2048;top:452;height:403;width:540;" filled="f" stroked="f" coordsize="21600,21600" o:gfxdata="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enGk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3721;top:926;height:1020;width:3657;" coordsize="3657,1020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  <o:lock v:ext="edit" grouping="f" rotation="f" text="f" aspectratio="f"/>
                    <v:line id="_x0000_s1026" o:spid="_x0000_s1026" o:spt="20" style="position:absolute;left:310;top:595;height:0;width:2924;" filled="f" stroked="t" coordsize="21600,21600" o:gfxdata="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yz8xu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 endarrow="block" endarrowwidth="narrow"/>
                      <v:imagedata o:title=""/>
                      <o:lock v:ext="edit" aspectratio="f"/>
                    </v:line>
                    <v:line id="_x0000_s1026" o:spid="_x0000_s1026" o:spt="20" style="position:absolute;left:310;top:165;flip:y;height:855;width:0;" filled="f" stroked="t" coordsize="21600,21600" o:gfxdata="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ZyqJugAAANs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 endarrow="block" endarrowwidth="narrow"/>
                      <v:imagedata o:title=""/>
                      <o:lock v:ext="edit" aspectratio="f"/>
                    </v:line>
                    <v:shape id="_x0000_s1026" o:spid="_x0000_s1026" o:spt="100" style="position:absolute;left:1075;top:225;flip:y;height:759;width:1888;" filled="f" stroked="t" coordsize="21633,4000" o:gfxdata="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wgJe74A&#10;AADbAAAADwAAAAAAAAABACAAAAAiAAAAZHJzL2Rvd25yZXYueG1sUEsBAhQAFAAAAAgAh07iQDMv&#10;BZ47AAAAOQAAABAAAAAAAAAAAQAgAAAADQEAAGRycy9zaGFwZXhtbC54bWxQSwUGAAAAAAYABgBb&#10;AQAAtwMAAAAA&#10;" path="m0,2000c66,1883,133,1767,200,1653c267,1539,333,1425,400,1316c467,1207,533,1100,600,1000c667,900,733,803,800,714c867,625,933,542,1000,468c1067,394,1133,326,1200,268c1267,210,1333,161,1400,121c1467,81,1533,50,1600,30c1667,10,1733,0,1800,0c1867,0,1933,10,2000,30c2067,50,2133,81,2200,121c2267,161,2333,210,2400,268c2467,326,2533,394,2600,468c2667,542,2733,625,2800,714c2867,803,2933,900,3000,1000c3067,1100,3133,1207,3200,1316c3267,1425,3333,1539,3400,1653c3467,1767,3533,1884,3600,2000c3667,2116,3733,2233,3800,2347c3867,2461,3933,2575,4000,2684c4067,2793,4133,2900,4200,3000c4267,3100,4333,3196,4400,3285c4467,3374,4533,3458,4600,3532c4667,3606,4733,3674,4800,3732c4867,3790,4933,3839,5000,3879c5067,3919,5133,3950,5200,3970c5267,3990,5333,4000,5400,4000c5467,4000,5533,3990,5600,3970c5667,3950,5733,3919,5800,3879c5867,3839,5933,3790,6000,3732c6067,3674,6133,3606,6200,3532c6267,3458,6333,3375,6400,3286c6467,3197,6533,3100,6600,3000c6667,2900,6733,2793,6800,2684c6867,2575,6933,2462,7000,2348c7067,2234,7133,2116,7200,2000c7267,1884,7333,1767,7400,1653c7467,1539,7533,1425,7600,1316c7667,1207,7733,1100,7800,1000c7867,900,7933,804,8000,715c8067,626,8133,542,8200,468c8267,394,8333,326,8400,268c8467,210,8533,161,8600,121c8667,81,8733,50,8800,30c8867,10,8933,0,9000,0c9067,0,9133,10,9200,30c9267,50,9333,80,9400,120c9467,160,9533,210,9600,268c9667,326,9733,394,9800,468c9867,542,9933,625,10000,714c10067,803,10133,900,10200,1000c10267,1100,10333,1206,10400,1315c10467,1424,10533,1538,10600,1652c10667,1766,10733,1883,10800,1999c10867,2115,10933,2233,11000,2347c11067,2461,11133,2574,11200,2683c11267,2792,11333,2899,11400,2999c11467,3099,11533,3196,11600,3285c11667,3374,11733,3458,11800,3532c11867,3606,11933,3674,12000,3732c12067,3790,12133,3839,12200,3879c12267,3919,12333,3950,12400,3970c12467,3990,12533,4000,12600,4000c12667,4000,12733,3990,12800,3970c12867,3950,12933,3920,13000,3880c13067,3840,13133,3790,13200,3732c13267,3674,13333,3607,13400,3533c13467,3459,13533,3375,13600,3286c13667,3197,13733,3101,13800,3001c13867,2901,13933,2794,14000,2685c14067,2576,14133,2462,14200,2348c14267,2234,14333,2117,14400,2001c14467,1885,14533,1767,14600,1653c14667,1539,14733,1426,14800,1317c14867,1208,14933,1101,15000,1001c15067,901,15133,804,15200,715c15267,626,15333,542,15400,468c15467,394,15533,326,15600,268c15667,210,15733,161,15800,121c15867,81,15933,51,16000,31c16067,11,16133,0,16200,0c16267,0,16333,10,16400,30c16467,50,16533,80,16600,120c16667,160,16733,210,16800,268c16867,326,16933,393,17000,467c17067,541,17133,625,17200,714c17267,803,17333,899,17400,999c17467,1099,17533,1206,17600,1315c17667,1424,17733,1538,17800,1652c17867,1766,17933,1883,18000,1999c18067,2115,18133,2232,18200,2346c18267,2460,18333,2574,18400,2683c18467,2792,18533,2899,18600,2999c18667,3099,18733,3196,18800,3285c18867,3374,18933,3456,19000,3531c19067,3606,19133,3674,19200,3732c19267,3790,19333,3839,19400,3879c19467,3919,19533,3949,19600,3969c19667,3989,19733,4000,19800,4000c19867,4000,19933,3990,20000,3970c20067,3950,20133,3920,20200,3880c20267,3840,20333,3791,20400,3733c20467,3675,20533,3608,20600,3533c20667,3458,20733,3375,20800,3286c20867,3197,20933,3101,21000,3001c21067,2901,21133,2794,21200,2685c21267,2576,21333,2462,21400,2348c21467,2234,21567,2059,21600,2001c21633,1943,21616,1972,21600,2001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2094;top:324;height:271;width:0;" filled="f" stroked="t" coordsize="21600,21600" o:gfxdata="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dMJv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 dashstyle="dash"/>
                      <v:imagedata o:title=""/>
                      <o:lock v:ext="edit" aspectratio="f"/>
                    </v:line>
                    <v:shape id="_x0000_s1026" o:spid="_x0000_s1026" o:spt="202" type="#_x0000_t202" style="position:absolute;left:241;top:0;height:462;width:540;" filled="f" stroked="f" coordsize="21600,21600" o:gfxdata="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mOF6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sz w:val="18"/>
                                <w:szCs w:val="18"/>
                              </w:rPr>
                              <w:t>y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3117;top:393;height:403;width:540;" filled="f" stroked="f" coordsize="21600,21600" o:gfxdata="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NRE4b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sz w:val="18"/>
                                <w:szCs w:val="18"/>
                              </w:rPr>
                              <w:t>t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0;top:394;height:403;width:540;" filled="f" stroked="f" coordsize="21600,21600" o:gfxdata="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PdyV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sz w:val="18"/>
                                <w:szCs w:val="18"/>
                              </w:rPr>
                              <w:t>O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1905;top:452;height:403;width:540;" filled="f" stroked="f" coordsize="21600,21600" o:gfxdata="UEsDBAoAAAAAAIdO4kAAAAAAAAAAAAAAAAAEAAAAZHJzL1BLAwQUAAAACACHTuJAGHF5Dr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4TGF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cXkO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</v:group>
                <v:shape id="_x0000_s1026" o:spid="_x0000_s1026" o:spt="202" type="#_x0000_t202" style="position:absolute;left:3774;top:157;height:285;width:458;" filled="f" stroked="f" coordsize="21600,21600" o:gfxdata="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/yaHe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hint="eastAsia"/>
                          </w:rPr>
                          <w:t>B．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0;top:157;height:285;width:458;" filled="f" stroked="f" coordsize="21600,21600" o:gfxdata="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hQR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hint="eastAsia"/>
                          </w:rPr>
                          <w:t>A．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774;top:1087;height:285;width:458;" filled="f" stroked="f" coordsize="21600,21600" o:gfxdata="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ud6l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hint="eastAsia"/>
                          </w:rPr>
                          <w:t>D．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0;top:1087;height:285;width:458;" filled="f" stroked="f" coordsize="21600,21600" o:gfxdata="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9Xs+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hint="eastAsia"/>
                          </w:rPr>
                          <w:t>C．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ind w:left="420" w:hanging="420" w:hangingChars="200"/>
      </w:pPr>
      <w:r>
        <w:t>18．</w:t>
      </w:r>
      <w:r>
        <w:rPr>
          <w:spacing w:val="-6"/>
        </w:rPr>
        <w:t>在一次讨论中，老师问道：“假如水中相同深度处有</w:t>
      </w:r>
      <w:r>
        <w:rPr>
          <w:i/>
          <w:spacing w:val="-6"/>
        </w:rPr>
        <w:t>a</w:t>
      </w:r>
      <w:r>
        <w:rPr>
          <w:spacing w:val="-6"/>
        </w:rPr>
        <w:t>、</w:t>
      </w:r>
      <w:r>
        <w:rPr>
          <w:i/>
          <w:spacing w:val="-6"/>
        </w:rPr>
        <w:t>b</w:t>
      </w:r>
      <w:r>
        <w:rPr>
          <w:spacing w:val="-6"/>
        </w:rPr>
        <w:t>、</w:t>
      </w:r>
      <w:r>
        <w:rPr>
          <w:i/>
          <w:spacing w:val="-6"/>
        </w:rPr>
        <w:t>c</w:t>
      </w:r>
      <w:r>
        <w:rPr>
          <w:spacing w:val="-6"/>
        </w:rPr>
        <w:t>三种不同颜色的单色点光源，有人在水面上方同等条件下观测发现，</w:t>
      </w:r>
      <w:r>
        <w:rPr>
          <w:i/>
          <w:spacing w:val="-6"/>
        </w:rPr>
        <w:t>b</w:t>
      </w:r>
      <w:r>
        <w:rPr>
          <w:spacing w:val="-6"/>
        </w:rPr>
        <w:t>在水下的像最深，</w:t>
      </w:r>
      <w:r>
        <w:rPr>
          <w:i/>
          <w:spacing w:val="-6"/>
        </w:rPr>
        <w:t>c</w:t>
      </w:r>
      <w:r>
        <w:rPr>
          <w:spacing w:val="-6"/>
        </w:rPr>
        <w:t>照亮水面的面积比</w:t>
      </w:r>
      <w:r>
        <w:rPr>
          <w:i/>
          <w:spacing w:val="-6"/>
        </w:rPr>
        <w:t>a</w:t>
      </w:r>
      <w:r>
        <w:rPr>
          <w:spacing w:val="-6"/>
        </w:rPr>
        <w:t>的大。关于这三种光在水中的性质，同学们能做出什么判断？”有同学回答如下：</w:t>
      </w:r>
      <w:r>
        <w:rPr>
          <w:rFonts w:hAnsi="宋体"/>
          <w:spacing w:val="-6"/>
        </w:rPr>
        <w:t>①</w:t>
      </w:r>
      <w:r>
        <w:rPr>
          <w:i/>
          <w:spacing w:val="-6"/>
        </w:rPr>
        <w:t>c</w:t>
      </w:r>
      <w:r>
        <w:rPr>
          <w:spacing w:val="-6"/>
        </w:rPr>
        <w:t>光的频率最大；</w:t>
      </w:r>
      <w:r>
        <w:rPr>
          <w:rFonts w:hAnsi="宋体"/>
          <w:spacing w:val="-6"/>
        </w:rPr>
        <w:t>②</w:t>
      </w:r>
      <w:r>
        <w:rPr>
          <w:i/>
          <w:spacing w:val="-6"/>
        </w:rPr>
        <w:t>a</w:t>
      </w:r>
      <w:r>
        <w:rPr>
          <w:spacing w:val="-6"/>
        </w:rPr>
        <w:t>光的传播速度最小；</w:t>
      </w:r>
      <w:r>
        <w:rPr>
          <w:rFonts w:hAnsi="宋体"/>
          <w:spacing w:val="-6"/>
        </w:rPr>
        <w:t>③</w:t>
      </w:r>
      <w:r>
        <w:rPr>
          <w:i/>
          <w:spacing w:val="-6"/>
        </w:rPr>
        <w:t>b</w:t>
      </w:r>
      <w:r>
        <w:rPr>
          <w:spacing w:val="-6"/>
        </w:rPr>
        <w:t>光的折射率最大；</w:t>
      </w:r>
      <w:r>
        <w:rPr>
          <w:rFonts w:hAnsi="宋体"/>
          <w:spacing w:val="-6"/>
        </w:rPr>
        <w:t>④</w:t>
      </w:r>
      <w:r>
        <w:rPr>
          <w:i/>
          <w:spacing w:val="-6"/>
        </w:rPr>
        <w:t>a</w:t>
      </w:r>
      <w:r>
        <w:rPr>
          <w:spacing w:val="-6"/>
        </w:rPr>
        <w:t>光的波长比</w:t>
      </w:r>
      <w:r>
        <w:rPr>
          <w:i/>
          <w:spacing w:val="-6"/>
        </w:rPr>
        <w:t>b</w:t>
      </w:r>
      <w:r>
        <w:rPr>
          <w:spacing w:val="-6"/>
        </w:rPr>
        <w:t>光的短。根据老师的假定，以上回答正确的是</w:t>
      </w:r>
    </w:p>
    <w:p>
      <w:pPr>
        <w:ind w:firstLine="420" w:firstLineChars="200"/>
      </w:pPr>
      <w:r>
        <w:t>A．①②            B．①③        C．②④          D．③④</w:t>
      </w:r>
    </w:p>
    <w:p>
      <w:pPr>
        <w:ind w:left="420" w:hanging="420" w:hangingChars="200"/>
      </w:pPr>
      <w: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4801870</wp:posOffset>
                </wp:positionH>
                <wp:positionV relativeFrom="paragraph">
                  <wp:posOffset>43180</wp:posOffset>
                </wp:positionV>
                <wp:extent cx="1218565" cy="989965"/>
                <wp:effectExtent l="0" t="0" r="0" b="0"/>
                <wp:wrapSquare wrapText="bothSides"/>
                <wp:docPr id="196" name="组合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8565" cy="989965"/>
                          <a:chOff x="0" y="0"/>
                          <a:chExt cx="1919" cy="1559"/>
                        </a:xfrm>
                      </wpg:grpSpPr>
                      <wps:wsp>
                        <wps:cNvPr id="176" name="直接连接符 176"/>
                        <wps:cNvSpPr/>
                        <wps:spPr>
                          <a:xfrm>
                            <a:off x="677" y="1070"/>
                            <a:ext cx="721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7" name="直接连接符 177"/>
                        <wps:cNvSpPr/>
                        <wps:spPr>
                          <a:xfrm>
                            <a:off x="689" y="360"/>
                            <a:ext cx="0" cy="68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8" name="立方体 178"/>
                        <wps:cNvSpPr/>
                        <wps:spPr>
                          <a:xfrm>
                            <a:off x="440" y="347"/>
                            <a:ext cx="970" cy="970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9" name="文本框 179"/>
                        <wps:cNvSpPr txBox="1"/>
                        <wps:spPr>
                          <a:xfrm>
                            <a:off x="0" y="321"/>
                            <a:ext cx="599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+q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80" name="椭圆 180"/>
                        <wps:cNvSpPr/>
                        <wps:spPr>
                          <a:xfrm>
                            <a:off x="645" y="289"/>
                            <a:ext cx="109" cy="10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1" name="椭圆 181"/>
                        <wps:cNvSpPr/>
                        <wps:spPr>
                          <a:xfrm>
                            <a:off x="1109" y="542"/>
                            <a:ext cx="109" cy="10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2" name="椭圆 182"/>
                        <wps:cNvSpPr/>
                        <wps:spPr>
                          <a:xfrm>
                            <a:off x="1345" y="1013"/>
                            <a:ext cx="109" cy="10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3" name="直接连接符 183"/>
                        <wps:cNvSpPr/>
                        <wps:spPr>
                          <a:xfrm flipV="1">
                            <a:off x="432" y="1077"/>
                            <a:ext cx="229" cy="229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4" name="椭圆 184"/>
                        <wps:cNvSpPr/>
                        <wps:spPr>
                          <a:xfrm>
                            <a:off x="393" y="1253"/>
                            <a:ext cx="109" cy="10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5" name="椭圆 185"/>
                        <wps:cNvSpPr/>
                        <wps:spPr>
                          <a:xfrm>
                            <a:off x="388" y="529"/>
                            <a:ext cx="109" cy="109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  <a:tileRect/>
                          </a:gra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6" name="椭圆 186"/>
                        <wps:cNvSpPr/>
                        <wps:spPr>
                          <a:xfrm>
                            <a:off x="1353" y="303"/>
                            <a:ext cx="109" cy="109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  <a:tileRect/>
                          </a:gra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7" name="椭圆 187"/>
                        <wps:cNvSpPr/>
                        <wps:spPr>
                          <a:xfrm>
                            <a:off x="624" y="1013"/>
                            <a:ext cx="109" cy="109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  <a:tileRect/>
                          </a:gra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8" name="椭圆 188"/>
                        <wps:cNvSpPr/>
                        <wps:spPr>
                          <a:xfrm>
                            <a:off x="1109" y="1277"/>
                            <a:ext cx="109" cy="109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  <a:tileRect/>
                          </a:gra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9" name="文本框 189"/>
                        <wps:cNvSpPr txBox="1"/>
                        <wps:spPr>
                          <a:xfrm>
                            <a:off x="1274" y="53"/>
                            <a:ext cx="599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+q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90" name="文本框 190"/>
                        <wps:cNvSpPr txBox="1"/>
                        <wps:spPr>
                          <a:xfrm>
                            <a:off x="1075" y="1108"/>
                            <a:ext cx="599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+q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91" name="文本框 191"/>
                        <wps:cNvSpPr txBox="1"/>
                        <wps:spPr>
                          <a:xfrm>
                            <a:off x="546" y="715"/>
                            <a:ext cx="599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+q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92" name="文本框 192"/>
                        <wps:cNvSpPr txBox="1"/>
                        <wps:spPr>
                          <a:xfrm>
                            <a:off x="580" y="0"/>
                            <a:ext cx="599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-q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93" name="文本框 193"/>
                        <wps:cNvSpPr txBox="1"/>
                        <wps:spPr>
                          <a:xfrm>
                            <a:off x="1082" y="355"/>
                            <a:ext cx="599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-q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94" name="文本框 194"/>
                        <wps:cNvSpPr txBox="1"/>
                        <wps:spPr>
                          <a:xfrm>
                            <a:off x="1320" y="831"/>
                            <a:ext cx="599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-q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95" name="文本框 195"/>
                        <wps:cNvSpPr txBox="1"/>
                        <wps:spPr>
                          <a:xfrm>
                            <a:off x="58" y="1044"/>
                            <a:ext cx="599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-q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8.1pt;margin-top:3.4pt;height:77.95pt;width:95.95pt;mso-wrap-distance-bottom:0pt;mso-wrap-distance-left:9pt;mso-wrap-distance-right:9pt;mso-wrap-distance-top:0pt;z-index:251688960;mso-width-relative:page;mso-height-relative:page;" coordsize="1919,1559" o:gfxdata="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">
                <o:lock v:ext="edit" grouping="f" rotation="f" text="f" aspectratio="f"/>
                <v:line id="_x0000_s1026" o:spid="_x0000_s1026" o:spt="20" style="position:absolute;left:677;top:1070;height:0;width:721;" filled="f" stroked="t" coordsize="21600,21600" o:gfxdata="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vUOwq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line id="_x0000_s1026" o:spid="_x0000_s1026" o:spt="20" style="position:absolute;left:689;top:360;height:686;width:0;" filled="f" stroked="t" coordsize="21600,21600" o:gfxdata="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mJ6R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shape id="_x0000_s1026" o:spid="_x0000_s1026" o:spt="16" type="#_x0000_t16" style="position:absolute;left:440;top:347;height:970;width:970;" filled="f" stroked="t" coordsize="21600,21600" o:gfxdata="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4A1bi/&#10;AAAA3AAAAA8AAAAAAAAAAQAgAAAAIgAAAGRycy9kb3ducmV2LnhtbFBLAQIUABQAAAAIAIdO4kAz&#10;LwWeOwAAADkAAAAQAAAAAAAAAAEAIAAAAA4BAABkcnMvc2hhcGV4bWwueG1sUEsFBgAAAAAGAAYA&#10;WwEAALgDAAAAAA==&#10;" adj="5400">
                  <v:fill on="f" focussize="0,0"/>
                  <v:stroke color="#000000" joinstyle="miter"/>
                  <v:imagedata o:title=""/>
                  <o:lock v:ext="edit" aspectratio="f"/>
                </v:shape>
                <v:shape id="_x0000_s1026" o:spid="_x0000_s1026" o:spt="202" type="#_x0000_t202" style="position:absolute;left:0;top:321;height:451;width:599;" filled="f" stroked="f" coordsize="21600,21600" o:gfxdata="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MsKN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+q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645;top:289;height:109;width:109;" fillcolor="#FFFFFF" filled="t" stroked="t" coordsize="21600,21600" o:gfxdata="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ixtOb4A&#10;AADc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3" type="#_x0000_t3" style="position:absolute;left:1109;top:542;height:109;width:109;" fillcolor="#FFFFFF" filled="t" stroked="t" coordsize="21600,21600" o:gfxdata="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lYMiiugAAANw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3" type="#_x0000_t3" style="position:absolute;left:1345;top:1013;height:109;width:109;" fillcolor="#FFFFFF" filled="t" stroked="t" coordsize="21600,21600" o:gfxdata="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VslbVugAAANw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round"/>
                  <v:imagedata o:title=""/>
                  <o:lock v:ext="edit" aspectratio="f"/>
                </v:shape>
                <v:line id="_x0000_s1026" o:spid="_x0000_s1026" o:spt="20" style="position:absolute;left:432;top:1077;flip:y;height:229;width:229;" filled="f" stroked="t" coordsize="21600,21600" o:gfxdata="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H121rgAAADcAAAA&#10;DwAAAAAAAAABACAAAAAiAAAAZHJzL2Rvd25yZXYueG1sUEsBAhQAFAAAAAgAh07iQDMvBZ47AAAA&#10;OQAAABAAAAAAAAAAAQAgAAAABwEAAGRycy9zaGFwZXhtbC54bWxQSwUGAAAAAAYABgBbAQAAsQMA&#10;AAAA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shape id="_x0000_s1026" o:spid="_x0000_s1026" o:spt="3" type="#_x0000_t3" style="position:absolute;left:393;top:1253;height:109;width:109;" fillcolor="#FFFFFF" filled="t" stroked="t" coordsize="21600,21600" o:gfxdata="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RdrOrsAAADc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3" type="#_x0000_t3" style="position:absolute;left:388;top:529;height:109;width:109;" fillcolor="#FFFFFF" filled="t" stroked="t" coordsize="21600,21600" o:gfxdata="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H0/Uq5AAAA3AAA&#10;AA8AAAAAAAAAAQAgAAAAIgAAAGRycy9kb3ducmV2LnhtbFBLAQIUABQAAAAIAIdO4kAzLwWeOwAA&#10;ADkAAAAQAAAAAAAAAAEAIAAAAAgBAABkcnMvc2hhcGV4bWwueG1sUEsFBgAAAAAGAAYAWwEAALID&#10;AAAAAA==&#10;">
                  <v:fill type="gradientRadial" on="t" color2="#767676" focus="100%" focussize="0f,0f" focusposition="32768f,32768f" rotate="t">
                    <o:fill type="gradientRadial" v:ext="backwardCompatible"/>
                  </v:fill>
                  <v:stroke color="#000000" joinstyle="round"/>
                  <v:imagedata o:title=""/>
                  <o:lock v:ext="edit" aspectratio="f"/>
                </v:shape>
                <v:shape id="_x0000_s1026" o:spid="_x0000_s1026" o:spt="3" type="#_x0000_t3" style="position:absolute;left:1353;top:303;height:109;width:109;" fillcolor="#FFFFFF" filled="t" stroked="t" coordsize="21600,21600" o:gfxdata="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EmYz25AAAA3AAA&#10;AA8AAAAAAAAAAQAgAAAAIgAAAGRycy9kb3ducmV2LnhtbFBLAQIUABQAAAAIAIdO4kAzLwWeOwAA&#10;ADkAAAAQAAAAAAAAAAEAIAAAAAgBAABkcnMvc2hhcGV4bWwueG1sUEsFBgAAAAAGAAYAWwEAALID&#10;AAAAAA==&#10;">
                  <v:fill type="gradientRadial" on="t" color2="#767676" focus="100%" focussize="0f,0f" focusposition="32768f,32768f" rotate="t">
                    <o:fill type="gradientRadial" v:ext="backwardCompatible"/>
                  </v:fill>
                  <v:stroke color="#000000" joinstyle="round"/>
                  <v:imagedata o:title=""/>
                  <o:lock v:ext="edit" aspectratio="f"/>
                </v:shape>
                <v:shape id="_x0000_s1026" o:spid="_x0000_s1026" o:spt="3" type="#_x0000_t3" style="position:absolute;left:624;top:1013;height:109;width:109;" fillcolor="#FFFFFF" filled="t" stroked="t" coordsize="21600,21600" o:gfxdata="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5qxqa5AAAA3AAA&#10;AA8AAAAAAAAAAQAgAAAAIgAAAGRycy9kb3ducmV2LnhtbFBLAQIUABQAAAAIAIdO4kAzLwWeOwAA&#10;ADkAAAAQAAAAAAAAAAEAIAAAAAgBAABkcnMvc2hhcGV4bWwueG1sUEsFBgAAAAAGAAYAWwEAALID&#10;AAAAAA==&#10;">
                  <v:fill type="gradientRadial" on="t" color2="#767676" focus="100%" focussize="0f,0f" focusposition="32768f,32768f" rotate="t">
                    <o:fill type="gradientRadial" v:ext="backwardCompatible"/>
                  </v:fill>
                  <v:stroke color="#000000" joinstyle="round"/>
                  <v:imagedata o:title=""/>
                  <o:lock v:ext="edit" aspectratio="f"/>
                </v:shape>
                <v:shape id="_x0000_s1026" o:spid="_x0000_s1026" o:spt="3" type="#_x0000_t3" style="position:absolute;left:1109;top:1277;height:109;width:109;" fillcolor="#FFFFFF" filled="t" stroked="t" coordsize="21600,21600" o:gfxdata="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9VLUvQAA&#10;ANwAAAAPAAAAAAAAAAEAIAAAACIAAABkcnMvZG93bnJldi54bWxQSwECFAAUAAAACACHTuJAMy8F&#10;njsAAAA5AAAAEAAAAAAAAAABACAAAAAMAQAAZHJzL3NoYXBleG1sLnhtbFBLBQYAAAAABgAGAFsB&#10;AAC2AwAAAAA=&#10;">
                  <v:fill type="gradientRadial" on="t" color2="#767676" focus="100%" focussize="0f,0f" focusposition="32768f,32768f" rotate="t">
                    <o:fill type="gradientRadial" v:ext="backwardCompatible"/>
                  </v:fill>
                  <v:stroke color="#000000" joinstyle="round"/>
                  <v:imagedata o:title=""/>
                  <o:lock v:ext="edit" aspectratio="f"/>
                </v:shape>
                <v:shape id="_x0000_s1026" o:spid="_x0000_s1026" o:spt="202" type="#_x0000_t202" style="position:absolute;left:1274;top:53;height:451;width:599;" filled="f" stroked="f" coordsize="21600,21600" o:gfxdata="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bnsqq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+q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75;top:1108;height:451;width:599;" filled="f" stroked="f" coordsize="21600,21600" o:gfxdata="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gSN6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+q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46;top:715;height:451;width:599;" filled="f" stroked="f" coordsize="21600,21600" o:gfxdata="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1IKHG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+q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80;top:0;height:451;width:599;" filled="f" stroked="f" coordsize="21600,21600" o:gfxdata="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2atga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-q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82;top:355;height:451;width:599;" filled="f" stroked="f" coordsize="21600,21600" o:gfxdata="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1hOd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-q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320;top:831;height:451;width:599;" filled="f" stroked="f" coordsize="21600,21600" o:gfxdata="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0/i+m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-q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8;top:1044;height:451;width:599;" filled="f" stroked="f" coordsize="21600,21600" o:gfxdata="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cy5y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-q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t>19．如图所示，电量为+</w:t>
      </w:r>
      <w:r>
        <w:rPr>
          <w:i/>
        </w:rPr>
        <w:t>q</w:t>
      </w:r>
      <w:r>
        <w:t>和-</w:t>
      </w:r>
      <w:r>
        <w:rPr>
          <w:i/>
        </w:rPr>
        <w:t>q</w:t>
      </w:r>
      <w:r>
        <w:t>的点电荷分别位于正方体的顶点，正方体范围内电场强度为零的点有</w:t>
      </w:r>
    </w:p>
    <w:p>
      <w:pPr>
        <w:ind w:firstLine="420" w:firstLineChars="200"/>
      </w:pPr>
      <w:r>
        <w:t xml:space="preserve">A．体中心、各面中心和各边中点    </w:t>
      </w:r>
    </w:p>
    <w:p>
      <w:pPr>
        <w:ind w:firstLine="420" w:firstLineChars="200"/>
      </w:pPr>
      <w:r>
        <w:t>B．体中心和各边中点</w:t>
      </w:r>
    </w:p>
    <w:p>
      <w:pPr>
        <w:ind w:firstLine="420" w:firstLineChars="200"/>
      </w:pPr>
      <w:r>
        <w:t xml:space="preserve">C．各面中心和各边中点            </w:t>
      </w:r>
    </w:p>
    <w:p>
      <w:pPr>
        <w:ind w:firstLine="420" w:firstLineChars="200"/>
        <w:rPr>
          <w:rFonts w:hint="eastAsia"/>
        </w:rPr>
      </w:pPr>
      <w:r>
        <w:t>D．体中心和各面中心</w:t>
      </w:r>
    </w:p>
    <w:p>
      <w:pPr>
        <w:ind w:left="420" w:hanging="420" w:hangingChars="200"/>
      </w:pPr>
      <w:r>
        <w:t>20．在测量电珠伏安特性实验中，同学们连接的电路中有四个错误电路，如图所示。电源内阻不计，导线连接良好。若将滑动变阻器的触头置于左端，闭合S，在向右端滑动触头过程中，会分别出现如下四种现象：a．电珠</w:t>
      </w:r>
      <w:r>
        <w:rPr>
          <w:i/>
        </w:rPr>
        <w:t>L</w:t>
      </w:r>
      <w:r>
        <w:t>不亮；电流表示数几乎为零；b．电珠</w:t>
      </w:r>
      <w:r>
        <w:rPr>
          <w:i/>
        </w:rPr>
        <w:t>L</w:t>
      </w:r>
      <w:r>
        <w:t>亮度增加；电流表示数增大；c．电珠</w:t>
      </w:r>
      <w:r>
        <w:rPr>
          <w:i/>
        </w:rPr>
        <w:t>L</w:t>
      </w:r>
      <w:r>
        <w:t>开始不亮；后来忽然发光；电流表从示数不为零到线圈烧断；d．电珠</w:t>
      </w:r>
      <w:r>
        <w:rPr>
          <w:i/>
        </w:rPr>
        <w:t>L</w:t>
      </w:r>
      <w:r>
        <w:t>不亮；电流表从示数增大到线圈烧断。与上述abcd四种现象对应的电路序号为</w:t>
      </w:r>
    </w:p>
    <w:p>
      <w:pPr>
        <w:ind w:firstLine="420" w:firstLineChars="200"/>
        <w:jc w:val="center"/>
      </w:pPr>
      <w:r>
        <mc:AlternateContent>
          <mc:Choice Requires="wpg">
            <w:drawing>
              <wp:inline distT="0" distB="0" distL="114300" distR="114300">
                <wp:extent cx="4643755" cy="948690"/>
                <wp:effectExtent l="0" t="0" r="4445" b="3175"/>
                <wp:docPr id="165" name="组合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/>
                      </wpg:cNvGrpSpPr>
                      <wpg:grpSpPr>
                        <a:xfrm>
                          <a:off x="0" y="0"/>
                          <a:ext cx="4643755" cy="948690"/>
                          <a:chOff x="0" y="0"/>
                          <a:chExt cx="7313" cy="1494"/>
                        </a:xfrm>
                      </wpg:grpSpPr>
                      <wpg:grpSp>
                        <wpg:cNvPr id="80" name="组合 80"/>
                        <wpg:cNvGrpSpPr/>
                        <wpg:grpSpPr>
                          <a:xfrm>
                            <a:off x="0" y="0"/>
                            <a:ext cx="1829" cy="1461"/>
                            <a:chOff x="0" y="0"/>
                            <a:chExt cx="1829" cy="1461"/>
                          </a:xfrm>
                        </wpg:grpSpPr>
                        <wps:wsp>
                          <wps:cNvPr id="54" name="矩形 54"/>
                          <wps:cNvSpPr/>
                          <wps:spPr>
                            <a:xfrm>
                              <a:off x="373" y="606"/>
                              <a:ext cx="1442" cy="7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5" name="直接连接符 55"/>
                          <wps:cNvSpPr/>
                          <wps:spPr>
                            <a:xfrm>
                              <a:off x="373" y="991"/>
                              <a:ext cx="1442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g:grpSp>
                          <wpg:cNvPr id="59" name="组合 59"/>
                          <wpg:cNvGrpSpPr/>
                          <wpg:grpSpPr>
                            <a:xfrm flipH="1">
                              <a:off x="1029" y="1199"/>
                              <a:ext cx="60" cy="262"/>
                              <a:chOff x="0" y="0"/>
                              <a:chExt cx="62" cy="270"/>
                            </a:xfrm>
                          </wpg:grpSpPr>
                          <wps:wsp>
                            <wps:cNvPr id="56" name="矩形 56"/>
                            <wps:cNvSpPr/>
                            <wps:spPr>
                              <a:xfrm>
                                <a:off x="1" y="55"/>
                                <a:ext cx="55" cy="1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57" name="直接连接符 57"/>
                            <wps:cNvSpPr/>
                            <wps:spPr>
                              <a:xfrm>
                                <a:off x="0" y="0"/>
                                <a:ext cx="0" cy="27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8" name="直接连接符 58"/>
                            <wps:cNvSpPr/>
                            <wps:spPr>
                              <a:xfrm>
                                <a:off x="62" y="70"/>
                                <a:ext cx="0" cy="15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g:grpSp>
                          <wpg:cNvPr id="64" name="组合 64"/>
                          <wpg:cNvGrpSpPr/>
                          <wpg:grpSpPr>
                            <a:xfrm>
                              <a:off x="1415" y="1212"/>
                              <a:ext cx="192" cy="201"/>
                              <a:chOff x="0" y="0"/>
                              <a:chExt cx="192" cy="201"/>
                            </a:xfrm>
                          </wpg:grpSpPr>
                          <wpg:grpSp>
                            <wpg:cNvPr id="62" name="组合 62"/>
                            <wpg:cNvGrpSpPr/>
                            <wpg:grpSpPr>
                              <a:xfrm>
                                <a:off x="17" y="0"/>
                                <a:ext cx="175" cy="201"/>
                                <a:chOff x="0" y="0"/>
                                <a:chExt cx="175" cy="201"/>
                              </a:xfrm>
                            </wpg:grpSpPr>
                            <wps:wsp>
                              <wps:cNvPr id="60" name="矩形 60"/>
                              <wps:cNvSpPr/>
                              <wps:spPr>
                                <a:xfrm>
                                  <a:off x="2" y="44"/>
                                  <a:ext cx="173" cy="15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61" name="直接连接符 61"/>
                              <wps:cNvSpPr/>
                              <wps:spPr>
                                <a:xfrm flipV="1">
                                  <a:off x="0" y="0"/>
                                  <a:ext cx="140" cy="127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s:wsp>
                            <wps:cNvPr id="63" name="椭圆 63"/>
                            <wps:cNvSpPr/>
                            <wps:spPr>
                              <a:xfrm>
                                <a:off x="0" y="105"/>
                                <a:ext cx="32" cy="3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g:grpSp>
                          <wpg:cNvPr id="67" name="组合 67"/>
                          <wpg:cNvGrpSpPr/>
                          <wpg:grpSpPr>
                            <a:xfrm>
                              <a:off x="890" y="776"/>
                              <a:ext cx="462" cy="399"/>
                              <a:chOff x="0" y="0"/>
                              <a:chExt cx="462" cy="399"/>
                            </a:xfrm>
                          </wpg:grpSpPr>
                          <wps:wsp>
                            <wps:cNvPr id="65" name="椭圆 65"/>
                            <wps:cNvSpPr/>
                            <wps:spPr>
                              <a:xfrm>
                                <a:off x="75" y="94"/>
                                <a:ext cx="272" cy="2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6" name="文本框 66"/>
                            <wps:cNvSpPr txBox="1"/>
                            <wps:spPr>
                              <a:xfrm>
                                <a:off x="0" y="0"/>
                                <a:ext cx="462" cy="39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wpg:grpSp>
                        <wpg:grpSp>
                          <wpg:cNvPr id="70" name="组合 70"/>
                          <wpg:cNvGrpSpPr/>
                          <wpg:grpSpPr>
                            <a:xfrm>
                              <a:off x="1313" y="394"/>
                              <a:ext cx="462" cy="399"/>
                              <a:chOff x="0" y="0"/>
                              <a:chExt cx="462" cy="399"/>
                            </a:xfrm>
                          </wpg:grpSpPr>
                          <wps:wsp>
                            <wps:cNvPr id="68" name="椭圆 68"/>
                            <wps:cNvSpPr/>
                            <wps:spPr>
                              <a:xfrm>
                                <a:off x="75" y="94"/>
                                <a:ext cx="272" cy="2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9" name="文本框 69"/>
                            <wps:cNvSpPr txBox="1"/>
                            <wps:spPr>
                              <a:xfrm>
                                <a:off x="0" y="0"/>
                                <a:ext cx="462" cy="39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wpg:grpSp>
                        <wps:wsp>
                          <wps:cNvPr id="71" name="矩形 71"/>
                          <wps:cNvSpPr/>
                          <wps:spPr>
                            <a:xfrm>
                              <a:off x="686" y="553"/>
                              <a:ext cx="410" cy="1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72" name="任意多边形 72"/>
                          <wps:cNvSpPr/>
                          <wps:spPr>
                            <a:xfrm>
                              <a:off x="372" y="329"/>
                              <a:ext cx="576" cy="3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96" h="228">
                                  <a:moveTo>
                                    <a:pt x="0" y="228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396" y="0"/>
                                  </a:lnTo>
                                  <a:lnTo>
                                    <a:pt x="396" y="141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arrow" w="sm" len="sm"/>
                            </a:ln>
                          </wps:spPr>
                          <wps:bodyPr upright="1"/>
                        </wps:wsp>
                        <wps:wsp>
                          <wps:cNvPr id="73" name="流程图: 汇总连接 73"/>
                          <wps:cNvSpPr/>
                          <wps:spPr>
                            <a:xfrm>
                              <a:off x="565" y="230"/>
                              <a:ext cx="220" cy="220"/>
                            </a:xfrm>
                            <a:prstGeom prst="flowChartSummingJunction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74" name="文本框 74"/>
                          <wps:cNvSpPr txBox="1"/>
                          <wps:spPr>
                            <a:xfrm>
                              <a:off x="295" y="0"/>
                              <a:ext cx="459" cy="45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75" name="文本框 75"/>
                          <wps:cNvSpPr txBox="1"/>
                          <wps:spPr>
                            <a:xfrm>
                              <a:off x="1240" y="986"/>
                              <a:ext cx="459" cy="45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76" name="椭圆 76"/>
                          <wps:cNvSpPr/>
                          <wps:spPr>
                            <a:xfrm>
                              <a:off x="358" y="990"/>
                              <a:ext cx="32" cy="32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77" name="椭圆 77"/>
                          <wps:cNvSpPr/>
                          <wps:spPr>
                            <a:xfrm>
                              <a:off x="347" y="606"/>
                              <a:ext cx="32" cy="32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78" name="椭圆 78"/>
                          <wps:cNvSpPr/>
                          <wps:spPr>
                            <a:xfrm>
                              <a:off x="1797" y="974"/>
                              <a:ext cx="32" cy="32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79" name="文本框 79"/>
                          <wps:cNvSpPr txBox="1"/>
                          <wps:spPr>
                            <a:xfrm>
                              <a:off x="0" y="251"/>
                              <a:ext cx="459" cy="45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①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g:grpSp>
                        <wpg:cNvPr id="108" name="组合 108"/>
                        <wpg:cNvGrpSpPr/>
                        <wpg:grpSpPr>
                          <a:xfrm>
                            <a:off x="1945" y="39"/>
                            <a:ext cx="1661" cy="1412"/>
                            <a:chOff x="0" y="0"/>
                            <a:chExt cx="1661" cy="1412"/>
                          </a:xfrm>
                        </wpg:grpSpPr>
                        <wps:wsp>
                          <wps:cNvPr id="81" name="文本框 81"/>
                          <wps:cNvSpPr txBox="1"/>
                          <wps:spPr>
                            <a:xfrm>
                              <a:off x="927" y="0"/>
                              <a:ext cx="459" cy="45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82" name="矩形 82"/>
                          <wps:cNvSpPr/>
                          <wps:spPr>
                            <a:xfrm>
                              <a:off x="412" y="658"/>
                              <a:ext cx="1236" cy="6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83" name="矩形 83"/>
                          <wps:cNvSpPr/>
                          <wps:spPr>
                            <a:xfrm>
                              <a:off x="1001" y="329"/>
                              <a:ext cx="647" cy="646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84" name="流程图: 汇总连接 84"/>
                          <wps:cNvSpPr/>
                          <wps:spPr>
                            <a:xfrm>
                              <a:off x="1246" y="212"/>
                              <a:ext cx="220" cy="220"/>
                            </a:xfrm>
                            <a:prstGeom prst="flowChartSummingJunction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g:grpSp>
                          <wpg:cNvPr id="87" name="组合 87"/>
                          <wpg:cNvGrpSpPr/>
                          <wpg:grpSpPr>
                            <a:xfrm>
                              <a:off x="1147" y="420"/>
                              <a:ext cx="462" cy="399"/>
                              <a:chOff x="0" y="0"/>
                              <a:chExt cx="462" cy="399"/>
                            </a:xfrm>
                          </wpg:grpSpPr>
                          <wps:wsp>
                            <wps:cNvPr id="85" name="椭圆 85"/>
                            <wps:cNvSpPr/>
                            <wps:spPr>
                              <a:xfrm>
                                <a:off x="75" y="94"/>
                                <a:ext cx="272" cy="2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6" name="文本框 86"/>
                            <wps:cNvSpPr txBox="1"/>
                            <wps:spPr>
                              <a:xfrm>
                                <a:off x="0" y="0"/>
                                <a:ext cx="462" cy="39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wpg:grpSp>
                        <wpg:grpSp>
                          <wpg:cNvPr id="90" name="组合 90"/>
                          <wpg:cNvGrpSpPr/>
                          <wpg:grpSpPr>
                            <a:xfrm>
                              <a:off x="1135" y="748"/>
                              <a:ext cx="462" cy="399"/>
                              <a:chOff x="0" y="0"/>
                              <a:chExt cx="462" cy="399"/>
                            </a:xfrm>
                          </wpg:grpSpPr>
                          <wps:wsp>
                            <wps:cNvPr id="88" name="椭圆 88"/>
                            <wps:cNvSpPr/>
                            <wps:spPr>
                              <a:xfrm>
                                <a:off x="75" y="94"/>
                                <a:ext cx="272" cy="2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9" name="文本框 89"/>
                            <wps:cNvSpPr txBox="1"/>
                            <wps:spPr>
                              <a:xfrm>
                                <a:off x="0" y="0"/>
                                <a:ext cx="462" cy="39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wpg:grpSp>
                        <wpg:grpSp>
                          <wpg:cNvPr id="94" name="组合 94"/>
                          <wpg:cNvGrpSpPr/>
                          <wpg:grpSpPr>
                            <a:xfrm flipH="1">
                              <a:off x="864" y="1147"/>
                              <a:ext cx="60" cy="262"/>
                              <a:chOff x="0" y="0"/>
                              <a:chExt cx="62" cy="270"/>
                            </a:xfrm>
                          </wpg:grpSpPr>
                          <wps:wsp>
                            <wps:cNvPr id="91" name="矩形 91"/>
                            <wps:cNvSpPr/>
                            <wps:spPr>
                              <a:xfrm>
                                <a:off x="1" y="55"/>
                                <a:ext cx="55" cy="1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92" name="直接连接符 92"/>
                            <wps:cNvSpPr/>
                            <wps:spPr>
                              <a:xfrm>
                                <a:off x="0" y="0"/>
                                <a:ext cx="0" cy="27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3" name="直接连接符 93"/>
                            <wps:cNvSpPr/>
                            <wps:spPr>
                              <a:xfrm>
                                <a:off x="62" y="70"/>
                                <a:ext cx="0" cy="15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g:grpSp>
                          <wpg:cNvPr id="99" name="组合 99"/>
                          <wpg:cNvGrpSpPr/>
                          <wpg:grpSpPr>
                            <a:xfrm>
                              <a:off x="1250" y="1160"/>
                              <a:ext cx="192" cy="201"/>
                              <a:chOff x="0" y="0"/>
                              <a:chExt cx="192" cy="201"/>
                            </a:xfrm>
                          </wpg:grpSpPr>
                          <wpg:grpSp>
                            <wpg:cNvPr id="97" name="组合 97"/>
                            <wpg:cNvGrpSpPr/>
                            <wpg:grpSpPr>
                              <a:xfrm>
                                <a:off x="17" y="0"/>
                                <a:ext cx="175" cy="201"/>
                                <a:chOff x="0" y="0"/>
                                <a:chExt cx="175" cy="201"/>
                              </a:xfrm>
                            </wpg:grpSpPr>
                            <wps:wsp>
                              <wps:cNvPr id="95" name="矩形 95"/>
                              <wps:cNvSpPr/>
                              <wps:spPr>
                                <a:xfrm>
                                  <a:off x="2" y="44"/>
                                  <a:ext cx="173" cy="15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96" name="直接连接符 96"/>
                              <wps:cNvSpPr/>
                              <wps:spPr>
                                <a:xfrm flipV="1">
                                  <a:off x="0" y="0"/>
                                  <a:ext cx="140" cy="127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s:wsp>
                            <wps:cNvPr id="98" name="椭圆 98"/>
                            <wps:cNvSpPr/>
                            <wps:spPr>
                              <a:xfrm>
                                <a:off x="0" y="105"/>
                                <a:ext cx="32" cy="3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100" name="矩形 100"/>
                          <wps:cNvSpPr/>
                          <wps:spPr>
                            <a:xfrm>
                              <a:off x="544" y="606"/>
                              <a:ext cx="350" cy="1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01" name="任意多边形 101"/>
                          <wps:cNvSpPr/>
                          <wps:spPr>
                            <a:xfrm>
                              <a:off x="411" y="702"/>
                              <a:ext cx="294" cy="2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12" h="303">
                                  <a:moveTo>
                                    <a:pt x="0" y="303"/>
                                  </a:moveTo>
                                  <a:lnTo>
                                    <a:pt x="412" y="303"/>
                                  </a:lnTo>
                                  <a:lnTo>
                                    <a:pt x="412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arrow" w="sm" len="sm"/>
                            </a:ln>
                          </wps:spPr>
                          <wps:bodyPr upright="1"/>
                        </wps:wsp>
                        <wps:wsp>
                          <wps:cNvPr id="102" name="椭圆 102"/>
                          <wps:cNvSpPr/>
                          <wps:spPr>
                            <a:xfrm>
                              <a:off x="387" y="896"/>
                              <a:ext cx="32" cy="32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03" name="椭圆 103"/>
                          <wps:cNvSpPr/>
                          <wps:spPr>
                            <a:xfrm>
                              <a:off x="990" y="645"/>
                              <a:ext cx="32" cy="32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04" name="椭圆 104"/>
                          <wps:cNvSpPr/>
                          <wps:spPr>
                            <a:xfrm>
                              <a:off x="1629" y="639"/>
                              <a:ext cx="32" cy="32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05" name="椭圆 105"/>
                          <wps:cNvSpPr/>
                          <wps:spPr>
                            <a:xfrm>
                              <a:off x="1622" y="955"/>
                              <a:ext cx="32" cy="32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06" name="文本框 106"/>
                          <wps:cNvSpPr txBox="1"/>
                          <wps:spPr>
                            <a:xfrm>
                              <a:off x="1030" y="961"/>
                              <a:ext cx="459" cy="45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107" name="文本框 107"/>
                          <wps:cNvSpPr txBox="1"/>
                          <wps:spPr>
                            <a:xfrm>
                              <a:off x="0" y="225"/>
                              <a:ext cx="459" cy="45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②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g:grpSp>
                        <wpg:cNvPr id="136" name="组合 136"/>
                        <wpg:cNvGrpSpPr/>
                        <wpg:grpSpPr>
                          <a:xfrm>
                            <a:off x="3839" y="13"/>
                            <a:ext cx="1624" cy="1481"/>
                            <a:chOff x="0" y="0"/>
                            <a:chExt cx="1624" cy="1481"/>
                          </a:xfrm>
                        </wpg:grpSpPr>
                        <wps:wsp>
                          <wps:cNvPr id="109" name="矩形 109"/>
                          <wps:cNvSpPr/>
                          <wps:spPr>
                            <a:xfrm>
                              <a:off x="411" y="329"/>
                              <a:ext cx="801" cy="78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10" name="矩形 110"/>
                          <wps:cNvSpPr/>
                          <wps:spPr>
                            <a:xfrm>
                              <a:off x="411" y="1104"/>
                              <a:ext cx="1213" cy="24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11" name="流程图: 汇总连接 111"/>
                          <wps:cNvSpPr/>
                          <wps:spPr>
                            <a:xfrm>
                              <a:off x="706" y="225"/>
                              <a:ext cx="220" cy="220"/>
                            </a:xfrm>
                            <a:prstGeom prst="flowChartSummingJunction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12" name="直接连接符 112"/>
                          <wps:cNvSpPr/>
                          <wps:spPr>
                            <a:xfrm>
                              <a:off x="424" y="593"/>
                              <a:ext cx="784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g:grpSp>
                          <wpg:cNvPr id="115" name="组合 115"/>
                          <wpg:cNvGrpSpPr/>
                          <wpg:grpSpPr>
                            <a:xfrm>
                              <a:off x="591" y="381"/>
                              <a:ext cx="462" cy="399"/>
                              <a:chOff x="0" y="0"/>
                              <a:chExt cx="462" cy="399"/>
                            </a:xfrm>
                          </wpg:grpSpPr>
                          <wps:wsp>
                            <wps:cNvPr id="113" name="椭圆 113"/>
                            <wps:cNvSpPr/>
                            <wps:spPr>
                              <a:xfrm>
                                <a:off x="75" y="94"/>
                                <a:ext cx="272" cy="2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14" name="文本框 114"/>
                            <wps:cNvSpPr txBox="1"/>
                            <wps:spPr>
                              <a:xfrm>
                                <a:off x="0" y="0"/>
                                <a:ext cx="462" cy="39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wpg:grpSp>
                        <wpg:grpSp>
                          <wpg:cNvPr id="118" name="组合 118"/>
                          <wpg:cNvGrpSpPr/>
                          <wpg:grpSpPr>
                            <a:xfrm>
                              <a:off x="992" y="582"/>
                              <a:ext cx="462" cy="399"/>
                              <a:chOff x="0" y="0"/>
                              <a:chExt cx="462" cy="399"/>
                            </a:xfrm>
                          </wpg:grpSpPr>
                          <wps:wsp>
                            <wps:cNvPr id="116" name="椭圆 116"/>
                            <wps:cNvSpPr/>
                            <wps:spPr>
                              <a:xfrm>
                                <a:off x="75" y="94"/>
                                <a:ext cx="272" cy="2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17" name="文本框 117"/>
                            <wps:cNvSpPr txBox="1"/>
                            <wps:spPr>
                              <a:xfrm>
                                <a:off x="0" y="0"/>
                                <a:ext cx="462" cy="39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wpg:grpSp>
                        <wpg:grpSp>
                          <wpg:cNvPr id="122" name="组合 122"/>
                          <wpg:cNvGrpSpPr/>
                          <wpg:grpSpPr>
                            <a:xfrm flipH="1">
                              <a:off x="799" y="1212"/>
                              <a:ext cx="60" cy="262"/>
                              <a:chOff x="0" y="0"/>
                              <a:chExt cx="62" cy="270"/>
                            </a:xfrm>
                          </wpg:grpSpPr>
                          <wps:wsp>
                            <wps:cNvPr id="119" name="矩形 119"/>
                            <wps:cNvSpPr/>
                            <wps:spPr>
                              <a:xfrm>
                                <a:off x="1" y="55"/>
                                <a:ext cx="55" cy="1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20" name="直接连接符 120"/>
                            <wps:cNvSpPr/>
                            <wps:spPr>
                              <a:xfrm>
                                <a:off x="0" y="0"/>
                                <a:ext cx="0" cy="27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21" name="直接连接符 121"/>
                            <wps:cNvSpPr/>
                            <wps:spPr>
                              <a:xfrm>
                                <a:off x="62" y="70"/>
                                <a:ext cx="0" cy="15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g:grpSp>
                          <wpg:cNvPr id="127" name="组合 127"/>
                          <wpg:cNvGrpSpPr/>
                          <wpg:grpSpPr>
                            <a:xfrm>
                              <a:off x="1185" y="1225"/>
                              <a:ext cx="192" cy="201"/>
                              <a:chOff x="0" y="0"/>
                              <a:chExt cx="192" cy="201"/>
                            </a:xfrm>
                          </wpg:grpSpPr>
                          <wpg:grpSp>
                            <wpg:cNvPr id="125" name="组合 125"/>
                            <wpg:cNvGrpSpPr/>
                            <wpg:grpSpPr>
                              <a:xfrm>
                                <a:off x="17" y="0"/>
                                <a:ext cx="175" cy="201"/>
                                <a:chOff x="0" y="0"/>
                                <a:chExt cx="175" cy="201"/>
                              </a:xfrm>
                            </wpg:grpSpPr>
                            <wps:wsp>
                              <wps:cNvPr id="123" name="矩形 123"/>
                              <wps:cNvSpPr/>
                              <wps:spPr>
                                <a:xfrm>
                                  <a:off x="2" y="44"/>
                                  <a:ext cx="173" cy="15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124" name="直接连接符 124"/>
                              <wps:cNvSpPr/>
                              <wps:spPr>
                                <a:xfrm flipV="1">
                                  <a:off x="0" y="0"/>
                                  <a:ext cx="140" cy="127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s:wsp>
                            <wps:cNvPr id="126" name="椭圆 126"/>
                            <wps:cNvSpPr/>
                            <wps:spPr>
                              <a:xfrm>
                                <a:off x="0" y="105"/>
                                <a:ext cx="32" cy="3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128" name="直接连接符 128"/>
                          <wps:cNvSpPr/>
                          <wps:spPr>
                            <a:xfrm>
                              <a:off x="1222" y="1035"/>
                              <a:ext cx="0" cy="43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arrow" w="sm" len="sm"/>
                            </a:ln>
                          </wps:spPr>
                          <wps:bodyPr upright="1"/>
                        </wps:wsp>
                        <wps:wsp>
                          <wps:cNvPr id="129" name="矩形 129"/>
                          <wps:cNvSpPr/>
                          <wps:spPr>
                            <a:xfrm>
                              <a:off x="1029" y="1069"/>
                              <a:ext cx="365" cy="9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30" name="椭圆 130"/>
                          <wps:cNvSpPr/>
                          <wps:spPr>
                            <a:xfrm>
                              <a:off x="392" y="580"/>
                              <a:ext cx="32" cy="32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31" name="椭圆 131"/>
                          <wps:cNvSpPr/>
                          <wps:spPr>
                            <a:xfrm>
                              <a:off x="1191" y="573"/>
                              <a:ext cx="32" cy="32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32" name="椭圆 132"/>
                          <wps:cNvSpPr/>
                          <wps:spPr>
                            <a:xfrm>
                              <a:off x="398" y="1098"/>
                              <a:ext cx="32" cy="32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33" name="文本框 133"/>
                          <wps:cNvSpPr txBox="1"/>
                          <wps:spPr>
                            <a:xfrm>
                              <a:off x="0" y="290"/>
                              <a:ext cx="459" cy="45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③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134" name="文本框 134"/>
                          <wps:cNvSpPr txBox="1"/>
                          <wps:spPr>
                            <a:xfrm>
                              <a:off x="991" y="1030"/>
                              <a:ext cx="459" cy="45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135" name="文本框 135"/>
                          <wps:cNvSpPr txBox="1"/>
                          <wps:spPr>
                            <a:xfrm>
                              <a:off x="425" y="0"/>
                              <a:ext cx="459" cy="45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g:grpSp>
                        <wpg:cNvPr id="164" name="组合 164"/>
                        <wpg:cNvGrpSpPr/>
                        <wpg:grpSpPr>
                          <a:xfrm>
                            <a:off x="5689" y="13"/>
                            <a:ext cx="1624" cy="1481"/>
                            <a:chOff x="0" y="0"/>
                            <a:chExt cx="1624" cy="1481"/>
                          </a:xfrm>
                        </wpg:grpSpPr>
                        <wps:wsp>
                          <wps:cNvPr id="137" name="矩形 137"/>
                          <wps:cNvSpPr/>
                          <wps:spPr>
                            <a:xfrm>
                              <a:off x="411" y="329"/>
                              <a:ext cx="801" cy="78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38" name="矩形 138"/>
                          <wps:cNvSpPr/>
                          <wps:spPr>
                            <a:xfrm>
                              <a:off x="411" y="1104"/>
                              <a:ext cx="1213" cy="24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39" name="流程图: 汇总连接 139"/>
                          <wps:cNvSpPr/>
                          <wps:spPr>
                            <a:xfrm>
                              <a:off x="706" y="225"/>
                              <a:ext cx="220" cy="220"/>
                            </a:xfrm>
                            <a:prstGeom prst="flowChartSummingJunction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40" name="直接连接符 140"/>
                          <wps:cNvSpPr/>
                          <wps:spPr>
                            <a:xfrm>
                              <a:off x="424" y="879"/>
                              <a:ext cx="784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g:grpSp>
                          <wpg:cNvPr id="143" name="组合 143"/>
                          <wpg:cNvGrpSpPr/>
                          <wpg:grpSpPr>
                            <a:xfrm>
                              <a:off x="617" y="657"/>
                              <a:ext cx="462" cy="399"/>
                              <a:chOff x="0" y="0"/>
                              <a:chExt cx="462" cy="399"/>
                            </a:xfrm>
                          </wpg:grpSpPr>
                          <wps:wsp>
                            <wps:cNvPr id="141" name="椭圆 141"/>
                            <wps:cNvSpPr/>
                            <wps:spPr>
                              <a:xfrm>
                                <a:off x="75" y="94"/>
                                <a:ext cx="272" cy="2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42" name="文本框 142"/>
                            <wps:cNvSpPr txBox="1"/>
                            <wps:spPr>
                              <a:xfrm>
                                <a:off x="0" y="0"/>
                                <a:ext cx="462" cy="39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wpg:grpSp>
                        <wpg:grpSp>
                          <wpg:cNvPr id="146" name="组合 146"/>
                          <wpg:cNvGrpSpPr/>
                          <wpg:grpSpPr>
                            <a:xfrm>
                              <a:off x="992" y="361"/>
                              <a:ext cx="462" cy="399"/>
                              <a:chOff x="0" y="0"/>
                              <a:chExt cx="462" cy="399"/>
                            </a:xfrm>
                          </wpg:grpSpPr>
                          <wps:wsp>
                            <wps:cNvPr id="144" name="椭圆 144"/>
                            <wps:cNvSpPr/>
                            <wps:spPr>
                              <a:xfrm>
                                <a:off x="75" y="94"/>
                                <a:ext cx="272" cy="2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45" name="文本框 145"/>
                            <wps:cNvSpPr txBox="1"/>
                            <wps:spPr>
                              <a:xfrm>
                                <a:off x="0" y="0"/>
                                <a:ext cx="462" cy="39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wpg:grpSp>
                        <wpg:grpSp>
                          <wpg:cNvPr id="150" name="组合 150"/>
                          <wpg:cNvGrpSpPr/>
                          <wpg:grpSpPr>
                            <a:xfrm flipH="1">
                              <a:off x="799" y="1212"/>
                              <a:ext cx="60" cy="262"/>
                              <a:chOff x="0" y="0"/>
                              <a:chExt cx="62" cy="270"/>
                            </a:xfrm>
                          </wpg:grpSpPr>
                          <wps:wsp>
                            <wps:cNvPr id="147" name="矩形 147"/>
                            <wps:cNvSpPr/>
                            <wps:spPr>
                              <a:xfrm>
                                <a:off x="1" y="55"/>
                                <a:ext cx="55" cy="1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48" name="直接连接符 148"/>
                            <wps:cNvSpPr/>
                            <wps:spPr>
                              <a:xfrm>
                                <a:off x="0" y="0"/>
                                <a:ext cx="0" cy="27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49" name="直接连接符 149"/>
                            <wps:cNvSpPr/>
                            <wps:spPr>
                              <a:xfrm>
                                <a:off x="62" y="70"/>
                                <a:ext cx="0" cy="15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g:grpSp>
                          <wpg:cNvPr id="155" name="组合 155"/>
                          <wpg:cNvGrpSpPr/>
                          <wpg:grpSpPr>
                            <a:xfrm>
                              <a:off x="1185" y="1225"/>
                              <a:ext cx="192" cy="201"/>
                              <a:chOff x="0" y="0"/>
                              <a:chExt cx="192" cy="201"/>
                            </a:xfrm>
                          </wpg:grpSpPr>
                          <wpg:grpSp>
                            <wpg:cNvPr id="153" name="组合 153"/>
                            <wpg:cNvGrpSpPr/>
                            <wpg:grpSpPr>
                              <a:xfrm>
                                <a:off x="17" y="0"/>
                                <a:ext cx="175" cy="201"/>
                                <a:chOff x="0" y="0"/>
                                <a:chExt cx="175" cy="201"/>
                              </a:xfrm>
                            </wpg:grpSpPr>
                            <wps:wsp>
                              <wps:cNvPr id="151" name="矩形 151"/>
                              <wps:cNvSpPr/>
                              <wps:spPr>
                                <a:xfrm>
                                  <a:off x="2" y="44"/>
                                  <a:ext cx="173" cy="15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152" name="直接连接符 152"/>
                              <wps:cNvSpPr/>
                              <wps:spPr>
                                <a:xfrm flipV="1">
                                  <a:off x="0" y="0"/>
                                  <a:ext cx="140" cy="127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s:wsp>
                            <wps:cNvPr id="154" name="椭圆 154"/>
                            <wps:cNvSpPr/>
                            <wps:spPr>
                              <a:xfrm>
                                <a:off x="0" y="105"/>
                                <a:ext cx="32" cy="3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156" name="直接连接符 156"/>
                          <wps:cNvSpPr/>
                          <wps:spPr>
                            <a:xfrm>
                              <a:off x="1222" y="1035"/>
                              <a:ext cx="0" cy="43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arrow" w="sm" len="sm"/>
                            </a:ln>
                          </wps:spPr>
                          <wps:bodyPr upright="1"/>
                        </wps:wsp>
                        <wps:wsp>
                          <wps:cNvPr id="157" name="矩形 157"/>
                          <wps:cNvSpPr/>
                          <wps:spPr>
                            <a:xfrm>
                              <a:off x="1029" y="1069"/>
                              <a:ext cx="365" cy="9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58" name="椭圆 158"/>
                          <wps:cNvSpPr/>
                          <wps:spPr>
                            <a:xfrm>
                              <a:off x="392" y="866"/>
                              <a:ext cx="32" cy="32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59" name="椭圆 159"/>
                          <wps:cNvSpPr/>
                          <wps:spPr>
                            <a:xfrm>
                              <a:off x="1191" y="872"/>
                              <a:ext cx="32" cy="32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60" name="椭圆 160"/>
                          <wps:cNvSpPr/>
                          <wps:spPr>
                            <a:xfrm>
                              <a:off x="398" y="1098"/>
                              <a:ext cx="32" cy="32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61" name="文本框 161"/>
                          <wps:cNvSpPr txBox="1"/>
                          <wps:spPr>
                            <a:xfrm>
                              <a:off x="0" y="290"/>
                              <a:ext cx="459" cy="45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④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162" name="文本框 162"/>
                          <wps:cNvSpPr txBox="1"/>
                          <wps:spPr>
                            <a:xfrm>
                              <a:off x="991" y="1030"/>
                              <a:ext cx="459" cy="45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163" name="文本框 163"/>
                          <wps:cNvSpPr txBox="1"/>
                          <wps:spPr>
                            <a:xfrm>
                              <a:off x="425" y="0"/>
                              <a:ext cx="459" cy="45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74.7pt;width:365.65pt;" coordsize="7313,1494" o:gfxdata="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">
                <o:lock v:ext="edit" grouping="f" rotation="t" text="f" aspectratio="f"/>
                <v:group id="_x0000_s1026" o:spid="_x0000_s1026" o:spt="203" style="position:absolute;left:0;top:0;height:1461;width:1829;" coordsize="1829,1461" o:gfxdata="UEsDBAoAAAAAAIdO4kAAAAAAAAAAAAAAAAAEAAAAZHJzL1BLAwQUAAAACACHTuJAGgQEkr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1oc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oEBJK7AAAA2wAAAA8AAAAAAAAAAQAgAAAAIgAAAGRycy9kb3ducmV2LnhtbFBL&#10;AQIUABQAAAAIAIdO4kAzLwWeOwAAADkAAAAVAAAAAAAAAAEAIAAAAAoBAABkcnMvZ3JvdXBzaGFw&#10;ZXhtbC54bWxQSwUGAAAAAAYABgBgAQAAxwMAAAAA&#10;">
                  <o:lock v:ext="edit" grouping="f" rotation="f" text="f" aspectratio="f"/>
                  <v:rect id="_x0000_s1026" o:spid="_x0000_s1026" o:spt="1" style="position:absolute;left:373;top:606;height:726;width:1442;" fillcolor="#FFFFFF" filled="t" stroked="t" coordsize="21600,21600" o:gfxdata="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zaFS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000000" joinstyle="miter"/>
                    <v:imagedata o:title=""/>
                    <o:lock v:ext="edit" aspectratio="f"/>
                  </v:rect>
                  <v:line id="_x0000_s1026" o:spid="_x0000_s1026" o:spt="20" style="position:absolute;left:373;top:991;height:0;width:1442;" filled="f" stroked="t" coordsize="21600,21600" o:gfxdata="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SHK8L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group id="_x0000_s1026" o:spid="_x0000_s1026" o:spt="203" style="position:absolute;left:1029;top:1199;flip:x;height:262;width:60;" coordsize="62,270" o:gfxdata="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XieVivAAAANsAAAAPAAAAAAAAAAEAIAAAACIAAABkcnMvZG93bnJldi54bWxQ&#10;SwECFAAUAAAACACHTuJAMy8FnjsAAAA5AAAAFQAAAAAAAAABACAAAAALAQAAZHJzL2dyb3Vwc2hh&#10;cGV4bWwueG1sUEsFBgAAAAAGAAYAYAEAAMgDAAAAAA==&#10;">
                    <o:lock v:ext="edit" grouping="f" rotation="f" text="f" aspectratio="f"/>
                    <v:rect id="_x0000_s1026" o:spid="_x0000_s1026" o:spt="1" style="position:absolute;left:1;top:55;height:115;width:55;" fillcolor="#FFFFFF" filled="t" stroked="f" coordsize="21600,21600" o:gfxdata="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BRMBr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/>
                      <v:imagedata o:title=""/>
                      <o:lock v:ext="edit" aspectratio="f"/>
                    </v:rect>
                    <v:line id="_x0000_s1026" o:spid="_x0000_s1026" o:spt="20" style="position:absolute;left:0;top:0;height:270;width:0;" filled="f" stroked="t" coordsize="21600,21600" o:gfxdata="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6/8Ry/&#10;AAAA2w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62;top:70;height:150;width:0;" filled="f" stroked="t" coordsize="21600,21600" o:gfxdata="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IGVuugAAANs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v:group>
                  <v:group id="_x0000_s1026" o:spid="_x0000_s1026" o:spt="203" style="position:absolute;left:1415;top:1212;height:201;width:192;" coordsize="192,201" o:gfxdata="UEsDBAoAAAAAAIdO4kAAAAAAAAAAAAAAAAAEAAAAZHJzL1BLAwQUAAAACACHTuJA1TPka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qG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1TPka70AAADbAAAADwAAAAAAAAABACAAAAAiAAAAZHJzL2Rvd25yZXYueG1s&#10;UEsBAhQAFAAAAAgAh07iQDMvBZ47AAAAOQAAABUAAAAAAAAAAQAgAAAADAEAAGRycy9ncm91cHNo&#10;YXBleG1sLnhtbFBLBQYAAAAABgAGAGABAADJAwAAAAA=&#10;">
                    <o:lock v:ext="edit" grouping="f" rotation="f" text="f" aspectratio="f"/>
                    <v:group id="_x0000_s1026" o:spid="_x0000_s1026" o:spt="203" style="position:absolute;left:17;top:0;height:201;width:175;" coordsize="175,201" o:gfxdata="UEsDBAoAAAAAAIdO4kAAAAAAAAAAAAAAAAAEAAAAZHJzL1BLAwQUAAAACACHTuJANZbZhL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FAo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WW2YS+AAAA2wAAAA8AAAAAAAAAAQAgAAAAIgAAAGRycy9kb3ducmV2Lnht&#10;bFBLAQIUABQAAAAIAIdO4kAzLwWeOwAAADkAAAAVAAAAAAAAAAEAIAAAAA0BAABkcnMvZ3JvdXBz&#10;aGFwZXhtbC54bWxQSwUGAAAAAAYABgBgAQAAygMAAAAA&#10;">
                      <o:lock v:ext="edit" grouping="f" rotation="f" text="f" aspectratio="f"/>
                      <v:rect id="_x0000_s1026" o:spid="_x0000_s1026" o:spt="1" style="position:absolute;left:2;top:44;height:157;width:173;" fillcolor="#FFFFFF" filled="t" stroked="f" coordsize="21600,21600" o:gfxdata="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7du1S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on="f"/>
                        <v:imagedata o:title=""/>
                        <o:lock v:ext="edit" aspectratio="f"/>
                      </v:rect>
                      <v:line id="_x0000_s1026" o:spid="_x0000_s1026" o:spt="20" style="position:absolute;left:0;top:0;flip:y;height:127;width:140;" filled="f" stroked="t" coordsize="21600,21600" o:gfxdata="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F4OGS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  <v:shape id="_x0000_s1026" o:spid="_x0000_s1026" o:spt="3" type="#_x0000_t3" style="position:absolute;left:0;top:105;height:32;width:32;" fillcolor="#000000" filled="t" stroked="t" coordsize="21600,21600" o:gfxdata="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XNMELsAAADb&#10;AAAADwAAAAAAAAABACAAAAAiAAAAZHJzL2Rvd25yZXYueG1sUEsBAhQAFAAAAAgAh07iQDMvBZ47&#10;AAAAOQAAABAAAAAAAAAAAQAgAAAACgEAAGRycy9zaGFwZXhtbC54bWxQSwUGAAAAAAYABgBbAQAA&#10;tAMAAAAA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</v:group>
                  <v:group id="_x0000_s1026" o:spid="_x0000_s1026" o:spt="203" style="position:absolute;left:890;top:776;height:399;width:462;" coordsize="462,399" o:gfxdata="UEsDBAoAAAAAAIdO4kAAAAAAAAAAAAAAAAAEAAAAZHJzL1BLAwQUAAAACACHTuJAJeF6HL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WL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l4XocvwAAANsAAAAPAAAAAAAAAAEAIAAAACIAAABkcnMvZG93bnJldi54&#10;bWxQSwECFAAUAAAACACHTuJAMy8FnjsAAAA5AAAAFQAAAAAAAAABACAAAAAOAQAAZHJzL2dyb3Vw&#10;c2hhcGV4bWwueG1sUEsFBgAAAAAGAAYAYAEAAMsDAAAAAA==&#10;">
                    <o:lock v:ext="edit" grouping="f" rotation="f" text="f" aspectratio="f"/>
                    <v:shape id="_x0000_s1026" o:spid="_x0000_s1026" o:spt="3" type="#_x0000_t3" style="position:absolute;left:75;top:94;height:272;width:272;" fillcolor="#FFFFFF" filled="t" stroked="t" coordsize="21600,21600" o:gfxdata="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P9L768AAAA&#10;2wAAAA8AAAAAAAAAAQAgAAAAIgAAAGRycy9kb3ducmV2LnhtbFBLAQIUABQAAAAIAIdO4kAzLwWe&#10;OwAAADkAAAAQAAAAAAAAAAEAIAAAAAsBAABkcnMvc2hhcGV4bWwueG1sUEsFBgAAAAAGAAYAWwEA&#10;ALUDAAAAAA==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202" type="#_x0000_t202" style="position:absolute;left:0;top:0;height:399;width:462;" filled="f" stroked="f" coordsize="21600,21600" o:gfxdata="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EMhk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V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1313;top:394;height:399;width:462;" coordsize="462,399" o:gfxdata="UEsDBAoAAAAAAIdO4kAAAAAAAAAAAAAAAAAEAAAAZHJzL1BLAwQUAAAACACHTuJAL9F0tb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/RdLW7AAAA2wAAAA8AAAAAAAAAAQAgAAAAIgAAAGRycy9kb3ducmV2LnhtbFBL&#10;AQIUABQAAAAIAIdO4kAzLwWeOwAAADkAAAAVAAAAAAAAAAEAIAAAAAoBAABkcnMvZ3JvdXBzaGFw&#10;ZXhtbC54bWxQSwUGAAAAAAYABgBgAQAAxwMAAAAA&#10;">
                    <o:lock v:ext="edit" grouping="f" rotation="f" text="f" aspectratio="f"/>
                    <v:shape id="_x0000_s1026" o:spid="_x0000_s1026" o:spt="3" type="#_x0000_t3" style="position:absolute;left:75;top:94;height:272;width:272;" fillcolor="#FFFFFF" filled="t" stroked="t" coordsize="21600,21600" o:gfxdata="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38gCC5AAAA2wAA&#10;AA8AAAAAAAAAAQAgAAAAIgAAAGRycy9kb3ducmV2LnhtbFBLAQIUABQAAAAIAIdO4kAzLwWeOwAA&#10;ADkAAAAQAAAAAAAAAAEAIAAAAAgBAABkcnMvc2hhcGV4bWwueG1sUEsFBgAAAAAGAAYAWwEAALID&#10;AAAAAA==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202" type="#_x0000_t202" style="position:absolute;left:0;top:0;height:399;width:462;" filled="f" stroked="f" coordsize="21600,21600" o:gfxdata="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j1wW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v:group>
                  <v:rect id="_x0000_s1026" o:spid="_x0000_s1026" o:spt="1" style="position:absolute;left:686;top:553;height:104;width:410;" fillcolor="#FFFFFF" filled="t" stroked="t" coordsize="21600,21600" o:gfxdata="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D16q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000000" joinstyle="miter"/>
                    <v:imagedata o:title=""/>
                    <o:lock v:ext="edit" aspectratio="f"/>
                  </v:rect>
                  <v:shape id="_x0000_s1026" o:spid="_x0000_s1026" o:spt="100" style="position:absolute;left:372;top:329;height:388;width:576;" filled="f" stroked="t" coordsize="396,228" o:gfxdata="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089kb4A&#10;AADbAAAADwAAAAAAAAABACAAAAAiAAAAZHJzL2Rvd25yZXYueG1sUEsBAhQAFAAAAAgAh07iQDMv&#10;BZ47AAAAOQAAABAAAAAAAAAAAQAgAAAADQEAAGRycy9zaGFwZXhtbC54bWxQSwUGAAAAAAYABgBb&#10;AQAAtwMAAAAA&#10;" path="m0,228l0,0,396,0,396,141e">
                    <v:fill on="f" focussize="0,0"/>
                    <v:stroke color="#000000" joinstyle="round" endarrow="open" endarrowwidth="narrow" endarrowlength="short"/>
                    <v:imagedata o:title=""/>
                    <o:lock v:ext="edit" aspectratio="f"/>
                  </v:shape>
                  <v:shape id="_x0000_s1026" o:spid="_x0000_s1026" o:spt="123" type="#_x0000_t123" style="position:absolute;left:565;top:230;height:220;width:220;" fillcolor="#FFFFFF" filled="t" stroked="t" coordsize="21600,21600" o:gfxdata="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DM5I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202" type="#_x0000_t202" style="position:absolute;left:295;top:0;height:451;width:459;" filled="f" stroked="f" coordsize="21600,21600" o:gfxdata="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FXZVW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  <w:t>L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240;top:986;height:451;width:459;" filled="f" stroked="f" coordsize="21600,21600" o:gfxdata="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G8DO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S</w:t>
                          </w:r>
                        </w:p>
                      </w:txbxContent>
                    </v:textbox>
                  </v:shape>
                  <v:shape id="_x0000_s1026" o:spid="_x0000_s1026" o:spt="3" type="#_x0000_t3" style="position:absolute;left:358;top:990;height:32;width:32;" fillcolor="#000000" filled="t" stroked="t" coordsize="21600,21600" o:gfxdata="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N15VbsAAADb&#10;AAAADwAAAAAAAAABACAAAAAiAAAAZHJzL2Rvd25yZXYueG1sUEsBAhQAFAAAAAgAh07iQDMvBZ47&#10;AAAAOQAAABAAAAAAAAAAAQAgAAAACgEAAGRycy9zaGFwZXhtbC54bWxQSwUGAAAAAAYABgBbAQAA&#10;tAMAAAAA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3" type="#_x0000_t3" style="position:absolute;left:347;top:606;height:32;width:32;" fillcolor="#000000" filled="t" stroked="t" coordsize="21600,21600" o:gfxdata="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5HczrsAAADb&#10;AAAADwAAAAAAAAABACAAAAAiAAAAZHJzL2Rvd25yZXYueG1sUEsBAhQAFAAAAAgAh07iQDMvBZ47&#10;AAAAOQAAABAAAAAAAAAAAQAgAAAACgEAAGRycy9zaGFwZXhtbC54bWxQSwUGAAAAAAYABgBbAQAA&#10;tAMAAAAA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3" type="#_x0000_t3" style="position:absolute;left:1797;top:974;height:32;width:32;" fillcolor="#000000" filled="t" stroked="t" coordsize="21600,21600" o:gfxdata="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4OSLy5AAAA2wAA&#10;AA8AAAAAAAAAAQAgAAAAIgAAAGRycy9kb3ducmV2LnhtbFBLAQIUABQAAAAIAIdO4kAzLwWeOwAA&#10;ADkAAAAQAAAAAAAAAAEAIAAAAAgBAABkcnMvc2hhcGV4bWwueG1sUEsFBgAAAAAGAAYAWwEAALID&#10;AAAAAA==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202" type="#_x0000_t202" style="position:absolute;left:0;top:251;height:451;width:459;" filled="f" stroked="f" coordsize="21600,21600" o:gfxdata="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VsrL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①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1945;top:39;height:1412;width:1661;" coordsize="1661,1412" o:gfxdata="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z7JHXvwAAANwAAAAPAAAAAAAAAAEAIAAAACIAAABkcnMvZG93bnJldi54&#10;bWxQSwECFAAUAAAACACHTuJAMy8FnjsAAAA5AAAAFQAAAAAAAAABACAAAAAOAQAAZHJzL2dyb3Vw&#10;c2hhcGV4bWwueG1sUEsFBgAAAAAGAAYAYAEAAMsDAAAAAA==&#10;">
                  <o:lock v:ext="edit" grouping="f" rotation="f" text="f" aspectratio="f"/>
                  <v:shape id="_x0000_s1026" o:spid="_x0000_s1026" o:spt="202" type="#_x0000_t202" style="position:absolute;left:927;top:0;height:451;width:459;" filled="f" stroked="f" coordsize="21600,21600" o:gfxdata="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9bbq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  <w:t>L</w:t>
                          </w:r>
                        </w:p>
                      </w:txbxContent>
                    </v:textbox>
                  </v:shape>
                  <v:rect id="_x0000_s1026" o:spid="_x0000_s1026" o:spt="1" style="position:absolute;left:412;top:658;height:626;width:1236;" fillcolor="#FFFFFF" filled="t" stroked="t" coordsize="21600,21600" o:gfxdata="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IIsPq8AAAA&#10;2wAAAA8AAAAAAAAAAQAgAAAAIgAAAGRycy9kb3ducmV2LnhtbFBLAQIUABQAAAAIAIdO4kAzLwWe&#10;OwAAADkAAAAQAAAAAAAAAAEAIAAAAAsBAABkcnMvc2hhcGV4bWwueG1sUEsFBgAAAAAGAAYAWwEA&#10;ALUDAAAAAA==&#10;">
                    <v:fill on="t" focussize="0,0"/>
                    <v:stroke color="#000000" joinstyle="miter"/>
                    <v:imagedata o:title=""/>
                    <o:lock v:ext="edit" aspectratio="f"/>
                  </v:rect>
                  <v:rect id="_x0000_s1026" o:spid="_x0000_s1026" o:spt="1" style="position:absolute;left:1001;top:329;height:646;width:647;" filled="f" stroked="t" coordsize="21600,21600" o:gfxdata="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NiGv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miter"/>
                    <v:imagedata o:title=""/>
                    <o:lock v:ext="edit" aspectratio="f"/>
                  </v:rect>
                  <v:shape id="_x0000_s1026" o:spid="_x0000_s1026" o:spt="123" type="#_x0000_t123" style="position:absolute;left:1246;top:212;height:220;width:220;" fillcolor="#FFFFFF" filled="t" stroked="t" coordsize="21600,21600" o:gfxdata="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gwJhu8AAAA&#10;2wAAAA8AAAAAAAAAAQAgAAAAIgAAAGRycy9kb3ducmV2LnhtbFBLAQIUABQAAAAIAIdO4kAzLwWe&#10;OwAAADkAAAAQAAAAAAAAAAEAIAAAAAsBAABkcnMvc2hhcGV4bWwueG1sUEsFBgAAAAAGAAYAWwEA&#10;ALUDAAAAAA==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group id="_x0000_s1026" o:spid="_x0000_s1026" o:spt="203" style="position:absolute;left:1147;top:420;height:399;width:462;" coordsize="462,399" o:gfxdata="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e2c5r0AAADbAAAADwAAAAAAAAABACAAAAAiAAAAZHJzL2Rvd25yZXYueG1s&#10;UEsBAhQAFAAAAAgAh07iQDMvBZ47AAAAOQAAABUAAAAAAAAAAQAgAAAADAEAAGRycy9ncm91cHNo&#10;YXBleG1sLnhtbFBLBQYAAAAABgAGAGABAADJAwAAAAA=&#10;">
                    <o:lock v:ext="edit" grouping="f" rotation="f" text="f" aspectratio="f"/>
                    <v:shape id="_x0000_s1026" o:spid="_x0000_s1026" o:spt="3" type="#_x0000_t3" style="position:absolute;left:75;top:94;height:272;width:272;" fillcolor="#FFFFFF" filled="t" stroked="t" coordsize="21600,21600" o:gfxdata="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8clEvQAA&#10;ANs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202" type="#_x0000_t202" style="position:absolute;left:0;top:0;height:399;width:462;" filled="f" stroked="f" coordsize="21600,21600" o:gfxdata="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HC6e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V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1135;top:748;height:399;width:462;" coordsize="462,399" o:gfxdata="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J/dkk+7AAAA2wAAAA8AAAAAAAAAAQAgAAAAIgAAAGRycy9kb3ducmV2LnhtbFBL&#10;AQIUABQAAAAIAIdO4kAzLwWeOwAAADkAAAAVAAAAAAAAAAEAIAAAAAoBAABkcnMvZ3JvdXBzaGFw&#10;ZXhtbC54bWxQSwUGAAAAAAYABgBgAQAAxwMAAAAA&#10;">
                    <o:lock v:ext="edit" grouping="f" rotation="f" text="f" aspectratio="f"/>
                    <v:shape id="_x0000_s1026" o:spid="_x0000_s1026" o:spt="3" type="#_x0000_t3" style="position:absolute;left:75;top:94;height:272;width:272;" fillcolor="#FFFFFF" filled="t" stroked="t" coordsize="21600,21600" o:gfxdata="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3wZtq5AAAA2wAA&#10;AA8AAAAAAAAAAQAgAAAAIgAAAGRycy9kb3ducmV2LnhtbFBLAQIUABQAAAAIAIdO4kAzLwWeOwAA&#10;ADkAAAAQAAAAAAAAAAEAIAAAAAgBAABkcnMvc2hhcGV4bWwueG1sUEsFBgAAAAAGAAYAWwEAALID&#10;AAAAAA==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202" type="#_x0000_t202" style="position:absolute;left:0;top:0;height:399;width:462;" filled="f" stroked="f" coordsize="21600,21600" o:gfxdata="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oO67L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864;top:1147;flip:x;height:262;width:60;" coordsize="62,270" o:gfxdata="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jHwZr0AAADbAAAADwAAAAAAAAABACAAAAAiAAAAZHJzL2Rvd25yZXYueG1s&#10;UEsBAhQAFAAAAAgAh07iQDMvBZ47AAAAOQAAABUAAAAAAAAAAQAgAAAADAEAAGRycy9ncm91cHNo&#10;YXBleG1sLnhtbFBLBQYAAAAABgAGAGABAADJAwAAAAA=&#10;">
                    <o:lock v:ext="edit" grouping="f" rotation="f" text="f" aspectratio="f"/>
                    <v:rect id="_x0000_s1026" o:spid="_x0000_s1026" o:spt="1" style="position:absolute;left:1;top:55;height:115;width:55;" fillcolor="#FFFFFF" filled="t" stroked="f" coordsize="21600,21600" o:gfxdata="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ERu6L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/>
                      <v:imagedata o:title=""/>
                      <o:lock v:ext="edit" aspectratio="f"/>
                    </v:rect>
                    <v:line id="_x0000_s1026" o:spid="_x0000_s1026" o:spt="20" style="position:absolute;left:0;top:0;height:270;width:0;" filled="f" stroked="t" coordsize="21600,21600" o:gfxdata="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cege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62;top:70;height:150;width:0;" filled="f" stroked="t" coordsize="21600,21600" o:gfxdata="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j1Nhb4A&#10;AADb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v:group>
                  <v:group id="_x0000_s1026" o:spid="_x0000_s1026" o:spt="203" style="position:absolute;left:1250;top:1160;height:201;width:192;" coordsize="192,201" o:gfxdata="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uc70r0AAADbAAAADwAAAAAAAAABACAAAAAiAAAAZHJzL2Rvd25yZXYueG1s&#10;UEsBAhQAFAAAAAgAh07iQDMvBZ47AAAAOQAAABUAAAAAAAAAAQAgAAAADAEAAGRycy9ncm91cHNo&#10;YXBleG1sLnhtbFBLBQYAAAAABgAGAGABAADJAwAAAAA=&#10;">
                    <o:lock v:ext="edit" grouping="f" rotation="f" text="f" aspectratio="f"/>
                    <v:group id="_x0000_s1026" o:spid="_x0000_s1026" o:spt="203" style="position:absolute;left:17;top:0;height:201;width:175;" coordsize="175,201" o:gfxdata="UEsDBAoAAAAAAIdO4kAAAAAAAAAAAAAAAAAEAAAAZHJzL1BLAwQUAAAACACHTuJAEDQKO7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Yb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QNAo7vwAAANsAAAAPAAAAAAAAAAEAIAAAACIAAABkcnMvZG93bnJldi54&#10;bWxQSwECFAAUAAAACACHTuJAMy8FnjsAAAA5AAAAFQAAAAAAAAABACAAAAAOAQAAZHJzL2dyb3Vw&#10;c2hhcGV4bWwueG1sUEsFBgAAAAAGAAYAYAEAAMsDAAAAAA==&#10;">
                      <o:lock v:ext="edit" grouping="f" rotation="f" text="f" aspectratio="f"/>
                      <v:rect id="_x0000_s1026" o:spid="_x0000_s1026" o:spt="1" style="position:absolute;left:2;top:44;height:157;width:173;" fillcolor="#FFFFFF" filled="t" stroked="f" coordsize="21600,21600" o:gfxdata="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t/aOu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/>
                        <v:imagedata o:title=""/>
                        <o:lock v:ext="edit" aspectratio="f"/>
                      </v:rect>
                      <v:line id="_x0000_s1026" o:spid="_x0000_s1026" o:spt="20" style="position:absolute;left:0;top:0;flip:y;height:127;width:140;" filled="f" stroked="t" coordsize="21600,21600" o:gfxdata="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0TQN7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  <v:shape id="_x0000_s1026" o:spid="_x0000_s1026" o:spt="3" type="#_x0000_t3" style="position:absolute;left:0;top:105;height:32;width:32;" fillcolor="#000000" filled="t" stroked="t" coordsize="21600,21600" o:gfxdata="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4Crka5AAAA2wAA&#10;AA8AAAAAAAAAAQAgAAAAIgAAAGRycy9kb3ducmV2LnhtbFBLAQIUABQAAAAIAIdO4kAzLwWeOwAA&#10;ADkAAAAQAAAAAAAAAAEAIAAAAAgBAABkcnMvc2hhcGV4bWwueG1sUEsFBgAAAAAGAAYAWwEAALID&#10;AAAAAA==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</v:group>
                  <v:rect id="_x0000_s1026" o:spid="_x0000_s1026" o:spt="1" style="position:absolute;left:544;top:606;height:104;width:350;" fillcolor="#FFFFFF" filled="t" stroked="t" coordsize="21600,21600" o:gfxdata="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8XgfvQAA&#10;ANwAAAAPAAAAAAAAAAEAIAAAACIAAABkcnMvZG93bnJldi54bWxQSwECFAAUAAAACACHTuJAMy8F&#10;njsAAAA5AAAAEAAAAAAAAAABACAAAAAMAQAAZHJzL3NoYXBleG1sLnhtbFBLBQYAAAAABgAGAFsB&#10;AAC2AwAAAAA=&#10;">
                    <v:fill on="t" focussize="0,0"/>
                    <v:stroke color="#000000" joinstyle="miter"/>
                    <v:imagedata o:title=""/>
                    <o:lock v:ext="edit" aspectratio="f"/>
                  </v:rect>
                  <v:shape id="_x0000_s1026" o:spid="_x0000_s1026" o:spt="100" style="position:absolute;left:411;top:702;height:206;width:294;" filled="f" stroked="t" coordsize="412,303" o:gfxdata="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goEM28AAAA&#10;3AAAAA8AAAAAAAAAAQAgAAAAIgAAAGRycy9kb3ducmV2LnhtbFBLAQIUABQAAAAIAIdO4kAzLwWe&#10;OwAAADkAAAAQAAAAAAAAAAEAIAAAAAsBAABkcnMvc2hhcGV4bWwueG1sUEsFBgAAAAAGAAYAWwEA&#10;ALUDAAAAAA==&#10;" path="m0,303l412,303,412,0e">
                    <v:fill on="f" focussize="0,0"/>
                    <v:stroke color="#000000" joinstyle="round" endarrow="open" endarrowwidth="narrow" endarrowlength="short"/>
                    <v:imagedata o:title=""/>
                    <o:lock v:ext="edit" aspectratio="f"/>
                  </v:shape>
                  <v:shape id="_x0000_s1026" o:spid="_x0000_s1026" o:spt="3" type="#_x0000_t3" style="position:absolute;left:387;top:896;height:32;width:32;" fillcolor="#000000" filled="t" stroked="t" coordsize="21600,21600" o:gfxdata="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YZz4u5AAAA3AAA&#10;AA8AAAAAAAAAAQAgAAAAIgAAAGRycy9kb3ducmV2LnhtbFBLAQIUABQAAAAIAIdO4kAzLwWeOwAA&#10;ADkAAAAQAAAAAAAAAAEAIAAAAAgBAABkcnMvc2hhcGV4bWwueG1sUEsFBgAAAAAGAAYAWwEAALID&#10;AAAAAA==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3" type="#_x0000_t3" style="position:absolute;left:990;top:645;height:32;width:32;" fillcolor="#000000" filled="t" stroked="t" coordsize="21600,21600" o:gfxdata="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VWoQugAAANwA&#10;AAAPAAAAAAAAAAEAIAAAACIAAABkcnMvZG93bnJldi54bWxQSwECFAAUAAAACACHTuJAMy8FnjsA&#10;AAA5AAAAEAAAAAAAAAABACAAAAAJAQAAZHJzL3NoYXBleG1sLnhtbFBLBQYAAAAABgAGAFsBAACz&#10;AwAAAAA=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3" type="#_x0000_t3" style="position:absolute;left:1629;top:639;height:32;width:32;" fillcolor="#000000" filled="t" stroked="t" coordsize="21600,21600" o:gfxdata="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vPJkugAAANwA&#10;AAAPAAAAAAAAAAEAIAAAACIAAABkcnMvZG93bnJldi54bWxQSwECFAAUAAAACACHTuJAMy8FnjsA&#10;AAA5AAAAEAAAAAAAAAABACAAAAAJAQAAZHJzL3NoYXBleG1sLnhtbFBLBQYAAAAABgAGAFsBAACz&#10;AwAAAAA=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3" type="#_x0000_t3" style="position:absolute;left:1622;top:955;height:32;width:32;" fillcolor="#000000" filled="t" stroked="t" coordsize="21600,21600" o:gfxdata="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nwV/+5AAAA3AAA&#10;AA8AAAAAAAAAAQAgAAAAIgAAAGRycy9kb3ducmV2LnhtbFBLAQIUABQAAAAIAIdO4kAzLwWeOwAA&#10;ADkAAAAQAAAAAAAAAAEAIAAAAAgBAABkcnMvc2hhcGV4bWwueG1sUEsFBgAAAAAGAAYAWwEAALID&#10;AAAAAA==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202" type="#_x0000_t202" style="position:absolute;left:1030;top:961;height:451;width:459;" filled="f" stroked="f" coordsize="21600,21600" o:gfxdata="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qslgr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S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0;top:225;height:451;width:459;" filled="f" stroked="f" coordsize="21600,21600" o:gfxdata="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XngBm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②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3839;top:13;height:1481;width:1624;" coordsize="1624,1481" o:gfxdata="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1Nqg70AAADcAAAADwAAAAAAAAABACAAAAAiAAAAZHJzL2Rvd25yZXYueG1s&#10;UEsBAhQAFAAAAAgAh07iQDMvBZ47AAAAOQAAABUAAAAAAAAAAQAgAAAADAEAAGRycy9ncm91cHNo&#10;YXBleG1sLnhtbFBLBQYAAAAABgAGAGABAADJAwAAAAA=&#10;">
                  <o:lock v:ext="edit" grouping="f" rotation="f" text="f" aspectratio="f"/>
                  <v:rect id="_x0000_s1026" o:spid="_x0000_s1026" o:spt="1" style="position:absolute;left:411;top:329;height:789;width:801;" fillcolor="#FFFFFF" filled="t" stroked="t" coordsize="21600,21600" o:gfxdata="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HL0YK8AAAA&#10;3AAAAA8AAAAAAAAAAQAgAAAAIgAAAGRycy9kb3ducmV2LnhtbFBLAQIUABQAAAAIAIdO4kAzLwWe&#10;OwAAADkAAAAQAAAAAAAAAAEAIAAAAAsBAABkcnMvc2hhcGV4bWwueG1sUEsFBgAAAAAGAAYAWwEA&#10;ALUDAAAAAA==&#10;">
                    <v:fill on="t" focussize="0,0"/>
                    <v:stroke color="#000000" joinstyle="miter"/>
                    <v:imagedata o:title=""/>
                    <o:lock v:ext="edit" aspectratio="f"/>
                  </v:rect>
                  <v:rect id="_x0000_s1026" o:spid="_x0000_s1026" o:spt="1" style="position:absolute;left:411;top:1104;height:246;width:1213;" fillcolor="#FFFFFF" filled="t" stroked="t" coordsize="21600,21600" o:gfxdata="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Sjuwr4A&#10;AADcAAAADwAAAAAAAAABACAAAAAiAAAAZHJzL2Rvd25yZXYueG1sUEsBAhQAFAAAAAgAh07iQDMv&#10;BZ47AAAAOQAAABAAAAAAAAAAAQAgAAAADQEAAGRycy9zaGFwZXhtbC54bWxQSwUGAAAAAAYABgBb&#10;AQAAtwMAAAAA&#10;">
                    <v:fill on="t" focussize="0,0"/>
                    <v:stroke color="#000000" joinstyle="miter"/>
                    <v:imagedata o:title=""/>
                    <o:lock v:ext="edit" aspectratio="f"/>
                  </v:rect>
                  <v:shape id="_x0000_s1026" o:spid="_x0000_s1026" o:spt="123" type="#_x0000_t123" style="position:absolute;left:706;top:225;height:220;width:220;" fillcolor="#FFFFFF" filled="t" stroked="t" coordsize="21600,21600" o:gfxdata="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RyL0ugAAANwA&#10;AAAPAAAAAAAAAAEAIAAAACIAAABkcnMvZG93bnJldi54bWxQSwECFAAUAAAACACHTuJAMy8FnjsA&#10;AAA5AAAAEAAAAAAAAAABACAAAAAJAQAAZHJzL3NoYXBleG1sLnhtbFBLBQYAAAAABgAGAFsBAACz&#10;AwAAAAA=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line id="_x0000_s1026" o:spid="_x0000_s1026" o:spt="20" style="position:absolute;left:424;top:593;height:0;width:784;" filled="f" stroked="t" coordsize="21600,21600" o:gfxdata="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ro0F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group id="_x0000_s1026" o:spid="_x0000_s1026" o:spt="203" style="position:absolute;left:591;top:381;height:399;width:462;" coordsize="462,399" o:gfxdata="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GDSolL0AAADcAAAADwAAAAAAAAABACAAAAAiAAAAZHJzL2Rvd25yZXYueG1s&#10;UEsBAhQAFAAAAAgAh07iQDMvBZ47AAAAOQAAABUAAAAAAAAAAQAgAAAADAEAAGRycy9ncm91cHNo&#10;YXBleG1sLnhtbFBLBQYAAAAABgAGAGABAADJAwAAAAA=&#10;">
                    <o:lock v:ext="edit" grouping="f" rotation="f" text="f" aspectratio="f"/>
                    <v:shape id="_x0000_s1026" o:spid="_x0000_s1026" o:spt="3" type="#_x0000_t3" style="position:absolute;left:75;top:94;height:272;width:272;" fillcolor="#FFFFFF" filled="t" stroked="t" coordsize="21600,21600" o:gfxdata="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S9GbJugAAANwA&#10;AAAPAAAAAAAAAAEAIAAAACIAAABkcnMvZG93bnJldi54bWxQSwECFAAUAAAACACHTuJAMy8FnjsA&#10;AAA5AAAAEAAAAAAAAAABACAAAAAJAQAAZHJzL3NoYXBleG1sLnhtbFBLBQYAAAAABgAGAFsBAACz&#10;AwAAAAA=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202" type="#_x0000_t202" style="position:absolute;left:0;top:0;height:399;width:462;" filled="f" stroked="f" coordsize="21600,21600" o:gfxdata="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OyIs7sAAADc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992;top:582;height:399;width:462;" coordsize="462,399" o:gfxdata="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2NQcKvwAAANwAAAAPAAAAAAAAAAEAIAAAACIAAABkcnMvZG93bnJldi54&#10;bWxQSwECFAAUAAAACACHTuJAMy8FnjsAAAA5AAAAFQAAAAAAAAABACAAAAAOAQAAZHJzL2dyb3Vw&#10;c2hhcGV4bWwueG1sUEsFBgAAAAAGAAYAYAEAAMsDAAAAAA==&#10;">
                    <o:lock v:ext="edit" grouping="f" rotation="f" text="f" aspectratio="f"/>
                    <v:shape id="_x0000_s1026" o:spid="_x0000_s1026" o:spt="3" type="#_x0000_t3" style="position:absolute;left:75;top:94;height:272;width:272;" fillcolor="#FFFFFF" filled="t" stroked="t" coordsize="21600,21600" o:gfxdata="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oPFUbsAAADc&#10;AAAADwAAAAAAAAABACAAAAAiAAAAZHJzL2Rvd25yZXYueG1sUEsBAhQAFAAAAAgAh07iQDMvBZ47&#10;AAAAOQAAABAAAAAAAAAAAQAgAAAACgEAAGRycy9zaGFwZXhtbC54bWxQSwUGAAAAAAYABgBbAQAA&#10;tAMAAAAA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202" type="#_x0000_t202" style="position:absolute;left:0;top:0;height:399;width:462;" filled="f" stroked="f" coordsize="21600,21600" o:gfxdata="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A+FsS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V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799;top:1212;flip:x;height:262;width:60;" coordsize="62,270" o:gfxdata="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EoXCGW7AAAA3AAAAA8AAAAAAAAAAQAgAAAAIgAAAGRycy9kb3ducmV2LnhtbFBL&#10;AQIUABQAAAAIAIdO4kAzLwWeOwAAADkAAAAVAAAAAAAAAAEAIAAAAAoBAABkcnMvZ3JvdXBzaGFw&#10;ZXhtbC54bWxQSwUGAAAAAAYABgBgAQAAxwMAAAAA&#10;">
                    <o:lock v:ext="edit" grouping="f" rotation="f" text="f" aspectratio="f"/>
                    <v:rect id="_x0000_s1026" o:spid="_x0000_s1026" o:spt="1" style="position:absolute;left:1;top:55;height:115;width:55;" fillcolor="#FFFFFF" filled="t" stroked="f" coordsize="21600,21600" o:gfxdata="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G1mP2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rect>
                    <v:line id="_x0000_s1026" o:spid="_x0000_s1026" o:spt="20" style="position:absolute;left:0;top:0;height:270;width:0;" filled="f" stroked="t" coordsize="21600,21600" o:gfxdata="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9IxUe/&#10;AAAA3A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62;top:70;height:150;width:0;" filled="f" stroked="t" coordsize="21600,21600" o:gfxdata="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ARg3L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v:group>
                  <v:group id="_x0000_s1026" o:spid="_x0000_s1026" o:spt="203" style="position:absolute;left:1185;top:1225;height:201;width:192;" coordsize="192,201" o:gfxdata="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EnGWcW7AAAA3AAAAA8AAAAAAAAAAQAgAAAAIgAAAGRycy9kb3ducmV2LnhtbFBL&#10;AQIUABQAAAAIAIdO4kAzLwWeOwAAADkAAAAVAAAAAAAAAAEAIAAAAAoBAABkcnMvZ3JvdXBzaGFw&#10;ZXhtbC54bWxQSwUGAAAAAAYABgBgAQAAxwMAAAAA&#10;">
                    <o:lock v:ext="edit" grouping="f" rotation="f" text="f" aspectratio="f"/>
                    <v:group id="_x0000_s1026" o:spid="_x0000_s1026" o:spt="203" style="position:absolute;left:17;top:0;height:201;width:175;" coordsize="175,201" o:gfxdata="UEsDBAoAAAAAAIdO4kAAAAAAAAAAAAAAAAAEAAAAZHJzL1BLAwQUAAAACACHTuJA1lhiKb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zOD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WWGIpvAAAANwAAAAPAAAAAAAAAAEAIAAAACIAAABkcnMvZG93bnJldi54bWxQ&#10;SwECFAAUAAAACACHTuJAMy8FnjsAAAA5AAAAFQAAAAAAAAABACAAAAALAQAAZHJzL2dyb3Vwc2hh&#10;cGV4bWwueG1sUEsFBgAAAAAGAAYAYAEAAMgDAAAAAA==&#10;">
                      <o:lock v:ext="edit" grouping="f" rotation="f" text="f" aspectratio="f"/>
                      <v:rect id="_x0000_s1026" o:spid="_x0000_s1026" o:spt="1" style="position:absolute;left:2;top:44;height:157;width:173;" fillcolor="#FFFFFF" filled="t" stroked="f" coordsize="21600,21600" o:gfxdata="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jFlqrsAAADc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/>
                        <v:imagedata o:title=""/>
                        <o:lock v:ext="edit" aspectratio="f"/>
                      </v:rect>
                      <v:line id="_x0000_s1026" o:spid="_x0000_s1026" o:spt="20" style="position:absolute;left:0;top:0;flip:y;height:127;width:140;" filled="f" stroked="t" coordsize="21600,21600" o:gfxdata="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E03Fb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  <v:shape id="_x0000_s1026" o:spid="_x0000_s1026" o:spt="3" type="#_x0000_t3" style="position:absolute;left:0;top:105;height:32;width:32;" fillcolor="#000000" filled="t" stroked="t" coordsize="21600,21600" o:gfxdata="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KXlei5AAAA3AAA&#10;AA8AAAAAAAAAAQAgAAAAIgAAAGRycy9kb3ducmV2LnhtbFBLAQIUABQAAAAIAIdO4kAzLwWeOwAA&#10;ADkAAAAQAAAAAAAAAAEAIAAAAAgBAABkcnMvc2hhcGV4bWwueG1sUEsFBgAAAAAGAAYAWwEAALID&#10;AAAAAA==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</v:group>
                  <v:line id="_x0000_s1026" o:spid="_x0000_s1026" o:spt="20" style="position:absolute;left:1222;top:1035;height:43;width:0;" filled="f" stroked="t" coordsize="21600,21600" o:gfxdata="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OuBG&#10;AsEAAADcAAAADwAAAAAAAAABACAAAAAiAAAAZHJzL2Rvd25yZXYueG1sUEsBAhQAFAAAAAgAh07i&#10;QDMvBZ47AAAAOQAAABAAAAAAAAAAAQAgAAAAEAEAAGRycy9zaGFwZXhtbC54bWxQSwUGAAAAAAYA&#10;BgBbAQAAugMAAAAA&#10;">
                    <v:fill on="f" focussize="0,0"/>
                    <v:stroke color="#000000" joinstyle="round" endarrow="open" endarrowwidth="narrow" endarrowlength="short"/>
                    <v:imagedata o:title=""/>
                    <o:lock v:ext="edit" aspectratio="f"/>
                  </v:line>
                  <v:rect id="_x0000_s1026" o:spid="_x0000_s1026" o:spt="1" style="position:absolute;left:1029;top:1069;height:91;width:365;" fillcolor="#FFFFFF" filled="t" stroked="t" coordsize="21600,21600" o:gfxdata="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p+jeK8AAAA&#10;3AAAAA8AAAAAAAAAAQAgAAAAIgAAAGRycy9kb3ducmV2LnhtbFBLAQIUABQAAAAIAIdO4kAzLwWe&#10;OwAAADkAAAAQAAAAAAAAAAEAIAAAAAsBAABkcnMvc2hhcGV4bWwueG1sUEsFBgAAAAAGAAYAWwEA&#10;ALUDAAAAAA==&#10;">
                    <v:fill on="t" focussize="0,0"/>
                    <v:stroke color="#000000" joinstyle="miter"/>
                    <v:imagedata o:title=""/>
                    <o:lock v:ext="edit" aspectratio="f"/>
                  </v:rect>
                  <v:shape id="_x0000_s1026" o:spid="_x0000_s1026" o:spt="3" type="#_x0000_t3" style="position:absolute;left:392;top:580;height:32;width:32;" fillcolor="#000000" filled="t" stroked="t" coordsize="21600,21600" o:gfxdata="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6z7avQAA&#10;ANwAAAAPAAAAAAAAAAEAIAAAACIAAABkcnMvZG93bnJldi54bWxQSwECFAAUAAAACACHTuJAMy8F&#10;njsAAAA5AAAAEAAAAAAAAAABACAAAAAMAQAAZHJzL3NoYXBleG1sLnhtbFBLBQYAAAAABgAGAFsB&#10;AAC2AwAAAAA=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3" type="#_x0000_t3" style="position:absolute;left:1191;top:573;height:32;width:32;" fillcolor="#000000" filled="t" stroked="t" coordsize="21600,21600" o:gfxdata="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KebQbsAAADc&#10;AAAADwAAAAAAAAABACAAAAAiAAAAZHJzL2Rvd25yZXYueG1sUEsBAhQAFAAAAAgAh07iQDMvBZ47&#10;AAAAOQAAABAAAAAAAAAAAQAgAAAACgEAAGRycy9zaGFwZXhtbC54bWxQSwUGAAAAAAYABgBbAQAA&#10;tAMAAAAA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3" type="#_x0000_t3" style="position:absolute;left:398;top:1098;height:32;width:32;" fillcolor="#000000" filled="t" stroked="t" coordsize="21600,21600" o:gfxdata="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h1BTa5AAAA3AAA&#10;AA8AAAAAAAAAAQAgAAAAIgAAAGRycy9kb3ducmV2LnhtbFBLAQIUABQAAAAIAIdO4kAzLwWeOwAA&#10;ADkAAAAQAAAAAAAAAAEAIAAAAAgBAABkcnMvc2hhcGV4bWwueG1sUEsFBgAAAAAGAAYAWwEAALID&#10;AAAAAA==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202" type="#_x0000_t202" style="position:absolute;left:0;top:290;height:451;width:459;" filled="f" stroked="f" coordsize="21600,21600" o:gfxdata="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wTKe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③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991;top:1030;height:451;width:459;" filled="f" stroked="f" coordsize="21600,21600" o:gfxdata="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tZ1NO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S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425;top:0;height:451;width:459;" filled="f" stroked="f" coordsize="21600,21600" o:gfxdata="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BVxSL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  <w:t>L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5689;top:13;height:1481;width:1624;" coordsize="1624,1481" o:gfxdata="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35+cr0AAADcAAAADwAAAAAAAAABACAAAAAiAAAAZHJzL2Rvd25yZXYueG1s&#10;UEsBAhQAFAAAAAgAh07iQDMvBZ47AAAAOQAAABUAAAAAAAAAAQAgAAAADAEAAGRycy9ncm91cHNo&#10;YXBleG1sLnhtbFBLBQYAAAAABgAGAGABAADJAwAAAAA=&#10;">
                  <o:lock v:ext="edit" grouping="f" rotation="f" text="f" aspectratio="f"/>
                  <v:rect id="_x0000_s1026" o:spid="_x0000_s1026" o:spt="1" style="position:absolute;left:411;top:329;height:789;width:801;" fillcolor="#FFFFFF" filled="t" stroked="t" coordsize="21600,21600" o:gfxdata="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XQq1rsAAADc&#10;AAAADwAAAAAAAAABACAAAAAiAAAAZHJzL2Rvd25yZXYueG1sUEsBAhQAFAAAAAgAh07iQDMvBZ47&#10;AAAAOQAAABAAAAAAAAAAAQAgAAAACgEAAGRycy9zaGFwZXhtbC54bWxQSwUGAAAAAAYABgBbAQAA&#10;tAMAAAAA&#10;">
                    <v:fill on="t" focussize="0,0"/>
                    <v:stroke color="#000000" joinstyle="miter"/>
                    <v:imagedata o:title=""/>
                    <o:lock v:ext="edit" aspectratio="f"/>
                  </v:rect>
                  <v:rect id="_x0000_s1026" o:spid="_x0000_s1026" o:spt="1" style="position:absolute;left:411;top:1104;height:246;width:1213;" fillcolor="#FFFFFF" filled="t" stroked="t" coordsize="21600,21600" o:gfxdata="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676kvQAA&#10;ANwAAAAPAAAAAAAAAAEAIAAAACIAAABkcnMvZG93bnJldi54bWxQSwECFAAUAAAACACHTuJAMy8F&#10;njsAAAA5AAAAEAAAAAAAAAABACAAAAAMAQAAZHJzL3NoYXBleG1sLnhtbFBLBQYAAAAABgAGAFsB&#10;AAC2AwAAAAA=&#10;">
                    <v:fill on="t" focussize="0,0"/>
                    <v:stroke color="#000000" joinstyle="miter"/>
                    <v:imagedata o:title=""/>
                    <o:lock v:ext="edit" aspectratio="f"/>
                  </v:rect>
                  <v:shape id="_x0000_s1026" o:spid="_x0000_s1026" o:spt="123" type="#_x0000_t123" style="position:absolute;left:706;top:225;height:220;width:220;" fillcolor="#FFFFFF" filled="t" stroked="t" coordsize="21600,21600" o:gfxdata="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IRykrsAAADc&#10;AAAADwAAAAAAAAABACAAAAAiAAAAZHJzL2Rvd25yZXYueG1sUEsBAhQAFAAAAAgAh07iQDMvBZ47&#10;AAAAOQAAABAAAAAAAAAAAQAgAAAACgEAAGRycy9zaGFwZXhtbC54bWxQSwUGAAAAAAYABgBbAQAA&#10;tAMAAAAA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line id="_x0000_s1026" o:spid="_x0000_s1026" o:spt="20" style="position:absolute;left:424;top:879;height:0;width:784;" filled="f" stroked="t" coordsize="21600,21600" o:gfxdata="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KXIOe/&#10;AAAA3A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group id="_x0000_s1026" o:spid="_x0000_s1026" o:spt="203" style="position:absolute;left:617;top:657;height:399;width:462;" coordsize="462,399" o:gfxdata="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rIrpmvAAAANwAAAAPAAAAAAAAAAEAIAAAACIAAABkcnMvZG93bnJldi54bWxQ&#10;SwECFAAUAAAACACHTuJAMy8FnjsAAAA5AAAAFQAAAAAAAAABACAAAAALAQAAZHJzL2dyb3Vwc2hh&#10;cGV4bWwueG1sUEsFBgAAAAAGAAYAYAEAAMgDAAAAAA==&#10;">
                    <o:lock v:ext="edit" grouping="f" rotation="f" text="f" aspectratio="f"/>
                    <v:shape id="_x0000_s1026" o:spid="_x0000_s1026" o:spt="3" type="#_x0000_t3" style="position:absolute;left:75;top:94;height:272;width:272;" fillcolor="#FFFFFF" filled="t" stroked="t" coordsize="21600,21600" o:gfxdata="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tlyOLsAAADc&#10;AAAADwAAAAAAAAABACAAAAAiAAAAZHJzL2Rvd25yZXYueG1sUEsBAhQAFAAAAAgAh07iQDMvBZ47&#10;AAAAOQAAABAAAAAAAAAAAQAgAAAACgEAAGRycy9zaGFwZXhtbC54bWxQSwUGAAAAAAYABgBbAQAA&#10;tAMAAAAA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202" type="#_x0000_t202" style="position:absolute;left:0;top:0;height:399;width:462;" filled="f" stroked="f" coordsize="21600,21600" o:gfxdata="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/qaQbsAAADc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992;top:361;height:399;width:462;" coordsize="462,399" o:gfxdata="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1UZ/r0AAADcAAAADwAAAAAAAAABACAAAAAiAAAAZHJzL2Rvd25yZXYueG1s&#10;UEsBAhQAFAAAAAgAh07iQDMvBZ47AAAAOQAAABUAAAAAAAAAAQAgAAAADAEAAGRycy9ncm91cHNo&#10;YXBleG1sLnhtbFBLBQYAAAAABgAGAGABAADJAwAAAAA=&#10;">
                    <o:lock v:ext="edit" grouping="f" rotation="f" text="f" aspectratio="f"/>
                    <v:shape id="_x0000_s1026" o:spid="_x0000_s1026" o:spt="3" type="#_x0000_t3" style="position:absolute;left:75;top:94;height:272;width:272;" fillcolor="#FFFFFF" filled="t" stroked="t" coordsize="21600,21600" o:gfxdata="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q7RoLsAAADc&#10;AAAADwAAAAAAAAABACAAAAAiAAAAZHJzL2Rvd25yZXYueG1sUEsBAhQAFAAAAAgAh07iQDMvBZ47&#10;AAAAOQAAABAAAAAAAAAAAQAgAAAACgEAAGRycy9zaGFwZXhtbC54bWxQSwUGAAAAAAYABgBbAQAA&#10;tAMAAAAA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202" type="#_x0000_t202" style="position:absolute;left:0;top:0;height:399;width:462;" filled="f" stroked="f" coordsize="21600,21600" o:gfxdata="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wTAjW5AAAA3AAA&#10;AA8AAAAAAAAAAQAgAAAAIgAAAGRycy9kb3ducmV2LnhtbFBLAQIUABQAAAAIAIdO4kAzLwWeOwAA&#10;ADkAAAAQAAAAAAAAAAEAIAAAAAgBAABkcnMvc2hhcGV4bWwueG1sUEsFBgAAAAAGAAYAWwEAALID&#10;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V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799;top:1212;flip:x;height:262;width:60;" coordsize="62,270" o:gfxdata="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Y9A9L0AAADcAAAADwAAAAAAAAABACAAAAAiAAAAZHJzL2Rvd25yZXYueG1s&#10;UEsBAhQAFAAAAAgAh07iQDMvBZ47AAAAOQAAABUAAAAAAAAAAQAgAAAADAEAAGRycy9ncm91cHNo&#10;YXBleG1sLnhtbFBLBQYAAAAABgAGAGABAADJAwAAAAA=&#10;">
                    <o:lock v:ext="edit" grouping="f" rotation="f" text="f" aspectratio="f"/>
                    <v:rect id="_x0000_s1026" o:spid="_x0000_s1026" o:spt="1" style="position:absolute;left:1;top:55;height:115;width:55;" fillcolor="#FFFFFF" filled="t" stroked="f" coordsize="21600,21600" o:gfxdata="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1YYJ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rect>
                    <v:line id="_x0000_s1026" o:spid="_x0000_s1026" o:spt="20" style="position:absolute;left:0;top:0;height:270;width:0;" filled="f" stroked="t" coordsize="21600,21600" o:gfxdata="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zhLOG/&#10;AAAA3A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62;top:70;height:150;width:0;" filled="f" stroked="t" coordsize="21600,21600" o:gfxdata="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rYl6vQAA&#10;ANw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v:group>
                  <v:group id="_x0000_s1026" o:spid="_x0000_s1026" o:spt="203" style="position:absolute;left:1185;top:1225;height:201;width:192;" coordsize="192,201" o:gfxdata="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l4RVL0AAADcAAAADwAAAAAAAAABACAAAAAiAAAAZHJzL2Rvd25yZXYueG1s&#10;UEsBAhQAFAAAAAgAh07iQDMvBZ47AAAAOQAAABUAAAAAAAAAAQAgAAAADAEAAGRycy9ncm91cHNo&#10;YXBleG1sLnhtbFBLBQYAAAAABgAGAGABAADJAwAAAAA=&#10;">
                    <o:lock v:ext="edit" grouping="f" rotation="f" text="f" aspectratio="f"/>
                    <v:group id="_x0000_s1026" o:spid="_x0000_s1026" o:spt="203" style="position:absolute;left:17;top:0;height:201;width:175;" coordsize="175,201" o:gfxdata="UEsDBAoAAAAAAIdO4kAAAAAAAAAAAAAAAAAEAAAAZHJzL1BLAwQUAAAACACHTuJAbvssu7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TeH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u+yy7vAAAANwAAAAPAAAAAAAAAAEAIAAAACIAAABkcnMvZG93bnJldi54bWxQ&#10;SwECFAAUAAAACACHTuJAMy8FnjsAAAA5AAAAFQAAAAAAAAABACAAAAALAQAAZHJzL2dyb3Vwc2hh&#10;cGV4bWwueG1sUEsFBgAAAAAGAAYAYAEAAMgDAAAAAA==&#10;">
                      <o:lock v:ext="edit" grouping="f" rotation="f" text="f" aspectratio="f"/>
                      <v:rect id="_x0000_s1026" o:spid="_x0000_s1026" o:spt="1" style="position:absolute;left:2;top:44;height:157;width:173;" fillcolor="#FFFFFF" filled="t" stroked="f" coordsize="21600,21600" o:gfxdata="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mpLTu8AAAA&#10;3AAAAA8AAAAAAAAAAQAgAAAAIgAAAGRycy9kb3ducmV2LnhtbFBLAQIUABQAAAAIAIdO4kAzLwWe&#10;OwAAADkAAAAQAAAAAAAAAAEAIAAAAAsBAABkcnMvc2hhcGV4bWwueG1sUEsFBgAAAAAGAAYAWwEA&#10;ALUDAAAAAA==&#10;">
                        <v:fill on="t" focussize="0,0"/>
                        <v:stroke on="f"/>
                        <v:imagedata o:title=""/>
                        <o:lock v:ext="edit" aspectratio="f"/>
                      </v:rect>
                      <v:line id="_x0000_s1026" o:spid="_x0000_s1026" o:spt="20" style="position:absolute;left:0;top:0;flip:y;height:127;width:140;" filled="f" stroked="t" coordsize="21600,21600" o:gfxdata="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O55h7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  <v:shape id="_x0000_s1026" o:spid="_x0000_s1026" o:spt="3" type="#_x0000_t3" style="position:absolute;left:0;top:105;height:32;width:32;" fillcolor="#000000" filled="t" stroked="t" coordsize="21600,21600" o:gfxdata="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1D915ugAAANwA&#10;AAAPAAAAAAAAAAEAIAAAACIAAABkcnMvZG93bnJldi54bWxQSwECFAAUAAAACACHTuJAMy8FnjsA&#10;AAA5AAAAEAAAAAAAAAABACAAAAAJAQAAZHJzL3NoYXBleG1sLnhtbFBLBQYAAAAABgAGAFsBAACz&#10;AwAAAAA=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</v:group>
                  <v:line id="_x0000_s1026" o:spid="_x0000_s1026" o:spt="20" style="position:absolute;left:1222;top:1035;height:43;width:0;" filled="f" stroked="t" coordsize="21600,21600" o:gfxdata="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DUEl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 endarrow="open" endarrowwidth="narrow" endarrowlength="short"/>
                    <v:imagedata o:title=""/>
                    <o:lock v:ext="edit" aspectratio="f"/>
                  </v:line>
                  <v:rect id="_x0000_s1026" o:spid="_x0000_s1026" o:spt="1" style="position:absolute;left:1029;top:1069;height:91;width:365;" fillcolor="#FFFFFF" filled="t" stroked="t" coordsize="21600,21600" o:gfxdata="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rz3a8AAAA&#10;3AAAAA8AAAAAAAAAAQAgAAAAIgAAAGRycy9kb3ducmV2LnhtbFBLAQIUABQAAAAIAIdO4kAzLwWe&#10;OwAAADkAAAAQAAAAAAAAAAEAIAAAAAsBAABkcnMvc2hhcGV4bWwueG1sUEsFBgAAAAAGAAYAWwEA&#10;ALUDAAAAAA==&#10;">
                    <v:fill on="t" focussize="0,0"/>
                    <v:stroke color="#000000" joinstyle="miter"/>
                    <v:imagedata o:title=""/>
                    <o:lock v:ext="edit" aspectratio="f"/>
                  </v:rect>
                  <v:shape id="_x0000_s1026" o:spid="_x0000_s1026" o:spt="3" type="#_x0000_t3" style="position:absolute;left:392;top:866;height:32;width:32;" fillcolor="#000000" filled="t" stroked="t" coordsize="21600,21600" o:gfxdata="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Qtd8vQAA&#10;ANwAAAAPAAAAAAAAAAEAIAAAACIAAABkcnMvZG93bnJldi54bWxQSwECFAAUAAAACACHTuJAMy8F&#10;njsAAAA5AAAAEAAAAAAAAAABACAAAAAMAQAAZHJzL3NoYXBleG1sLnhtbFBLBQYAAAAABgAGAFsB&#10;AAC2AwAAAAA=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3" type="#_x0000_t3" style="position:absolute;left:1191;top:872;height:32;width:32;" fillcolor="#000000" filled="t" stroked="t" coordsize="21600,21600" o:gfxdata="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DnLnugAAANwA&#10;AAAPAAAAAAAAAAEAIAAAACIAAABkcnMvZG93bnJldi54bWxQSwECFAAUAAAACACHTuJAMy8FnjsA&#10;AAA5AAAAEAAAAAAAAAABACAAAAAJAQAAZHJzL3NoYXBleG1sLnhtbFBLBQYAAAAABgAGAFsBAACz&#10;AwAAAAA=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3" type="#_x0000_t3" style="position:absolute;left:398;top:1098;height:32;width:32;" fillcolor="#000000" filled="t" stroked="t" coordsize="21600,21600" o:gfxdata="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WBHHvQAA&#10;ANwAAAAPAAAAAAAAAAEAIAAAACIAAABkcnMvZG93bnJldi54bWxQSwECFAAUAAAACACHTuJAMy8F&#10;njsAAAA5AAAAEAAAAAAAAAABACAAAAAMAQAAZHJzL3NoYXBleG1sLnhtbFBLBQYAAAAABgAGAFsB&#10;AAC2AwAAAAA=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202" type="#_x0000_t202" style="position:absolute;left:0;top:290;height:451;width:459;" filled="f" stroked="f" coordsize="21600,21600" o:gfxdata="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J1YVr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④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991;top:1030;height:451;width:459;" filled="f" stroked="f" coordsize="21600,21600" o:gfxdata="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hPxiG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S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425;top:0;height:451;width:459;" filled="f" stroked="f" coordsize="21600,21600" o:gfxdata="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cDY7q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  <w:t>L</w:t>
                          </w:r>
                        </w:p>
                      </w:txbxContent>
                    </v:textbox>
                  </v:shape>
                </v:group>
                <w10:wrap type="none"/>
                <w10:anchorlock/>
              </v:group>
            </w:pict>
          </mc:Fallback>
        </mc:AlternateContent>
      </w:r>
    </w:p>
    <w:p>
      <w:pPr>
        <w:ind w:firstLine="420" w:firstLineChars="200"/>
        <w:rPr>
          <w:rFonts w:hint="eastAsia"/>
        </w:rPr>
      </w:pPr>
      <w:r>
        <w:t>A．</w:t>
      </w:r>
      <w:r>
        <w:fldChar w:fldCharType="begin"/>
      </w:r>
      <w:r>
        <w:instrText xml:space="preserve"> = 3 \* GB3 </w:instrText>
      </w:r>
      <w:r>
        <w:fldChar w:fldCharType="separate"/>
      </w:r>
      <w:r>
        <w:t>③</w:t>
      </w:r>
      <w:r>
        <w:fldChar w:fldCharType="end"/>
      </w:r>
      <w:r>
        <w:fldChar w:fldCharType="begin"/>
      </w:r>
      <w:r>
        <w:instrText xml:space="preserve"> = 1 \* GB3 </w:instrText>
      </w:r>
      <w:r>
        <w:fldChar w:fldCharType="separate"/>
      </w:r>
      <w:r>
        <w:t>①</w:t>
      </w:r>
      <w:r>
        <w:fldChar w:fldCharType="end"/>
      </w:r>
      <w:r>
        <w:fldChar w:fldCharType="begin"/>
      </w:r>
      <w:r>
        <w:instrText xml:space="preserve"> = 2 \* GB3 </w:instrText>
      </w:r>
      <w:r>
        <w:fldChar w:fldCharType="separate"/>
      </w:r>
      <w:r>
        <w:t>②</w:t>
      </w:r>
      <w:r>
        <w:fldChar w:fldCharType="end"/>
      </w:r>
      <w:r>
        <w:fldChar w:fldCharType="begin"/>
      </w:r>
      <w:r>
        <w:instrText xml:space="preserve"> = 4 \* GB3 </w:instrText>
      </w:r>
      <w:r>
        <w:fldChar w:fldCharType="separate"/>
      </w:r>
      <w:r>
        <w:t>④</w:t>
      </w:r>
      <w:r>
        <w:fldChar w:fldCharType="end"/>
      </w:r>
      <w:r>
        <w:t xml:space="preserve">    B．</w:t>
      </w:r>
      <w:r>
        <w:fldChar w:fldCharType="begin"/>
      </w:r>
      <w:r>
        <w:instrText xml:space="preserve"> = 3 \* GB3 </w:instrText>
      </w:r>
      <w:r>
        <w:fldChar w:fldCharType="separate"/>
      </w:r>
      <w:r>
        <w:t>③</w:t>
      </w:r>
      <w:r>
        <w:fldChar w:fldCharType="end"/>
      </w:r>
      <w:r>
        <w:fldChar w:fldCharType="begin"/>
      </w:r>
      <w:r>
        <w:instrText xml:space="preserve"> = 4 \* GB3 </w:instrText>
      </w:r>
      <w:r>
        <w:fldChar w:fldCharType="separate"/>
      </w:r>
      <w:r>
        <w:t>④</w:t>
      </w:r>
      <w:r>
        <w:fldChar w:fldCharType="end"/>
      </w:r>
      <w:r>
        <w:fldChar w:fldCharType="begin"/>
      </w:r>
      <w:r>
        <w:instrText xml:space="preserve"> = 2 \* GB3 </w:instrText>
      </w:r>
      <w:r>
        <w:fldChar w:fldCharType="separate"/>
      </w:r>
      <w:r>
        <w:t>②</w:t>
      </w:r>
      <w:r>
        <w:fldChar w:fldCharType="end"/>
      </w:r>
      <w:r>
        <w:fldChar w:fldCharType="begin"/>
      </w:r>
      <w:r>
        <w:instrText xml:space="preserve"> = 1 \* GB3 </w:instrText>
      </w:r>
      <w:r>
        <w:fldChar w:fldCharType="separate"/>
      </w:r>
      <w:r>
        <w:t>①</w:t>
      </w:r>
      <w:r>
        <w:fldChar w:fldCharType="end"/>
      </w:r>
      <w:r>
        <w:t xml:space="preserve">    C．</w:t>
      </w:r>
      <w:r>
        <w:fldChar w:fldCharType="begin"/>
      </w:r>
      <w:r>
        <w:instrText xml:space="preserve"> = 3 \* GB3 </w:instrText>
      </w:r>
      <w:r>
        <w:fldChar w:fldCharType="separate"/>
      </w:r>
      <w:r>
        <w:t>③</w:t>
      </w:r>
      <w:r>
        <w:fldChar w:fldCharType="end"/>
      </w:r>
      <w:r>
        <w:fldChar w:fldCharType="begin"/>
      </w:r>
      <w:r>
        <w:instrText xml:space="preserve"> = 1 \* GB3 </w:instrText>
      </w:r>
      <w:r>
        <w:fldChar w:fldCharType="separate"/>
      </w:r>
      <w:r>
        <w:t>①</w:t>
      </w:r>
      <w:r>
        <w:fldChar w:fldCharType="end"/>
      </w:r>
      <w:r>
        <w:fldChar w:fldCharType="begin"/>
      </w:r>
      <w:r>
        <w:instrText xml:space="preserve"> = 4 \* GB3 </w:instrText>
      </w:r>
      <w:r>
        <w:fldChar w:fldCharType="separate"/>
      </w:r>
      <w:r>
        <w:t>④</w:t>
      </w:r>
      <w:r>
        <w:fldChar w:fldCharType="end"/>
      </w:r>
      <w:r>
        <w:fldChar w:fldCharType="begin"/>
      </w:r>
      <w:r>
        <w:instrText xml:space="preserve"> = 2 \* GB3 </w:instrText>
      </w:r>
      <w:r>
        <w:fldChar w:fldCharType="separate"/>
      </w:r>
      <w:r>
        <w:t>②</w:t>
      </w:r>
      <w:r>
        <w:fldChar w:fldCharType="end"/>
      </w:r>
      <w:r>
        <w:t xml:space="preserve">     D．</w:t>
      </w:r>
      <w:r>
        <w:fldChar w:fldCharType="begin"/>
      </w:r>
      <w:r>
        <w:instrText xml:space="preserve"> = 2 \* GB3 </w:instrText>
      </w:r>
      <w:r>
        <w:fldChar w:fldCharType="separate"/>
      </w:r>
      <w:r>
        <w:t>②</w:t>
      </w:r>
      <w:r>
        <w:fldChar w:fldCharType="end"/>
      </w:r>
      <w:r>
        <w:fldChar w:fldCharType="begin"/>
      </w:r>
      <w:r>
        <w:instrText xml:space="preserve"> = 1 \* GB3 </w:instrText>
      </w:r>
      <w:r>
        <w:fldChar w:fldCharType="separate"/>
      </w:r>
      <w:r>
        <w:t>①</w:t>
      </w:r>
      <w:r>
        <w:fldChar w:fldCharType="end"/>
      </w:r>
      <w:r>
        <w:fldChar w:fldCharType="begin"/>
      </w:r>
      <w:r>
        <w:instrText xml:space="preserve"> = 4 \* GB3 </w:instrText>
      </w:r>
      <w:r>
        <w:fldChar w:fldCharType="separate"/>
      </w:r>
      <w:r>
        <w:t>④</w:t>
      </w:r>
      <w:r>
        <w:fldChar w:fldCharType="end"/>
      </w:r>
      <w:r>
        <w:fldChar w:fldCharType="begin"/>
      </w:r>
      <w:r>
        <w:instrText xml:space="preserve"> = 3 \* GB3 </w:instrText>
      </w:r>
      <w:r>
        <w:fldChar w:fldCharType="separate"/>
      </w:r>
      <w:r>
        <w:t>③</w:t>
      </w:r>
      <w:r>
        <w:fldChar w:fldCharType="end"/>
      </w:r>
      <w:r>
        <w:t xml:space="preserve"> </w:t>
      </w:r>
    </w:p>
    <w:p>
      <w:pPr>
        <w:ind w:firstLine="420" w:firstLineChars="200"/>
        <w:rPr>
          <w:rFonts w:hint="eastAsia"/>
        </w:rPr>
      </w:pPr>
    </w:p>
    <w:p>
      <w:pPr>
        <w:jc w:val="left"/>
        <w:rPr>
          <w:color w:val="0000FF"/>
          <w:szCs w:val="21"/>
        </w:rPr>
      </w:pPr>
    </w:p>
    <w:p>
      <w:pPr>
        <w:ind w:left="420" w:hanging="420" w:hangingChars="200"/>
      </w:pPr>
      <w: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4721225</wp:posOffset>
                </wp:positionH>
                <wp:positionV relativeFrom="paragraph">
                  <wp:posOffset>63500</wp:posOffset>
                </wp:positionV>
                <wp:extent cx="1314450" cy="1046480"/>
                <wp:effectExtent l="4445" t="4445" r="0" b="15875"/>
                <wp:wrapSquare wrapText="bothSides"/>
                <wp:docPr id="175" name="组合 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4450" cy="1046480"/>
                          <a:chOff x="0" y="0"/>
                          <a:chExt cx="2070" cy="1648"/>
                        </a:xfrm>
                      </wpg:grpSpPr>
                      <wps:wsp>
                        <wps:cNvPr id="166" name="椭圆 166"/>
                        <wps:cNvSpPr/>
                        <wps:spPr>
                          <a:xfrm>
                            <a:off x="0" y="0"/>
                            <a:ext cx="1648" cy="164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7" name="椭圆 167"/>
                        <wps:cNvSpPr/>
                        <wps:spPr>
                          <a:xfrm>
                            <a:off x="240" y="253"/>
                            <a:ext cx="1147" cy="114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8" name="椭圆 168"/>
                        <wps:cNvSpPr/>
                        <wps:spPr>
                          <a:xfrm>
                            <a:off x="742" y="762"/>
                            <a:ext cx="121" cy="121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  <a:tileRect/>
                          </a:gra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9" name="椭圆 169"/>
                        <wps:cNvSpPr/>
                        <wps:spPr>
                          <a:xfrm>
                            <a:off x="1210" y="433"/>
                            <a:ext cx="44" cy="4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0" name="直接连接符 170"/>
                        <wps:cNvSpPr/>
                        <wps:spPr>
                          <a:xfrm flipV="1">
                            <a:off x="824" y="277"/>
                            <a:ext cx="619" cy="52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1" name="椭圆 171"/>
                        <wps:cNvSpPr/>
                        <wps:spPr>
                          <a:xfrm>
                            <a:off x="1424" y="264"/>
                            <a:ext cx="44" cy="4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2" name="文本框 172"/>
                        <wps:cNvSpPr txBox="1"/>
                        <wps:spPr>
                          <a:xfrm>
                            <a:off x="503" y="766"/>
                            <a:ext cx="719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太阳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73" name="文本框 173"/>
                        <wps:cNvSpPr txBox="1"/>
                        <wps:spPr>
                          <a:xfrm>
                            <a:off x="683" y="225"/>
                            <a:ext cx="719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地球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74" name="文本框 174"/>
                        <wps:cNvSpPr txBox="1"/>
                        <wps:spPr>
                          <a:xfrm>
                            <a:off x="1351" y="26"/>
                            <a:ext cx="719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行星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1.75pt;margin-top:5pt;height:82.4pt;width:103.5pt;mso-wrap-distance-bottom:0pt;mso-wrap-distance-left:9pt;mso-wrap-distance-right:9pt;mso-wrap-distance-top:0pt;z-index:251689984;mso-width-relative:page;mso-height-relative:page;" coordsize="2070,1648" o:gfxdata="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">
                <o:lock v:ext="edit" grouping="f" rotation="f" text="f" aspectratio="f"/>
                <v:shape id="_x0000_s1026" o:spid="_x0000_s1026" o:spt="3" type="#_x0000_t3" style="position:absolute;left:0;top:0;height:1648;width:1648;" fillcolor="#FFFFFF" filled="t" stroked="t" coordsize="21600,21600" o:gfxdata="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YIg57sAAADc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round" dashstyle="dash"/>
                  <v:imagedata o:title=""/>
                  <o:lock v:ext="edit" aspectratio="f"/>
                </v:shape>
                <v:shape id="_x0000_s1026" o:spid="_x0000_s1026" o:spt="3" type="#_x0000_t3" style="position:absolute;left:240;top:253;height:1147;width:1147;" fillcolor="#FFFFFF" filled="t" stroked="t" coordsize="21600,21600" o:gfxdata="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zoV8vQAA&#10;ANw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 dashstyle="dash"/>
                  <v:imagedata o:title=""/>
                  <o:lock v:ext="edit" aspectratio="f"/>
                </v:shape>
                <v:shape id="_x0000_s1026" o:spid="_x0000_s1026" o:spt="3" type="#_x0000_t3" style="position:absolute;left:742;top:762;height:121;width:121;" fillcolor="#FFFFFF" filled="t" stroked="t" coordsize="21600,21600" o:gfxdata="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+bQuvQAA&#10;ANwAAAAPAAAAAAAAAAEAIAAAACIAAABkcnMvZG93bnJldi54bWxQSwECFAAUAAAACACHTuJAMy8F&#10;njsAAAA5AAAAEAAAAAAAAAABACAAAAAMAQAAZHJzL3NoYXBleG1sLnhtbFBLBQYAAAAABgAGAFsB&#10;AAC2AwAAAAA=&#10;">
                  <v:fill type="gradientRadial" on="t" color2="#767676" focus="100%" focussize="0f,0f" focusposition="32768f,32768f" rotate="t">
                    <o:fill type="gradientRadial" v:ext="backwardCompatible"/>
                  </v:fill>
                  <v:stroke color="#000000" joinstyle="round"/>
                  <v:imagedata o:title=""/>
                  <o:lock v:ext="edit" aspectratio="f"/>
                </v:shape>
                <v:shape id="_x0000_s1026" o:spid="_x0000_s1026" o:spt="3" type="#_x0000_t3" style="position:absolute;left:1210;top:433;height:44;width:44;" fillcolor="#000000" filled="t" stroked="t" coordsize="21600,21600" o:gfxdata="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YrhaugAAANw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round"/>
                  <v:imagedata o:title=""/>
                  <o:lock v:ext="edit" aspectratio="f"/>
                </v:shape>
                <v:line id="_x0000_s1026" o:spid="_x0000_s1026" o:spt="20" style="position:absolute;left:824;top:277;flip:y;height:520;width:619;" filled="f" stroked="t" coordsize="21600,21600" o:gfxdata="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16mIa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shape id="_x0000_s1026" o:spid="_x0000_s1026" o:spt="3" type="#_x0000_t3" style="position:absolute;left:1424;top:264;height:44;width:44;" fillcolor="#000000" filled="t" stroked="t" coordsize="21600,21600" o:gfxdata="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s0igbsAAADc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202" type="#_x0000_t202" style="position:absolute;left:503;top:766;height:451;width:719;" filled="f" stroked="f" coordsize="21600,21600" o:gfxdata="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2WUPy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太阳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83;top:225;height:451;width:719;" filled="f" stroked="f" coordsize="21600,21600" o:gfxdata="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tr1Z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地球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351;top:26;height:451;width:719;" filled="f" stroked="f" coordsize="21600,21600" o:gfxdata="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0zbRO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行星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t>21．某行星和地球绕太阳公转的轨道均可视为圆。每过</w:t>
      </w:r>
      <w:r>
        <w:rPr>
          <w:i/>
        </w:rPr>
        <w:t>N</w:t>
      </w:r>
      <w:r>
        <w:t xml:space="preserve">年，该行星会运行到日地连线的延长线上，如图所示。该行星与地球的公转半径比为 </w:t>
      </w:r>
    </w:p>
    <w:p>
      <w:pPr>
        <w:ind w:firstLine="420" w:firstLineChars="200"/>
        <w:rPr>
          <w:rFonts w:hint="eastAsia"/>
        </w:rPr>
      </w:pPr>
      <w:r>
        <w:t>A．</w:t>
      </w:r>
      <w:r>
        <w:rPr>
          <w:position w:val="-24"/>
        </w:rPr>
        <w:object>
          <v:shape id="_x0000_i1025" o:spt="75" type="#_x0000_t75" style="height:29.1pt;width:37.85pt;" o:ole="t" filled="f" stroked="f" coordsize="21600,21600">
            <v:path/>
            <v:fill on="f" focussize="0,0"/>
            <v:stroke on="f"/>
            <v:imagedata r:id="rId5" o:title=""/>
            <o:lock v:ext="edit" grouping="f" rotation="f" text="f" aspectratio="t"/>
            <w10:wrap type="none"/>
            <w10:anchorlock/>
          </v:shape>
          <o:OLEObject Type="Embed" ProgID="PBrush" ShapeID="_x0000_i1025" DrawAspect="Content" ObjectID="_1468075725" r:id="rId4">
            <o:LockedField>false</o:LockedField>
          </o:OLEObject>
        </w:object>
      </w:r>
      <w: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B．</w:t>
      </w:r>
      <w:r>
        <w:rPr>
          <w:position w:val="-24"/>
        </w:rPr>
        <w:object>
          <v:shape id="_x0000_i1026" o:spt="75" type="#_x0000_t75" style="height:29.75pt;width:38.7pt;" o:ole="t" filled="f" stroked="f" coordsize="21600,21600">
            <v:path/>
            <v:fill on="f" focussize="0,0"/>
            <v:stroke on="f"/>
            <v:imagedata r:id="rId7" o:title=""/>
            <o:lock v:ext="edit" grouping="f" rotation="f" text="f" aspectratio="t"/>
            <w10:wrap type="none"/>
            <w10:anchorlock/>
          </v:shape>
          <o:OLEObject Type="Embed" ProgID="PBrush" ShapeID="_x0000_i1026" DrawAspect="Content" ObjectID="_1468075726" r:id="rId6">
            <o:LockedField>false</o:LockedField>
          </o:OLEObject>
        </w:object>
      </w:r>
      <w:r>
        <w:t xml:space="preserve">      </w:t>
      </w:r>
    </w:p>
    <w:p>
      <w:pPr>
        <w:ind w:firstLine="420" w:firstLineChars="200"/>
      </w:pPr>
      <w:r>
        <w:t>C．</w:t>
      </w:r>
      <w:r>
        <w:rPr>
          <w:position w:val="-24"/>
        </w:rPr>
        <w:object>
          <v:shape id="_x0000_i1027" o:spt="75" type="#_x0000_t75" style="height:29.35pt;width:38.2pt;" o:ole="t" filled="f" stroked="f" coordsize="21600,21600">
            <v:path/>
            <v:fill on="f" focussize="0,0"/>
            <v:stroke on="f"/>
            <v:imagedata r:id="rId9" o:title=""/>
            <o:lock v:ext="edit" grouping="f" rotation="f" text="f" aspectratio="t"/>
            <w10:wrap type="none"/>
            <w10:anchorlock/>
          </v:shape>
          <o:OLEObject Type="Embed" ProgID="PBrush" ShapeID="_x0000_i1027" DrawAspect="Content" ObjectID="_1468075727" r:id="rId8">
            <o:LockedField>false</o:LockedField>
          </o:OLEObject>
        </w:object>
      </w:r>
      <w: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D．</w:t>
      </w:r>
      <w:r>
        <w:rPr>
          <w:position w:val="-24"/>
        </w:rPr>
        <w:object>
          <v:shape id="_x0000_i1028" o:spt="75" type="#_x0000_t75" style="height:29.5pt;width:38.4pt;" o:ole="t" filled="f" stroked="f" coordsize="21600,21600">
            <v:path/>
            <v:fill on="f" focussize="0,0"/>
            <v:stroke on="f"/>
            <v:imagedata r:id="rId11" o:title=""/>
            <o:lock v:ext="edit" grouping="f" rotation="f" text="f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</w:p>
    <w:p>
      <w:pPr>
        <w:ind w:left="420" w:hanging="420" w:hangingChars="200"/>
      </w:pPr>
      <w:r>
        <w:t>22．（19分）</w:t>
      </w:r>
    </w:p>
    <w:p>
      <w:pPr>
        <w:ind w:left="420" w:leftChars="100" w:hanging="210" w:hangingChars="100"/>
      </w:pPr>
      <w:r>
        <w:pict>
          <v:group id="_x0000_s2279" o:spid="_x0000_s2279" o:spt="203" style="position:absolute;left:0pt;margin-left:310.8pt;margin-top:17.25pt;height:84.15pt;width:168.05pt;mso-wrap-distance-bottom:0pt;mso-wrap-distance-left:9pt;mso-wrap-distance-right:9pt;mso-wrap-distance-top:0pt;z-index:251692032;mso-width-relative:page;mso-height-relative:page;" coordsize="3361,1683">
            <o:lock v:ext="edit" grouping="f" rotation="f" text="f" aspectratio="f"/>
            <v:group id="_x0000_s2280" o:spid="_x0000_s2280" o:spt="203" style="position:absolute;left:0;top:0;height:1683;width:3361;" coordsize="3168,1586">
              <o:lock v:ext="edit" grouping="f" rotation="f" text="f" aspectratio="f"/>
              <v:group id="_x0000_s2281" o:spid="_x0000_s2281" o:spt="203" style="position:absolute;left:0;top:0;height:1586;width:1795;" coordsize="1795,1586">
                <o:lock v:ext="edit" grouping="f" rotation="f" text="f" aspectratio="f"/>
                <v:group id="_x0000_s2282" o:spid="_x0000_s2282" o:spt="203" style="position:absolute;left:503;top:818;height:93;width:584;rotation:-5898240f;" coordsize="526,84">
                  <o:lock v:ext="edit" grouping="f" rotation="f" text="f" aspectratio="f"/>
                  <v:group id="_x0000_s2283" o:spid="_x0000_s2283" o:spt="203" style="position:absolute;left:72;top:0;height:81;width:400;" coordsize="1991,204">
                    <o:lock v:ext="edit" grouping="f" rotation="f" text="f" aspectratio="f"/>
                    <v:shape id="_x0000_s2284" o:spid="_x0000_s2284" o:spt="19" type="#_x0000_t19" style="position:absolute;left:0;top:7;height:194;width:391;" filled="f" coordsize="43200,21600" adj="-11775794,,21600">
                      <v:path arrowok="t" o:connectlocs="0,21481;43200,21600;21600,21600"/>
                      <v:fill on="f" focussize="0,0"/>
                      <v:stroke/>
                      <v:imagedata o:title=""/>
                      <o:lock v:ext="edit" grouping="f" rotation="f" text="f" aspectratio="f"/>
                    </v:shape>
                    <v:shape id="_x0000_s2285" o:spid="_x0000_s2285" o:spt="19" type="#_x0000_t19" style="position:absolute;left:400;top:2;height:194;width:391;" filled="f" coordsize="43200,21600" adj="-11775794,,21600">
                      <v:path arrowok="t" o:connectlocs="0,21481;43200,21600;21600,21600"/>
                      <v:fill on="f" focussize="0,0"/>
                      <v:stroke/>
                      <v:imagedata o:title=""/>
                      <o:lock v:ext="edit" grouping="f" rotation="f" text="f" aspectratio="f"/>
                    </v:shape>
                    <v:shape id="_x0000_s2286" o:spid="_x0000_s2286" o:spt="19" type="#_x0000_t19" style="position:absolute;left:800;top:10;height:194;width:391;" filled="f" coordsize="43200,21600" adj="-11775794,,21600">
                      <v:path arrowok="t" o:connectlocs="0,21481;43200,21600;21600,21600"/>
                      <v:fill on="f" focussize="0,0"/>
                      <v:stroke/>
                      <v:imagedata o:title=""/>
                      <o:lock v:ext="edit" grouping="f" rotation="f" text="f" aspectratio="f"/>
                    </v:shape>
                    <v:shape id="_x0000_s2287" o:spid="_x0000_s2287" o:spt="19" type="#_x0000_t19" style="position:absolute;left:1200;top:5;height:194;width:391;" filled="f" coordsize="43200,21600" adj="-11775794,,21600">
                      <v:path arrowok="t" o:connectlocs="0,21481;43200,21600;21600,21600"/>
                      <v:fill on="f" focussize="0,0"/>
                      <v:stroke/>
                      <v:imagedata o:title=""/>
                      <o:lock v:ext="edit" grouping="f" rotation="f" text="f" aspectratio="f"/>
                    </v:shape>
                    <v:shape id="_x0000_s2288" o:spid="_x0000_s2288" o:spt="19" type="#_x0000_t19" style="position:absolute;left:1600;top:0;height:194;width:391;" filled="f" coordsize="43200,21600" adj="-11775794,,21600">
                      <v:path arrowok="t" o:connectlocs="0,21481;43200,21600;21600,21600"/>
                      <v:fill on="f" focussize="0,0"/>
                      <v:stroke/>
                      <v:imagedata o:title=""/>
                      <o:lock v:ext="edit" grouping="f" rotation="f" text="f" aspectratio="f"/>
                    </v:shape>
                  </v:group>
                  <v:line id="_x0000_s2289" o:spid="_x0000_s2289" o:spt="20" style="position:absolute;left:463;top:80;height:0;width:63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  <v:line id="_x0000_s2290" o:spid="_x0000_s2290" o:spt="20" style="position:absolute;left:0;top:84;height:0;width:63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</v:group>
                <v:group id="_x0000_s2291" o:spid="_x0000_s2291" o:spt="203" style="position:absolute;left:329;top:330;height:94;width:584;rotation:1966080f;" coordsize="526,84">
                  <o:lock v:ext="edit" grouping="f" rotation="f" text="f" aspectratio="f"/>
                  <v:group id="_x0000_s2292" o:spid="_x0000_s2292" o:spt="203" style="position:absolute;left:72;top:0;height:81;width:400;" coordsize="1991,204">
                    <o:lock v:ext="edit" grouping="f" rotation="f" text="f" aspectratio="f"/>
                    <v:shape id="_x0000_s2293" o:spid="_x0000_s2293" o:spt="19" type="#_x0000_t19" style="position:absolute;left:0;top:7;height:194;width:391;" filled="f" coordsize="43200,21600" adj="-11775794,,21600">
                      <v:path arrowok="t" o:connectlocs="0,21481;43200,21600;21600,21600"/>
                      <v:fill on="f" focussize="0,0"/>
                      <v:stroke/>
                      <v:imagedata o:title=""/>
                      <o:lock v:ext="edit" grouping="f" rotation="f" text="f" aspectratio="f"/>
                    </v:shape>
                    <v:shape id="_x0000_s2294" o:spid="_x0000_s2294" o:spt="19" type="#_x0000_t19" style="position:absolute;left:400;top:2;height:194;width:391;" filled="f" coordsize="43200,21600" adj="-11775794,,21600">
                      <v:path arrowok="t" o:connectlocs="0,21481;43200,21600;21600,21600"/>
                      <v:fill on="f" focussize="0,0"/>
                      <v:stroke/>
                      <v:imagedata o:title=""/>
                      <o:lock v:ext="edit" grouping="f" rotation="f" text="f" aspectratio="f"/>
                    </v:shape>
                    <v:shape id="_x0000_s2295" o:spid="_x0000_s2295" o:spt="19" type="#_x0000_t19" style="position:absolute;left:800;top:10;height:194;width:391;" filled="f" coordsize="43200,21600" adj="-11775794,,21600">
                      <v:path arrowok="t" o:connectlocs="0,21481;43200,21600;21600,21600"/>
                      <v:fill on="f" focussize="0,0"/>
                      <v:stroke/>
                      <v:imagedata o:title=""/>
                      <o:lock v:ext="edit" grouping="f" rotation="f" text="f" aspectratio="f"/>
                    </v:shape>
                    <v:shape id="_x0000_s2296" o:spid="_x0000_s2296" o:spt="19" type="#_x0000_t19" style="position:absolute;left:1200;top:5;height:194;width:391;" filled="f" coordsize="43200,21600" adj="-11775794,,21600">
                      <v:path arrowok="t" o:connectlocs="0,21481;43200,21600;21600,21600"/>
                      <v:fill on="f" focussize="0,0"/>
                      <v:stroke/>
                      <v:imagedata o:title=""/>
                      <o:lock v:ext="edit" grouping="f" rotation="f" text="f" aspectratio="f"/>
                    </v:shape>
                    <v:shape id="_x0000_s2297" o:spid="_x0000_s2297" o:spt="19" type="#_x0000_t19" style="position:absolute;left:1600;top:0;height:194;width:391;" filled="f" coordsize="43200,21600" adj="-11775794,,21600">
                      <v:path arrowok="t" o:connectlocs="0,21481;43200,21600;21600,21600"/>
                      <v:fill on="f" focussize="0,0"/>
                      <v:stroke/>
                      <v:imagedata o:title=""/>
                      <o:lock v:ext="edit" grouping="f" rotation="f" text="f" aspectratio="f"/>
                    </v:shape>
                  </v:group>
                  <v:line id="_x0000_s2298" o:spid="_x0000_s2298" o:spt="20" style="position:absolute;left:463;top:80;height:0;width:63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  <v:line id="_x0000_s2299" o:spid="_x0000_s2299" o:spt="20" style="position:absolute;left:0;top:84;height:0;width:63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</v:group>
                <v:group id="_x0000_s2300" o:spid="_x0000_s2300" o:spt="203" style="position:absolute;left:820;top:424;flip:y;height:93;width:584;rotation:1966080f;" coordsize="526,84">
                  <o:lock v:ext="edit" grouping="f" rotation="f" text="f" aspectratio="f"/>
                  <v:group id="_x0000_s2301" o:spid="_x0000_s2301" o:spt="203" style="position:absolute;left:72;top:0;height:81;width:400;" coordsize="1991,204">
                    <o:lock v:ext="edit" grouping="f" rotation="f" text="f" aspectratio="f"/>
                    <v:shape id="_x0000_s2302" o:spid="_x0000_s2302" o:spt="19" type="#_x0000_t19" style="position:absolute;left:0;top:7;height:194;width:391;" filled="f" coordsize="43200,21600" adj="-11775794,,21600">
                      <v:path arrowok="t" o:connectlocs="0,21481;43200,21600;21600,21600"/>
                      <v:fill on="f" focussize="0,0"/>
                      <v:stroke/>
                      <v:imagedata o:title=""/>
                      <o:lock v:ext="edit" grouping="f" rotation="f" text="f" aspectratio="f"/>
                    </v:shape>
                    <v:shape id="_x0000_s2303" o:spid="_x0000_s2303" o:spt="19" type="#_x0000_t19" style="position:absolute;left:400;top:2;height:194;width:391;" filled="f" coordsize="43200,21600" adj="-11775794,,21600">
                      <v:path arrowok="t" o:connectlocs="0,21481;43200,21600;21600,21600"/>
                      <v:fill on="f" focussize="0,0"/>
                      <v:stroke/>
                      <v:imagedata o:title=""/>
                      <o:lock v:ext="edit" grouping="f" rotation="f" text="f" aspectratio="f"/>
                    </v:shape>
                    <v:shape id="_x0000_s2304" o:spid="_x0000_s2304" o:spt="19" type="#_x0000_t19" style="position:absolute;left:800;top:10;height:194;width:391;" filled="f" coordsize="43200,21600" adj="-11775794,,21600">
                      <v:path arrowok="t" o:connectlocs="0,21481;43200,21600;21600,21600"/>
                      <v:fill on="f" focussize="0,0"/>
                      <v:stroke/>
                      <v:imagedata o:title=""/>
                      <o:lock v:ext="edit" grouping="f" rotation="f" text="f" aspectratio="f"/>
                    </v:shape>
                    <v:shape id="_x0000_s2305" o:spid="_x0000_s2305" o:spt="19" type="#_x0000_t19" style="position:absolute;left:1200;top:5;height:194;width:391;" filled="f" coordsize="43200,21600" adj="-11775794,,21600">
                      <v:path arrowok="t" o:connectlocs="0,21481;43200,21600;21600,21600"/>
                      <v:fill on="f" focussize="0,0"/>
                      <v:stroke/>
                      <v:imagedata o:title=""/>
                      <o:lock v:ext="edit" grouping="f" rotation="f" text="f" aspectratio="f"/>
                    </v:shape>
                    <v:shape id="_x0000_s2306" o:spid="_x0000_s2306" o:spt="19" type="#_x0000_t19" style="position:absolute;left:1600;top:0;height:194;width:391;" filled="f" coordsize="43200,21600" adj="-11775794,,21600">
                      <v:path arrowok="t" o:connectlocs="0,21481;43200,21600;21600,21600"/>
                      <v:fill on="f" focussize="0,0"/>
                      <v:stroke/>
                      <v:imagedata o:title=""/>
                      <o:lock v:ext="edit" grouping="f" rotation="f" text="f" aspectratio="f"/>
                    </v:shape>
                  </v:group>
                  <v:line id="_x0000_s2307" o:spid="_x0000_s2307" o:spt="20" style="position:absolute;left:463;top:80;height:0;width:63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  <v:line id="_x0000_s2308" o:spid="_x0000_s2308" o:spt="20" style="position:absolute;left:0;top:84;height:0;width:63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</v:group>
                <v:group id="_x0000_s2309" o:spid="_x0000_s2309" o:spt="203" style="position:absolute;left:1293;top:229;height:65;width:161;" coordsize="145,58">
                  <o:lock v:ext="edit" grouping="f" rotation="f" text="f" aspectratio="f"/>
                  <v:line id="_x0000_s2310" o:spid="_x0000_s2310" o:spt="20" style="position:absolute;left:0;top:58;height:0;width:103;rotation:21626880f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  <v:shape id="_x0000_s2311" o:spid="_x0000_s2311" o:spt="3" type="#_x0000_t3" style="position:absolute;left:91;top:0;height:54;width:54;rotation:21626880f;" fillcolor="#FFFFFF" filled="t" coordsize="21600,21600">
                    <v:path/>
                    <v:fill on="t" focussize="0,0"/>
                    <v:stroke/>
                    <v:imagedata o:title=""/>
                    <o:lock v:ext="edit" grouping="f" rotation="f" text="f" aspectratio="f"/>
                  </v:shape>
                </v:group>
                <v:group id="_x0000_s2312" o:spid="_x0000_s2312" o:spt="203" style="position:absolute;left:817;top:1076;height:163;width:60;" coordsize="54,147">
                  <o:lock v:ext="edit" grouping="f" rotation="f" text="f" aspectratio="f"/>
                  <v:line id="_x0000_s2313" o:spid="_x0000_s2313" o:spt="20" style="position:absolute;left:-23;top:51;height:0;width:103;rotation:5898240f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  <v:shape id="_x0000_s2314" o:spid="_x0000_s2314" o:spt="3" type="#_x0000_t3" style="position:absolute;left:0;top:93;height:54;width:54;rotation:5898240f;" fillcolor="#FFFFFF" filled="t" coordsize="21600,21600">
                    <v:path/>
                    <v:fill on="t" focussize="0,0"/>
                    <v:stroke/>
                    <v:imagedata o:title=""/>
                    <o:lock v:ext="edit" grouping="f" rotation="f" text="f" aspectratio="f"/>
                  </v:shape>
                </v:group>
                <v:group id="_x0000_s2315" o:spid="_x0000_s2315" o:spt="203" style="position:absolute;left:277;top:213;height:66;width:146;" coordsize="132,59">
                  <o:lock v:ext="edit" grouping="f" rotation="f" text="f" aspectratio="f"/>
                  <v:line id="_x0000_s2316" o:spid="_x0000_s2316" o:spt="20" style="position:absolute;left:29;top:59;flip:x;height:0;width:103;rotation:21626880f;" filled="f" coordsize="21600,21600">
                    <v:path arrowok="t"/>
                    <v:fill on="f" focussize="0,0"/>
                    <v:stroke/>
                    <v:imagedata o:title=""/>
                    <o:lock v:ext="edit" grouping="f" rotation="f" text="f" aspectratio="f"/>
                  </v:line>
                  <v:shape id="_x0000_s2317" o:spid="_x0000_s2317" o:spt="3" type="#_x0000_t3" style="position:absolute;left:0;top:0;flip:x;height:54;width:54;rotation:21626880f;" fillcolor="#FFFFFF" filled="t" coordsize="21600,21600">
                    <v:path/>
                    <v:fill on="t" focussize="0,0"/>
                    <v:stroke/>
                    <v:imagedata o:title=""/>
                    <o:lock v:ext="edit" grouping="f" rotation="f" text="f" aspectratio="f"/>
                  </v:shape>
                </v:group>
                <v:shape id="_x0000_s2318" o:spid="_x0000_s2318" o:spt="202" type="#_x0000_t202" style="position:absolute;left:320;top:290;height:451;width:459;" filled="f" stroked="f" coordsize="21600,21600">
                  <v:path/>
                  <v:fill on="f" focussize="0,0"/>
                  <v:stroke on="f"/>
                  <v:imagedata o:title=""/>
                  <o:lock v:ext="edit" grouping="f" rotation="f" text="f" aspectratio="f"/>
                  <v:textbox>
                    <w:txbxContent>
                      <w:p>
                        <w:pPr>
                          <w:rPr>
                            <w:rFonts w:hint="eastAsia" w:ascii="宋体" w:hAnsi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宋体" w:hAnsi="宋体" w:cs="宋体"/>
                            <w:sz w:val="18"/>
                            <w:szCs w:val="18"/>
                          </w:rPr>
                          <w:t>①</w:t>
                        </w:r>
                      </w:p>
                    </w:txbxContent>
                  </v:textbox>
                </v:shape>
                <v:shape id="_x0000_s2319" o:spid="_x0000_s2319" o:spt="202" type="#_x0000_t202" style="position:absolute;left:823;top:122;height:451;width:459;" filled="f" stroked="f" coordsize="21600,21600">
                  <v:path/>
                  <v:fill on="f" focussize="0,0"/>
                  <v:stroke on="f"/>
                  <v:imagedata o:title=""/>
                  <o:lock v:ext="edit" grouping="f" rotation="f" text="f" aspectratio="f"/>
                  <v:textbox>
                    <w:txbxContent>
                      <w:p>
                        <w:pPr>
                          <w:rPr>
                            <w:rFonts w:hint="eastAsia" w:ascii="宋体" w:hAnsi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宋体" w:hAnsi="宋体" w:cs="宋体"/>
                            <w:sz w:val="18"/>
                            <w:szCs w:val="18"/>
                          </w:rPr>
                          <w:t>②</w:t>
                        </w:r>
                      </w:p>
                    </w:txbxContent>
                  </v:textbox>
                </v:shape>
                <v:shape id="_x0000_s2320" o:spid="_x0000_s2320" o:spt="202" type="#_x0000_t202" style="position:absolute;left:732;top:633;height:451;width:459;" filled="f" stroked="f" coordsize="21600,21600">
                  <v:path/>
                  <v:fill on="f" focussize="0,0"/>
                  <v:stroke on="f"/>
                  <v:imagedata o:title=""/>
                  <o:lock v:ext="edit" grouping="f" rotation="f" text="f" aspectratio="f"/>
                  <v:textbox>
                    <w:txbxContent>
                      <w:p>
                        <w:pPr>
                          <w:rPr>
                            <w:rFonts w:hint="eastAsia" w:ascii="宋体" w:hAnsi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宋体" w:hAnsi="宋体" w:cs="宋体"/>
                            <w:sz w:val="18"/>
                            <w:szCs w:val="18"/>
                          </w:rPr>
                          <w:t>③</w:t>
                        </w:r>
                      </w:p>
                    </w:txbxContent>
                  </v:textbox>
                </v:shape>
                <v:shape id="_x0000_s2321" o:spid="_x0000_s2321" o:spt="202" type="#_x0000_t202" style="position:absolute;left:0;top:0;height:451;width:459;" filled="f" stroked="f" coordsize="21600,21600">
                  <v:path/>
                  <v:fill on="f" focussize="0,0"/>
                  <v:stroke on="f"/>
                  <v:imagedata o:title=""/>
                  <o:lock v:ext="edit" grouping="f" rotation="f" text="f" aspectratio="f"/>
                  <v:textbox>
                    <w:txbxContent>
                      <w:p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A</w:t>
                        </w:r>
                      </w:p>
                    </w:txbxContent>
                  </v:textbox>
                </v:shape>
                <v:shape id="_x0000_s2322" o:spid="_x0000_s2322" o:spt="202" type="#_x0000_t202" style="position:absolute;left:1336;top:18;height:451;width:459;" filled="f" stroked="f" coordsize="21600,21600">
                  <v:path/>
                  <v:fill on="f" focussize="0,0"/>
                  <v:stroke on="f"/>
                  <v:imagedata o:title=""/>
                  <o:lock v:ext="edit" grouping="f" rotation="f" text="f" aspectratio="f"/>
                  <v:textbox>
                    <w:txbxContent>
                      <w:p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B</w:t>
                        </w:r>
                      </w:p>
                    </w:txbxContent>
                  </v:textbox>
                </v:shape>
                <v:shape id="_x0000_s2323" o:spid="_x0000_s2323" o:spt="202" type="#_x0000_t202" style="position:absolute;left:630;top:1104;height:451;width:459;" filled="f" stroked="f" coordsize="21600,21600">
                  <v:path/>
                  <v:fill on="f" focussize="0,0"/>
                  <v:stroke on="f"/>
                  <v:imagedata o:title=""/>
                  <o:lock v:ext="edit" grouping="f" rotation="f" text="f" aspectratio="f"/>
                  <v:textbox>
                    <w:txbxContent>
                      <w:p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C</w:t>
                        </w:r>
                      </w:p>
                    </w:txbxContent>
                  </v:textbox>
                </v:shape>
                <v:shape id="_x0000_s2324" o:spid="_x0000_s2324" o:spt="202" type="#_x0000_t202" style="position:absolute;left:972;top:1135;height:451;width:459;" filled="f" stroked="f" coordsize="21600,21600">
                  <v:path/>
                  <v:fill on="f" focussize="0,0"/>
                  <v:stroke on="f"/>
                  <v:imagedata o:title=""/>
                  <o:lock v:ext="edit" grouping="f" rotation="f" text="f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甲</w:t>
                        </w:r>
                      </w:p>
                    </w:txbxContent>
                  </v:textbox>
                </v:shape>
              </v:group>
              <v:group id="_x0000_s2325" o:spid="_x0000_s2325" o:spt="203" style="position:absolute;left:1692;top:1;height:1559;width:1476;" coordsize="1476,1559">
                <o:lock v:ext="edit" grouping="f" rotation="f" text="f" aspectratio="f"/>
                <v:group id="_x0000_s2326" o:spid="_x0000_s2326" o:spt="203" style="position:absolute;left:0;top:0;height:1385;width:1476;" coordsize="1476,1385">
                  <o:lock v:ext="edit" grouping="f" rotation="f" text="f" aspectratio="f"/>
                  <v:group id="_x0000_s2327" o:spid="_x0000_s2327" o:spt="203" style="position:absolute;left:279;top:316;height:764;width:882;" coordsize="795,688">
                    <o:lock v:ext="edit" grouping="f" rotation="f" text="f" aspectratio="f"/>
                    <v:group id="_x0000_s2328" o:spid="_x0000_s2328" o:spt="203" style="position:absolute;left:128;top:11;height:84;width:526;" coordsize="526,84">
                      <o:lock v:ext="edit" grouping="f" rotation="f" text="f" aspectratio="f"/>
                      <v:group id="_x0000_s2329" o:spid="_x0000_s2329" o:spt="203" style="position:absolute;left:72;top:0;height:81;width:400;" coordsize="1991,204">
                        <o:lock v:ext="edit" grouping="f" rotation="f" text="f" aspectratio="f"/>
                        <v:shape id="_x0000_s2330" o:spid="_x0000_s2330" o:spt="19" type="#_x0000_t19" style="position:absolute;left:0;top:7;height:194;width:391;" filled="f" coordsize="43200,21600" adj="-11775794,,21600">
                          <v:path arrowok="t" o:connectlocs="0,21481;43200,21600;21600,21600"/>
                          <v:fill on="f" focussize="0,0"/>
                          <v:stroke/>
                          <v:imagedata o:title=""/>
                          <o:lock v:ext="edit" grouping="f" rotation="f" text="f" aspectratio="f"/>
                        </v:shape>
                        <v:shape id="_x0000_s2331" o:spid="_x0000_s2331" o:spt="19" type="#_x0000_t19" style="position:absolute;left:400;top:2;height:194;width:391;" filled="f" coordsize="43200,21600" adj="-11775794,,21600">
                          <v:path arrowok="t" o:connectlocs="0,21481;43200,21600;21600,21600"/>
                          <v:fill on="f" focussize="0,0"/>
                          <v:stroke/>
                          <v:imagedata o:title=""/>
                          <o:lock v:ext="edit" grouping="f" rotation="f" text="f" aspectratio="f"/>
                        </v:shape>
                        <v:shape id="_x0000_s2332" o:spid="_x0000_s2332" o:spt="19" type="#_x0000_t19" style="position:absolute;left:800;top:10;height:194;width:391;" filled="f" coordsize="43200,21600" adj="-11775794,,21600">
                          <v:path arrowok="t" o:connectlocs="0,21481;43200,21600;21600,21600"/>
                          <v:fill on="f" focussize="0,0"/>
                          <v:stroke/>
                          <v:imagedata o:title=""/>
                          <o:lock v:ext="edit" grouping="f" rotation="f" text="f" aspectratio="f"/>
                        </v:shape>
                        <v:shape id="_x0000_s2333" o:spid="_x0000_s2333" o:spt="19" type="#_x0000_t19" style="position:absolute;left:1200;top:5;height:194;width:391;" filled="f" coordsize="43200,21600" adj="-11775794,,21600">
                          <v:path arrowok="t" o:connectlocs="0,21481;43200,21600;21600,21600"/>
                          <v:fill on="f" focussize="0,0"/>
                          <v:stroke/>
                          <v:imagedata o:title=""/>
                          <o:lock v:ext="edit" grouping="f" rotation="f" text="f" aspectratio="f"/>
                        </v:shape>
                        <v:shape id="_x0000_s2334" o:spid="_x0000_s2334" o:spt="19" type="#_x0000_t19" style="position:absolute;left:1600;top:0;height:194;width:391;" filled="f" coordsize="43200,21600" adj="-11775794,,21600">
                          <v:path arrowok="t" o:connectlocs="0,21481;43200,21600;21600,21600"/>
                          <v:fill on="f" focussize="0,0"/>
                          <v:stroke/>
                          <v:imagedata o:title=""/>
                          <o:lock v:ext="edit" grouping="f" rotation="f" text="f" aspectratio="f"/>
                        </v:shape>
                      </v:group>
                      <v:line id="_x0000_s2335" o:spid="_x0000_s2335" o:spt="20" style="position:absolute;left:463;top:80;height:0;width:63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  <v:line id="_x0000_s2336" o:spid="_x0000_s2336" o:spt="20" style="position:absolute;left:0;top:84;height:0;width:63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</v:group>
                    <v:group id="_x0000_s2337" o:spid="_x0000_s2337" o:spt="203" style="position:absolute;left:303;top:290;flip:y;height:84;width:526;rotation:3932160f;" coordsize="526,84">
                      <o:lock v:ext="edit" grouping="f" rotation="f" text="f" aspectratio="f"/>
                      <v:group id="_x0000_s2338" o:spid="_x0000_s2338" o:spt="203" style="position:absolute;left:72;top:0;height:81;width:400;" coordsize="1991,204">
                        <o:lock v:ext="edit" grouping="f" rotation="f" text="f" aspectratio="f"/>
                        <v:shape id="_x0000_s2339" o:spid="_x0000_s2339" o:spt="19" type="#_x0000_t19" style="position:absolute;left:0;top:7;height:194;width:391;" filled="f" coordsize="43200,21600" adj="-11775794,,21600">
                          <v:path arrowok="t" o:connectlocs="0,21481;43200,21600;21600,21600"/>
                          <v:fill on="f" focussize="0,0"/>
                          <v:stroke/>
                          <v:imagedata o:title=""/>
                          <o:lock v:ext="edit" grouping="f" rotation="f" text="f" aspectratio="f"/>
                        </v:shape>
                        <v:shape id="_x0000_s2340" o:spid="_x0000_s2340" o:spt="19" type="#_x0000_t19" style="position:absolute;left:400;top:2;height:194;width:391;" filled="f" coordsize="43200,21600" adj="-11775794,,21600">
                          <v:path arrowok="t" o:connectlocs="0,21481;43200,21600;21600,21600"/>
                          <v:fill on="f" focussize="0,0"/>
                          <v:stroke/>
                          <v:imagedata o:title=""/>
                          <o:lock v:ext="edit" grouping="f" rotation="f" text="f" aspectratio="f"/>
                        </v:shape>
                        <v:shape id="_x0000_s2341" o:spid="_x0000_s2341" o:spt="19" type="#_x0000_t19" style="position:absolute;left:800;top:10;height:194;width:391;" filled="f" coordsize="43200,21600" adj="-11775794,,21600">
                          <v:path arrowok="t" o:connectlocs="0,21481;43200,21600;21600,21600"/>
                          <v:fill on="f" focussize="0,0"/>
                          <v:stroke/>
                          <v:imagedata o:title=""/>
                          <o:lock v:ext="edit" grouping="f" rotation="f" text="f" aspectratio="f"/>
                        </v:shape>
                        <v:shape id="_x0000_s2342" o:spid="_x0000_s2342" o:spt="19" type="#_x0000_t19" style="position:absolute;left:1200;top:5;height:194;width:391;" filled="f" coordsize="43200,21600" adj="-11775794,,21600">
                          <v:path arrowok="t" o:connectlocs="0,21481;43200,21600;21600,21600"/>
                          <v:fill on="f" focussize="0,0"/>
                          <v:stroke/>
                          <v:imagedata o:title=""/>
                          <o:lock v:ext="edit" grouping="f" rotation="f" text="f" aspectratio="f"/>
                        </v:shape>
                        <v:shape id="_x0000_s2343" o:spid="_x0000_s2343" o:spt="19" type="#_x0000_t19" style="position:absolute;left:1600;top:0;height:194;width:391;" filled="f" coordsize="43200,21600" adj="-11775794,,21600">
                          <v:path arrowok="t" o:connectlocs="0,21481;43200,21600;21600,21600"/>
                          <v:fill on="f" focussize="0,0"/>
                          <v:stroke/>
                          <v:imagedata o:title=""/>
                          <o:lock v:ext="edit" grouping="f" rotation="f" text="f" aspectratio="f"/>
                        </v:shape>
                      </v:group>
                      <v:line id="_x0000_s2344" o:spid="_x0000_s2344" o:spt="20" style="position:absolute;left:463;top:80;height:0;width:63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  <v:line id="_x0000_s2345" o:spid="_x0000_s2345" o:spt="20" style="position:absolute;left:0;top:84;height:0;width:63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</v:group>
                    <v:group id="_x0000_s2346" o:spid="_x0000_s2346" o:spt="203" style="position:absolute;left:-29;top:296;flip:x y;height:84;width:526;rotation:3932160f;" coordsize="526,84">
                      <o:lock v:ext="edit" grouping="f" rotation="f" text="f" aspectratio="f"/>
                      <v:group id="_x0000_s2347" o:spid="_x0000_s2347" o:spt="203" style="position:absolute;left:72;top:0;height:81;width:400;" coordsize="1991,204">
                        <o:lock v:ext="edit" grouping="f" rotation="f" text="f" aspectratio="f"/>
                        <v:shape id="_x0000_s2348" o:spid="_x0000_s2348" o:spt="19" type="#_x0000_t19" style="position:absolute;left:0;top:7;height:194;width:391;" filled="f" coordsize="43200,21600" adj="-11775794,,21600">
                          <v:path arrowok="t" o:connectlocs="0,21481;43200,21600;21600,21600"/>
                          <v:fill on="f" focussize="0,0"/>
                          <v:stroke/>
                          <v:imagedata o:title=""/>
                          <o:lock v:ext="edit" grouping="f" rotation="f" text="f" aspectratio="f"/>
                        </v:shape>
                        <v:shape id="_x0000_s2349" o:spid="_x0000_s2349" o:spt="19" type="#_x0000_t19" style="position:absolute;left:400;top:2;height:194;width:391;" filled="f" coordsize="43200,21600" adj="-11775794,,21600">
                          <v:path arrowok="t" o:connectlocs="0,21481;43200,21600;21600,21600"/>
                          <v:fill on="f" focussize="0,0"/>
                          <v:stroke/>
                          <v:imagedata o:title=""/>
                          <o:lock v:ext="edit" grouping="f" rotation="f" text="f" aspectratio="f"/>
                        </v:shape>
                        <v:shape id="_x0000_s2350" o:spid="_x0000_s2350" o:spt="19" type="#_x0000_t19" style="position:absolute;left:800;top:10;height:194;width:391;" filled="f" coordsize="43200,21600" adj="-11775794,,21600">
                          <v:path arrowok="t" o:connectlocs="0,21481;43200,21600;21600,21600"/>
                          <v:fill on="f" focussize="0,0"/>
                          <v:stroke/>
                          <v:imagedata o:title=""/>
                          <o:lock v:ext="edit" grouping="f" rotation="f" text="f" aspectratio="f"/>
                        </v:shape>
                        <v:shape id="_x0000_s2351" o:spid="_x0000_s2351" o:spt="19" type="#_x0000_t19" style="position:absolute;left:1200;top:5;height:194;width:391;" filled="f" coordsize="43200,21600" adj="-11775794,,21600">
                          <v:path arrowok="t" o:connectlocs="0,21481;43200,21600;21600,21600"/>
                          <v:fill on="f" focussize="0,0"/>
                          <v:stroke/>
                          <v:imagedata o:title=""/>
                          <o:lock v:ext="edit" grouping="f" rotation="f" text="f" aspectratio="f"/>
                        </v:shape>
                        <v:shape id="_x0000_s2352" o:spid="_x0000_s2352" o:spt="19" type="#_x0000_t19" style="position:absolute;left:1600;top:0;height:194;width:391;" filled="f" coordsize="43200,21600" adj="-11775794,,21600">
                          <v:path arrowok="t" o:connectlocs="0,21481;43200,21600;21600,21600"/>
                          <v:fill on="f" focussize="0,0"/>
                          <v:stroke/>
                          <v:imagedata o:title=""/>
                          <o:lock v:ext="edit" grouping="f" rotation="f" text="f" aspectratio="f"/>
                        </v:shape>
                      </v:group>
                      <v:line id="_x0000_s2353" o:spid="_x0000_s2353" o:spt="20" style="position:absolute;left:463;top:80;height:0;width:63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  <v:line id="_x0000_s2354" o:spid="_x0000_s2354" o:spt="20" style="position:absolute;left:0;top:84;height:0;width:63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</v:group>
                    <v:group id="_x0000_s2355" o:spid="_x0000_s2355" o:spt="203" style="position:absolute;left:650;top:3;height:58;width:145;" coordsize="145,58">
                      <o:lock v:ext="edit" grouping="f" rotation="f" text="f" aspectratio="f"/>
                      <v:line id="_x0000_s2356" o:spid="_x0000_s2356" o:spt="20" style="position:absolute;left:0;top:58;height:0;width:103;rotation:21626880f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  <v:shape id="_x0000_s2357" o:spid="_x0000_s2357" o:spt="3" type="#_x0000_t3" style="position:absolute;left:91;top:0;height:54;width:54;rotation:21626880f;" fillcolor="#FFFFFF" filled="t" coordsize="21600,21600">
                        <v:path/>
                        <v:fill on="t" focussize="0,0"/>
                        <v:stroke/>
                        <v:imagedata o:title=""/>
                        <o:lock v:ext="edit" grouping="f" rotation="f" text="f" aspectratio="f"/>
                      </v:shape>
                    </v:group>
                    <v:group id="_x0000_s2358" o:spid="_x0000_s2358" o:spt="203" style="position:absolute;left:372;top:541;height:147;width:54;" coordsize="54,147">
                      <o:lock v:ext="edit" grouping="f" rotation="f" text="f" aspectratio="f"/>
                      <v:line id="_x0000_s2359" o:spid="_x0000_s2359" o:spt="20" style="position:absolute;left:-23;top:51;height:0;width:103;rotation:5898240f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  <v:shape id="_x0000_s2360" o:spid="_x0000_s2360" o:spt="3" type="#_x0000_t3" style="position:absolute;left:0;top:93;height:54;width:54;rotation:5898240f;" fillcolor="#FFFFFF" filled="t" coordsize="21600,21600">
                        <v:path/>
                        <v:fill on="t" focussize="0,0"/>
                        <v:stroke/>
                        <v:imagedata o:title=""/>
                        <o:lock v:ext="edit" grouping="f" rotation="f" text="f" aspectratio="f"/>
                      </v:shape>
                    </v:group>
                    <v:group id="_x0000_s2361" o:spid="_x0000_s2361" o:spt="203" style="position:absolute;left:0;top:0;height:59;width:132;" coordsize="132,59">
                      <o:lock v:ext="edit" grouping="f" rotation="f" text="f" aspectratio="f"/>
                      <v:line id="_x0000_s2362" o:spid="_x0000_s2362" o:spt="20" style="position:absolute;left:29;top:59;flip:x;height:0;width:103;rotation:21626880f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  <v:shape id="_x0000_s2363" o:spid="_x0000_s2363" o:spt="3" type="#_x0000_t3" style="position:absolute;left:0;top:0;flip:x;height:54;width:54;rotation:21626880f;" fillcolor="#FFFFFF" filled="t" coordsize="21600,21600">
                        <v:path/>
                        <v:fill on="t" focussize="0,0"/>
                        <v:stroke/>
                        <v:imagedata o:title=""/>
                        <o:lock v:ext="edit" grouping="f" rotation="f" text="f" aspectratio="f"/>
                      </v:shape>
                    </v:group>
                  </v:group>
                  <v:shape id="_x0000_s2364" o:spid="_x0000_s2364" o:spt="202" type="#_x0000_t202" style="position:absolute;left:509;top:0;height:451;width:459;" filled="f" stroked="f" coordsize="21600,21600">
                    <v:path/>
                    <v:fill on="f" focussize="0,0"/>
                    <v:stroke on="f"/>
                    <v:imagedata o:title=""/>
                    <o:lock v:ext="edit" grouping="f" rotation="f" text="f" aspectratio="f"/>
                    <v:textbox>
                      <w:txbxContent>
                        <w:p>
                          <w:pPr>
                            <w:rPr>
                              <w:rFonts w:hint="eastAsia" w:ascii="宋体" w:hAnsi="宋体" w:cs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="宋体" w:hAnsi="宋体" w:cs="宋体"/>
                              <w:sz w:val="18"/>
                              <w:szCs w:val="18"/>
                            </w:rPr>
                            <w:t>①</w:t>
                          </w:r>
                        </w:p>
                      </w:txbxContent>
                    </v:textbox>
                  </v:shape>
                  <v:shape id="_x0000_s2365" o:spid="_x0000_s2365" o:spt="202" type="#_x0000_t202" style="position:absolute;left:831;top:515;height:451;width:459;" filled="f" stroked="f" coordsize="21600,21600">
                    <v:path/>
                    <v:fill on="f" focussize="0,0"/>
                    <v:stroke on="f"/>
                    <v:imagedata o:title=""/>
                    <o:lock v:ext="edit" grouping="f" rotation="f" text="f" aspectratio="f"/>
                    <v:textbox>
                      <w:txbxContent>
                        <w:p>
                          <w:pPr>
                            <w:rPr>
                              <w:rFonts w:hint="eastAsia" w:ascii="宋体" w:hAnsi="宋体" w:cs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="宋体" w:hAnsi="宋体" w:cs="宋体"/>
                              <w:sz w:val="18"/>
                              <w:szCs w:val="18"/>
                            </w:rPr>
                            <w:t>②</w:t>
                          </w:r>
                        </w:p>
                      </w:txbxContent>
                    </v:textbox>
                  </v:shape>
                  <v:shape id="_x0000_s2366" o:spid="_x0000_s2366" o:spt="202" type="#_x0000_t202" style="position:absolute;left:167;top:515;height:451;width:459;" filled="f" stroked="f" coordsize="21600,21600">
                    <v:path/>
                    <v:fill on="f" focussize="0,0"/>
                    <v:stroke on="f"/>
                    <v:imagedata o:title=""/>
                    <o:lock v:ext="edit" grouping="f" rotation="f" text="f" aspectratio="f"/>
                    <v:textbox>
                      <w:txbxContent>
                        <w:p>
                          <w:pPr>
                            <w:rPr>
                              <w:rFonts w:hint="eastAsia" w:ascii="宋体" w:hAnsi="宋体" w:cs="宋体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="宋体" w:hAnsi="宋体" w:cs="宋体"/>
                              <w:sz w:val="18"/>
                              <w:szCs w:val="18"/>
                            </w:rPr>
                            <w:t>③</w:t>
                          </w:r>
                        </w:p>
                      </w:txbxContent>
                    </v:textbox>
                  </v:shape>
                  <v:shape id="_x0000_s2367" o:spid="_x0000_s2367" o:spt="202" type="#_x0000_t202" style="position:absolute;left:0;top:103;height:451;width:459;" filled="f" stroked="f" coordsize="21600,21600">
                    <v:path/>
                    <v:fill on="f" focussize="0,0"/>
                    <v:stroke on="f"/>
                    <v:imagedata o:title=""/>
                    <o:lock v:ext="edit" grouping="f" rotation="f" text="f" aspectratio="f"/>
                    <v:textbox>
                      <w:txbxContent>
                        <w:p>
                          <w:pPr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2368" o:spid="_x0000_s2368" o:spt="202" type="#_x0000_t202" style="position:absolute;left:1017;top:134;height:451;width:459;" filled="f" stroked="f" coordsize="21600,21600">
                    <v:path/>
                    <v:fill on="f" focussize="0,0"/>
                    <v:stroke on="f"/>
                    <v:imagedata o:title=""/>
                    <o:lock v:ext="edit" grouping="f" rotation="f" text="f" aspectratio="f"/>
                    <v:textbox>
                      <w:txbxContent>
                        <w:p>
                          <w:pPr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>B</w:t>
                          </w:r>
                        </w:p>
                      </w:txbxContent>
                    </v:textbox>
                  </v:shape>
                  <v:shape id="_x0000_s2369" o:spid="_x0000_s2369" o:spt="202" type="#_x0000_t202" style="position:absolute;left:522;top:934;height:451;width:459;" filled="f" stroked="f" coordsize="21600,21600">
                    <v:path/>
                    <v:fill on="f" focussize="0,0"/>
                    <v:stroke on="f"/>
                    <v:imagedata o:title=""/>
                    <o:lock v:ext="edit" grouping="f" rotation="f" text="f" aspectratio="f"/>
                    <v:textbox>
                      <w:txbxContent>
                        <w:p>
                          <w:pPr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shape id="_x0000_s2370" o:spid="_x0000_s2370" o:spt="202" type="#_x0000_t202" style="position:absolute;left:509;top:1108;height:451;width:459;" filled="f" stroked="f" coordsize="21600,21600">
                  <v:path/>
                  <v:fill on="f" focussize="0,0"/>
                  <v:stroke on="f"/>
                  <v:imagedata o:title=""/>
                  <o:lock v:ext="edit" grouping="f" rotation="f" text="f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乙</w:t>
                        </w:r>
                      </w:p>
                    </w:txbxContent>
                  </v:textbox>
                </v:shape>
              </v:group>
            </v:group>
            <v:shape id="_x0000_s2371" o:spid="_x0000_s2371" o:spt="202" type="#_x0000_t202" style="position:absolute;left:1532;top:1181;height:451;width:619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>
                <w:txbxContent>
                  <w:p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图1</w:t>
                    </w:r>
                  </w:p>
                </w:txbxContent>
              </v:textbox>
            </v:shape>
            <w10:wrap type="square"/>
          </v:group>
        </w:pict>
      </w:r>
      <w:r>
        <w:t>⑴某电动机的三组线圈</w:t>
      </w:r>
      <w:r>
        <w:rPr>
          <w:rFonts w:hAnsi="宋体"/>
        </w:rPr>
        <w:t>①</w:t>
      </w:r>
      <w:r>
        <w:t>、</w:t>
      </w:r>
      <w:r>
        <w:rPr>
          <w:rFonts w:hAnsi="宋体"/>
        </w:rPr>
        <w:t>②</w:t>
      </w:r>
      <w:r>
        <w:t>、</w:t>
      </w:r>
      <w:r>
        <w:rPr>
          <w:rFonts w:hAnsi="宋体"/>
        </w:rPr>
        <w:t>③</w:t>
      </w:r>
      <w:r>
        <w:t>阻值相同，均为几欧姆，接法可能是图1中甲、乙两种之一，</w:t>
      </w:r>
      <w:r>
        <w:rPr>
          <w:i/>
        </w:rPr>
        <w:t>A</w:t>
      </w:r>
      <w:r>
        <w:t>、</w:t>
      </w:r>
      <w:r>
        <w:rPr>
          <w:i/>
        </w:rPr>
        <w:t>B</w:t>
      </w:r>
      <w:r>
        <w:t>和</w:t>
      </w:r>
      <w:r>
        <w:rPr>
          <w:i/>
        </w:rPr>
        <w:t>C</w:t>
      </w:r>
      <w:r>
        <w:t>是外接头。现有一组线圈断路，维修人员通过多用电表测量外接头之间的电阻来判断故障，若测量</w:t>
      </w:r>
      <w:r>
        <w:rPr>
          <w:i/>
        </w:rPr>
        <w:t>A</w:t>
      </w:r>
      <w:r>
        <w:t>和</w:t>
      </w:r>
      <w:r>
        <w:rPr>
          <w:i/>
        </w:rPr>
        <w:t>B</w:t>
      </w:r>
      <w:r>
        <w:t>之间、</w:t>
      </w:r>
      <w:r>
        <w:rPr>
          <w:i/>
        </w:rPr>
        <w:t>B</w:t>
      </w:r>
      <w:r>
        <w:t>和</w:t>
      </w:r>
      <w:r>
        <w:rPr>
          <w:i/>
        </w:rPr>
        <w:t>C</w:t>
      </w:r>
      <w:r>
        <w:t>之间、</w:t>
      </w:r>
      <w:r>
        <w:rPr>
          <w:i/>
        </w:rPr>
        <w:t>A</w:t>
      </w:r>
      <w:r>
        <w:t>和</w:t>
      </w:r>
      <w:r>
        <w:rPr>
          <w:i/>
        </w:rPr>
        <w:t>C</w:t>
      </w:r>
      <w:r>
        <w:t>之间的电阻时，多用电表指针偏转分别如图2(a)、(b)、(c)所示，则测量中使用的欧姆档的倍率是</w:t>
      </w:r>
      <w:r>
        <w:rPr>
          <w:u w:val="single"/>
        </w:rPr>
        <w:t xml:space="preserve">     </w:t>
      </w:r>
      <w:r>
        <w:t>（填</w:t>
      </w:r>
      <w:r>
        <w:rPr>
          <w:position w:val="-4"/>
        </w:rPr>
        <w:object>
          <v:shape id="_x0000_i1029" o:spt="75" alt="高考资源网( www.ks5u.com)，中国最大的高考网站，您身边的高考专家。" type="#_x0000_t75" style="height:13pt;width:15pt;" o:ole="t" filled="f" stroked="f" coordsize="21600,21600">
            <v:path/>
            <v:fill on="f" focussize="0,0"/>
            <v:stroke on="f"/>
            <v:imagedata r:id="rId13" o:title=""/>
            <o:lock v:ext="edit" grouping="f" rotation="f" text="f" aspectratio="t"/>
            <w10:wrap type="none"/>
            <w10:anchorlock/>
          </v:shape>
          <o:OLEObject Type="Embed" ProgID="PBrush" ShapeID="_x0000_i1029" DrawAspect="Content" ObjectID="_1468075729" r:id="rId12">
            <o:LockedField>false</o:LockedField>
          </o:OLEObject>
        </w:object>
      </w:r>
      <w:r>
        <w:t>、</w:t>
      </w:r>
      <w:r>
        <w:rPr>
          <w:position w:val="-6"/>
        </w:rPr>
        <w:object>
          <v:shape id="_x0000_i1030" o:spt="75" alt="高考资源网( www.ks5u.com)，中国最大的高考网站，您身边的高考专家。" type="#_x0000_t75" style="height:13.95pt;width:22pt;" o:ole="t" filled="f" stroked="f" coordsize="21600,21600">
            <v:path/>
            <v:fill on="f" focussize="0,0"/>
            <v:stroke on="f"/>
            <v:imagedata r:id="rId15" o:title=""/>
            <o:lock v:ext="edit" grouping="f" rotation="f" text="f" aspectratio="t"/>
            <w10:wrap type="none"/>
            <w10:anchorlock/>
          </v:shape>
          <o:OLEObject Type="Embed" ProgID="PBrush" ShapeID="_x0000_i1030" DrawAspect="Content" ObjectID="_1468075730" r:id="rId14">
            <o:LockedField>false</o:LockedField>
          </o:OLEObject>
        </w:object>
      </w:r>
      <w:r>
        <w:t>、</w:t>
      </w:r>
      <w:r>
        <w:rPr>
          <w:position w:val="-6"/>
        </w:rPr>
        <w:object>
          <v:shape id="_x0000_i1031" o:spt="75" alt="高考资源网( www.ks5u.com)，中国最大的高考网站，您身边的高考专家。" type="#_x0000_t75" style="height:13.95pt;width:28pt;" o:ole="t" filled="f" stroked="f" coordsize="21600,21600">
            <v:path/>
            <v:fill on="f" focussize="0,0"/>
            <v:stroke on="f"/>
            <v:imagedata r:id="rId17" o:title=""/>
            <o:lock v:ext="edit" grouping="f" rotation="f" text="f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t>或</w:t>
      </w:r>
      <w:r>
        <w:rPr>
          <w:position w:val="-6"/>
        </w:rPr>
        <w:object>
          <v:shape id="_x0000_i1032" o:spt="75" alt="高考资源网( www.ks5u.com)，中国最大的高考网站，您身边的高考专家。" type="#_x0000_t75" style="height:13.95pt;width:21pt;" o:ole="t" filled="f" stroked="f" coordsize="21600,21600">
            <v:path/>
            <v:fill on="f" focussize="0,0"/>
            <v:stroke on="f"/>
            <v:imagedata r:id="rId19" o:title=""/>
            <o:lock v:ext="edit" grouping="f" rotation="f" text="f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t>），三组线圈的接法是</w:t>
      </w:r>
      <w:r>
        <w:rPr>
          <w:u w:val="single"/>
        </w:rPr>
        <w:t xml:space="preserve">     </w:t>
      </w:r>
      <w:r>
        <w:t>（填甲或乙），断路线圈是______（填</w:t>
      </w:r>
      <w:r>
        <w:rPr>
          <w:rFonts w:hAnsi="宋体"/>
        </w:rPr>
        <w:t>①</w:t>
      </w:r>
      <w:r>
        <w:t>、</w:t>
      </w:r>
      <w:r>
        <w:rPr>
          <w:rFonts w:hAnsi="宋体"/>
        </w:rPr>
        <w:t>②</w:t>
      </w:r>
      <w:r>
        <w:t>或</w:t>
      </w:r>
      <w:r>
        <w:rPr>
          <w:rFonts w:hAnsi="宋体"/>
        </w:rPr>
        <w:t>③</w:t>
      </w:r>
      <w:r>
        <w:t>）。</w:t>
      </w:r>
    </w:p>
    <w:p>
      <w:pPr>
        <w:ind w:left="420" w:leftChars="100" w:hanging="210" w:hangingChars="100"/>
        <w:jc w:val="center"/>
      </w:pPr>
      <w:r>
        <mc:AlternateContent>
          <mc:Choice Requires="wpg">
            <w:drawing>
              <wp:inline distT="0" distB="0" distL="114300" distR="114300">
                <wp:extent cx="5351145" cy="687705"/>
                <wp:effectExtent l="4445" t="0" r="16510" b="0"/>
                <wp:docPr id="654" name="组合 6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/>
                      </wpg:cNvGrpSpPr>
                      <wpg:grpSpPr>
                        <a:xfrm>
                          <a:off x="0" y="0"/>
                          <a:ext cx="5351145" cy="687705"/>
                          <a:chOff x="0" y="0"/>
                          <a:chExt cx="8427" cy="1083"/>
                        </a:xfrm>
                      </wpg:grpSpPr>
                      <wpg:grpSp>
                        <wpg:cNvPr id="652" name="组合 652"/>
                        <wpg:cNvGrpSpPr/>
                        <wpg:grpSpPr>
                          <a:xfrm>
                            <a:off x="0" y="0"/>
                            <a:ext cx="8427" cy="1041"/>
                            <a:chOff x="0" y="0"/>
                            <a:chExt cx="8427" cy="1041"/>
                          </a:xfrm>
                        </wpg:grpSpPr>
                        <wpg:grpSp>
                          <wpg:cNvPr id="397" name="组合 397"/>
                          <wpg:cNvGrpSpPr/>
                          <wpg:grpSpPr>
                            <a:xfrm>
                              <a:off x="0" y="52"/>
                              <a:ext cx="2753" cy="989"/>
                              <a:chOff x="0" y="0"/>
                              <a:chExt cx="2753" cy="989"/>
                            </a:xfrm>
                          </wpg:grpSpPr>
                          <wps:wsp>
                            <wps:cNvPr id="271" name="任意多边形 271"/>
                            <wps:cNvSpPr>
                              <a:spLocks noChangeAspect="1"/>
                            </wps:cNvSpPr>
                            <wps:spPr>
                              <a:xfrm>
                                <a:off x="2068" y="87"/>
                                <a:ext cx="89" cy="10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2" h="98">
                                    <a:moveTo>
                                      <a:pt x="66" y="73"/>
                                    </a:moveTo>
                                    <a:lnTo>
                                      <a:pt x="67" y="66"/>
                                    </a:lnTo>
                                    <a:lnTo>
                                      <a:pt x="66" y="60"/>
                                    </a:lnTo>
                                    <a:lnTo>
                                      <a:pt x="64" y="53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40"/>
                                    </a:lnTo>
                                    <a:lnTo>
                                      <a:pt x="48" y="35"/>
                                    </a:lnTo>
                                    <a:lnTo>
                                      <a:pt x="39" y="29"/>
                                    </a:lnTo>
                                    <a:lnTo>
                                      <a:pt x="28" y="25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71" y="27"/>
                                    </a:lnTo>
                                    <a:lnTo>
                                      <a:pt x="82" y="1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23" y="46"/>
                                    </a:lnTo>
                                    <a:lnTo>
                                      <a:pt x="31" y="50"/>
                                    </a:lnTo>
                                    <a:lnTo>
                                      <a:pt x="38" y="54"/>
                                    </a:lnTo>
                                    <a:lnTo>
                                      <a:pt x="44" y="60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50" y="71"/>
                                    </a:lnTo>
                                    <a:lnTo>
                                      <a:pt x="50" y="76"/>
                                    </a:lnTo>
                                    <a:lnTo>
                                      <a:pt x="50" y="83"/>
                                    </a:lnTo>
                                    <a:lnTo>
                                      <a:pt x="49" y="84"/>
                                    </a:lnTo>
                                    <a:lnTo>
                                      <a:pt x="48" y="85"/>
                                    </a:lnTo>
                                    <a:lnTo>
                                      <a:pt x="47" y="88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39" y="93"/>
                                    </a:lnTo>
                                    <a:lnTo>
                                      <a:pt x="35" y="93"/>
                                    </a:lnTo>
                                    <a:lnTo>
                                      <a:pt x="30" y="90"/>
                                    </a:lnTo>
                                    <a:lnTo>
                                      <a:pt x="26" y="87"/>
                                    </a:lnTo>
                                    <a:lnTo>
                                      <a:pt x="23" y="86"/>
                                    </a:lnTo>
                                    <a:lnTo>
                                      <a:pt x="22" y="85"/>
                                    </a:lnTo>
                                    <a:lnTo>
                                      <a:pt x="17" y="80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10" y="73"/>
                                    </a:lnTo>
                                    <a:lnTo>
                                      <a:pt x="7" y="73"/>
                                    </a:lnTo>
                                    <a:lnTo>
                                      <a:pt x="4" y="75"/>
                                    </a:lnTo>
                                    <a:lnTo>
                                      <a:pt x="1" y="77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0" y="83"/>
                                    </a:lnTo>
                                    <a:lnTo>
                                      <a:pt x="3" y="88"/>
                                    </a:lnTo>
                                    <a:lnTo>
                                      <a:pt x="9" y="92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3" y="97"/>
                                    </a:lnTo>
                                    <a:lnTo>
                                      <a:pt x="29" y="98"/>
                                    </a:lnTo>
                                    <a:lnTo>
                                      <a:pt x="34" y="98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6" y="94"/>
                                    </a:lnTo>
                                    <a:lnTo>
                                      <a:pt x="48" y="93"/>
                                    </a:lnTo>
                                    <a:lnTo>
                                      <a:pt x="57" y="88"/>
                                    </a:lnTo>
                                    <a:lnTo>
                                      <a:pt x="62" y="80"/>
                                    </a:lnTo>
                                    <a:lnTo>
                                      <a:pt x="66" y="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g:grpSp>
                            <wpg:cNvPr id="274" name="组合 274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1676" y="21"/>
                                <a:ext cx="120" cy="116"/>
                                <a:chOff x="0" y="0"/>
                                <a:chExt cx="120" cy="116"/>
                              </a:xfrm>
                            </wpg:grpSpPr>
                            <wps:wsp>
                              <wps:cNvPr id="272" name="任意多边形 272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0"/>
                                  <a:ext cx="53" cy="1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51" h="101">
                                      <a:moveTo>
                                        <a:pt x="26" y="19"/>
                                      </a:moveTo>
                                      <a:lnTo>
                                        <a:pt x="25" y="19"/>
                                      </a:lnTo>
                                      <a:lnTo>
                                        <a:pt x="25" y="21"/>
                                      </a:lnTo>
                                      <a:lnTo>
                                        <a:pt x="25" y="27"/>
                                      </a:lnTo>
                                      <a:lnTo>
                                        <a:pt x="19" y="77"/>
                                      </a:lnTo>
                                      <a:lnTo>
                                        <a:pt x="18" y="80"/>
                                      </a:lnTo>
                                      <a:lnTo>
                                        <a:pt x="18" y="83"/>
                                      </a:lnTo>
                                      <a:lnTo>
                                        <a:pt x="16" y="87"/>
                                      </a:lnTo>
                                      <a:lnTo>
                                        <a:pt x="15" y="89"/>
                                      </a:lnTo>
                                      <a:lnTo>
                                        <a:pt x="13" y="92"/>
                                      </a:lnTo>
                                      <a:lnTo>
                                        <a:pt x="8" y="92"/>
                                      </a:lnTo>
                                      <a:lnTo>
                                        <a:pt x="3" y="92"/>
                                      </a:lnTo>
                                      <a:lnTo>
                                        <a:pt x="0" y="92"/>
                                      </a:lnTo>
                                      <a:lnTo>
                                        <a:pt x="0" y="95"/>
                                      </a:lnTo>
                                      <a:lnTo>
                                        <a:pt x="51" y="101"/>
                                      </a:lnTo>
                                      <a:lnTo>
                                        <a:pt x="51" y="98"/>
                                      </a:lnTo>
                                      <a:lnTo>
                                        <a:pt x="49" y="98"/>
                                      </a:lnTo>
                                      <a:lnTo>
                                        <a:pt x="46" y="97"/>
                                      </a:lnTo>
                                      <a:lnTo>
                                        <a:pt x="44" y="96"/>
                                      </a:lnTo>
                                      <a:lnTo>
                                        <a:pt x="42" y="95"/>
                                      </a:lnTo>
                                      <a:lnTo>
                                        <a:pt x="40" y="93"/>
                                      </a:lnTo>
                                      <a:lnTo>
                                        <a:pt x="39" y="93"/>
                                      </a:lnTo>
                                      <a:lnTo>
                                        <a:pt x="38" y="91"/>
                                      </a:lnTo>
                                      <a:lnTo>
                                        <a:pt x="38" y="87"/>
                                      </a:lnTo>
                                      <a:lnTo>
                                        <a:pt x="40" y="80"/>
                                      </a:lnTo>
                                      <a:lnTo>
                                        <a:pt x="49" y="0"/>
                                      </a:lnTo>
                                      <a:lnTo>
                                        <a:pt x="47" y="0"/>
                                      </a:lnTo>
                                      <a:lnTo>
                                        <a:pt x="10" y="13"/>
                                      </a:lnTo>
                                      <a:lnTo>
                                        <a:pt x="10" y="15"/>
                                      </a:lnTo>
                                      <a:lnTo>
                                        <a:pt x="15" y="14"/>
                                      </a:lnTo>
                                      <a:lnTo>
                                        <a:pt x="20" y="14"/>
                                      </a:lnTo>
                                      <a:lnTo>
                                        <a:pt x="24" y="15"/>
                                      </a:lnTo>
                                      <a:lnTo>
                                        <a:pt x="24" y="16"/>
                                      </a:lnTo>
                                      <a:lnTo>
                                        <a:pt x="26" y="1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273" name="任意多边形 273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0" y="6"/>
                                  <a:ext cx="70" cy="1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5" h="100">
                                      <a:moveTo>
                                        <a:pt x="41" y="0"/>
                                      </a:moveTo>
                                      <a:lnTo>
                                        <a:pt x="31" y="0"/>
                                      </a:lnTo>
                                      <a:lnTo>
                                        <a:pt x="23" y="4"/>
                                      </a:lnTo>
                                      <a:lnTo>
                                        <a:pt x="16" y="10"/>
                                      </a:lnTo>
                                      <a:lnTo>
                                        <a:pt x="12" y="14"/>
                                      </a:lnTo>
                                      <a:lnTo>
                                        <a:pt x="10" y="20"/>
                                      </a:lnTo>
                                      <a:lnTo>
                                        <a:pt x="5" y="32"/>
                                      </a:lnTo>
                                      <a:lnTo>
                                        <a:pt x="1" y="47"/>
                                      </a:lnTo>
                                      <a:lnTo>
                                        <a:pt x="0" y="58"/>
                                      </a:lnTo>
                                      <a:lnTo>
                                        <a:pt x="1" y="70"/>
                                      </a:lnTo>
                                      <a:lnTo>
                                        <a:pt x="3" y="77"/>
                                      </a:lnTo>
                                      <a:lnTo>
                                        <a:pt x="6" y="83"/>
                                      </a:lnTo>
                                      <a:lnTo>
                                        <a:pt x="9" y="89"/>
                                      </a:lnTo>
                                      <a:lnTo>
                                        <a:pt x="14" y="96"/>
                                      </a:lnTo>
                                      <a:lnTo>
                                        <a:pt x="20" y="98"/>
                                      </a:lnTo>
                                      <a:lnTo>
                                        <a:pt x="27" y="100"/>
                                      </a:lnTo>
                                      <a:lnTo>
                                        <a:pt x="32" y="100"/>
                                      </a:lnTo>
                                      <a:lnTo>
                                        <a:pt x="38" y="99"/>
                                      </a:lnTo>
                                      <a:lnTo>
                                        <a:pt x="43" y="95"/>
                                      </a:lnTo>
                                      <a:lnTo>
                                        <a:pt x="47" y="92"/>
                                      </a:lnTo>
                                      <a:lnTo>
                                        <a:pt x="52" y="86"/>
                                      </a:lnTo>
                                      <a:lnTo>
                                        <a:pt x="56" y="81"/>
                                      </a:lnTo>
                                      <a:lnTo>
                                        <a:pt x="61" y="68"/>
                                      </a:lnTo>
                                      <a:lnTo>
                                        <a:pt x="65" y="54"/>
                                      </a:lnTo>
                                      <a:lnTo>
                                        <a:pt x="65" y="38"/>
                                      </a:lnTo>
                                      <a:lnTo>
                                        <a:pt x="63" y="25"/>
                                      </a:lnTo>
                                      <a:lnTo>
                                        <a:pt x="60" y="15"/>
                                      </a:lnTo>
                                      <a:lnTo>
                                        <a:pt x="55" y="7"/>
                                      </a:lnTo>
                                      <a:lnTo>
                                        <a:pt x="47" y="1"/>
                                      </a:lnTo>
                                      <a:lnTo>
                                        <a:pt x="41" y="0"/>
                                      </a:lnTo>
                                      <a:close/>
                                      <a:moveTo>
                                        <a:pt x="33" y="6"/>
                                      </a:moveTo>
                                      <a:lnTo>
                                        <a:pt x="34" y="5"/>
                                      </a:lnTo>
                                      <a:lnTo>
                                        <a:pt x="35" y="5"/>
                                      </a:lnTo>
                                      <a:lnTo>
                                        <a:pt x="38" y="5"/>
                                      </a:lnTo>
                                      <a:lnTo>
                                        <a:pt x="41" y="6"/>
                                      </a:lnTo>
                                      <a:lnTo>
                                        <a:pt x="44" y="9"/>
                                      </a:lnTo>
                                      <a:lnTo>
                                        <a:pt x="44" y="9"/>
                                      </a:lnTo>
                                      <a:lnTo>
                                        <a:pt x="45" y="13"/>
                                      </a:lnTo>
                                      <a:lnTo>
                                        <a:pt x="47" y="22"/>
                                      </a:lnTo>
                                      <a:lnTo>
                                        <a:pt x="45" y="25"/>
                                      </a:lnTo>
                                      <a:lnTo>
                                        <a:pt x="45" y="31"/>
                                      </a:lnTo>
                                      <a:lnTo>
                                        <a:pt x="43" y="39"/>
                                      </a:lnTo>
                                      <a:lnTo>
                                        <a:pt x="43" y="45"/>
                                      </a:lnTo>
                                      <a:lnTo>
                                        <a:pt x="43" y="52"/>
                                      </a:lnTo>
                                      <a:lnTo>
                                        <a:pt x="38" y="81"/>
                                      </a:lnTo>
                                      <a:lnTo>
                                        <a:pt x="36" y="84"/>
                                      </a:lnTo>
                                      <a:lnTo>
                                        <a:pt x="36" y="86"/>
                                      </a:lnTo>
                                      <a:lnTo>
                                        <a:pt x="36" y="88"/>
                                      </a:lnTo>
                                      <a:lnTo>
                                        <a:pt x="34" y="91"/>
                                      </a:lnTo>
                                      <a:lnTo>
                                        <a:pt x="33" y="93"/>
                                      </a:lnTo>
                                      <a:lnTo>
                                        <a:pt x="28" y="96"/>
                                      </a:lnTo>
                                      <a:lnTo>
                                        <a:pt x="22" y="93"/>
                                      </a:lnTo>
                                      <a:lnTo>
                                        <a:pt x="21" y="90"/>
                                      </a:lnTo>
                                      <a:lnTo>
                                        <a:pt x="21" y="86"/>
                                      </a:lnTo>
                                      <a:lnTo>
                                        <a:pt x="20" y="80"/>
                                      </a:lnTo>
                                      <a:lnTo>
                                        <a:pt x="20" y="74"/>
                                      </a:lnTo>
                                      <a:lnTo>
                                        <a:pt x="20" y="66"/>
                                      </a:lnTo>
                                      <a:lnTo>
                                        <a:pt x="22" y="57"/>
                                      </a:lnTo>
                                      <a:lnTo>
                                        <a:pt x="23" y="40"/>
                                      </a:lnTo>
                                      <a:lnTo>
                                        <a:pt x="24" y="33"/>
                                      </a:lnTo>
                                      <a:lnTo>
                                        <a:pt x="25" y="27"/>
                                      </a:lnTo>
                                      <a:lnTo>
                                        <a:pt x="27" y="18"/>
                                      </a:lnTo>
                                      <a:lnTo>
                                        <a:pt x="28" y="14"/>
                                      </a:lnTo>
                                      <a:lnTo>
                                        <a:pt x="29" y="9"/>
                                      </a:lnTo>
                                      <a:lnTo>
                                        <a:pt x="33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</wpg:grpSp>
                          <wps:wsp>
                            <wps:cNvPr id="275" name="任意多边形 275"/>
                            <wps:cNvSpPr>
                              <a:spLocks noChangeAspect="1"/>
                            </wps:cNvSpPr>
                            <wps:spPr>
                              <a:xfrm>
                                <a:off x="2671" y="378"/>
                                <a:ext cx="82" cy="10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6" h="94">
                                    <a:moveTo>
                                      <a:pt x="29" y="10"/>
                                    </a:moveTo>
                                    <a:lnTo>
                                      <a:pt x="20" y="19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6" y="42"/>
                                    </a:lnTo>
                                    <a:lnTo>
                                      <a:pt x="2" y="53"/>
                                    </a:lnTo>
                                    <a:lnTo>
                                      <a:pt x="0" y="60"/>
                                    </a:lnTo>
                                    <a:lnTo>
                                      <a:pt x="1" y="67"/>
                                    </a:lnTo>
                                    <a:lnTo>
                                      <a:pt x="2" y="75"/>
                                    </a:lnTo>
                                    <a:lnTo>
                                      <a:pt x="4" y="82"/>
                                    </a:lnTo>
                                    <a:lnTo>
                                      <a:pt x="8" y="86"/>
                                    </a:lnTo>
                                    <a:lnTo>
                                      <a:pt x="14" y="90"/>
                                    </a:lnTo>
                                    <a:lnTo>
                                      <a:pt x="19" y="92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30" y="93"/>
                                    </a:lnTo>
                                    <a:lnTo>
                                      <a:pt x="36" y="92"/>
                                    </a:lnTo>
                                    <a:lnTo>
                                      <a:pt x="42" y="88"/>
                                    </a:lnTo>
                                    <a:lnTo>
                                      <a:pt x="49" y="84"/>
                                    </a:lnTo>
                                    <a:lnTo>
                                      <a:pt x="53" y="79"/>
                                    </a:lnTo>
                                    <a:lnTo>
                                      <a:pt x="55" y="76"/>
                                    </a:lnTo>
                                    <a:lnTo>
                                      <a:pt x="58" y="74"/>
                                    </a:lnTo>
                                    <a:lnTo>
                                      <a:pt x="59" y="71"/>
                                    </a:lnTo>
                                    <a:lnTo>
                                      <a:pt x="61" y="68"/>
                                    </a:lnTo>
                                    <a:lnTo>
                                      <a:pt x="65" y="62"/>
                                    </a:lnTo>
                                    <a:lnTo>
                                      <a:pt x="72" y="48"/>
                                    </a:lnTo>
                                    <a:lnTo>
                                      <a:pt x="76" y="35"/>
                                    </a:lnTo>
                                    <a:lnTo>
                                      <a:pt x="76" y="26"/>
                                    </a:lnTo>
                                    <a:lnTo>
                                      <a:pt x="74" y="16"/>
                                    </a:lnTo>
                                    <a:lnTo>
                                      <a:pt x="69" y="9"/>
                                    </a:lnTo>
                                    <a:lnTo>
                                      <a:pt x="67" y="5"/>
                                    </a:lnTo>
                                    <a:lnTo>
                                      <a:pt x="65" y="3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47" y="1"/>
                                    </a:lnTo>
                                    <a:lnTo>
                                      <a:pt x="38" y="3"/>
                                    </a:lnTo>
                                    <a:lnTo>
                                      <a:pt x="33" y="5"/>
                                    </a:lnTo>
                                    <a:lnTo>
                                      <a:pt x="29" y="10"/>
                                    </a:lnTo>
                                    <a:close/>
                                    <a:moveTo>
                                      <a:pt x="31" y="78"/>
                                    </a:moveTo>
                                    <a:lnTo>
                                      <a:pt x="26" y="83"/>
                                    </a:lnTo>
                                    <a:lnTo>
                                      <a:pt x="23" y="85"/>
                                    </a:lnTo>
                                    <a:lnTo>
                                      <a:pt x="22" y="87"/>
                                    </a:lnTo>
                                    <a:lnTo>
                                      <a:pt x="19" y="87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3" y="85"/>
                                    </a:lnTo>
                                    <a:lnTo>
                                      <a:pt x="12" y="82"/>
                                    </a:lnTo>
                                    <a:lnTo>
                                      <a:pt x="11" y="78"/>
                                    </a:lnTo>
                                    <a:lnTo>
                                      <a:pt x="13" y="74"/>
                                    </a:lnTo>
                                    <a:lnTo>
                                      <a:pt x="14" y="69"/>
                                    </a:lnTo>
                                    <a:lnTo>
                                      <a:pt x="18" y="64"/>
                                    </a:lnTo>
                                    <a:lnTo>
                                      <a:pt x="21" y="57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0" y="41"/>
                                    </a:lnTo>
                                    <a:lnTo>
                                      <a:pt x="34" y="35"/>
                                    </a:lnTo>
                                    <a:lnTo>
                                      <a:pt x="38" y="29"/>
                                    </a:lnTo>
                                    <a:lnTo>
                                      <a:pt x="41" y="24"/>
                                    </a:lnTo>
                                    <a:lnTo>
                                      <a:pt x="43" y="19"/>
                                    </a:lnTo>
                                    <a:lnTo>
                                      <a:pt x="45" y="16"/>
                                    </a:lnTo>
                                    <a:lnTo>
                                      <a:pt x="47" y="13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51" y="7"/>
                                    </a:lnTo>
                                    <a:lnTo>
                                      <a:pt x="56" y="7"/>
                                    </a:lnTo>
                                    <a:lnTo>
                                      <a:pt x="58" y="6"/>
                                    </a:lnTo>
                                    <a:lnTo>
                                      <a:pt x="62" y="7"/>
                                    </a:lnTo>
                                    <a:lnTo>
                                      <a:pt x="63" y="7"/>
                                    </a:lnTo>
                                    <a:lnTo>
                                      <a:pt x="64" y="9"/>
                                    </a:lnTo>
                                    <a:lnTo>
                                      <a:pt x="65" y="12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62" y="21"/>
                                    </a:lnTo>
                                    <a:lnTo>
                                      <a:pt x="60" y="26"/>
                                    </a:lnTo>
                                    <a:lnTo>
                                      <a:pt x="58" y="28"/>
                                    </a:lnTo>
                                    <a:lnTo>
                                      <a:pt x="57" y="30"/>
                                    </a:lnTo>
                                    <a:lnTo>
                                      <a:pt x="56" y="33"/>
                                    </a:lnTo>
                                    <a:lnTo>
                                      <a:pt x="52" y="41"/>
                                    </a:lnTo>
                                    <a:lnTo>
                                      <a:pt x="47" y="51"/>
                                    </a:lnTo>
                                    <a:lnTo>
                                      <a:pt x="31" y="7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g:grpSp>
                            <wpg:cNvPr id="278" name="组合 278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886" y="26"/>
                                <a:ext cx="136" cy="133"/>
                                <a:chOff x="0" y="0"/>
                                <a:chExt cx="136" cy="133"/>
                              </a:xfrm>
                            </wpg:grpSpPr>
                            <wps:wsp>
                              <wps:cNvPr id="276" name="任意多边形 276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22"/>
                                  <a:ext cx="71" cy="1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5" h="103">
                                      <a:moveTo>
                                        <a:pt x="44" y="4"/>
                                      </a:moveTo>
                                      <a:lnTo>
                                        <a:pt x="39" y="1"/>
                                      </a:lnTo>
                                      <a:lnTo>
                                        <a:pt x="35" y="0"/>
                                      </a:lnTo>
                                      <a:lnTo>
                                        <a:pt x="27" y="1"/>
                                      </a:lnTo>
                                      <a:lnTo>
                                        <a:pt x="18" y="3"/>
                                      </a:lnTo>
                                      <a:lnTo>
                                        <a:pt x="10" y="9"/>
                                      </a:lnTo>
                                      <a:lnTo>
                                        <a:pt x="3" y="18"/>
                                      </a:lnTo>
                                      <a:lnTo>
                                        <a:pt x="0" y="30"/>
                                      </a:lnTo>
                                      <a:lnTo>
                                        <a:pt x="2" y="30"/>
                                      </a:lnTo>
                                      <a:lnTo>
                                        <a:pt x="4" y="23"/>
                                      </a:lnTo>
                                      <a:lnTo>
                                        <a:pt x="8" y="20"/>
                                      </a:lnTo>
                                      <a:lnTo>
                                        <a:pt x="17" y="17"/>
                                      </a:lnTo>
                                      <a:lnTo>
                                        <a:pt x="22" y="17"/>
                                      </a:lnTo>
                                      <a:lnTo>
                                        <a:pt x="29" y="20"/>
                                      </a:lnTo>
                                      <a:lnTo>
                                        <a:pt x="32" y="23"/>
                                      </a:lnTo>
                                      <a:lnTo>
                                        <a:pt x="34" y="28"/>
                                      </a:lnTo>
                                      <a:lnTo>
                                        <a:pt x="35" y="32"/>
                                      </a:lnTo>
                                      <a:lnTo>
                                        <a:pt x="34" y="37"/>
                                      </a:lnTo>
                                      <a:lnTo>
                                        <a:pt x="29" y="44"/>
                                      </a:lnTo>
                                      <a:lnTo>
                                        <a:pt x="25" y="47"/>
                                      </a:lnTo>
                                      <a:lnTo>
                                        <a:pt x="20" y="51"/>
                                      </a:lnTo>
                                      <a:lnTo>
                                        <a:pt x="20" y="53"/>
                                      </a:lnTo>
                                      <a:lnTo>
                                        <a:pt x="25" y="53"/>
                                      </a:lnTo>
                                      <a:lnTo>
                                        <a:pt x="31" y="55"/>
                                      </a:lnTo>
                                      <a:lnTo>
                                        <a:pt x="36" y="57"/>
                                      </a:lnTo>
                                      <a:lnTo>
                                        <a:pt x="42" y="62"/>
                                      </a:lnTo>
                                      <a:lnTo>
                                        <a:pt x="45" y="64"/>
                                      </a:lnTo>
                                      <a:lnTo>
                                        <a:pt x="47" y="69"/>
                                      </a:lnTo>
                                      <a:lnTo>
                                        <a:pt x="50" y="78"/>
                                      </a:lnTo>
                                      <a:lnTo>
                                        <a:pt x="50" y="83"/>
                                      </a:lnTo>
                                      <a:lnTo>
                                        <a:pt x="47" y="89"/>
                                      </a:lnTo>
                                      <a:lnTo>
                                        <a:pt x="45" y="90"/>
                                      </a:lnTo>
                                      <a:lnTo>
                                        <a:pt x="44" y="92"/>
                                      </a:lnTo>
                                      <a:lnTo>
                                        <a:pt x="42" y="94"/>
                                      </a:lnTo>
                                      <a:lnTo>
                                        <a:pt x="40" y="95"/>
                                      </a:lnTo>
                                      <a:lnTo>
                                        <a:pt x="34" y="94"/>
                                      </a:lnTo>
                                      <a:lnTo>
                                        <a:pt x="27" y="91"/>
                                      </a:lnTo>
                                      <a:lnTo>
                                        <a:pt x="22" y="88"/>
                                      </a:lnTo>
                                      <a:lnTo>
                                        <a:pt x="20" y="87"/>
                                      </a:lnTo>
                                      <a:lnTo>
                                        <a:pt x="18" y="86"/>
                                      </a:lnTo>
                                      <a:lnTo>
                                        <a:pt x="12" y="86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9" y="89"/>
                                      </a:lnTo>
                                      <a:lnTo>
                                        <a:pt x="7" y="92"/>
                                      </a:lnTo>
                                      <a:lnTo>
                                        <a:pt x="7" y="95"/>
                                      </a:lnTo>
                                      <a:lnTo>
                                        <a:pt x="8" y="98"/>
                                      </a:lnTo>
                                      <a:lnTo>
                                        <a:pt x="12" y="102"/>
                                      </a:lnTo>
                                      <a:lnTo>
                                        <a:pt x="15" y="103"/>
                                      </a:lnTo>
                                      <a:lnTo>
                                        <a:pt x="20" y="103"/>
                                      </a:lnTo>
                                      <a:lnTo>
                                        <a:pt x="25" y="103"/>
                                      </a:lnTo>
                                      <a:lnTo>
                                        <a:pt x="31" y="102"/>
                                      </a:lnTo>
                                      <a:lnTo>
                                        <a:pt x="38" y="99"/>
                                      </a:lnTo>
                                      <a:lnTo>
                                        <a:pt x="45" y="96"/>
                                      </a:lnTo>
                                      <a:lnTo>
                                        <a:pt x="51" y="92"/>
                                      </a:lnTo>
                                      <a:lnTo>
                                        <a:pt x="54" y="89"/>
                                      </a:lnTo>
                                      <a:lnTo>
                                        <a:pt x="56" y="88"/>
                                      </a:lnTo>
                                      <a:lnTo>
                                        <a:pt x="56" y="87"/>
                                      </a:lnTo>
                                      <a:lnTo>
                                        <a:pt x="56" y="87"/>
                                      </a:lnTo>
                                      <a:lnTo>
                                        <a:pt x="58" y="87"/>
                                      </a:lnTo>
                                      <a:lnTo>
                                        <a:pt x="61" y="80"/>
                                      </a:lnTo>
                                      <a:lnTo>
                                        <a:pt x="63" y="73"/>
                                      </a:lnTo>
                                      <a:lnTo>
                                        <a:pt x="63" y="69"/>
                                      </a:lnTo>
                                      <a:lnTo>
                                        <a:pt x="63" y="67"/>
                                      </a:lnTo>
                                      <a:lnTo>
                                        <a:pt x="64" y="66"/>
                                      </a:lnTo>
                                      <a:lnTo>
                                        <a:pt x="65" y="59"/>
                                      </a:lnTo>
                                      <a:lnTo>
                                        <a:pt x="61" y="51"/>
                                      </a:lnTo>
                                      <a:lnTo>
                                        <a:pt x="59" y="48"/>
                                      </a:lnTo>
                                      <a:lnTo>
                                        <a:pt x="58" y="46"/>
                                      </a:lnTo>
                                      <a:lnTo>
                                        <a:pt x="51" y="41"/>
                                      </a:lnTo>
                                      <a:lnTo>
                                        <a:pt x="44" y="37"/>
                                      </a:lnTo>
                                      <a:lnTo>
                                        <a:pt x="47" y="32"/>
                                      </a:lnTo>
                                      <a:lnTo>
                                        <a:pt x="50" y="28"/>
                                      </a:lnTo>
                                      <a:lnTo>
                                        <a:pt x="52" y="22"/>
                                      </a:lnTo>
                                      <a:lnTo>
                                        <a:pt x="53" y="18"/>
                                      </a:lnTo>
                                      <a:lnTo>
                                        <a:pt x="51" y="13"/>
                                      </a:lnTo>
                                      <a:lnTo>
                                        <a:pt x="49" y="10"/>
                                      </a:lnTo>
                                      <a:lnTo>
                                        <a:pt x="46" y="6"/>
                                      </a:lnTo>
                                      <a:lnTo>
                                        <a:pt x="44" y="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277" name="任意多边形 277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66" y="0"/>
                                  <a:ext cx="70" cy="1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4" h="101">
                                      <a:moveTo>
                                        <a:pt x="41" y="4"/>
                                      </a:moveTo>
                                      <a:lnTo>
                                        <a:pt x="32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5" y="1"/>
                                      </a:lnTo>
                                      <a:lnTo>
                                        <a:pt x="20" y="1"/>
                                      </a:lnTo>
                                      <a:lnTo>
                                        <a:pt x="16" y="3"/>
                                      </a:lnTo>
                                      <a:lnTo>
                                        <a:pt x="10" y="9"/>
                                      </a:lnTo>
                                      <a:lnTo>
                                        <a:pt x="7" y="12"/>
                                      </a:lnTo>
                                      <a:lnTo>
                                        <a:pt x="5" y="16"/>
                                      </a:lnTo>
                                      <a:lnTo>
                                        <a:pt x="3" y="27"/>
                                      </a:lnTo>
                                      <a:lnTo>
                                        <a:pt x="0" y="40"/>
                                      </a:lnTo>
                                      <a:lnTo>
                                        <a:pt x="1" y="56"/>
                                      </a:lnTo>
                                      <a:lnTo>
                                        <a:pt x="3" y="62"/>
                                      </a:lnTo>
                                      <a:lnTo>
                                        <a:pt x="5" y="67"/>
                                      </a:lnTo>
                                      <a:lnTo>
                                        <a:pt x="6" y="72"/>
                                      </a:lnTo>
                                      <a:lnTo>
                                        <a:pt x="9" y="79"/>
                                      </a:lnTo>
                                      <a:lnTo>
                                        <a:pt x="12" y="85"/>
                                      </a:lnTo>
                                      <a:lnTo>
                                        <a:pt x="17" y="91"/>
                                      </a:lnTo>
                                      <a:lnTo>
                                        <a:pt x="22" y="95"/>
                                      </a:lnTo>
                                      <a:lnTo>
                                        <a:pt x="28" y="98"/>
                                      </a:lnTo>
                                      <a:lnTo>
                                        <a:pt x="34" y="100"/>
                                      </a:lnTo>
                                      <a:lnTo>
                                        <a:pt x="41" y="101"/>
                                      </a:lnTo>
                                      <a:lnTo>
                                        <a:pt x="52" y="96"/>
                                      </a:lnTo>
                                      <a:lnTo>
                                        <a:pt x="56" y="90"/>
                                      </a:lnTo>
                                      <a:lnTo>
                                        <a:pt x="59" y="86"/>
                                      </a:lnTo>
                                      <a:lnTo>
                                        <a:pt x="61" y="79"/>
                                      </a:lnTo>
                                      <a:lnTo>
                                        <a:pt x="63" y="72"/>
                                      </a:lnTo>
                                      <a:lnTo>
                                        <a:pt x="64" y="58"/>
                                      </a:lnTo>
                                      <a:lnTo>
                                        <a:pt x="63" y="44"/>
                                      </a:lnTo>
                                      <a:lnTo>
                                        <a:pt x="61" y="36"/>
                                      </a:lnTo>
                                      <a:lnTo>
                                        <a:pt x="59" y="29"/>
                                      </a:lnTo>
                                      <a:lnTo>
                                        <a:pt x="54" y="17"/>
                                      </a:lnTo>
                                      <a:lnTo>
                                        <a:pt x="50" y="13"/>
                                      </a:lnTo>
                                      <a:lnTo>
                                        <a:pt x="48" y="9"/>
                                      </a:lnTo>
                                      <a:lnTo>
                                        <a:pt x="44" y="6"/>
                                      </a:lnTo>
                                      <a:lnTo>
                                        <a:pt x="41" y="4"/>
                                      </a:lnTo>
                                      <a:close/>
                                      <a:moveTo>
                                        <a:pt x="26" y="6"/>
                                      </a:moveTo>
                                      <a:lnTo>
                                        <a:pt x="29" y="6"/>
                                      </a:lnTo>
                                      <a:lnTo>
                                        <a:pt x="31" y="6"/>
                                      </a:lnTo>
                                      <a:lnTo>
                                        <a:pt x="34" y="11"/>
                                      </a:lnTo>
                                      <a:lnTo>
                                        <a:pt x="37" y="19"/>
                                      </a:lnTo>
                                      <a:lnTo>
                                        <a:pt x="37" y="22"/>
                                      </a:lnTo>
                                      <a:lnTo>
                                        <a:pt x="39" y="29"/>
                                      </a:lnTo>
                                      <a:lnTo>
                                        <a:pt x="40" y="37"/>
                                      </a:lnTo>
                                      <a:lnTo>
                                        <a:pt x="43" y="49"/>
                                      </a:lnTo>
                                      <a:lnTo>
                                        <a:pt x="47" y="79"/>
                                      </a:lnTo>
                                      <a:lnTo>
                                        <a:pt x="46" y="80"/>
                                      </a:lnTo>
                                      <a:lnTo>
                                        <a:pt x="46" y="82"/>
                                      </a:lnTo>
                                      <a:lnTo>
                                        <a:pt x="46" y="85"/>
                                      </a:lnTo>
                                      <a:lnTo>
                                        <a:pt x="46" y="88"/>
                                      </a:lnTo>
                                      <a:lnTo>
                                        <a:pt x="46" y="91"/>
                                      </a:lnTo>
                                      <a:lnTo>
                                        <a:pt x="43" y="94"/>
                                      </a:lnTo>
                                      <a:lnTo>
                                        <a:pt x="41" y="96"/>
                                      </a:lnTo>
                                      <a:lnTo>
                                        <a:pt x="37" y="95"/>
                                      </a:lnTo>
                                      <a:lnTo>
                                        <a:pt x="36" y="95"/>
                                      </a:lnTo>
                                      <a:lnTo>
                                        <a:pt x="31" y="88"/>
                                      </a:lnTo>
                                      <a:lnTo>
                                        <a:pt x="30" y="83"/>
                                      </a:lnTo>
                                      <a:lnTo>
                                        <a:pt x="28" y="78"/>
                                      </a:lnTo>
                                      <a:lnTo>
                                        <a:pt x="27" y="70"/>
                                      </a:lnTo>
                                      <a:lnTo>
                                        <a:pt x="26" y="61"/>
                                      </a:lnTo>
                                      <a:lnTo>
                                        <a:pt x="22" y="44"/>
                                      </a:lnTo>
                                      <a:lnTo>
                                        <a:pt x="20" y="31"/>
                                      </a:lnTo>
                                      <a:lnTo>
                                        <a:pt x="19" y="22"/>
                                      </a:lnTo>
                                      <a:lnTo>
                                        <a:pt x="19" y="17"/>
                                      </a:lnTo>
                                      <a:lnTo>
                                        <a:pt x="19" y="11"/>
                                      </a:lnTo>
                                      <a:lnTo>
                                        <a:pt x="21" y="9"/>
                                      </a:lnTo>
                                      <a:lnTo>
                                        <a:pt x="23" y="7"/>
                                      </a:lnTo>
                                      <a:lnTo>
                                        <a:pt x="26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281" name="组合 281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718" y="77"/>
                                <a:ext cx="130" cy="110"/>
                                <a:chOff x="0" y="0"/>
                                <a:chExt cx="95" cy="80"/>
                              </a:xfrm>
                            </wpg:grpSpPr>
                            <wps:wsp>
                              <wps:cNvPr id="279" name="任意多边形 279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47" y="0"/>
                                  <a:ext cx="48" cy="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6" h="99">
                                      <a:moveTo>
                                        <a:pt x="66" y="70"/>
                                      </a:moveTo>
                                      <a:lnTo>
                                        <a:pt x="65" y="56"/>
                                      </a:lnTo>
                                      <a:lnTo>
                                        <a:pt x="63" y="43"/>
                                      </a:lnTo>
                                      <a:lnTo>
                                        <a:pt x="58" y="27"/>
                                      </a:lnTo>
                                      <a:lnTo>
                                        <a:pt x="52" y="14"/>
                                      </a:lnTo>
                                      <a:lnTo>
                                        <a:pt x="45" y="6"/>
                                      </a:lnTo>
                                      <a:lnTo>
                                        <a:pt x="40" y="4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29" y="0"/>
                                      </a:lnTo>
                                      <a:lnTo>
                                        <a:pt x="21" y="1"/>
                                      </a:lnTo>
                                      <a:lnTo>
                                        <a:pt x="14" y="4"/>
                                      </a:lnTo>
                                      <a:lnTo>
                                        <a:pt x="7" y="11"/>
                                      </a:lnTo>
                                      <a:lnTo>
                                        <a:pt x="4" y="14"/>
                                      </a:lnTo>
                                      <a:lnTo>
                                        <a:pt x="2" y="19"/>
                                      </a:lnTo>
                                      <a:lnTo>
                                        <a:pt x="0" y="29"/>
                                      </a:lnTo>
                                      <a:lnTo>
                                        <a:pt x="0" y="43"/>
                                      </a:lnTo>
                                      <a:lnTo>
                                        <a:pt x="2" y="58"/>
                                      </a:lnTo>
                                      <a:lnTo>
                                        <a:pt x="5" y="67"/>
                                      </a:lnTo>
                                      <a:lnTo>
                                        <a:pt x="11" y="79"/>
                                      </a:lnTo>
                                      <a:lnTo>
                                        <a:pt x="13" y="82"/>
                                      </a:lnTo>
                                      <a:lnTo>
                                        <a:pt x="16" y="86"/>
                                      </a:lnTo>
                                      <a:lnTo>
                                        <a:pt x="20" y="92"/>
                                      </a:lnTo>
                                      <a:lnTo>
                                        <a:pt x="25" y="95"/>
                                      </a:lnTo>
                                      <a:lnTo>
                                        <a:pt x="28" y="97"/>
                                      </a:lnTo>
                                      <a:lnTo>
                                        <a:pt x="29" y="97"/>
                                      </a:lnTo>
                                      <a:lnTo>
                                        <a:pt x="31" y="99"/>
                                      </a:lnTo>
                                      <a:lnTo>
                                        <a:pt x="38" y="99"/>
                                      </a:lnTo>
                                      <a:lnTo>
                                        <a:pt x="45" y="99"/>
                                      </a:lnTo>
                                      <a:lnTo>
                                        <a:pt x="50" y="96"/>
                                      </a:lnTo>
                                      <a:lnTo>
                                        <a:pt x="52" y="95"/>
                                      </a:lnTo>
                                      <a:lnTo>
                                        <a:pt x="55" y="94"/>
                                      </a:lnTo>
                                      <a:lnTo>
                                        <a:pt x="63" y="84"/>
                                      </a:lnTo>
                                      <a:lnTo>
                                        <a:pt x="64" y="77"/>
                                      </a:lnTo>
                                      <a:lnTo>
                                        <a:pt x="65" y="73"/>
                                      </a:lnTo>
                                      <a:lnTo>
                                        <a:pt x="66" y="70"/>
                                      </a:lnTo>
                                      <a:close/>
                                      <a:moveTo>
                                        <a:pt x="44" y="94"/>
                                      </a:moveTo>
                                      <a:lnTo>
                                        <a:pt x="39" y="94"/>
                                      </a:lnTo>
                                      <a:lnTo>
                                        <a:pt x="36" y="91"/>
                                      </a:lnTo>
                                      <a:lnTo>
                                        <a:pt x="34" y="88"/>
                                      </a:lnTo>
                                      <a:lnTo>
                                        <a:pt x="31" y="83"/>
                                      </a:lnTo>
                                      <a:lnTo>
                                        <a:pt x="30" y="77"/>
                                      </a:lnTo>
                                      <a:lnTo>
                                        <a:pt x="27" y="70"/>
                                      </a:lnTo>
                                      <a:lnTo>
                                        <a:pt x="26" y="61"/>
                                      </a:lnTo>
                                      <a:lnTo>
                                        <a:pt x="21" y="44"/>
                                      </a:lnTo>
                                      <a:lnTo>
                                        <a:pt x="18" y="31"/>
                                      </a:lnTo>
                                      <a:lnTo>
                                        <a:pt x="16" y="22"/>
                                      </a:lnTo>
                                      <a:lnTo>
                                        <a:pt x="16" y="18"/>
                                      </a:lnTo>
                                      <a:lnTo>
                                        <a:pt x="16" y="12"/>
                                      </a:lnTo>
                                      <a:lnTo>
                                        <a:pt x="16" y="10"/>
                                      </a:lnTo>
                                      <a:lnTo>
                                        <a:pt x="18" y="9"/>
                                      </a:lnTo>
                                      <a:lnTo>
                                        <a:pt x="19" y="7"/>
                                      </a:lnTo>
                                      <a:lnTo>
                                        <a:pt x="21" y="6"/>
                                      </a:lnTo>
                                      <a:lnTo>
                                        <a:pt x="24" y="5"/>
                                      </a:lnTo>
                                      <a:lnTo>
                                        <a:pt x="28" y="7"/>
                                      </a:lnTo>
                                      <a:lnTo>
                                        <a:pt x="31" y="11"/>
                                      </a:lnTo>
                                      <a:lnTo>
                                        <a:pt x="34" y="19"/>
                                      </a:lnTo>
                                      <a:lnTo>
                                        <a:pt x="35" y="22"/>
                                      </a:lnTo>
                                      <a:lnTo>
                                        <a:pt x="37" y="28"/>
                                      </a:lnTo>
                                      <a:lnTo>
                                        <a:pt x="39" y="36"/>
                                      </a:lnTo>
                                      <a:lnTo>
                                        <a:pt x="43" y="47"/>
                                      </a:lnTo>
                                      <a:lnTo>
                                        <a:pt x="49" y="77"/>
                                      </a:lnTo>
                                      <a:lnTo>
                                        <a:pt x="49" y="80"/>
                                      </a:lnTo>
                                      <a:lnTo>
                                        <a:pt x="49" y="83"/>
                                      </a:lnTo>
                                      <a:lnTo>
                                        <a:pt x="48" y="86"/>
                                      </a:lnTo>
                                      <a:lnTo>
                                        <a:pt x="47" y="89"/>
                                      </a:lnTo>
                                      <a:lnTo>
                                        <a:pt x="46" y="92"/>
                                      </a:lnTo>
                                      <a:lnTo>
                                        <a:pt x="45" y="93"/>
                                      </a:lnTo>
                                      <a:lnTo>
                                        <a:pt x="44" y="9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280" name="任意多边形 280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10"/>
                                  <a:ext cx="47" cy="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6" h="99">
                                      <a:moveTo>
                                        <a:pt x="39" y="0"/>
                                      </a:moveTo>
                                      <a:lnTo>
                                        <a:pt x="31" y="1"/>
                                      </a:lnTo>
                                      <a:lnTo>
                                        <a:pt x="0" y="73"/>
                                      </a:lnTo>
                                      <a:lnTo>
                                        <a:pt x="4" y="88"/>
                                      </a:lnTo>
                                      <a:lnTo>
                                        <a:pt x="38" y="79"/>
                                      </a:lnTo>
                                      <a:lnTo>
                                        <a:pt x="42" y="99"/>
                                      </a:lnTo>
                                      <a:lnTo>
                                        <a:pt x="63" y="96"/>
                                      </a:lnTo>
                                      <a:lnTo>
                                        <a:pt x="57" y="75"/>
                                      </a:lnTo>
                                      <a:lnTo>
                                        <a:pt x="66" y="73"/>
                                      </a:lnTo>
                                      <a:lnTo>
                                        <a:pt x="63" y="58"/>
                                      </a:lnTo>
                                      <a:lnTo>
                                        <a:pt x="54" y="60"/>
                                      </a:lnTo>
                                      <a:lnTo>
                                        <a:pt x="39" y="0"/>
                                      </a:lnTo>
                                      <a:close/>
                                      <a:moveTo>
                                        <a:pt x="34" y="64"/>
                                      </a:moveTo>
                                      <a:lnTo>
                                        <a:pt x="7" y="72"/>
                                      </a:lnTo>
                                      <a:lnTo>
                                        <a:pt x="26" y="27"/>
                                      </a:lnTo>
                                      <a:lnTo>
                                        <a:pt x="34" y="6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284" name="组合 284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592" y="114"/>
                                <a:ext cx="128" cy="120"/>
                                <a:chOff x="0" y="0"/>
                                <a:chExt cx="94" cy="87"/>
                              </a:xfrm>
                            </wpg:grpSpPr>
                            <wps:wsp>
                              <wps:cNvPr id="282" name="任意多边形 282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47" y="0"/>
                                  <a:ext cx="47" cy="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7" h="97">
                                      <a:moveTo>
                                        <a:pt x="36" y="2"/>
                                      </a:moveTo>
                                      <a:lnTo>
                                        <a:pt x="26" y="0"/>
                                      </a:lnTo>
                                      <a:lnTo>
                                        <a:pt x="18" y="2"/>
                                      </a:lnTo>
                                      <a:lnTo>
                                        <a:pt x="11" y="5"/>
                                      </a:lnTo>
                                      <a:lnTo>
                                        <a:pt x="5" y="13"/>
                                      </a:lnTo>
                                      <a:lnTo>
                                        <a:pt x="2" y="16"/>
                                      </a:lnTo>
                                      <a:lnTo>
                                        <a:pt x="0" y="20"/>
                                      </a:lnTo>
                                      <a:lnTo>
                                        <a:pt x="0" y="31"/>
                                      </a:lnTo>
                                      <a:lnTo>
                                        <a:pt x="0" y="45"/>
                                      </a:lnTo>
                                      <a:lnTo>
                                        <a:pt x="4" y="59"/>
                                      </a:lnTo>
                                      <a:lnTo>
                                        <a:pt x="5" y="65"/>
                                      </a:lnTo>
                                      <a:lnTo>
                                        <a:pt x="9" y="71"/>
                                      </a:lnTo>
                                      <a:lnTo>
                                        <a:pt x="14" y="81"/>
                                      </a:lnTo>
                                      <a:lnTo>
                                        <a:pt x="18" y="86"/>
                                      </a:lnTo>
                                      <a:lnTo>
                                        <a:pt x="22" y="91"/>
                                      </a:lnTo>
                                      <a:lnTo>
                                        <a:pt x="27" y="95"/>
                                      </a:lnTo>
                                      <a:lnTo>
                                        <a:pt x="34" y="97"/>
                                      </a:lnTo>
                                      <a:lnTo>
                                        <a:pt x="37" y="97"/>
                                      </a:lnTo>
                                      <a:lnTo>
                                        <a:pt x="38" y="97"/>
                                      </a:lnTo>
                                      <a:lnTo>
                                        <a:pt x="39" y="97"/>
                                      </a:lnTo>
                                      <a:lnTo>
                                        <a:pt x="41" y="97"/>
                                      </a:lnTo>
                                      <a:lnTo>
                                        <a:pt x="47" y="97"/>
                                      </a:lnTo>
                                      <a:lnTo>
                                        <a:pt x="50" y="95"/>
                                      </a:lnTo>
                                      <a:lnTo>
                                        <a:pt x="52" y="95"/>
                                      </a:lnTo>
                                      <a:lnTo>
                                        <a:pt x="54" y="93"/>
                                      </a:lnTo>
                                      <a:lnTo>
                                        <a:pt x="57" y="92"/>
                                      </a:lnTo>
                                      <a:lnTo>
                                        <a:pt x="61" y="86"/>
                                      </a:lnTo>
                                      <a:lnTo>
                                        <a:pt x="65" y="81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67" y="68"/>
                                      </a:lnTo>
                                      <a:lnTo>
                                        <a:pt x="65" y="54"/>
                                      </a:lnTo>
                                      <a:lnTo>
                                        <a:pt x="64" y="47"/>
                                      </a:lnTo>
                                      <a:lnTo>
                                        <a:pt x="63" y="45"/>
                                      </a:lnTo>
                                      <a:lnTo>
                                        <a:pt x="63" y="45"/>
                                      </a:lnTo>
                                      <a:lnTo>
                                        <a:pt x="63" y="43"/>
                                      </a:lnTo>
                                      <a:lnTo>
                                        <a:pt x="63" y="41"/>
                                      </a:lnTo>
                                      <a:lnTo>
                                        <a:pt x="60" y="32"/>
                                      </a:lnTo>
                                      <a:lnTo>
                                        <a:pt x="57" y="25"/>
                                      </a:lnTo>
                                      <a:lnTo>
                                        <a:pt x="54" y="19"/>
                                      </a:lnTo>
                                      <a:lnTo>
                                        <a:pt x="50" y="14"/>
                                      </a:lnTo>
                                      <a:lnTo>
                                        <a:pt x="43" y="6"/>
                                      </a:lnTo>
                                      <a:lnTo>
                                        <a:pt x="36" y="2"/>
                                      </a:lnTo>
                                      <a:close/>
                                      <a:moveTo>
                                        <a:pt x="20" y="5"/>
                                      </a:moveTo>
                                      <a:lnTo>
                                        <a:pt x="27" y="6"/>
                                      </a:lnTo>
                                      <a:lnTo>
                                        <a:pt x="29" y="10"/>
                                      </a:lnTo>
                                      <a:lnTo>
                                        <a:pt x="34" y="19"/>
                                      </a:lnTo>
                                      <a:lnTo>
                                        <a:pt x="34" y="22"/>
                                      </a:lnTo>
                                      <a:lnTo>
                                        <a:pt x="36" y="27"/>
                                      </a:lnTo>
                                      <a:lnTo>
                                        <a:pt x="38" y="36"/>
                                      </a:lnTo>
                                      <a:lnTo>
                                        <a:pt x="43" y="47"/>
                                      </a:lnTo>
                                      <a:lnTo>
                                        <a:pt x="51" y="76"/>
                                      </a:lnTo>
                                      <a:lnTo>
                                        <a:pt x="51" y="79"/>
                                      </a:lnTo>
                                      <a:lnTo>
                                        <a:pt x="52" y="84"/>
                                      </a:lnTo>
                                      <a:lnTo>
                                        <a:pt x="51" y="86"/>
                                      </a:lnTo>
                                      <a:lnTo>
                                        <a:pt x="51" y="90"/>
                                      </a:lnTo>
                                      <a:lnTo>
                                        <a:pt x="50" y="90"/>
                                      </a:lnTo>
                                      <a:lnTo>
                                        <a:pt x="49" y="90"/>
                                      </a:lnTo>
                                      <a:lnTo>
                                        <a:pt x="49" y="91"/>
                                      </a:lnTo>
                                      <a:lnTo>
                                        <a:pt x="46" y="92"/>
                                      </a:lnTo>
                                      <a:lnTo>
                                        <a:pt x="43" y="93"/>
                                      </a:lnTo>
                                      <a:lnTo>
                                        <a:pt x="41" y="92"/>
                                      </a:lnTo>
                                      <a:lnTo>
                                        <a:pt x="38" y="90"/>
                                      </a:lnTo>
                                      <a:lnTo>
                                        <a:pt x="37" y="88"/>
                                      </a:lnTo>
                                      <a:lnTo>
                                        <a:pt x="36" y="87"/>
                                      </a:lnTo>
                                      <a:lnTo>
                                        <a:pt x="34" y="82"/>
                                      </a:lnTo>
                                      <a:lnTo>
                                        <a:pt x="32" y="79"/>
                                      </a:lnTo>
                                      <a:lnTo>
                                        <a:pt x="32" y="77"/>
                                      </a:lnTo>
                                      <a:lnTo>
                                        <a:pt x="29" y="69"/>
                                      </a:lnTo>
                                      <a:lnTo>
                                        <a:pt x="27" y="65"/>
                                      </a:lnTo>
                                      <a:lnTo>
                                        <a:pt x="27" y="63"/>
                                      </a:lnTo>
                                      <a:lnTo>
                                        <a:pt x="27" y="63"/>
                                      </a:lnTo>
                                      <a:lnTo>
                                        <a:pt x="27" y="61"/>
                                      </a:lnTo>
                                      <a:lnTo>
                                        <a:pt x="21" y="44"/>
                                      </a:lnTo>
                                      <a:lnTo>
                                        <a:pt x="18" y="32"/>
                                      </a:lnTo>
                                      <a:lnTo>
                                        <a:pt x="16" y="23"/>
                                      </a:lnTo>
                                      <a:lnTo>
                                        <a:pt x="15" y="19"/>
                                      </a:lnTo>
                                      <a:lnTo>
                                        <a:pt x="14" y="13"/>
                                      </a:lnTo>
                                      <a:lnTo>
                                        <a:pt x="16" y="9"/>
                                      </a:lnTo>
                                      <a:lnTo>
                                        <a:pt x="16" y="6"/>
                                      </a:lnTo>
                                      <a:lnTo>
                                        <a:pt x="20" y="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283" name="任意多边形 283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11"/>
                                  <a:ext cx="45" cy="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4" h="108">
                                      <a:moveTo>
                                        <a:pt x="45" y="0"/>
                                      </a:moveTo>
                                      <a:lnTo>
                                        <a:pt x="2" y="14"/>
                                      </a:lnTo>
                                      <a:lnTo>
                                        <a:pt x="0" y="66"/>
                                      </a:lnTo>
                                      <a:lnTo>
                                        <a:pt x="3" y="64"/>
                                      </a:lnTo>
                                      <a:lnTo>
                                        <a:pt x="6" y="64"/>
                                      </a:lnTo>
                                      <a:lnTo>
                                        <a:pt x="14" y="60"/>
                                      </a:lnTo>
                                      <a:lnTo>
                                        <a:pt x="22" y="60"/>
                                      </a:lnTo>
                                      <a:lnTo>
                                        <a:pt x="30" y="60"/>
                                      </a:lnTo>
                                      <a:lnTo>
                                        <a:pt x="38" y="62"/>
                                      </a:lnTo>
                                      <a:lnTo>
                                        <a:pt x="44" y="64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53" y="71"/>
                                      </a:lnTo>
                                      <a:lnTo>
                                        <a:pt x="56" y="77"/>
                                      </a:lnTo>
                                      <a:lnTo>
                                        <a:pt x="56" y="82"/>
                                      </a:lnTo>
                                      <a:lnTo>
                                        <a:pt x="55" y="89"/>
                                      </a:lnTo>
                                      <a:lnTo>
                                        <a:pt x="53" y="91"/>
                                      </a:lnTo>
                                      <a:lnTo>
                                        <a:pt x="51" y="92"/>
                                      </a:lnTo>
                                      <a:lnTo>
                                        <a:pt x="51" y="93"/>
                                      </a:lnTo>
                                      <a:lnTo>
                                        <a:pt x="46" y="96"/>
                                      </a:lnTo>
                                      <a:lnTo>
                                        <a:pt x="44" y="96"/>
                                      </a:lnTo>
                                      <a:lnTo>
                                        <a:pt x="42" y="96"/>
                                      </a:lnTo>
                                      <a:lnTo>
                                        <a:pt x="42" y="96"/>
                                      </a:lnTo>
                                      <a:lnTo>
                                        <a:pt x="42" y="97"/>
                                      </a:lnTo>
                                      <a:lnTo>
                                        <a:pt x="37" y="96"/>
                                      </a:lnTo>
                                      <a:lnTo>
                                        <a:pt x="32" y="94"/>
                                      </a:lnTo>
                                      <a:lnTo>
                                        <a:pt x="28" y="92"/>
                                      </a:lnTo>
                                      <a:lnTo>
                                        <a:pt x="25" y="92"/>
                                      </a:lnTo>
                                      <a:lnTo>
                                        <a:pt x="22" y="92"/>
                                      </a:lnTo>
                                      <a:lnTo>
                                        <a:pt x="19" y="92"/>
                                      </a:lnTo>
                                      <a:lnTo>
                                        <a:pt x="16" y="92"/>
                                      </a:lnTo>
                                      <a:lnTo>
                                        <a:pt x="13" y="96"/>
                                      </a:lnTo>
                                      <a:lnTo>
                                        <a:pt x="10" y="98"/>
                                      </a:lnTo>
                                      <a:lnTo>
                                        <a:pt x="11" y="102"/>
                                      </a:lnTo>
                                      <a:lnTo>
                                        <a:pt x="13" y="105"/>
                                      </a:lnTo>
                                      <a:lnTo>
                                        <a:pt x="15" y="106"/>
                                      </a:lnTo>
                                      <a:lnTo>
                                        <a:pt x="17" y="108"/>
                                      </a:lnTo>
                                      <a:lnTo>
                                        <a:pt x="21" y="107"/>
                                      </a:lnTo>
                                      <a:lnTo>
                                        <a:pt x="26" y="107"/>
                                      </a:lnTo>
                                      <a:lnTo>
                                        <a:pt x="31" y="107"/>
                                      </a:lnTo>
                                      <a:lnTo>
                                        <a:pt x="37" y="107"/>
                                      </a:lnTo>
                                      <a:lnTo>
                                        <a:pt x="41" y="104"/>
                                      </a:lnTo>
                                      <a:lnTo>
                                        <a:pt x="43" y="103"/>
                                      </a:lnTo>
                                      <a:lnTo>
                                        <a:pt x="46" y="102"/>
                                      </a:lnTo>
                                      <a:lnTo>
                                        <a:pt x="54" y="97"/>
                                      </a:lnTo>
                                      <a:lnTo>
                                        <a:pt x="59" y="88"/>
                                      </a:lnTo>
                                      <a:lnTo>
                                        <a:pt x="64" y="80"/>
                                      </a:lnTo>
                                      <a:lnTo>
                                        <a:pt x="64" y="70"/>
                                      </a:lnTo>
                                      <a:lnTo>
                                        <a:pt x="64" y="61"/>
                                      </a:lnTo>
                                      <a:lnTo>
                                        <a:pt x="60" y="54"/>
                                      </a:lnTo>
                                      <a:lnTo>
                                        <a:pt x="57" y="49"/>
                                      </a:lnTo>
                                      <a:lnTo>
                                        <a:pt x="52" y="45"/>
                                      </a:lnTo>
                                      <a:lnTo>
                                        <a:pt x="46" y="43"/>
                                      </a:lnTo>
                                      <a:lnTo>
                                        <a:pt x="37" y="39"/>
                                      </a:lnTo>
                                      <a:lnTo>
                                        <a:pt x="28" y="38"/>
                                      </a:lnTo>
                                      <a:lnTo>
                                        <a:pt x="17" y="39"/>
                                      </a:lnTo>
                                      <a:lnTo>
                                        <a:pt x="6" y="41"/>
                                      </a:lnTo>
                                      <a:lnTo>
                                        <a:pt x="8" y="32"/>
                                      </a:lnTo>
                                      <a:lnTo>
                                        <a:pt x="44" y="20"/>
                                      </a:lnTo>
                                      <a:lnTo>
                                        <a:pt x="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287" name="组合 287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1351" y="0"/>
                                <a:ext cx="116" cy="109"/>
                                <a:chOff x="0" y="0"/>
                                <a:chExt cx="116" cy="109"/>
                              </a:xfrm>
                            </wpg:grpSpPr>
                            <wps:wsp>
                              <wps:cNvPr id="285" name="任意多边形 285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0"/>
                                  <a:ext cx="58" cy="1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53" h="99">
                                      <a:moveTo>
                                        <a:pt x="40" y="0"/>
                                      </a:moveTo>
                                      <a:lnTo>
                                        <a:pt x="37" y="0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2" y="20"/>
                                      </a:lnTo>
                                      <a:lnTo>
                                        <a:pt x="6" y="18"/>
                                      </a:lnTo>
                                      <a:lnTo>
                                        <a:pt x="10" y="17"/>
                                      </a:lnTo>
                                      <a:lnTo>
                                        <a:pt x="15" y="17"/>
                                      </a:lnTo>
                                      <a:lnTo>
                                        <a:pt x="18" y="21"/>
                                      </a:lnTo>
                                      <a:lnTo>
                                        <a:pt x="18" y="24"/>
                                      </a:lnTo>
                                      <a:lnTo>
                                        <a:pt x="18" y="29"/>
                                      </a:lnTo>
                                      <a:lnTo>
                                        <a:pt x="18" y="79"/>
                                      </a:lnTo>
                                      <a:lnTo>
                                        <a:pt x="18" y="86"/>
                                      </a:lnTo>
                                      <a:lnTo>
                                        <a:pt x="18" y="90"/>
                                      </a:lnTo>
                                      <a:lnTo>
                                        <a:pt x="16" y="91"/>
                                      </a:lnTo>
                                      <a:lnTo>
                                        <a:pt x="15" y="93"/>
                                      </a:lnTo>
                                      <a:lnTo>
                                        <a:pt x="14" y="95"/>
                                      </a:lnTo>
                                      <a:lnTo>
                                        <a:pt x="5" y="97"/>
                                      </a:lnTo>
                                      <a:lnTo>
                                        <a:pt x="2" y="97"/>
                                      </a:lnTo>
                                      <a:lnTo>
                                        <a:pt x="2" y="99"/>
                                      </a:lnTo>
                                      <a:lnTo>
                                        <a:pt x="53" y="99"/>
                                      </a:lnTo>
                                      <a:lnTo>
                                        <a:pt x="53" y="97"/>
                                      </a:lnTo>
                                      <a:lnTo>
                                        <a:pt x="51" y="97"/>
                                      </a:lnTo>
                                      <a:lnTo>
                                        <a:pt x="43" y="95"/>
                                      </a:lnTo>
                                      <a:lnTo>
                                        <a:pt x="40" y="90"/>
                                      </a:lnTo>
                                      <a:lnTo>
                                        <a:pt x="39" y="86"/>
                                      </a:lnTo>
                                      <a:lnTo>
                                        <a:pt x="40" y="79"/>
                                      </a:lnTo>
                                      <a:lnTo>
                                        <a:pt x="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286" name="任意多边形 286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49" y="2"/>
                                  <a:ext cx="67" cy="1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2" h="98">
                                      <a:moveTo>
                                        <a:pt x="6" y="50"/>
                                      </a:moveTo>
                                      <a:lnTo>
                                        <a:pt x="14" y="49"/>
                                      </a:lnTo>
                                      <a:lnTo>
                                        <a:pt x="22" y="50"/>
                                      </a:lnTo>
                                      <a:lnTo>
                                        <a:pt x="30" y="52"/>
                                      </a:lnTo>
                                      <a:lnTo>
                                        <a:pt x="38" y="57"/>
                                      </a:lnTo>
                                      <a:lnTo>
                                        <a:pt x="43" y="60"/>
                                      </a:lnTo>
                                      <a:lnTo>
                                        <a:pt x="46" y="65"/>
                                      </a:lnTo>
                                      <a:lnTo>
                                        <a:pt x="48" y="70"/>
                                      </a:lnTo>
                                      <a:lnTo>
                                        <a:pt x="49" y="77"/>
                                      </a:lnTo>
                                      <a:lnTo>
                                        <a:pt x="49" y="77"/>
                                      </a:lnTo>
                                      <a:lnTo>
                                        <a:pt x="49" y="78"/>
                                      </a:lnTo>
                                      <a:lnTo>
                                        <a:pt x="49" y="79"/>
                                      </a:lnTo>
                                      <a:lnTo>
                                        <a:pt x="48" y="82"/>
                                      </a:lnTo>
                                      <a:lnTo>
                                        <a:pt x="46" y="88"/>
                                      </a:lnTo>
                                      <a:lnTo>
                                        <a:pt x="40" y="91"/>
                                      </a:lnTo>
                                      <a:lnTo>
                                        <a:pt x="35" y="93"/>
                                      </a:lnTo>
                                      <a:lnTo>
                                        <a:pt x="32" y="92"/>
                                      </a:lnTo>
                                      <a:lnTo>
                                        <a:pt x="31" y="91"/>
                                      </a:lnTo>
                                      <a:lnTo>
                                        <a:pt x="30" y="91"/>
                                      </a:lnTo>
                                      <a:lnTo>
                                        <a:pt x="26" y="89"/>
                                      </a:lnTo>
                                      <a:lnTo>
                                        <a:pt x="23" y="86"/>
                                      </a:lnTo>
                                      <a:lnTo>
                                        <a:pt x="19" y="84"/>
                                      </a:lnTo>
                                      <a:lnTo>
                                        <a:pt x="16" y="82"/>
                                      </a:lnTo>
                                      <a:lnTo>
                                        <a:pt x="13" y="80"/>
                                      </a:lnTo>
                                      <a:lnTo>
                                        <a:pt x="10" y="79"/>
                                      </a:lnTo>
                                      <a:lnTo>
                                        <a:pt x="8" y="80"/>
                                      </a:lnTo>
                                      <a:lnTo>
                                        <a:pt x="4" y="81"/>
                                      </a:lnTo>
                                      <a:lnTo>
                                        <a:pt x="2" y="83"/>
                                      </a:lnTo>
                                      <a:lnTo>
                                        <a:pt x="1" y="84"/>
                                      </a:lnTo>
                                      <a:lnTo>
                                        <a:pt x="1" y="88"/>
                                      </a:lnTo>
                                      <a:lnTo>
                                        <a:pt x="2" y="91"/>
                                      </a:lnTo>
                                      <a:lnTo>
                                        <a:pt x="4" y="95"/>
                                      </a:lnTo>
                                      <a:lnTo>
                                        <a:pt x="7" y="95"/>
                                      </a:lnTo>
                                      <a:lnTo>
                                        <a:pt x="12" y="97"/>
                                      </a:lnTo>
                                      <a:lnTo>
                                        <a:pt x="17" y="97"/>
                                      </a:lnTo>
                                      <a:lnTo>
                                        <a:pt x="23" y="98"/>
                                      </a:lnTo>
                                      <a:lnTo>
                                        <a:pt x="23" y="97"/>
                                      </a:lnTo>
                                      <a:lnTo>
                                        <a:pt x="24" y="97"/>
                                      </a:lnTo>
                                      <a:lnTo>
                                        <a:pt x="25" y="97"/>
                                      </a:lnTo>
                                      <a:lnTo>
                                        <a:pt x="28" y="97"/>
                                      </a:lnTo>
                                      <a:lnTo>
                                        <a:pt x="34" y="97"/>
                                      </a:lnTo>
                                      <a:lnTo>
                                        <a:pt x="38" y="95"/>
                                      </a:lnTo>
                                      <a:lnTo>
                                        <a:pt x="38" y="95"/>
                                      </a:lnTo>
                                      <a:lnTo>
                                        <a:pt x="38" y="95"/>
                                      </a:lnTo>
                                      <a:lnTo>
                                        <a:pt x="40" y="95"/>
                                      </a:lnTo>
                                      <a:lnTo>
                                        <a:pt x="43" y="95"/>
                                      </a:lnTo>
                                      <a:lnTo>
                                        <a:pt x="47" y="91"/>
                                      </a:lnTo>
                                      <a:lnTo>
                                        <a:pt x="51" y="88"/>
                                      </a:lnTo>
                                      <a:lnTo>
                                        <a:pt x="54" y="85"/>
                                      </a:lnTo>
                                      <a:lnTo>
                                        <a:pt x="55" y="83"/>
                                      </a:lnTo>
                                      <a:lnTo>
                                        <a:pt x="57" y="82"/>
                                      </a:lnTo>
                                      <a:lnTo>
                                        <a:pt x="60" y="72"/>
                                      </a:lnTo>
                                      <a:lnTo>
                                        <a:pt x="62" y="64"/>
                                      </a:lnTo>
                                      <a:lnTo>
                                        <a:pt x="61" y="57"/>
                                      </a:lnTo>
                                      <a:lnTo>
                                        <a:pt x="59" y="50"/>
                                      </a:lnTo>
                                      <a:lnTo>
                                        <a:pt x="56" y="45"/>
                                      </a:lnTo>
                                      <a:lnTo>
                                        <a:pt x="52" y="40"/>
                                      </a:lnTo>
                                      <a:lnTo>
                                        <a:pt x="44" y="34"/>
                                      </a:lnTo>
                                      <a:lnTo>
                                        <a:pt x="35" y="31"/>
                                      </a:lnTo>
                                      <a:lnTo>
                                        <a:pt x="25" y="28"/>
                                      </a:lnTo>
                                      <a:lnTo>
                                        <a:pt x="13" y="27"/>
                                      </a:lnTo>
                                      <a:lnTo>
                                        <a:pt x="17" y="18"/>
                                      </a:lnTo>
                                      <a:lnTo>
                                        <a:pt x="54" y="18"/>
                                      </a:lnTo>
                                      <a:lnTo>
                                        <a:pt x="62" y="0"/>
                                      </a:lnTo>
                                      <a:lnTo>
                                        <a:pt x="17" y="0"/>
                                      </a:lnTo>
                                      <a:lnTo>
                                        <a:pt x="0" y="50"/>
                                      </a:lnTo>
                                      <a:lnTo>
                                        <a:pt x="6" y="5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290" name="组合 290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1114" y="7"/>
                                <a:ext cx="135" cy="117"/>
                                <a:chOff x="0" y="0"/>
                                <a:chExt cx="135" cy="117"/>
                              </a:xfrm>
                            </wpg:grpSpPr>
                            <wps:wsp>
                              <wps:cNvPr id="288" name="任意多边形 288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66" y="0"/>
                                  <a:ext cx="69" cy="1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3" h="101">
                                      <a:moveTo>
                                        <a:pt x="55" y="19"/>
                                      </a:moveTo>
                                      <a:lnTo>
                                        <a:pt x="50" y="10"/>
                                      </a:lnTo>
                                      <a:lnTo>
                                        <a:pt x="46" y="7"/>
                                      </a:lnTo>
                                      <a:lnTo>
                                        <a:pt x="44" y="5"/>
                                      </a:lnTo>
                                      <a:lnTo>
                                        <a:pt x="35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0" y="2"/>
                                      </a:lnTo>
                                      <a:lnTo>
                                        <a:pt x="12" y="7"/>
                                      </a:lnTo>
                                      <a:lnTo>
                                        <a:pt x="8" y="10"/>
                                      </a:lnTo>
                                      <a:lnTo>
                                        <a:pt x="6" y="14"/>
                                      </a:lnTo>
                                      <a:lnTo>
                                        <a:pt x="4" y="24"/>
                                      </a:lnTo>
                                      <a:lnTo>
                                        <a:pt x="0" y="38"/>
                                      </a:lnTo>
                                      <a:lnTo>
                                        <a:pt x="1" y="54"/>
                                      </a:lnTo>
                                      <a:lnTo>
                                        <a:pt x="2" y="62"/>
                                      </a:lnTo>
                                      <a:lnTo>
                                        <a:pt x="4" y="72"/>
                                      </a:lnTo>
                                      <a:lnTo>
                                        <a:pt x="6" y="77"/>
                                      </a:lnTo>
                                      <a:lnTo>
                                        <a:pt x="8" y="83"/>
                                      </a:lnTo>
                                      <a:lnTo>
                                        <a:pt x="13" y="89"/>
                                      </a:lnTo>
                                      <a:lnTo>
                                        <a:pt x="17" y="94"/>
                                      </a:lnTo>
                                      <a:lnTo>
                                        <a:pt x="23" y="98"/>
                                      </a:lnTo>
                                      <a:lnTo>
                                        <a:pt x="29" y="100"/>
                                      </a:lnTo>
                                      <a:lnTo>
                                        <a:pt x="36" y="101"/>
                                      </a:lnTo>
                                      <a:lnTo>
                                        <a:pt x="41" y="99"/>
                                      </a:lnTo>
                                      <a:lnTo>
                                        <a:pt x="47" y="96"/>
                                      </a:lnTo>
                                      <a:lnTo>
                                        <a:pt x="51" y="92"/>
                                      </a:lnTo>
                                      <a:lnTo>
                                        <a:pt x="55" y="88"/>
                                      </a:lnTo>
                                      <a:lnTo>
                                        <a:pt x="58" y="81"/>
                                      </a:lnTo>
                                      <a:lnTo>
                                        <a:pt x="58" y="79"/>
                                      </a:lnTo>
                                      <a:lnTo>
                                        <a:pt x="59" y="78"/>
                                      </a:lnTo>
                                      <a:lnTo>
                                        <a:pt x="60" y="75"/>
                                      </a:lnTo>
                                      <a:lnTo>
                                        <a:pt x="61" y="68"/>
                                      </a:lnTo>
                                      <a:lnTo>
                                        <a:pt x="62" y="62"/>
                                      </a:lnTo>
                                      <a:lnTo>
                                        <a:pt x="62" y="55"/>
                                      </a:lnTo>
                                      <a:lnTo>
                                        <a:pt x="62" y="51"/>
                                      </a:lnTo>
                                      <a:lnTo>
                                        <a:pt x="63" y="49"/>
                                      </a:lnTo>
                                      <a:lnTo>
                                        <a:pt x="60" y="33"/>
                                      </a:lnTo>
                                      <a:lnTo>
                                        <a:pt x="55" y="19"/>
                                      </a:lnTo>
                                      <a:close/>
                                      <a:moveTo>
                                        <a:pt x="23" y="7"/>
                                      </a:moveTo>
                                      <a:lnTo>
                                        <a:pt x="24" y="5"/>
                                      </a:lnTo>
                                      <a:lnTo>
                                        <a:pt x="28" y="5"/>
                                      </a:lnTo>
                                      <a:lnTo>
                                        <a:pt x="31" y="5"/>
                                      </a:lnTo>
                                      <a:lnTo>
                                        <a:pt x="34" y="7"/>
                                      </a:lnTo>
                                      <a:lnTo>
                                        <a:pt x="36" y="11"/>
                                      </a:lnTo>
                                      <a:lnTo>
                                        <a:pt x="39" y="19"/>
                                      </a:lnTo>
                                      <a:lnTo>
                                        <a:pt x="39" y="22"/>
                                      </a:lnTo>
                                      <a:lnTo>
                                        <a:pt x="39" y="28"/>
                                      </a:lnTo>
                                      <a:lnTo>
                                        <a:pt x="40" y="36"/>
                                      </a:lnTo>
                                      <a:lnTo>
                                        <a:pt x="41" y="49"/>
                                      </a:lnTo>
                                      <a:lnTo>
                                        <a:pt x="44" y="80"/>
                                      </a:lnTo>
                                      <a:lnTo>
                                        <a:pt x="42" y="87"/>
                                      </a:lnTo>
                                      <a:lnTo>
                                        <a:pt x="41" y="92"/>
                                      </a:lnTo>
                                      <a:lnTo>
                                        <a:pt x="38" y="94"/>
                                      </a:lnTo>
                                      <a:lnTo>
                                        <a:pt x="37" y="95"/>
                                      </a:lnTo>
                                      <a:lnTo>
                                        <a:pt x="36" y="95"/>
                                      </a:lnTo>
                                      <a:lnTo>
                                        <a:pt x="36" y="96"/>
                                      </a:lnTo>
                                      <a:lnTo>
                                        <a:pt x="30" y="94"/>
                                      </a:lnTo>
                                      <a:lnTo>
                                        <a:pt x="28" y="92"/>
                                      </a:lnTo>
                                      <a:lnTo>
                                        <a:pt x="28" y="88"/>
                                      </a:lnTo>
                                      <a:lnTo>
                                        <a:pt x="26" y="83"/>
                                      </a:lnTo>
                                      <a:lnTo>
                                        <a:pt x="24" y="77"/>
                                      </a:lnTo>
                                      <a:lnTo>
                                        <a:pt x="23" y="69"/>
                                      </a:lnTo>
                                      <a:lnTo>
                                        <a:pt x="23" y="61"/>
                                      </a:lnTo>
                                      <a:lnTo>
                                        <a:pt x="21" y="44"/>
                                      </a:lnTo>
                                      <a:lnTo>
                                        <a:pt x="20" y="30"/>
                                      </a:lnTo>
                                      <a:lnTo>
                                        <a:pt x="20" y="21"/>
                                      </a:lnTo>
                                      <a:lnTo>
                                        <a:pt x="20" y="17"/>
                                      </a:lnTo>
                                      <a:lnTo>
                                        <a:pt x="20" y="13"/>
                                      </a:lnTo>
                                      <a:lnTo>
                                        <a:pt x="20" y="10"/>
                                      </a:lnTo>
                                      <a:lnTo>
                                        <a:pt x="23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289" name="任意多边形 289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5"/>
                                  <a:ext cx="70" cy="1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4" h="102">
                                      <a:moveTo>
                                        <a:pt x="31" y="22"/>
                                      </a:moveTo>
                                      <a:lnTo>
                                        <a:pt x="34" y="27"/>
                                      </a:lnTo>
                                      <a:lnTo>
                                        <a:pt x="36" y="35"/>
                                      </a:lnTo>
                                      <a:lnTo>
                                        <a:pt x="35" y="44"/>
                                      </a:lnTo>
                                      <a:lnTo>
                                        <a:pt x="32" y="55"/>
                                      </a:lnTo>
                                      <a:lnTo>
                                        <a:pt x="28" y="62"/>
                                      </a:lnTo>
                                      <a:lnTo>
                                        <a:pt x="25" y="66"/>
                                      </a:lnTo>
                                      <a:lnTo>
                                        <a:pt x="22" y="71"/>
                                      </a:lnTo>
                                      <a:lnTo>
                                        <a:pt x="18" y="77"/>
                                      </a:lnTo>
                                      <a:lnTo>
                                        <a:pt x="14" y="84"/>
                                      </a:lnTo>
                                      <a:lnTo>
                                        <a:pt x="9" y="91"/>
                                      </a:lnTo>
                                      <a:lnTo>
                                        <a:pt x="4" y="99"/>
                                      </a:lnTo>
                                      <a:lnTo>
                                        <a:pt x="4" y="102"/>
                                      </a:lnTo>
                                      <a:lnTo>
                                        <a:pt x="60" y="97"/>
                                      </a:lnTo>
                                      <a:lnTo>
                                        <a:pt x="64" y="68"/>
                                      </a:lnTo>
                                      <a:lnTo>
                                        <a:pt x="62" y="68"/>
                                      </a:lnTo>
                                      <a:lnTo>
                                        <a:pt x="60" y="69"/>
                                      </a:lnTo>
                                      <a:lnTo>
                                        <a:pt x="60" y="69"/>
                                      </a:lnTo>
                                      <a:lnTo>
                                        <a:pt x="60" y="70"/>
                                      </a:lnTo>
                                      <a:lnTo>
                                        <a:pt x="60" y="71"/>
                                      </a:lnTo>
                                      <a:lnTo>
                                        <a:pt x="58" y="73"/>
                                      </a:lnTo>
                                      <a:lnTo>
                                        <a:pt x="58" y="73"/>
                                      </a:lnTo>
                                      <a:lnTo>
                                        <a:pt x="58" y="73"/>
                                      </a:lnTo>
                                      <a:lnTo>
                                        <a:pt x="58" y="75"/>
                                      </a:lnTo>
                                      <a:lnTo>
                                        <a:pt x="56" y="76"/>
                                      </a:lnTo>
                                      <a:lnTo>
                                        <a:pt x="54" y="78"/>
                                      </a:lnTo>
                                      <a:lnTo>
                                        <a:pt x="50" y="78"/>
                                      </a:lnTo>
                                      <a:lnTo>
                                        <a:pt x="44" y="78"/>
                                      </a:lnTo>
                                      <a:lnTo>
                                        <a:pt x="24" y="80"/>
                                      </a:lnTo>
                                      <a:lnTo>
                                        <a:pt x="33" y="68"/>
                                      </a:lnTo>
                                      <a:lnTo>
                                        <a:pt x="42" y="57"/>
                                      </a:lnTo>
                                      <a:lnTo>
                                        <a:pt x="47" y="48"/>
                                      </a:lnTo>
                                      <a:lnTo>
                                        <a:pt x="52" y="42"/>
                                      </a:lnTo>
                                      <a:lnTo>
                                        <a:pt x="54" y="30"/>
                                      </a:lnTo>
                                      <a:lnTo>
                                        <a:pt x="56" y="21"/>
                                      </a:lnTo>
                                      <a:lnTo>
                                        <a:pt x="53" y="15"/>
                                      </a:lnTo>
                                      <a:lnTo>
                                        <a:pt x="51" y="11"/>
                                      </a:lnTo>
                                      <a:lnTo>
                                        <a:pt x="46" y="6"/>
                                      </a:lnTo>
                                      <a:lnTo>
                                        <a:pt x="41" y="3"/>
                                      </a:lnTo>
                                      <a:lnTo>
                                        <a:pt x="33" y="0"/>
                                      </a:lnTo>
                                      <a:lnTo>
                                        <a:pt x="27" y="0"/>
                                      </a:lnTo>
                                      <a:lnTo>
                                        <a:pt x="22" y="0"/>
                                      </a:lnTo>
                                      <a:lnTo>
                                        <a:pt x="18" y="1"/>
                                      </a:lnTo>
                                      <a:lnTo>
                                        <a:pt x="13" y="3"/>
                                      </a:lnTo>
                                      <a:lnTo>
                                        <a:pt x="11" y="7"/>
                                      </a:lnTo>
                                      <a:lnTo>
                                        <a:pt x="6" y="11"/>
                                      </a:lnTo>
                                      <a:lnTo>
                                        <a:pt x="3" y="17"/>
                                      </a:lnTo>
                                      <a:lnTo>
                                        <a:pt x="0" y="22"/>
                                      </a:lnTo>
                                      <a:lnTo>
                                        <a:pt x="0" y="30"/>
                                      </a:lnTo>
                                      <a:lnTo>
                                        <a:pt x="3" y="30"/>
                                      </a:lnTo>
                                      <a:lnTo>
                                        <a:pt x="5" y="23"/>
                                      </a:lnTo>
                                      <a:lnTo>
                                        <a:pt x="9" y="20"/>
                                      </a:lnTo>
                                      <a:lnTo>
                                        <a:pt x="13" y="18"/>
                                      </a:lnTo>
                                      <a:lnTo>
                                        <a:pt x="19" y="17"/>
                                      </a:lnTo>
                                      <a:lnTo>
                                        <a:pt x="24" y="18"/>
                                      </a:lnTo>
                                      <a:lnTo>
                                        <a:pt x="31" y="2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294" name="组合 294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107" y="317"/>
                                <a:ext cx="158" cy="160"/>
                                <a:chOff x="0" y="0"/>
                                <a:chExt cx="144" cy="117"/>
                              </a:xfrm>
                            </wpg:grpSpPr>
                            <wps:wsp>
                              <wps:cNvPr id="291" name="任意多边形 291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45" y="23"/>
                                  <a:ext cx="52" cy="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74" h="96">
                                      <a:moveTo>
                                        <a:pt x="48" y="11"/>
                                      </a:moveTo>
                                      <a:lnTo>
                                        <a:pt x="40" y="5"/>
                                      </a:lnTo>
                                      <a:lnTo>
                                        <a:pt x="36" y="2"/>
                                      </a:lnTo>
                                      <a:lnTo>
                                        <a:pt x="32" y="2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19" y="1"/>
                                      </a:lnTo>
                                      <a:lnTo>
                                        <a:pt x="15" y="3"/>
                                      </a:lnTo>
                                      <a:lnTo>
                                        <a:pt x="8" y="7"/>
                                      </a:lnTo>
                                      <a:lnTo>
                                        <a:pt x="5" y="11"/>
                                      </a:lnTo>
                                      <a:lnTo>
                                        <a:pt x="3" y="16"/>
                                      </a:lnTo>
                                      <a:lnTo>
                                        <a:pt x="1" y="19"/>
                                      </a:lnTo>
                                      <a:lnTo>
                                        <a:pt x="1" y="24"/>
                                      </a:lnTo>
                                      <a:lnTo>
                                        <a:pt x="0" y="29"/>
                                      </a:lnTo>
                                      <a:lnTo>
                                        <a:pt x="1" y="35"/>
                                      </a:lnTo>
                                      <a:lnTo>
                                        <a:pt x="4" y="48"/>
                                      </a:lnTo>
                                      <a:lnTo>
                                        <a:pt x="10" y="62"/>
                                      </a:lnTo>
                                      <a:lnTo>
                                        <a:pt x="15" y="75"/>
                                      </a:lnTo>
                                      <a:lnTo>
                                        <a:pt x="21" y="83"/>
                                      </a:lnTo>
                                      <a:lnTo>
                                        <a:pt x="27" y="87"/>
                                      </a:lnTo>
                                      <a:lnTo>
                                        <a:pt x="32" y="91"/>
                                      </a:lnTo>
                                      <a:lnTo>
                                        <a:pt x="45" y="96"/>
                                      </a:lnTo>
                                      <a:lnTo>
                                        <a:pt x="52" y="95"/>
                                      </a:lnTo>
                                      <a:lnTo>
                                        <a:pt x="59" y="94"/>
                                      </a:lnTo>
                                      <a:lnTo>
                                        <a:pt x="63" y="90"/>
                                      </a:lnTo>
                                      <a:lnTo>
                                        <a:pt x="68" y="87"/>
                                      </a:lnTo>
                                      <a:lnTo>
                                        <a:pt x="70" y="81"/>
                                      </a:lnTo>
                                      <a:lnTo>
                                        <a:pt x="73" y="75"/>
                                      </a:lnTo>
                                      <a:lnTo>
                                        <a:pt x="73" y="72"/>
                                      </a:lnTo>
                                      <a:lnTo>
                                        <a:pt x="73" y="70"/>
                                      </a:lnTo>
                                      <a:lnTo>
                                        <a:pt x="73" y="68"/>
                                      </a:lnTo>
                                      <a:lnTo>
                                        <a:pt x="73" y="64"/>
                                      </a:lnTo>
                                      <a:lnTo>
                                        <a:pt x="73" y="62"/>
                                      </a:lnTo>
                                      <a:lnTo>
                                        <a:pt x="74" y="61"/>
                                      </a:lnTo>
                                      <a:lnTo>
                                        <a:pt x="69" y="48"/>
                                      </a:lnTo>
                                      <a:lnTo>
                                        <a:pt x="64" y="35"/>
                                      </a:lnTo>
                                      <a:lnTo>
                                        <a:pt x="60" y="28"/>
                                      </a:lnTo>
                                      <a:lnTo>
                                        <a:pt x="57" y="21"/>
                                      </a:lnTo>
                                      <a:lnTo>
                                        <a:pt x="48" y="11"/>
                                      </a:lnTo>
                                      <a:close/>
                                      <a:moveTo>
                                        <a:pt x="23" y="7"/>
                                      </a:moveTo>
                                      <a:lnTo>
                                        <a:pt x="24" y="8"/>
                                      </a:lnTo>
                                      <a:lnTo>
                                        <a:pt x="26" y="10"/>
                                      </a:lnTo>
                                      <a:lnTo>
                                        <a:pt x="32" y="18"/>
                                      </a:lnTo>
                                      <a:lnTo>
                                        <a:pt x="33" y="21"/>
                                      </a:lnTo>
                                      <a:lnTo>
                                        <a:pt x="36" y="26"/>
                                      </a:lnTo>
                                      <a:lnTo>
                                        <a:pt x="39" y="34"/>
                                      </a:lnTo>
                                      <a:lnTo>
                                        <a:pt x="45" y="45"/>
                                      </a:lnTo>
                                      <a:lnTo>
                                        <a:pt x="59" y="72"/>
                                      </a:lnTo>
                                      <a:lnTo>
                                        <a:pt x="60" y="79"/>
                                      </a:lnTo>
                                      <a:lnTo>
                                        <a:pt x="61" y="86"/>
                                      </a:lnTo>
                                      <a:lnTo>
                                        <a:pt x="59" y="87"/>
                                      </a:lnTo>
                                      <a:lnTo>
                                        <a:pt x="57" y="88"/>
                                      </a:lnTo>
                                      <a:lnTo>
                                        <a:pt x="57" y="89"/>
                                      </a:lnTo>
                                      <a:lnTo>
                                        <a:pt x="53" y="90"/>
                                      </a:lnTo>
                                      <a:lnTo>
                                        <a:pt x="51" y="91"/>
                                      </a:lnTo>
                                      <a:lnTo>
                                        <a:pt x="49" y="89"/>
                                      </a:lnTo>
                                      <a:lnTo>
                                        <a:pt x="48" y="89"/>
                                      </a:lnTo>
                                      <a:lnTo>
                                        <a:pt x="45" y="86"/>
                                      </a:lnTo>
                                      <a:lnTo>
                                        <a:pt x="42" y="81"/>
                                      </a:lnTo>
                                      <a:lnTo>
                                        <a:pt x="39" y="76"/>
                                      </a:lnTo>
                                      <a:lnTo>
                                        <a:pt x="37" y="72"/>
                                      </a:lnTo>
                                      <a:lnTo>
                                        <a:pt x="36" y="68"/>
                                      </a:lnTo>
                                      <a:lnTo>
                                        <a:pt x="34" y="64"/>
                                      </a:lnTo>
                                      <a:lnTo>
                                        <a:pt x="32" y="61"/>
                                      </a:lnTo>
                                      <a:lnTo>
                                        <a:pt x="28" y="52"/>
                                      </a:lnTo>
                                      <a:lnTo>
                                        <a:pt x="24" y="45"/>
                                      </a:lnTo>
                                      <a:lnTo>
                                        <a:pt x="21" y="38"/>
                                      </a:lnTo>
                                      <a:lnTo>
                                        <a:pt x="19" y="33"/>
                                      </a:lnTo>
                                      <a:lnTo>
                                        <a:pt x="15" y="25"/>
                                      </a:lnTo>
                                      <a:lnTo>
                                        <a:pt x="15" y="21"/>
                                      </a:lnTo>
                                      <a:lnTo>
                                        <a:pt x="12" y="14"/>
                                      </a:lnTo>
                                      <a:lnTo>
                                        <a:pt x="13" y="11"/>
                                      </a:lnTo>
                                      <a:lnTo>
                                        <a:pt x="15" y="9"/>
                                      </a:lnTo>
                                      <a:lnTo>
                                        <a:pt x="17" y="8"/>
                                      </a:lnTo>
                                      <a:lnTo>
                                        <a:pt x="19" y="7"/>
                                      </a:lnTo>
                                      <a:lnTo>
                                        <a:pt x="23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292" name="任意多边形 292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38"/>
                                  <a:ext cx="51" cy="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70" h="110">
                                      <a:moveTo>
                                        <a:pt x="8" y="36"/>
                                      </a:moveTo>
                                      <a:lnTo>
                                        <a:pt x="42" y="20"/>
                                      </a:lnTo>
                                      <a:lnTo>
                                        <a:pt x="41" y="0"/>
                                      </a:lnTo>
                                      <a:lnTo>
                                        <a:pt x="0" y="20"/>
                                      </a:lnTo>
                                      <a:lnTo>
                                        <a:pt x="5" y="71"/>
                                      </a:lnTo>
                                      <a:lnTo>
                                        <a:pt x="8" y="70"/>
                                      </a:lnTo>
                                      <a:lnTo>
                                        <a:pt x="10" y="68"/>
                                      </a:lnTo>
                                      <a:lnTo>
                                        <a:pt x="18" y="65"/>
                                      </a:lnTo>
                                      <a:lnTo>
                                        <a:pt x="26" y="63"/>
                                      </a:lnTo>
                                      <a:lnTo>
                                        <a:pt x="34" y="62"/>
                                      </a:lnTo>
                                      <a:lnTo>
                                        <a:pt x="42" y="63"/>
                                      </a:lnTo>
                                      <a:lnTo>
                                        <a:pt x="48" y="64"/>
                                      </a:lnTo>
                                      <a:lnTo>
                                        <a:pt x="54" y="66"/>
                                      </a:lnTo>
                                      <a:lnTo>
                                        <a:pt x="59" y="69"/>
                                      </a:lnTo>
                                      <a:lnTo>
                                        <a:pt x="63" y="75"/>
                                      </a:lnTo>
                                      <a:lnTo>
                                        <a:pt x="63" y="80"/>
                                      </a:lnTo>
                                      <a:lnTo>
                                        <a:pt x="63" y="86"/>
                                      </a:lnTo>
                                      <a:lnTo>
                                        <a:pt x="61" y="86"/>
                                      </a:lnTo>
                                      <a:lnTo>
                                        <a:pt x="61" y="88"/>
                                      </a:lnTo>
                                      <a:lnTo>
                                        <a:pt x="59" y="91"/>
                                      </a:lnTo>
                                      <a:lnTo>
                                        <a:pt x="57" y="92"/>
                                      </a:lnTo>
                                      <a:lnTo>
                                        <a:pt x="56" y="94"/>
                                      </a:lnTo>
                                      <a:lnTo>
                                        <a:pt x="53" y="95"/>
                                      </a:lnTo>
                                      <a:lnTo>
                                        <a:pt x="52" y="95"/>
                                      </a:lnTo>
                                      <a:lnTo>
                                        <a:pt x="47" y="96"/>
                                      </a:lnTo>
                                      <a:lnTo>
                                        <a:pt x="43" y="95"/>
                                      </a:lnTo>
                                      <a:lnTo>
                                        <a:pt x="35" y="94"/>
                                      </a:lnTo>
                                      <a:lnTo>
                                        <a:pt x="31" y="94"/>
                                      </a:lnTo>
                                      <a:lnTo>
                                        <a:pt x="28" y="94"/>
                                      </a:lnTo>
                                      <a:lnTo>
                                        <a:pt x="25" y="95"/>
                                      </a:lnTo>
                                      <a:lnTo>
                                        <a:pt x="21" y="99"/>
                                      </a:lnTo>
                                      <a:lnTo>
                                        <a:pt x="21" y="102"/>
                                      </a:lnTo>
                                      <a:lnTo>
                                        <a:pt x="23" y="105"/>
                                      </a:lnTo>
                                      <a:lnTo>
                                        <a:pt x="25" y="108"/>
                                      </a:lnTo>
                                      <a:lnTo>
                                        <a:pt x="27" y="109"/>
                                      </a:lnTo>
                                      <a:lnTo>
                                        <a:pt x="30" y="110"/>
                                      </a:lnTo>
                                      <a:lnTo>
                                        <a:pt x="33" y="109"/>
                                      </a:lnTo>
                                      <a:lnTo>
                                        <a:pt x="37" y="109"/>
                                      </a:lnTo>
                                      <a:lnTo>
                                        <a:pt x="41" y="107"/>
                                      </a:lnTo>
                                      <a:lnTo>
                                        <a:pt x="47" y="107"/>
                                      </a:lnTo>
                                      <a:lnTo>
                                        <a:pt x="51" y="103"/>
                                      </a:lnTo>
                                      <a:lnTo>
                                        <a:pt x="55" y="100"/>
                                      </a:lnTo>
                                      <a:lnTo>
                                        <a:pt x="56" y="98"/>
                                      </a:lnTo>
                                      <a:lnTo>
                                        <a:pt x="59" y="97"/>
                                      </a:lnTo>
                                      <a:lnTo>
                                        <a:pt x="63" y="93"/>
                                      </a:lnTo>
                                      <a:lnTo>
                                        <a:pt x="68" y="85"/>
                                      </a:lnTo>
                                      <a:lnTo>
                                        <a:pt x="69" y="80"/>
                                      </a:lnTo>
                                      <a:lnTo>
                                        <a:pt x="70" y="76"/>
                                      </a:lnTo>
                                      <a:lnTo>
                                        <a:pt x="70" y="66"/>
                                      </a:lnTo>
                                      <a:lnTo>
                                        <a:pt x="69" y="61"/>
                                      </a:lnTo>
                                      <a:lnTo>
                                        <a:pt x="68" y="57"/>
                                      </a:lnTo>
                                      <a:lnTo>
                                        <a:pt x="63" y="51"/>
                                      </a:lnTo>
                                      <a:lnTo>
                                        <a:pt x="59" y="47"/>
                                      </a:lnTo>
                                      <a:lnTo>
                                        <a:pt x="54" y="43"/>
                                      </a:lnTo>
                                      <a:lnTo>
                                        <a:pt x="48" y="42"/>
                                      </a:lnTo>
                                      <a:lnTo>
                                        <a:pt x="39" y="40"/>
                                      </a:lnTo>
                                      <a:lnTo>
                                        <a:pt x="34" y="39"/>
                                      </a:lnTo>
                                      <a:lnTo>
                                        <a:pt x="30" y="40"/>
                                      </a:lnTo>
                                      <a:lnTo>
                                        <a:pt x="19" y="42"/>
                                      </a:lnTo>
                                      <a:lnTo>
                                        <a:pt x="9" y="47"/>
                                      </a:lnTo>
                                      <a:lnTo>
                                        <a:pt x="8" y="3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293" name="任意多边形 293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92" y="0"/>
                                  <a:ext cx="52" cy="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73" h="96">
                                      <a:moveTo>
                                        <a:pt x="48" y="11"/>
                                      </a:moveTo>
                                      <a:lnTo>
                                        <a:pt x="40" y="4"/>
                                      </a:lnTo>
                                      <a:lnTo>
                                        <a:pt x="31" y="2"/>
                                      </a:lnTo>
                                      <a:lnTo>
                                        <a:pt x="22" y="0"/>
                                      </a:lnTo>
                                      <a:lnTo>
                                        <a:pt x="16" y="4"/>
                                      </a:lnTo>
                                      <a:lnTo>
                                        <a:pt x="11" y="5"/>
                                      </a:lnTo>
                                      <a:lnTo>
                                        <a:pt x="7" y="8"/>
                                      </a:lnTo>
                                      <a:lnTo>
                                        <a:pt x="4" y="11"/>
                                      </a:lnTo>
                                      <a:lnTo>
                                        <a:pt x="3" y="16"/>
                                      </a:lnTo>
                                      <a:lnTo>
                                        <a:pt x="1" y="20"/>
                                      </a:lnTo>
                                      <a:lnTo>
                                        <a:pt x="0" y="24"/>
                                      </a:lnTo>
                                      <a:lnTo>
                                        <a:pt x="0" y="29"/>
                                      </a:lnTo>
                                      <a:lnTo>
                                        <a:pt x="0" y="36"/>
                                      </a:lnTo>
                                      <a:lnTo>
                                        <a:pt x="3" y="49"/>
                                      </a:lnTo>
                                      <a:lnTo>
                                        <a:pt x="9" y="63"/>
                                      </a:lnTo>
                                      <a:lnTo>
                                        <a:pt x="14" y="73"/>
                                      </a:lnTo>
                                      <a:lnTo>
                                        <a:pt x="21" y="84"/>
                                      </a:lnTo>
                                      <a:lnTo>
                                        <a:pt x="26" y="88"/>
                                      </a:lnTo>
                                      <a:lnTo>
                                        <a:pt x="31" y="92"/>
                                      </a:lnTo>
                                      <a:lnTo>
                                        <a:pt x="37" y="94"/>
                                      </a:lnTo>
                                      <a:lnTo>
                                        <a:pt x="45" y="96"/>
                                      </a:lnTo>
                                      <a:lnTo>
                                        <a:pt x="51" y="95"/>
                                      </a:lnTo>
                                      <a:lnTo>
                                        <a:pt x="54" y="95"/>
                                      </a:lnTo>
                                      <a:lnTo>
                                        <a:pt x="58" y="95"/>
                                      </a:lnTo>
                                      <a:lnTo>
                                        <a:pt x="67" y="87"/>
                                      </a:lnTo>
                                      <a:lnTo>
                                        <a:pt x="73" y="76"/>
                                      </a:lnTo>
                                      <a:lnTo>
                                        <a:pt x="73" y="69"/>
                                      </a:lnTo>
                                      <a:lnTo>
                                        <a:pt x="73" y="61"/>
                                      </a:lnTo>
                                      <a:lnTo>
                                        <a:pt x="69" y="48"/>
                                      </a:lnTo>
                                      <a:lnTo>
                                        <a:pt x="64" y="36"/>
                                      </a:lnTo>
                                      <a:lnTo>
                                        <a:pt x="60" y="28"/>
                                      </a:lnTo>
                                      <a:lnTo>
                                        <a:pt x="56" y="22"/>
                                      </a:lnTo>
                                      <a:lnTo>
                                        <a:pt x="48" y="11"/>
                                      </a:lnTo>
                                      <a:close/>
                                      <a:moveTo>
                                        <a:pt x="13" y="11"/>
                                      </a:moveTo>
                                      <a:lnTo>
                                        <a:pt x="14" y="9"/>
                                      </a:lnTo>
                                      <a:lnTo>
                                        <a:pt x="16" y="8"/>
                                      </a:lnTo>
                                      <a:lnTo>
                                        <a:pt x="18" y="7"/>
                                      </a:lnTo>
                                      <a:lnTo>
                                        <a:pt x="20" y="7"/>
                                      </a:lnTo>
                                      <a:lnTo>
                                        <a:pt x="22" y="8"/>
                                      </a:lnTo>
                                      <a:lnTo>
                                        <a:pt x="24" y="8"/>
                                      </a:lnTo>
                                      <a:lnTo>
                                        <a:pt x="27" y="11"/>
                                      </a:lnTo>
                                      <a:lnTo>
                                        <a:pt x="32" y="18"/>
                                      </a:lnTo>
                                      <a:lnTo>
                                        <a:pt x="33" y="21"/>
                                      </a:lnTo>
                                      <a:lnTo>
                                        <a:pt x="36" y="27"/>
                                      </a:lnTo>
                                      <a:lnTo>
                                        <a:pt x="39" y="33"/>
                                      </a:lnTo>
                                      <a:lnTo>
                                        <a:pt x="45" y="44"/>
                                      </a:lnTo>
                                      <a:lnTo>
                                        <a:pt x="58" y="72"/>
                                      </a:lnTo>
                                      <a:lnTo>
                                        <a:pt x="60" y="79"/>
                                      </a:lnTo>
                                      <a:lnTo>
                                        <a:pt x="60" y="82"/>
                                      </a:lnTo>
                                      <a:lnTo>
                                        <a:pt x="60" y="84"/>
                                      </a:lnTo>
                                      <a:lnTo>
                                        <a:pt x="60" y="84"/>
                                      </a:lnTo>
                                      <a:lnTo>
                                        <a:pt x="60" y="86"/>
                                      </a:lnTo>
                                      <a:lnTo>
                                        <a:pt x="58" y="87"/>
                                      </a:lnTo>
                                      <a:lnTo>
                                        <a:pt x="56" y="90"/>
                                      </a:lnTo>
                                      <a:lnTo>
                                        <a:pt x="51" y="90"/>
                                      </a:lnTo>
                                      <a:lnTo>
                                        <a:pt x="49" y="89"/>
                                      </a:lnTo>
                                      <a:lnTo>
                                        <a:pt x="47" y="88"/>
                                      </a:lnTo>
                                      <a:lnTo>
                                        <a:pt x="45" y="86"/>
                                      </a:lnTo>
                                      <a:lnTo>
                                        <a:pt x="43" y="84"/>
                                      </a:lnTo>
                                      <a:lnTo>
                                        <a:pt x="43" y="84"/>
                                      </a:lnTo>
                                      <a:lnTo>
                                        <a:pt x="41" y="81"/>
                                      </a:lnTo>
                                      <a:lnTo>
                                        <a:pt x="38" y="77"/>
                                      </a:lnTo>
                                      <a:lnTo>
                                        <a:pt x="36" y="72"/>
                                      </a:lnTo>
                                      <a:lnTo>
                                        <a:pt x="35" y="69"/>
                                      </a:lnTo>
                                      <a:lnTo>
                                        <a:pt x="33" y="65"/>
                                      </a:lnTo>
                                      <a:lnTo>
                                        <a:pt x="31" y="61"/>
                                      </a:lnTo>
                                      <a:lnTo>
                                        <a:pt x="24" y="45"/>
                                      </a:lnTo>
                                      <a:lnTo>
                                        <a:pt x="19" y="33"/>
                                      </a:lnTo>
                                      <a:lnTo>
                                        <a:pt x="16" y="25"/>
                                      </a:lnTo>
                                      <a:lnTo>
                                        <a:pt x="14" y="22"/>
                                      </a:lnTo>
                                      <a:lnTo>
                                        <a:pt x="14" y="21"/>
                                      </a:lnTo>
                                      <a:lnTo>
                                        <a:pt x="12" y="15"/>
                                      </a:lnTo>
                                      <a:lnTo>
                                        <a:pt x="13" y="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298" name="组合 298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293" y="199"/>
                                <a:ext cx="185" cy="171"/>
                                <a:chOff x="0" y="0"/>
                                <a:chExt cx="149" cy="113"/>
                              </a:xfrm>
                            </wpg:grpSpPr>
                            <wps:wsp>
                              <wps:cNvPr id="295" name="任意多边形 295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00" y="0"/>
                                  <a:ext cx="49" cy="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9" h="97">
                                      <a:moveTo>
                                        <a:pt x="62" y="38"/>
                                      </a:moveTo>
                                      <a:lnTo>
                                        <a:pt x="55" y="24"/>
                                      </a:lnTo>
                                      <a:lnTo>
                                        <a:pt x="47" y="12"/>
                                      </a:lnTo>
                                      <a:lnTo>
                                        <a:pt x="43" y="8"/>
                                      </a:lnTo>
                                      <a:lnTo>
                                        <a:pt x="40" y="5"/>
                                      </a:lnTo>
                                      <a:lnTo>
                                        <a:pt x="35" y="3"/>
                                      </a:lnTo>
                                      <a:lnTo>
                                        <a:pt x="32" y="2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15" y="2"/>
                                      </a:lnTo>
                                      <a:lnTo>
                                        <a:pt x="11" y="4"/>
                                      </a:lnTo>
                                      <a:lnTo>
                                        <a:pt x="7" y="7"/>
                                      </a:lnTo>
                                      <a:lnTo>
                                        <a:pt x="3" y="14"/>
                                      </a:lnTo>
                                      <a:lnTo>
                                        <a:pt x="0" y="23"/>
                                      </a:lnTo>
                                      <a:lnTo>
                                        <a:pt x="0" y="34"/>
                                      </a:lnTo>
                                      <a:lnTo>
                                        <a:pt x="1" y="47"/>
                                      </a:lnTo>
                                      <a:lnTo>
                                        <a:pt x="6" y="63"/>
                                      </a:lnTo>
                                      <a:lnTo>
                                        <a:pt x="11" y="72"/>
                                      </a:lnTo>
                                      <a:lnTo>
                                        <a:pt x="18" y="82"/>
                                      </a:lnTo>
                                      <a:lnTo>
                                        <a:pt x="21" y="87"/>
                                      </a:lnTo>
                                      <a:lnTo>
                                        <a:pt x="27" y="93"/>
                                      </a:lnTo>
                                      <a:lnTo>
                                        <a:pt x="33" y="95"/>
                                      </a:lnTo>
                                      <a:lnTo>
                                        <a:pt x="40" y="97"/>
                                      </a:lnTo>
                                      <a:lnTo>
                                        <a:pt x="42" y="97"/>
                                      </a:lnTo>
                                      <a:lnTo>
                                        <a:pt x="46" y="97"/>
                                      </a:lnTo>
                                      <a:lnTo>
                                        <a:pt x="53" y="96"/>
                                      </a:lnTo>
                                      <a:lnTo>
                                        <a:pt x="58" y="92"/>
                                      </a:lnTo>
                                      <a:lnTo>
                                        <a:pt x="62" y="89"/>
                                      </a:lnTo>
                                      <a:lnTo>
                                        <a:pt x="64" y="86"/>
                                      </a:lnTo>
                                      <a:lnTo>
                                        <a:pt x="65" y="84"/>
                                      </a:lnTo>
                                      <a:lnTo>
                                        <a:pt x="66" y="82"/>
                                      </a:lnTo>
                                      <a:lnTo>
                                        <a:pt x="67" y="79"/>
                                      </a:lnTo>
                                      <a:lnTo>
                                        <a:pt x="69" y="72"/>
                                      </a:lnTo>
                                      <a:lnTo>
                                        <a:pt x="69" y="66"/>
                                      </a:lnTo>
                                      <a:lnTo>
                                        <a:pt x="66" y="51"/>
                                      </a:lnTo>
                                      <a:lnTo>
                                        <a:pt x="62" y="38"/>
                                      </a:lnTo>
                                      <a:close/>
                                      <a:moveTo>
                                        <a:pt x="14" y="20"/>
                                      </a:moveTo>
                                      <a:lnTo>
                                        <a:pt x="12" y="15"/>
                                      </a:lnTo>
                                      <a:lnTo>
                                        <a:pt x="13" y="12"/>
                                      </a:lnTo>
                                      <a:lnTo>
                                        <a:pt x="14" y="9"/>
                                      </a:lnTo>
                                      <a:lnTo>
                                        <a:pt x="16" y="7"/>
                                      </a:lnTo>
                                      <a:lnTo>
                                        <a:pt x="20" y="7"/>
                                      </a:lnTo>
                                      <a:lnTo>
                                        <a:pt x="24" y="7"/>
                                      </a:lnTo>
                                      <a:lnTo>
                                        <a:pt x="25" y="8"/>
                                      </a:lnTo>
                                      <a:lnTo>
                                        <a:pt x="27" y="10"/>
                                      </a:lnTo>
                                      <a:lnTo>
                                        <a:pt x="31" y="19"/>
                                      </a:lnTo>
                                      <a:lnTo>
                                        <a:pt x="32" y="22"/>
                                      </a:lnTo>
                                      <a:lnTo>
                                        <a:pt x="34" y="27"/>
                                      </a:lnTo>
                                      <a:lnTo>
                                        <a:pt x="38" y="35"/>
                                      </a:lnTo>
                                      <a:lnTo>
                                        <a:pt x="43" y="46"/>
                                      </a:lnTo>
                                      <a:lnTo>
                                        <a:pt x="54" y="75"/>
                                      </a:lnTo>
                                      <a:lnTo>
                                        <a:pt x="54" y="77"/>
                                      </a:lnTo>
                                      <a:lnTo>
                                        <a:pt x="54" y="79"/>
                                      </a:lnTo>
                                      <a:lnTo>
                                        <a:pt x="54" y="79"/>
                                      </a:lnTo>
                                      <a:lnTo>
                                        <a:pt x="55" y="81"/>
                                      </a:lnTo>
                                      <a:lnTo>
                                        <a:pt x="54" y="88"/>
                                      </a:lnTo>
                                      <a:lnTo>
                                        <a:pt x="53" y="89"/>
                                      </a:lnTo>
                                      <a:lnTo>
                                        <a:pt x="52" y="91"/>
                                      </a:lnTo>
                                      <a:lnTo>
                                        <a:pt x="48" y="92"/>
                                      </a:lnTo>
                                      <a:lnTo>
                                        <a:pt x="46" y="91"/>
                                      </a:lnTo>
                                      <a:lnTo>
                                        <a:pt x="43" y="89"/>
                                      </a:lnTo>
                                      <a:lnTo>
                                        <a:pt x="41" y="86"/>
                                      </a:lnTo>
                                      <a:lnTo>
                                        <a:pt x="39" y="84"/>
                                      </a:lnTo>
                                      <a:lnTo>
                                        <a:pt x="38" y="82"/>
                                      </a:lnTo>
                                      <a:lnTo>
                                        <a:pt x="35" y="77"/>
                                      </a:lnTo>
                                      <a:lnTo>
                                        <a:pt x="33" y="75"/>
                                      </a:lnTo>
                                      <a:lnTo>
                                        <a:pt x="33" y="73"/>
                                      </a:lnTo>
                                      <a:lnTo>
                                        <a:pt x="31" y="70"/>
                                      </a:lnTo>
                                      <a:lnTo>
                                        <a:pt x="29" y="62"/>
                                      </a:lnTo>
                                      <a:lnTo>
                                        <a:pt x="24" y="53"/>
                                      </a:lnTo>
                                      <a:lnTo>
                                        <a:pt x="22" y="45"/>
                                      </a:lnTo>
                                      <a:lnTo>
                                        <a:pt x="19" y="38"/>
                                      </a:lnTo>
                                      <a:lnTo>
                                        <a:pt x="18" y="34"/>
                                      </a:lnTo>
                                      <a:lnTo>
                                        <a:pt x="15" y="28"/>
                                      </a:lnTo>
                                      <a:lnTo>
                                        <a:pt x="15" y="25"/>
                                      </a:lnTo>
                                      <a:lnTo>
                                        <a:pt x="14" y="2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296" name="任意多边形 296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0" y="19"/>
                                  <a:ext cx="51" cy="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71" h="98">
                                      <a:moveTo>
                                        <a:pt x="33" y="2"/>
                                      </a:moveTo>
                                      <a:lnTo>
                                        <a:pt x="28" y="0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16" y="2"/>
                                      </a:lnTo>
                                      <a:lnTo>
                                        <a:pt x="8" y="7"/>
                                      </a:lnTo>
                                      <a:lnTo>
                                        <a:pt x="4" y="14"/>
                                      </a:lnTo>
                                      <a:lnTo>
                                        <a:pt x="0" y="23"/>
                                      </a:lnTo>
                                      <a:lnTo>
                                        <a:pt x="0" y="34"/>
                                      </a:lnTo>
                                      <a:lnTo>
                                        <a:pt x="2" y="48"/>
                                      </a:lnTo>
                                      <a:lnTo>
                                        <a:pt x="6" y="62"/>
                                      </a:lnTo>
                                      <a:lnTo>
                                        <a:pt x="11" y="73"/>
                                      </a:lnTo>
                                      <a:lnTo>
                                        <a:pt x="18" y="82"/>
                                      </a:lnTo>
                                      <a:lnTo>
                                        <a:pt x="22" y="87"/>
                                      </a:lnTo>
                                      <a:lnTo>
                                        <a:pt x="28" y="93"/>
                                      </a:lnTo>
                                      <a:lnTo>
                                        <a:pt x="34" y="96"/>
                                      </a:lnTo>
                                      <a:lnTo>
                                        <a:pt x="40" y="98"/>
                                      </a:lnTo>
                                      <a:lnTo>
                                        <a:pt x="47" y="97"/>
                                      </a:lnTo>
                                      <a:lnTo>
                                        <a:pt x="54" y="96"/>
                                      </a:lnTo>
                                      <a:lnTo>
                                        <a:pt x="64" y="89"/>
                                      </a:lnTo>
                                      <a:lnTo>
                                        <a:pt x="66" y="84"/>
                                      </a:lnTo>
                                      <a:lnTo>
                                        <a:pt x="69" y="79"/>
                                      </a:lnTo>
                                      <a:lnTo>
                                        <a:pt x="70" y="71"/>
                                      </a:lnTo>
                                      <a:lnTo>
                                        <a:pt x="71" y="64"/>
                                      </a:lnTo>
                                      <a:lnTo>
                                        <a:pt x="67" y="51"/>
                                      </a:lnTo>
                                      <a:lnTo>
                                        <a:pt x="64" y="39"/>
                                      </a:lnTo>
                                      <a:lnTo>
                                        <a:pt x="60" y="30"/>
                                      </a:lnTo>
                                      <a:lnTo>
                                        <a:pt x="56" y="23"/>
                                      </a:lnTo>
                                      <a:lnTo>
                                        <a:pt x="49" y="11"/>
                                      </a:lnTo>
                                      <a:lnTo>
                                        <a:pt x="41" y="5"/>
                                      </a:lnTo>
                                      <a:lnTo>
                                        <a:pt x="33" y="2"/>
                                      </a:lnTo>
                                      <a:close/>
                                      <a:moveTo>
                                        <a:pt x="13" y="11"/>
                                      </a:moveTo>
                                      <a:lnTo>
                                        <a:pt x="15" y="8"/>
                                      </a:lnTo>
                                      <a:lnTo>
                                        <a:pt x="18" y="7"/>
                                      </a:lnTo>
                                      <a:lnTo>
                                        <a:pt x="22" y="6"/>
                                      </a:lnTo>
                                      <a:lnTo>
                                        <a:pt x="24" y="7"/>
                                      </a:lnTo>
                                      <a:lnTo>
                                        <a:pt x="28" y="10"/>
                                      </a:lnTo>
                                      <a:lnTo>
                                        <a:pt x="30" y="14"/>
                                      </a:lnTo>
                                      <a:lnTo>
                                        <a:pt x="33" y="19"/>
                                      </a:lnTo>
                                      <a:lnTo>
                                        <a:pt x="34" y="22"/>
                                      </a:lnTo>
                                      <a:lnTo>
                                        <a:pt x="36" y="27"/>
                                      </a:lnTo>
                                      <a:lnTo>
                                        <a:pt x="39" y="35"/>
                                      </a:lnTo>
                                      <a:lnTo>
                                        <a:pt x="44" y="46"/>
                                      </a:lnTo>
                                      <a:lnTo>
                                        <a:pt x="55" y="74"/>
                                      </a:lnTo>
                                      <a:lnTo>
                                        <a:pt x="56" y="81"/>
                                      </a:lnTo>
                                      <a:lnTo>
                                        <a:pt x="56" y="88"/>
                                      </a:lnTo>
                                      <a:lnTo>
                                        <a:pt x="55" y="89"/>
                                      </a:lnTo>
                                      <a:lnTo>
                                        <a:pt x="53" y="91"/>
                                      </a:lnTo>
                                      <a:lnTo>
                                        <a:pt x="49" y="92"/>
                                      </a:lnTo>
                                      <a:lnTo>
                                        <a:pt x="46" y="91"/>
                                      </a:lnTo>
                                      <a:lnTo>
                                        <a:pt x="44" y="89"/>
                                      </a:lnTo>
                                      <a:lnTo>
                                        <a:pt x="42" y="86"/>
                                      </a:lnTo>
                                      <a:lnTo>
                                        <a:pt x="39" y="82"/>
                                      </a:lnTo>
                                      <a:lnTo>
                                        <a:pt x="36" y="77"/>
                                      </a:lnTo>
                                      <a:lnTo>
                                        <a:pt x="33" y="70"/>
                                      </a:lnTo>
                                      <a:lnTo>
                                        <a:pt x="31" y="62"/>
                                      </a:lnTo>
                                      <a:lnTo>
                                        <a:pt x="23" y="45"/>
                                      </a:lnTo>
                                      <a:lnTo>
                                        <a:pt x="18" y="34"/>
                                      </a:lnTo>
                                      <a:lnTo>
                                        <a:pt x="16" y="28"/>
                                      </a:lnTo>
                                      <a:lnTo>
                                        <a:pt x="15" y="25"/>
                                      </a:lnTo>
                                      <a:lnTo>
                                        <a:pt x="15" y="20"/>
                                      </a:lnTo>
                                      <a:lnTo>
                                        <a:pt x="13" y="15"/>
                                      </a:lnTo>
                                      <a:lnTo>
                                        <a:pt x="13" y="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297" name="任意多边形 297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38"/>
                                  <a:ext cx="57" cy="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80" h="105">
                                      <a:moveTo>
                                        <a:pt x="14" y="25"/>
                                      </a:moveTo>
                                      <a:lnTo>
                                        <a:pt x="18" y="26"/>
                                      </a:lnTo>
                                      <a:lnTo>
                                        <a:pt x="19" y="28"/>
                                      </a:lnTo>
                                      <a:lnTo>
                                        <a:pt x="21" y="34"/>
                                      </a:lnTo>
                                      <a:lnTo>
                                        <a:pt x="40" y="82"/>
                                      </a:lnTo>
                                      <a:lnTo>
                                        <a:pt x="40" y="84"/>
                                      </a:lnTo>
                                      <a:lnTo>
                                        <a:pt x="42" y="87"/>
                                      </a:lnTo>
                                      <a:lnTo>
                                        <a:pt x="42" y="88"/>
                                      </a:lnTo>
                                      <a:lnTo>
                                        <a:pt x="42" y="89"/>
                                      </a:lnTo>
                                      <a:lnTo>
                                        <a:pt x="42" y="90"/>
                                      </a:lnTo>
                                      <a:lnTo>
                                        <a:pt x="43" y="91"/>
                                      </a:lnTo>
                                      <a:lnTo>
                                        <a:pt x="42" y="96"/>
                                      </a:lnTo>
                                      <a:lnTo>
                                        <a:pt x="40" y="96"/>
                                      </a:lnTo>
                                      <a:lnTo>
                                        <a:pt x="40" y="96"/>
                                      </a:lnTo>
                                      <a:lnTo>
                                        <a:pt x="40" y="97"/>
                                      </a:lnTo>
                                      <a:lnTo>
                                        <a:pt x="38" y="98"/>
                                      </a:lnTo>
                                      <a:lnTo>
                                        <a:pt x="34" y="101"/>
                                      </a:lnTo>
                                      <a:lnTo>
                                        <a:pt x="31" y="103"/>
                                      </a:lnTo>
                                      <a:lnTo>
                                        <a:pt x="32" y="105"/>
                                      </a:lnTo>
                                      <a:lnTo>
                                        <a:pt x="80" y="85"/>
                                      </a:lnTo>
                                      <a:lnTo>
                                        <a:pt x="78" y="83"/>
                                      </a:lnTo>
                                      <a:lnTo>
                                        <a:pt x="76" y="84"/>
                                      </a:lnTo>
                                      <a:lnTo>
                                        <a:pt x="72" y="84"/>
                                      </a:lnTo>
                                      <a:lnTo>
                                        <a:pt x="69" y="85"/>
                                      </a:lnTo>
                                      <a:lnTo>
                                        <a:pt x="65" y="84"/>
                                      </a:lnTo>
                                      <a:lnTo>
                                        <a:pt x="64" y="84"/>
                                      </a:lnTo>
                                      <a:lnTo>
                                        <a:pt x="61" y="79"/>
                                      </a:lnTo>
                                      <a:lnTo>
                                        <a:pt x="60" y="75"/>
                                      </a:lnTo>
                                      <a:lnTo>
                                        <a:pt x="59" y="73"/>
                                      </a:lnTo>
                                      <a:lnTo>
                                        <a:pt x="29" y="0"/>
                                      </a:lnTo>
                                      <a:lnTo>
                                        <a:pt x="27" y="0"/>
                                      </a:lnTo>
                                      <a:lnTo>
                                        <a:pt x="0" y="29"/>
                                      </a:lnTo>
                                      <a:lnTo>
                                        <a:pt x="2" y="30"/>
                                      </a:lnTo>
                                      <a:lnTo>
                                        <a:pt x="5" y="27"/>
                                      </a:lnTo>
                                      <a:lnTo>
                                        <a:pt x="11" y="25"/>
                                      </a:lnTo>
                                      <a:lnTo>
                                        <a:pt x="11" y="25"/>
                                      </a:lnTo>
                                      <a:lnTo>
                                        <a:pt x="14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</wpg:grpSp>
                          <wps:wsp>
                            <wps:cNvPr id="299" name="直接连接符 299"/>
                            <wps:cNvSpPr>
                              <a:spLocks noChangeAspect="1"/>
                            </wps:cNvSpPr>
                            <wps:spPr>
                              <a:xfrm flipV="1">
                                <a:off x="1964" y="309"/>
                                <a:ext cx="16" cy="74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00" name="任意多边形 300"/>
                            <wps:cNvSpPr>
                              <a:spLocks noChangeAspect="1"/>
                            </wps:cNvSpPr>
                            <wps:spPr>
                              <a:xfrm>
                                <a:off x="1895" y="368"/>
                                <a:ext cx="69" cy="1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6" h="22">
                                    <a:moveTo>
                                      <a:pt x="0" y="0"/>
                                    </a:moveTo>
                                    <a:lnTo>
                                      <a:pt x="3" y="0"/>
                                    </a:lnTo>
                                    <a:lnTo>
                                      <a:pt x="8" y="1"/>
                                    </a:lnTo>
                                    <a:lnTo>
                                      <a:pt x="20" y="3"/>
                                    </a:lnTo>
                                    <a:lnTo>
                                      <a:pt x="24" y="4"/>
                                    </a:lnTo>
                                    <a:lnTo>
                                      <a:pt x="36" y="7"/>
                                    </a:lnTo>
                                    <a:lnTo>
                                      <a:pt x="67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6" y="22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01" name="任意多边形 301"/>
                            <wps:cNvSpPr>
                              <a:spLocks noChangeAspect="1"/>
                            </wps:cNvSpPr>
                            <wps:spPr>
                              <a:xfrm>
                                <a:off x="1830" y="356"/>
                                <a:ext cx="65" cy="1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98" h="18">
                                    <a:moveTo>
                                      <a:pt x="0" y="0"/>
                                    </a:moveTo>
                                    <a:lnTo>
                                      <a:pt x="8" y="2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3" y="3"/>
                                    </a:lnTo>
                                    <a:lnTo>
                                      <a:pt x="17" y="3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28" y="5"/>
                                    </a:lnTo>
                                    <a:lnTo>
                                      <a:pt x="33" y="6"/>
                                    </a:lnTo>
                                    <a:lnTo>
                                      <a:pt x="42" y="8"/>
                                    </a:lnTo>
                                    <a:lnTo>
                                      <a:pt x="53" y="9"/>
                                    </a:lnTo>
                                    <a:lnTo>
                                      <a:pt x="98" y="18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02" name="直接连接符 302"/>
                            <wps:cNvSpPr>
                              <a:spLocks noChangeAspect="1"/>
                            </wps:cNvSpPr>
                            <wps:spPr>
                              <a:xfrm flipH="1">
                                <a:off x="1895" y="294"/>
                                <a:ext cx="14" cy="74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03" name="任意多边形 303"/>
                            <wps:cNvSpPr>
                              <a:spLocks noChangeAspect="1"/>
                            </wps:cNvSpPr>
                            <wps:spPr>
                              <a:xfrm>
                                <a:off x="1964" y="383"/>
                                <a:ext cx="70" cy="1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9" h="27">
                                    <a:moveTo>
                                      <a:pt x="0" y="0"/>
                                    </a:moveTo>
                                    <a:lnTo>
                                      <a:pt x="35" y="7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109" y="27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04" name="任意多边形 304"/>
                            <wps:cNvSpPr>
                              <a:spLocks noChangeAspect="1"/>
                            </wps:cNvSpPr>
                            <wps:spPr>
                              <a:xfrm>
                                <a:off x="1773" y="348"/>
                                <a:ext cx="57" cy="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8" h="13">
                                    <a:moveTo>
                                      <a:pt x="0" y="0"/>
                                    </a:moveTo>
                                    <a:lnTo>
                                      <a:pt x="3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7" y="1"/>
                                    </a:lnTo>
                                    <a:lnTo>
                                      <a:pt x="11" y="1"/>
                                    </a:lnTo>
                                    <a:lnTo>
                                      <a:pt x="13" y="1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70" y="11"/>
                                    </a:lnTo>
                                    <a:lnTo>
                                      <a:pt x="78" y="11"/>
                                    </a:lnTo>
                                    <a:lnTo>
                                      <a:pt x="88" y="13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05" name="任意多边形 305"/>
                            <wps:cNvSpPr>
                              <a:spLocks noChangeAspect="1"/>
                            </wps:cNvSpPr>
                            <wps:spPr>
                              <a:xfrm>
                                <a:off x="1719" y="341"/>
                                <a:ext cx="54" cy="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4" h="11">
                                    <a:moveTo>
                                      <a:pt x="0" y="0"/>
                                    </a:moveTo>
                                    <a:lnTo>
                                      <a:pt x="37" y="3"/>
                                    </a:lnTo>
                                    <a:lnTo>
                                      <a:pt x="76" y="10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4" y="11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06" name="任意多边形 306"/>
                            <wps:cNvSpPr>
                              <a:spLocks noChangeAspect="1"/>
                            </wps:cNvSpPr>
                            <wps:spPr>
                              <a:xfrm>
                                <a:off x="1656" y="334"/>
                                <a:ext cx="63" cy="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95" h="10">
                                    <a:moveTo>
                                      <a:pt x="0" y="0"/>
                                    </a:moveTo>
                                    <a:lnTo>
                                      <a:pt x="13" y="1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92" y="10"/>
                                    </a:lnTo>
                                    <a:lnTo>
                                      <a:pt x="94" y="10"/>
                                    </a:lnTo>
                                    <a:lnTo>
                                      <a:pt x="95" y="1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07" name="任意多边形 307"/>
                            <wps:cNvSpPr>
                              <a:spLocks noChangeAspect="1"/>
                            </wps:cNvSpPr>
                            <wps:spPr>
                              <a:xfrm>
                                <a:off x="2248" y="466"/>
                                <a:ext cx="102" cy="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7" h="61">
                                    <a:moveTo>
                                      <a:pt x="0" y="0"/>
                                    </a:moveTo>
                                    <a:lnTo>
                                      <a:pt x="1" y="0"/>
                                    </a:lnTo>
                                    <a:lnTo>
                                      <a:pt x="3" y="2"/>
                                    </a:lnTo>
                                    <a:lnTo>
                                      <a:pt x="30" y="11"/>
                                    </a:lnTo>
                                    <a:lnTo>
                                      <a:pt x="58" y="22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84" y="32"/>
                                    </a:lnTo>
                                    <a:lnTo>
                                      <a:pt x="120" y="45"/>
                                    </a:lnTo>
                                    <a:lnTo>
                                      <a:pt x="153" y="60"/>
                                    </a:lnTo>
                                    <a:lnTo>
                                      <a:pt x="155" y="60"/>
                                    </a:lnTo>
                                    <a:lnTo>
                                      <a:pt x="157" y="61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08" name="任意多边形 308"/>
                            <wps:cNvSpPr>
                              <a:spLocks noChangeAspect="1"/>
                            </wps:cNvSpPr>
                            <wps:spPr>
                              <a:xfrm>
                                <a:off x="2196" y="448"/>
                                <a:ext cx="52" cy="1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9" h="28">
                                    <a:moveTo>
                                      <a:pt x="0" y="0"/>
                                    </a:moveTo>
                                    <a:lnTo>
                                      <a:pt x="2" y="0"/>
                                    </a:lnTo>
                                    <a:lnTo>
                                      <a:pt x="3" y="1"/>
                                    </a:lnTo>
                                    <a:lnTo>
                                      <a:pt x="21" y="6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56" y="19"/>
                                    </a:lnTo>
                                    <a:lnTo>
                                      <a:pt x="75" y="25"/>
                                    </a:lnTo>
                                    <a:lnTo>
                                      <a:pt x="79" y="28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09" name="任意多边形 309"/>
                            <wps:cNvSpPr>
                              <a:spLocks noChangeAspect="1"/>
                            </wps:cNvSpPr>
                            <wps:spPr>
                              <a:xfrm>
                                <a:off x="2091" y="416"/>
                                <a:ext cx="105" cy="3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63" h="50">
                                    <a:moveTo>
                                      <a:pt x="0" y="0"/>
                                    </a:moveTo>
                                    <a:lnTo>
                                      <a:pt x="7" y="1"/>
                                    </a:lnTo>
                                    <a:lnTo>
                                      <a:pt x="21" y="5"/>
                                    </a:lnTo>
                                    <a:lnTo>
                                      <a:pt x="37" y="9"/>
                                    </a:lnTo>
                                    <a:lnTo>
                                      <a:pt x="102" y="29"/>
                                    </a:lnTo>
                                    <a:lnTo>
                                      <a:pt x="108" y="32"/>
                                    </a:lnTo>
                                    <a:lnTo>
                                      <a:pt x="135" y="40"/>
                                    </a:lnTo>
                                    <a:lnTo>
                                      <a:pt x="163" y="5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10" name="任意多边形 310"/>
                            <wps:cNvSpPr>
                              <a:spLocks noChangeAspect="1"/>
                            </wps:cNvSpPr>
                            <wps:spPr>
                              <a:xfrm>
                                <a:off x="2034" y="400"/>
                                <a:ext cx="57" cy="1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6" h="23">
                                    <a:moveTo>
                                      <a:pt x="0" y="0"/>
                                    </a:moveTo>
                                    <a:lnTo>
                                      <a:pt x="20" y="3"/>
                                    </a:lnTo>
                                    <a:lnTo>
                                      <a:pt x="40" y="10"/>
                                    </a:lnTo>
                                    <a:lnTo>
                                      <a:pt x="86" y="23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11" name="直接连接符 311"/>
                            <wps:cNvSpPr>
                              <a:spLocks noChangeAspect="1"/>
                            </wps:cNvSpPr>
                            <wps:spPr>
                              <a:xfrm flipV="1">
                                <a:off x="1773" y="272"/>
                                <a:ext cx="15" cy="76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12" name="直接连接符 312"/>
                            <wps:cNvSpPr>
                              <a:spLocks noChangeAspect="1"/>
                            </wps:cNvSpPr>
                            <wps:spPr>
                              <a:xfrm flipH="1">
                                <a:off x="2034" y="224"/>
                                <a:ext cx="48" cy="176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13" name="直接连接符 313"/>
                            <wps:cNvSpPr>
                              <a:spLocks noChangeAspect="1"/>
                            </wps:cNvSpPr>
                            <wps:spPr>
                              <a:xfrm flipV="1">
                                <a:off x="1830" y="281"/>
                                <a:ext cx="14" cy="75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14" name="直接连接符 314"/>
                            <wps:cNvSpPr>
                              <a:spLocks noChangeAspect="1"/>
                            </wps:cNvSpPr>
                            <wps:spPr>
                              <a:xfrm flipH="1">
                                <a:off x="1719" y="160"/>
                                <a:ext cx="21" cy="18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15" name="直接连接符 315"/>
                            <wps:cNvSpPr>
                              <a:spLocks noChangeAspect="1"/>
                            </wps:cNvSpPr>
                            <wps:spPr>
                              <a:xfrm>
                                <a:off x="414" y="458"/>
                                <a:ext cx="2" cy="3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16" name="任意多边形 316"/>
                            <wps:cNvSpPr>
                              <a:spLocks noChangeAspect="1"/>
                            </wps:cNvSpPr>
                            <wps:spPr>
                              <a:xfrm>
                                <a:off x="2350" y="506"/>
                                <a:ext cx="116" cy="5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77" h="82">
                                    <a:moveTo>
                                      <a:pt x="0" y="0"/>
                                    </a:moveTo>
                                    <a:lnTo>
                                      <a:pt x="26" y="11"/>
                                    </a:lnTo>
                                    <a:lnTo>
                                      <a:pt x="53" y="24"/>
                                    </a:lnTo>
                                    <a:lnTo>
                                      <a:pt x="70" y="31"/>
                                    </a:lnTo>
                                    <a:lnTo>
                                      <a:pt x="76" y="34"/>
                                    </a:lnTo>
                                    <a:lnTo>
                                      <a:pt x="83" y="37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36" y="61"/>
                                    </a:lnTo>
                                    <a:lnTo>
                                      <a:pt x="163" y="74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72" y="79"/>
                                    </a:lnTo>
                                    <a:lnTo>
                                      <a:pt x="177" y="82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17" name="直接连接符 317"/>
                            <wps:cNvSpPr>
                              <a:spLocks noChangeAspect="1"/>
                            </wps:cNvSpPr>
                            <wps:spPr>
                              <a:xfrm flipV="1">
                                <a:off x="2474" y="479"/>
                                <a:ext cx="41" cy="76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18" name="直接连接符 318"/>
                            <wps:cNvSpPr>
                              <a:spLocks noChangeAspect="1"/>
                            </wps:cNvSpPr>
                            <wps:spPr>
                              <a:xfrm flipV="1">
                                <a:off x="2350" y="430"/>
                                <a:ext cx="37" cy="76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19" name="直接连接符 319"/>
                            <wps:cNvSpPr>
                              <a:spLocks noChangeAspect="1"/>
                            </wps:cNvSpPr>
                            <wps:spPr>
                              <a:xfrm flipH="1">
                                <a:off x="2231" y="375"/>
                                <a:ext cx="32" cy="79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20" name="直接连接符 320"/>
                            <wps:cNvSpPr>
                              <a:spLocks noChangeAspect="1"/>
                            </wps:cNvSpPr>
                            <wps:spPr>
                              <a:xfrm flipH="1">
                                <a:off x="2122" y="332"/>
                                <a:ext cx="31" cy="89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21" name="任意多边形 321"/>
                            <wps:cNvSpPr>
                              <a:spLocks noChangeAspect="1"/>
                            </wps:cNvSpPr>
                            <wps:spPr>
                              <a:xfrm>
                                <a:off x="2466" y="489"/>
                                <a:ext cx="219" cy="14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78" h="248">
                                    <a:moveTo>
                                      <a:pt x="0" y="118"/>
                                    </a:moveTo>
                                    <a:lnTo>
                                      <a:pt x="27" y="132"/>
                                    </a:lnTo>
                                    <a:lnTo>
                                      <a:pt x="64" y="150"/>
                                    </a:lnTo>
                                    <a:lnTo>
                                      <a:pt x="67" y="152"/>
                                    </a:lnTo>
                                    <a:lnTo>
                                      <a:pt x="74" y="155"/>
                                    </a:lnTo>
                                    <a:lnTo>
                                      <a:pt x="96" y="166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149" y="197"/>
                                    </a:lnTo>
                                    <a:lnTo>
                                      <a:pt x="156" y="200"/>
                                    </a:lnTo>
                                    <a:lnTo>
                                      <a:pt x="163" y="204"/>
                                    </a:lnTo>
                                    <a:lnTo>
                                      <a:pt x="199" y="224"/>
                                    </a:lnTo>
                                    <a:lnTo>
                                      <a:pt x="217" y="235"/>
                                    </a:lnTo>
                                    <a:lnTo>
                                      <a:pt x="237" y="248"/>
                                    </a:lnTo>
                                    <a:lnTo>
                                      <a:pt x="378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22" name="直接连接符 322"/>
                            <wps:cNvSpPr>
                              <a:spLocks noChangeAspect="1"/>
                            </wps:cNvSpPr>
                            <wps:spPr>
                              <a:xfrm flipH="1" flipV="1">
                                <a:off x="414" y="458"/>
                                <a:ext cx="8" cy="15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23" name="任意多边形 323"/>
                            <wps:cNvSpPr>
                              <a:spLocks noChangeAspect="1"/>
                            </wps:cNvSpPr>
                            <wps:spPr>
                              <a:xfrm>
                                <a:off x="622" y="436"/>
                                <a:ext cx="51" cy="1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9" h="27">
                                    <a:moveTo>
                                      <a:pt x="0" y="27"/>
                                    </a:moveTo>
                                    <a:lnTo>
                                      <a:pt x="0" y="26"/>
                                    </a:lnTo>
                                    <a:lnTo>
                                      <a:pt x="3" y="26"/>
                                    </a:lnTo>
                                    <a:lnTo>
                                      <a:pt x="79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24" name="任意多边形 324"/>
                            <wps:cNvSpPr>
                              <a:spLocks noChangeAspect="1"/>
                            </wps:cNvSpPr>
                            <wps:spPr>
                              <a:xfrm>
                                <a:off x="673" y="416"/>
                                <a:ext cx="63" cy="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96" h="30">
                                    <a:moveTo>
                                      <a:pt x="0" y="30"/>
                                    </a:moveTo>
                                    <a:lnTo>
                                      <a:pt x="3" y="29"/>
                                    </a:lnTo>
                                    <a:lnTo>
                                      <a:pt x="13" y="25"/>
                                    </a:lnTo>
                                    <a:lnTo>
                                      <a:pt x="64" y="9"/>
                                    </a:lnTo>
                                    <a:lnTo>
                                      <a:pt x="96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25" name="任意多边形 325"/>
                            <wps:cNvSpPr>
                              <a:spLocks noChangeAspect="1"/>
                            </wps:cNvSpPr>
                            <wps:spPr>
                              <a:xfrm>
                                <a:off x="736" y="401"/>
                                <a:ext cx="57" cy="1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6" h="23">
                                    <a:moveTo>
                                      <a:pt x="0" y="23"/>
                                    </a:moveTo>
                                    <a:lnTo>
                                      <a:pt x="2" y="23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86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26" name="直接连接符 326"/>
                            <wps:cNvSpPr>
                              <a:spLocks noChangeAspect="1"/>
                            </wps:cNvSpPr>
                            <wps:spPr>
                              <a:xfrm>
                                <a:off x="597" y="379"/>
                                <a:ext cx="25" cy="74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27" name="直接连接符 327"/>
                            <wps:cNvSpPr>
                              <a:spLocks noChangeAspect="1"/>
                            </wps:cNvSpPr>
                            <wps:spPr>
                              <a:xfrm>
                                <a:off x="649" y="362"/>
                                <a:ext cx="24" cy="74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28" name="任意多边形 328"/>
                            <wps:cNvSpPr>
                              <a:spLocks noChangeAspect="1"/>
                            </wps:cNvSpPr>
                            <wps:spPr>
                              <a:xfrm>
                                <a:off x="414" y="338"/>
                                <a:ext cx="71" cy="16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7" h="259">
                                    <a:moveTo>
                                      <a:pt x="0" y="0"/>
                                    </a:moveTo>
                                    <a:lnTo>
                                      <a:pt x="52" y="127"/>
                                    </a:lnTo>
                                    <a:lnTo>
                                      <a:pt x="52" y="12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107" y="259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29" name="直接连接符 329"/>
                            <wps:cNvSpPr>
                              <a:spLocks noChangeAspect="1"/>
                            </wps:cNvSpPr>
                            <wps:spPr>
                              <a:xfrm>
                                <a:off x="417" y="461"/>
                                <a:ext cx="6" cy="14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30" name="直接连接符 330"/>
                            <wps:cNvSpPr>
                              <a:spLocks noChangeAspect="1"/>
                            </wps:cNvSpPr>
                            <wps:spPr>
                              <a:xfrm flipH="1" flipV="1">
                                <a:off x="548" y="398"/>
                                <a:ext cx="28" cy="72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31" name="任意多边形 331"/>
                            <wps:cNvSpPr>
                              <a:spLocks noChangeAspect="1"/>
                            </wps:cNvSpPr>
                            <wps:spPr>
                              <a:xfrm>
                                <a:off x="485" y="489"/>
                                <a:ext cx="45" cy="1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0" h="27">
                                    <a:moveTo>
                                      <a:pt x="0" y="27"/>
                                    </a:moveTo>
                                    <a:lnTo>
                                      <a:pt x="18" y="19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70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32" name="任意多边形 332"/>
                            <wps:cNvSpPr>
                              <a:spLocks noChangeAspect="1"/>
                            </wps:cNvSpPr>
                            <wps:spPr>
                              <a:xfrm>
                                <a:off x="530" y="470"/>
                                <a:ext cx="46" cy="1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9" h="29">
                                    <a:moveTo>
                                      <a:pt x="0" y="29"/>
                                    </a:moveTo>
                                    <a:lnTo>
                                      <a:pt x="3" y="26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33" name="直接连接符 333"/>
                            <wps:cNvSpPr>
                              <a:spLocks noChangeAspect="1"/>
                            </wps:cNvSpPr>
                            <wps:spPr>
                              <a:xfrm flipH="1">
                                <a:off x="484" y="507"/>
                                <a:ext cx="1" cy="0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34" name="任意多边形 334"/>
                            <wps:cNvSpPr>
                              <a:spLocks noChangeAspect="1"/>
                            </wps:cNvSpPr>
                            <wps:spPr>
                              <a:xfrm>
                                <a:off x="445" y="507"/>
                                <a:ext cx="39" cy="1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9" h="26">
                                    <a:moveTo>
                                      <a:pt x="0" y="26"/>
                                    </a:moveTo>
                                    <a:lnTo>
                                      <a:pt x="30" y="14"/>
                                    </a:lnTo>
                                    <a:lnTo>
                                      <a:pt x="59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35" name="任意多边形 335"/>
                            <wps:cNvSpPr>
                              <a:spLocks noChangeAspect="1"/>
                            </wps:cNvSpPr>
                            <wps:spPr>
                              <a:xfrm>
                                <a:off x="484" y="507"/>
                                <a:ext cx="1" cy="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" h="2">
                                    <a:moveTo>
                                      <a:pt x="0" y="0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1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36" name="直接连接符 336"/>
                            <wps:cNvSpPr>
                              <a:spLocks noChangeAspect="1"/>
                            </wps:cNvSpPr>
                            <wps:spPr>
                              <a:xfrm>
                                <a:off x="445" y="524"/>
                                <a:ext cx="1" cy="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37" name="直接连接符 337"/>
                            <wps:cNvSpPr>
                              <a:spLocks noChangeAspect="1"/>
                            </wps:cNvSpPr>
                            <wps:spPr>
                              <a:xfrm flipH="1">
                                <a:off x="445" y="524"/>
                                <a:ext cx="0" cy="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38" name="直接连接符 338"/>
                            <wps:cNvSpPr>
                              <a:spLocks noChangeAspect="1"/>
                            </wps:cNvSpPr>
                            <wps:spPr>
                              <a:xfrm flipV="1">
                                <a:off x="445" y="524"/>
                                <a:ext cx="1" cy="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39" name="任意多边形 339"/>
                            <wps:cNvSpPr>
                              <a:spLocks noChangeAspect="1"/>
                            </wps:cNvSpPr>
                            <wps:spPr>
                              <a:xfrm>
                                <a:off x="445" y="524"/>
                                <a:ext cx="0" cy="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" h="1">
                                    <a:moveTo>
                                      <a:pt x="0" y="0"/>
                                    </a:moveTo>
                                    <a:lnTo>
                                      <a:pt x="0" y="1"/>
                                    </a:lnTo>
                                    <a:lnTo>
                                      <a:pt x="1" y="1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40" name="直接连接符 340"/>
                            <wps:cNvSpPr>
                              <a:spLocks noChangeAspect="1"/>
                            </wps:cNvSpPr>
                            <wps:spPr>
                              <a:xfrm flipV="1">
                                <a:off x="576" y="453"/>
                                <a:ext cx="46" cy="17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41" name="直接连接符 341"/>
                            <wps:cNvSpPr>
                              <a:spLocks noChangeAspect="1"/>
                            </wps:cNvSpPr>
                            <wps:spPr>
                              <a:xfrm>
                                <a:off x="423" y="475"/>
                                <a:ext cx="22" cy="49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42" name="直接连接符 342"/>
                            <wps:cNvSpPr>
                              <a:spLocks noChangeAspect="1"/>
                            </wps:cNvSpPr>
                            <wps:spPr>
                              <a:xfrm flipH="1" flipV="1">
                                <a:off x="502" y="418"/>
                                <a:ext cx="28" cy="7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43" name="任意多边形 343"/>
                            <wps:cNvSpPr>
                              <a:spLocks noChangeAspect="1"/>
                            </wps:cNvSpPr>
                            <wps:spPr>
                              <a:xfrm>
                                <a:off x="1013" y="346"/>
                                <a:ext cx="38" cy="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7" h="10">
                                    <a:moveTo>
                                      <a:pt x="0" y="10"/>
                                    </a:moveTo>
                                    <a:lnTo>
                                      <a:pt x="26" y="4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57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44" name="任意多边形 344"/>
                            <wps:cNvSpPr>
                              <a:spLocks noChangeAspect="1"/>
                            </wps:cNvSpPr>
                            <wps:spPr>
                              <a:xfrm>
                                <a:off x="1051" y="342"/>
                                <a:ext cx="34" cy="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4" h="7">
                                    <a:moveTo>
                                      <a:pt x="0" y="7"/>
                                    </a:moveTo>
                                    <a:lnTo>
                                      <a:pt x="3" y="6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54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45" name="任意多边形 345"/>
                            <wps:cNvSpPr>
                              <a:spLocks noChangeAspect="1"/>
                            </wps:cNvSpPr>
                            <wps:spPr>
                              <a:xfrm>
                                <a:off x="974" y="353"/>
                                <a:ext cx="39" cy="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" h="11">
                                    <a:moveTo>
                                      <a:pt x="0" y="11"/>
                                    </a:moveTo>
                                    <a:lnTo>
                                      <a:pt x="28" y="5"/>
                                    </a:lnTo>
                                    <a:lnTo>
                                      <a:pt x="56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0" y="1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46" name="任意多边形 346"/>
                            <wps:cNvSpPr>
                              <a:spLocks noChangeAspect="1"/>
                            </wps:cNvSpPr>
                            <wps:spPr>
                              <a:xfrm>
                                <a:off x="906" y="366"/>
                                <a:ext cx="32" cy="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0" h="9">
                                    <a:moveTo>
                                      <a:pt x="0" y="9"/>
                                    </a:moveTo>
                                    <a:lnTo>
                                      <a:pt x="20" y="6"/>
                                    </a:lnTo>
                                    <a:lnTo>
                                      <a:pt x="21" y="6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5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0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47" name="任意多边形 347"/>
                            <wps:cNvSpPr>
                              <a:spLocks noChangeAspect="1"/>
                            </wps:cNvSpPr>
                            <wps:spPr>
                              <a:xfrm>
                                <a:off x="938" y="360"/>
                                <a:ext cx="36" cy="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5" h="10">
                                    <a:moveTo>
                                      <a:pt x="0" y="10"/>
                                    </a:moveTo>
                                    <a:lnTo>
                                      <a:pt x="30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8" y="3"/>
                                    </a:lnTo>
                                    <a:lnTo>
                                      <a:pt x="41" y="2"/>
                                    </a:lnTo>
                                    <a:lnTo>
                                      <a:pt x="46" y="2"/>
                                    </a:lnTo>
                                    <a:lnTo>
                                      <a:pt x="55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48" name="直接连接符 348"/>
                            <wps:cNvSpPr>
                              <a:spLocks noChangeAspect="1"/>
                            </wps:cNvSpPr>
                            <wps:spPr>
                              <a:xfrm>
                                <a:off x="914" y="313"/>
                                <a:ext cx="14" cy="62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49" name="任意多边形 349"/>
                            <wps:cNvSpPr>
                              <a:spLocks noChangeAspect="1"/>
                            </wps:cNvSpPr>
                            <wps:spPr>
                              <a:xfrm>
                                <a:off x="849" y="379"/>
                                <a:ext cx="28" cy="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3" h="10">
                                    <a:moveTo>
                                      <a:pt x="0" y="10"/>
                                    </a:moveTo>
                                    <a:lnTo>
                                      <a:pt x="14" y="6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4" y="1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3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50" name="任意多边形 350"/>
                            <wps:cNvSpPr>
                              <a:spLocks noChangeAspect="1"/>
                            </wps:cNvSpPr>
                            <wps:spPr>
                              <a:xfrm>
                                <a:off x="793" y="385"/>
                                <a:ext cx="56" cy="1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8" h="24">
                                    <a:moveTo>
                                      <a:pt x="0" y="24"/>
                                    </a:moveTo>
                                    <a:lnTo>
                                      <a:pt x="35" y="13"/>
                                    </a:lnTo>
                                    <a:lnTo>
                                      <a:pt x="88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51" name="直接连接符 351"/>
                            <wps:cNvSpPr>
                              <a:spLocks noChangeAspect="1"/>
                            </wps:cNvSpPr>
                            <wps:spPr>
                              <a:xfrm flipV="1">
                                <a:off x="877" y="372"/>
                                <a:ext cx="29" cy="7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52" name="直接连接符 352"/>
                            <wps:cNvSpPr>
                              <a:spLocks noChangeAspect="1"/>
                            </wps:cNvSpPr>
                            <wps:spPr>
                              <a:xfrm flipH="1" flipV="1">
                                <a:off x="807" y="208"/>
                                <a:ext cx="42" cy="177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53" name="直接连接符 353"/>
                            <wps:cNvSpPr>
                              <a:spLocks noChangeAspect="1"/>
                            </wps:cNvSpPr>
                            <wps:spPr>
                              <a:xfrm>
                                <a:off x="685" y="240"/>
                                <a:ext cx="51" cy="176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54" name="直接连接符 354"/>
                            <wps:cNvSpPr>
                              <a:spLocks noChangeAspect="1"/>
                            </wps:cNvSpPr>
                            <wps:spPr>
                              <a:xfrm flipH="1" flipV="1">
                                <a:off x="984" y="177"/>
                                <a:ext cx="29" cy="176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55" name="直接连接符 355"/>
                            <wps:cNvSpPr>
                              <a:spLocks noChangeAspect="1"/>
                            </wps:cNvSpPr>
                            <wps:spPr>
                              <a:xfrm>
                                <a:off x="1421" y="252"/>
                                <a:ext cx="1" cy="1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56" name="任意多边形 356"/>
                            <wps:cNvSpPr>
                              <a:spLocks noChangeAspect="1"/>
                            </wps:cNvSpPr>
                            <wps:spPr>
                              <a:xfrm>
                                <a:off x="1421" y="141"/>
                                <a:ext cx="1" cy="11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h="171">
                                    <a:moveTo>
                                      <a:pt x="0" y="0"/>
                                    </a:moveTo>
                                    <a:lnTo>
                                      <a:pt x="0" y="7"/>
                                    </a:lnTo>
                                    <a:lnTo>
                                      <a:pt x="0" y="16"/>
                                    </a:lnTo>
                                    <a:lnTo>
                                      <a:pt x="0" y="27"/>
                                    </a:lnTo>
                                    <a:lnTo>
                                      <a:pt x="0" y="40"/>
                                    </a:lnTo>
                                    <a:lnTo>
                                      <a:pt x="0" y="55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90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171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57" name="直接连接符 357"/>
                            <wps:cNvSpPr>
                              <a:spLocks noChangeAspect="1"/>
                            </wps:cNvSpPr>
                            <wps:spPr>
                              <a:xfrm>
                                <a:off x="1421" y="252"/>
                                <a:ext cx="1" cy="1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58" name="任意多边形 358"/>
                            <wps:cNvSpPr>
                              <a:spLocks noChangeAspect="1"/>
                            </wps:cNvSpPr>
                            <wps:spPr>
                              <a:xfrm>
                                <a:off x="1329" y="320"/>
                                <a:ext cx="44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9">
                                    <a:moveTo>
                                      <a:pt x="0" y="0"/>
                                    </a:moveTo>
                                    <a:lnTo>
                                      <a:pt x="12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59" name="任意多边形 359"/>
                            <wps:cNvSpPr>
                              <a:spLocks noChangeAspect="1"/>
                            </wps:cNvSpPr>
                            <wps:spPr>
                              <a:xfrm>
                                <a:off x="1373" y="328"/>
                                <a:ext cx="48" cy="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3">
                                    <a:moveTo>
                                      <a:pt x="0" y="0"/>
                                    </a:moveTo>
                                    <a:lnTo>
                                      <a:pt x="3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3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60" name="任意多边形 360"/>
                            <wps:cNvSpPr>
                              <a:spLocks noChangeAspect="1"/>
                            </wps:cNvSpPr>
                            <wps:spPr>
                              <a:xfrm>
                                <a:off x="1288" y="323"/>
                                <a:ext cx="41" cy="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" h="2">
                                    <a:moveTo>
                                      <a:pt x="0" y="2"/>
                                    </a:moveTo>
                                    <a:lnTo>
                                      <a:pt x="1" y="2"/>
                                    </a:lnTo>
                                    <a:lnTo>
                                      <a:pt x="16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0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61" name="任意多边形 361"/>
                            <wps:cNvSpPr>
                              <a:spLocks noChangeAspect="1"/>
                            </wps:cNvSpPr>
                            <wps:spPr>
                              <a:xfrm>
                                <a:off x="1251" y="324"/>
                                <a:ext cx="37" cy="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8" h="3">
                                    <a:moveTo>
                                      <a:pt x="0" y="3"/>
                                    </a:moveTo>
                                    <a:lnTo>
                                      <a:pt x="3" y="3"/>
                                    </a:lnTo>
                                    <a:lnTo>
                                      <a:pt x="20" y="1"/>
                                    </a:lnTo>
                                    <a:lnTo>
                                      <a:pt x="58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62" name="任意多边形 362"/>
                            <wps:cNvSpPr>
                              <a:spLocks noChangeAspect="1"/>
                            </wps:cNvSpPr>
                            <wps:spPr>
                              <a:xfrm>
                                <a:off x="1213" y="326"/>
                                <a:ext cx="38" cy="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9" h="4">
                                    <a:moveTo>
                                      <a:pt x="0" y="4"/>
                                    </a:moveTo>
                                    <a:lnTo>
                                      <a:pt x="0" y="3"/>
                                    </a:lnTo>
                                    <a:lnTo>
                                      <a:pt x="2" y="3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59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63" name="任意多边形 363"/>
                            <wps:cNvSpPr>
                              <a:spLocks noChangeAspect="1"/>
                            </wps:cNvSpPr>
                            <wps:spPr>
                              <a:xfrm>
                                <a:off x="1126" y="332"/>
                                <a:ext cx="42" cy="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4" h="6">
                                    <a:moveTo>
                                      <a:pt x="0" y="6"/>
                                    </a:moveTo>
                                    <a:lnTo>
                                      <a:pt x="31" y="2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4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64" name="任意多边形 364"/>
                            <wps:cNvSpPr>
                              <a:spLocks noChangeAspect="1"/>
                            </wps:cNvSpPr>
                            <wps:spPr>
                              <a:xfrm>
                                <a:off x="1168" y="329"/>
                                <a:ext cx="45" cy="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9" h="5">
                                    <a:moveTo>
                                      <a:pt x="0" y="5"/>
                                    </a:moveTo>
                                    <a:lnTo>
                                      <a:pt x="3" y="5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65" name="任意多边形 365"/>
                            <wps:cNvSpPr>
                              <a:spLocks noChangeAspect="1"/>
                            </wps:cNvSpPr>
                            <wps:spPr>
                              <a:xfrm>
                                <a:off x="1085" y="336"/>
                                <a:ext cx="41" cy="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2" h="9">
                                    <a:moveTo>
                                      <a:pt x="0" y="9"/>
                                    </a:moveTo>
                                    <a:lnTo>
                                      <a:pt x="43" y="3"/>
                                    </a:lnTo>
                                    <a:lnTo>
                                      <a:pt x="62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66" name="直接连接符 366"/>
                            <wps:cNvSpPr>
                              <a:spLocks noChangeAspect="1"/>
                            </wps:cNvSpPr>
                            <wps:spPr>
                              <a:xfrm flipV="1">
                                <a:off x="397" y="524"/>
                                <a:ext cx="48" cy="23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67" name="任意多边形 367"/>
                            <wps:cNvSpPr>
                              <a:spLocks noChangeAspect="1"/>
                            </wps:cNvSpPr>
                            <wps:spPr>
                              <a:xfrm>
                                <a:off x="1596" y="328"/>
                                <a:ext cx="61" cy="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94" h="11">
                                    <a:moveTo>
                                      <a:pt x="0" y="0"/>
                                    </a:moveTo>
                                    <a:lnTo>
                                      <a:pt x="0" y="1"/>
                                    </a:lnTo>
                                    <a:lnTo>
                                      <a:pt x="37" y="5"/>
                                    </a:lnTo>
                                    <a:lnTo>
                                      <a:pt x="64" y="8"/>
                                    </a:lnTo>
                                    <a:lnTo>
                                      <a:pt x="94" y="11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68" name="任意多边形 368"/>
                            <wps:cNvSpPr>
                              <a:spLocks noChangeAspect="1"/>
                            </wps:cNvSpPr>
                            <wps:spPr>
                              <a:xfrm>
                                <a:off x="1534" y="250"/>
                                <a:ext cx="62" cy="7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94" h="120">
                                    <a:moveTo>
                                      <a:pt x="7" y="0"/>
                                    </a:moveTo>
                                    <a:lnTo>
                                      <a:pt x="0" y="115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115"/>
                                    </a:lnTo>
                                    <a:lnTo>
                                      <a:pt x="56" y="118"/>
                                    </a:lnTo>
                                    <a:lnTo>
                                      <a:pt x="83" y="119"/>
                                    </a:lnTo>
                                    <a:lnTo>
                                      <a:pt x="87" y="119"/>
                                    </a:lnTo>
                                    <a:lnTo>
                                      <a:pt x="94" y="12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69" name="任意多边形 369"/>
                            <wps:cNvSpPr>
                              <a:spLocks noChangeAspect="1"/>
                            </wps:cNvSpPr>
                            <wps:spPr>
                              <a:xfrm>
                                <a:off x="1476" y="323"/>
                                <a:ext cx="42" cy="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4" h="2">
                                    <a:moveTo>
                                      <a:pt x="0" y="0"/>
                                    </a:moveTo>
                                    <a:lnTo>
                                      <a:pt x="48" y="2"/>
                                    </a:lnTo>
                                    <a:lnTo>
                                      <a:pt x="64" y="2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70" name="任意多边形 370"/>
                            <wps:cNvSpPr>
                              <a:spLocks noChangeAspect="1"/>
                            </wps:cNvSpPr>
                            <wps:spPr>
                              <a:xfrm>
                                <a:off x="1518" y="324"/>
                                <a:ext cx="13" cy="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0" h="1">
                                    <a:moveTo>
                                      <a:pt x="0" y="0"/>
                                    </a:moveTo>
                                    <a:lnTo>
                                      <a:pt x="9" y="0"/>
                                    </a:lnTo>
                                    <a:lnTo>
                                      <a:pt x="20" y="1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71" name="任意多边形 371"/>
                            <wps:cNvSpPr>
                              <a:spLocks noChangeAspect="1"/>
                            </wps:cNvSpPr>
                            <wps:spPr>
                              <a:xfrm>
                                <a:off x="1421" y="322"/>
                                <a:ext cx="55" cy="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5" h="2">
                                    <a:moveTo>
                                      <a:pt x="0" y="2"/>
                                    </a:moveTo>
                                    <a:lnTo>
                                      <a:pt x="2" y="2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85" y="2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72" name="直接连接符 372"/>
                            <wps:cNvSpPr>
                              <a:spLocks noChangeAspect="1"/>
                            </wps:cNvSpPr>
                            <wps:spPr>
                              <a:xfrm>
                                <a:off x="1421" y="270"/>
                                <a:ext cx="1" cy="53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73" name="直接连接符 373"/>
                            <wps:cNvSpPr>
                              <a:spLocks noChangeAspect="1"/>
                            </wps:cNvSpPr>
                            <wps:spPr>
                              <a:xfrm flipV="1">
                                <a:off x="1476" y="249"/>
                                <a:ext cx="3" cy="74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74" name="直接连接符 374"/>
                            <wps:cNvSpPr>
                              <a:spLocks noChangeAspect="1"/>
                            </wps:cNvSpPr>
                            <wps:spPr>
                              <a:xfrm flipV="1">
                                <a:off x="1596" y="253"/>
                                <a:ext cx="5" cy="75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75" name="直接连接符 375"/>
                            <wps:cNvSpPr>
                              <a:spLocks noChangeAspect="1"/>
                            </wps:cNvSpPr>
                            <wps:spPr>
                              <a:xfrm flipV="1">
                                <a:off x="1657" y="261"/>
                                <a:ext cx="7" cy="74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76" name="直接连接符 376"/>
                            <wps:cNvSpPr>
                              <a:spLocks noChangeAspect="1"/>
                            </wps:cNvSpPr>
                            <wps:spPr>
                              <a:xfrm flipH="1" flipV="1">
                                <a:off x="1108" y="271"/>
                                <a:ext cx="8" cy="65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77" name="直接连接符 377"/>
                            <wps:cNvSpPr>
                              <a:spLocks noChangeAspect="1"/>
                            </wps:cNvSpPr>
                            <wps:spPr>
                              <a:xfrm flipH="1" flipV="1">
                                <a:off x="1197" y="148"/>
                                <a:ext cx="16" cy="18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78" name="任意多边形 378"/>
                            <wps:cNvSpPr>
                              <a:spLocks noChangeAspect="1"/>
                            </wps:cNvSpPr>
                            <wps:spPr>
                              <a:xfrm>
                                <a:off x="413" y="455"/>
                                <a:ext cx="4" cy="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" h="11">
                                    <a:moveTo>
                                      <a:pt x="3" y="7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5" y="11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79" name="任意多边形 379"/>
                            <wps:cNvSpPr>
                              <a:spLocks noChangeAspect="1"/>
                            </wps:cNvSpPr>
                            <wps:spPr>
                              <a:xfrm>
                                <a:off x="129" y="479"/>
                                <a:ext cx="130" cy="16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99" h="247">
                                    <a:moveTo>
                                      <a:pt x="0" y="0"/>
                                    </a:moveTo>
                                    <a:lnTo>
                                      <a:pt x="141" y="247"/>
                                    </a:lnTo>
                                    <a:lnTo>
                                      <a:pt x="147" y="243"/>
                                    </a:lnTo>
                                    <a:lnTo>
                                      <a:pt x="199" y="214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80" name="直接连接符 380"/>
                            <wps:cNvSpPr>
                              <a:spLocks noChangeAspect="1"/>
                            </wps:cNvSpPr>
                            <wps:spPr>
                              <a:xfrm flipV="1">
                                <a:off x="340" y="569"/>
                                <a:ext cx="11" cy="4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81" name="直接连接符 381"/>
                            <wps:cNvSpPr>
                              <a:spLocks noChangeAspect="1"/>
                            </wps:cNvSpPr>
                            <wps:spPr>
                              <a:xfrm>
                                <a:off x="395" y="547"/>
                                <a:ext cx="2" cy="0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82" name="任意多边形 382"/>
                            <wps:cNvSpPr>
                              <a:spLocks noChangeAspect="1"/>
                            </wps:cNvSpPr>
                            <wps:spPr>
                              <a:xfrm>
                                <a:off x="340" y="569"/>
                                <a:ext cx="11" cy="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" h="7">
                                    <a:moveTo>
                                      <a:pt x="0" y="7"/>
                                    </a:moveTo>
                                    <a:lnTo>
                                      <a:pt x="7" y="3"/>
                                    </a:lnTo>
                                    <a:lnTo>
                                      <a:pt x="15" y="1"/>
                                    </a:lnTo>
                                    <a:lnTo>
                                      <a:pt x="15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83" name="直接连接符 383"/>
                            <wps:cNvSpPr>
                              <a:spLocks noChangeAspect="1"/>
                            </wps:cNvSpPr>
                            <wps:spPr>
                              <a:xfrm flipV="1">
                                <a:off x="351" y="547"/>
                                <a:ext cx="44" cy="22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84" name="任意多边形 384"/>
                            <wps:cNvSpPr>
                              <a:spLocks noChangeAspect="1"/>
                            </wps:cNvSpPr>
                            <wps:spPr>
                              <a:xfrm>
                                <a:off x="395" y="547"/>
                                <a:ext cx="2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">
                                    <a:moveTo>
                                      <a:pt x="0" y="0"/>
                                    </a:moveTo>
                                    <a:lnTo>
                                      <a:pt x="2" y="0"/>
                                    </a:lnTo>
                                    <a:lnTo>
                                      <a:pt x="2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85" name="直接连接符 385"/>
                            <wps:cNvSpPr>
                              <a:spLocks noChangeAspect="1"/>
                            </wps:cNvSpPr>
                            <wps:spPr>
                              <a:xfrm flipV="1">
                                <a:off x="259" y="594"/>
                                <a:ext cx="44" cy="24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86" name="任意多边形 386"/>
                            <wps:cNvSpPr>
                              <a:spLocks noChangeAspect="1"/>
                            </wps:cNvSpPr>
                            <wps:spPr>
                              <a:xfrm>
                                <a:off x="217" y="427"/>
                                <a:ext cx="86" cy="16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32" h="256">
                                    <a:moveTo>
                                      <a:pt x="132" y="256"/>
                                    </a:moveTo>
                                    <a:lnTo>
                                      <a:pt x="131" y="256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87" name="任意多边形 387"/>
                            <wps:cNvSpPr>
                              <a:spLocks noChangeAspect="1"/>
                            </wps:cNvSpPr>
                            <wps:spPr>
                              <a:xfrm>
                                <a:off x="221" y="549"/>
                                <a:ext cx="38" cy="6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8" h="107">
                                    <a:moveTo>
                                      <a:pt x="0" y="0"/>
                                    </a:moveTo>
                                    <a:lnTo>
                                      <a:pt x="57" y="106"/>
                                    </a:lnTo>
                                    <a:lnTo>
                                      <a:pt x="58" y="107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88" name="任意多边形 388"/>
                            <wps:cNvSpPr>
                              <a:spLocks noChangeAspect="1"/>
                            </wps:cNvSpPr>
                            <wps:spPr>
                              <a:xfrm>
                                <a:off x="303" y="573"/>
                                <a:ext cx="37" cy="2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8" h="32">
                                    <a:moveTo>
                                      <a:pt x="0" y="32"/>
                                    </a:moveTo>
                                    <a:lnTo>
                                      <a:pt x="14" y="23"/>
                                    </a:lnTo>
                                    <a:lnTo>
                                      <a:pt x="29" y="16"/>
                                    </a:lnTo>
                                    <a:lnTo>
                                      <a:pt x="58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89" name="直接连接符 389"/>
                            <wps:cNvSpPr>
                              <a:spLocks noChangeAspect="1"/>
                            </wps:cNvSpPr>
                            <wps:spPr>
                              <a:xfrm flipH="1" flipV="1">
                                <a:off x="319" y="502"/>
                                <a:ext cx="32" cy="67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390" name="直接连接符 390"/>
                            <wps:cNvSpPr>
                              <a:spLocks noChangeAspect="1"/>
                            </wps:cNvSpPr>
                            <wps:spPr>
                              <a:xfrm flipH="1" flipV="1">
                                <a:off x="320" y="378"/>
                                <a:ext cx="77" cy="169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g:grpSp>
                            <wpg:cNvPr id="393" name="组合 393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474"/>
                                <a:ext cx="95" cy="43"/>
                                <a:chOff x="0" y="0"/>
                                <a:chExt cx="95" cy="43"/>
                              </a:xfrm>
                            </wpg:grpSpPr>
                            <wps:wsp>
                              <wps:cNvPr id="391" name="任意多边形 391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48" y="0"/>
                                  <a:ext cx="47" cy="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5" h="54">
                                      <a:moveTo>
                                        <a:pt x="0" y="48"/>
                                      </a:moveTo>
                                      <a:lnTo>
                                        <a:pt x="6" y="49"/>
                                      </a:lnTo>
                                      <a:lnTo>
                                        <a:pt x="9" y="50"/>
                                      </a:lnTo>
                                      <a:lnTo>
                                        <a:pt x="12" y="51"/>
                                      </a:lnTo>
                                      <a:lnTo>
                                        <a:pt x="15" y="53"/>
                                      </a:lnTo>
                                      <a:lnTo>
                                        <a:pt x="19" y="54"/>
                                      </a:lnTo>
                                      <a:lnTo>
                                        <a:pt x="22" y="54"/>
                                      </a:lnTo>
                                      <a:lnTo>
                                        <a:pt x="28" y="53"/>
                                      </a:lnTo>
                                      <a:lnTo>
                                        <a:pt x="35" y="53"/>
                                      </a:lnTo>
                                      <a:lnTo>
                                        <a:pt x="40" y="51"/>
                                      </a:lnTo>
                                      <a:lnTo>
                                        <a:pt x="47" y="48"/>
                                      </a:lnTo>
                                      <a:lnTo>
                                        <a:pt x="51" y="44"/>
                                      </a:lnTo>
                                      <a:lnTo>
                                        <a:pt x="56" y="39"/>
                                      </a:lnTo>
                                      <a:lnTo>
                                        <a:pt x="57" y="37"/>
                                      </a:lnTo>
                                      <a:lnTo>
                                        <a:pt x="58" y="35"/>
                                      </a:lnTo>
                                      <a:lnTo>
                                        <a:pt x="59" y="35"/>
                                      </a:lnTo>
                                      <a:lnTo>
                                        <a:pt x="60" y="32"/>
                                      </a:lnTo>
                                      <a:lnTo>
                                        <a:pt x="61" y="30"/>
                                      </a:lnTo>
                                      <a:lnTo>
                                        <a:pt x="62" y="30"/>
                                      </a:lnTo>
                                      <a:lnTo>
                                        <a:pt x="65" y="24"/>
                                      </a:lnTo>
                                      <a:lnTo>
                                        <a:pt x="65" y="19"/>
                                      </a:lnTo>
                                      <a:lnTo>
                                        <a:pt x="65" y="14"/>
                                      </a:lnTo>
                                      <a:lnTo>
                                        <a:pt x="62" y="10"/>
                                      </a:lnTo>
                                      <a:lnTo>
                                        <a:pt x="59" y="5"/>
                                      </a:lnTo>
                                      <a:lnTo>
                                        <a:pt x="56" y="3"/>
                                      </a:lnTo>
                                      <a:lnTo>
                                        <a:pt x="51" y="0"/>
                                      </a:lnTo>
                                      <a:lnTo>
                                        <a:pt x="46" y="0"/>
                                      </a:lnTo>
                                      <a:lnTo>
                                        <a:pt x="33" y="1"/>
                                      </a:lnTo>
                                      <a:lnTo>
                                        <a:pt x="21" y="6"/>
                                      </a:lnTo>
                                      <a:lnTo>
                                        <a:pt x="15" y="9"/>
                                      </a:lnTo>
                                      <a:lnTo>
                                        <a:pt x="11" y="14"/>
                                      </a:lnTo>
                                      <a:lnTo>
                                        <a:pt x="7" y="19"/>
                                      </a:lnTo>
                                      <a:lnTo>
                                        <a:pt x="4" y="25"/>
                                      </a:lnTo>
                                      <a:lnTo>
                                        <a:pt x="3" y="27"/>
                                      </a:lnTo>
                                      <a:lnTo>
                                        <a:pt x="2" y="32"/>
                                      </a:lnTo>
                                      <a:lnTo>
                                        <a:pt x="1" y="39"/>
                                      </a:lnTo>
                                      <a:lnTo>
                                        <a:pt x="0" y="48"/>
                                      </a:lnTo>
                                    </a:path>
                                  </a:pathLst>
                                </a:custGeom>
                                <a:noFill/>
                                <a:ln w="762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92" name="任意多边形 392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4"/>
                                  <a:ext cx="48" cy="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8" h="55">
                                      <a:moveTo>
                                        <a:pt x="68" y="6"/>
                                      </a:moveTo>
                                      <a:lnTo>
                                        <a:pt x="58" y="3"/>
                                      </a:lnTo>
                                      <a:lnTo>
                                        <a:pt x="51" y="2"/>
                                      </a:lnTo>
                                      <a:lnTo>
                                        <a:pt x="46" y="0"/>
                                      </a:lnTo>
                                      <a:lnTo>
                                        <a:pt x="44" y="0"/>
                                      </a:lnTo>
                                      <a:lnTo>
                                        <a:pt x="32" y="1"/>
                                      </a:lnTo>
                                      <a:lnTo>
                                        <a:pt x="25" y="2"/>
                                      </a:lnTo>
                                      <a:lnTo>
                                        <a:pt x="20" y="6"/>
                                      </a:lnTo>
                                      <a:lnTo>
                                        <a:pt x="14" y="9"/>
                                      </a:lnTo>
                                      <a:lnTo>
                                        <a:pt x="9" y="14"/>
                                      </a:lnTo>
                                      <a:lnTo>
                                        <a:pt x="3" y="24"/>
                                      </a:lnTo>
                                      <a:lnTo>
                                        <a:pt x="1" y="29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1" y="39"/>
                                      </a:lnTo>
                                      <a:lnTo>
                                        <a:pt x="4" y="44"/>
                                      </a:lnTo>
                                      <a:lnTo>
                                        <a:pt x="6" y="47"/>
                                      </a:lnTo>
                                      <a:lnTo>
                                        <a:pt x="10" y="51"/>
                                      </a:lnTo>
                                      <a:lnTo>
                                        <a:pt x="15" y="53"/>
                                      </a:lnTo>
                                      <a:lnTo>
                                        <a:pt x="21" y="55"/>
                                      </a:lnTo>
                                      <a:lnTo>
                                        <a:pt x="27" y="54"/>
                                      </a:lnTo>
                                      <a:lnTo>
                                        <a:pt x="33" y="53"/>
                                      </a:lnTo>
                                      <a:lnTo>
                                        <a:pt x="45" y="47"/>
                                      </a:lnTo>
                                      <a:lnTo>
                                        <a:pt x="50" y="43"/>
                                      </a:lnTo>
                                      <a:lnTo>
                                        <a:pt x="55" y="39"/>
                                      </a:lnTo>
                                      <a:lnTo>
                                        <a:pt x="57" y="36"/>
                                      </a:lnTo>
                                      <a:lnTo>
                                        <a:pt x="57" y="35"/>
                                      </a:lnTo>
                                      <a:lnTo>
                                        <a:pt x="59" y="34"/>
                                      </a:lnTo>
                                      <a:lnTo>
                                        <a:pt x="63" y="29"/>
                                      </a:lnTo>
                                      <a:lnTo>
                                        <a:pt x="63" y="26"/>
                                      </a:lnTo>
                                      <a:lnTo>
                                        <a:pt x="64" y="21"/>
                                      </a:lnTo>
                                      <a:lnTo>
                                        <a:pt x="66" y="14"/>
                                      </a:lnTo>
                                      <a:lnTo>
                                        <a:pt x="68" y="6"/>
                                      </a:lnTo>
                                    </a:path>
                                  </a:pathLst>
                                </a:custGeom>
                                <a:noFill/>
                                <a:ln w="762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s:wsp>
                            <wps:cNvPr id="394" name="直接连接符 394"/>
                            <wps:cNvSpPr>
                              <a:spLocks noChangeAspect="1"/>
                            </wps:cNvSpPr>
                            <wps:spPr>
                              <a:xfrm rot="-600000" flipV="1">
                                <a:off x="1981" y="415"/>
                                <a:ext cx="181" cy="31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med"/>
                              </a:ln>
                            </wps:spPr>
                            <wps:bodyPr upright="1"/>
                          </wps:wsp>
                          <wps:wsp>
                            <wps:cNvPr id="395" name="文本框 395"/>
                            <wps:cNvSpPr txBox="1"/>
                            <wps:spPr>
                              <a:xfrm>
                                <a:off x="1172" y="389"/>
                                <a:ext cx="459" cy="45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Ω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396" name="文本框 396"/>
                            <wps:cNvSpPr txBox="1"/>
                            <wps:spPr>
                              <a:xfrm>
                                <a:off x="1146" y="538"/>
                                <a:ext cx="579" cy="45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(a)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wpg:grpSp>
                        <wpg:grpSp>
                          <wpg:cNvPr id="524" name="组合 524"/>
                          <wpg:cNvGrpSpPr/>
                          <wpg:grpSpPr>
                            <a:xfrm>
                              <a:off x="2798" y="39"/>
                              <a:ext cx="2753" cy="989"/>
                              <a:chOff x="0" y="0"/>
                              <a:chExt cx="2753" cy="989"/>
                            </a:xfrm>
                          </wpg:grpSpPr>
                          <wps:wsp>
                            <wps:cNvPr id="398" name="任意多边形 398"/>
                            <wps:cNvSpPr>
                              <a:spLocks noChangeAspect="1"/>
                            </wps:cNvSpPr>
                            <wps:spPr>
                              <a:xfrm>
                                <a:off x="2068" y="87"/>
                                <a:ext cx="89" cy="10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2" h="98">
                                    <a:moveTo>
                                      <a:pt x="66" y="73"/>
                                    </a:moveTo>
                                    <a:lnTo>
                                      <a:pt x="67" y="66"/>
                                    </a:lnTo>
                                    <a:lnTo>
                                      <a:pt x="66" y="60"/>
                                    </a:lnTo>
                                    <a:lnTo>
                                      <a:pt x="64" y="53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40"/>
                                    </a:lnTo>
                                    <a:lnTo>
                                      <a:pt x="48" y="35"/>
                                    </a:lnTo>
                                    <a:lnTo>
                                      <a:pt x="39" y="29"/>
                                    </a:lnTo>
                                    <a:lnTo>
                                      <a:pt x="28" y="25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71" y="27"/>
                                    </a:lnTo>
                                    <a:lnTo>
                                      <a:pt x="82" y="1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23" y="46"/>
                                    </a:lnTo>
                                    <a:lnTo>
                                      <a:pt x="31" y="50"/>
                                    </a:lnTo>
                                    <a:lnTo>
                                      <a:pt x="38" y="54"/>
                                    </a:lnTo>
                                    <a:lnTo>
                                      <a:pt x="44" y="60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50" y="71"/>
                                    </a:lnTo>
                                    <a:lnTo>
                                      <a:pt x="50" y="76"/>
                                    </a:lnTo>
                                    <a:lnTo>
                                      <a:pt x="50" y="83"/>
                                    </a:lnTo>
                                    <a:lnTo>
                                      <a:pt x="49" y="84"/>
                                    </a:lnTo>
                                    <a:lnTo>
                                      <a:pt x="48" y="85"/>
                                    </a:lnTo>
                                    <a:lnTo>
                                      <a:pt x="47" y="88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39" y="93"/>
                                    </a:lnTo>
                                    <a:lnTo>
                                      <a:pt x="35" y="93"/>
                                    </a:lnTo>
                                    <a:lnTo>
                                      <a:pt x="30" y="90"/>
                                    </a:lnTo>
                                    <a:lnTo>
                                      <a:pt x="26" y="87"/>
                                    </a:lnTo>
                                    <a:lnTo>
                                      <a:pt x="23" y="86"/>
                                    </a:lnTo>
                                    <a:lnTo>
                                      <a:pt x="22" y="85"/>
                                    </a:lnTo>
                                    <a:lnTo>
                                      <a:pt x="17" y="80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10" y="73"/>
                                    </a:lnTo>
                                    <a:lnTo>
                                      <a:pt x="7" y="73"/>
                                    </a:lnTo>
                                    <a:lnTo>
                                      <a:pt x="4" y="75"/>
                                    </a:lnTo>
                                    <a:lnTo>
                                      <a:pt x="1" y="77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0" y="83"/>
                                    </a:lnTo>
                                    <a:lnTo>
                                      <a:pt x="3" y="88"/>
                                    </a:lnTo>
                                    <a:lnTo>
                                      <a:pt x="9" y="92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3" y="97"/>
                                    </a:lnTo>
                                    <a:lnTo>
                                      <a:pt x="29" y="98"/>
                                    </a:lnTo>
                                    <a:lnTo>
                                      <a:pt x="34" y="98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6" y="94"/>
                                    </a:lnTo>
                                    <a:lnTo>
                                      <a:pt x="48" y="93"/>
                                    </a:lnTo>
                                    <a:lnTo>
                                      <a:pt x="57" y="88"/>
                                    </a:lnTo>
                                    <a:lnTo>
                                      <a:pt x="62" y="80"/>
                                    </a:lnTo>
                                    <a:lnTo>
                                      <a:pt x="66" y="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g:grpSp>
                            <wpg:cNvPr id="401" name="组合 401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1676" y="21"/>
                                <a:ext cx="120" cy="116"/>
                                <a:chOff x="0" y="0"/>
                                <a:chExt cx="120" cy="116"/>
                              </a:xfrm>
                            </wpg:grpSpPr>
                            <wps:wsp>
                              <wps:cNvPr id="399" name="任意多边形 399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0"/>
                                  <a:ext cx="53" cy="1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51" h="101">
                                      <a:moveTo>
                                        <a:pt x="26" y="19"/>
                                      </a:moveTo>
                                      <a:lnTo>
                                        <a:pt x="25" y="19"/>
                                      </a:lnTo>
                                      <a:lnTo>
                                        <a:pt x="25" y="21"/>
                                      </a:lnTo>
                                      <a:lnTo>
                                        <a:pt x="25" y="27"/>
                                      </a:lnTo>
                                      <a:lnTo>
                                        <a:pt x="19" y="77"/>
                                      </a:lnTo>
                                      <a:lnTo>
                                        <a:pt x="18" y="80"/>
                                      </a:lnTo>
                                      <a:lnTo>
                                        <a:pt x="18" y="83"/>
                                      </a:lnTo>
                                      <a:lnTo>
                                        <a:pt x="16" y="87"/>
                                      </a:lnTo>
                                      <a:lnTo>
                                        <a:pt x="15" y="89"/>
                                      </a:lnTo>
                                      <a:lnTo>
                                        <a:pt x="13" y="92"/>
                                      </a:lnTo>
                                      <a:lnTo>
                                        <a:pt x="8" y="92"/>
                                      </a:lnTo>
                                      <a:lnTo>
                                        <a:pt x="3" y="92"/>
                                      </a:lnTo>
                                      <a:lnTo>
                                        <a:pt x="0" y="92"/>
                                      </a:lnTo>
                                      <a:lnTo>
                                        <a:pt x="0" y="95"/>
                                      </a:lnTo>
                                      <a:lnTo>
                                        <a:pt x="51" y="101"/>
                                      </a:lnTo>
                                      <a:lnTo>
                                        <a:pt x="51" y="98"/>
                                      </a:lnTo>
                                      <a:lnTo>
                                        <a:pt x="49" y="98"/>
                                      </a:lnTo>
                                      <a:lnTo>
                                        <a:pt x="46" y="97"/>
                                      </a:lnTo>
                                      <a:lnTo>
                                        <a:pt x="44" y="96"/>
                                      </a:lnTo>
                                      <a:lnTo>
                                        <a:pt x="42" y="95"/>
                                      </a:lnTo>
                                      <a:lnTo>
                                        <a:pt x="40" y="93"/>
                                      </a:lnTo>
                                      <a:lnTo>
                                        <a:pt x="39" y="93"/>
                                      </a:lnTo>
                                      <a:lnTo>
                                        <a:pt x="38" y="91"/>
                                      </a:lnTo>
                                      <a:lnTo>
                                        <a:pt x="38" y="87"/>
                                      </a:lnTo>
                                      <a:lnTo>
                                        <a:pt x="40" y="80"/>
                                      </a:lnTo>
                                      <a:lnTo>
                                        <a:pt x="49" y="0"/>
                                      </a:lnTo>
                                      <a:lnTo>
                                        <a:pt x="47" y="0"/>
                                      </a:lnTo>
                                      <a:lnTo>
                                        <a:pt x="10" y="13"/>
                                      </a:lnTo>
                                      <a:lnTo>
                                        <a:pt x="10" y="15"/>
                                      </a:lnTo>
                                      <a:lnTo>
                                        <a:pt x="15" y="14"/>
                                      </a:lnTo>
                                      <a:lnTo>
                                        <a:pt x="20" y="14"/>
                                      </a:lnTo>
                                      <a:lnTo>
                                        <a:pt x="24" y="15"/>
                                      </a:lnTo>
                                      <a:lnTo>
                                        <a:pt x="24" y="16"/>
                                      </a:lnTo>
                                      <a:lnTo>
                                        <a:pt x="26" y="1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400" name="任意多边形 400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0" y="6"/>
                                  <a:ext cx="70" cy="1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5" h="100">
                                      <a:moveTo>
                                        <a:pt x="41" y="0"/>
                                      </a:moveTo>
                                      <a:lnTo>
                                        <a:pt x="31" y="0"/>
                                      </a:lnTo>
                                      <a:lnTo>
                                        <a:pt x="23" y="4"/>
                                      </a:lnTo>
                                      <a:lnTo>
                                        <a:pt x="16" y="10"/>
                                      </a:lnTo>
                                      <a:lnTo>
                                        <a:pt x="12" y="14"/>
                                      </a:lnTo>
                                      <a:lnTo>
                                        <a:pt x="10" y="20"/>
                                      </a:lnTo>
                                      <a:lnTo>
                                        <a:pt x="5" y="32"/>
                                      </a:lnTo>
                                      <a:lnTo>
                                        <a:pt x="1" y="47"/>
                                      </a:lnTo>
                                      <a:lnTo>
                                        <a:pt x="0" y="58"/>
                                      </a:lnTo>
                                      <a:lnTo>
                                        <a:pt x="1" y="70"/>
                                      </a:lnTo>
                                      <a:lnTo>
                                        <a:pt x="3" y="77"/>
                                      </a:lnTo>
                                      <a:lnTo>
                                        <a:pt x="6" y="83"/>
                                      </a:lnTo>
                                      <a:lnTo>
                                        <a:pt x="9" y="89"/>
                                      </a:lnTo>
                                      <a:lnTo>
                                        <a:pt x="14" y="96"/>
                                      </a:lnTo>
                                      <a:lnTo>
                                        <a:pt x="20" y="98"/>
                                      </a:lnTo>
                                      <a:lnTo>
                                        <a:pt x="27" y="100"/>
                                      </a:lnTo>
                                      <a:lnTo>
                                        <a:pt x="32" y="100"/>
                                      </a:lnTo>
                                      <a:lnTo>
                                        <a:pt x="38" y="99"/>
                                      </a:lnTo>
                                      <a:lnTo>
                                        <a:pt x="43" y="95"/>
                                      </a:lnTo>
                                      <a:lnTo>
                                        <a:pt x="47" y="92"/>
                                      </a:lnTo>
                                      <a:lnTo>
                                        <a:pt x="52" y="86"/>
                                      </a:lnTo>
                                      <a:lnTo>
                                        <a:pt x="56" y="81"/>
                                      </a:lnTo>
                                      <a:lnTo>
                                        <a:pt x="61" y="68"/>
                                      </a:lnTo>
                                      <a:lnTo>
                                        <a:pt x="65" y="54"/>
                                      </a:lnTo>
                                      <a:lnTo>
                                        <a:pt x="65" y="38"/>
                                      </a:lnTo>
                                      <a:lnTo>
                                        <a:pt x="63" y="25"/>
                                      </a:lnTo>
                                      <a:lnTo>
                                        <a:pt x="60" y="15"/>
                                      </a:lnTo>
                                      <a:lnTo>
                                        <a:pt x="55" y="7"/>
                                      </a:lnTo>
                                      <a:lnTo>
                                        <a:pt x="47" y="1"/>
                                      </a:lnTo>
                                      <a:lnTo>
                                        <a:pt x="41" y="0"/>
                                      </a:lnTo>
                                      <a:close/>
                                      <a:moveTo>
                                        <a:pt x="33" y="6"/>
                                      </a:moveTo>
                                      <a:lnTo>
                                        <a:pt x="34" y="5"/>
                                      </a:lnTo>
                                      <a:lnTo>
                                        <a:pt x="35" y="5"/>
                                      </a:lnTo>
                                      <a:lnTo>
                                        <a:pt x="38" y="5"/>
                                      </a:lnTo>
                                      <a:lnTo>
                                        <a:pt x="41" y="6"/>
                                      </a:lnTo>
                                      <a:lnTo>
                                        <a:pt x="44" y="9"/>
                                      </a:lnTo>
                                      <a:lnTo>
                                        <a:pt x="44" y="9"/>
                                      </a:lnTo>
                                      <a:lnTo>
                                        <a:pt x="45" y="13"/>
                                      </a:lnTo>
                                      <a:lnTo>
                                        <a:pt x="47" y="22"/>
                                      </a:lnTo>
                                      <a:lnTo>
                                        <a:pt x="45" y="25"/>
                                      </a:lnTo>
                                      <a:lnTo>
                                        <a:pt x="45" y="31"/>
                                      </a:lnTo>
                                      <a:lnTo>
                                        <a:pt x="43" y="39"/>
                                      </a:lnTo>
                                      <a:lnTo>
                                        <a:pt x="43" y="45"/>
                                      </a:lnTo>
                                      <a:lnTo>
                                        <a:pt x="43" y="52"/>
                                      </a:lnTo>
                                      <a:lnTo>
                                        <a:pt x="38" y="81"/>
                                      </a:lnTo>
                                      <a:lnTo>
                                        <a:pt x="36" y="84"/>
                                      </a:lnTo>
                                      <a:lnTo>
                                        <a:pt x="36" y="86"/>
                                      </a:lnTo>
                                      <a:lnTo>
                                        <a:pt x="36" y="88"/>
                                      </a:lnTo>
                                      <a:lnTo>
                                        <a:pt x="34" y="91"/>
                                      </a:lnTo>
                                      <a:lnTo>
                                        <a:pt x="33" y="93"/>
                                      </a:lnTo>
                                      <a:lnTo>
                                        <a:pt x="28" y="96"/>
                                      </a:lnTo>
                                      <a:lnTo>
                                        <a:pt x="22" y="93"/>
                                      </a:lnTo>
                                      <a:lnTo>
                                        <a:pt x="21" y="90"/>
                                      </a:lnTo>
                                      <a:lnTo>
                                        <a:pt x="21" y="86"/>
                                      </a:lnTo>
                                      <a:lnTo>
                                        <a:pt x="20" y="80"/>
                                      </a:lnTo>
                                      <a:lnTo>
                                        <a:pt x="20" y="74"/>
                                      </a:lnTo>
                                      <a:lnTo>
                                        <a:pt x="20" y="66"/>
                                      </a:lnTo>
                                      <a:lnTo>
                                        <a:pt x="22" y="57"/>
                                      </a:lnTo>
                                      <a:lnTo>
                                        <a:pt x="23" y="40"/>
                                      </a:lnTo>
                                      <a:lnTo>
                                        <a:pt x="24" y="33"/>
                                      </a:lnTo>
                                      <a:lnTo>
                                        <a:pt x="25" y="27"/>
                                      </a:lnTo>
                                      <a:lnTo>
                                        <a:pt x="27" y="18"/>
                                      </a:lnTo>
                                      <a:lnTo>
                                        <a:pt x="28" y="14"/>
                                      </a:lnTo>
                                      <a:lnTo>
                                        <a:pt x="29" y="9"/>
                                      </a:lnTo>
                                      <a:lnTo>
                                        <a:pt x="33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</wpg:grpSp>
                          <wps:wsp>
                            <wps:cNvPr id="402" name="任意多边形 402"/>
                            <wps:cNvSpPr>
                              <a:spLocks noChangeAspect="1"/>
                            </wps:cNvSpPr>
                            <wps:spPr>
                              <a:xfrm>
                                <a:off x="2671" y="378"/>
                                <a:ext cx="82" cy="10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6" h="94">
                                    <a:moveTo>
                                      <a:pt x="29" y="10"/>
                                    </a:moveTo>
                                    <a:lnTo>
                                      <a:pt x="20" y="19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6" y="42"/>
                                    </a:lnTo>
                                    <a:lnTo>
                                      <a:pt x="2" y="53"/>
                                    </a:lnTo>
                                    <a:lnTo>
                                      <a:pt x="0" y="60"/>
                                    </a:lnTo>
                                    <a:lnTo>
                                      <a:pt x="1" y="67"/>
                                    </a:lnTo>
                                    <a:lnTo>
                                      <a:pt x="2" y="75"/>
                                    </a:lnTo>
                                    <a:lnTo>
                                      <a:pt x="4" y="82"/>
                                    </a:lnTo>
                                    <a:lnTo>
                                      <a:pt x="8" y="86"/>
                                    </a:lnTo>
                                    <a:lnTo>
                                      <a:pt x="14" y="90"/>
                                    </a:lnTo>
                                    <a:lnTo>
                                      <a:pt x="19" y="92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30" y="93"/>
                                    </a:lnTo>
                                    <a:lnTo>
                                      <a:pt x="36" y="92"/>
                                    </a:lnTo>
                                    <a:lnTo>
                                      <a:pt x="42" y="88"/>
                                    </a:lnTo>
                                    <a:lnTo>
                                      <a:pt x="49" y="84"/>
                                    </a:lnTo>
                                    <a:lnTo>
                                      <a:pt x="53" y="79"/>
                                    </a:lnTo>
                                    <a:lnTo>
                                      <a:pt x="55" y="76"/>
                                    </a:lnTo>
                                    <a:lnTo>
                                      <a:pt x="58" y="74"/>
                                    </a:lnTo>
                                    <a:lnTo>
                                      <a:pt x="59" y="71"/>
                                    </a:lnTo>
                                    <a:lnTo>
                                      <a:pt x="61" y="68"/>
                                    </a:lnTo>
                                    <a:lnTo>
                                      <a:pt x="65" y="62"/>
                                    </a:lnTo>
                                    <a:lnTo>
                                      <a:pt x="72" y="48"/>
                                    </a:lnTo>
                                    <a:lnTo>
                                      <a:pt x="76" y="35"/>
                                    </a:lnTo>
                                    <a:lnTo>
                                      <a:pt x="76" y="26"/>
                                    </a:lnTo>
                                    <a:lnTo>
                                      <a:pt x="74" y="16"/>
                                    </a:lnTo>
                                    <a:lnTo>
                                      <a:pt x="69" y="9"/>
                                    </a:lnTo>
                                    <a:lnTo>
                                      <a:pt x="67" y="5"/>
                                    </a:lnTo>
                                    <a:lnTo>
                                      <a:pt x="65" y="3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47" y="1"/>
                                    </a:lnTo>
                                    <a:lnTo>
                                      <a:pt x="38" y="3"/>
                                    </a:lnTo>
                                    <a:lnTo>
                                      <a:pt x="33" y="5"/>
                                    </a:lnTo>
                                    <a:lnTo>
                                      <a:pt x="29" y="10"/>
                                    </a:lnTo>
                                    <a:close/>
                                    <a:moveTo>
                                      <a:pt x="31" y="78"/>
                                    </a:moveTo>
                                    <a:lnTo>
                                      <a:pt x="26" y="83"/>
                                    </a:lnTo>
                                    <a:lnTo>
                                      <a:pt x="23" y="85"/>
                                    </a:lnTo>
                                    <a:lnTo>
                                      <a:pt x="22" y="87"/>
                                    </a:lnTo>
                                    <a:lnTo>
                                      <a:pt x="19" y="87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3" y="85"/>
                                    </a:lnTo>
                                    <a:lnTo>
                                      <a:pt x="12" y="82"/>
                                    </a:lnTo>
                                    <a:lnTo>
                                      <a:pt x="11" y="78"/>
                                    </a:lnTo>
                                    <a:lnTo>
                                      <a:pt x="13" y="74"/>
                                    </a:lnTo>
                                    <a:lnTo>
                                      <a:pt x="14" y="69"/>
                                    </a:lnTo>
                                    <a:lnTo>
                                      <a:pt x="18" y="64"/>
                                    </a:lnTo>
                                    <a:lnTo>
                                      <a:pt x="21" y="57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0" y="41"/>
                                    </a:lnTo>
                                    <a:lnTo>
                                      <a:pt x="34" y="35"/>
                                    </a:lnTo>
                                    <a:lnTo>
                                      <a:pt x="38" y="29"/>
                                    </a:lnTo>
                                    <a:lnTo>
                                      <a:pt x="41" y="24"/>
                                    </a:lnTo>
                                    <a:lnTo>
                                      <a:pt x="43" y="19"/>
                                    </a:lnTo>
                                    <a:lnTo>
                                      <a:pt x="45" y="16"/>
                                    </a:lnTo>
                                    <a:lnTo>
                                      <a:pt x="47" y="13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51" y="7"/>
                                    </a:lnTo>
                                    <a:lnTo>
                                      <a:pt x="56" y="7"/>
                                    </a:lnTo>
                                    <a:lnTo>
                                      <a:pt x="58" y="6"/>
                                    </a:lnTo>
                                    <a:lnTo>
                                      <a:pt x="62" y="7"/>
                                    </a:lnTo>
                                    <a:lnTo>
                                      <a:pt x="63" y="7"/>
                                    </a:lnTo>
                                    <a:lnTo>
                                      <a:pt x="64" y="9"/>
                                    </a:lnTo>
                                    <a:lnTo>
                                      <a:pt x="65" y="12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62" y="21"/>
                                    </a:lnTo>
                                    <a:lnTo>
                                      <a:pt x="60" y="26"/>
                                    </a:lnTo>
                                    <a:lnTo>
                                      <a:pt x="58" y="28"/>
                                    </a:lnTo>
                                    <a:lnTo>
                                      <a:pt x="57" y="30"/>
                                    </a:lnTo>
                                    <a:lnTo>
                                      <a:pt x="56" y="33"/>
                                    </a:lnTo>
                                    <a:lnTo>
                                      <a:pt x="52" y="41"/>
                                    </a:lnTo>
                                    <a:lnTo>
                                      <a:pt x="47" y="51"/>
                                    </a:lnTo>
                                    <a:lnTo>
                                      <a:pt x="31" y="7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g:grpSp>
                            <wpg:cNvPr id="405" name="组合 405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886" y="26"/>
                                <a:ext cx="136" cy="133"/>
                                <a:chOff x="0" y="0"/>
                                <a:chExt cx="136" cy="133"/>
                              </a:xfrm>
                            </wpg:grpSpPr>
                            <wps:wsp>
                              <wps:cNvPr id="403" name="任意多边形 403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22"/>
                                  <a:ext cx="71" cy="1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5" h="103">
                                      <a:moveTo>
                                        <a:pt x="44" y="4"/>
                                      </a:moveTo>
                                      <a:lnTo>
                                        <a:pt x="39" y="1"/>
                                      </a:lnTo>
                                      <a:lnTo>
                                        <a:pt x="35" y="0"/>
                                      </a:lnTo>
                                      <a:lnTo>
                                        <a:pt x="27" y="1"/>
                                      </a:lnTo>
                                      <a:lnTo>
                                        <a:pt x="18" y="3"/>
                                      </a:lnTo>
                                      <a:lnTo>
                                        <a:pt x="10" y="9"/>
                                      </a:lnTo>
                                      <a:lnTo>
                                        <a:pt x="3" y="18"/>
                                      </a:lnTo>
                                      <a:lnTo>
                                        <a:pt x="0" y="30"/>
                                      </a:lnTo>
                                      <a:lnTo>
                                        <a:pt x="2" y="30"/>
                                      </a:lnTo>
                                      <a:lnTo>
                                        <a:pt x="4" y="23"/>
                                      </a:lnTo>
                                      <a:lnTo>
                                        <a:pt x="8" y="20"/>
                                      </a:lnTo>
                                      <a:lnTo>
                                        <a:pt x="17" y="17"/>
                                      </a:lnTo>
                                      <a:lnTo>
                                        <a:pt x="22" y="17"/>
                                      </a:lnTo>
                                      <a:lnTo>
                                        <a:pt x="29" y="20"/>
                                      </a:lnTo>
                                      <a:lnTo>
                                        <a:pt x="32" y="23"/>
                                      </a:lnTo>
                                      <a:lnTo>
                                        <a:pt x="34" y="28"/>
                                      </a:lnTo>
                                      <a:lnTo>
                                        <a:pt x="35" y="32"/>
                                      </a:lnTo>
                                      <a:lnTo>
                                        <a:pt x="34" y="37"/>
                                      </a:lnTo>
                                      <a:lnTo>
                                        <a:pt x="29" y="44"/>
                                      </a:lnTo>
                                      <a:lnTo>
                                        <a:pt x="25" y="47"/>
                                      </a:lnTo>
                                      <a:lnTo>
                                        <a:pt x="20" y="51"/>
                                      </a:lnTo>
                                      <a:lnTo>
                                        <a:pt x="20" y="53"/>
                                      </a:lnTo>
                                      <a:lnTo>
                                        <a:pt x="25" y="53"/>
                                      </a:lnTo>
                                      <a:lnTo>
                                        <a:pt x="31" y="55"/>
                                      </a:lnTo>
                                      <a:lnTo>
                                        <a:pt x="36" y="57"/>
                                      </a:lnTo>
                                      <a:lnTo>
                                        <a:pt x="42" y="62"/>
                                      </a:lnTo>
                                      <a:lnTo>
                                        <a:pt x="45" y="64"/>
                                      </a:lnTo>
                                      <a:lnTo>
                                        <a:pt x="47" y="69"/>
                                      </a:lnTo>
                                      <a:lnTo>
                                        <a:pt x="50" y="78"/>
                                      </a:lnTo>
                                      <a:lnTo>
                                        <a:pt x="50" y="83"/>
                                      </a:lnTo>
                                      <a:lnTo>
                                        <a:pt x="47" y="89"/>
                                      </a:lnTo>
                                      <a:lnTo>
                                        <a:pt x="45" y="90"/>
                                      </a:lnTo>
                                      <a:lnTo>
                                        <a:pt x="44" y="92"/>
                                      </a:lnTo>
                                      <a:lnTo>
                                        <a:pt x="42" y="94"/>
                                      </a:lnTo>
                                      <a:lnTo>
                                        <a:pt x="40" y="95"/>
                                      </a:lnTo>
                                      <a:lnTo>
                                        <a:pt x="34" y="94"/>
                                      </a:lnTo>
                                      <a:lnTo>
                                        <a:pt x="27" y="91"/>
                                      </a:lnTo>
                                      <a:lnTo>
                                        <a:pt x="22" y="88"/>
                                      </a:lnTo>
                                      <a:lnTo>
                                        <a:pt x="20" y="87"/>
                                      </a:lnTo>
                                      <a:lnTo>
                                        <a:pt x="18" y="86"/>
                                      </a:lnTo>
                                      <a:lnTo>
                                        <a:pt x="12" y="86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9" y="89"/>
                                      </a:lnTo>
                                      <a:lnTo>
                                        <a:pt x="7" y="92"/>
                                      </a:lnTo>
                                      <a:lnTo>
                                        <a:pt x="7" y="95"/>
                                      </a:lnTo>
                                      <a:lnTo>
                                        <a:pt x="8" y="98"/>
                                      </a:lnTo>
                                      <a:lnTo>
                                        <a:pt x="12" y="102"/>
                                      </a:lnTo>
                                      <a:lnTo>
                                        <a:pt x="15" y="103"/>
                                      </a:lnTo>
                                      <a:lnTo>
                                        <a:pt x="20" y="103"/>
                                      </a:lnTo>
                                      <a:lnTo>
                                        <a:pt x="25" y="103"/>
                                      </a:lnTo>
                                      <a:lnTo>
                                        <a:pt x="31" y="102"/>
                                      </a:lnTo>
                                      <a:lnTo>
                                        <a:pt x="38" y="99"/>
                                      </a:lnTo>
                                      <a:lnTo>
                                        <a:pt x="45" y="96"/>
                                      </a:lnTo>
                                      <a:lnTo>
                                        <a:pt x="51" y="92"/>
                                      </a:lnTo>
                                      <a:lnTo>
                                        <a:pt x="54" y="89"/>
                                      </a:lnTo>
                                      <a:lnTo>
                                        <a:pt x="56" y="88"/>
                                      </a:lnTo>
                                      <a:lnTo>
                                        <a:pt x="56" y="87"/>
                                      </a:lnTo>
                                      <a:lnTo>
                                        <a:pt x="56" y="87"/>
                                      </a:lnTo>
                                      <a:lnTo>
                                        <a:pt x="58" y="87"/>
                                      </a:lnTo>
                                      <a:lnTo>
                                        <a:pt x="61" y="80"/>
                                      </a:lnTo>
                                      <a:lnTo>
                                        <a:pt x="63" y="73"/>
                                      </a:lnTo>
                                      <a:lnTo>
                                        <a:pt x="63" y="69"/>
                                      </a:lnTo>
                                      <a:lnTo>
                                        <a:pt x="63" y="67"/>
                                      </a:lnTo>
                                      <a:lnTo>
                                        <a:pt x="64" y="66"/>
                                      </a:lnTo>
                                      <a:lnTo>
                                        <a:pt x="65" y="59"/>
                                      </a:lnTo>
                                      <a:lnTo>
                                        <a:pt x="61" y="51"/>
                                      </a:lnTo>
                                      <a:lnTo>
                                        <a:pt x="59" y="48"/>
                                      </a:lnTo>
                                      <a:lnTo>
                                        <a:pt x="58" y="46"/>
                                      </a:lnTo>
                                      <a:lnTo>
                                        <a:pt x="51" y="41"/>
                                      </a:lnTo>
                                      <a:lnTo>
                                        <a:pt x="44" y="37"/>
                                      </a:lnTo>
                                      <a:lnTo>
                                        <a:pt x="47" y="32"/>
                                      </a:lnTo>
                                      <a:lnTo>
                                        <a:pt x="50" y="28"/>
                                      </a:lnTo>
                                      <a:lnTo>
                                        <a:pt x="52" y="22"/>
                                      </a:lnTo>
                                      <a:lnTo>
                                        <a:pt x="53" y="18"/>
                                      </a:lnTo>
                                      <a:lnTo>
                                        <a:pt x="51" y="13"/>
                                      </a:lnTo>
                                      <a:lnTo>
                                        <a:pt x="49" y="10"/>
                                      </a:lnTo>
                                      <a:lnTo>
                                        <a:pt x="46" y="6"/>
                                      </a:lnTo>
                                      <a:lnTo>
                                        <a:pt x="44" y="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404" name="任意多边形 404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66" y="0"/>
                                  <a:ext cx="70" cy="1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4" h="101">
                                      <a:moveTo>
                                        <a:pt x="41" y="4"/>
                                      </a:moveTo>
                                      <a:lnTo>
                                        <a:pt x="32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5" y="1"/>
                                      </a:lnTo>
                                      <a:lnTo>
                                        <a:pt x="20" y="1"/>
                                      </a:lnTo>
                                      <a:lnTo>
                                        <a:pt x="16" y="3"/>
                                      </a:lnTo>
                                      <a:lnTo>
                                        <a:pt x="10" y="9"/>
                                      </a:lnTo>
                                      <a:lnTo>
                                        <a:pt x="7" y="12"/>
                                      </a:lnTo>
                                      <a:lnTo>
                                        <a:pt x="5" y="16"/>
                                      </a:lnTo>
                                      <a:lnTo>
                                        <a:pt x="3" y="27"/>
                                      </a:lnTo>
                                      <a:lnTo>
                                        <a:pt x="0" y="40"/>
                                      </a:lnTo>
                                      <a:lnTo>
                                        <a:pt x="1" y="56"/>
                                      </a:lnTo>
                                      <a:lnTo>
                                        <a:pt x="3" y="62"/>
                                      </a:lnTo>
                                      <a:lnTo>
                                        <a:pt x="5" y="67"/>
                                      </a:lnTo>
                                      <a:lnTo>
                                        <a:pt x="6" y="72"/>
                                      </a:lnTo>
                                      <a:lnTo>
                                        <a:pt x="9" y="79"/>
                                      </a:lnTo>
                                      <a:lnTo>
                                        <a:pt x="12" y="85"/>
                                      </a:lnTo>
                                      <a:lnTo>
                                        <a:pt x="17" y="91"/>
                                      </a:lnTo>
                                      <a:lnTo>
                                        <a:pt x="22" y="95"/>
                                      </a:lnTo>
                                      <a:lnTo>
                                        <a:pt x="28" y="98"/>
                                      </a:lnTo>
                                      <a:lnTo>
                                        <a:pt x="34" y="100"/>
                                      </a:lnTo>
                                      <a:lnTo>
                                        <a:pt x="41" y="101"/>
                                      </a:lnTo>
                                      <a:lnTo>
                                        <a:pt x="52" y="96"/>
                                      </a:lnTo>
                                      <a:lnTo>
                                        <a:pt x="56" y="90"/>
                                      </a:lnTo>
                                      <a:lnTo>
                                        <a:pt x="59" y="86"/>
                                      </a:lnTo>
                                      <a:lnTo>
                                        <a:pt x="61" y="79"/>
                                      </a:lnTo>
                                      <a:lnTo>
                                        <a:pt x="63" y="72"/>
                                      </a:lnTo>
                                      <a:lnTo>
                                        <a:pt x="64" y="58"/>
                                      </a:lnTo>
                                      <a:lnTo>
                                        <a:pt x="63" y="44"/>
                                      </a:lnTo>
                                      <a:lnTo>
                                        <a:pt x="61" y="36"/>
                                      </a:lnTo>
                                      <a:lnTo>
                                        <a:pt x="59" y="29"/>
                                      </a:lnTo>
                                      <a:lnTo>
                                        <a:pt x="54" y="17"/>
                                      </a:lnTo>
                                      <a:lnTo>
                                        <a:pt x="50" y="13"/>
                                      </a:lnTo>
                                      <a:lnTo>
                                        <a:pt x="48" y="9"/>
                                      </a:lnTo>
                                      <a:lnTo>
                                        <a:pt x="44" y="6"/>
                                      </a:lnTo>
                                      <a:lnTo>
                                        <a:pt x="41" y="4"/>
                                      </a:lnTo>
                                      <a:close/>
                                      <a:moveTo>
                                        <a:pt x="26" y="6"/>
                                      </a:moveTo>
                                      <a:lnTo>
                                        <a:pt x="29" y="6"/>
                                      </a:lnTo>
                                      <a:lnTo>
                                        <a:pt x="31" y="6"/>
                                      </a:lnTo>
                                      <a:lnTo>
                                        <a:pt x="34" y="11"/>
                                      </a:lnTo>
                                      <a:lnTo>
                                        <a:pt x="37" y="19"/>
                                      </a:lnTo>
                                      <a:lnTo>
                                        <a:pt x="37" y="22"/>
                                      </a:lnTo>
                                      <a:lnTo>
                                        <a:pt x="39" y="29"/>
                                      </a:lnTo>
                                      <a:lnTo>
                                        <a:pt x="40" y="37"/>
                                      </a:lnTo>
                                      <a:lnTo>
                                        <a:pt x="43" y="49"/>
                                      </a:lnTo>
                                      <a:lnTo>
                                        <a:pt x="47" y="79"/>
                                      </a:lnTo>
                                      <a:lnTo>
                                        <a:pt x="46" y="80"/>
                                      </a:lnTo>
                                      <a:lnTo>
                                        <a:pt x="46" y="82"/>
                                      </a:lnTo>
                                      <a:lnTo>
                                        <a:pt x="46" y="85"/>
                                      </a:lnTo>
                                      <a:lnTo>
                                        <a:pt x="46" y="88"/>
                                      </a:lnTo>
                                      <a:lnTo>
                                        <a:pt x="46" y="91"/>
                                      </a:lnTo>
                                      <a:lnTo>
                                        <a:pt x="43" y="94"/>
                                      </a:lnTo>
                                      <a:lnTo>
                                        <a:pt x="41" y="96"/>
                                      </a:lnTo>
                                      <a:lnTo>
                                        <a:pt x="37" y="95"/>
                                      </a:lnTo>
                                      <a:lnTo>
                                        <a:pt x="36" y="95"/>
                                      </a:lnTo>
                                      <a:lnTo>
                                        <a:pt x="31" y="88"/>
                                      </a:lnTo>
                                      <a:lnTo>
                                        <a:pt x="30" y="83"/>
                                      </a:lnTo>
                                      <a:lnTo>
                                        <a:pt x="28" y="78"/>
                                      </a:lnTo>
                                      <a:lnTo>
                                        <a:pt x="27" y="70"/>
                                      </a:lnTo>
                                      <a:lnTo>
                                        <a:pt x="26" y="61"/>
                                      </a:lnTo>
                                      <a:lnTo>
                                        <a:pt x="22" y="44"/>
                                      </a:lnTo>
                                      <a:lnTo>
                                        <a:pt x="20" y="31"/>
                                      </a:lnTo>
                                      <a:lnTo>
                                        <a:pt x="19" y="22"/>
                                      </a:lnTo>
                                      <a:lnTo>
                                        <a:pt x="19" y="17"/>
                                      </a:lnTo>
                                      <a:lnTo>
                                        <a:pt x="19" y="11"/>
                                      </a:lnTo>
                                      <a:lnTo>
                                        <a:pt x="21" y="9"/>
                                      </a:lnTo>
                                      <a:lnTo>
                                        <a:pt x="23" y="7"/>
                                      </a:lnTo>
                                      <a:lnTo>
                                        <a:pt x="26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408" name="组合 408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718" y="77"/>
                                <a:ext cx="130" cy="110"/>
                                <a:chOff x="0" y="0"/>
                                <a:chExt cx="95" cy="80"/>
                              </a:xfrm>
                            </wpg:grpSpPr>
                            <wps:wsp>
                              <wps:cNvPr id="406" name="任意多边形 406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47" y="0"/>
                                  <a:ext cx="48" cy="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6" h="99">
                                      <a:moveTo>
                                        <a:pt x="66" y="70"/>
                                      </a:moveTo>
                                      <a:lnTo>
                                        <a:pt x="65" y="56"/>
                                      </a:lnTo>
                                      <a:lnTo>
                                        <a:pt x="63" y="43"/>
                                      </a:lnTo>
                                      <a:lnTo>
                                        <a:pt x="58" y="27"/>
                                      </a:lnTo>
                                      <a:lnTo>
                                        <a:pt x="52" y="14"/>
                                      </a:lnTo>
                                      <a:lnTo>
                                        <a:pt x="45" y="6"/>
                                      </a:lnTo>
                                      <a:lnTo>
                                        <a:pt x="40" y="4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29" y="0"/>
                                      </a:lnTo>
                                      <a:lnTo>
                                        <a:pt x="21" y="1"/>
                                      </a:lnTo>
                                      <a:lnTo>
                                        <a:pt x="14" y="4"/>
                                      </a:lnTo>
                                      <a:lnTo>
                                        <a:pt x="7" y="11"/>
                                      </a:lnTo>
                                      <a:lnTo>
                                        <a:pt x="4" y="14"/>
                                      </a:lnTo>
                                      <a:lnTo>
                                        <a:pt x="2" y="19"/>
                                      </a:lnTo>
                                      <a:lnTo>
                                        <a:pt x="0" y="29"/>
                                      </a:lnTo>
                                      <a:lnTo>
                                        <a:pt x="0" y="43"/>
                                      </a:lnTo>
                                      <a:lnTo>
                                        <a:pt x="2" y="58"/>
                                      </a:lnTo>
                                      <a:lnTo>
                                        <a:pt x="5" y="67"/>
                                      </a:lnTo>
                                      <a:lnTo>
                                        <a:pt x="11" y="79"/>
                                      </a:lnTo>
                                      <a:lnTo>
                                        <a:pt x="13" y="82"/>
                                      </a:lnTo>
                                      <a:lnTo>
                                        <a:pt x="16" y="86"/>
                                      </a:lnTo>
                                      <a:lnTo>
                                        <a:pt x="20" y="92"/>
                                      </a:lnTo>
                                      <a:lnTo>
                                        <a:pt x="25" y="95"/>
                                      </a:lnTo>
                                      <a:lnTo>
                                        <a:pt x="28" y="97"/>
                                      </a:lnTo>
                                      <a:lnTo>
                                        <a:pt x="29" y="97"/>
                                      </a:lnTo>
                                      <a:lnTo>
                                        <a:pt x="31" y="99"/>
                                      </a:lnTo>
                                      <a:lnTo>
                                        <a:pt x="38" y="99"/>
                                      </a:lnTo>
                                      <a:lnTo>
                                        <a:pt x="45" y="99"/>
                                      </a:lnTo>
                                      <a:lnTo>
                                        <a:pt x="50" y="96"/>
                                      </a:lnTo>
                                      <a:lnTo>
                                        <a:pt x="52" y="95"/>
                                      </a:lnTo>
                                      <a:lnTo>
                                        <a:pt x="55" y="94"/>
                                      </a:lnTo>
                                      <a:lnTo>
                                        <a:pt x="63" y="84"/>
                                      </a:lnTo>
                                      <a:lnTo>
                                        <a:pt x="64" y="77"/>
                                      </a:lnTo>
                                      <a:lnTo>
                                        <a:pt x="65" y="73"/>
                                      </a:lnTo>
                                      <a:lnTo>
                                        <a:pt x="66" y="70"/>
                                      </a:lnTo>
                                      <a:close/>
                                      <a:moveTo>
                                        <a:pt x="44" y="94"/>
                                      </a:moveTo>
                                      <a:lnTo>
                                        <a:pt x="39" y="94"/>
                                      </a:lnTo>
                                      <a:lnTo>
                                        <a:pt x="36" y="91"/>
                                      </a:lnTo>
                                      <a:lnTo>
                                        <a:pt x="34" y="88"/>
                                      </a:lnTo>
                                      <a:lnTo>
                                        <a:pt x="31" y="83"/>
                                      </a:lnTo>
                                      <a:lnTo>
                                        <a:pt x="30" y="77"/>
                                      </a:lnTo>
                                      <a:lnTo>
                                        <a:pt x="27" y="70"/>
                                      </a:lnTo>
                                      <a:lnTo>
                                        <a:pt x="26" y="61"/>
                                      </a:lnTo>
                                      <a:lnTo>
                                        <a:pt x="21" y="44"/>
                                      </a:lnTo>
                                      <a:lnTo>
                                        <a:pt x="18" y="31"/>
                                      </a:lnTo>
                                      <a:lnTo>
                                        <a:pt x="16" y="22"/>
                                      </a:lnTo>
                                      <a:lnTo>
                                        <a:pt x="16" y="18"/>
                                      </a:lnTo>
                                      <a:lnTo>
                                        <a:pt x="16" y="12"/>
                                      </a:lnTo>
                                      <a:lnTo>
                                        <a:pt x="16" y="10"/>
                                      </a:lnTo>
                                      <a:lnTo>
                                        <a:pt x="18" y="9"/>
                                      </a:lnTo>
                                      <a:lnTo>
                                        <a:pt x="19" y="7"/>
                                      </a:lnTo>
                                      <a:lnTo>
                                        <a:pt x="21" y="6"/>
                                      </a:lnTo>
                                      <a:lnTo>
                                        <a:pt x="24" y="5"/>
                                      </a:lnTo>
                                      <a:lnTo>
                                        <a:pt x="28" y="7"/>
                                      </a:lnTo>
                                      <a:lnTo>
                                        <a:pt x="31" y="11"/>
                                      </a:lnTo>
                                      <a:lnTo>
                                        <a:pt x="34" y="19"/>
                                      </a:lnTo>
                                      <a:lnTo>
                                        <a:pt x="35" y="22"/>
                                      </a:lnTo>
                                      <a:lnTo>
                                        <a:pt x="37" y="28"/>
                                      </a:lnTo>
                                      <a:lnTo>
                                        <a:pt x="39" y="36"/>
                                      </a:lnTo>
                                      <a:lnTo>
                                        <a:pt x="43" y="47"/>
                                      </a:lnTo>
                                      <a:lnTo>
                                        <a:pt x="49" y="77"/>
                                      </a:lnTo>
                                      <a:lnTo>
                                        <a:pt x="49" y="80"/>
                                      </a:lnTo>
                                      <a:lnTo>
                                        <a:pt x="49" y="83"/>
                                      </a:lnTo>
                                      <a:lnTo>
                                        <a:pt x="48" y="86"/>
                                      </a:lnTo>
                                      <a:lnTo>
                                        <a:pt x="47" y="89"/>
                                      </a:lnTo>
                                      <a:lnTo>
                                        <a:pt x="46" y="92"/>
                                      </a:lnTo>
                                      <a:lnTo>
                                        <a:pt x="45" y="93"/>
                                      </a:lnTo>
                                      <a:lnTo>
                                        <a:pt x="44" y="9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407" name="任意多边形 407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10"/>
                                  <a:ext cx="47" cy="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6" h="99">
                                      <a:moveTo>
                                        <a:pt x="39" y="0"/>
                                      </a:moveTo>
                                      <a:lnTo>
                                        <a:pt x="31" y="1"/>
                                      </a:lnTo>
                                      <a:lnTo>
                                        <a:pt x="0" y="73"/>
                                      </a:lnTo>
                                      <a:lnTo>
                                        <a:pt x="4" y="88"/>
                                      </a:lnTo>
                                      <a:lnTo>
                                        <a:pt x="38" y="79"/>
                                      </a:lnTo>
                                      <a:lnTo>
                                        <a:pt x="42" y="99"/>
                                      </a:lnTo>
                                      <a:lnTo>
                                        <a:pt x="63" y="96"/>
                                      </a:lnTo>
                                      <a:lnTo>
                                        <a:pt x="57" y="75"/>
                                      </a:lnTo>
                                      <a:lnTo>
                                        <a:pt x="66" y="73"/>
                                      </a:lnTo>
                                      <a:lnTo>
                                        <a:pt x="63" y="58"/>
                                      </a:lnTo>
                                      <a:lnTo>
                                        <a:pt x="54" y="60"/>
                                      </a:lnTo>
                                      <a:lnTo>
                                        <a:pt x="39" y="0"/>
                                      </a:lnTo>
                                      <a:close/>
                                      <a:moveTo>
                                        <a:pt x="34" y="64"/>
                                      </a:moveTo>
                                      <a:lnTo>
                                        <a:pt x="7" y="72"/>
                                      </a:lnTo>
                                      <a:lnTo>
                                        <a:pt x="26" y="27"/>
                                      </a:lnTo>
                                      <a:lnTo>
                                        <a:pt x="34" y="6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411" name="组合 411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592" y="114"/>
                                <a:ext cx="128" cy="120"/>
                                <a:chOff x="0" y="0"/>
                                <a:chExt cx="94" cy="87"/>
                              </a:xfrm>
                            </wpg:grpSpPr>
                            <wps:wsp>
                              <wps:cNvPr id="409" name="任意多边形 409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47" y="0"/>
                                  <a:ext cx="47" cy="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7" h="97">
                                      <a:moveTo>
                                        <a:pt x="36" y="2"/>
                                      </a:moveTo>
                                      <a:lnTo>
                                        <a:pt x="26" y="0"/>
                                      </a:lnTo>
                                      <a:lnTo>
                                        <a:pt x="18" y="2"/>
                                      </a:lnTo>
                                      <a:lnTo>
                                        <a:pt x="11" y="5"/>
                                      </a:lnTo>
                                      <a:lnTo>
                                        <a:pt x="5" y="13"/>
                                      </a:lnTo>
                                      <a:lnTo>
                                        <a:pt x="2" y="16"/>
                                      </a:lnTo>
                                      <a:lnTo>
                                        <a:pt x="0" y="20"/>
                                      </a:lnTo>
                                      <a:lnTo>
                                        <a:pt x="0" y="31"/>
                                      </a:lnTo>
                                      <a:lnTo>
                                        <a:pt x="0" y="45"/>
                                      </a:lnTo>
                                      <a:lnTo>
                                        <a:pt x="4" y="59"/>
                                      </a:lnTo>
                                      <a:lnTo>
                                        <a:pt x="5" y="65"/>
                                      </a:lnTo>
                                      <a:lnTo>
                                        <a:pt x="9" y="71"/>
                                      </a:lnTo>
                                      <a:lnTo>
                                        <a:pt x="14" y="81"/>
                                      </a:lnTo>
                                      <a:lnTo>
                                        <a:pt x="18" y="86"/>
                                      </a:lnTo>
                                      <a:lnTo>
                                        <a:pt x="22" y="91"/>
                                      </a:lnTo>
                                      <a:lnTo>
                                        <a:pt x="27" y="95"/>
                                      </a:lnTo>
                                      <a:lnTo>
                                        <a:pt x="34" y="97"/>
                                      </a:lnTo>
                                      <a:lnTo>
                                        <a:pt x="37" y="97"/>
                                      </a:lnTo>
                                      <a:lnTo>
                                        <a:pt x="38" y="97"/>
                                      </a:lnTo>
                                      <a:lnTo>
                                        <a:pt x="39" y="97"/>
                                      </a:lnTo>
                                      <a:lnTo>
                                        <a:pt x="41" y="97"/>
                                      </a:lnTo>
                                      <a:lnTo>
                                        <a:pt x="47" y="97"/>
                                      </a:lnTo>
                                      <a:lnTo>
                                        <a:pt x="50" y="95"/>
                                      </a:lnTo>
                                      <a:lnTo>
                                        <a:pt x="52" y="95"/>
                                      </a:lnTo>
                                      <a:lnTo>
                                        <a:pt x="54" y="93"/>
                                      </a:lnTo>
                                      <a:lnTo>
                                        <a:pt x="57" y="92"/>
                                      </a:lnTo>
                                      <a:lnTo>
                                        <a:pt x="61" y="86"/>
                                      </a:lnTo>
                                      <a:lnTo>
                                        <a:pt x="65" y="81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67" y="68"/>
                                      </a:lnTo>
                                      <a:lnTo>
                                        <a:pt x="65" y="54"/>
                                      </a:lnTo>
                                      <a:lnTo>
                                        <a:pt x="64" y="47"/>
                                      </a:lnTo>
                                      <a:lnTo>
                                        <a:pt x="63" y="45"/>
                                      </a:lnTo>
                                      <a:lnTo>
                                        <a:pt x="63" y="45"/>
                                      </a:lnTo>
                                      <a:lnTo>
                                        <a:pt x="63" y="43"/>
                                      </a:lnTo>
                                      <a:lnTo>
                                        <a:pt x="63" y="41"/>
                                      </a:lnTo>
                                      <a:lnTo>
                                        <a:pt x="60" y="32"/>
                                      </a:lnTo>
                                      <a:lnTo>
                                        <a:pt x="57" y="25"/>
                                      </a:lnTo>
                                      <a:lnTo>
                                        <a:pt x="54" y="19"/>
                                      </a:lnTo>
                                      <a:lnTo>
                                        <a:pt x="50" y="14"/>
                                      </a:lnTo>
                                      <a:lnTo>
                                        <a:pt x="43" y="6"/>
                                      </a:lnTo>
                                      <a:lnTo>
                                        <a:pt x="36" y="2"/>
                                      </a:lnTo>
                                      <a:close/>
                                      <a:moveTo>
                                        <a:pt x="20" y="5"/>
                                      </a:moveTo>
                                      <a:lnTo>
                                        <a:pt x="27" y="6"/>
                                      </a:lnTo>
                                      <a:lnTo>
                                        <a:pt x="29" y="10"/>
                                      </a:lnTo>
                                      <a:lnTo>
                                        <a:pt x="34" y="19"/>
                                      </a:lnTo>
                                      <a:lnTo>
                                        <a:pt x="34" y="22"/>
                                      </a:lnTo>
                                      <a:lnTo>
                                        <a:pt x="36" y="27"/>
                                      </a:lnTo>
                                      <a:lnTo>
                                        <a:pt x="38" y="36"/>
                                      </a:lnTo>
                                      <a:lnTo>
                                        <a:pt x="43" y="47"/>
                                      </a:lnTo>
                                      <a:lnTo>
                                        <a:pt x="51" y="76"/>
                                      </a:lnTo>
                                      <a:lnTo>
                                        <a:pt x="51" y="79"/>
                                      </a:lnTo>
                                      <a:lnTo>
                                        <a:pt x="52" y="84"/>
                                      </a:lnTo>
                                      <a:lnTo>
                                        <a:pt x="51" y="86"/>
                                      </a:lnTo>
                                      <a:lnTo>
                                        <a:pt x="51" y="90"/>
                                      </a:lnTo>
                                      <a:lnTo>
                                        <a:pt x="50" y="90"/>
                                      </a:lnTo>
                                      <a:lnTo>
                                        <a:pt x="49" y="90"/>
                                      </a:lnTo>
                                      <a:lnTo>
                                        <a:pt x="49" y="91"/>
                                      </a:lnTo>
                                      <a:lnTo>
                                        <a:pt x="46" y="92"/>
                                      </a:lnTo>
                                      <a:lnTo>
                                        <a:pt x="43" y="93"/>
                                      </a:lnTo>
                                      <a:lnTo>
                                        <a:pt x="41" y="92"/>
                                      </a:lnTo>
                                      <a:lnTo>
                                        <a:pt x="38" y="90"/>
                                      </a:lnTo>
                                      <a:lnTo>
                                        <a:pt x="37" y="88"/>
                                      </a:lnTo>
                                      <a:lnTo>
                                        <a:pt x="36" y="87"/>
                                      </a:lnTo>
                                      <a:lnTo>
                                        <a:pt x="34" y="82"/>
                                      </a:lnTo>
                                      <a:lnTo>
                                        <a:pt x="32" y="79"/>
                                      </a:lnTo>
                                      <a:lnTo>
                                        <a:pt x="32" y="77"/>
                                      </a:lnTo>
                                      <a:lnTo>
                                        <a:pt x="29" y="69"/>
                                      </a:lnTo>
                                      <a:lnTo>
                                        <a:pt x="27" y="65"/>
                                      </a:lnTo>
                                      <a:lnTo>
                                        <a:pt x="27" y="63"/>
                                      </a:lnTo>
                                      <a:lnTo>
                                        <a:pt x="27" y="63"/>
                                      </a:lnTo>
                                      <a:lnTo>
                                        <a:pt x="27" y="61"/>
                                      </a:lnTo>
                                      <a:lnTo>
                                        <a:pt x="21" y="44"/>
                                      </a:lnTo>
                                      <a:lnTo>
                                        <a:pt x="18" y="32"/>
                                      </a:lnTo>
                                      <a:lnTo>
                                        <a:pt x="16" y="23"/>
                                      </a:lnTo>
                                      <a:lnTo>
                                        <a:pt x="15" y="19"/>
                                      </a:lnTo>
                                      <a:lnTo>
                                        <a:pt x="14" y="13"/>
                                      </a:lnTo>
                                      <a:lnTo>
                                        <a:pt x="16" y="9"/>
                                      </a:lnTo>
                                      <a:lnTo>
                                        <a:pt x="16" y="6"/>
                                      </a:lnTo>
                                      <a:lnTo>
                                        <a:pt x="20" y="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410" name="任意多边形 410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11"/>
                                  <a:ext cx="45" cy="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4" h="108">
                                      <a:moveTo>
                                        <a:pt x="45" y="0"/>
                                      </a:moveTo>
                                      <a:lnTo>
                                        <a:pt x="2" y="14"/>
                                      </a:lnTo>
                                      <a:lnTo>
                                        <a:pt x="0" y="66"/>
                                      </a:lnTo>
                                      <a:lnTo>
                                        <a:pt x="3" y="64"/>
                                      </a:lnTo>
                                      <a:lnTo>
                                        <a:pt x="6" y="64"/>
                                      </a:lnTo>
                                      <a:lnTo>
                                        <a:pt x="14" y="60"/>
                                      </a:lnTo>
                                      <a:lnTo>
                                        <a:pt x="22" y="60"/>
                                      </a:lnTo>
                                      <a:lnTo>
                                        <a:pt x="30" y="60"/>
                                      </a:lnTo>
                                      <a:lnTo>
                                        <a:pt x="38" y="62"/>
                                      </a:lnTo>
                                      <a:lnTo>
                                        <a:pt x="44" y="64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53" y="71"/>
                                      </a:lnTo>
                                      <a:lnTo>
                                        <a:pt x="56" y="77"/>
                                      </a:lnTo>
                                      <a:lnTo>
                                        <a:pt x="56" y="82"/>
                                      </a:lnTo>
                                      <a:lnTo>
                                        <a:pt x="55" y="89"/>
                                      </a:lnTo>
                                      <a:lnTo>
                                        <a:pt x="53" y="91"/>
                                      </a:lnTo>
                                      <a:lnTo>
                                        <a:pt x="51" y="92"/>
                                      </a:lnTo>
                                      <a:lnTo>
                                        <a:pt x="51" y="93"/>
                                      </a:lnTo>
                                      <a:lnTo>
                                        <a:pt x="46" y="96"/>
                                      </a:lnTo>
                                      <a:lnTo>
                                        <a:pt x="44" y="96"/>
                                      </a:lnTo>
                                      <a:lnTo>
                                        <a:pt x="42" y="96"/>
                                      </a:lnTo>
                                      <a:lnTo>
                                        <a:pt x="42" y="96"/>
                                      </a:lnTo>
                                      <a:lnTo>
                                        <a:pt x="42" y="97"/>
                                      </a:lnTo>
                                      <a:lnTo>
                                        <a:pt x="37" y="96"/>
                                      </a:lnTo>
                                      <a:lnTo>
                                        <a:pt x="32" y="94"/>
                                      </a:lnTo>
                                      <a:lnTo>
                                        <a:pt x="28" y="92"/>
                                      </a:lnTo>
                                      <a:lnTo>
                                        <a:pt x="25" y="92"/>
                                      </a:lnTo>
                                      <a:lnTo>
                                        <a:pt x="22" y="92"/>
                                      </a:lnTo>
                                      <a:lnTo>
                                        <a:pt x="19" y="92"/>
                                      </a:lnTo>
                                      <a:lnTo>
                                        <a:pt x="16" y="92"/>
                                      </a:lnTo>
                                      <a:lnTo>
                                        <a:pt x="13" y="96"/>
                                      </a:lnTo>
                                      <a:lnTo>
                                        <a:pt x="10" y="98"/>
                                      </a:lnTo>
                                      <a:lnTo>
                                        <a:pt x="11" y="102"/>
                                      </a:lnTo>
                                      <a:lnTo>
                                        <a:pt x="13" y="105"/>
                                      </a:lnTo>
                                      <a:lnTo>
                                        <a:pt x="15" y="106"/>
                                      </a:lnTo>
                                      <a:lnTo>
                                        <a:pt x="17" y="108"/>
                                      </a:lnTo>
                                      <a:lnTo>
                                        <a:pt x="21" y="107"/>
                                      </a:lnTo>
                                      <a:lnTo>
                                        <a:pt x="26" y="107"/>
                                      </a:lnTo>
                                      <a:lnTo>
                                        <a:pt x="31" y="107"/>
                                      </a:lnTo>
                                      <a:lnTo>
                                        <a:pt x="37" y="107"/>
                                      </a:lnTo>
                                      <a:lnTo>
                                        <a:pt x="41" y="104"/>
                                      </a:lnTo>
                                      <a:lnTo>
                                        <a:pt x="43" y="103"/>
                                      </a:lnTo>
                                      <a:lnTo>
                                        <a:pt x="46" y="102"/>
                                      </a:lnTo>
                                      <a:lnTo>
                                        <a:pt x="54" y="97"/>
                                      </a:lnTo>
                                      <a:lnTo>
                                        <a:pt x="59" y="88"/>
                                      </a:lnTo>
                                      <a:lnTo>
                                        <a:pt x="64" y="80"/>
                                      </a:lnTo>
                                      <a:lnTo>
                                        <a:pt x="64" y="70"/>
                                      </a:lnTo>
                                      <a:lnTo>
                                        <a:pt x="64" y="61"/>
                                      </a:lnTo>
                                      <a:lnTo>
                                        <a:pt x="60" y="54"/>
                                      </a:lnTo>
                                      <a:lnTo>
                                        <a:pt x="57" y="49"/>
                                      </a:lnTo>
                                      <a:lnTo>
                                        <a:pt x="52" y="45"/>
                                      </a:lnTo>
                                      <a:lnTo>
                                        <a:pt x="46" y="43"/>
                                      </a:lnTo>
                                      <a:lnTo>
                                        <a:pt x="37" y="39"/>
                                      </a:lnTo>
                                      <a:lnTo>
                                        <a:pt x="28" y="38"/>
                                      </a:lnTo>
                                      <a:lnTo>
                                        <a:pt x="17" y="39"/>
                                      </a:lnTo>
                                      <a:lnTo>
                                        <a:pt x="6" y="41"/>
                                      </a:lnTo>
                                      <a:lnTo>
                                        <a:pt x="8" y="32"/>
                                      </a:lnTo>
                                      <a:lnTo>
                                        <a:pt x="44" y="20"/>
                                      </a:lnTo>
                                      <a:lnTo>
                                        <a:pt x="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414" name="组合 414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1351" y="0"/>
                                <a:ext cx="116" cy="109"/>
                                <a:chOff x="0" y="0"/>
                                <a:chExt cx="116" cy="109"/>
                              </a:xfrm>
                            </wpg:grpSpPr>
                            <wps:wsp>
                              <wps:cNvPr id="412" name="任意多边形 412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0"/>
                                  <a:ext cx="58" cy="1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53" h="99">
                                      <a:moveTo>
                                        <a:pt x="40" y="0"/>
                                      </a:moveTo>
                                      <a:lnTo>
                                        <a:pt x="37" y="0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2" y="20"/>
                                      </a:lnTo>
                                      <a:lnTo>
                                        <a:pt x="6" y="18"/>
                                      </a:lnTo>
                                      <a:lnTo>
                                        <a:pt x="10" y="17"/>
                                      </a:lnTo>
                                      <a:lnTo>
                                        <a:pt x="15" y="17"/>
                                      </a:lnTo>
                                      <a:lnTo>
                                        <a:pt x="18" y="21"/>
                                      </a:lnTo>
                                      <a:lnTo>
                                        <a:pt x="18" y="24"/>
                                      </a:lnTo>
                                      <a:lnTo>
                                        <a:pt x="18" y="29"/>
                                      </a:lnTo>
                                      <a:lnTo>
                                        <a:pt x="18" y="79"/>
                                      </a:lnTo>
                                      <a:lnTo>
                                        <a:pt x="18" y="86"/>
                                      </a:lnTo>
                                      <a:lnTo>
                                        <a:pt x="18" y="90"/>
                                      </a:lnTo>
                                      <a:lnTo>
                                        <a:pt x="16" y="91"/>
                                      </a:lnTo>
                                      <a:lnTo>
                                        <a:pt x="15" y="93"/>
                                      </a:lnTo>
                                      <a:lnTo>
                                        <a:pt x="14" y="95"/>
                                      </a:lnTo>
                                      <a:lnTo>
                                        <a:pt x="5" y="97"/>
                                      </a:lnTo>
                                      <a:lnTo>
                                        <a:pt x="2" y="97"/>
                                      </a:lnTo>
                                      <a:lnTo>
                                        <a:pt x="2" y="99"/>
                                      </a:lnTo>
                                      <a:lnTo>
                                        <a:pt x="53" y="99"/>
                                      </a:lnTo>
                                      <a:lnTo>
                                        <a:pt x="53" y="97"/>
                                      </a:lnTo>
                                      <a:lnTo>
                                        <a:pt x="51" y="97"/>
                                      </a:lnTo>
                                      <a:lnTo>
                                        <a:pt x="43" y="95"/>
                                      </a:lnTo>
                                      <a:lnTo>
                                        <a:pt x="40" y="90"/>
                                      </a:lnTo>
                                      <a:lnTo>
                                        <a:pt x="39" y="86"/>
                                      </a:lnTo>
                                      <a:lnTo>
                                        <a:pt x="40" y="79"/>
                                      </a:lnTo>
                                      <a:lnTo>
                                        <a:pt x="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413" name="任意多边形 413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49" y="2"/>
                                  <a:ext cx="67" cy="1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2" h="98">
                                      <a:moveTo>
                                        <a:pt x="6" y="50"/>
                                      </a:moveTo>
                                      <a:lnTo>
                                        <a:pt x="14" y="49"/>
                                      </a:lnTo>
                                      <a:lnTo>
                                        <a:pt x="22" y="50"/>
                                      </a:lnTo>
                                      <a:lnTo>
                                        <a:pt x="30" y="52"/>
                                      </a:lnTo>
                                      <a:lnTo>
                                        <a:pt x="38" y="57"/>
                                      </a:lnTo>
                                      <a:lnTo>
                                        <a:pt x="43" y="60"/>
                                      </a:lnTo>
                                      <a:lnTo>
                                        <a:pt x="46" y="65"/>
                                      </a:lnTo>
                                      <a:lnTo>
                                        <a:pt x="48" y="70"/>
                                      </a:lnTo>
                                      <a:lnTo>
                                        <a:pt x="49" y="77"/>
                                      </a:lnTo>
                                      <a:lnTo>
                                        <a:pt x="49" y="77"/>
                                      </a:lnTo>
                                      <a:lnTo>
                                        <a:pt x="49" y="78"/>
                                      </a:lnTo>
                                      <a:lnTo>
                                        <a:pt x="49" y="79"/>
                                      </a:lnTo>
                                      <a:lnTo>
                                        <a:pt x="48" y="82"/>
                                      </a:lnTo>
                                      <a:lnTo>
                                        <a:pt x="46" y="88"/>
                                      </a:lnTo>
                                      <a:lnTo>
                                        <a:pt x="40" y="91"/>
                                      </a:lnTo>
                                      <a:lnTo>
                                        <a:pt x="35" y="93"/>
                                      </a:lnTo>
                                      <a:lnTo>
                                        <a:pt x="32" y="92"/>
                                      </a:lnTo>
                                      <a:lnTo>
                                        <a:pt x="31" y="91"/>
                                      </a:lnTo>
                                      <a:lnTo>
                                        <a:pt x="30" y="91"/>
                                      </a:lnTo>
                                      <a:lnTo>
                                        <a:pt x="26" y="89"/>
                                      </a:lnTo>
                                      <a:lnTo>
                                        <a:pt x="23" y="86"/>
                                      </a:lnTo>
                                      <a:lnTo>
                                        <a:pt x="19" y="84"/>
                                      </a:lnTo>
                                      <a:lnTo>
                                        <a:pt x="16" y="82"/>
                                      </a:lnTo>
                                      <a:lnTo>
                                        <a:pt x="13" y="80"/>
                                      </a:lnTo>
                                      <a:lnTo>
                                        <a:pt x="10" y="79"/>
                                      </a:lnTo>
                                      <a:lnTo>
                                        <a:pt x="8" y="80"/>
                                      </a:lnTo>
                                      <a:lnTo>
                                        <a:pt x="4" y="81"/>
                                      </a:lnTo>
                                      <a:lnTo>
                                        <a:pt x="2" y="83"/>
                                      </a:lnTo>
                                      <a:lnTo>
                                        <a:pt x="1" y="84"/>
                                      </a:lnTo>
                                      <a:lnTo>
                                        <a:pt x="1" y="88"/>
                                      </a:lnTo>
                                      <a:lnTo>
                                        <a:pt x="2" y="91"/>
                                      </a:lnTo>
                                      <a:lnTo>
                                        <a:pt x="4" y="95"/>
                                      </a:lnTo>
                                      <a:lnTo>
                                        <a:pt x="7" y="95"/>
                                      </a:lnTo>
                                      <a:lnTo>
                                        <a:pt x="12" y="97"/>
                                      </a:lnTo>
                                      <a:lnTo>
                                        <a:pt x="17" y="97"/>
                                      </a:lnTo>
                                      <a:lnTo>
                                        <a:pt x="23" y="98"/>
                                      </a:lnTo>
                                      <a:lnTo>
                                        <a:pt x="23" y="97"/>
                                      </a:lnTo>
                                      <a:lnTo>
                                        <a:pt x="24" y="97"/>
                                      </a:lnTo>
                                      <a:lnTo>
                                        <a:pt x="25" y="97"/>
                                      </a:lnTo>
                                      <a:lnTo>
                                        <a:pt x="28" y="97"/>
                                      </a:lnTo>
                                      <a:lnTo>
                                        <a:pt x="34" y="97"/>
                                      </a:lnTo>
                                      <a:lnTo>
                                        <a:pt x="38" y="95"/>
                                      </a:lnTo>
                                      <a:lnTo>
                                        <a:pt x="38" y="95"/>
                                      </a:lnTo>
                                      <a:lnTo>
                                        <a:pt x="38" y="95"/>
                                      </a:lnTo>
                                      <a:lnTo>
                                        <a:pt x="40" y="95"/>
                                      </a:lnTo>
                                      <a:lnTo>
                                        <a:pt x="43" y="95"/>
                                      </a:lnTo>
                                      <a:lnTo>
                                        <a:pt x="47" y="91"/>
                                      </a:lnTo>
                                      <a:lnTo>
                                        <a:pt x="51" y="88"/>
                                      </a:lnTo>
                                      <a:lnTo>
                                        <a:pt x="54" y="85"/>
                                      </a:lnTo>
                                      <a:lnTo>
                                        <a:pt x="55" y="83"/>
                                      </a:lnTo>
                                      <a:lnTo>
                                        <a:pt x="57" y="82"/>
                                      </a:lnTo>
                                      <a:lnTo>
                                        <a:pt x="60" y="72"/>
                                      </a:lnTo>
                                      <a:lnTo>
                                        <a:pt x="62" y="64"/>
                                      </a:lnTo>
                                      <a:lnTo>
                                        <a:pt x="61" y="57"/>
                                      </a:lnTo>
                                      <a:lnTo>
                                        <a:pt x="59" y="50"/>
                                      </a:lnTo>
                                      <a:lnTo>
                                        <a:pt x="56" y="45"/>
                                      </a:lnTo>
                                      <a:lnTo>
                                        <a:pt x="52" y="40"/>
                                      </a:lnTo>
                                      <a:lnTo>
                                        <a:pt x="44" y="34"/>
                                      </a:lnTo>
                                      <a:lnTo>
                                        <a:pt x="35" y="31"/>
                                      </a:lnTo>
                                      <a:lnTo>
                                        <a:pt x="25" y="28"/>
                                      </a:lnTo>
                                      <a:lnTo>
                                        <a:pt x="13" y="27"/>
                                      </a:lnTo>
                                      <a:lnTo>
                                        <a:pt x="17" y="18"/>
                                      </a:lnTo>
                                      <a:lnTo>
                                        <a:pt x="54" y="18"/>
                                      </a:lnTo>
                                      <a:lnTo>
                                        <a:pt x="62" y="0"/>
                                      </a:lnTo>
                                      <a:lnTo>
                                        <a:pt x="17" y="0"/>
                                      </a:lnTo>
                                      <a:lnTo>
                                        <a:pt x="0" y="50"/>
                                      </a:lnTo>
                                      <a:lnTo>
                                        <a:pt x="6" y="5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417" name="组合 417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1114" y="7"/>
                                <a:ext cx="135" cy="117"/>
                                <a:chOff x="0" y="0"/>
                                <a:chExt cx="135" cy="117"/>
                              </a:xfrm>
                            </wpg:grpSpPr>
                            <wps:wsp>
                              <wps:cNvPr id="415" name="任意多边形 415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66" y="0"/>
                                  <a:ext cx="69" cy="1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3" h="101">
                                      <a:moveTo>
                                        <a:pt x="55" y="19"/>
                                      </a:moveTo>
                                      <a:lnTo>
                                        <a:pt x="50" y="10"/>
                                      </a:lnTo>
                                      <a:lnTo>
                                        <a:pt x="46" y="7"/>
                                      </a:lnTo>
                                      <a:lnTo>
                                        <a:pt x="44" y="5"/>
                                      </a:lnTo>
                                      <a:lnTo>
                                        <a:pt x="35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0" y="2"/>
                                      </a:lnTo>
                                      <a:lnTo>
                                        <a:pt x="12" y="7"/>
                                      </a:lnTo>
                                      <a:lnTo>
                                        <a:pt x="8" y="10"/>
                                      </a:lnTo>
                                      <a:lnTo>
                                        <a:pt x="6" y="14"/>
                                      </a:lnTo>
                                      <a:lnTo>
                                        <a:pt x="4" y="24"/>
                                      </a:lnTo>
                                      <a:lnTo>
                                        <a:pt x="0" y="38"/>
                                      </a:lnTo>
                                      <a:lnTo>
                                        <a:pt x="1" y="54"/>
                                      </a:lnTo>
                                      <a:lnTo>
                                        <a:pt x="2" y="62"/>
                                      </a:lnTo>
                                      <a:lnTo>
                                        <a:pt x="4" y="72"/>
                                      </a:lnTo>
                                      <a:lnTo>
                                        <a:pt x="6" y="77"/>
                                      </a:lnTo>
                                      <a:lnTo>
                                        <a:pt x="8" y="83"/>
                                      </a:lnTo>
                                      <a:lnTo>
                                        <a:pt x="13" y="89"/>
                                      </a:lnTo>
                                      <a:lnTo>
                                        <a:pt x="17" y="94"/>
                                      </a:lnTo>
                                      <a:lnTo>
                                        <a:pt x="23" y="98"/>
                                      </a:lnTo>
                                      <a:lnTo>
                                        <a:pt x="29" y="100"/>
                                      </a:lnTo>
                                      <a:lnTo>
                                        <a:pt x="36" y="101"/>
                                      </a:lnTo>
                                      <a:lnTo>
                                        <a:pt x="41" y="99"/>
                                      </a:lnTo>
                                      <a:lnTo>
                                        <a:pt x="47" y="96"/>
                                      </a:lnTo>
                                      <a:lnTo>
                                        <a:pt x="51" y="92"/>
                                      </a:lnTo>
                                      <a:lnTo>
                                        <a:pt x="55" y="88"/>
                                      </a:lnTo>
                                      <a:lnTo>
                                        <a:pt x="58" y="81"/>
                                      </a:lnTo>
                                      <a:lnTo>
                                        <a:pt x="58" y="79"/>
                                      </a:lnTo>
                                      <a:lnTo>
                                        <a:pt x="59" y="78"/>
                                      </a:lnTo>
                                      <a:lnTo>
                                        <a:pt x="60" y="75"/>
                                      </a:lnTo>
                                      <a:lnTo>
                                        <a:pt x="61" y="68"/>
                                      </a:lnTo>
                                      <a:lnTo>
                                        <a:pt x="62" y="62"/>
                                      </a:lnTo>
                                      <a:lnTo>
                                        <a:pt x="62" y="55"/>
                                      </a:lnTo>
                                      <a:lnTo>
                                        <a:pt x="62" y="51"/>
                                      </a:lnTo>
                                      <a:lnTo>
                                        <a:pt x="63" y="49"/>
                                      </a:lnTo>
                                      <a:lnTo>
                                        <a:pt x="60" y="33"/>
                                      </a:lnTo>
                                      <a:lnTo>
                                        <a:pt x="55" y="19"/>
                                      </a:lnTo>
                                      <a:close/>
                                      <a:moveTo>
                                        <a:pt x="23" y="7"/>
                                      </a:moveTo>
                                      <a:lnTo>
                                        <a:pt x="24" y="5"/>
                                      </a:lnTo>
                                      <a:lnTo>
                                        <a:pt x="28" y="5"/>
                                      </a:lnTo>
                                      <a:lnTo>
                                        <a:pt x="31" y="5"/>
                                      </a:lnTo>
                                      <a:lnTo>
                                        <a:pt x="34" y="7"/>
                                      </a:lnTo>
                                      <a:lnTo>
                                        <a:pt x="36" y="11"/>
                                      </a:lnTo>
                                      <a:lnTo>
                                        <a:pt x="39" y="19"/>
                                      </a:lnTo>
                                      <a:lnTo>
                                        <a:pt x="39" y="22"/>
                                      </a:lnTo>
                                      <a:lnTo>
                                        <a:pt x="39" y="28"/>
                                      </a:lnTo>
                                      <a:lnTo>
                                        <a:pt x="40" y="36"/>
                                      </a:lnTo>
                                      <a:lnTo>
                                        <a:pt x="41" y="49"/>
                                      </a:lnTo>
                                      <a:lnTo>
                                        <a:pt x="44" y="80"/>
                                      </a:lnTo>
                                      <a:lnTo>
                                        <a:pt x="42" y="87"/>
                                      </a:lnTo>
                                      <a:lnTo>
                                        <a:pt x="41" y="92"/>
                                      </a:lnTo>
                                      <a:lnTo>
                                        <a:pt x="38" y="94"/>
                                      </a:lnTo>
                                      <a:lnTo>
                                        <a:pt x="37" y="95"/>
                                      </a:lnTo>
                                      <a:lnTo>
                                        <a:pt x="36" y="95"/>
                                      </a:lnTo>
                                      <a:lnTo>
                                        <a:pt x="36" y="96"/>
                                      </a:lnTo>
                                      <a:lnTo>
                                        <a:pt x="30" y="94"/>
                                      </a:lnTo>
                                      <a:lnTo>
                                        <a:pt x="28" y="92"/>
                                      </a:lnTo>
                                      <a:lnTo>
                                        <a:pt x="28" y="88"/>
                                      </a:lnTo>
                                      <a:lnTo>
                                        <a:pt x="26" y="83"/>
                                      </a:lnTo>
                                      <a:lnTo>
                                        <a:pt x="24" y="77"/>
                                      </a:lnTo>
                                      <a:lnTo>
                                        <a:pt x="23" y="69"/>
                                      </a:lnTo>
                                      <a:lnTo>
                                        <a:pt x="23" y="61"/>
                                      </a:lnTo>
                                      <a:lnTo>
                                        <a:pt x="21" y="44"/>
                                      </a:lnTo>
                                      <a:lnTo>
                                        <a:pt x="20" y="30"/>
                                      </a:lnTo>
                                      <a:lnTo>
                                        <a:pt x="20" y="21"/>
                                      </a:lnTo>
                                      <a:lnTo>
                                        <a:pt x="20" y="17"/>
                                      </a:lnTo>
                                      <a:lnTo>
                                        <a:pt x="20" y="13"/>
                                      </a:lnTo>
                                      <a:lnTo>
                                        <a:pt x="20" y="10"/>
                                      </a:lnTo>
                                      <a:lnTo>
                                        <a:pt x="23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416" name="任意多边形 416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5"/>
                                  <a:ext cx="70" cy="1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4" h="102">
                                      <a:moveTo>
                                        <a:pt x="31" y="22"/>
                                      </a:moveTo>
                                      <a:lnTo>
                                        <a:pt x="34" y="27"/>
                                      </a:lnTo>
                                      <a:lnTo>
                                        <a:pt x="36" y="35"/>
                                      </a:lnTo>
                                      <a:lnTo>
                                        <a:pt x="35" y="44"/>
                                      </a:lnTo>
                                      <a:lnTo>
                                        <a:pt x="32" y="55"/>
                                      </a:lnTo>
                                      <a:lnTo>
                                        <a:pt x="28" y="62"/>
                                      </a:lnTo>
                                      <a:lnTo>
                                        <a:pt x="25" y="66"/>
                                      </a:lnTo>
                                      <a:lnTo>
                                        <a:pt x="22" y="71"/>
                                      </a:lnTo>
                                      <a:lnTo>
                                        <a:pt x="18" y="77"/>
                                      </a:lnTo>
                                      <a:lnTo>
                                        <a:pt x="14" y="84"/>
                                      </a:lnTo>
                                      <a:lnTo>
                                        <a:pt x="9" y="91"/>
                                      </a:lnTo>
                                      <a:lnTo>
                                        <a:pt x="4" y="99"/>
                                      </a:lnTo>
                                      <a:lnTo>
                                        <a:pt x="4" y="102"/>
                                      </a:lnTo>
                                      <a:lnTo>
                                        <a:pt x="60" y="97"/>
                                      </a:lnTo>
                                      <a:lnTo>
                                        <a:pt x="64" y="68"/>
                                      </a:lnTo>
                                      <a:lnTo>
                                        <a:pt x="62" y="68"/>
                                      </a:lnTo>
                                      <a:lnTo>
                                        <a:pt x="60" y="69"/>
                                      </a:lnTo>
                                      <a:lnTo>
                                        <a:pt x="60" y="69"/>
                                      </a:lnTo>
                                      <a:lnTo>
                                        <a:pt x="60" y="70"/>
                                      </a:lnTo>
                                      <a:lnTo>
                                        <a:pt x="60" y="71"/>
                                      </a:lnTo>
                                      <a:lnTo>
                                        <a:pt x="58" y="73"/>
                                      </a:lnTo>
                                      <a:lnTo>
                                        <a:pt x="58" y="73"/>
                                      </a:lnTo>
                                      <a:lnTo>
                                        <a:pt x="58" y="73"/>
                                      </a:lnTo>
                                      <a:lnTo>
                                        <a:pt x="58" y="75"/>
                                      </a:lnTo>
                                      <a:lnTo>
                                        <a:pt x="56" y="76"/>
                                      </a:lnTo>
                                      <a:lnTo>
                                        <a:pt x="54" y="78"/>
                                      </a:lnTo>
                                      <a:lnTo>
                                        <a:pt x="50" y="78"/>
                                      </a:lnTo>
                                      <a:lnTo>
                                        <a:pt x="44" y="78"/>
                                      </a:lnTo>
                                      <a:lnTo>
                                        <a:pt x="24" y="80"/>
                                      </a:lnTo>
                                      <a:lnTo>
                                        <a:pt x="33" y="68"/>
                                      </a:lnTo>
                                      <a:lnTo>
                                        <a:pt x="42" y="57"/>
                                      </a:lnTo>
                                      <a:lnTo>
                                        <a:pt x="47" y="48"/>
                                      </a:lnTo>
                                      <a:lnTo>
                                        <a:pt x="52" y="42"/>
                                      </a:lnTo>
                                      <a:lnTo>
                                        <a:pt x="54" y="30"/>
                                      </a:lnTo>
                                      <a:lnTo>
                                        <a:pt x="56" y="21"/>
                                      </a:lnTo>
                                      <a:lnTo>
                                        <a:pt x="53" y="15"/>
                                      </a:lnTo>
                                      <a:lnTo>
                                        <a:pt x="51" y="11"/>
                                      </a:lnTo>
                                      <a:lnTo>
                                        <a:pt x="46" y="6"/>
                                      </a:lnTo>
                                      <a:lnTo>
                                        <a:pt x="41" y="3"/>
                                      </a:lnTo>
                                      <a:lnTo>
                                        <a:pt x="33" y="0"/>
                                      </a:lnTo>
                                      <a:lnTo>
                                        <a:pt x="27" y="0"/>
                                      </a:lnTo>
                                      <a:lnTo>
                                        <a:pt x="22" y="0"/>
                                      </a:lnTo>
                                      <a:lnTo>
                                        <a:pt x="18" y="1"/>
                                      </a:lnTo>
                                      <a:lnTo>
                                        <a:pt x="13" y="3"/>
                                      </a:lnTo>
                                      <a:lnTo>
                                        <a:pt x="11" y="7"/>
                                      </a:lnTo>
                                      <a:lnTo>
                                        <a:pt x="6" y="11"/>
                                      </a:lnTo>
                                      <a:lnTo>
                                        <a:pt x="3" y="17"/>
                                      </a:lnTo>
                                      <a:lnTo>
                                        <a:pt x="0" y="22"/>
                                      </a:lnTo>
                                      <a:lnTo>
                                        <a:pt x="0" y="30"/>
                                      </a:lnTo>
                                      <a:lnTo>
                                        <a:pt x="3" y="30"/>
                                      </a:lnTo>
                                      <a:lnTo>
                                        <a:pt x="5" y="23"/>
                                      </a:lnTo>
                                      <a:lnTo>
                                        <a:pt x="9" y="20"/>
                                      </a:lnTo>
                                      <a:lnTo>
                                        <a:pt x="13" y="18"/>
                                      </a:lnTo>
                                      <a:lnTo>
                                        <a:pt x="19" y="17"/>
                                      </a:lnTo>
                                      <a:lnTo>
                                        <a:pt x="24" y="18"/>
                                      </a:lnTo>
                                      <a:lnTo>
                                        <a:pt x="31" y="2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421" name="组合 421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107" y="317"/>
                                <a:ext cx="158" cy="160"/>
                                <a:chOff x="0" y="0"/>
                                <a:chExt cx="144" cy="117"/>
                              </a:xfrm>
                            </wpg:grpSpPr>
                            <wps:wsp>
                              <wps:cNvPr id="418" name="任意多边形 418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45" y="23"/>
                                  <a:ext cx="52" cy="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74" h="96">
                                      <a:moveTo>
                                        <a:pt x="48" y="11"/>
                                      </a:moveTo>
                                      <a:lnTo>
                                        <a:pt x="40" y="5"/>
                                      </a:lnTo>
                                      <a:lnTo>
                                        <a:pt x="36" y="2"/>
                                      </a:lnTo>
                                      <a:lnTo>
                                        <a:pt x="32" y="2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19" y="1"/>
                                      </a:lnTo>
                                      <a:lnTo>
                                        <a:pt x="15" y="3"/>
                                      </a:lnTo>
                                      <a:lnTo>
                                        <a:pt x="8" y="7"/>
                                      </a:lnTo>
                                      <a:lnTo>
                                        <a:pt x="5" y="11"/>
                                      </a:lnTo>
                                      <a:lnTo>
                                        <a:pt x="3" y="16"/>
                                      </a:lnTo>
                                      <a:lnTo>
                                        <a:pt x="1" y="19"/>
                                      </a:lnTo>
                                      <a:lnTo>
                                        <a:pt x="1" y="24"/>
                                      </a:lnTo>
                                      <a:lnTo>
                                        <a:pt x="0" y="29"/>
                                      </a:lnTo>
                                      <a:lnTo>
                                        <a:pt x="1" y="35"/>
                                      </a:lnTo>
                                      <a:lnTo>
                                        <a:pt x="4" y="48"/>
                                      </a:lnTo>
                                      <a:lnTo>
                                        <a:pt x="10" y="62"/>
                                      </a:lnTo>
                                      <a:lnTo>
                                        <a:pt x="15" y="75"/>
                                      </a:lnTo>
                                      <a:lnTo>
                                        <a:pt x="21" y="83"/>
                                      </a:lnTo>
                                      <a:lnTo>
                                        <a:pt x="27" y="87"/>
                                      </a:lnTo>
                                      <a:lnTo>
                                        <a:pt x="32" y="91"/>
                                      </a:lnTo>
                                      <a:lnTo>
                                        <a:pt x="45" y="96"/>
                                      </a:lnTo>
                                      <a:lnTo>
                                        <a:pt x="52" y="95"/>
                                      </a:lnTo>
                                      <a:lnTo>
                                        <a:pt x="59" y="94"/>
                                      </a:lnTo>
                                      <a:lnTo>
                                        <a:pt x="63" y="90"/>
                                      </a:lnTo>
                                      <a:lnTo>
                                        <a:pt x="68" y="87"/>
                                      </a:lnTo>
                                      <a:lnTo>
                                        <a:pt x="70" y="81"/>
                                      </a:lnTo>
                                      <a:lnTo>
                                        <a:pt x="73" y="75"/>
                                      </a:lnTo>
                                      <a:lnTo>
                                        <a:pt x="73" y="72"/>
                                      </a:lnTo>
                                      <a:lnTo>
                                        <a:pt x="73" y="70"/>
                                      </a:lnTo>
                                      <a:lnTo>
                                        <a:pt x="73" y="68"/>
                                      </a:lnTo>
                                      <a:lnTo>
                                        <a:pt x="73" y="64"/>
                                      </a:lnTo>
                                      <a:lnTo>
                                        <a:pt x="73" y="62"/>
                                      </a:lnTo>
                                      <a:lnTo>
                                        <a:pt x="74" y="61"/>
                                      </a:lnTo>
                                      <a:lnTo>
                                        <a:pt x="69" y="48"/>
                                      </a:lnTo>
                                      <a:lnTo>
                                        <a:pt x="64" y="35"/>
                                      </a:lnTo>
                                      <a:lnTo>
                                        <a:pt x="60" y="28"/>
                                      </a:lnTo>
                                      <a:lnTo>
                                        <a:pt x="57" y="21"/>
                                      </a:lnTo>
                                      <a:lnTo>
                                        <a:pt x="48" y="11"/>
                                      </a:lnTo>
                                      <a:close/>
                                      <a:moveTo>
                                        <a:pt x="23" y="7"/>
                                      </a:moveTo>
                                      <a:lnTo>
                                        <a:pt x="24" y="8"/>
                                      </a:lnTo>
                                      <a:lnTo>
                                        <a:pt x="26" y="10"/>
                                      </a:lnTo>
                                      <a:lnTo>
                                        <a:pt x="32" y="18"/>
                                      </a:lnTo>
                                      <a:lnTo>
                                        <a:pt x="33" y="21"/>
                                      </a:lnTo>
                                      <a:lnTo>
                                        <a:pt x="36" y="26"/>
                                      </a:lnTo>
                                      <a:lnTo>
                                        <a:pt x="39" y="34"/>
                                      </a:lnTo>
                                      <a:lnTo>
                                        <a:pt x="45" y="45"/>
                                      </a:lnTo>
                                      <a:lnTo>
                                        <a:pt x="59" y="72"/>
                                      </a:lnTo>
                                      <a:lnTo>
                                        <a:pt x="60" y="79"/>
                                      </a:lnTo>
                                      <a:lnTo>
                                        <a:pt x="61" y="86"/>
                                      </a:lnTo>
                                      <a:lnTo>
                                        <a:pt x="59" y="87"/>
                                      </a:lnTo>
                                      <a:lnTo>
                                        <a:pt x="57" y="88"/>
                                      </a:lnTo>
                                      <a:lnTo>
                                        <a:pt x="57" y="89"/>
                                      </a:lnTo>
                                      <a:lnTo>
                                        <a:pt x="53" y="90"/>
                                      </a:lnTo>
                                      <a:lnTo>
                                        <a:pt x="51" y="91"/>
                                      </a:lnTo>
                                      <a:lnTo>
                                        <a:pt x="49" y="89"/>
                                      </a:lnTo>
                                      <a:lnTo>
                                        <a:pt x="48" y="89"/>
                                      </a:lnTo>
                                      <a:lnTo>
                                        <a:pt x="45" y="86"/>
                                      </a:lnTo>
                                      <a:lnTo>
                                        <a:pt x="42" y="81"/>
                                      </a:lnTo>
                                      <a:lnTo>
                                        <a:pt x="39" y="76"/>
                                      </a:lnTo>
                                      <a:lnTo>
                                        <a:pt x="37" y="72"/>
                                      </a:lnTo>
                                      <a:lnTo>
                                        <a:pt x="36" y="68"/>
                                      </a:lnTo>
                                      <a:lnTo>
                                        <a:pt x="34" y="64"/>
                                      </a:lnTo>
                                      <a:lnTo>
                                        <a:pt x="32" y="61"/>
                                      </a:lnTo>
                                      <a:lnTo>
                                        <a:pt x="28" y="52"/>
                                      </a:lnTo>
                                      <a:lnTo>
                                        <a:pt x="24" y="45"/>
                                      </a:lnTo>
                                      <a:lnTo>
                                        <a:pt x="21" y="38"/>
                                      </a:lnTo>
                                      <a:lnTo>
                                        <a:pt x="19" y="33"/>
                                      </a:lnTo>
                                      <a:lnTo>
                                        <a:pt x="15" y="25"/>
                                      </a:lnTo>
                                      <a:lnTo>
                                        <a:pt x="15" y="21"/>
                                      </a:lnTo>
                                      <a:lnTo>
                                        <a:pt x="12" y="14"/>
                                      </a:lnTo>
                                      <a:lnTo>
                                        <a:pt x="13" y="11"/>
                                      </a:lnTo>
                                      <a:lnTo>
                                        <a:pt x="15" y="9"/>
                                      </a:lnTo>
                                      <a:lnTo>
                                        <a:pt x="17" y="8"/>
                                      </a:lnTo>
                                      <a:lnTo>
                                        <a:pt x="19" y="7"/>
                                      </a:lnTo>
                                      <a:lnTo>
                                        <a:pt x="23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419" name="任意多边形 419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38"/>
                                  <a:ext cx="51" cy="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70" h="110">
                                      <a:moveTo>
                                        <a:pt x="8" y="36"/>
                                      </a:moveTo>
                                      <a:lnTo>
                                        <a:pt x="42" y="20"/>
                                      </a:lnTo>
                                      <a:lnTo>
                                        <a:pt x="41" y="0"/>
                                      </a:lnTo>
                                      <a:lnTo>
                                        <a:pt x="0" y="20"/>
                                      </a:lnTo>
                                      <a:lnTo>
                                        <a:pt x="5" y="71"/>
                                      </a:lnTo>
                                      <a:lnTo>
                                        <a:pt x="8" y="70"/>
                                      </a:lnTo>
                                      <a:lnTo>
                                        <a:pt x="10" y="68"/>
                                      </a:lnTo>
                                      <a:lnTo>
                                        <a:pt x="18" y="65"/>
                                      </a:lnTo>
                                      <a:lnTo>
                                        <a:pt x="26" y="63"/>
                                      </a:lnTo>
                                      <a:lnTo>
                                        <a:pt x="34" y="62"/>
                                      </a:lnTo>
                                      <a:lnTo>
                                        <a:pt x="42" y="63"/>
                                      </a:lnTo>
                                      <a:lnTo>
                                        <a:pt x="48" y="64"/>
                                      </a:lnTo>
                                      <a:lnTo>
                                        <a:pt x="54" y="66"/>
                                      </a:lnTo>
                                      <a:lnTo>
                                        <a:pt x="59" y="69"/>
                                      </a:lnTo>
                                      <a:lnTo>
                                        <a:pt x="63" y="75"/>
                                      </a:lnTo>
                                      <a:lnTo>
                                        <a:pt x="63" y="80"/>
                                      </a:lnTo>
                                      <a:lnTo>
                                        <a:pt x="63" y="86"/>
                                      </a:lnTo>
                                      <a:lnTo>
                                        <a:pt x="61" y="86"/>
                                      </a:lnTo>
                                      <a:lnTo>
                                        <a:pt x="61" y="88"/>
                                      </a:lnTo>
                                      <a:lnTo>
                                        <a:pt x="59" y="91"/>
                                      </a:lnTo>
                                      <a:lnTo>
                                        <a:pt x="57" y="92"/>
                                      </a:lnTo>
                                      <a:lnTo>
                                        <a:pt x="56" y="94"/>
                                      </a:lnTo>
                                      <a:lnTo>
                                        <a:pt x="53" y="95"/>
                                      </a:lnTo>
                                      <a:lnTo>
                                        <a:pt x="52" y="95"/>
                                      </a:lnTo>
                                      <a:lnTo>
                                        <a:pt x="47" y="96"/>
                                      </a:lnTo>
                                      <a:lnTo>
                                        <a:pt x="43" y="95"/>
                                      </a:lnTo>
                                      <a:lnTo>
                                        <a:pt x="35" y="94"/>
                                      </a:lnTo>
                                      <a:lnTo>
                                        <a:pt x="31" y="94"/>
                                      </a:lnTo>
                                      <a:lnTo>
                                        <a:pt x="28" y="94"/>
                                      </a:lnTo>
                                      <a:lnTo>
                                        <a:pt x="25" y="95"/>
                                      </a:lnTo>
                                      <a:lnTo>
                                        <a:pt x="21" y="99"/>
                                      </a:lnTo>
                                      <a:lnTo>
                                        <a:pt x="21" y="102"/>
                                      </a:lnTo>
                                      <a:lnTo>
                                        <a:pt x="23" y="105"/>
                                      </a:lnTo>
                                      <a:lnTo>
                                        <a:pt x="25" y="108"/>
                                      </a:lnTo>
                                      <a:lnTo>
                                        <a:pt x="27" y="109"/>
                                      </a:lnTo>
                                      <a:lnTo>
                                        <a:pt x="30" y="110"/>
                                      </a:lnTo>
                                      <a:lnTo>
                                        <a:pt x="33" y="109"/>
                                      </a:lnTo>
                                      <a:lnTo>
                                        <a:pt x="37" y="109"/>
                                      </a:lnTo>
                                      <a:lnTo>
                                        <a:pt x="41" y="107"/>
                                      </a:lnTo>
                                      <a:lnTo>
                                        <a:pt x="47" y="107"/>
                                      </a:lnTo>
                                      <a:lnTo>
                                        <a:pt x="51" y="103"/>
                                      </a:lnTo>
                                      <a:lnTo>
                                        <a:pt x="55" y="100"/>
                                      </a:lnTo>
                                      <a:lnTo>
                                        <a:pt x="56" y="98"/>
                                      </a:lnTo>
                                      <a:lnTo>
                                        <a:pt x="59" y="97"/>
                                      </a:lnTo>
                                      <a:lnTo>
                                        <a:pt x="63" y="93"/>
                                      </a:lnTo>
                                      <a:lnTo>
                                        <a:pt x="68" y="85"/>
                                      </a:lnTo>
                                      <a:lnTo>
                                        <a:pt x="69" y="80"/>
                                      </a:lnTo>
                                      <a:lnTo>
                                        <a:pt x="70" y="76"/>
                                      </a:lnTo>
                                      <a:lnTo>
                                        <a:pt x="70" y="66"/>
                                      </a:lnTo>
                                      <a:lnTo>
                                        <a:pt x="69" y="61"/>
                                      </a:lnTo>
                                      <a:lnTo>
                                        <a:pt x="68" y="57"/>
                                      </a:lnTo>
                                      <a:lnTo>
                                        <a:pt x="63" y="51"/>
                                      </a:lnTo>
                                      <a:lnTo>
                                        <a:pt x="59" y="47"/>
                                      </a:lnTo>
                                      <a:lnTo>
                                        <a:pt x="54" y="43"/>
                                      </a:lnTo>
                                      <a:lnTo>
                                        <a:pt x="48" y="42"/>
                                      </a:lnTo>
                                      <a:lnTo>
                                        <a:pt x="39" y="40"/>
                                      </a:lnTo>
                                      <a:lnTo>
                                        <a:pt x="34" y="39"/>
                                      </a:lnTo>
                                      <a:lnTo>
                                        <a:pt x="30" y="40"/>
                                      </a:lnTo>
                                      <a:lnTo>
                                        <a:pt x="19" y="42"/>
                                      </a:lnTo>
                                      <a:lnTo>
                                        <a:pt x="9" y="47"/>
                                      </a:lnTo>
                                      <a:lnTo>
                                        <a:pt x="8" y="3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420" name="任意多边形 420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92" y="0"/>
                                  <a:ext cx="52" cy="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73" h="96">
                                      <a:moveTo>
                                        <a:pt x="48" y="11"/>
                                      </a:moveTo>
                                      <a:lnTo>
                                        <a:pt x="40" y="4"/>
                                      </a:lnTo>
                                      <a:lnTo>
                                        <a:pt x="31" y="2"/>
                                      </a:lnTo>
                                      <a:lnTo>
                                        <a:pt x="22" y="0"/>
                                      </a:lnTo>
                                      <a:lnTo>
                                        <a:pt x="16" y="4"/>
                                      </a:lnTo>
                                      <a:lnTo>
                                        <a:pt x="11" y="5"/>
                                      </a:lnTo>
                                      <a:lnTo>
                                        <a:pt x="7" y="8"/>
                                      </a:lnTo>
                                      <a:lnTo>
                                        <a:pt x="4" y="11"/>
                                      </a:lnTo>
                                      <a:lnTo>
                                        <a:pt x="3" y="16"/>
                                      </a:lnTo>
                                      <a:lnTo>
                                        <a:pt x="1" y="20"/>
                                      </a:lnTo>
                                      <a:lnTo>
                                        <a:pt x="0" y="24"/>
                                      </a:lnTo>
                                      <a:lnTo>
                                        <a:pt x="0" y="29"/>
                                      </a:lnTo>
                                      <a:lnTo>
                                        <a:pt x="0" y="36"/>
                                      </a:lnTo>
                                      <a:lnTo>
                                        <a:pt x="3" y="49"/>
                                      </a:lnTo>
                                      <a:lnTo>
                                        <a:pt x="9" y="63"/>
                                      </a:lnTo>
                                      <a:lnTo>
                                        <a:pt x="14" y="73"/>
                                      </a:lnTo>
                                      <a:lnTo>
                                        <a:pt x="21" y="84"/>
                                      </a:lnTo>
                                      <a:lnTo>
                                        <a:pt x="26" y="88"/>
                                      </a:lnTo>
                                      <a:lnTo>
                                        <a:pt x="31" y="92"/>
                                      </a:lnTo>
                                      <a:lnTo>
                                        <a:pt x="37" y="94"/>
                                      </a:lnTo>
                                      <a:lnTo>
                                        <a:pt x="45" y="96"/>
                                      </a:lnTo>
                                      <a:lnTo>
                                        <a:pt x="51" y="95"/>
                                      </a:lnTo>
                                      <a:lnTo>
                                        <a:pt x="54" y="95"/>
                                      </a:lnTo>
                                      <a:lnTo>
                                        <a:pt x="58" y="95"/>
                                      </a:lnTo>
                                      <a:lnTo>
                                        <a:pt x="67" y="87"/>
                                      </a:lnTo>
                                      <a:lnTo>
                                        <a:pt x="73" y="76"/>
                                      </a:lnTo>
                                      <a:lnTo>
                                        <a:pt x="73" y="69"/>
                                      </a:lnTo>
                                      <a:lnTo>
                                        <a:pt x="73" y="61"/>
                                      </a:lnTo>
                                      <a:lnTo>
                                        <a:pt x="69" y="48"/>
                                      </a:lnTo>
                                      <a:lnTo>
                                        <a:pt x="64" y="36"/>
                                      </a:lnTo>
                                      <a:lnTo>
                                        <a:pt x="60" y="28"/>
                                      </a:lnTo>
                                      <a:lnTo>
                                        <a:pt x="56" y="22"/>
                                      </a:lnTo>
                                      <a:lnTo>
                                        <a:pt x="48" y="11"/>
                                      </a:lnTo>
                                      <a:close/>
                                      <a:moveTo>
                                        <a:pt x="13" y="11"/>
                                      </a:moveTo>
                                      <a:lnTo>
                                        <a:pt x="14" y="9"/>
                                      </a:lnTo>
                                      <a:lnTo>
                                        <a:pt x="16" y="8"/>
                                      </a:lnTo>
                                      <a:lnTo>
                                        <a:pt x="18" y="7"/>
                                      </a:lnTo>
                                      <a:lnTo>
                                        <a:pt x="20" y="7"/>
                                      </a:lnTo>
                                      <a:lnTo>
                                        <a:pt x="22" y="8"/>
                                      </a:lnTo>
                                      <a:lnTo>
                                        <a:pt x="24" y="8"/>
                                      </a:lnTo>
                                      <a:lnTo>
                                        <a:pt x="27" y="11"/>
                                      </a:lnTo>
                                      <a:lnTo>
                                        <a:pt x="32" y="18"/>
                                      </a:lnTo>
                                      <a:lnTo>
                                        <a:pt x="33" y="21"/>
                                      </a:lnTo>
                                      <a:lnTo>
                                        <a:pt x="36" y="27"/>
                                      </a:lnTo>
                                      <a:lnTo>
                                        <a:pt x="39" y="33"/>
                                      </a:lnTo>
                                      <a:lnTo>
                                        <a:pt x="45" y="44"/>
                                      </a:lnTo>
                                      <a:lnTo>
                                        <a:pt x="58" y="72"/>
                                      </a:lnTo>
                                      <a:lnTo>
                                        <a:pt x="60" y="79"/>
                                      </a:lnTo>
                                      <a:lnTo>
                                        <a:pt x="60" y="82"/>
                                      </a:lnTo>
                                      <a:lnTo>
                                        <a:pt x="60" y="84"/>
                                      </a:lnTo>
                                      <a:lnTo>
                                        <a:pt x="60" y="84"/>
                                      </a:lnTo>
                                      <a:lnTo>
                                        <a:pt x="60" y="86"/>
                                      </a:lnTo>
                                      <a:lnTo>
                                        <a:pt x="58" y="87"/>
                                      </a:lnTo>
                                      <a:lnTo>
                                        <a:pt x="56" y="90"/>
                                      </a:lnTo>
                                      <a:lnTo>
                                        <a:pt x="51" y="90"/>
                                      </a:lnTo>
                                      <a:lnTo>
                                        <a:pt x="49" y="89"/>
                                      </a:lnTo>
                                      <a:lnTo>
                                        <a:pt x="47" y="88"/>
                                      </a:lnTo>
                                      <a:lnTo>
                                        <a:pt x="45" y="86"/>
                                      </a:lnTo>
                                      <a:lnTo>
                                        <a:pt x="43" y="84"/>
                                      </a:lnTo>
                                      <a:lnTo>
                                        <a:pt x="43" y="84"/>
                                      </a:lnTo>
                                      <a:lnTo>
                                        <a:pt x="41" y="81"/>
                                      </a:lnTo>
                                      <a:lnTo>
                                        <a:pt x="38" y="77"/>
                                      </a:lnTo>
                                      <a:lnTo>
                                        <a:pt x="36" y="72"/>
                                      </a:lnTo>
                                      <a:lnTo>
                                        <a:pt x="35" y="69"/>
                                      </a:lnTo>
                                      <a:lnTo>
                                        <a:pt x="33" y="65"/>
                                      </a:lnTo>
                                      <a:lnTo>
                                        <a:pt x="31" y="61"/>
                                      </a:lnTo>
                                      <a:lnTo>
                                        <a:pt x="24" y="45"/>
                                      </a:lnTo>
                                      <a:lnTo>
                                        <a:pt x="19" y="33"/>
                                      </a:lnTo>
                                      <a:lnTo>
                                        <a:pt x="16" y="25"/>
                                      </a:lnTo>
                                      <a:lnTo>
                                        <a:pt x="14" y="22"/>
                                      </a:lnTo>
                                      <a:lnTo>
                                        <a:pt x="14" y="21"/>
                                      </a:lnTo>
                                      <a:lnTo>
                                        <a:pt x="12" y="15"/>
                                      </a:lnTo>
                                      <a:lnTo>
                                        <a:pt x="13" y="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425" name="组合 425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293" y="199"/>
                                <a:ext cx="185" cy="171"/>
                                <a:chOff x="0" y="0"/>
                                <a:chExt cx="149" cy="113"/>
                              </a:xfrm>
                            </wpg:grpSpPr>
                            <wps:wsp>
                              <wps:cNvPr id="422" name="任意多边形 422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00" y="0"/>
                                  <a:ext cx="49" cy="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9" h="97">
                                      <a:moveTo>
                                        <a:pt x="62" y="38"/>
                                      </a:moveTo>
                                      <a:lnTo>
                                        <a:pt x="55" y="24"/>
                                      </a:lnTo>
                                      <a:lnTo>
                                        <a:pt x="47" y="12"/>
                                      </a:lnTo>
                                      <a:lnTo>
                                        <a:pt x="43" y="8"/>
                                      </a:lnTo>
                                      <a:lnTo>
                                        <a:pt x="40" y="5"/>
                                      </a:lnTo>
                                      <a:lnTo>
                                        <a:pt x="35" y="3"/>
                                      </a:lnTo>
                                      <a:lnTo>
                                        <a:pt x="32" y="2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15" y="2"/>
                                      </a:lnTo>
                                      <a:lnTo>
                                        <a:pt x="11" y="4"/>
                                      </a:lnTo>
                                      <a:lnTo>
                                        <a:pt x="7" y="7"/>
                                      </a:lnTo>
                                      <a:lnTo>
                                        <a:pt x="3" y="14"/>
                                      </a:lnTo>
                                      <a:lnTo>
                                        <a:pt x="0" y="23"/>
                                      </a:lnTo>
                                      <a:lnTo>
                                        <a:pt x="0" y="34"/>
                                      </a:lnTo>
                                      <a:lnTo>
                                        <a:pt x="1" y="47"/>
                                      </a:lnTo>
                                      <a:lnTo>
                                        <a:pt x="6" y="63"/>
                                      </a:lnTo>
                                      <a:lnTo>
                                        <a:pt x="11" y="72"/>
                                      </a:lnTo>
                                      <a:lnTo>
                                        <a:pt x="18" y="82"/>
                                      </a:lnTo>
                                      <a:lnTo>
                                        <a:pt x="21" y="87"/>
                                      </a:lnTo>
                                      <a:lnTo>
                                        <a:pt x="27" y="93"/>
                                      </a:lnTo>
                                      <a:lnTo>
                                        <a:pt x="33" y="95"/>
                                      </a:lnTo>
                                      <a:lnTo>
                                        <a:pt x="40" y="97"/>
                                      </a:lnTo>
                                      <a:lnTo>
                                        <a:pt x="42" y="97"/>
                                      </a:lnTo>
                                      <a:lnTo>
                                        <a:pt x="46" y="97"/>
                                      </a:lnTo>
                                      <a:lnTo>
                                        <a:pt x="53" y="96"/>
                                      </a:lnTo>
                                      <a:lnTo>
                                        <a:pt x="58" y="92"/>
                                      </a:lnTo>
                                      <a:lnTo>
                                        <a:pt x="62" y="89"/>
                                      </a:lnTo>
                                      <a:lnTo>
                                        <a:pt x="64" y="86"/>
                                      </a:lnTo>
                                      <a:lnTo>
                                        <a:pt x="65" y="84"/>
                                      </a:lnTo>
                                      <a:lnTo>
                                        <a:pt x="66" y="82"/>
                                      </a:lnTo>
                                      <a:lnTo>
                                        <a:pt x="67" y="79"/>
                                      </a:lnTo>
                                      <a:lnTo>
                                        <a:pt x="69" y="72"/>
                                      </a:lnTo>
                                      <a:lnTo>
                                        <a:pt x="69" y="66"/>
                                      </a:lnTo>
                                      <a:lnTo>
                                        <a:pt x="66" y="51"/>
                                      </a:lnTo>
                                      <a:lnTo>
                                        <a:pt x="62" y="38"/>
                                      </a:lnTo>
                                      <a:close/>
                                      <a:moveTo>
                                        <a:pt x="14" y="20"/>
                                      </a:moveTo>
                                      <a:lnTo>
                                        <a:pt x="12" y="15"/>
                                      </a:lnTo>
                                      <a:lnTo>
                                        <a:pt x="13" y="12"/>
                                      </a:lnTo>
                                      <a:lnTo>
                                        <a:pt x="14" y="9"/>
                                      </a:lnTo>
                                      <a:lnTo>
                                        <a:pt x="16" y="7"/>
                                      </a:lnTo>
                                      <a:lnTo>
                                        <a:pt x="20" y="7"/>
                                      </a:lnTo>
                                      <a:lnTo>
                                        <a:pt x="24" y="7"/>
                                      </a:lnTo>
                                      <a:lnTo>
                                        <a:pt x="25" y="8"/>
                                      </a:lnTo>
                                      <a:lnTo>
                                        <a:pt x="27" y="10"/>
                                      </a:lnTo>
                                      <a:lnTo>
                                        <a:pt x="31" y="19"/>
                                      </a:lnTo>
                                      <a:lnTo>
                                        <a:pt x="32" y="22"/>
                                      </a:lnTo>
                                      <a:lnTo>
                                        <a:pt x="34" y="27"/>
                                      </a:lnTo>
                                      <a:lnTo>
                                        <a:pt x="38" y="35"/>
                                      </a:lnTo>
                                      <a:lnTo>
                                        <a:pt x="43" y="46"/>
                                      </a:lnTo>
                                      <a:lnTo>
                                        <a:pt x="54" y="75"/>
                                      </a:lnTo>
                                      <a:lnTo>
                                        <a:pt x="54" y="77"/>
                                      </a:lnTo>
                                      <a:lnTo>
                                        <a:pt x="54" y="79"/>
                                      </a:lnTo>
                                      <a:lnTo>
                                        <a:pt x="54" y="79"/>
                                      </a:lnTo>
                                      <a:lnTo>
                                        <a:pt x="55" y="81"/>
                                      </a:lnTo>
                                      <a:lnTo>
                                        <a:pt x="54" y="88"/>
                                      </a:lnTo>
                                      <a:lnTo>
                                        <a:pt x="53" y="89"/>
                                      </a:lnTo>
                                      <a:lnTo>
                                        <a:pt x="52" y="91"/>
                                      </a:lnTo>
                                      <a:lnTo>
                                        <a:pt x="48" y="92"/>
                                      </a:lnTo>
                                      <a:lnTo>
                                        <a:pt x="46" y="91"/>
                                      </a:lnTo>
                                      <a:lnTo>
                                        <a:pt x="43" y="89"/>
                                      </a:lnTo>
                                      <a:lnTo>
                                        <a:pt x="41" y="86"/>
                                      </a:lnTo>
                                      <a:lnTo>
                                        <a:pt x="39" y="84"/>
                                      </a:lnTo>
                                      <a:lnTo>
                                        <a:pt x="38" y="82"/>
                                      </a:lnTo>
                                      <a:lnTo>
                                        <a:pt x="35" y="77"/>
                                      </a:lnTo>
                                      <a:lnTo>
                                        <a:pt x="33" y="75"/>
                                      </a:lnTo>
                                      <a:lnTo>
                                        <a:pt x="33" y="73"/>
                                      </a:lnTo>
                                      <a:lnTo>
                                        <a:pt x="31" y="70"/>
                                      </a:lnTo>
                                      <a:lnTo>
                                        <a:pt x="29" y="62"/>
                                      </a:lnTo>
                                      <a:lnTo>
                                        <a:pt x="24" y="53"/>
                                      </a:lnTo>
                                      <a:lnTo>
                                        <a:pt x="22" y="45"/>
                                      </a:lnTo>
                                      <a:lnTo>
                                        <a:pt x="19" y="38"/>
                                      </a:lnTo>
                                      <a:lnTo>
                                        <a:pt x="18" y="34"/>
                                      </a:lnTo>
                                      <a:lnTo>
                                        <a:pt x="15" y="28"/>
                                      </a:lnTo>
                                      <a:lnTo>
                                        <a:pt x="15" y="25"/>
                                      </a:lnTo>
                                      <a:lnTo>
                                        <a:pt x="14" y="2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423" name="任意多边形 423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0" y="19"/>
                                  <a:ext cx="51" cy="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71" h="98">
                                      <a:moveTo>
                                        <a:pt x="33" y="2"/>
                                      </a:moveTo>
                                      <a:lnTo>
                                        <a:pt x="28" y="0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16" y="2"/>
                                      </a:lnTo>
                                      <a:lnTo>
                                        <a:pt x="8" y="7"/>
                                      </a:lnTo>
                                      <a:lnTo>
                                        <a:pt x="4" y="14"/>
                                      </a:lnTo>
                                      <a:lnTo>
                                        <a:pt x="0" y="23"/>
                                      </a:lnTo>
                                      <a:lnTo>
                                        <a:pt x="0" y="34"/>
                                      </a:lnTo>
                                      <a:lnTo>
                                        <a:pt x="2" y="48"/>
                                      </a:lnTo>
                                      <a:lnTo>
                                        <a:pt x="6" y="62"/>
                                      </a:lnTo>
                                      <a:lnTo>
                                        <a:pt x="11" y="73"/>
                                      </a:lnTo>
                                      <a:lnTo>
                                        <a:pt x="18" y="82"/>
                                      </a:lnTo>
                                      <a:lnTo>
                                        <a:pt x="22" y="87"/>
                                      </a:lnTo>
                                      <a:lnTo>
                                        <a:pt x="28" y="93"/>
                                      </a:lnTo>
                                      <a:lnTo>
                                        <a:pt x="34" y="96"/>
                                      </a:lnTo>
                                      <a:lnTo>
                                        <a:pt x="40" y="98"/>
                                      </a:lnTo>
                                      <a:lnTo>
                                        <a:pt x="47" y="97"/>
                                      </a:lnTo>
                                      <a:lnTo>
                                        <a:pt x="54" y="96"/>
                                      </a:lnTo>
                                      <a:lnTo>
                                        <a:pt x="64" y="89"/>
                                      </a:lnTo>
                                      <a:lnTo>
                                        <a:pt x="66" y="84"/>
                                      </a:lnTo>
                                      <a:lnTo>
                                        <a:pt x="69" y="79"/>
                                      </a:lnTo>
                                      <a:lnTo>
                                        <a:pt x="70" y="71"/>
                                      </a:lnTo>
                                      <a:lnTo>
                                        <a:pt x="71" y="64"/>
                                      </a:lnTo>
                                      <a:lnTo>
                                        <a:pt x="67" y="51"/>
                                      </a:lnTo>
                                      <a:lnTo>
                                        <a:pt x="64" y="39"/>
                                      </a:lnTo>
                                      <a:lnTo>
                                        <a:pt x="60" y="30"/>
                                      </a:lnTo>
                                      <a:lnTo>
                                        <a:pt x="56" y="23"/>
                                      </a:lnTo>
                                      <a:lnTo>
                                        <a:pt x="49" y="11"/>
                                      </a:lnTo>
                                      <a:lnTo>
                                        <a:pt x="41" y="5"/>
                                      </a:lnTo>
                                      <a:lnTo>
                                        <a:pt x="33" y="2"/>
                                      </a:lnTo>
                                      <a:close/>
                                      <a:moveTo>
                                        <a:pt x="13" y="11"/>
                                      </a:moveTo>
                                      <a:lnTo>
                                        <a:pt x="15" y="8"/>
                                      </a:lnTo>
                                      <a:lnTo>
                                        <a:pt x="18" y="7"/>
                                      </a:lnTo>
                                      <a:lnTo>
                                        <a:pt x="22" y="6"/>
                                      </a:lnTo>
                                      <a:lnTo>
                                        <a:pt x="24" y="7"/>
                                      </a:lnTo>
                                      <a:lnTo>
                                        <a:pt x="28" y="10"/>
                                      </a:lnTo>
                                      <a:lnTo>
                                        <a:pt x="30" y="14"/>
                                      </a:lnTo>
                                      <a:lnTo>
                                        <a:pt x="33" y="19"/>
                                      </a:lnTo>
                                      <a:lnTo>
                                        <a:pt x="34" y="22"/>
                                      </a:lnTo>
                                      <a:lnTo>
                                        <a:pt x="36" y="27"/>
                                      </a:lnTo>
                                      <a:lnTo>
                                        <a:pt x="39" y="35"/>
                                      </a:lnTo>
                                      <a:lnTo>
                                        <a:pt x="44" y="46"/>
                                      </a:lnTo>
                                      <a:lnTo>
                                        <a:pt x="55" y="74"/>
                                      </a:lnTo>
                                      <a:lnTo>
                                        <a:pt x="56" y="81"/>
                                      </a:lnTo>
                                      <a:lnTo>
                                        <a:pt x="56" y="88"/>
                                      </a:lnTo>
                                      <a:lnTo>
                                        <a:pt x="55" y="89"/>
                                      </a:lnTo>
                                      <a:lnTo>
                                        <a:pt x="53" y="91"/>
                                      </a:lnTo>
                                      <a:lnTo>
                                        <a:pt x="49" y="92"/>
                                      </a:lnTo>
                                      <a:lnTo>
                                        <a:pt x="46" y="91"/>
                                      </a:lnTo>
                                      <a:lnTo>
                                        <a:pt x="44" y="89"/>
                                      </a:lnTo>
                                      <a:lnTo>
                                        <a:pt x="42" y="86"/>
                                      </a:lnTo>
                                      <a:lnTo>
                                        <a:pt x="39" y="82"/>
                                      </a:lnTo>
                                      <a:lnTo>
                                        <a:pt x="36" y="77"/>
                                      </a:lnTo>
                                      <a:lnTo>
                                        <a:pt x="33" y="70"/>
                                      </a:lnTo>
                                      <a:lnTo>
                                        <a:pt x="31" y="62"/>
                                      </a:lnTo>
                                      <a:lnTo>
                                        <a:pt x="23" y="45"/>
                                      </a:lnTo>
                                      <a:lnTo>
                                        <a:pt x="18" y="34"/>
                                      </a:lnTo>
                                      <a:lnTo>
                                        <a:pt x="16" y="28"/>
                                      </a:lnTo>
                                      <a:lnTo>
                                        <a:pt x="15" y="25"/>
                                      </a:lnTo>
                                      <a:lnTo>
                                        <a:pt x="15" y="20"/>
                                      </a:lnTo>
                                      <a:lnTo>
                                        <a:pt x="13" y="15"/>
                                      </a:lnTo>
                                      <a:lnTo>
                                        <a:pt x="13" y="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424" name="任意多边形 424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38"/>
                                  <a:ext cx="57" cy="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80" h="105">
                                      <a:moveTo>
                                        <a:pt x="14" y="25"/>
                                      </a:moveTo>
                                      <a:lnTo>
                                        <a:pt x="18" y="26"/>
                                      </a:lnTo>
                                      <a:lnTo>
                                        <a:pt x="19" y="28"/>
                                      </a:lnTo>
                                      <a:lnTo>
                                        <a:pt x="21" y="34"/>
                                      </a:lnTo>
                                      <a:lnTo>
                                        <a:pt x="40" y="82"/>
                                      </a:lnTo>
                                      <a:lnTo>
                                        <a:pt x="40" y="84"/>
                                      </a:lnTo>
                                      <a:lnTo>
                                        <a:pt x="42" y="87"/>
                                      </a:lnTo>
                                      <a:lnTo>
                                        <a:pt x="42" y="88"/>
                                      </a:lnTo>
                                      <a:lnTo>
                                        <a:pt x="42" y="89"/>
                                      </a:lnTo>
                                      <a:lnTo>
                                        <a:pt x="42" y="90"/>
                                      </a:lnTo>
                                      <a:lnTo>
                                        <a:pt x="43" y="91"/>
                                      </a:lnTo>
                                      <a:lnTo>
                                        <a:pt x="42" y="96"/>
                                      </a:lnTo>
                                      <a:lnTo>
                                        <a:pt x="40" y="96"/>
                                      </a:lnTo>
                                      <a:lnTo>
                                        <a:pt x="40" y="96"/>
                                      </a:lnTo>
                                      <a:lnTo>
                                        <a:pt x="40" y="97"/>
                                      </a:lnTo>
                                      <a:lnTo>
                                        <a:pt x="38" y="98"/>
                                      </a:lnTo>
                                      <a:lnTo>
                                        <a:pt x="34" y="101"/>
                                      </a:lnTo>
                                      <a:lnTo>
                                        <a:pt x="31" y="103"/>
                                      </a:lnTo>
                                      <a:lnTo>
                                        <a:pt x="32" y="105"/>
                                      </a:lnTo>
                                      <a:lnTo>
                                        <a:pt x="80" y="85"/>
                                      </a:lnTo>
                                      <a:lnTo>
                                        <a:pt x="78" y="83"/>
                                      </a:lnTo>
                                      <a:lnTo>
                                        <a:pt x="76" y="84"/>
                                      </a:lnTo>
                                      <a:lnTo>
                                        <a:pt x="72" y="84"/>
                                      </a:lnTo>
                                      <a:lnTo>
                                        <a:pt x="69" y="85"/>
                                      </a:lnTo>
                                      <a:lnTo>
                                        <a:pt x="65" y="84"/>
                                      </a:lnTo>
                                      <a:lnTo>
                                        <a:pt x="64" y="84"/>
                                      </a:lnTo>
                                      <a:lnTo>
                                        <a:pt x="61" y="79"/>
                                      </a:lnTo>
                                      <a:lnTo>
                                        <a:pt x="60" y="75"/>
                                      </a:lnTo>
                                      <a:lnTo>
                                        <a:pt x="59" y="73"/>
                                      </a:lnTo>
                                      <a:lnTo>
                                        <a:pt x="29" y="0"/>
                                      </a:lnTo>
                                      <a:lnTo>
                                        <a:pt x="27" y="0"/>
                                      </a:lnTo>
                                      <a:lnTo>
                                        <a:pt x="0" y="29"/>
                                      </a:lnTo>
                                      <a:lnTo>
                                        <a:pt x="2" y="30"/>
                                      </a:lnTo>
                                      <a:lnTo>
                                        <a:pt x="5" y="27"/>
                                      </a:lnTo>
                                      <a:lnTo>
                                        <a:pt x="11" y="25"/>
                                      </a:lnTo>
                                      <a:lnTo>
                                        <a:pt x="11" y="25"/>
                                      </a:lnTo>
                                      <a:lnTo>
                                        <a:pt x="14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</wpg:grpSp>
                          <wps:wsp>
                            <wps:cNvPr id="426" name="直接连接符 426"/>
                            <wps:cNvSpPr>
                              <a:spLocks noChangeAspect="1"/>
                            </wps:cNvSpPr>
                            <wps:spPr>
                              <a:xfrm flipV="1">
                                <a:off x="1964" y="309"/>
                                <a:ext cx="16" cy="74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27" name="任意多边形 427"/>
                            <wps:cNvSpPr>
                              <a:spLocks noChangeAspect="1"/>
                            </wps:cNvSpPr>
                            <wps:spPr>
                              <a:xfrm>
                                <a:off x="1895" y="368"/>
                                <a:ext cx="69" cy="1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6" h="22">
                                    <a:moveTo>
                                      <a:pt x="0" y="0"/>
                                    </a:moveTo>
                                    <a:lnTo>
                                      <a:pt x="3" y="0"/>
                                    </a:lnTo>
                                    <a:lnTo>
                                      <a:pt x="8" y="1"/>
                                    </a:lnTo>
                                    <a:lnTo>
                                      <a:pt x="20" y="3"/>
                                    </a:lnTo>
                                    <a:lnTo>
                                      <a:pt x="24" y="4"/>
                                    </a:lnTo>
                                    <a:lnTo>
                                      <a:pt x="36" y="7"/>
                                    </a:lnTo>
                                    <a:lnTo>
                                      <a:pt x="67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6" y="22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28" name="任意多边形 428"/>
                            <wps:cNvSpPr>
                              <a:spLocks noChangeAspect="1"/>
                            </wps:cNvSpPr>
                            <wps:spPr>
                              <a:xfrm>
                                <a:off x="1830" y="356"/>
                                <a:ext cx="65" cy="1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98" h="18">
                                    <a:moveTo>
                                      <a:pt x="0" y="0"/>
                                    </a:moveTo>
                                    <a:lnTo>
                                      <a:pt x="8" y="2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3" y="3"/>
                                    </a:lnTo>
                                    <a:lnTo>
                                      <a:pt x="17" y="3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28" y="5"/>
                                    </a:lnTo>
                                    <a:lnTo>
                                      <a:pt x="33" y="6"/>
                                    </a:lnTo>
                                    <a:lnTo>
                                      <a:pt x="42" y="8"/>
                                    </a:lnTo>
                                    <a:lnTo>
                                      <a:pt x="53" y="9"/>
                                    </a:lnTo>
                                    <a:lnTo>
                                      <a:pt x="98" y="18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29" name="直接连接符 429"/>
                            <wps:cNvSpPr>
                              <a:spLocks noChangeAspect="1"/>
                            </wps:cNvSpPr>
                            <wps:spPr>
                              <a:xfrm flipH="1">
                                <a:off x="1895" y="294"/>
                                <a:ext cx="14" cy="74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30" name="任意多边形 430"/>
                            <wps:cNvSpPr>
                              <a:spLocks noChangeAspect="1"/>
                            </wps:cNvSpPr>
                            <wps:spPr>
                              <a:xfrm>
                                <a:off x="1964" y="383"/>
                                <a:ext cx="70" cy="1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9" h="27">
                                    <a:moveTo>
                                      <a:pt x="0" y="0"/>
                                    </a:moveTo>
                                    <a:lnTo>
                                      <a:pt x="35" y="7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109" y="27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31" name="任意多边形 431"/>
                            <wps:cNvSpPr>
                              <a:spLocks noChangeAspect="1"/>
                            </wps:cNvSpPr>
                            <wps:spPr>
                              <a:xfrm>
                                <a:off x="1773" y="348"/>
                                <a:ext cx="57" cy="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8" h="13">
                                    <a:moveTo>
                                      <a:pt x="0" y="0"/>
                                    </a:moveTo>
                                    <a:lnTo>
                                      <a:pt x="3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7" y="1"/>
                                    </a:lnTo>
                                    <a:lnTo>
                                      <a:pt x="11" y="1"/>
                                    </a:lnTo>
                                    <a:lnTo>
                                      <a:pt x="13" y="1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70" y="11"/>
                                    </a:lnTo>
                                    <a:lnTo>
                                      <a:pt x="78" y="11"/>
                                    </a:lnTo>
                                    <a:lnTo>
                                      <a:pt x="88" y="13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32" name="任意多边形 432"/>
                            <wps:cNvSpPr>
                              <a:spLocks noChangeAspect="1"/>
                            </wps:cNvSpPr>
                            <wps:spPr>
                              <a:xfrm>
                                <a:off x="1719" y="341"/>
                                <a:ext cx="54" cy="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4" h="11">
                                    <a:moveTo>
                                      <a:pt x="0" y="0"/>
                                    </a:moveTo>
                                    <a:lnTo>
                                      <a:pt x="37" y="3"/>
                                    </a:lnTo>
                                    <a:lnTo>
                                      <a:pt x="76" y="10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4" y="11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33" name="任意多边形 433"/>
                            <wps:cNvSpPr>
                              <a:spLocks noChangeAspect="1"/>
                            </wps:cNvSpPr>
                            <wps:spPr>
                              <a:xfrm>
                                <a:off x="1656" y="334"/>
                                <a:ext cx="63" cy="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95" h="10">
                                    <a:moveTo>
                                      <a:pt x="0" y="0"/>
                                    </a:moveTo>
                                    <a:lnTo>
                                      <a:pt x="13" y="1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92" y="10"/>
                                    </a:lnTo>
                                    <a:lnTo>
                                      <a:pt x="94" y="10"/>
                                    </a:lnTo>
                                    <a:lnTo>
                                      <a:pt x="95" y="1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34" name="任意多边形 434"/>
                            <wps:cNvSpPr>
                              <a:spLocks noChangeAspect="1"/>
                            </wps:cNvSpPr>
                            <wps:spPr>
                              <a:xfrm>
                                <a:off x="2248" y="466"/>
                                <a:ext cx="102" cy="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7" h="61">
                                    <a:moveTo>
                                      <a:pt x="0" y="0"/>
                                    </a:moveTo>
                                    <a:lnTo>
                                      <a:pt x="1" y="0"/>
                                    </a:lnTo>
                                    <a:lnTo>
                                      <a:pt x="3" y="2"/>
                                    </a:lnTo>
                                    <a:lnTo>
                                      <a:pt x="30" y="11"/>
                                    </a:lnTo>
                                    <a:lnTo>
                                      <a:pt x="58" y="22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84" y="32"/>
                                    </a:lnTo>
                                    <a:lnTo>
                                      <a:pt x="120" y="45"/>
                                    </a:lnTo>
                                    <a:lnTo>
                                      <a:pt x="153" y="60"/>
                                    </a:lnTo>
                                    <a:lnTo>
                                      <a:pt x="155" y="60"/>
                                    </a:lnTo>
                                    <a:lnTo>
                                      <a:pt x="157" y="61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35" name="任意多边形 435"/>
                            <wps:cNvSpPr>
                              <a:spLocks noChangeAspect="1"/>
                            </wps:cNvSpPr>
                            <wps:spPr>
                              <a:xfrm>
                                <a:off x="2196" y="448"/>
                                <a:ext cx="52" cy="1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9" h="28">
                                    <a:moveTo>
                                      <a:pt x="0" y="0"/>
                                    </a:moveTo>
                                    <a:lnTo>
                                      <a:pt x="2" y="0"/>
                                    </a:lnTo>
                                    <a:lnTo>
                                      <a:pt x="3" y="1"/>
                                    </a:lnTo>
                                    <a:lnTo>
                                      <a:pt x="21" y="6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56" y="19"/>
                                    </a:lnTo>
                                    <a:lnTo>
                                      <a:pt x="75" y="25"/>
                                    </a:lnTo>
                                    <a:lnTo>
                                      <a:pt x="79" y="28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36" name="任意多边形 436"/>
                            <wps:cNvSpPr>
                              <a:spLocks noChangeAspect="1"/>
                            </wps:cNvSpPr>
                            <wps:spPr>
                              <a:xfrm>
                                <a:off x="2091" y="416"/>
                                <a:ext cx="105" cy="3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63" h="50">
                                    <a:moveTo>
                                      <a:pt x="0" y="0"/>
                                    </a:moveTo>
                                    <a:lnTo>
                                      <a:pt x="7" y="1"/>
                                    </a:lnTo>
                                    <a:lnTo>
                                      <a:pt x="21" y="5"/>
                                    </a:lnTo>
                                    <a:lnTo>
                                      <a:pt x="37" y="9"/>
                                    </a:lnTo>
                                    <a:lnTo>
                                      <a:pt x="102" y="29"/>
                                    </a:lnTo>
                                    <a:lnTo>
                                      <a:pt x="108" y="32"/>
                                    </a:lnTo>
                                    <a:lnTo>
                                      <a:pt x="135" y="40"/>
                                    </a:lnTo>
                                    <a:lnTo>
                                      <a:pt x="163" y="5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37" name="任意多边形 437"/>
                            <wps:cNvSpPr>
                              <a:spLocks noChangeAspect="1"/>
                            </wps:cNvSpPr>
                            <wps:spPr>
                              <a:xfrm>
                                <a:off x="2034" y="400"/>
                                <a:ext cx="57" cy="1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6" h="23">
                                    <a:moveTo>
                                      <a:pt x="0" y="0"/>
                                    </a:moveTo>
                                    <a:lnTo>
                                      <a:pt x="20" y="3"/>
                                    </a:lnTo>
                                    <a:lnTo>
                                      <a:pt x="40" y="10"/>
                                    </a:lnTo>
                                    <a:lnTo>
                                      <a:pt x="86" y="23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38" name="直接连接符 438"/>
                            <wps:cNvSpPr>
                              <a:spLocks noChangeAspect="1"/>
                            </wps:cNvSpPr>
                            <wps:spPr>
                              <a:xfrm flipV="1">
                                <a:off x="1773" y="272"/>
                                <a:ext cx="15" cy="76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39" name="直接连接符 439"/>
                            <wps:cNvSpPr>
                              <a:spLocks noChangeAspect="1"/>
                            </wps:cNvSpPr>
                            <wps:spPr>
                              <a:xfrm flipH="1">
                                <a:off x="2034" y="224"/>
                                <a:ext cx="48" cy="176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40" name="直接连接符 440"/>
                            <wps:cNvSpPr>
                              <a:spLocks noChangeAspect="1"/>
                            </wps:cNvSpPr>
                            <wps:spPr>
                              <a:xfrm flipV="1">
                                <a:off x="1830" y="281"/>
                                <a:ext cx="14" cy="75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41" name="直接连接符 441"/>
                            <wps:cNvSpPr>
                              <a:spLocks noChangeAspect="1"/>
                            </wps:cNvSpPr>
                            <wps:spPr>
                              <a:xfrm flipH="1">
                                <a:off x="1719" y="160"/>
                                <a:ext cx="21" cy="18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42" name="直接连接符 442"/>
                            <wps:cNvSpPr>
                              <a:spLocks noChangeAspect="1"/>
                            </wps:cNvSpPr>
                            <wps:spPr>
                              <a:xfrm>
                                <a:off x="414" y="458"/>
                                <a:ext cx="2" cy="3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43" name="任意多边形 443"/>
                            <wps:cNvSpPr>
                              <a:spLocks noChangeAspect="1"/>
                            </wps:cNvSpPr>
                            <wps:spPr>
                              <a:xfrm>
                                <a:off x="2350" y="506"/>
                                <a:ext cx="116" cy="5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77" h="82">
                                    <a:moveTo>
                                      <a:pt x="0" y="0"/>
                                    </a:moveTo>
                                    <a:lnTo>
                                      <a:pt x="26" y="11"/>
                                    </a:lnTo>
                                    <a:lnTo>
                                      <a:pt x="53" y="24"/>
                                    </a:lnTo>
                                    <a:lnTo>
                                      <a:pt x="70" y="31"/>
                                    </a:lnTo>
                                    <a:lnTo>
                                      <a:pt x="76" y="34"/>
                                    </a:lnTo>
                                    <a:lnTo>
                                      <a:pt x="83" y="37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36" y="61"/>
                                    </a:lnTo>
                                    <a:lnTo>
                                      <a:pt x="163" y="74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72" y="79"/>
                                    </a:lnTo>
                                    <a:lnTo>
                                      <a:pt x="177" y="82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44" name="直接连接符 444"/>
                            <wps:cNvSpPr>
                              <a:spLocks noChangeAspect="1"/>
                            </wps:cNvSpPr>
                            <wps:spPr>
                              <a:xfrm flipV="1">
                                <a:off x="2474" y="479"/>
                                <a:ext cx="41" cy="76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45" name="直接连接符 445"/>
                            <wps:cNvSpPr>
                              <a:spLocks noChangeAspect="1"/>
                            </wps:cNvSpPr>
                            <wps:spPr>
                              <a:xfrm flipV="1">
                                <a:off x="2350" y="430"/>
                                <a:ext cx="37" cy="76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46" name="直接连接符 446"/>
                            <wps:cNvSpPr>
                              <a:spLocks noChangeAspect="1"/>
                            </wps:cNvSpPr>
                            <wps:spPr>
                              <a:xfrm flipH="1">
                                <a:off x="2231" y="375"/>
                                <a:ext cx="32" cy="79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47" name="直接连接符 447"/>
                            <wps:cNvSpPr>
                              <a:spLocks noChangeAspect="1"/>
                            </wps:cNvSpPr>
                            <wps:spPr>
                              <a:xfrm flipH="1">
                                <a:off x="2122" y="332"/>
                                <a:ext cx="31" cy="89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48" name="任意多边形 448"/>
                            <wps:cNvSpPr>
                              <a:spLocks noChangeAspect="1"/>
                            </wps:cNvSpPr>
                            <wps:spPr>
                              <a:xfrm>
                                <a:off x="2466" y="489"/>
                                <a:ext cx="219" cy="14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78" h="248">
                                    <a:moveTo>
                                      <a:pt x="0" y="118"/>
                                    </a:moveTo>
                                    <a:lnTo>
                                      <a:pt x="27" y="132"/>
                                    </a:lnTo>
                                    <a:lnTo>
                                      <a:pt x="64" y="150"/>
                                    </a:lnTo>
                                    <a:lnTo>
                                      <a:pt x="67" y="152"/>
                                    </a:lnTo>
                                    <a:lnTo>
                                      <a:pt x="74" y="155"/>
                                    </a:lnTo>
                                    <a:lnTo>
                                      <a:pt x="96" y="166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149" y="197"/>
                                    </a:lnTo>
                                    <a:lnTo>
                                      <a:pt x="156" y="200"/>
                                    </a:lnTo>
                                    <a:lnTo>
                                      <a:pt x="163" y="204"/>
                                    </a:lnTo>
                                    <a:lnTo>
                                      <a:pt x="199" y="224"/>
                                    </a:lnTo>
                                    <a:lnTo>
                                      <a:pt x="217" y="235"/>
                                    </a:lnTo>
                                    <a:lnTo>
                                      <a:pt x="237" y="248"/>
                                    </a:lnTo>
                                    <a:lnTo>
                                      <a:pt x="378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49" name="直接连接符 449"/>
                            <wps:cNvSpPr>
                              <a:spLocks noChangeAspect="1"/>
                            </wps:cNvSpPr>
                            <wps:spPr>
                              <a:xfrm flipH="1" flipV="1">
                                <a:off x="414" y="458"/>
                                <a:ext cx="8" cy="15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50" name="任意多边形 450"/>
                            <wps:cNvSpPr>
                              <a:spLocks noChangeAspect="1"/>
                            </wps:cNvSpPr>
                            <wps:spPr>
                              <a:xfrm>
                                <a:off x="622" y="436"/>
                                <a:ext cx="51" cy="1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9" h="27">
                                    <a:moveTo>
                                      <a:pt x="0" y="27"/>
                                    </a:moveTo>
                                    <a:lnTo>
                                      <a:pt x="0" y="26"/>
                                    </a:lnTo>
                                    <a:lnTo>
                                      <a:pt x="3" y="26"/>
                                    </a:lnTo>
                                    <a:lnTo>
                                      <a:pt x="79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51" name="任意多边形 451"/>
                            <wps:cNvSpPr>
                              <a:spLocks noChangeAspect="1"/>
                            </wps:cNvSpPr>
                            <wps:spPr>
                              <a:xfrm>
                                <a:off x="673" y="416"/>
                                <a:ext cx="63" cy="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96" h="30">
                                    <a:moveTo>
                                      <a:pt x="0" y="30"/>
                                    </a:moveTo>
                                    <a:lnTo>
                                      <a:pt x="3" y="29"/>
                                    </a:lnTo>
                                    <a:lnTo>
                                      <a:pt x="13" y="25"/>
                                    </a:lnTo>
                                    <a:lnTo>
                                      <a:pt x="64" y="9"/>
                                    </a:lnTo>
                                    <a:lnTo>
                                      <a:pt x="96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52" name="任意多边形 452"/>
                            <wps:cNvSpPr>
                              <a:spLocks noChangeAspect="1"/>
                            </wps:cNvSpPr>
                            <wps:spPr>
                              <a:xfrm>
                                <a:off x="736" y="401"/>
                                <a:ext cx="57" cy="1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6" h="23">
                                    <a:moveTo>
                                      <a:pt x="0" y="23"/>
                                    </a:moveTo>
                                    <a:lnTo>
                                      <a:pt x="2" y="23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86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53" name="直接连接符 453"/>
                            <wps:cNvSpPr>
                              <a:spLocks noChangeAspect="1"/>
                            </wps:cNvSpPr>
                            <wps:spPr>
                              <a:xfrm>
                                <a:off x="597" y="379"/>
                                <a:ext cx="25" cy="74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54" name="直接连接符 454"/>
                            <wps:cNvSpPr>
                              <a:spLocks noChangeAspect="1"/>
                            </wps:cNvSpPr>
                            <wps:spPr>
                              <a:xfrm>
                                <a:off x="649" y="362"/>
                                <a:ext cx="24" cy="74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55" name="任意多边形 455"/>
                            <wps:cNvSpPr>
                              <a:spLocks noChangeAspect="1"/>
                            </wps:cNvSpPr>
                            <wps:spPr>
                              <a:xfrm>
                                <a:off x="414" y="338"/>
                                <a:ext cx="71" cy="16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7" h="259">
                                    <a:moveTo>
                                      <a:pt x="0" y="0"/>
                                    </a:moveTo>
                                    <a:lnTo>
                                      <a:pt x="52" y="127"/>
                                    </a:lnTo>
                                    <a:lnTo>
                                      <a:pt x="52" y="12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107" y="259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56" name="直接连接符 456"/>
                            <wps:cNvSpPr>
                              <a:spLocks noChangeAspect="1"/>
                            </wps:cNvSpPr>
                            <wps:spPr>
                              <a:xfrm>
                                <a:off x="417" y="461"/>
                                <a:ext cx="6" cy="14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57" name="直接连接符 457"/>
                            <wps:cNvSpPr>
                              <a:spLocks noChangeAspect="1"/>
                            </wps:cNvSpPr>
                            <wps:spPr>
                              <a:xfrm flipH="1" flipV="1">
                                <a:off x="548" y="398"/>
                                <a:ext cx="28" cy="72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58" name="任意多边形 458"/>
                            <wps:cNvSpPr>
                              <a:spLocks noChangeAspect="1"/>
                            </wps:cNvSpPr>
                            <wps:spPr>
                              <a:xfrm>
                                <a:off x="485" y="489"/>
                                <a:ext cx="45" cy="1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0" h="27">
                                    <a:moveTo>
                                      <a:pt x="0" y="27"/>
                                    </a:moveTo>
                                    <a:lnTo>
                                      <a:pt x="18" y="19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70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59" name="任意多边形 459"/>
                            <wps:cNvSpPr>
                              <a:spLocks noChangeAspect="1"/>
                            </wps:cNvSpPr>
                            <wps:spPr>
                              <a:xfrm>
                                <a:off x="530" y="470"/>
                                <a:ext cx="46" cy="1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9" h="29">
                                    <a:moveTo>
                                      <a:pt x="0" y="29"/>
                                    </a:moveTo>
                                    <a:lnTo>
                                      <a:pt x="3" y="26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60" name="直接连接符 460"/>
                            <wps:cNvSpPr>
                              <a:spLocks noChangeAspect="1"/>
                            </wps:cNvSpPr>
                            <wps:spPr>
                              <a:xfrm flipH="1">
                                <a:off x="484" y="507"/>
                                <a:ext cx="1" cy="0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61" name="任意多边形 461"/>
                            <wps:cNvSpPr>
                              <a:spLocks noChangeAspect="1"/>
                            </wps:cNvSpPr>
                            <wps:spPr>
                              <a:xfrm>
                                <a:off x="445" y="507"/>
                                <a:ext cx="39" cy="1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9" h="26">
                                    <a:moveTo>
                                      <a:pt x="0" y="26"/>
                                    </a:moveTo>
                                    <a:lnTo>
                                      <a:pt x="30" y="14"/>
                                    </a:lnTo>
                                    <a:lnTo>
                                      <a:pt x="59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62" name="任意多边形 462"/>
                            <wps:cNvSpPr>
                              <a:spLocks noChangeAspect="1"/>
                            </wps:cNvSpPr>
                            <wps:spPr>
                              <a:xfrm>
                                <a:off x="484" y="507"/>
                                <a:ext cx="1" cy="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" h="2">
                                    <a:moveTo>
                                      <a:pt x="0" y="0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1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63" name="直接连接符 463"/>
                            <wps:cNvSpPr>
                              <a:spLocks noChangeAspect="1"/>
                            </wps:cNvSpPr>
                            <wps:spPr>
                              <a:xfrm>
                                <a:off x="445" y="524"/>
                                <a:ext cx="1" cy="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64" name="直接连接符 464"/>
                            <wps:cNvSpPr>
                              <a:spLocks noChangeAspect="1"/>
                            </wps:cNvSpPr>
                            <wps:spPr>
                              <a:xfrm flipH="1">
                                <a:off x="445" y="524"/>
                                <a:ext cx="0" cy="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65" name="直接连接符 465"/>
                            <wps:cNvSpPr>
                              <a:spLocks noChangeAspect="1"/>
                            </wps:cNvSpPr>
                            <wps:spPr>
                              <a:xfrm flipV="1">
                                <a:off x="445" y="524"/>
                                <a:ext cx="1" cy="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66" name="任意多边形 466"/>
                            <wps:cNvSpPr>
                              <a:spLocks noChangeAspect="1"/>
                            </wps:cNvSpPr>
                            <wps:spPr>
                              <a:xfrm>
                                <a:off x="445" y="524"/>
                                <a:ext cx="0" cy="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" h="1">
                                    <a:moveTo>
                                      <a:pt x="0" y="0"/>
                                    </a:moveTo>
                                    <a:lnTo>
                                      <a:pt x="0" y="1"/>
                                    </a:lnTo>
                                    <a:lnTo>
                                      <a:pt x="1" y="1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67" name="直接连接符 467"/>
                            <wps:cNvSpPr>
                              <a:spLocks noChangeAspect="1"/>
                            </wps:cNvSpPr>
                            <wps:spPr>
                              <a:xfrm flipV="1">
                                <a:off x="576" y="453"/>
                                <a:ext cx="46" cy="17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68" name="直接连接符 468"/>
                            <wps:cNvSpPr>
                              <a:spLocks noChangeAspect="1"/>
                            </wps:cNvSpPr>
                            <wps:spPr>
                              <a:xfrm>
                                <a:off x="423" y="475"/>
                                <a:ext cx="22" cy="49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69" name="直接连接符 469"/>
                            <wps:cNvSpPr>
                              <a:spLocks noChangeAspect="1"/>
                            </wps:cNvSpPr>
                            <wps:spPr>
                              <a:xfrm flipH="1" flipV="1">
                                <a:off x="502" y="418"/>
                                <a:ext cx="28" cy="7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70" name="任意多边形 470"/>
                            <wps:cNvSpPr>
                              <a:spLocks noChangeAspect="1"/>
                            </wps:cNvSpPr>
                            <wps:spPr>
                              <a:xfrm>
                                <a:off x="1013" y="346"/>
                                <a:ext cx="38" cy="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7" h="10">
                                    <a:moveTo>
                                      <a:pt x="0" y="10"/>
                                    </a:moveTo>
                                    <a:lnTo>
                                      <a:pt x="26" y="4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57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71" name="任意多边形 471"/>
                            <wps:cNvSpPr>
                              <a:spLocks noChangeAspect="1"/>
                            </wps:cNvSpPr>
                            <wps:spPr>
                              <a:xfrm>
                                <a:off x="1051" y="342"/>
                                <a:ext cx="34" cy="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4" h="7">
                                    <a:moveTo>
                                      <a:pt x="0" y="7"/>
                                    </a:moveTo>
                                    <a:lnTo>
                                      <a:pt x="3" y="6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54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72" name="任意多边形 472"/>
                            <wps:cNvSpPr>
                              <a:spLocks noChangeAspect="1"/>
                            </wps:cNvSpPr>
                            <wps:spPr>
                              <a:xfrm>
                                <a:off x="974" y="353"/>
                                <a:ext cx="39" cy="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" h="11">
                                    <a:moveTo>
                                      <a:pt x="0" y="11"/>
                                    </a:moveTo>
                                    <a:lnTo>
                                      <a:pt x="28" y="5"/>
                                    </a:lnTo>
                                    <a:lnTo>
                                      <a:pt x="56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0" y="1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73" name="任意多边形 473"/>
                            <wps:cNvSpPr>
                              <a:spLocks noChangeAspect="1"/>
                            </wps:cNvSpPr>
                            <wps:spPr>
                              <a:xfrm>
                                <a:off x="906" y="366"/>
                                <a:ext cx="32" cy="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0" h="9">
                                    <a:moveTo>
                                      <a:pt x="0" y="9"/>
                                    </a:moveTo>
                                    <a:lnTo>
                                      <a:pt x="20" y="6"/>
                                    </a:lnTo>
                                    <a:lnTo>
                                      <a:pt x="21" y="6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5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0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74" name="任意多边形 474"/>
                            <wps:cNvSpPr>
                              <a:spLocks noChangeAspect="1"/>
                            </wps:cNvSpPr>
                            <wps:spPr>
                              <a:xfrm>
                                <a:off x="938" y="360"/>
                                <a:ext cx="36" cy="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5" h="10">
                                    <a:moveTo>
                                      <a:pt x="0" y="10"/>
                                    </a:moveTo>
                                    <a:lnTo>
                                      <a:pt x="30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8" y="3"/>
                                    </a:lnTo>
                                    <a:lnTo>
                                      <a:pt x="41" y="2"/>
                                    </a:lnTo>
                                    <a:lnTo>
                                      <a:pt x="46" y="2"/>
                                    </a:lnTo>
                                    <a:lnTo>
                                      <a:pt x="55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75" name="直接连接符 475"/>
                            <wps:cNvSpPr>
                              <a:spLocks noChangeAspect="1"/>
                            </wps:cNvSpPr>
                            <wps:spPr>
                              <a:xfrm>
                                <a:off x="914" y="313"/>
                                <a:ext cx="14" cy="62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76" name="任意多边形 476"/>
                            <wps:cNvSpPr>
                              <a:spLocks noChangeAspect="1"/>
                            </wps:cNvSpPr>
                            <wps:spPr>
                              <a:xfrm>
                                <a:off x="849" y="379"/>
                                <a:ext cx="28" cy="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3" h="10">
                                    <a:moveTo>
                                      <a:pt x="0" y="10"/>
                                    </a:moveTo>
                                    <a:lnTo>
                                      <a:pt x="14" y="6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4" y="1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3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77" name="任意多边形 477"/>
                            <wps:cNvSpPr>
                              <a:spLocks noChangeAspect="1"/>
                            </wps:cNvSpPr>
                            <wps:spPr>
                              <a:xfrm>
                                <a:off x="793" y="385"/>
                                <a:ext cx="56" cy="1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8" h="24">
                                    <a:moveTo>
                                      <a:pt x="0" y="24"/>
                                    </a:moveTo>
                                    <a:lnTo>
                                      <a:pt x="35" y="13"/>
                                    </a:lnTo>
                                    <a:lnTo>
                                      <a:pt x="88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78" name="直接连接符 478"/>
                            <wps:cNvSpPr>
                              <a:spLocks noChangeAspect="1"/>
                            </wps:cNvSpPr>
                            <wps:spPr>
                              <a:xfrm flipV="1">
                                <a:off x="877" y="372"/>
                                <a:ext cx="29" cy="7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79" name="直接连接符 479"/>
                            <wps:cNvSpPr>
                              <a:spLocks noChangeAspect="1"/>
                            </wps:cNvSpPr>
                            <wps:spPr>
                              <a:xfrm flipH="1" flipV="1">
                                <a:off x="807" y="208"/>
                                <a:ext cx="42" cy="177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80" name="直接连接符 480"/>
                            <wps:cNvSpPr>
                              <a:spLocks noChangeAspect="1"/>
                            </wps:cNvSpPr>
                            <wps:spPr>
                              <a:xfrm>
                                <a:off x="685" y="240"/>
                                <a:ext cx="51" cy="176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81" name="直接连接符 481"/>
                            <wps:cNvSpPr>
                              <a:spLocks noChangeAspect="1"/>
                            </wps:cNvSpPr>
                            <wps:spPr>
                              <a:xfrm flipH="1" flipV="1">
                                <a:off x="984" y="177"/>
                                <a:ext cx="29" cy="176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82" name="直接连接符 482"/>
                            <wps:cNvSpPr>
                              <a:spLocks noChangeAspect="1"/>
                            </wps:cNvSpPr>
                            <wps:spPr>
                              <a:xfrm>
                                <a:off x="1421" y="252"/>
                                <a:ext cx="1" cy="1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83" name="任意多边形 483"/>
                            <wps:cNvSpPr>
                              <a:spLocks noChangeAspect="1"/>
                            </wps:cNvSpPr>
                            <wps:spPr>
                              <a:xfrm>
                                <a:off x="1421" y="141"/>
                                <a:ext cx="1" cy="11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h="171">
                                    <a:moveTo>
                                      <a:pt x="0" y="0"/>
                                    </a:moveTo>
                                    <a:lnTo>
                                      <a:pt x="0" y="7"/>
                                    </a:lnTo>
                                    <a:lnTo>
                                      <a:pt x="0" y="16"/>
                                    </a:lnTo>
                                    <a:lnTo>
                                      <a:pt x="0" y="27"/>
                                    </a:lnTo>
                                    <a:lnTo>
                                      <a:pt x="0" y="40"/>
                                    </a:lnTo>
                                    <a:lnTo>
                                      <a:pt x="0" y="55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90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171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84" name="直接连接符 484"/>
                            <wps:cNvSpPr>
                              <a:spLocks noChangeAspect="1"/>
                            </wps:cNvSpPr>
                            <wps:spPr>
                              <a:xfrm>
                                <a:off x="1421" y="252"/>
                                <a:ext cx="1" cy="1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85" name="任意多边形 485"/>
                            <wps:cNvSpPr>
                              <a:spLocks noChangeAspect="1"/>
                            </wps:cNvSpPr>
                            <wps:spPr>
                              <a:xfrm>
                                <a:off x="1329" y="320"/>
                                <a:ext cx="44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9">
                                    <a:moveTo>
                                      <a:pt x="0" y="0"/>
                                    </a:moveTo>
                                    <a:lnTo>
                                      <a:pt x="12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86" name="任意多边形 486"/>
                            <wps:cNvSpPr>
                              <a:spLocks noChangeAspect="1"/>
                            </wps:cNvSpPr>
                            <wps:spPr>
                              <a:xfrm>
                                <a:off x="1373" y="328"/>
                                <a:ext cx="48" cy="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3">
                                    <a:moveTo>
                                      <a:pt x="0" y="0"/>
                                    </a:moveTo>
                                    <a:lnTo>
                                      <a:pt x="3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3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87" name="任意多边形 487"/>
                            <wps:cNvSpPr>
                              <a:spLocks noChangeAspect="1"/>
                            </wps:cNvSpPr>
                            <wps:spPr>
                              <a:xfrm>
                                <a:off x="1288" y="323"/>
                                <a:ext cx="41" cy="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" h="2">
                                    <a:moveTo>
                                      <a:pt x="0" y="2"/>
                                    </a:moveTo>
                                    <a:lnTo>
                                      <a:pt x="1" y="2"/>
                                    </a:lnTo>
                                    <a:lnTo>
                                      <a:pt x="16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0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88" name="任意多边形 488"/>
                            <wps:cNvSpPr>
                              <a:spLocks noChangeAspect="1"/>
                            </wps:cNvSpPr>
                            <wps:spPr>
                              <a:xfrm>
                                <a:off x="1251" y="324"/>
                                <a:ext cx="37" cy="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8" h="3">
                                    <a:moveTo>
                                      <a:pt x="0" y="3"/>
                                    </a:moveTo>
                                    <a:lnTo>
                                      <a:pt x="3" y="3"/>
                                    </a:lnTo>
                                    <a:lnTo>
                                      <a:pt x="20" y="1"/>
                                    </a:lnTo>
                                    <a:lnTo>
                                      <a:pt x="58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89" name="任意多边形 489"/>
                            <wps:cNvSpPr>
                              <a:spLocks noChangeAspect="1"/>
                            </wps:cNvSpPr>
                            <wps:spPr>
                              <a:xfrm>
                                <a:off x="1213" y="326"/>
                                <a:ext cx="38" cy="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9" h="4">
                                    <a:moveTo>
                                      <a:pt x="0" y="4"/>
                                    </a:moveTo>
                                    <a:lnTo>
                                      <a:pt x="0" y="3"/>
                                    </a:lnTo>
                                    <a:lnTo>
                                      <a:pt x="2" y="3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59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90" name="任意多边形 490"/>
                            <wps:cNvSpPr>
                              <a:spLocks noChangeAspect="1"/>
                            </wps:cNvSpPr>
                            <wps:spPr>
                              <a:xfrm>
                                <a:off x="1126" y="332"/>
                                <a:ext cx="42" cy="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4" h="6">
                                    <a:moveTo>
                                      <a:pt x="0" y="6"/>
                                    </a:moveTo>
                                    <a:lnTo>
                                      <a:pt x="31" y="2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4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91" name="任意多边形 491"/>
                            <wps:cNvSpPr>
                              <a:spLocks noChangeAspect="1"/>
                            </wps:cNvSpPr>
                            <wps:spPr>
                              <a:xfrm>
                                <a:off x="1168" y="329"/>
                                <a:ext cx="45" cy="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9" h="5">
                                    <a:moveTo>
                                      <a:pt x="0" y="5"/>
                                    </a:moveTo>
                                    <a:lnTo>
                                      <a:pt x="3" y="5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92" name="任意多边形 492"/>
                            <wps:cNvSpPr>
                              <a:spLocks noChangeAspect="1"/>
                            </wps:cNvSpPr>
                            <wps:spPr>
                              <a:xfrm>
                                <a:off x="1085" y="336"/>
                                <a:ext cx="41" cy="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2" h="9">
                                    <a:moveTo>
                                      <a:pt x="0" y="9"/>
                                    </a:moveTo>
                                    <a:lnTo>
                                      <a:pt x="43" y="3"/>
                                    </a:lnTo>
                                    <a:lnTo>
                                      <a:pt x="62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93" name="直接连接符 493"/>
                            <wps:cNvSpPr>
                              <a:spLocks noChangeAspect="1"/>
                            </wps:cNvSpPr>
                            <wps:spPr>
                              <a:xfrm flipV="1">
                                <a:off x="397" y="524"/>
                                <a:ext cx="48" cy="23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94" name="任意多边形 494"/>
                            <wps:cNvSpPr>
                              <a:spLocks noChangeAspect="1"/>
                            </wps:cNvSpPr>
                            <wps:spPr>
                              <a:xfrm>
                                <a:off x="1596" y="328"/>
                                <a:ext cx="61" cy="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94" h="11">
                                    <a:moveTo>
                                      <a:pt x="0" y="0"/>
                                    </a:moveTo>
                                    <a:lnTo>
                                      <a:pt x="0" y="1"/>
                                    </a:lnTo>
                                    <a:lnTo>
                                      <a:pt x="37" y="5"/>
                                    </a:lnTo>
                                    <a:lnTo>
                                      <a:pt x="64" y="8"/>
                                    </a:lnTo>
                                    <a:lnTo>
                                      <a:pt x="94" y="11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95" name="任意多边形 495"/>
                            <wps:cNvSpPr>
                              <a:spLocks noChangeAspect="1"/>
                            </wps:cNvSpPr>
                            <wps:spPr>
                              <a:xfrm>
                                <a:off x="1534" y="250"/>
                                <a:ext cx="62" cy="7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94" h="120">
                                    <a:moveTo>
                                      <a:pt x="7" y="0"/>
                                    </a:moveTo>
                                    <a:lnTo>
                                      <a:pt x="0" y="115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115"/>
                                    </a:lnTo>
                                    <a:lnTo>
                                      <a:pt x="56" y="118"/>
                                    </a:lnTo>
                                    <a:lnTo>
                                      <a:pt x="83" y="119"/>
                                    </a:lnTo>
                                    <a:lnTo>
                                      <a:pt x="87" y="119"/>
                                    </a:lnTo>
                                    <a:lnTo>
                                      <a:pt x="94" y="12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96" name="任意多边形 496"/>
                            <wps:cNvSpPr>
                              <a:spLocks noChangeAspect="1"/>
                            </wps:cNvSpPr>
                            <wps:spPr>
                              <a:xfrm>
                                <a:off x="1476" y="323"/>
                                <a:ext cx="42" cy="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4" h="2">
                                    <a:moveTo>
                                      <a:pt x="0" y="0"/>
                                    </a:moveTo>
                                    <a:lnTo>
                                      <a:pt x="48" y="2"/>
                                    </a:lnTo>
                                    <a:lnTo>
                                      <a:pt x="64" y="2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97" name="任意多边形 497"/>
                            <wps:cNvSpPr>
                              <a:spLocks noChangeAspect="1"/>
                            </wps:cNvSpPr>
                            <wps:spPr>
                              <a:xfrm>
                                <a:off x="1518" y="324"/>
                                <a:ext cx="13" cy="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0" h="1">
                                    <a:moveTo>
                                      <a:pt x="0" y="0"/>
                                    </a:moveTo>
                                    <a:lnTo>
                                      <a:pt x="9" y="0"/>
                                    </a:lnTo>
                                    <a:lnTo>
                                      <a:pt x="20" y="1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98" name="任意多边形 498"/>
                            <wps:cNvSpPr>
                              <a:spLocks noChangeAspect="1"/>
                            </wps:cNvSpPr>
                            <wps:spPr>
                              <a:xfrm>
                                <a:off x="1421" y="322"/>
                                <a:ext cx="55" cy="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5" h="2">
                                    <a:moveTo>
                                      <a:pt x="0" y="2"/>
                                    </a:moveTo>
                                    <a:lnTo>
                                      <a:pt x="2" y="2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85" y="2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99" name="直接连接符 499"/>
                            <wps:cNvSpPr>
                              <a:spLocks noChangeAspect="1"/>
                            </wps:cNvSpPr>
                            <wps:spPr>
                              <a:xfrm>
                                <a:off x="1421" y="270"/>
                                <a:ext cx="1" cy="53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00" name="直接连接符 500"/>
                            <wps:cNvSpPr>
                              <a:spLocks noChangeAspect="1"/>
                            </wps:cNvSpPr>
                            <wps:spPr>
                              <a:xfrm flipV="1">
                                <a:off x="1476" y="249"/>
                                <a:ext cx="3" cy="74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01" name="直接连接符 501"/>
                            <wps:cNvSpPr>
                              <a:spLocks noChangeAspect="1"/>
                            </wps:cNvSpPr>
                            <wps:spPr>
                              <a:xfrm flipV="1">
                                <a:off x="1596" y="253"/>
                                <a:ext cx="5" cy="75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02" name="直接连接符 502"/>
                            <wps:cNvSpPr>
                              <a:spLocks noChangeAspect="1"/>
                            </wps:cNvSpPr>
                            <wps:spPr>
                              <a:xfrm flipV="1">
                                <a:off x="1657" y="261"/>
                                <a:ext cx="7" cy="74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03" name="直接连接符 503"/>
                            <wps:cNvSpPr>
                              <a:spLocks noChangeAspect="1"/>
                            </wps:cNvSpPr>
                            <wps:spPr>
                              <a:xfrm flipH="1" flipV="1">
                                <a:off x="1108" y="271"/>
                                <a:ext cx="8" cy="65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04" name="直接连接符 504"/>
                            <wps:cNvSpPr>
                              <a:spLocks noChangeAspect="1"/>
                            </wps:cNvSpPr>
                            <wps:spPr>
                              <a:xfrm flipH="1" flipV="1">
                                <a:off x="1197" y="148"/>
                                <a:ext cx="16" cy="18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05" name="任意多边形 505"/>
                            <wps:cNvSpPr>
                              <a:spLocks noChangeAspect="1"/>
                            </wps:cNvSpPr>
                            <wps:spPr>
                              <a:xfrm>
                                <a:off x="413" y="455"/>
                                <a:ext cx="4" cy="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" h="11">
                                    <a:moveTo>
                                      <a:pt x="3" y="7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5" y="11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06" name="任意多边形 506"/>
                            <wps:cNvSpPr>
                              <a:spLocks noChangeAspect="1"/>
                            </wps:cNvSpPr>
                            <wps:spPr>
                              <a:xfrm>
                                <a:off x="129" y="479"/>
                                <a:ext cx="130" cy="16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99" h="247">
                                    <a:moveTo>
                                      <a:pt x="0" y="0"/>
                                    </a:moveTo>
                                    <a:lnTo>
                                      <a:pt x="141" y="247"/>
                                    </a:lnTo>
                                    <a:lnTo>
                                      <a:pt x="147" y="243"/>
                                    </a:lnTo>
                                    <a:lnTo>
                                      <a:pt x="199" y="214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07" name="直接连接符 507"/>
                            <wps:cNvSpPr>
                              <a:spLocks noChangeAspect="1"/>
                            </wps:cNvSpPr>
                            <wps:spPr>
                              <a:xfrm flipV="1">
                                <a:off x="340" y="569"/>
                                <a:ext cx="11" cy="4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08" name="直接连接符 508"/>
                            <wps:cNvSpPr>
                              <a:spLocks noChangeAspect="1"/>
                            </wps:cNvSpPr>
                            <wps:spPr>
                              <a:xfrm>
                                <a:off x="395" y="547"/>
                                <a:ext cx="2" cy="0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09" name="任意多边形 509"/>
                            <wps:cNvSpPr>
                              <a:spLocks noChangeAspect="1"/>
                            </wps:cNvSpPr>
                            <wps:spPr>
                              <a:xfrm>
                                <a:off x="340" y="569"/>
                                <a:ext cx="11" cy="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" h="7">
                                    <a:moveTo>
                                      <a:pt x="0" y="7"/>
                                    </a:moveTo>
                                    <a:lnTo>
                                      <a:pt x="7" y="3"/>
                                    </a:lnTo>
                                    <a:lnTo>
                                      <a:pt x="15" y="1"/>
                                    </a:lnTo>
                                    <a:lnTo>
                                      <a:pt x="15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10" name="直接连接符 510"/>
                            <wps:cNvSpPr>
                              <a:spLocks noChangeAspect="1"/>
                            </wps:cNvSpPr>
                            <wps:spPr>
                              <a:xfrm flipV="1">
                                <a:off x="351" y="547"/>
                                <a:ext cx="44" cy="22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11" name="任意多边形 511"/>
                            <wps:cNvSpPr>
                              <a:spLocks noChangeAspect="1"/>
                            </wps:cNvSpPr>
                            <wps:spPr>
                              <a:xfrm>
                                <a:off x="395" y="547"/>
                                <a:ext cx="2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">
                                    <a:moveTo>
                                      <a:pt x="0" y="0"/>
                                    </a:moveTo>
                                    <a:lnTo>
                                      <a:pt x="2" y="0"/>
                                    </a:lnTo>
                                    <a:lnTo>
                                      <a:pt x="2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12" name="直接连接符 512"/>
                            <wps:cNvSpPr>
                              <a:spLocks noChangeAspect="1"/>
                            </wps:cNvSpPr>
                            <wps:spPr>
                              <a:xfrm flipV="1">
                                <a:off x="259" y="594"/>
                                <a:ext cx="44" cy="24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13" name="任意多边形 513"/>
                            <wps:cNvSpPr>
                              <a:spLocks noChangeAspect="1"/>
                            </wps:cNvSpPr>
                            <wps:spPr>
                              <a:xfrm>
                                <a:off x="217" y="427"/>
                                <a:ext cx="86" cy="16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32" h="256">
                                    <a:moveTo>
                                      <a:pt x="132" y="256"/>
                                    </a:moveTo>
                                    <a:lnTo>
                                      <a:pt x="131" y="256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14" name="任意多边形 514"/>
                            <wps:cNvSpPr>
                              <a:spLocks noChangeAspect="1"/>
                            </wps:cNvSpPr>
                            <wps:spPr>
                              <a:xfrm>
                                <a:off x="221" y="549"/>
                                <a:ext cx="38" cy="6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8" h="107">
                                    <a:moveTo>
                                      <a:pt x="0" y="0"/>
                                    </a:moveTo>
                                    <a:lnTo>
                                      <a:pt x="57" y="106"/>
                                    </a:lnTo>
                                    <a:lnTo>
                                      <a:pt x="58" y="107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15" name="任意多边形 515"/>
                            <wps:cNvSpPr>
                              <a:spLocks noChangeAspect="1"/>
                            </wps:cNvSpPr>
                            <wps:spPr>
                              <a:xfrm>
                                <a:off x="303" y="573"/>
                                <a:ext cx="37" cy="2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8" h="32">
                                    <a:moveTo>
                                      <a:pt x="0" y="32"/>
                                    </a:moveTo>
                                    <a:lnTo>
                                      <a:pt x="14" y="23"/>
                                    </a:lnTo>
                                    <a:lnTo>
                                      <a:pt x="29" y="16"/>
                                    </a:lnTo>
                                    <a:lnTo>
                                      <a:pt x="58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16" name="直接连接符 516"/>
                            <wps:cNvSpPr>
                              <a:spLocks noChangeAspect="1"/>
                            </wps:cNvSpPr>
                            <wps:spPr>
                              <a:xfrm flipH="1" flipV="1">
                                <a:off x="319" y="502"/>
                                <a:ext cx="32" cy="67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17" name="直接连接符 517"/>
                            <wps:cNvSpPr>
                              <a:spLocks noChangeAspect="1"/>
                            </wps:cNvSpPr>
                            <wps:spPr>
                              <a:xfrm flipH="1" flipV="1">
                                <a:off x="320" y="378"/>
                                <a:ext cx="77" cy="169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g:grpSp>
                            <wpg:cNvPr id="520" name="组合 520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474"/>
                                <a:ext cx="95" cy="43"/>
                                <a:chOff x="0" y="0"/>
                                <a:chExt cx="95" cy="43"/>
                              </a:xfrm>
                            </wpg:grpSpPr>
                            <wps:wsp>
                              <wps:cNvPr id="518" name="任意多边形 518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48" y="0"/>
                                  <a:ext cx="47" cy="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5" h="54">
                                      <a:moveTo>
                                        <a:pt x="0" y="48"/>
                                      </a:moveTo>
                                      <a:lnTo>
                                        <a:pt x="6" y="49"/>
                                      </a:lnTo>
                                      <a:lnTo>
                                        <a:pt x="9" y="50"/>
                                      </a:lnTo>
                                      <a:lnTo>
                                        <a:pt x="12" y="51"/>
                                      </a:lnTo>
                                      <a:lnTo>
                                        <a:pt x="15" y="53"/>
                                      </a:lnTo>
                                      <a:lnTo>
                                        <a:pt x="19" y="54"/>
                                      </a:lnTo>
                                      <a:lnTo>
                                        <a:pt x="22" y="54"/>
                                      </a:lnTo>
                                      <a:lnTo>
                                        <a:pt x="28" y="53"/>
                                      </a:lnTo>
                                      <a:lnTo>
                                        <a:pt x="35" y="53"/>
                                      </a:lnTo>
                                      <a:lnTo>
                                        <a:pt x="40" y="51"/>
                                      </a:lnTo>
                                      <a:lnTo>
                                        <a:pt x="47" y="48"/>
                                      </a:lnTo>
                                      <a:lnTo>
                                        <a:pt x="51" y="44"/>
                                      </a:lnTo>
                                      <a:lnTo>
                                        <a:pt x="56" y="39"/>
                                      </a:lnTo>
                                      <a:lnTo>
                                        <a:pt x="57" y="37"/>
                                      </a:lnTo>
                                      <a:lnTo>
                                        <a:pt x="58" y="35"/>
                                      </a:lnTo>
                                      <a:lnTo>
                                        <a:pt x="59" y="35"/>
                                      </a:lnTo>
                                      <a:lnTo>
                                        <a:pt x="60" y="32"/>
                                      </a:lnTo>
                                      <a:lnTo>
                                        <a:pt x="61" y="30"/>
                                      </a:lnTo>
                                      <a:lnTo>
                                        <a:pt x="62" y="30"/>
                                      </a:lnTo>
                                      <a:lnTo>
                                        <a:pt x="65" y="24"/>
                                      </a:lnTo>
                                      <a:lnTo>
                                        <a:pt x="65" y="19"/>
                                      </a:lnTo>
                                      <a:lnTo>
                                        <a:pt x="65" y="14"/>
                                      </a:lnTo>
                                      <a:lnTo>
                                        <a:pt x="62" y="10"/>
                                      </a:lnTo>
                                      <a:lnTo>
                                        <a:pt x="59" y="5"/>
                                      </a:lnTo>
                                      <a:lnTo>
                                        <a:pt x="56" y="3"/>
                                      </a:lnTo>
                                      <a:lnTo>
                                        <a:pt x="51" y="0"/>
                                      </a:lnTo>
                                      <a:lnTo>
                                        <a:pt x="46" y="0"/>
                                      </a:lnTo>
                                      <a:lnTo>
                                        <a:pt x="33" y="1"/>
                                      </a:lnTo>
                                      <a:lnTo>
                                        <a:pt x="21" y="6"/>
                                      </a:lnTo>
                                      <a:lnTo>
                                        <a:pt x="15" y="9"/>
                                      </a:lnTo>
                                      <a:lnTo>
                                        <a:pt x="11" y="14"/>
                                      </a:lnTo>
                                      <a:lnTo>
                                        <a:pt x="7" y="19"/>
                                      </a:lnTo>
                                      <a:lnTo>
                                        <a:pt x="4" y="25"/>
                                      </a:lnTo>
                                      <a:lnTo>
                                        <a:pt x="3" y="27"/>
                                      </a:lnTo>
                                      <a:lnTo>
                                        <a:pt x="2" y="32"/>
                                      </a:lnTo>
                                      <a:lnTo>
                                        <a:pt x="1" y="39"/>
                                      </a:lnTo>
                                      <a:lnTo>
                                        <a:pt x="0" y="48"/>
                                      </a:lnTo>
                                    </a:path>
                                  </a:pathLst>
                                </a:custGeom>
                                <a:noFill/>
                                <a:ln w="762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19" name="任意多边形 519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4"/>
                                  <a:ext cx="48" cy="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8" h="55">
                                      <a:moveTo>
                                        <a:pt x="68" y="6"/>
                                      </a:moveTo>
                                      <a:lnTo>
                                        <a:pt x="58" y="3"/>
                                      </a:lnTo>
                                      <a:lnTo>
                                        <a:pt x="51" y="2"/>
                                      </a:lnTo>
                                      <a:lnTo>
                                        <a:pt x="46" y="0"/>
                                      </a:lnTo>
                                      <a:lnTo>
                                        <a:pt x="44" y="0"/>
                                      </a:lnTo>
                                      <a:lnTo>
                                        <a:pt x="32" y="1"/>
                                      </a:lnTo>
                                      <a:lnTo>
                                        <a:pt x="25" y="2"/>
                                      </a:lnTo>
                                      <a:lnTo>
                                        <a:pt x="20" y="6"/>
                                      </a:lnTo>
                                      <a:lnTo>
                                        <a:pt x="14" y="9"/>
                                      </a:lnTo>
                                      <a:lnTo>
                                        <a:pt x="9" y="14"/>
                                      </a:lnTo>
                                      <a:lnTo>
                                        <a:pt x="3" y="24"/>
                                      </a:lnTo>
                                      <a:lnTo>
                                        <a:pt x="1" y="29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1" y="39"/>
                                      </a:lnTo>
                                      <a:lnTo>
                                        <a:pt x="4" y="44"/>
                                      </a:lnTo>
                                      <a:lnTo>
                                        <a:pt x="6" y="47"/>
                                      </a:lnTo>
                                      <a:lnTo>
                                        <a:pt x="10" y="51"/>
                                      </a:lnTo>
                                      <a:lnTo>
                                        <a:pt x="15" y="53"/>
                                      </a:lnTo>
                                      <a:lnTo>
                                        <a:pt x="21" y="55"/>
                                      </a:lnTo>
                                      <a:lnTo>
                                        <a:pt x="27" y="54"/>
                                      </a:lnTo>
                                      <a:lnTo>
                                        <a:pt x="33" y="53"/>
                                      </a:lnTo>
                                      <a:lnTo>
                                        <a:pt x="45" y="47"/>
                                      </a:lnTo>
                                      <a:lnTo>
                                        <a:pt x="50" y="43"/>
                                      </a:lnTo>
                                      <a:lnTo>
                                        <a:pt x="55" y="39"/>
                                      </a:lnTo>
                                      <a:lnTo>
                                        <a:pt x="57" y="36"/>
                                      </a:lnTo>
                                      <a:lnTo>
                                        <a:pt x="57" y="35"/>
                                      </a:lnTo>
                                      <a:lnTo>
                                        <a:pt x="59" y="34"/>
                                      </a:lnTo>
                                      <a:lnTo>
                                        <a:pt x="63" y="29"/>
                                      </a:lnTo>
                                      <a:lnTo>
                                        <a:pt x="63" y="26"/>
                                      </a:lnTo>
                                      <a:lnTo>
                                        <a:pt x="64" y="21"/>
                                      </a:lnTo>
                                      <a:lnTo>
                                        <a:pt x="66" y="14"/>
                                      </a:lnTo>
                                      <a:lnTo>
                                        <a:pt x="68" y="6"/>
                                      </a:lnTo>
                                    </a:path>
                                  </a:pathLst>
                                </a:custGeom>
                                <a:noFill/>
                                <a:ln w="762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s:wsp>
                            <wps:cNvPr id="521" name="直接连接符 521"/>
                            <wps:cNvSpPr>
                              <a:spLocks noChangeAspect="1"/>
                            </wps:cNvSpPr>
                            <wps:spPr>
                              <a:xfrm rot="-600000" flipV="1">
                                <a:off x="1981" y="415"/>
                                <a:ext cx="181" cy="31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med"/>
                              </a:ln>
                            </wps:spPr>
                            <wps:bodyPr upright="1"/>
                          </wps:wsp>
                          <wps:wsp>
                            <wps:cNvPr id="522" name="文本框 522"/>
                            <wps:cNvSpPr txBox="1"/>
                            <wps:spPr>
                              <a:xfrm>
                                <a:off x="1172" y="389"/>
                                <a:ext cx="459" cy="45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Ω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523" name="文本框 523"/>
                            <wps:cNvSpPr txBox="1"/>
                            <wps:spPr>
                              <a:xfrm>
                                <a:off x="1146" y="538"/>
                                <a:ext cx="579" cy="45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(b)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wpg:grpSp>
                        <wpg:grpSp>
                          <wpg:cNvPr id="651" name="组合 651"/>
                          <wpg:cNvGrpSpPr/>
                          <wpg:grpSpPr>
                            <a:xfrm>
                              <a:off x="5674" y="0"/>
                              <a:ext cx="2753" cy="989"/>
                              <a:chOff x="0" y="0"/>
                              <a:chExt cx="2753" cy="989"/>
                            </a:xfrm>
                          </wpg:grpSpPr>
                          <wps:wsp>
                            <wps:cNvPr id="525" name="任意多边形 525"/>
                            <wps:cNvSpPr>
                              <a:spLocks noChangeAspect="1"/>
                            </wps:cNvSpPr>
                            <wps:spPr>
                              <a:xfrm>
                                <a:off x="2068" y="87"/>
                                <a:ext cx="89" cy="10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2" h="98">
                                    <a:moveTo>
                                      <a:pt x="66" y="73"/>
                                    </a:moveTo>
                                    <a:lnTo>
                                      <a:pt x="67" y="66"/>
                                    </a:lnTo>
                                    <a:lnTo>
                                      <a:pt x="66" y="60"/>
                                    </a:lnTo>
                                    <a:lnTo>
                                      <a:pt x="64" y="53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40"/>
                                    </a:lnTo>
                                    <a:lnTo>
                                      <a:pt x="48" y="35"/>
                                    </a:lnTo>
                                    <a:lnTo>
                                      <a:pt x="39" y="29"/>
                                    </a:lnTo>
                                    <a:lnTo>
                                      <a:pt x="28" y="25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71" y="27"/>
                                    </a:lnTo>
                                    <a:lnTo>
                                      <a:pt x="82" y="1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23" y="46"/>
                                    </a:lnTo>
                                    <a:lnTo>
                                      <a:pt x="31" y="50"/>
                                    </a:lnTo>
                                    <a:lnTo>
                                      <a:pt x="38" y="54"/>
                                    </a:lnTo>
                                    <a:lnTo>
                                      <a:pt x="44" y="60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50" y="71"/>
                                    </a:lnTo>
                                    <a:lnTo>
                                      <a:pt x="50" y="76"/>
                                    </a:lnTo>
                                    <a:lnTo>
                                      <a:pt x="50" y="83"/>
                                    </a:lnTo>
                                    <a:lnTo>
                                      <a:pt x="49" y="84"/>
                                    </a:lnTo>
                                    <a:lnTo>
                                      <a:pt x="48" y="85"/>
                                    </a:lnTo>
                                    <a:lnTo>
                                      <a:pt x="47" y="88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39" y="93"/>
                                    </a:lnTo>
                                    <a:lnTo>
                                      <a:pt x="35" y="93"/>
                                    </a:lnTo>
                                    <a:lnTo>
                                      <a:pt x="30" y="90"/>
                                    </a:lnTo>
                                    <a:lnTo>
                                      <a:pt x="26" y="87"/>
                                    </a:lnTo>
                                    <a:lnTo>
                                      <a:pt x="23" y="86"/>
                                    </a:lnTo>
                                    <a:lnTo>
                                      <a:pt x="22" y="85"/>
                                    </a:lnTo>
                                    <a:lnTo>
                                      <a:pt x="17" y="80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10" y="73"/>
                                    </a:lnTo>
                                    <a:lnTo>
                                      <a:pt x="7" y="73"/>
                                    </a:lnTo>
                                    <a:lnTo>
                                      <a:pt x="4" y="75"/>
                                    </a:lnTo>
                                    <a:lnTo>
                                      <a:pt x="1" y="77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0" y="83"/>
                                    </a:lnTo>
                                    <a:lnTo>
                                      <a:pt x="3" y="88"/>
                                    </a:lnTo>
                                    <a:lnTo>
                                      <a:pt x="9" y="92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3" y="97"/>
                                    </a:lnTo>
                                    <a:lnTo>
                                      <a:pt x="29" y="98"/>
                                    </a:lnTo>
                                    <a:lnTo>
                                      <a:pt x="34" y="98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6" y="94"/>
                                    </a:lnTo>
                                    <a:lnTo>
                                      <a:pt x="48" y="93"/>
                                    </a:lnTo>
                                    <a:lnTo>
                                      <a:pt x="57" y="88"/>
                                    </a:lnTo>
                                    <a:lnTo>
                                      <a:pt x="62" y="80"/>
                                    </a:lnTo>
                                    <a:lnTo>
                                      <a:pt x="66" y="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g:grpSp>
                            <wpg:cNvPr id="528" name="组合 528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1676" y="21"/>
                                <a:ext cx="120" cy="116"/>
                                <a:chOff x="0" y="0"/>
                                <a:chExt cx="120" cy="116"/>
                              </a:xfrm>
                            </wpg:grpSpPr>
                            <wps:wsp>
                              <wps:cNvPr id="526" name="任意多边形 526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0"/>
                                  <a:ext cx="53" cy="1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51" h="101">
                                      <a:moveTo>
                                        <a:pt x="26" y="19"/>
                                      </a:moveTo>
                                      <a:lnTo>
                                        <a:pt x="25" y="19"/>
                                      </a:lnTo>
                                      <a:lnTo>
                                        <a:pt x="25" y="21"/>
                                      </a:lnTo>
                                      <a:lnTo>
                                        <a:pt x="25" y="27"/>
                                      </a:lnTo>
                                      <a:lnTo>
                                        <a:pt x="19" y="77"/>
                                      </a:lnTo>
                                      <a:lnTo>
                                        <a:pt x="18" y="80"/>
                                      </a:lnTo>
                                      <a:lnTo>
                                        <a:pt x="18" y="83"/>
                                      </a:lnTo>
                                      <a:lnTo>
                                        <a:pt x="16" y="87"/>
                                      </a:lnTo>
                                      <a:lnTo>
                                        <a:pt x="15" y="89"/>
                                      </a:lnTo>
                                      <a:lnTo>
                                        <a:pt x="13" y="92"/>
                                      </a:lnTo>
                                      <a:lnTo>
                                        <a:pt x="8" y="92"/>
                                      </a:lnTo>
                                      <a:lnTo>
                                        <a:pt x="3" y="92"/>
                                      </a:lnTo>
                                      <a:lnTo>
                                        <a:pt x="0" y="92"/>
                                      </a:lnTo>
                                      <a:lnTo>
                                        <a:pt x="0" y="95"/>
                                      </a:lnTo>
                                      <a:lnTo>
                                        <a:pt x="51" y="101"/>
                                      </a:lnTo>
                                      <a:lnTo>
                                        <a:pt x="51" y="98"/>
                                      </a:lnTo>
                                      <a:lnTo>
                                        <a:pt x="49" y="98"/>
                                      </a:lnTo>
                                      <a:lnTo>
                                        <a:pt x="46" y="97"/>
                                      </a:lnTo>
                                      <a:lnTo>
                                        <a:pt x="44" y="96"/>
                                      </a:lnTo>
                                      <a:lnTo>
                                        <a:pt x="42" y="95"/>
                                      </a:lnTo>
                                      <a:lnTo>
                                        <a:pt x="40" y="93"/>
                                      </a:lnTo>
                                      <a:lnTo>
                                        <a:pt x="39" y="93"/>
                                      </a:lnTo>
                                      <a:lnTo>
                                        <a:pt x="38" y="91"/>
                                      </a:lnTo>
                                      <a:lnTo>
                                        <a:pt x="38" y="87"/>
                                      </a:lnTo>
                                      <a:lnTo>
                                        <a:pt x="40" y="80"/>
                                      </a:lnTo>
                                      <a:lnTo>
                                        <a:pt x="49" y="0"/>
                                      </a:lnTo>
                                      <a:lnTo>
                                        <a:pt x="47" y="0"/>
                                      </a:lnTo>
                                      <a:lnTo>
                                        <a:pt x="10" y="13"/>
                                      </a:lnTo>
                                      <a:lnTo>
                                        <a:pt x="10" y="15"/>
                                      </a:lnTo>
                                      <a:lnTo>
                                        <a:pt x="15" y="14"/>
                                      </a:lnTo>
                                      <a:lnTo>
                                        <a:pt x="20" y="14"/>
                                      </a:lnTo>
                                      <a:lnTo>
                                        <a:pt x="24" y="15"/>
                                      </a:lnTo>
                                      <a:lnTo>
                                        <a:pt x="24" y="16"/>
                                      </a:lnTo>
                                      <a:lnTo>
                                        <a:pt x="26" y="1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527" name="任意多边形 527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0" y="6"/>
                                  <a:ext cx="70" cy="1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5" h="100">
                                      <a:moveTo>
                                        <a:pt x="41" y="0"/>
                                      </a:moveTo>
                                      <a:lnTo>
                                        <a:pt x="31" y="0"/>
                                      </a:lnTo>
                                      <a:lnTo>
                                        <a:pt x="23" y="4"/>
                                      </a:lnTo>
                                      <a:lnTo>
                                        <a:pt x="16" y="10"/>
                                      </a:lnTo>
                                      <a:lnTo>
                                        <a:pt x="12" y="14"/>
                                      </a:lnTo>
                                      <a:lnTo>
                                        <a:pt x="10" y="20"/>
                                      </a:lnTo>
                                      <a:lnTo>
                                        <a:pt x="5" y="32"/>
                                      </a:lnTo>
                                      <a:lnTo>
                                        <a:pt x="1" y="47"/>
                                      </a:lnTo>
                                      <a:lnTo>
                                        <a:pt x="0" y="58"/>
                                      </a:lnTo>
                                      <a:lnTo>
                                        <a:pt x="1" y="70"/>
                                      </a:lnTo>
                                      <a:lnTo>
                                        <a:pt x="3" y="77"/>
                                      </a:lnTo>
                                      <a:lnTo>
                                        <a:pt x="6" y="83"/>
                                      </a:lnTo>
                                      <a:lnTo>
                                        <a:pt x="9" y="89"/>
                                      </a:lnTo>
                                      <a:lnTo>
                                        <a:pt x="14" y="96"/>
                                      </a:lnTo>
                                      <a:lnTo>
                                        <a:pt x="20" y="98"/>
                                      </a:lnTo>
                                      <a:lnTo>
                                        <a:pt x="27" y="100"/>
                                      </a:lnTo>
                                      <a:lnTo>
                                        <a:pt x="32" y="100"/>
                                      </a:lnTo>
                                      <a:lnTo>
                                        <a:pt x="38" y="99"/>
                                      </a:lnTo>
                                      <a:lnTo>
                                        <a:pt x="43" y="95"/>
                                      </a:lnTo>
                                      <a:lnTo>
                                        <a:pt x="47" y="92"/>
                                      </a:lnTo>
                                      <a:lnTo>
                                        <a:pt x="52" y="86"/>
                                      </a:lnTo>
                                      <a:lnTo>
                                        <a:pt x="56" y="81"/>
                                      </a:lnTo>
                                      <a:lnTo>
                                        <a:pt x="61" y="68"/>
                                      </a:lnTo>
                                      <a:lnTo>
                                        <a:pt x="65" y="54"/>
                                      </a:lnTo>
                                      <a:lnTo>
                                        <a:pt x="65" y="38"/>
                                      </a:lnTo>
                                      <a:lnTo>
                                        <a:pt x="63" y="25"/>
                                      </a:lnTo>
                                      <a:lnTo>
                                        <a:pt x="60" y="15"/>
                                      </a:lnTo>
                                      <a:lnTo>
                                        <a:pt x="55" y="7"/>
                                      </a:lnTo>
                                      <a:lnTo>
                                        <a:pt x="47" y="1"/>
                                      </a:lnTo>
                                      <a:lnTo>
                                        <a:pt x="41" y="0"/>
                                      </a:lnTo>
                                      <a:close/>
                                      <a:moveTo>
                                        <a:pt x="33" y="6"/>
                                      </a:moveTo>
                                      <a:lnTo>
                                        <a:pt x="34" y="5"/>
                                      </a:lnTo>
                                      <a:lnTo>
                                        <a:pt x="35" y="5"/>
                                      </a:lnTo>
                                      <a:lnTo>
                                        <a:pt x="38" y="5"/>
                                      </a:lnTo>
                                      <a:lnTo>
                                        <a:pt x="41" y="6"/>
                                      </a:lnTo>
                                      <a:lnTo>
                                        <a:pt x="44" y="9"/>
                                      </a:lnTo>
                                      <a:lnTo>
                                        <a:pt x="44" y="9"/>
                                      </a:lnTo>
                                      <a:lnTo>
                                        <a:pt x="45" y="13"/>
                                      </a:lnTo>
                                      <a:lnTo>
                                        <a:pt x="47" y="22"/>
                                      </a:lnTo>
                                      <a:lnTo>
                                        <a:pt x="45" y="25"/>
                                      </a:lnTo>
                                      <a:lnTo>
                                        <a:pt x="45" y="31"/>
                                      </a:lnTo>
                                      <a:lnTo>
                                        <a:pt x="43" y="39"/>
                                      </a:lnTo>
                                      <a:lnTo>
                                        <a:pt x="43" y="45"/>
                                      </a:lnTo>
                                      <a:lnTo>
                                        <a:pt x="43" y="52"/>
                                      </a:lnTo>
                                      <a:lnTo>
                                        <a:pt x="38" y="81"/>
                                      </a:lnTo>
                                      <a:lnTo>
                                        <a:pt x="36" y="84"/>
                                      </a:lnTo>
                                      <a:lnTo>
                                        <a:pt x="36" y="86"/>
                                      </a:lnTo>
                                      <a:lnTo>
                                        <a:pt x="36" y="88"/>
                                      </a:lnTo>
                                      <a:lnTo>
                                        <a:pt x="34" y="91"/>
                                      </a:lnTo>
                                      <a:lnTo>
                                        <a:pt x="33" y="93"/>
                                      </a:lnTo>
                                      <a:lnTo>
                                        <a:pt x="28" y="96"/>
                                      </a:lnTo>
                                      <a:lnTo>
                                        <a:pt x="22" y="93"/>
                                      </a:lnTo>
                                      <a:lnTo>
                                        <a:pt x="21" y="90"/>
                                      </a:lnTo>
                                      <a:lnTo>
                                        <a:pt x="21" y="86"/>
                                      </a:lnTo>
                                      <a:lnTo>
                                        <a:pt x="20" y="80"/>
                                      </a:lnTo>
                                      <a:lnTo>
                                        <a:pt x="20" y="74"/>
                                      </a:lnTo>
                                      <a:lnTo>
                                        <a:pt x="20" y="66"/>
                                      </a:lnTo>
                                      <a:lnTo>
                                        <a:pt x="22" y="57"/>
                                      </a:lnTo>
                                      <a:lnTo>
                                        <a:pt x="23" y="40"/>
                                      </a:lnTo>
                                      <a:lnTo>
                                        <a:pt x="24" y="33"/>
                                      </a:lnTo>
                                      <a:lnTo>
                                        <a:pt x="25" y="27"/>
                                      </a:lnTo>
                                      <a:lnTo>
                                        <a:pt x="27" y="18"/>
                                      </a:lnTo>
                                      <a:lnTo>
                                        <a:pt x="28" y="14"/>
                                      </a:lnTo>
                                      <a:lnTo>
                                        <a:pt x="29" y="9"/>
                                      </a:lnTo>
                                      <a:lnTo>
                                        <a:pt x="33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</wpg:grpSp>
                          <wps:wsp>
                            <wps:cNvPr id="529" name="任意多边形 529"/>
                            <wps:cNvSpPr>
                              <a:spLocks noChangeAspect="1"/>
                            </wps:cNvSpPr>
                            <wps:spPr>
                              <a:xfrm>
                                <a:off x="2671" y="378"/>
                                <a:ext cx="82" cy="10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6" h="94">
                                    <a:moveTo>
                                      <a:pt x="29" y="10"/>
                                    </a:moveTo>
                                    <a:lnTo>
                                      <a:pt x="20" y="19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6" y="42"/>
                                    </a:lnTo>
                                    <a:lnTo>
                                      <a:pt x="2" y="53"/>
                                    </a:lnTo>
                                    <a:lnTo>
                                      <a:pt x="0" y="60"/>
                                    </a:lnTo>
                                    <a:lnTo>
                                      <a:pt x="1" y="67"/>
                                    </a:lnTo>
                                    <a:lnTo>
                                      <a:pt x="2" y="75"/>
                                    </a:lnTo>
                                    <a:lnTo>
                                      <a:pt x="4" y="82"/>
                                    </a:lnTo>
                                    <a:lnTo>
                                      <a:pt x="8" y="86"/>
                                    </a:lnTo>
                                    <a:lnTo>
                                      <a:pt x="14" y="90"/>
                                    </a:lnTo>
                                    <a:lnTo>
                                      <a:pt x="19" y="92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30" y="93"/>
                                    </a:lnTo>
                                    <a:lnTo>
                                      <a:pt x="36" y="92"/>
                                    </a:lnTo>
                                    <a:lnTo>
                                      <a:pt x="42" y="88"/>
                                    </a:lnTo>
                                    <a:lnTo>
                                      <a:pt x="49" y="84"/>
                                    </a:lnTo>
                                    <a:lnTo>
                                      <a:pt x="53" y="79"/>
                                    </a:lnTo>
                                    <a:lnTo>
                                      <a:pt x="55" y="76"/>
                                    </a:lnTo>
                                    <a:lnTo>
                                      <a:pt x="58" y="74"/>
                                    </a:lnTo>
                                    <a:lnTo>
                                      <a:pt x="59" y="71"/>
                                    </a:lnTo>
                                    <a:lnTo>
                                      <a:pt x="61" y="68"/>
                                    </a:lnTo>
                                    <a:lnTo>
                                      <a:pt x="65" y="62"/>
                                    </a:lnTo>
                                    <a:lnTo>
                                      <a:pt x="72" y="48"/>
                                    </a:lnTo>
                                    <a:lnTo>
                                      <a:pt x="76" y="35"/>
                                    </a:lnTo>
                                    <a:lnTo>
                                      <a:pt x="76" y="26"/>
                                    </a:lnTo>
                                    <a:lnTo>
                                      <a:pt x="74" y="16"/>
                                    </a:lnTo>
                                    <a:lnTo>
                                      <a:pt x="69" y="9"/>
                                    </a:lnTo>
                                    <a:lnTo>
                                      <a:pt x="67" y="5"/>
                                    </a:lnTo>
                                    <a:lnTo>
                                      <a:pt x="65" y="3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47" y="1"/>
                                    </a:lnTo>
                                    <a:lnTo>
                                      <a:pt x="38" y="3"/>
                                    </a:lnTo>
                                    <a:lnTo>
                                      <a:pt x="33" y="5"/>
                                    </a:lnTo>
                                    <a:lnTo>
                                      <a:pt x="29" y="10"/>
                                    </a:lnTo>
                                    <a:close/>
                                    <a:moveTo>
                                      <a:pt x="31" y="78"/>
                                    </a:moveTo>
                                    <a:lnTo>
                                      <a:pt x="26" y="83"/>
                                    </a:lnTo>
                                    <a:lnTo>
                                      <a:pt x="23" y="85"/>
                                    </a:lnTo>
                                    <a:lnTo>
                                      <a:pt x="22" y="87"/>
                                    </a:lnTo>
                                    <a:lnTo>
                                      <a:pt x="19" y="87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3" y="85"/>
                                    </a:lnTo>
                                    <a:lnTo>
                                      <a:pt x="12" y="82"/>
                                    </a:lnTo>
                                    <a:lnTo>
                                      <a:pt x="11" y="78"/>
                                    </a:lnTo>
                                    <a:lnTo>
                                      <a:pt x="13" y="74"/>
                                    </a:lnTo>
                                    <a:lnTo>
                                      <a:pt x="14" y="69"/>
                                    </a:lnTo>
                                    <a:lnTo>
                                      <a:pt x="18" y="64"/>
                                    </a:lnTo>
                                    <a:lnTo>
                                      <a:pt x="21" y="57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0" y="41"/>
                                    </a:lnTo>
                                    <a:lnTo>
                                      <a:pt x="34" y="35"/>
                                    </a:lnTo>
                                    <a:lnTo>
                                      <a:pt x="38" y="29"/>
                                    </a:lnTo>
                                    <a:lnTo>
                                      <a:pt x="41" y="24"/>
                                    </a:lnTo>
                                    <a:lnTo>
                                      <a:pt x="43" y="19"/>
                                    </a:lnTo>
                                    <a:lnTo>
                                      <a:pt x="45" y="16"/>
                                    </a:lnTo>
                                    <a:lnTo>
                                      <a:pt x="47" y="13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51" y="7"/>
                                    </a:lnTo>
                                    <a:lnTo>
                                      <a:pt x="56" y="7"/>
                                    </a:lnTo>
                                    <a:lnTo>
                                      <a:pt x="58" y="6"/>
                                    </a:lnTo>
                                    <a:lnTo>
                                      <a:pt x="62" y="7"/>
                                    </a:lnTo>
                                    <a:lnTo>
                                      <a:pt x="63" y="7"/>
                                    </a:lnTo>
                                    <a:lnTo>
                                      <a:pt x="64" y="9"/>
                                    </a:lnTo>
                                    <a:lnTo>
                                      <a:pt x="65" y="12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62" y="21"/>
                                    </a:lnTo>
                                    <a:lnTo>
                                      <a:pt x="60" y="26"/>
                                    </a:lnTo>
                                    <a:lnTo>
                                      <a:pt x="58" y="28"/>
                                    </a:lnTo>
                                    <a:lnTo>
                                      <a:pt x="57" y="30"/>
                                    </a:lnTo>
                                    <a:lnTo>
                                      <a:pt x="56" y="33"/>
                                    </a:lnTo>
                                    <a:lnTo>
                                      <a:pt x="52" y="41"/>
                                    </a:lnTo>
                                    <a:lnTo>
                                      <a:pt x="47" y="51"/>
                                    </a:lnTo>
                                    <a:lnTo>
                                      <a:pt x="31" y="7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  <wpg:grpSp>
                            <wpg:cNvPr id="532" name="组合 532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886" y="26"/>
                                <a:ext cx="136" cy="133"/>
                                <a:chOff x="0" y="0"/>
                                <a:chExt cx="136" cy="133"/>
                              </a:xfrm>
                            </wpg:grpSpPr>
                            <wps:wsp>
                              <wps:cNvPr id="530" name="任意多边形 530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22"/>
                                  <a:ext cx="71" cy="1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5" h="103">
                                      <a:moveTo>
                                        <a:pt x="44" y="4"/>
                                      </a:moveTo>
                                      <a:lnTo>
                                        <a:pt x="39" y="1"/>
                                      </a:lnTo>
                                      <a:lnTo>
                                        <a:pt x="35" y="0"/>
                                      </a:lnTo>
                                      <a:lnTo>
                                        <a:pt x="27" y="1"/>
                                      </a:lnTo>
                                      <a:lnTo>
                                        <a:pt x="18" y="3"/>
                                      </a:lnTo>
                                      <a:lnTo>
                                        <a:pt x="10" y="9"/>
                                      </a:lnTo>
                                      <a:lnTo>
                                        <a:pt x="3" y="18"/>
                                      </a:lnTo>
                                      <a:lnTo>
                                        <a:pt x="0" y="30"/>
                                      </a:lnTo>
                                      <a:lnTo>
                                        <a:pt x="2" y="30"/>
                                      </a:lnTo>
                                      <a:lnTo>
                                        <a:pt x="4" y="23"/>
                                      </a:lnTo>
                                      <a:lnTo>
                                        <a:pt x="8" y="20"/>
                                      </a:lnTo>
                                      <a:lnTo>
                                        <a:pt x="17" y="17"/>
                                      </a:lnTo>
                                      <a:lnTo>
                                        <a:pt x="22" y="17"/>
                                      </a:lnTo>
                                      <a:lnTo>
                                        <a:pt x="29" y="20"/>
                                      </a:lnTo>
                                      <a:lnTo>
                                        <a:pt x="32" y="23"/>
                                      </a:lnTo>
                                      <a:lnTo>
                                        <a:pt x="34" y="28"/>
                                      </a:lnTo>
                                      <a:lnTo>
                                        <a:pt x="35" y="32"/>
                                      </a:lnTo>
                                      <a:lnTo>
                                        <a:pt x="34" y="37"/>
                                      </a:lnTo>
                                      <a:lnTo>
                                        <a:pt x="29" y="44"/>
                                      </a:lnTo>
                                      <a:lnTo>
                                        <a:pt x="25" y="47"/>
                                      </a:lnTo>
                                      <a:lnTo>
                                        <a:pt x="20" y="51"/>
                                      </a:lnTo>
                                      <a:lnTo>
                                        <a:pt x="20" y="53"/>
                                      </a:lnTo>
                                      <a:lnTo>
                                        <a:pt x="25" y="53"/>
                                      </a:lnTo>
                                      <a:lnTo>
                                        <a:pt x="31" y="55"/>
                                      </a:lnTo>
                                      <a:lnTo>
                                        <a:pt x="36" y="57"/>
                                      </a:lnTo>
                                      <a:lnTo>
                                        <a:pt x="42" y="62"/>
                                      </a:lnTo>
                                      <a:lnTo>
                                        <a:pt x="45" y="64"/>
                                      </a:lnTo>
                                      <a:lnTo>
                                        <a:pt x="47" y="69"/>
                                      </a:lnTo>
                                      <a:lnTo>
                                        <a:pt x="50" y="78"/>
                                      </a:lnTo>
                                      <a:lnTo>
                                        <a:pt x="50" y="83"/>
                                      </a:lnTo>
                                      <a:lnTo>
                                        <a:pt x="47" y="89"/>
                                      </a:lnTo>
                                      <a:lnTo>
                                        <a:pt x="45" y="90"/>
                                      </a:lnTo>
                                      <a:lnTo>
                                        <a:pt x="44" y="92"/>
                                      </a:lnTo>
                                      <a:lnTo>
                                        <a:pt x="42" y="94"/>
                                      </a:lnTo>
                                      <a:lnTo>
                                        <a:pt x="40" y="95"/>
                                      </a:lnTo>
                                      <a:lnTo>
                                        <a:pt x="34" y="94"/>
                                      </a:lnTo>
                                      <a:lnTo>
                                        <a:pt x="27" y="91"/>
                                      </a:lnTo>
                                      <a:lnTo>
                                        <a:pt x="22" y="88"/>
                                      </a:lnTo>
                                      <a:lnTo>
                                        <a:pt x="20" y="87"/>
                                      </a:lnTo>
                                      <a:lnTo>
                                        <a:pt x="18" y="86"/>
                                      </a:lnTo>
                                      <a:lnTo>
                                        <a:pt x="12" y="86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9" y="89"/>
                                      </a:lnTo>
                                      <a:lnTo>
                                        <a:pt x="7" y="92"/>
                                      </a:lnTo>
                                      <a:lnTo>
                                        <a:pt x="7" y="95"/>
                                      </a:lnTo>
                                      <a:lnTo>
                                        <a:pt x="8" y="98"/>
                                      </a:lnTo>
                                      <a:lnTo>
                                        <a:pt x="12" y="102"/>
                                      </a:lnTo>
                                      <a:lnTo>
                                        <a:pt x="15" y="103"/>
                                      </a:lnTo>
                                      <a:lnTo>
                                        <a:pt x="20" y="103"/>
                                      </a:lnTo>
                                      <a:lnTo>
                                        <a:pt x="25" y="103"/>
                                      </a:lnTo>
                                      <a:lnTo>
                                        <a:pt x="31" y="102"/>
                                      </a:lnTo>
                                      <a:lnTo>
                                        <a:pt x="38" y="99"/>
                                      </a:lnTo>
                                      <a:lnTo>
                                        <a:pt x="45" y="96"/>
                                      </a:lnTo>
                                      <a:lnTo>
                                        <a:pt x="51" y="92"/>
                                      </a:lnTo>
                                      <a:lnTo>
                                        <a:pt x="54" y="89"/>
                                      </a:lnTo>
                                      <a:lnTo>
                                        <a:pt x="56" y="88"/>
                                      </a:lnTo>
                                      <a:lnTo>
                                        <a:pt x="56" y="87"/>
                                      </a:lnTo>
                                      <a:lnTo>
                                        <a:pt x="56" y="87"/>
                                      </a:lnTo>
                                      <a:lnTo>
                                        <a:pt x="58" y="87"/>
                                      </a:lnTo>
                                      <a:lnTo>
                                        <a:pt x="61" y="80"/>
                                      </a:lnTo>
                                      <a:lnTo>
                                        <a:pt x="63" y="73"/>
                                      </a:lnTo>
                                      <a:lnTo>
                                        <a:pt x="63" y="69"/>
                                      </a:lnTo>
                                      <a:lnTo>
                                        <a:pt x="63" y="67"/>
                                      </a:lnTo>
                                      <a:lnTo>
                                        <a:pt x="64" y="66"/>
                                      </a:lnTo>
                                      <a:lnTo>
                                        <a:pt x="65" y="59"/>
                                      </a:lnTo>
                                      <a:lnTo>
                                        <a:pt x="61" y="51"/>
                                      </a:lnTo>
                                      <a:lnTo>
                                        <a:pt x="59" y="48"/>
                                      </a:lnTo>
                                      <a:lnTo>
                                        <a:pt x="58" y="46"/>
                                      </a:lnTo>
                                      <a:lnTo>
                                        <a:pt x="51" y="41"/>
                                      </a:lnTo>
                                      <a:lnTo>
                                        <a:pt x="44" y="37"/>
                                      </a:lnTo>
                                      <a:lnTo>
                                        <a:pt x="47" y="32"/>
                                      </a:lnTo>
                                      <a:lnTo>
                                        <a:pt x="50" y="28"/>
                                      </a:lnTo>
                                      <a:lnTo>
                                        <a:pt x="52" y="22"/>
                                      </a:lnTo>
                                      <a:lnTo>
                                        <a:pt x="53" y="18"/>
                                      </a:lnTo>
                                      <a:lnTo>
                                        <a:pt x="51" y="13"/>
                                      </a:lnTo>
                                      <a:lnTo>
                                        <a:pt x="49" y="10"/>
                                      </a:lnTo>
                                      <a:lnTo>
                                        <a:pt x="46" y="6"/>
                                      </a:lnTo>
                                      <a:lnTo>
                                        <a:pt x="44" y="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531" name="任意多边形 531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66" y="0"/>
                                  <a:ext cx="70" cy="1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4" h="101">
                                      <a:moveTo>
                                        <a:pt x="41" y="4"/>
                                      </a:moveTo>
                                      <a:lnTo>
                                        <a:pt x="32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5" y="1"/>
                                      </a:lnTo>
                                      <a:lnTo>
                                        <a:pt x="20" y="1"/>
                                      </a:lnTo>
                                      <a:lnTo>
                                        <a:pt x="16" y="3"/>
                                      </a:lnTo>
                                      <a:lnTo>
                                        <a:pt x="10" y="9"/>
                                      </a:lnTo>
                                      <a:lnTo>
                                        <a:pt x="7" y="12"/>
                                      </a:lnTo>
                                      <a:lnTo>
                                        <a:pt x="5" y="16"/>
                                      </a:lnTo>
                                      <a:lnTo>
                                        <a:pt x="3" y="27"/>
                                      </a:lnTo>
                                      <a:lnTo>
                                        <a:pt x="0" y="40"/>
                                      </a:lnTo>
                                      <a:lnTo>
                                        <a:pt x="1" y="56"/>
                                      </a:lnTo>
                                      <a:lnTo>
                                        <a:pt x="3" y="62"/>
                                      </a:lnTo>
                                      <a:lnTo>
                                        <a:pt x="5" y="67"/>
                                      </a:lnTo>
                                      <a:lnTo>
                                        <a:pt x="6" y="72"/>
                                      </a:lnTo>
                                      <a:lnTo>
                                        <a:pt x="9" y="79"/>
                                      </a:lnTo>
                                      <a:lnTo>
                                        <a:pt x="12" y="85"/>
                                      </a:lnTo>
                                      <a:lnTo>
                                        <a:pt x="17" y="91"/>
                                      </a:lnTo>
                                      <a:lnTo>
                                        <a:pt x="22" y="95"/>
                                      </a:lnTo>
                                      <a:lnTo>
                                        <a:pt x="28" y="98"/>
                                      </a:lnTo>
                                      <a:lnTo>
                                        <a:pt x="34" y="100"/>
                                      </a:lnTo>
                                      <a:lnTo>
                                        <a:pt x="41" y="101"/>
                                      </a:lnTo>
                                      <a:lnTo>
                                        <a:pt x="52" y="96"/>
                                      </a:lnTo>
                                      <a:lnTo>
                                        <a:pt x="56" y="90"/>
                                      </a:lnTo>
                                      <a:lnTo>
                                        <a:pt x="59" y="86"/>
                                      </a:lnTo>
                                      <a:lnTo>
                                        <a:pt x="61" y="79"/>
                                      </a:lnTo>
                                      <a:lnTo>
                                        <a:pt x="63" y="72"/>
                                      </a:lnTo>
                                      <a:lnTo>
                                        <a:pt x="64" y="58"/>
                                      </a:lnTo>
                                      <a:lnTo>
                                        <a:pt x="63" y="44"/>
                                      </a:lnTo>
                                      <a:lnTo>
                                        <a:pt x="61" y="36"/>
                                      </a:lnTo>
                                      <a:lnTo>
                                        <a:pt x="59" y="29"/>
                                      </a:lnTo>
                                      <a:lnTo>
                                        <a:pt x="54" y="17"/>
                                      </a:lnTo>
                                      <a:lnTo>
                                        <a:pt x="50" y="13"/>
                                      </a:lnTo>
                                      <a:lnTo>
                                        <a:pt x="48" y="9"/>
                                      </a:lnTo>
                                      <a:lnTo>
                                        <a:pt x="44" y="6"/>
                                      </a:lnTo>
                                      <a:lnTo>
                                        <a:pt x="41" y="4"/>
                                      </a:lnTo>
                                      <a:close/>
                                      <a:moveTo>
                                        <a:pt x="26" y="6"/>
                                      </a:moveTo>
                                      <a:lnTo>
                                        <a:pt x="29" y="6"/>
                                      </a:lnTo>
                                      <a:lnTo>
                                        <a:pt x="31" y="6"/>
                                      </a:lnTo>
                                      <a:lnTo>
                                        <a:pt x="34" y="11"/>
                                      </a:lnTo>
                                      <a:lnTo>
                                        <a:pt x="37" y="19"/>
                                      </a:lnTo>
                                      <a:lnTo>
                                        <a:pt x="37" y="22"/>
                                      </a:lnTo>
                                      <a:lnTo>
                                        <a:pt x="39" y="29"/>
                                      </a:lnTo>
                                      <a:lnTo>
                                        <a:pt x="40" y="37"/>
                                      </a:lnTo>
                                      <a:lnTo>
                                        <a:pt x="43" y="49"/>
                                      </a:lnTo>
                                      <a:lnTo>
                                        <a:pt x="47" y="79"/>
                                      </a:lnTo>
                                      <a:lnTo>
                                        <a:pt x="46" y="80"/>
                                      </a:lnTo>
                                      <a:lnTo>
                                        <a:pt x="46" y="82"/>
                                      </a:lnTo>
                                      <a:lnTo>
                                        <a:pt x="46" y="85"/>
                                      </a:lnTo>
                                      <a:lnTo>
                                        <a:pt x="46" y="88"/>
                                      </a:lnTo>
                                      <a:lnTo>
                                        <a:pt x="46" y="91"/>
                                      </a:lnTo>
                                      <a:lnTo>
                                        <a:pt x="43" y="94"/>
                                      </a:lnTo>
                                      <a:lnTo>
                                        <a:pt x="41" y="96"/>
                                      </a:lnTo>
                                      <a:lnTo>
                                        <a:pt x="37" y="95"/>
                                      </a:lnTo>
                                      <a:lnTo>
                                        <a:pt x="36" y="95"/>
                                      </a:lnTo>
                                      <a:lnTo>
                                        <a:pt x="31" y="88"/>
                                      </a:lnTo>
                                      <a:lnTo>
                                        <a:pt x="30" y="83"/>
                                      </a:lnTo>
                                      <a:lnTo>
                                        <a:pt x="28" y="78"/>
                                      </a:lnTo>
                                      <a:lnTo>
                                        <a:pt x="27" y="70"/>
                                      </a:lnTo>
                                      <a:lnTo>
                                        <a:pt x="26" y="61"/>
                                      </a:lnTo>
                                      <a:lnTo>
                                        <a:pt x="22" y="44"/>
                                      </a:lnTo>
                                      <a:lnTo>
                                        <a:pt x="20" y="31"/>
                                      </a:lnTo>
                                      <a:lnTo>
                                        <a:pt x="19" y="22"/>
                                      </a:lnTo>
                                      <a:lnTo>
                                        <a:pt x="19" y="17"/>
                                      </a:lnTo>
                                      <a:lnTo>
                                        <a:pt x="19" y="11"/>
                                      </a:lnTo>
                                      <a:lnTo>
                                        <a:pt x="21" y="9"/>
                                      </a:lnTo>
                                      <a:lnTo>
                                        <a:pt x="23" y="7"/>
                                      </a:lnTo>
                                      <a:lnTo>
                                        <a:pt x="26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535" name="组合 535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718" y="77"/>
                                <a:ext cx="130" cy="110"/>
                                <a:chOff x="0" y="0"/>
                                <a:chExt cx="95" cy="80"/>
                              </a:xfrm>
                            </wpg:grpSpPr>
                            <wps:wsp>
                              <wps:cNvPr id="533" name="任意多边形 533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47" y="0"/>
                                  <a:ext cx="48" cy="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6" h="99">
                                      <a:moveTo>
                                        <a:pt x="66" y="70"/>
                                      </a:moveTo>
                                      <a:lnTo>
                                        <a:pt x="65" y="56"/>
                                      </a:lnTo>
                                      <a:lnTo>
                                        <a:pt x="63" y="43"/>
                                      </a:lnTo>
                                      <a:lnTo>
                                        <a:pt x="58" y="27"/>
                                      </a:lnTo>
                                      <a:lnTo>
                                        <a:pt x="52" y="14"/>
                                      </a:lnTo>
                                      <a:lnTo>
                                        <a:pt x="45" y="6"/>
                                      </a:lnTo>
                                      <a:lnTo>
                                        <a:pt x="40" y="4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29" y="0"/>
                                      </a:lnTo>
                                      <a:lnTo>
                                        <a:pt x="21" y="1"/>
                                      </a:lnTo>
                                      <a:lnTo>
                                        <a:pt x="14" y="4"/>
                                      </a:lnTo>
                                      <a:lnTo>
                                        <a:pt x="7" y="11"/>
                                      </a:lnTo>
                                      <a:lnTo>
                                        <a:pt x="4" y="14"/>
                                      </a:lnTo>
                                      <a:lnTo>
                                        <a:pt x="2" y="19"/>
                                      </a:lnTo>
                                      <a:lnTo>
                                        <a:pt x="0" y="29"/>
                                      </a:lnTo>
                                      <a:lnTo>
                                        <a:pt x="0" y="43"/>
                                      </a:lnTo>
                                      <a:lnTo>
                                        <a:pt x="2" y="58"/>
                                      </a:lnTo>
                                      <a:lnTo>
                                        <a:pt x="5" y="67"/>
                                      </a:lnTo>
                                      <a:lnTo>
                                        <a:pt x="11" y="79"/>
                                      </a:lnTo>
                                      <a:lnTo>
                                        <a:pt x="13" y="82"/>
                                      </a:lnTo>
                                      <a:lnTo>
                                        <a:pt x="16" y="86"/>
                                      </a:lnTo>
                                      <a:lnTo>
                                        <a:pt x="20" y="92"/>
                                      </a:lnTo>
                                      <a:lnTo>
                                        <a:pt x="25" y="95"/>
                                      </a:lnTo>
                                      <a:lnTo>
                                        <a:pt x="28" y="97"/>
                                      </a:lnTo>
                                      <a:lnTo>
                                        <a:pt x="29" y="97"/>
                                      </a:lnTo>
                                      <a:lnTo>
                                        <a:pt x="31" y="99"/>
                                      </a:lnTo>
                                      <a:lnTo>
                                        <a:pt x="38" y="99"/>
                                      </a:lnTo>
                                      <a:lnTo>
                                        <a:pt x="45" y="99"/>
                                      </a:lnTo>
                                      <a:lnTo>
                                        <a:pt x="50" y="96"/>
                                      </a:lnTo>
                                      <a:lnTo>
                                        <a:pt x="52" y="95"/>
                                      </a:lnTo>
                                      <a:lnTo>
                                        <a:pt x="55" y="94"/>
                                      </a:lnTo>
                                      <a:lnTo>
                                        <a:pt x="63" y="84"/>
                                      </a:lnTo>
                                      <a:lnTo>
                                        <a:pt x="64" y="77"/>
                                      </a:lnTo>
                                      <a:lnTo>
                                        <a:pt x="65" y="73"/>
                                      </a:lnTo>
                                      <a:lnTo>
                                        <a:pt x="66" y="70"/>
                                      </a:lnTo>
                                      <a:close/>
                                      <a:moveTo>
                                        <a:pt x="44" y="94"/>
                                      </a:moveTo>
                                      <a:lnTo>
                                        <a:pt x="39" y="94"/>
                                      </a:lnTo>
                                      <a:lnTo>
                                        <a:pt x="36" y="91"/>
                                      </a:lnTo>
                                      <a:lnTo>
                                        <a:pt x="34" y="88"/>
                                      </a:lnTo>
                                      <a:lnTo>
                                        <a:pt x="31" y="83"/>
                                      </a:lnTo>
                                      <a:lnTo>
                                        <a:pt x="30" y="77"/>
                                      </a:lnTo>
                                      <a:lnTo>
                                        <a:pt x="27" y="70"/>
                                      </a:lnTo>
                                      <a:lnTo>
                                        <a:pt x="26" y="61"/>
                                      </a:lnTo>
                                      <a:lnTo>
                                        <a:pt x="21" y="44"/>
                                      </a:lnTo>
                                      <a:lnTo>
                                        <a:pt x="18" y="31"/>
                                      </a:lnTo>
                                      <a:lnTo>
                                        <a:pt x="16" y="22"/>
                                      </a:lnTo>
                                      <a:lnTo>
                                        <a:pt x="16" y="18"/>
                                      </a:lnTo>
                                      <a:lnTo>
                                        <a:pt x="16" y="12"/>
                                      </a:lnTo>
                                      <a:lnTo>
                                        <a:pt x="16" y="10"/>
                                      </a:lnTo>
                                      <a:lnTo>
                                        <a:pt x="18" y="9"/>
                                      </a:lnTo>
                                      <a:lnTo>
                                        <a:pt x="19" y="7"/>
                                      </a:lnTo>
                                      <a:lnTo>
                                        <a:pt x="21" y="6"/>
                                      </a:lnTo>
                                      <a:lnTo>
                                        <a:pt x="24" y="5"/>
                                      </a:lnTo>
                                      <a:lnTo>
                                        <a:pt x="28" y="7"/>
                                      </a:lnTo>
                                      <a:lnTo>
                                        <a:pt x="31" y="11"/>
                                      </a:lnTo>
                                      <a:lnTo>
                                        <a:pt x="34" y="19"/>
                                      </a:lnTo>
                                      <a:lnTo>
                                        <a:pt x="35" y="22"/>
                                      </a:lnTo>
                                      <a:lnTo>
                                        <a:pt x="37" y="28"/>
                                      </a:lnTo>
                                      <a:lnTo>
                                        <a:pt x="39" y="36"/>
                                      </a:lnTo>
                                      <a:lnTo>
                                        <a:pt x="43" y="47"/>
                                      </a:lnTo>
                                      <a:lnTo>
                                        <a:pt x="49" y="77"/>
                                      </a:lnTo>
                                      <a:lnTo>
                                        <a:pt x="49" y="80"/>
                                      </a:lnTo>
                                      <a:lnTo>
                                        <a:pt x="49" y="83"/>
                                      </a:lnTo>
                                      <a:lnTo>
                                        <a:pt x="48" y="86"/>
                                      </a:lnTo>
                                      <a:lnTo>
                                        <a:pt x="47" y="89"/>
                                      </a:lnTo>
                                      <a:lnTo>
                                        <a:pt x="46" y="92"/>
                                      </a:lnTo>
                                      <a:lnTo>
                                        <a:pt x="45" y="93"/>
                                      </a:lnTo>
                                      <a:lnTo>
                                        <a:pt x="44" y="9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534" name="任意多边形 534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10"/>
                                  <a:ext cx="47" cy="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6" h="99">
                                      <a:moveTo>
                                        <a:pt x="39" y="0"/>
                                      </a:moveTo>
                                      <a:lnTo>
                                        <a:pt x="31" y="1"/>
                                      </a:lnTo>
                                      <a:lnTo>
                                        <a:pt x="0" y="73"/>
                                      </a:lnTo>
                                      <a:lnTo>
                                        <a:pt x="4" y="88"/>
                                      </a:lnTo>
                                      <a:lnTo>
                                        <a:pt x="38" y="79"/>
                                      </a:lnTo>
                                      <a:lnTo>
                                        <a:pt x="42" y="99"/>
                                      </a:lnTo>
                                      <a:lnTo>
                                        <a:pt x="63" y="96"/>
                                      </a:lnTo>
                                      <a:lnTo>
                                        <a:pt x="57" y="75"/>
                                      </a:lnTo>
                                      <a:lnTo>
                                        <a:pt x="66" y="73"/>
                                      </a:lnTo>
                                      <a:lnTo>
                                        <a:pt x="63" y="58"/>
                                      </a:lnTo>
                                      <a:lnTo>
                                        <a:pt x="54" y="60"/>
                                      </a:lnTo>
                                      <a:lnTo>
                                        <a:pt x="39" y="0"/>
                                      </a:lnTo>
                                      <a:close/>
                                      <a:moveTo>
                                        <a:pt x="34" y="64"/>
                                      </a:moveTo>
                                      <a:lnTo>
                                        <a:pt x="7" y="72"/>
                                      </a:lnTo>
                                      <a:lnTo>
                                        <a:pt x="26" y="27"/>
                                      </a:lnTo>
                                      <a:lnTo>
                                        <a:pt x="34" y="6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538" name="组合 538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592" y="114"/>
                                <a:ext cx="128" cy="120"/>
                                <a:chOff x="0" y="0"/>
                                <a:chExt cx="94" cy="87"/>
                              </a:xfrm>
                            </wpg:grpSpPr>
                            <wps:wsp>
                              <wps:cNvPr id="536" name="任意多边形 536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47" y="0"/>
                                  <a:ext cx="47" cy="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7" h="97">
                                      <a:moveTo>
                                        <a:pt x="36" y="2"/>
                                      </a:moveTo>
                                      <a:lnTo>
                                        <a:pt x="26" y="0"/>
                                      </a:lnTo>
                                      <a:lnTo>
                                        <a:pt x="18" y="2"/>
                                      </a:lnTo>
                                      <a:lnTo>
                                        <a:pt x="11" y="5"/>
                                      </a:lnTo>
                                      <a:lnTo>
                                        <a:pt x="5" y="13"/>
                                      </a:lnTo>
                                      <a:lnTo>
                                        <a:pt x="2" y="16"/>
                                      </a:lnTo>
                                      <a:lnTo>
                                        <a:pt x="0" y="20"/>
                                      </a:lnTo>
                                      <a:lnTo>
                                        <a:pt x="0" y="31"/>
                                      </a:lnTo>
                                      <a:lnTo>
                                        <a:pt x="0" y="45"/>
                                      </a:lnTo>
                                      <a:lnTo>
                                        <a:pt x="4" y="59"/>
                                      </a:lnTo>
                                      <a:lnTo>
                                        <a:pt x="5" y="65"/>
                                      </a:lnTo>
                                      <a:lnTo>
                                        <a:pt x="9" y="71"/>
                                      </a:lnTo>
                                      <a:lnTo>
                                        <a:pt x="14" y="81"/>
                                      </a:lnTo>
                                      <a:lnTo>
                                        <a:pt x="18" y="86"/>
                                      </a:lnTo>
                                      <a:lnTo>
                                        <a:pt x="22" y="91"/>
                                      </a:lnTo>
                                      <a:lnTo>
                                        <a:pt x="27" y="95"/>
                                      </a:lnTo>
                                      <a:lnTo>
                                        <a:pt x="34" y="97"/>
                                      </a:lnTo>
                                      <a:lnTo>
                                        <a:pt x="37" y="97"/>
                                      </a:lnTo>
                                      <a:lnTo>
                                        <a:pt x="38" y="97"/>
                                      </a:lnTo>
                                      <a:lnTo>
                                        <a:pt x="39" y="97"/>
                                      </a:lnTo>
                                      <a:lnTo>
                                        <a:pt x="41" y="97"/>
                                      </a:lnTo>
                                      <a:lnTo>
                                        <a:pt x="47" y="97"/>
                                      </a:lnTo>
                                      <a:lnTo>
                                        <a:pt x="50" y="95"/>
                                      </a:lnTo>
                                      <a:lnTo>
                                        <a:pt x="52" y="95"/>
                                      </a:lnTo>
                                      <a:lnTo>
                                        <a:pt x="54" y="93"/>
                                      </a:lnTo>
                                      <a:lnTo>
                                        <a:pt x="57" y="92"/>
                                      </a:lnTo>
                                      <a:lnTo>
                                        <a:pt x="61" y="86"/>
                                      </a:lnTo>
                                      <a:lnTo>
                                        <a:pt x="65" y="81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67" y="68"/>
                                      </a:lnTo>
                                      <a:lnTo>
                                        <a:pt x="65" y="54"/>
                                      </a:lnTo>
                                      <a:lnTo>
                                        <a:pt x="64" y="47"/>
                                      </a:lnTo>
                                      <a:lnTo>
                                        <a:pt x="63" y="45"/>
                                      </a:lnTo>
                                      <a:lnTo>
                                        <a:pt x="63" y="45"/>
                                      </a:lnTo>
                                      <a:lnTo>
                                        <a:pt x="63" y="43"/>
                                      </a:lnTo>
                                      <a:lnTo>
                                        <a:pt x="63" y="41"/>
                                      </a:lnTo>
                                      <a:lnTo>
                                        <a:pt x="60" y="32"/>
                                      </a:lnTo>
                                      <a:lnTo>
                                        <a:pt x="57" y="25"/>
                                      </a:lnTo>
                                      <a:lnTo>
                                        <a:pt x="54" y="19"/>
                                      </a:lnTo>
                                      <a:lnTo>
                                        <a:pt x="50" y="14"/>
                                      </a:lnTo>
                                      <a:lnTo>
                                        <a:pt x="43" y="6"/>
                                      </a:lnTo>
                                      <a:lnTo>
                                        <a:pt x="36" y="2"/>
                                      </a:lnTo>
                                      <a:close/>
                                      <a:moveTo>
                                        <a:pt x="20" y="5"/>
                                      </a:moveTo>
                                      <a:lnTo>
                                        <a:pt x="27" y="6"/>
                                      </a:lnTo>
                                      <a:lnTo>
                                        <a:pt x="29" y="10"/>
                                      </a:lnTo>
                                      <a:lnTo>
                                        <a:pt x="34" y="19"/>
                                      </a:lnTo>
                                      <a:lnTo>
                                        <a:pt x="34" y="22"/>
                                      </a:lnTo>
                                      <a:lnTo>
                                        <a:pt x="36" y="27"/>
                                      </a:lnTo>
                                      <a:lnTo>
                                        <a:pt x="38" y="36"/>
                                      </a:lnTo>
                                      <a:lnTo>
                                        <a:pt x="43" y="47"/>
                                      </a:lnTo>
                                      <a:lnTo>
                                        <a:pt x="51" y="76"/>
                                      </a:lnTo>
                                      <a:lnTo>
                                        <a:pt x="51" y="79"/>
                                      </a:lnTo>
                                      <a:lnTo>
                                        <a:pt x="52" y="84"/>
                                      </a:lnTo>
                                      <a:lnTo>
                                        <a:pt x="51" y="86"/>
                                      </a:lnTo>
                                      <a:lnTo>
                                        <a:pt x="51" y="90"/>
                                      </a:lnTo>
                                      <a:lnTo>
                                        <a:pt x="50" y="90"/>
                                      </a:lnTo>
                                      <a:lnTo>
                                        <a:pt x="49" y="90"/>
                                      </a:lnTo>
                                      <a:lnTo>
                                        <a:pt x="49" y="91"/>
                                      </a:lnTo>
                                      <a:lnTo>
                                        <a:pt x="46" y="92"/>
                                      </a:lnTo>
                                      <a:lnTo>
                                        <a:pt x="43" y="93"/>
                                      </a:lnTo>
                                      <a:lnTo>
                                        <a:pt x="41" y="92"/>
                                      </a:lnTo>
                                      <a:lnTo>
                                        <a:pt x="38" y="90"/>
                                      </a:lnTo>
                                      <a:lnTo>
                                        <a:pt x="37" y="88"/>
                                      </a:lnTo>
                                      <a:lnTo>
                                        <a:pt x="36" y="87"/>
                                      </a:lnTo>
                                      <a:lnTo>
                                        <a:pt x="34" y="82"/>
                                      </a:lnTo>
                                      <a:lnTo>
                                        <a:pt x="32" y="79"/>
                                      </a:lnTo>
                                      <a:lnTo>
                                        <a:pt x="32" y="77"/>
                                      </a:lnTo>
                                      <a:lnTo>
                                        <a:pt x="29" y="69"/>
                                      </a:lnTo>
                                      <a:lnTo>
                                        <a:pt x="27" y="65"/>
                                      </a:lnTo>
                                      <a:lnTo>
                                        <a:pt x="27" y="63"/>
                                      </a:lnTo>
                                      <a:lnTo>
                                        <a:pt x="27" y="63"/>
                                      </a:lnTo>
                                      <a:lnTo>
                                        <a:pt x="27" y="61"/>
                                      </a:lnTo>
                                      <a:lnTo>
                                        <a:pt x="21" y="44"/>
                                      </a:lnTo>
                                      <a:lnTo>
                                        <a:pt x="18" y="32"/>
                                      </a:lnTo>
                                      <a:lnTo>
                                        <a:pt x="16" y="23"/>
                                      </a:lnTo>
                                      <a:lnTo>
                                        <a:pt x="15" y="19"/>
                                      </a:lnTo>
                                      <a:lnTo>
                                        <a:pt x="14" y="13"/>
                                      </a:lnTo>
                                      <a:lnTo>
                                        <a:pt x="16" y="9"/>
                                      </a:lnTo>
                                      <a:lnTo>
                                        <a:pt x="16" y="6"/>
                                      </a:lnTo>
                                      <a:lnTo>
                                        <a:pt x="20" y="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537" name="任意多边形 537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11"/>
                                  <a:ext cx="45" cy="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4" h="108">
                                      <a:moveTo>
                                        <a:pt x="45" y="0"/>
                                      </a:moveTo>
                                      <a:lnTo>
                                        <a:pt x="2" y="14"/>
                                      </a:lnTo>
                                      <a:lnTo>
                                        <a:pt x="0" y="66"/>
                                      </a:lnTo>
                                      <a:lnTo>
                                        <a:pt x="3" y="64"/>
                                      </a:lnTo>
                                      <a:lnTo>
                                        <a:pt x="6" y="64"/>
                                      </a:lnTo>
                                      <a:lnTo>
                                        <a:pt x="14" y="60"/>
                                      </a:lnTo>
                                      <a:lnTo>
                                        <a:pt x="22" y="60"/>
                                      </a:lnTo>
                                      <a:lnTo>
                                        <a:pt x="30" y="60"/>
                                      </a:lnTo>
                                      <a:lnTo>
                                        <a:pt x="38" y="62"/>
                                      </a:lnTo>
                                      <a:lnTo>
                                        <a:pt x="44" y="64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53" y="71"/>
                                      </a:lnTo>
                                      <a:lnTo>
                                        <a:pt x="56" y="77"/>
                                      </a:lnTo>
                                      <a:lnTo>
                                        <a:pt x="56" y="82"/>
                                      </a:lnTo>
                                      <a:lnTo>
                                        <a:pt x="55" y="89"/>
                                      </a:lnTo>
                                      <a:lnTo>
                                        <a:pt x="53" y="91"/>
                                      </a:lnTo>
                                      <a:lnTo>
                                        <a:pt x="51" y="92"/>
                                      </a:lnTo>
                                      <a:lnTo>
                                        <a:pt x="51" y="93"/>
                                      </a:lnTo>
                                      <a:lnTo>
                                        <a:pt x="46" y="96"/>
                                      </a:lnTo>
                                      <a:lnTo>
                                        <a:pt x="44" y="96"/>
                                      </a:lnTo>
                                      <a:lnTo>
                                        <a:pt x="42" y="96"/>
                                      </a:lnTo>
                                      <a:lnTo>
                                        <a:pt x="42" y="96"/>
                                      </a:lnTo>
                                      <a:lnTo>
                                        <a:pt x="42" y="97"/>
                                      </a:lnTo>
                                      <a:lnTo>
                                        <a:pt x="37" y="96"/>
                                      </a:lnTo>
                                      <a:lnTo>
                                        <a:pt x="32" y="94"/>
                                      </a:lnTo>
                                      <a:lnTo>
                                        <a:pt x="28" y="92"/>
                                      </a:lnTo>
                                      <a:lnTo>
                                        <a:pt x="25" y="92"/>
                                      </a:lnTo>
                                      <a:lnTo>
                                        <a:pt x="22" y="92"/>
                                      </a:lnTo>
                                      <a:lnTo>
                                        <a:pt x="19" y="92"/>
                                      </a:lnTo>
                                      <a:lnTo>
                                        <a:pt x="16" y="92"/>
                                      </a:lnTo>
                                      <a:lnTo>
                                        <a:pt x="13" y="96"/>
                                      </a:lnTo>
                                      <a:lnTo>
                                        <a:pt x="10" y="98"/>
                                      </a:lnTo>
                                      <a:lnTo>
                                        <a:pt x="11" y="102"/>
                                      </a:lnTo>
                                      <a:lnTo>
                                        <a:pt x="13" y="105"/>
                                      </a:lnTo>
                                      <a:lnTo>
                                        <a:pt x="15" y="106"/>
                                      </a:lnTo>
                                      <a:lnTo>
                                        <a:pt x="17" y="108"/>
                                      </a:lnTo>
                                      <a:lnTo>
                                        <a:pt x="21" y="107"/>
                                      </a:lnTo>
                                      <a:lnTo>
                                        <a:pt x="26" y="107"/>
                                      </a:lnTo>
                                      <a:lnTo>
                                        <a:pt x="31" y="107"/>
                                      </a:lnTo>
                                      <a:lnTo>
                                        <a:pt x="37" y="107"/>
                                      </a:lnTo>
                                      <a:lnTo>
                                        <a:pt x="41" y="104"/>
                                      </a:lnTo>
                                      <a:lnTo>
                                        <a:pt x="43" y="103"/>
                                      </a:lnTo>
                                      <a:lnTo>
                                        <a:pt x="46" y="102"/>
                                      </a:lnTo>
                                      <a:lnTo>
                                        <a:pt x="54" y="97"/>
                                      </a:lnTo>
                                      <a:lnTo>
                                        <a:pt x="59" y="88"/>
                                      </a:lnTo>
                                      <a:lnTo>
                                        <a:pt x="64" y="80"/>
                                      </a:lnTo>
                                      <a:lnTo>
                                        <a:pt x="64" y="70"/>
                                      </a:lnTo>
                                      <a:lnTo>
                                        <a:pt x="64" y="61"/>
                                      </a:lnTo>
                                      <a:lnTo>
                                        <a:pt x="60" y="54"/>
                                      </a:lnTo>
                                      <a:lnTo>
                                        <a:pt x="57" y="49"/>
                                      </a:lnTo>
                                      <a:lnTo>
                                        <a:pt x="52" y="45"/>
                                      </a:lnTo>
                                      <a:lnTo>
                                        <a:pt x="46" y="43"/>
                                      </a:lnTo>
                                      <a:lnTo>
                                        <a:pt x="37" y="39"/>
                                      </a:lnTo>
                                      <a:lnTo>
                                        <a:pt x="28" y="38"/>
                                      </a:lnTo>
                                      <a:lnTo>
                                        <a:pt x="17" y="39"/>
                                      </a:lnTo>
                                      <a:lnTo>
                                        <a:pt x="6" y="41"/>
                                      </a:lnTo>
                                      <a:lnTo>
                                        <a:pt x="8" y="32"/>
                                      </a:lnTo>
                                      <a:lnTo>
                                        <a:pt x="44" y="20"/>
                                      </a:lnTo>
                                      <a:lnTo>
                                        <a:pt x="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541" name="组合 541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1351" y="0"/>
                                <a:ext cx="116" cy="109"/>
                                <a:chOff x="0" y="0"/>
                                <a:chExt cx="116" cy="109"/>
                              </a:xfrm>
                            </wpg:grpSpPr>
                            <wps:wsp>
                              <wps:cNvPr id="539" name="任意多边形 539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0"/>
                                  <a:ext cx="58" cy="1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53" h="99">
                                      <a:moveTo>
                                        <a:pt x="40" y="0"/>
                                      </a:moveTo>
                                      <a:lnTo>
                                        <a:pt x="37" y="0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2" y="20"/>
                                      </a:lnTo>
                                      <a:lnTo>
                                        <a:pt x="6" y="18"/>
                                      </a:lnTo>
                                      <a:lnTo>
                                        <a:pt x="10" y="17"/>
                                      </a:lnTo>
                                      <a:lnTo>
                                        <a:pt x="15" y="17"/>
                                      </a:lnTo>
                                      <a:lnTo>
                                        <a:pt x="18" y="21"/>
                                      </a:lnTo>
                                      <a:lnTo>
                                        <a:pt x="18" y="24"/>
                                      </a:lnTo>
                                      <a:lnTo>
                                        <a:pt x="18" y="29"/>
                                      </a:lnTo>
                                      <a:lnTo>
                                        <a:pt x="18" y="79"/>
                                      </a:lnTo>
                                      <a:lnTo>
                                        <a:pt x="18" y="86"/>
                                      </a:lnTo>
                                      <a:lnTo>
                                        <a:pt x="18" y="90"/>
                                      </a:lnTo>
                                      <a:lnTo>
                                        <a:pt x="16" y="91"/>
                                      </a:lnTo>
                                      <a:lnTo>
                                        <a:pt x="15" y="93"/>
                                      </a:lnTo>
                                      <a:lnTo>
                                        <a:pt x="14" y="95"/>
                                      </a:lnTo>
                                      <a:lnTo>
                                        <a:pt x="5" y="97"/>
                                      </a:lnTo>
                                      <a:lnTo>
                                        <a:pt x="2" y="97"/>
                                      </a:lnTo>
                                      <a:lnTo>
                                        <a:pt x="2" y="99"/>
                                      </a:lnTo>
                                      <a:lnTo>
                                        <a:pt x="53" y="99"/>
                                      </a:lnTo>
                                      <a:lnTo>
                                        <a:pt x="53" y="97"/>
                                      </a:lnTo>
                                      <a:lnTo>
                                        <a:pt x="51" y="97"/>
                                      </a:lnTo>
                                      <a:lnTo>
                                        <a:pt x="43" y="95"/>
                                      </a:lnTo>
                                      <a:lnTo>
                                        <a:pt x="40" y="90"/>
                                      </a:lnTo>
                                      <a:lnTo>
                                        <a:pt x="39" y="86"/>
                                      </a:lnTo>
                                      <a:lnTo>
                                        <a:pt x="40" y="79"/>
                                      </a:lnTo>
                                      <a:lnTo>
                                        <a:pt x="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540" name="任意多边形 540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49" y="2"/>
                                  <a:ext cx="67" cy="10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2" h="98">
                                      <a:moveTo>
                                        <a:pt x="6" y="50"/>
                                      </a:moveTo>
                                      <a:lnTo>
                                        <a:pt x="14" y="49"/>
                                      </a:lnTo>
                                      <a:lnTo>
                                        <a:pt x="22" y="50"/>
                                      </a:lnTo>
                                      <a:lnTo>
                                        <a:pt x="30" y="52"/>
                                      </a:lnTo>
                                      <a:lnTo>
                                        <a:pt x="38" y="57"/>
                                      </a:lnTo>
                                      <a:lnTo>
                                        <a:pt x="43" y="60"/>
                                      </a:lnTo>
                                      <a:lnTo>
                                        <a:pt x="46" y="65"/>
                                      </a:lnTo>
                                      <a:lnTo>
                                        <a:pt x="48" y="70"/>
                                      </a:lnTo>
                                      <a:lnTo>
                                        <a:pt x="49" y="77"/>
                                      </a:lnTo>
                                      <a:lnTo>
                                        <a:pt x="49" y="77"/>
                                      </a:lnTo>
                                      <a:lnTo>
                                        <a:pt x="49" y="78"/>
                                      </a:lnTo>
                                      <a:lnTo>
                                        <a:pt x="49" y="79"/>
                                      </a:lnTo>
                                      <a:lnTo>
                                        <a:pt x="48" y="82"/>
                                      </a:lnTo>
                                      <a:lnTo>
                                        <a:pt x="46" y="88"/>
                                      </a:lnTo>
                                      <a:lnTo>
                                        <a:pt x="40" y="91"/>
                                      </a:lnTo>
                                      <a:lnTo>
                                        <a:pt x="35" y="93"/>
                                      </a:lnTo>
                                      <a:lnTo>
                                        <a:pt x="32" y="92"/>
                                      </a:lnTo>
                                      <a:lnTo>
                                        <a:pt x="31" y="91"/>
                                      </a:lnTo>
                                      <a:lnTo>
                                        <a:pt x="30" y="91"/>
                                      </a:lnTo>
                                      <a:lnTo>
                                        <a:pt x="26" y="89"/>
                                      </a:lnTo>
                                      <a:lnTo>
                                        <a:pt x="23" y="86"/>
                                      </a:lnTo>
                                      <a:lnTo>
                                        <a:pt x="19" y="84"/>
                                      </a:lnTo>
                                      <a:lnTo>
                                        <a:pt x="16" y="82"/>
                                      </a:lnTo>
                                      <a:lnTo>
                                        <a:pt x="13" y="80"/>
                                      </a:lnTo>
                                      <a:lnTo>
                                        <a:pt x="10" y="79"/>
                                      </a:lnTo>
                                      <a:lnTo>
                                        <a:pt x="8" y="80"/>
                                      </a:lnTo>
                                      <a:lnTo>
                                        <a:pt x="4" y="81"/>
                                      </a:lnTo>
                                      <a:lnTo>
                                        <a:pt x="2" y="83"/>
                                      </a:lnTo>
                                      <a:lnTo>
                                        <a:pt x="1" y="84"/>
                                      </a:lnTo>
                                      <a:lnTo>
                                        <a:pt x="1" y="88"/>
                                      </a:lnTo>
                                      <a:lnTo>
                                        <a:pt x="2" y="91"/>
                                      </a:lnTo>
                                      <a:lnTo>
                                        <a:pt x="4" y="95"/>
                                      </a:lnTo>
                                      <a:lnTo>
                                        <a:pt x="7" y="95"/>
                                      </a:lnTo>
                                      <a:lnTo>
                                        <a:pt x="12" y="97"/>
                                      </a:lnTo>
                                      <a:lnTo>
                                        <a:pt x="17" y="97"/>
                                      </a:lnTo>
                                      <a:lnTo>
                                        <a:pt x="23" y="98"/>
                                      </a:lnTo>
                                      <a:lnTo>
                                        <a:pt x="23" y="97"/>
                                      </a:lnTo>
                                      <a:lnTo>
                                        <a:pt x="24" y="97"/>
                                      </a:lnTo>
                                      <a:lnTo>
                                        <a:pt x="25" y="97"/>
                                      </a:lnTo>
                                      <a:lnTo>
                                        <a:pt x="28" y="97"/>
                                      </a:lnTo>
                                      <a:lnTo>
                                        <a:pt x="34" y="97"/>
                                      </a:lnTo>
                                      <a:lnTo>
                                        <a:pt x="38" y="95"/>
                                      </a:lnTo>
                                      <a:lnTo>
                                        <a:pt x="38" y="95"/>
                                      </a:lnTo>
                                      <a:lnTo>
                                        <a:pt x="38" y="95"/>
                                      </a:lnTo>
                                      <a:lnTo>
                                        <a:pt x="40" y="95"/>
                                      </a:lnTo>
                                      <a:lnTo>
                                        <a:pt x="43" y="95"/>
                                      </a:lnTo>
                                      <a:lnTo>
                                        <a:pt x="47" y="91"/>
                                      </a:lnTo>
                                      <a:lnTo>
                                        <a:pt x="51" y="88"/>
                                      </a:lnTo>
                                      <a:lnTo>
                                        <a:pt x="54" y="85"/>
                                      </a:lnTo>
                                      <a:lnTo>
                                        <a:pt x="55" y="83"/>
                                      </a:lnTo>
                                      <a:lnTo>
                                        <a:pt x="57" y="82"/>
                                      </a:lnTo>
                                      <a:lnTo>
                                        <a:pt x="60" y="72"/>
                                      </a:lnTo>
                                      <a:lnTo>
                                        <a:pt x="62" y="64"/>
                                      </a:lnTo>
                                      <a:lnTo>
                                        <a:pt x="61" y="57"/>
                                      </a:lnTo>
                                      <a:lnTo>
                                        <a:pt x="59" y="50"/>
                                      </a:lnTo>
                                      <a:lnTo>
                                        <a:pt x="56" y="45"/>
                                      </a:lnTo>
                                      <a:lnTo>
                                        <a:pt x="52" y="40"/>
                                      </a:lnTo>
                                      <a:lnTo>
                                        <a:pt x="44" y="34"/>
                                      </a:lnTo>
                                      <a:lnTo>
                                        <a:pt x="35" y="31"/>
                                      </a:lnTo>
                                      <a:lnTo>
                                        <a:pt x="25" y="28"/>
                                      </a:lnTo>
                                      <a:lnTo>
                                        <a:pt x="13" y="27"/>
                                      </a:lnTo>
                                      <a:lnTo>
                                        <a:pt x="17" y="18"/>
                                      </a:lnTo>
                                      <a:lnTo>
                                        <a:pt x="54" y="18"/>
                                      </a:lnTo>
                                      <a:lnTo>
                                        <a:pt x="62" y="0"/>
                                      </a:lnTo>
                                      <a:lnTo>
                                        <a:pt x="17" y="0"/>
                                      </a:lnTo>
                                      <a:lnTo>
                                        <a:pt x="0" y="50"/>
                                      </a:lnTo>
                                      <a:lnTo>
                                        <a:pt x="6" y="5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544" name="组合 544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1114" y="7"/>
                                <a:ext cx="135" cy="117"/>
                                <a:chOff x="0" y="0"/>
                                <a:chExt cx="135" cy="117"/>
                              </a:xfrm>
                            </wpg:grpSpPr>
                            <wps:wsp>
                              <wps:cNvPr id="542" name="任意多边形 542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66" y="0"/>
                                  <a:ext cx="69" cy="1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3" h="101">
                                      <a:moveTo>
                                        <a:pt x="55" y="19"/>
                                      </a:moveTo>
                                      <a:lnTo>
                                        <a:pt x="50" y="10"/>
                                      </a:lnTo>
                                      <a:lnTo>
                                        <a:pt x="46" y="7"/>
                                      </a:lnTo>
                                      <a:lnTo>
                                        <a:pt x="44" y="5"/>
                                      </a:lnTo>
                                      <a:lnTo>
                                        <a:pt x="35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0" y="2"/>
                                      </a:lnTo>
                                      <a:lnTo>
                                        <a:pt x="12" y="7"/>
                                      </a:lnTo>
                                      <a:lnTo>
                                        <a:pt x="8" y="10"/>
                                      </a:lnTo>
                                      <a:lnTo>
                                        <a:pt x="6" y="14"/>
                                      </a:lnTo>
                                      <a:lnTo>
                                        <a:pt x="4" y="24"/>
                                      </a:lnTo>
                                      <a:lnTo>
                                        <a:pt x="0" y="38"/>
                                      </a:lnTo>
                                      <a:lnTo>
                                        <a:pt x="1" y="54"/>
                                      </a:lnTo>
                                      <a:lnTo>
                                        <a:pt x="2" y="62"/>
                                      </a:lnTo>
                                      <a:lnTo>
                                        <a:pt x="4" y="72"/>
                                      </a:lnTo>
                                      <a:lnTo>
                                        <a:pt x="6" y="77"/>
                                      </a:lnTo>
                                      <a:lnTo>
                                        <a:pt x="8" y="83"/>
                                      </a:lnTo>
                                      <a:lnTo>
                                        <a:pt x="13" y="89"/>
                                      </a:lnTo>
                                      <a:lnTo>
                                        <a:pt x="17" y="94"/>
                                      </a:lnTo>
                                      <a:lnTo>
                                        <a:pt x="23" y="98"/>
                                      </a:lnTo>
                                      <a:lnTo>
                                        <a:pt x="29" y="100"/>
                                      </a:lnTo>
                                      <a:lnTo>
                                        <a:pt x="36" y="101"/>
                                      </a:lnTo>
                                      <a:lnTo>
                                        <a:pt x="41" y="99"/>
                                      </a:lnTo>
                                      <a:lnTo>
                                        <a:pt x="47" y="96"/>
                                      </a:lnTo>
                                      <a:lnTo>
                                        <a:pt x="51" y="92"/>
                                      </a:lnTo>
                                      <a:lnTo>
                                        <a:pt x="55" y="88"/>
                                      </a:lnTo>
                                      <a:lnTo>
                                        <a:pt x="58" y="81"/>
                                      </a:lnTo>
                                      <a:lnTo>
                                        <a:pt x="58" y="79"/>
                                      </a:lnTo>
                                      <a:lnTo>
                                        <a:pt x="59" y="78"/>
                                      </a:lnTo>
                                      <a:lnTo>
                                        <a:pt x="60" y="75"/>
                                      </a:lnTo>
                                      <a:lnTo>
                                        <a:pt x="61" y="68"/>
                                      </a:lnTo>
                                      <a:lnTo>
                                        <a:pt x="62" y="62"/>
                                      </a:lnTo>
                                      <a:lnTo>
                                        <a:pt x="62" y="55"/>
                                      </a:lnTo>
                                      <a:lnTo>
                                        <a:pt x="62" y="51"/>
                                      </a:lnTo>
                                      <a:lnTo>
                                        <a:pt x="63" y="49"/>
                                      </a:lnTo>
                                      <a:lnTo>
                                        <a:pt x="60" y="33"/>
                                      </a:lnTo>
                                      <a:lnTo>
                                        <a:pt x="55" y="19"/>
                                      </a:lnTo>
                                      <a:close/>
                                      <a:moveTo>
                                        <a:pt x="23" y="7"/>
                                      </a:moveTo>
                                      <a:lnTo>
                                        <a:pt x="24" y="5"/>
                                      </a:lnTo>
                                      <a:lnTo>
                                        <a:pt x="28" y="5"/>
                                      </a:lnTo>
                                      <a:lnTo>
                                        <a:pt x="31" y="5"/>
                                      </a:lnTo>
                                      <a:lnTo>
                                        <a:pt x="34" y="7"/>
                                      </a:lnTo>
                                      <a:lnTo>
                                        <a:pt x="36" y="11"/>
                                      </a:lnTo>
                                      <a:lnTo>
                                        <a:pt x="39" y="19"/>
                                      </a:lnTo>
                                      <a:lnTo>
                                        <a:pt x="39" y="22"/>
                                      </a:lnTo>
                                      <a:lnTo>
                                        <a:pt x="39" y="28"/>
                                      </a:lnTo>
                                      <a:lnTo>
                                        <a:pt x="40" y="36"/>
                                      </a:lnTo>
                                      <a:lnTo>
                                        <a:pt x="41" y="49"/>
                                      </a:lnTo>
                                      <a:lnTo>
                                        <a:pt x="44" y="80"/>
                                      </a:lnTo>
                                      <a:lnTo>
                                        <a:pt x="42" y="87"/>
                                      </a:lnTo>
                                      <a:lnTo>
                                        <a:pt x="41" y="92"/>
                                      </a:lnTo>
                                      <a:lnTo>
                                        <a:pt x="38" y="94"/>
                                      </a:lnTo>
                                      <a:lnTo>
                                        <a:pt x="37" y="95"/>
                                      </a:lnTo>
                                      <a:lnTo>
                                        <a:pt x="36" y="95"/>
                                      </a:lnTo>
                                      <a:lnTo>
                                        <a:pt x="36" y="96"/>
                                      </a:lnTo>
                                      <a:lnTo>
                                        <a:pt x="30" y="94"/>
                                      </a:lnTo>
                                      <a:lnTo>
                                        <a:pt x="28" y="92"/>
                                      </a:lnTo>
                                      <a:lnTo>
                                        <a:pt x="28" y="88"/>
                                      </a:lnTo>
                                      <a:lnTo>
                                        <a:pt x="26" y="83"/>
                                      </a:lnTo>
                                      <a:lnTo>
                                        <a:pt x="24" y="77"/>
                                      </a:lnTo>
                                      <a:lnTo>
                                        <a:pt x="23" y="69"/>
                                      </a:lnTo>
                                      <a:lnTo>
                                        <a:pt x="23" y="61"/>
                                      </a:lnTo>
                                      <a:lnTo>
                                        <a:pt x="21" y="44"/>
                                      </a:lnTo>
                                      <a:lnTo>
                                        <a:pt x="20" y="30"/>
                                      </a:lnTo>
                                      <a:lnTo>
                                        <a:pt x="20" y="21"/>
                                      </a:lnTo>
                                      <a:lnTo>
                                        <a:pt x="20" y="17"/>
                                      </a:lnTo>
                                      <a:lnTo>
                                        <a:pt x="20" y="13"/>
                                      </a:lnTo>
                                      <a:lnTo>
                                        <a:pt x="20" y="10"/>
                                      </a:lnTo>
                                      <a:lnTo>
                                        <a:pt x="23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543" name="任意多边形 543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5"/>
                                  <a:ext cx="70" cy="1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4" h="102">
                                      <a:moveTo>
                                        <a:pt x="31" y="22"/>
                                      </a:moveTo>
                                      <a:lnTo>
                                        <a:pt x="34" y="27"/>
                                      </a:lnTo>
                                      <a:lnTo>
                                        <a:pt x="36" y="35"/>
                                      </a:lnTo>
                                      <a:lnTo>
                                        <a:pt x="35" y="44"/>
                                      </a:lnTo>
                                      <a:lnTo>
                                        <a:pt x="32" y="55"/>
                                      </a:lnTo>
                                      <a:lnTo>
                                        <a:pt x="28" y="62"/>
                                      </a:lnTo>
                                      <a:lnTo>
                                        <a:pt x="25" y="66"/>
                                      </a:lnTo>
                                      <a:lnTo>
                                        <a:pt x="22" y="71"/>
                                      </a:lnTo>
                                      <a:lnTo>
                                        <a:pt x="18" y="77"/>
                                      </a:lnTo>
                                      <a:lnTo>
                                        <a:pt x="14" y="84"/>
                                      </a:lnTo>
                                      <a:lnTo>
                                        <a:pt x="9" y="91"/>
                                      </a:lnTo>
                                      <a:lnTo>
                                        <a:pt x="4" y="99"/>
                                      </a:lnTo>
                                      <a:lnTo>
                                        <a:pt x="4" y="102"/>
                                      </a:lnTo>
                                      <a:lnTo>
                                        <a:pt x="60" y="97"/>
                                      </a:lnTo>
                                      <a:lnTo>
                                        <a:pt x="64" y="68"/>
                                      </a:lnTo>
                                      <a:lnTo>
                                        <a:pt x="62" y="68"/>
                                      </a:lnTo>
                                      <a:lnTo>
                                        <a:pt x="60" y="69"/>
                                      </a:lnTo>
                                      <a:lnTo>
                                        <a:pt x="60" y="69"/>
                                      </a:lnTo>
                                      <a:lnTo>
                                        <a:pt x="60" y="70"/>
                                      </a:lnTo>
                                      <a:lnTo>
                                        <a:pt x="60" y="71"/>
                                      </a:lnTo>
                                      <a:lnTo>
                                        <a:pt x="58" y="73"/>
                                      </a:lnTo>
                                      <a:lnTo>
                                        <a:pt x="58" y="73"/>
                                      </a:lnTo>
                                      <a:lnTo>
                                        <a:pt x="58" y="73"/>
                                      </a:lnTo>
                                      <a:lnTo>
                                        <a:pt x="58" y="75"/>
                                      </a:lnTo>
                                      <a:lnTo>
                                        <a:pt x="56" y="76"/>
                                      </a:lnTo>
                                      <a:lnTo>
                                        <a:pt x="54" y="78"/>
                                      </a:lnTo>
                                      <a:lnTo>
                                        <a:pt x="50" y="78"/>
                                      </a:lnTo>
                                      <a:lnTo>
                                        <a:pt x="44" y="78"/>
                                      </a:lnTo>
                                      <a:lnTo>
                                        <a:pt x="24" y="80"/>
                                      </a:lnTo>
                                      <a:lnTo>
                                        <a:pt x="33" y="68"/>
                                      </a:lnTo>
                                      <a:lnTo>
                                        <a:pt x="42" y="57"/>
                                      </a:lnTo>
                                      <a:lnTo>
                                        <a:pt x="47" y="48"/>
                                      </a:lnTo>
                                      <a:lnTo>
                                        <a:pt x="52" y="42"/>
                                      </a:lnTo>
                                      <a:lnTo>
                                        <a:pt x="54" y="30"/>
                                      </a:lnTo>
                                      <a:lnTo>
                                        <a:pt x="56" y="21"/>
                                      </a:lnTo>
                                      <a:lnTo>
                                        <a:pt x="53" y="15"/>
                                      </a:lnTo>
                                      <a:lnTo>
                                        <a:pt x="51" y="11"/>
                                      </a:lnTo>
                                      <a:lnTo>
                                        <a:pt x="46" y="6"/>
                                      </a:lnTo>
                                      <a:lnTo>
                                        <a:pt x="41" y="3"/>
                                      </a:lnTo>
                                      <a:lnTo>
                                        <a:pt x="33" y="0"/>
                                      </a:lnTo>
                                      <a:lnTo>
                                        <a:pt x="27" y="0"/>
                                      </a:lnTo>
                                      <a:lnTo>
                                        <a:pt x="22" y="0"/>
                                      </a:lnTo>
                                      <a:lnTo>
                                        <a:pt x="18" y="1"/>
                                      </a:lnTo>
                                      <a:lnTo>
                                        <a:pt x="13" y="3"/>
                                      </a:lnTo>
                                      <a:lnTo>
                                        <a:pt x="11" y="7"/>
                                      </a:lnTo>
                                      <a:lnTo>
                                        <a:pt x="6" y="11"/>
                                      </a:lnTo>
                                      <a:lnTo>
                                        <a:pt x="3" y="17"/>
                                      </a:lnTo>
                                      <a:lnTo>
                                        <a:pt x="0" y="22"/>
                                      </a:lnTo>
                                      <a:lnTo>
                                        <a:pt x="0" y="30"/>
                                      </a:lnTo>
                                      <a:lnTo>
                                        <a:pt x="3" y="30"/>
                                      </a:lnTo>
                                      <a:lnTo>
                                        <a:pt x="5" y="23"/>
                                      </a:lnTo>
                                      <a:lnTo>
                                        <a:pt x="9" y="20"/>
                                      </a:lnTo>
                                      <a:lnTo>
                                        <a:pt x="13" y="18"/>
                                      </a:lnTo>
                                      <a:lnTo>
                                        <a:pt x="19" y="17"/>
                                      </a:lnTo>
                                      <a:lnTo>
                                        <a:pt x="24" y="18"/>
                                      </a:lnTo>
                                      <a:lnTo>
                                        <a:pt x="31" y="2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548" name="组合 548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107" y="317"/>
                                <a:ext cx="158" cy="160"/>
                                <a:chOff x="0" y="0"/>
                                <a:chExt cx="144" cy="117"/>
                              </a:xfrm>
                            </wpg:grpSpPr>
                            <wps:wsp>
                              <wps:cNvPr id="545" name="任意多边形 545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45" y="23"/>
                                  <a:ext cx="52" cy="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74" h="96">
                                      <a:moveTo>
                                        <a:pt x="48" y="11"/>
                                      </a:moveTo>
                                      <a:lnTo>
                                        <a:pt x="40" y="5"/>
                                      </a:lnTo>
                                      <a:lnTo>
                                        <a:pt x="36" y="2"/>
                                      </a:lnTo>
                                      <a:lnTo>
                                        <a:pt x="32" y="2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19" y="1"/>
                                      </a:lnTo>
                                      <a:lnTo>
                                        <a:pt x="15" y="3"/>
                                      </a:lnTo>
                                      <a:lnTo>
                                        <a:pt x="8" y="7"/>
                                      </a:lnTo>
                                      <a:lnTo>
                                        <a:pt x="5" y="11"/>
                                      </a:lnTo>
                                      <a:lnTo>
                                        <a:pt x="3" y="16"/>
                                      </a:lnTo>
                                      <a:lnTo>
                                        <a:pt x="1" y="19"/>
                                      </a:lnTo>
                                      <a:lnTo>
                                        <a:pt x="1" y="24"/>
                                      </a:lnTo>
                                      <a:lnTo>
                                        <a:pt x="0" y="29"/>
                                      </a:lnTo>
                                      <a:lnTo>
                                        <a:pt x="1" y="35"/>
                                      </a:lnTo>
                                      <a:lnTo>
                                        <a:pt x="4" y="48"/>
                                      </a:lnTo>
                                      <a:lnTo>
                                        <a:pt x="10" y="62"/>
                                      </a:lnTo>
                                      <a:lnTo>
                                        <a:pt x="15" y="75"/>
                                      </a:lnTo>
                                      <a:lnTo>
                                        <a:pt x="21" y="83"/>
                                      </a:lnTo>
                                      <a:lnTo>
                                        <a:pt x="27" y="87"/>
                                      </a:lnTo>
                                      <a:lnTo>
                                        <a:pt x="32" y="91"/>
                                      </a:lnTo>
                                      <a:lnTo>
                                        <a:pt x="45" y="96"/>
                                      </a:lnTo>
                                      <a:lnTo>
                                        <a:pt x="52" y="95"/>
                                      </a:lnTo>
                                      <a:lnTo>
                                        <a:pt x="59" y="94"/>
                                      </a:lnTo>
                                      <a:lnTo>
                                        <a:pt x="63" y="90"/>
                                      </a:lnTo>
                                      <a:lnTo>
                                        <a:pt x="68" y="87"/>
                                      </a:lnTo>
                                      <a:lnTo>
                                        <a:pt x="70" y="81"/>
                                      </a:lnTo>
                                      <a:lnTo>
                                        <a:pt x="73" y="75"/>
                                      </a:lnTo>
                                      <a:lnTo>
                                        <a:pt x="73" y="72"/>
                                      </a:lnTo>
                                      <a:lnTo>
                                        <a:pt x="73" y="70"/>
                                      </a:lnTo>
                                      <a:lnTo>
                                        <a:pt x="73" y="68"/>
                                      </a:lnTo>
                                      <a:lnTo>
                                        <a:pt x="73" y="64"/>
                                      </a:lnTo>
                                      <a:lnTo>
                                        <a:pt x="73" y="62"/>
                                      </a:lnTo>
                                      <a:lnTo>
                                        <a:pt x="74" y="61"/>
                                      </a:lnTo>
                                      <a:lnTo>
                                        <a:pt x="69" y="48"/>
                                      </a:lnTo>
                                      <a:lnTo>
                                        <a:pt x="64" y="35"/>
                                      </a:lnTo>
                                      <a:lnTo>
                                        <a:pt x="60" y="28"/>
                                      </a:lnTo>
                                      <a:lnTo>
                                        <a:pt x="57" y="21"/>
                                      </a:lnTo>
                                      <a:lnTo>
                                        <a:pt x="48" y="11"/>
                                      </a:lnTo>
                                      <a:close/>
                                      <a:moveTo>
                                        <a:pt x="23" y="7"/>
                                      </a:moveTo>
                                      <a:lnTo>
                                        <a:pt x="24" y="8"/>
                                      </a:lnTo>
                                      <a:lnTo>
                                        <a:pt x="26" y="10"/>
                                      </a:lnTo>
                                      <a:lnTo>
                                        <a:pt x="32" y="18"/>
                                      </a:lnTo>
                                      <a:lnTo>
                                        <a:pt x="33" y="21"/>
                                      </a:lnTo>
                                      <a:lnTo>
                                        <a:pt x="36" y="26"/>
                                      </a:lnTo>
                                      <a:lnTo>
                                        <a:pt x="39" y="34"/>
                                      </a:lnTo>
                                      <a:lnTo>
                                        <a:pt x="45" y="45"/>
                                      </a:lnTo>
                                      <a:lnTo>
                                        <a:pt x="59" y="72"/>
                                      </a:lnTo>
                                      <a:lnTo>
                                        <a:pt x="60" y="79"/>
                                      </a:lnTo>
                                      <a:lnTo>
                                        <a:pt x="61" y="86"/>
                                      </a:lnTo>
                                      <a:lnTo>
                                        <a:pt x="59" y="87"/>
                                      </a:lnTo>
                                      <a:lnTo>
                                        <a:pt x="57" y="88"/>
                                      </a:lnTo>
                                      <a:lnTo>
                                        <a:pt x="57" y="89"/>
                                      </a:lnTo>
                                      <a:lnTo>
                                        <a:pt x="53" y="90"/>
                                      </a:lnTo>
                                      <a:lnTo>
                                        <a:pt x="51" y="91"/>
                                      </a:lnTo>
                                      <a:lnTo>
                                        <a:pt x="49" y="89"/>
                                      </a:lnTo>
                                      <a:lnTo>
                                        <a:pt x="48" y="89"/>
                                      </a:lnTo>
                                      <a:lnTo>
                                        <a:pt x="45" y="86"/>
                                      </a:lnTo>
                                      <a:lnTo>
                                        <a:pt x="42" y="81"/>
                                      </a:lnTo>
                                      <a:lnTo>
                                        <a:pt x="39" y="76"/>
                                      </a:lnTo>
                                      <a:lnTo>
                                        <a:pt x="37" y="72"/>
                                      </a:lnTo>
                                      <a:lnTo>
                                        <a:pt x="36" y="68"/>
                                      </a:lnTo>
                                      <a:lnTo>
                                        <a:pt x="34" y="64"/>
                                      </a:lnTo>
                                      <a:lnTo>
                                        <a:pt x="32" y="61"/>
                                      </a:lnTo>
                                      <a:lnTo>
                                        <a:pt x="28" y="52"/>
                                      </a:lnTo>
                                      <a:lnTo>
                                        <a:pt x="24" y="45"/>
                                      </a:lnTo>
                                      <a:lnTo>
                                        <a:pt x="21" y="38"/>
                                      </a:lnTo>
                                      <a:lnTo>
                                        <a:pt x="19" y="33"/>
                                      </a:lnTo>
                                      <a:lnTo>
                                        <a:pt x="15" y="25"/>
                                      </a:lnTo>
                                      <a:lnTo>
                                        <a:pt x="15" y="21"/>
                                      </a:lnTo>
                                      <a:lnTo>
                                        <a:pt x="12" y="14"/>
                                      </a:lnTo>
                                      <a:lnTo>
                                        <a:pt x="13" y="11"/>
                                      </a:lnTo>
                                      <a:lnTo>
                                        <a:pt x="15" y="9"/>
                                      </a:lnTo>
                                      <a:lnTo>
                                        <a:pt x="17" y="8"/>
                                      </a:lnTo>
                                      <a:lnTo>
                                        <a:pt x="19" y="7"/>
                                      </a:lnTo>
                                      <a:lnTo>
                                        <a:pt x="23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546" name="任意多边形 546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38"/>
                                  <a:ext cx="51" cy="7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70" h="110">
                                      <a:moveTo>
                                        <a:pt x="8" y="36"/>
                                      </a:moveTo>
                                      <a:lnTo>
                                        <a:pt x="42" y="20"/>
                                      </a:lnTo>
                                      <a:lnTo>
                                        <a:pt x="41" y="0"/>
                                      </a:lnTo>
                                      <a:lnTo>
                                        <a:pt x="0" y="20"/>
                                      </a:lnTo>
                                      <a:lnTo>
                                        <a:pt x="5" y="71"/>
                                      </a:lnTo>
                                      <a:lnTo>
                                        <a:pt x="8" y="70"/>
                                      </a:lnTo>
                                      <a:lnTo>
                                        <a:pt x="10" y="68"/>
                                      </a:lnTo>
                                      <a:lnTo>
                                        <a:pt x="18" y="65"/>
                                      </a:lnTo>
                                      <a:lnTo>
                                        <a:pt x="26" y="63"/>
                                      </a:lnTo>
                                      <a:lnTo>
                                        <a:pt x="34" y="62"/>
                                      </a:lnTo>
                                      <a:lnTo>
                                        <a:pt x="42" y="63"/>
                                      </a:lnTo>
                                      <a:lnTo>
                                        <a:pt x="48" y="64"/>
                                      </a:lnTo>
                                      <a:lnTo>
                                        <a:pt x="54" y="66"/>
                                      </a:lnTo>
                                      <a:lnTo>
                                        <a:pt x="59" y="69"/>
                                      </a:lnTo>
                                      <a:lnTo>
                                        <a:pt x="63" y="75"/>
                                      </a:lnTo>
                                      <a:lnTo>
                                        <a:pt x="63" y="80"/>
                                      </a:lnTo>
                                      <a:lnTo>
                                        <a:pt x="63" y="86"/>
                                      </a:lnTo>
                                      <a:lnTo>
                                        <a:pt x="61" y="86"/>
                                      </a:lnTo>
                                      <a:lnTo>
                                        <a:pt x="61" y="88"/>
                                      </a:lnTo>
                                      <a:lnTo>
                                        <a:pt x="59" y="91"/>
                                      </a:lnTo>
                                      <a:lnTo>
                                        <a:pt x="57" y="92"/>
                                      </a:lnTo>
                                      <a:lnTo>
                                        <a:pt x="56" y="94"/>
                                      </a:lnTo>
                                      <a:lnTo>
                                        <a:pt x="53" y="95"/>
                                      </a:lnTo>
                                      <a:lnTo>
                                        <a:pt x="52" y="95"/>
                                      </a:lnTo>
                                      <a:lnTo>
                                        <a:pt x="47" y="96"/>
                                      </a:lnTo>
                                      <a:lnTo>
                                        <a:pt x="43" y="95"/>
                                      </a:lnTo>
                                      <a:lnTo>
                                        <a:pt x="35" y="94"/>
                                      </a:lnTo>
                                      <a:lnTo>
                                        <a:pt x="31" y="94"/>
                                      </a:lnTo>
                                      <a:lnTo>
                                        <a:pt x="28" y="94"/>
                                      </a:lnTo>
                                      <a:lnTo>
                                        <a:pt x="25" y="95"/>
                                      </a:lnTo>
                                      <a:lnTo>
                                        <a:pt x="21" y="99"/>
                                      </a:lnTo>
                                      <a:lnTo>
                                        <a:pt x="21" y="102"/>
                                      </a:lnTo>
                                      <a:lnTo>
                                        <a:pt x="23" y="105"/>
                                      </a:lnTo>
                                      <a:lnTo>
                                        <a:pt x="25" y="108"/>
                                      </a:lnTo>
                                      <a:lnTo>
                                        <a:pt x="27" y="109"/>
                                      </a:lnTo>
                                      <a:lnTo>
                                        <a:pt x="30" y="110"/>
                                      </a:lnTo>
                                      <a:lnTo>
                                        <a:pt x="33" y="109"/>
                                      </a:lnTo>
                                      <a:lnTo>
                                        <a:pt x="37" y="109"/>
                                      </a:lnTo>
                                      <a:lnTo>
                                        <a:pt x="41" y="107"/>
                                      </a:lnTo>
                                      <a:lnTo>
                                        <a:pt x="47" y="107"/>
                                      </a:lnTo>
                                      <a:lnTo>
                                        <a:pt x="51" y="103"/>
                                      </a:lnTo>
                                      <a:lnTo>
                                        <a:pt x="55" y="100"/>
                                      </a:lnTo>
                                      <a:lnTo>
                                        <a:pt x="56" y="98"/>
                                      </a:lnTo>
                                      <a:lnTo>
                                        <a:pt x="59" y="97"/>
                                      </a:lnTo>
                                      <a:lnTo>
                                        <a:pt x="63" y="93"/>
                                      </a:lnTo>
                                      <a:lnTo>
                                        <a:pt x="68" y="85"/>
                                      </a:lnTo>
                                      <a:lnTo>
                                        <a:pt x="69" y="80"/>
                                      </a:lnTo>
                                      <a:lnTo>
                                        <a:pt x="70" y="76"/>
                                      </a:lnTo>
                                      <a:lnTo>
                                        <a:pt x="70" y="66"/>
                                      </a:lnTo>
                                      <a:lnTo>
                                        <a:pt x="69" y="61"/>
                                      </a:lnTo>
                                      <a:lnTo>
                                        <a:pt x="68" y="57"/>
                                      </a:lnTo>
                                      <a:lnTo>
                                        <a:pt x="63" y="51"/>
                                      </a:lnTo>
                                      <a:lnTo>
                                        <a:pt x="59" y="47"/>
                                      </a:lnTo>
                                      <a:lnTo>
                                        <a:pt x="54" y="43"/>
                                      </a:lnTo>
                                      <a:lnTo>
                                        <a:pt x="48" y="42"/>
                                      </a:lnTo>
                                      <a:lnTo>
                                        <a:pt x="39" y="40"/>
                                      </a:lnTo>
                                      <a:lnTo>
                                        <a:pt x="34" y="39"/>
                                      </a:lnTo>
                                      <a:lnTo>
                                        <a:pt x="30" y="40"/>
                                      </a:lnTo>
                                      <a:lnTo>
                                        <a:pt x="19" y="42"/>
                                      </a:lnTo>
                                      <a:lnTo>
                                        <a:pt x="9" y="47"/>
                                      </a:lnTo>
                                      <a:lnTo>
                                        <a:pt x="8" y="3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547" name="任意多边形 547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92" y="0"/>
                                  <a:ext cx="52" cy="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73" h="96">
                                      <a:moveTo>
                                        <a:pt x="48" y="11"/>
                                      </a:moveTo>
                                      <a:lnTo>
                                        <a:pt x="40" y="4"/>
                                      </a:lnTo>
                                      <a:lnTo>
                                        <a:pt x="31" y="2"/>
                                      </a:lnTo>
                                      <a:lnTo>
                                        <a:pt x="22" y="0"/>
                                      </a:lnTo>
                                      <a:lnTo>
                                        <a:pt x="16" y="4"/>
                                      </a:lnTo>
                                      <a:lnTo>
                                        <a:pt x="11" y="5"/>
                                      </a:lnTo>
                                      <a:lnTo>
                                        <a:pt x="7" y="8"/>
                                      </a:lnTo>
                                      <a:lnTo>
                                        <a:pt x="4" y="11"/>
                                      </a:lnTo>
                                      <a:lnTo>
                                        <a:pt x="3" y="16"/>
                                      </a:lnTo>
                                      <a:lnTo>
                                        <a:pt x="1" y="20"/>
                                      </a:lnTo>
                                      <a:lnTo>
                                        <a:pt x="0" y="24"/>
                                      </a:lnTo>
                                      <a:lnTo>
                                        <a:pt x="0" y="29"/>
                                      </a:lnTo>
                                      <a:lnTo>
                                        <a:pt x="0" y="36"/>
                                      </a:lnTo>
                                      <a:lnTo>
                                        <a:pt x="3" y="49"/>
                                      </a:lnTo>
                                      <a:lnTo>
                                        <a:pt x="9" y="63"/>
                                      </a:lnTo>
                                      <a:lnTo>
                                        <a:pt x="14" y="73"/>
                                      </a:lnTo>
                                      <a:lnTo>
                                        <a:pt x="21" y="84"/>
                                      </a:lnTo>
                                      <a:lnTo>
                                        <a:pt x="26" y="88"/>
                                      </a:lnTo>
                                      <a:lnTo>
                                        <a:pt x="31" y="92"/>
                                      </a:lnTo>
                                      <a:lnTo>
                                        <a:pt x="37" y="94"/>
                                      </a:lnTo>
                                      <a:lnTo>
                                        <a:pt x="45" y="96"/>
                                      </a:lnTo>
                                      <a:lnTo>
                                        <a:pt x="51" y="95"/>
                                      </a:lnTo>
                                      <a:lnTo>
                                        <a:pt x="54" y="95"/>
                                      </a:lnTo>
                                      <a:lnTo>
                                        <a:pt x="58" y="95"/>
                                      </a:lnTo>
                                      <a:lnTo>
                                        <a:pt x="67" y="87"/>
                                      </a:lnTo>
                                      <a:lnTo>
                                        <a:pt x="73" y="76"/>
                                      </a:lnTo>
                                      <a:lnTo>
                                        <a:pt x="73" y="69"/>
                                      </a:lnTo>
                                      <a:lnTo>
                                        <a:pt x="73" y="61"/>
                                      </a:lnTo>
                                      <a:lnTo>
                                        <a:pt x="69" y="48"/>
                                      </a:lnTo>
                                      <a:lnTo>
                                        <a:pt x="64" y="36"/>
                                      </a:lnTo>
                                      <a:lnTo>
                                        <a:pt x="60" y="28"/>
                                      </a:lnTo>
                                      <a:lnTo>
                                        <a:pt x="56" y="22"/>
                                      </a:lnTo>
                                      <a:lnTo>
                                        <a:pt x="48" y="11"/>
                                      </a:lnTo>
                                      <a:close/>
                                      <a:moveTo>
                                        <a:pt x="13" y="11"/>
                                      </a:moveTo>
                                      <a:lnTo>
                                        <a:pt x="14" y="9"/>
                                      </a:lnTo>
                                      <a:lnTo>
                                        <a:pt x="16" y="8"/>
                                      </a:lnTo>
                                      <a:lnTo>
                                        <a:pt x="18" y="7"/>
                                      </a:lnTo>
                                      <a:lnTo>
                                        <a:pt x="20" y="7"/>
                                      </a:lnTo>
                                      <a:lnTo>
                                        <a:pt x="22" y="8"/>
                                      </a:lnTo>
                                      <a:lnTo>
                                        <a:pt x="24" y="8"/>
                                      </a:lnTo>
                                      <a:lnTo>
                                        <a:pt x="27" y="11"/>
                                      </a:lnTo>
                                      <a:lnTo>
                                        <a:pt x="32" y="18"/>
                                      </a:lnTo>
                                      <a:lnTo>
                                        <a:pt x="33" y="21"/>
                                      </a:lnTo>
                                      <a:lnTo>
                                        <a:pt x="36" y="27"/>
                                      </a:lnTo>
                                      <a:lnTo>
                                        <a:pt x="39" y="33"/>
                                      </a:lnTo>
                                      <a:lnTo>
                                        <a:pt x="45" y="44"/>
                                      </a:lnTo>
                                      <a:lnTo>
                                        <a:pt x="58" y="72"/>
                                      </a:lnTo>
                                      <a:lnTo>
                                        <a:pt x="60" y="79"/>
                                      </a:lnTo>
                                      <a:lnTo>
                                        <a:pt x="60" y="82"/>
                                      </a:lnTo>
                                      <a:lnTo>
                                        <a:pt x="60" y="84"/>
                                      </a:lnTo>
                                      <a:lnTo>
                                        <a:pt x="60" y="84"/>
                                      </a:lnTo>
                                      <a:lnTo>
                                        <a:pt x="60" y="86"/>
                                      </a:lnTo>
                                      <a:lnTo>
                                        <a:pt x="58" y="87"/>
                                      </a:lnTo>
                                      <a:lnTo>
                                        <a:pt x="56" y="90"/>
                                      </a:lnTo>
                                      <a:lnTo>
                                        <a:pt x="51" y="90"/>
                                      </a:lnTo>
                                      <a:lnTo>
                                        <a:pt x="49" y="89"/>
                                      </a:lnTo>
                                      <a:lnTo>
                                        <a:pt x="47" y="88"/>
                                      </a:lnTo>
                                      <a:lnTo>
                                        <a:pt x="45" y="86"/>
                                      </a:lnTo>
                                      <a:lnTo>
                                        <a:pt x="43" y="84"/>
                                      </a:lnTo>
                                      <a:lnTo>
                                        <a:pt x="43" y="84"/>
                                      </a:lnTo>
                                      <a:lnTo>
                                        <a:pt x="41" y="81"/>
                                      </a:lnTo>
                                      <a:lnTo>
                                        <a:pt x="38" y="77"/>
                                      </a:lnTo>
                                      <a:lnTo>
                                        <a:pt x="36" y="72"/>
                                      </a:lnTo>
                                      <a:lnTo>
                                        <a:pt x="35" y="69"/>
                                      </a:lnTo>
                                      <a:lnTo>
                                        <a:pt x="33" y="65"/>
                                      </a:lnTo>
                                      <a:lnTo>
                                        <a:pt x="31" y="61"/>
                                      </a:lnTo>
                                      <a:lnTo>
                                        <a:pt x="24" y="45"/>
                                      </a:lnTo>
                                      <a:lnTo>
                                        <a:pt x="19" y="33"/>
                                      </a:lnTo>
                                      <a:lnTo>
                                        <a:pt x="16" y="25"/>
                                      </a:lnTo>
                                      <a:lnTo>
                                        <a:pt x="14" y="22"/>
                                      </a:lnTo>
                                      <a:lnTo>
                                        <a:pt x="14" y="21"/>
                                      </a:lnTo>
                                      <a:lnTo>
                                        <a:pt x="12" y="15"/>
                                      </a:lnTo>
                                      <a:lnTo>
                                        <a:pt x="13" y="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552" name="组合 552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293" y="199"/>
                                <a:ext cx="185" cy="171"/>
                                <a:chOff x="0" y="0"/>
                                <a:chExt cx="149" cy="113"/>
                              </a:xfrm>
                            </wpg:grpSpPr>
                            <wps:wsp>
                              <wps:cNvPr id="549" name="任意多边形 549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00" y="0"/>
                                  <a:ext cx="49" cy="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9" h="97">
                                      <a:moveTo>
                                        <a:pt x="62" y="38"/>
                                      </a:moveTo>
                                      <a:lnTo>
                                        <a:pt x="55" y="24"/>
                                      </a:lnTo>
                                      <a:lnTo>
                                        <a:pt x="47" y="12"/>
                                      </a:lnTo>
                                      <a:lnTo>
                                        <a:pt x="43" y="8"/>
                                      </a:lnTo>
                                      <a:lnTo>
                                        <a:pt x="40" y="5"/>
                                      </a:lnTo>
                                      <a:lnTo>
                                        <a:pt x="35" y="3"/>
                                      </a:lnTo>
                                      <a:lnTo>
                                        <a:pt x="32" y="2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15" y="2"/>
                                      </a:lnTo>
                                      <a:lnTo>
                                        <a:pt x="11" y="4"/>
                                      </a:lnTo>
                                      <a:lnTo>
                                        <a:pt x="7" y="7"/>
                                      </a:lnTo>
                                      <a:lnTo>
                                        <a:pt x="3" y="14"/>
                                      </a:lnTo>
                                      <a:lnTo>
                                        <a:pt x="0" y="23"/>
                                      </a:lnTo>
                                      <a:lnTo>
                                        <a:pt x="0" y="34"/>
                                      </a:lnTo>
                                      <a:lnTo>
                                        <a:pt x="1" y="47"/>
                                      </a:lnTo>
                                      <a:lnTo>
                                        <a:pt x="6" y="63"/>
                                      </a:lnTo>
                                      <a:lnTo>
                                        <a:pt x="11" y="72"/>
                                      </a:lnTo>
                                      <a:lnTo>
                                        <a:pt x="18" y="82"/>
                                      </a:lnTo>
                                      <a:lnTo>
                                        <a:pt x="21" y="87"/>
                                      </a:lnTo>
                                      <a:lnTo>
                                        <a:pt x="27" y="93"/>
                                      </a:lnTo>
                                      <a:lnTo>
                                        <a:pt x="33" y="95"/>
                                      </a:lnTo>
                                      <a:lnTo>
                                        <a:pt x="40" y="97"/>
                                      </a:lnTo>
                                      <a:lnTo>
                                        <a:pt x="42" y="97"/>
                                      </a:lnTo>
                                      <a:lnTo>
                                        <a:pt x="46" y="97"/>
                                      </a:lnTo>
                                      <a:lnTo>
                                        <a:pt x="53" y="96"/>
                                      </a:lnTo>
                                      <a:lnTo>
                                        <a:pt x="58" y="92"/>
                                      </a:lnTo>
                                      <a:lnTo>
                                        <a:pt x="62" y="89"/>
                                      </a:lnTo>
                                      <a:lnTo>
                                        <a:pt x="64" y="86"/>
                                      </a:lnTo>
                                      <a:lnTo>
                                        <a:pt x="65" y="84"/>
                                      </a:lnTo>
                                      <a:lnTo>
                                        <a:pt x="66" y="82"/>
                                      </a:lnTo>
                                      <a:lnTo>
                                        <a:pt x="67" y="79"/>
                                      </a:lnTo>
                                      <a:lnTo>
                                        <a:pt x="69" y="72"/>
                                      </a:lnTo>
                                      <a:lnTo>
                                        <a:pt x="69" y="66"/>
                                      </a:lnTo>
                                      <a:lnTo>
                                        <a:pt x="66" y="51"/>
                                      </a:lnTo>
                                      <a:lnTo>
                                        <a:pt x="62" y="38"/>
                                      </a:lnTo>
                                      <a:close/>
                                      <a:moveTo>
                                        <a:pt x="14" y="20"/>
                                      </a:moveTo>
                                      <a:lnTo>
                                        <a:pt x="12" y="15"/>
                                      </a:lnTo>
                                      <a:lnTo>
                                        <a:pt x="13" y="12"/>
                                      </a:lnTo>
                                      <a:lnTo>
                                        <a:pt x="14" y="9"/>
                                      </a:lnTo>
                                      <a:lnTo>
                                        <a:pt x="16" y="7"/>
                                      </a:lnTo>
                                      <a:lnTo>
                                        <a:pt x="20" y="7"/>
                                      </a:lnTo>
                                      <a:lnTo>
                                        <a:pt x="24" y="7"/>
                                      </a:lnTo>
                                      <a:lnTo>
                                        <a:pt x="25" y="8"/>
                                      </a:lnTo>
                                      <a:lnTo>
                                        <a:pt x="27" y="10"/>
                                      </a:lnTo>
                                      <a:lnTo>
                                        <a:pt x="31" y="19"/>
                                      </a:lnTo>
                                      <a:lnTo>
                                        <a:pt x="32" y="22"/>
                                      </a:lnTo>
                                      <a:lnTo>
                                        <a:pt x="34" y="27"/>
                                      </a:lnTo>
                                      <a:lnTo>
                                        <a:pt x="38" y="35"/>
                                      </a:lnTo>
                                      <a:lnTo>
                                        <a:pt x="43" y="46"/>
                                      </a:lnTo>
                                      <a:lnTo>
                                        <a:pt x="54" y="75"/>
                                      </a:lnTo>
                                      <a:lnTo>
                                        <a:pt x="54" y="77"/>
                                      </a:lnTo>
                                      <a:lnTo>
                                        <a:pt x="54" y="79"/>
                                      </a:lnTo>
                                      <a:lnTo>
                                        <a:pt x="54" y="79"/>
                                      </a:lnTo>
                                      <a:lnTo>
                                        <a:pt x="55" y="81"/>
                                      </a:lnTo>
                                      <a:lnTo>
                                        <a:pt x="54" y="88"/>
                                      </a:lnTo>
                                      <a:lnTo>
                                        <a:pt x="53" y="89"/>
                                      </a:lnTo>
                                      <a:lnTo>
                                        <a:pt x="52" y="91"/>
                                      </a:lnTo>
                                      <a:lnTo>
                                        <a:pt x="48" y="92"/>
                                      </a:lnTo>
                                      <a:lnTo>
                                        <a:pt x="46" y="91"/>
                                      </a:lnTo>
                                      <a:lnTo>
                                        <a:pt x="43" y="89"/>
                                      </a:lnTo>
                                      <a:lnTo>
                                        <a:pt x="41" y="86"/>
                                      </a:lnTo>
                                      <a:lnTo>
                                        <a:pt x="39" y="84"/>
                                      </a:lnTo>
                                      <a:lnTo>
                                        <a:pt x="38" y="82"/>
                                      </a:lnTo>
                                      <a:lnTo>
                                        <a:pt x="35" y="77"/>
                                      </a:lnTo>
                                      <a:lnTo>
                                        <a:pt x="33" y="75"/>
                                      </a:lnTo>
                                      <a:lnTo>
                                        <a:pt x="33" y="73"/>
                                      </a:lnTo>
                                      <a:lnTo>
                                        <a:pt x="31" y="70"/>
                                      </a:lnTo>
                                      <a:lnTo>
                                        <a:pt x="29" y="62"/>
                                      </a:lnTo>
                                      <a:lnTo>
                                        <a:pt x="24" y="53"/>
                                      </a:lnTo>
                                      <a:lnTo>
                                        <a:pt x="22" y="45"/>
                                      </a:lnTo>
                                      <a:lnTo>
                                        <a:pt x="19" y="38"/>
                                      </a:lnTo>
                                      <a:lnTo>
                                        <a:pt x="18" y="34"/>
                                      </a:lnTo>
                                      <a:lnTo>
                                        <a:pt x="15" y="28"/>
                                      </a:lnTo>
                                      <a:lnTo>
                                        <a:pt x="15" y="25"/>
                                      </a:lnTo>
                                      <a:lnTo>
                                        <a:pt x="14" y="2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550" name="任意多边形 550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0" y="19"/>
                                  <a:ext cx="51" cy="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71" h="98">
                                      <a:moveTo>
                                        <a:pt x="33" y="2"/>
                                      </a:moveTo>
                                      <a:lnTo>
                                        <a:pt x="28" y="0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16" y="2"/>
                                      </a:lnTo>
                                      <a:lnTo>
                                        <a:pt x="8" y="7"/>
                                      </a:lnTo>
                                      <a:lnTo>
                                        <a:pt x="4" y="14"/>
                                      </a:lnTo>
                                      <a:lnTo>
                                        <a:pt x="0" y="23"/>
                                      </a:lnTo>
                                      <a:lnTo>
                                        <a:pt x="0" y="34"/>
                                      </a:lnTo>
                                      <a:lnTo>
                                        <a:pt x="2" y="48"/>
                                      </a:lnTo>
                                      <a:lnTo>
                                        <a:pt x="6" y="62"/>
                                      </a:lnTo>
                                      <a:lnTo>
                                        <a:pt x="11" y="73"/>
                                      </a:lnTo>
                                      <a:lnTo>
                                        <a:pt x="18" y="82"/>
                                      </a:lnTo>
                                      <a:lnTo>
                                        <a:pt x="22" y="87"/>
                                      </a:lnTo>
                                      <a:lnTo>
                                        <a:pt x="28" y="93"/>
                                      </a:lnTo>
                                      <a:lnTo>
                                        <a:pt x="34" y="96"/>
                                      </a:lnTo>
                                      <a:lnTo>
                                        <a:pt x="40" y="98"/>
                                      </a:lnTo>
                                      <a:lnTo>
                                        <a:pt x="47" y="97"/>
                                      </a:lnTo>
                                      <a:lnTo>
                                        <a:pt x="54" y="96"/>
                                      </a:lnTo>
                                      <a:lnTo>
                                        <a:pt x="64" y="89"/>
                                      </a:lnTo>
                                      <a:lnTo>
                                        <a:pt x="66" y="84"/>
                                      </a:lnTo>
                                      <a:lnTo>
                                        <a:pt x="69" y="79"/>
                                      </a:lnTo>
                                      <a:lnTo>
                                        <a:pt x="70" y="71"/>
                                      </a:lnTo>
                                      <a:lnTo>
                                        <a:pt x="71" y="64"/>
                                      </a:lnTo>
                                      <a:lnTo>
                                        <a:pt x="67" y="51"/>
                                      </a:lnTo>
                                      <a:lnTo>
                                        <a:pt x="64" y="39"/>
                                      </a:lnTo>
                                      <a:lnTo>
                                        <a:pt x="60" y="30"/>
                                      </a:lnTo>
                                      <a:lnTo>
                                        <a:pt x="56" y="23"/>
                                      </a:lnTo>
                                      <a:lnTo>
                                        <a:pt x="49" y="11"/>
                                      </a:lnTo>
                                      <a:lnTo>
                                        <a:pt x="41" y="5"/>
                                      </a:lnTo>
                                      <a:lnTo>
                                        <a:pt x="33" y="2"/>
                                      </a:lnTo>
                                      <a:close/>
                                      <a:moveTo>
                                        <a:pt x="13" y="11"/>
                                      </a:moveTo>
                                      <a:lnTo>
                                        <a:pt x="15" y="8"/>
                                      </a:lnTo>
                                      <a:lnTo>
                                        <a:pt x="18" y="7"/>
                                      </a:lnTo>
                                      <a:lnTo>
                                        <a:pt x="22" y="6"/>
                                      </a:lnTo>
                                      <a:lnTo>
                                        <a:pt x="24" y="7"/>
                                      </a:lnTo>
                                      <a:lnTo>
                                        <a:pt x="28" y="10"/>
                                      </a:lnTo>
                                      <a:lnTo>
                                        <a:pt x="30" y="14"/>
                                      </a:lnTo>
                                      <a:lnTo>
                                        <a:pt x="33" y="19"/>
                                      </a:lnTo>
                                      <a:lnTo>
                                        <a:pt x="34" y="22"/>
                                      </a:lnTo>
                                      <a:lnTo>
                                        <a:pt x="36" y="27"/>
                                      </a:lnTo>
                                      <a:lnTo>
                                        <a:pt x="39" y="35"/>
                                      </a:lnTo>
                                      <a:lnTo>
                                        <a:pt x="44" y="46"/>
                                      </a:lnTo>
                                      <a:lnTo>
                                        <a:pt x="55" y="74"/>
                                      </a:lnTo>
                                      <a:lnTo>
                                        <a:pt x="56" y="81"/>
                                      </a:lnTo>
                                      <a:lnTo>
                                        <a:pt x="56" y="88"/>
                                      </a:lnTo>
                                      <a:lnTo>
                                        <a:pt x="55" y="89"/>
                                      </a:lnTo>
                                      <a:lnTo>
                                        <a:pt x="53" y="91"/>
                                      </a:lnTo>
                                      <a:lnTo>
                                        <a:pt x="49" y="92"/>
                                      </a:lnTo>
                                      <a:lnTo>
                                        <a:pt x="46" y="91"/>
                                      </a:lnTo>
                                      <a:lnTo>
                                        <a:pt x="44" y="89"/>
                                      </a:lnTo>
                                      <a:lnTo>
                                        <a:pt x="42" y="86"/>
                                      </a:lnTo>
                                      <a:lnTo>
                                        <a:pt x="39" y="82"/>
                                      </a:lnTo>
                                      <a:lnTo>
                                        <a:pt x="36" y="77"/>
                                      </a:lnTo>
                                      <a:lnTo>
                                        <a:pt x="33" y="70"/>
                                      </a:lnTo>
                                      <a:lnTo>
                                        <a:pt x="31" y="62"/>
                                      </a:lnTo>
                                      <a:lnTo>
                                        <a:pt x="23" y="45"/>
                                      </a:lnTo>
                                      <a:lnTo>
                                        <a:pt x="18" y="34"/>
                                      </a:lnTo>
                                      <a:lnTo>
                                        <a:pt x="16" y="28"/>
                                      </a:lnTo>
                                      <a:lnTo>
                                        <a:pt x="15" y="25"/>
                                      </a:lnTo>
                                      <a:lnTo>
                                        <a:pt x="15" y="20"/>
                                      </a:lnTo>
                                      <a:lnTo>
                                        <a:pt x="13" y="15"/>
                                      </a:lnTo>
                                      <a:lnTo>
                                        <a:pt x="13" y="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551" name="任意多边形 551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38"/>
                                  <a:ext cx="57" cy="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80" h="105">
                                      <a:moveTo>
                                        <a:pt x="14" y="25"/>
                                      </a:moveTo>
                                      <a:lnTo>
                                        <a:pt x="18" y="26"/>
                                      </a:lnTo>
                                      <a:lnTo>
                                        <a:pt x="19" y="28"/>
                                      </a:lnTo>
                                      <a:lnTo>
                                        <a:pt x="21" y="34"/>
                                      </a:lnTo>
                                      <a:lnTo>
                                        <a:pt x="40" y="82"/>
                                      </a:lnTo>
                                      <a:lnTo>
                                        <a:pt x="40" y="84"/>
                                      </a:lnTo>
                                      <a:lnTo>
                                        <a:pt x="42" y="87"/>
                                      </a:lnTo>
                                      <a:lnTo>
                                        <a:pt x="42" y="88"/>
                                      </a:lnTo>
                                      <a:lnTo>
                                        <a:pt x="42" y="89"/>
                                      </a:lnTo>
                                      <a:lnTo>
                                        <a:pt x="42" y="90"/>
                                      </a:lnTo>
                                      <a:lnTo>
                                        <a:pt x="43" y="91"/>
                                      </a:lnTo>
                                      <a:lnTo>
                                        <a:pt x="42" y="96"/>
                                      </a:lnTo>
                                      <a:lnTo>
                                        <a:pt x="40" y="96"/>
                                      </a:lnTo>
                                      <a:lnTo>
                                        <a:pt x="40" y="96"/>
                                      </a:lnTo>
                                      <a:lnTo>
                                        <a:pt x="40" y="97"/>
                                      </a:lnTo>
                                      <a:lnTo>
                                        <a:pt x="38" y="98"/>
                                      </a:lnTo>
                                      <a:lnTo>
                                        <a:pt x="34" y="101"/>
                                      </a:lnTo>
                                      <a:lnTo>
                                        <a:pt x="31" y="103"/>
                                      </a:lnTo>
                                      <a:lnTo>
                                        <a:pt x="32" y="105"/>
                                      </a:lnTo>
                                      <a:lnTo>
                                        <a:pt x="80" y="85"/>
                                      </a:lnTo>
                                      <a:lnTo>
                                        <a:pt x="78" y="83"/>
                                      </a:lnTo>
                                      <a:lnTo>
                                        <a:pt x="76" y="84"/>
                                      </a:lnTo>
                                      <a:lnTo>
                                        <a:pt x="72" y="84"/>
                                      </a:lnTo>
                                      <a:lnTo>
                                        <a:pt x="69" y="85"/>
                                      </a:lnTo>
                                      <a:lnTo>
                                        <a:pt x="65" y="84"/>
                                      </a:lnTo>
                                      <a:lnTo>
                                        <a:pt x="64" y="84"/>
                                      </a:lnTo>
                                      <a:lnTo>
                                        <a:pt x="61" y="79"/>
                                      </a:lnTo>
                                      <a:lnTo>
                                        <a:pt x="60" y="75"/>
                                      </a:lnTo>
                                      <a:lnTo>
                                        <a:pt x="59" y="73"/>
                                      </a:lnTo>
                                      <a:lnTo>
                                        <a:pt x="29" y="0"/>
                                      </a:lnTo>
                                      <a:lnTo>
                                        <a:pt x="27" y="0"/>
                                      </a:lnTo>
                                      <a:lnTo>
                                        <a:pt x="0" y="29"/>
                                      </a:lnTo>
                                      <a:lnTo>
                                        <a:pt x="2" y="30"/>
                                      </a:lnTo>
                                      <a:lnTo>
                                        <a:pt x="5" y="27"/>
                                      </a:lnTo>
                                      <a:lnTo>
                                        <a:pt x="11" y="25"/>
                                      </a:lnTo>
                                      <a:lnTo>
                                        <a:pt x="11" y="25"/>
                                      </a:lnTo>
                                      <a:lnTo>
                                        <a:pt x="14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</wpg:grpSp>
                          <wps:wsp>
                            <wps:cNvPr id="553" name="直接连接符 553"/>
                            <wps:cNvSpPr>
                              <a:spLocks noChangeAspect="1"/>
                            </wps:cNvSpPr>
                            <wps:spPr>
                              <a:xfrm flipV="1">
                                <a:off x="1964" y="309"/>
                                <a:ext cx="16" cy="74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54" name="任意多边形 554"/>
                            <wps:cNvSpPr>
                              <a:spLocks noChangeAspect="1"/>
                            </wps:cNvSpPr>
                            <wps:spPr>
                              <a:xfrm>
                                <a:off x="1895" y="368"/>
                                <a:ext cx="69" cy="1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6" h="22">
                                    <a:moveTo>
                                      <a:pt x="0" y="0"/>
                                    </a:moveTo>
                                    <a:lnTo>
                                      <a:pt x="3" y="0"/>
                                    </a:lnTo>
                                    <a:lnTo>
                                      <a:pt x="8" y="1"/>
                                    </a:lnTo>
                                    <a:lnTo>
                                      <a:pt x="20" y="3"/>
                                    </a:lnTo>
                                    <a:lnTo>
                                      <a:pt x="24" y="4"/>
                                    </a:lnTo>
                                    <a:lnTo>
                                      <a:pt x="36" y="7"/>
                                    </a:lnTo>
                                    <a:lnTo>
                                      <a:pt x="67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6" y="22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55" name="任意多边形 555"/>
                            <wps:cNvSpPr>
                              <a:spLocks noChangeAspect="1"/>
                            </wps:cNvSpPr>
                            <wps:spPr>
                              <a:xfrm>
                                <a:off x="1830" y="356"/>
                                <a:ext cx="65" cy="1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98" h="18">
                                    <a:moveTo>
                                      <a:pt x="0" y="0"/>
                                    </a:moveTo>
                                    <a:lnTo>
                                      <a:pt x="8" y="2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3" y="3"/>
                                    </a:lnTo>
                                    <a:lnTo>
                                      <a:pt x="17" y="3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28" y="5"/>
                                    </a:lnTo>
                                    <a:lnTo>
                                      <a:pt x="33" y="6"/>
                                    </a:lnTo>
                                    <a:lnTo>
                                      <a:pt x="42" y="8"/>
                                    </a:lnTo>
                                    <a:lnTo>
                                      <a:pt x="53" y="9"/>
                                    </a:lnTo>
                                    <a:lnTo>
                                      <a:pt x="98" y="18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56" name="直接连接符 556"/>
                            <wps:cNvSpPr>
                              <a:spLocks noChangeAspect="1"/>
                            </wps:cNvSpPr>
                            <wps:spPr>
                              <a:xfrm flipH="1">
                                <a:off x="1895" y="294"/>
                                <a:ext cx="14" cy="74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57" name="任意多边形 557"/>
                            <wps:cNvSpPr>
                              <a:spLocks noChangeAspect="1"/>
                            </wps:cNvSpPr>
                            <wps:spPr>
                              <a:xfrm>
                                <a:off x="1964" y="383"/>
                                <a:ext cx="70" cy="1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9" h="27">
                                    <a:moveTo>
                                      <a:pt x="0" y="0"/>
                                    </a:moveTo>
                                    <a:lnTo>
                                      <a:pt x="35" y="7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109" y="27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58" name="任意多边形 558"/>
                            <wps:cNvSpPr>
                              <a:spLocks noChangeAspect="1"/>
                            </wps:cNvSpPr>
                            <wps:spPr>
                              <a:xfrm>
                                <a:off x="1773" y="348"/>
                                <a:ext cx="57" cy="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8" h="13">
                                    <a:moveTo>
                                      <a:pt x="0" y="0"/>
                                    </a:moveTo>
                                    <a:lnTo>
                                      <a:pt x="3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7" y="1"/>
                                    </a:lnTo>
                                    <a:lnTo>
                                      <a:pt x="11" y="1"/>
                                    </a:lnTo>
                                    <a:lnTo>
                                      <a:pt x="13" y="1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70" y="11"/>
                                    </a:lnTo>
                                    <a:lnTo>
                                      <a:pt x="78" y="11"/>
                                    </a:lnTo>
                                    <a:lnTo>
                                      <a:pt x="88" y="13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59" name="任意多边形 559"/>
                            <wps:cNvSpPr>
                              <a:spLocks noChangeAspect="1"/>
                            </wps:cNvSpPr>
                            <wps:spPr>
                              <a:xfrm>
                                <a:off x="1719" y="341"/>
                                <a:ext cx="54" cy="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4" h="11">
                                    <a:moveTo>
                                      <a:pt x="0" y="0"/>
                                    </a:moveTo>
                                    <a:lnTo>
                                      <a:pt x="37" y="3"/>
                                    </a:lnTo>
                                    <a:lnTo>
                                      <a:pt x="76" y="10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4" y="11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60" name="任意多边形 560"/>
                            <wps:cNvSpPr>
                              <a:spLocks noChangeAspect="1"/>
                            </wps:cNvSpPr>
                            <wps:spPr>
                              <a:xfrm>
                                <a:off x="1656" y="334"/>
                                <a:ext cx="63" cy="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95" h="10">
                                    <a:moveTo>
                                      <a:pt x="0" y="0"/>
                                    </a:moveTo>
                                    <a:lnTo>
                                      <a:pt x="13" y="1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92" y="10"/>
                                    </a:lnTo>
                                    <a:lnTo>
                                      <a:pt x="94" y="10"/>
                                    </a:lnTo>
                                    <a:lnTo>
                                      <a:pt x="95" y="1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61" name="任意多边形 561"/>
                            <wps:cNvSpPr>
                              <a:spLocks noChangeAspect="1"/>
                            </wps:cNvSpPr>
                            <wps:spPr>
                              <a:xfrm>
                                <a:off x="2248" y="466"/>
                                <a:ext cx="102" cy="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7" h="61">
                                    <a:moveTo>
                                      <a:pt x="0" y="0"/>
                                    </a:moveTo>
                                    <a:lnTo>
                                      <a:pt x="1" y="0"/>
                                    </a:lnTo>
                                    <a:lnTo>
                                      <a:pt x="3" y="2"/>
                                    </a:lnTo>
                                    <a:lnTo>
                                      <a:pt x="30" y="11"/>
                                    </a:lnTo>
                                    <a:lnTo>
                                      <a:pt x="58" y="22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84" y="32"/>
                                    </a:lnTo>
                                    <a:lnTo>
                                      <a:pt x="120" y="45"/>
                                    </a:lnTo>
                                    <a:lnTo>
                                      <a:pt x="153" y="60"/>
                                    </a:lnTo>
                                    <a:lnTo>
                                      <a:pt x="155" y="60"/>
                                    </a:lnTo>
                                    <a:lnTo>
                                      <a:pt x="157" y="61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62" name="任意多边形 562"/>
                            <wps:cNvSpPr>
                              <a:spLocks noChangeAspect="1"/>
                            </wps:cNvSpPr>
                            <wps:spPr>
                              <a:xfrm>
                                <a:off x="2196" y="448"/>
                                <a:ext cx="52" cy="1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9" h="28">
                                    <a:moveTo>
                                      <a:pt x="0" y="0"/>
                                    </a:moveTo>
                                    <a:lnTo>
                                      <a:pt x="2" y="0"/>
                                    </a:lnTo>
                                    <a:lnTo>
                                      <a:pt x="3" y="1"/>
                                    </a:lnTo>
                                    <a:lnTo>
                                      <a:pt x="21" y="6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56" y="19"/>
                                    </a:lnTo>
                                    <a:lnTo>
                                      <a:pt x="75" y="25"/>
                                    </a:lnTo>
                                    <a:lnTo>
                                      <a:pt x="79" y="28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63" name="任意多边形 563"/>
                            <wps:cNvSpPr>
                              <a:spLocks noChangeAspect="1"/>
                            </wps:cNvSpPr>
                            <wps:spPr>
                              <a:xfrm>
                                <a:off x="2091" y="416"/>
                                <a:ext cx="105" cy="3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63" h="50">
                                    <a:moveTo>
                                      <a:pt x="0" y="0"/>
                                    </a:moveTo>
                                    <a:lnTo>
                                      <a:pt x="7" y="1"/>
                                    </a:lnTo>
                                    <a:lnTo>
                                      <a:pt x="21" y="5"/>
                                    </a:lnTo>
                                    <a:lnTo>
                                      <a:pt x="37" y="9"/>
                                    </a:lnTo>
                                    <a:lnTo>
                                      <a:pt x="102" y="29"/>
                                    </a:lnTo>
                                    <a:lnTo>
                                      <a:pt x="108" y="32"/>
                                    </a:lnTo>
                                    <a:lnTo>
                                      <a:pt x="135" y="40"/>
                                    </a:lnTo>
                                    <a:lnTo>
                                      <a:pt x="163" y="5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64" name="任意多边形 564"/>
                            <wps:cNvSpPr>
                              <a:spLocks noChangeAspect="1"/>
                            </wps:cNvSpPr>
                            <wps:spPr>
                              <a:xfrm>
                                <a:off x="2034" y="400"/>
                                <a:ext cx="57" cy="1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6" h="23">
                                    <a:moveTo>
                                      <a:pt x="0" y="0"/>
                                    </a:moveTo>
                                    <a:lnTo>
                                      <a:pt x="20" y="3"/>
                                    </a:lnTo>
                                    <a:lnTo>
                                      <a:pt x="40" y="10"/>
                                    </a:lnTo>
                                    <a:lnTo>
                                      <a:pt x="86" y="23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65" name="直接连接符 565"/>
                            <wps:cNvSpPr>
                              <a:spLocks noChangeAspect="1"/>
                            </wps:cNvSpPr>
                            <wps:spPr>
                              <a:xfrm flipV="1">
                                <a:off x="1773" y="272"/>
                                <a:ext cx="15" cy="76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66" name="直接连接符 566"/>
                            <wps:cNvSpPr>
                              <a:spLocks noChangeAspect="1"/>
                            </wps:cNvSpPr>
                            <wps:spPr>
                              <a:xfrm flipH="1">
                                <a:off x="2034" y="224"/>
                                <a:ext cx="48" cy="176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67" name="直接连接符 567"/>
                            <wps:cNvSpPr>
                              <a:spLocks noChangeAspect="1"/>
                            </wps:cNvSpPr>
                            <wps:spPr>
                              <a:xfrm flipV="1">
                                <a:off x="1830" y="281"/>
                                <a:ext cx="14" cy="75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68" name="直接连接符 568"/>
                            <wps:cNvSpPr>
                              <a:spLocks noChangeAspect="1"/>
                            </wps:cNvSpPr>
                            <wps:spPr>
                              <a:xfrm flipH="1">
                                <a:off x="1719" y="160"/>
                                <a:ext cx="21" cy="18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69" name="直接连接符 569"/>
                            <wps:cNvSpPr>
                              <a:spLocks noChangeAspect="1"/>
                            </wps:cNvSpPr>
                            <wps:spPr>
                              <a:xfrm>
                                <a:off x="414" y="458"/>
                                <a:ext cx="2" cy="3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70" name="任意多边形 570"/>
                            <wps:cNvSpPr>
                              <a:spLocks noChangeAspect="1"/>
                            </wps:cNvSpPr>
                            <wps:spPr>
                              <a:xfrm>
                                <a:off x="2350" y="506"/>
                                <a:ext cx="116" cy="5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77" h="82">
                                    <a:moveTo>
                                      <a:pt x="0" y="0"/>
                                    </a:moveTo>
                                    <a:lnTo>
                                      <a:pt x="26" y="11"/>
                                    </a:lnTo>
                                    <a:lnTo>
                                      <a:pt x="53" y="24"/>
                                    </a:lnTo>
                                    <a:lnTo>
                                      <a:pt x="70" y="31"/>
                                    </a:lnTo>
                                    <a:lnTo>
                                      <a:pt x="76" y="34"/>
                                    </a:lnTo>
                                    <a:lnTo>
                                      <a:pt x="83" y="37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36" y="61"/>
                                    </a:lnTo>
                                    <a:lnTo>
                                      <a:pt x="163" y="74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72" y="79"/>
                                    </a:lnTo>
                                    <a:lnTo>
                                      <a:pt x="177" y="82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71" name="直接连接符 571"/>
                            <wps:cNvSpPr>
                              <a:spLocks noChangeAspect="1"/>
                            </wps:cNvSpPr>
                            <wps:spPr>
                              <a:xfrm flipV="1">
                                <a:off x="2474" y="479"/>
                                <a:ext cx="41" cy="76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72" name="直接连接符 572"/>
                            <wps:cNvSpPr>
                              <a:spLocks noChangeAspect="1"/>
                            </wps:cNvSpPr>
                            <wps:spPr>
                              <a:xfrm flipV="1">
                                <a:off x="2350" y="430"/>
                                <a:ext cx="37" cy="76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73" name="直接连接符 573"/>
                            <wps:cNvSpPr>
                              <a:spLocks noChangeAspect="1"/>
                            </wps:cNvSpPr>
                            <wps:spPr>
                              <a:xfrm flipH="1">
                                <a:off x="2231" y="375"/>
                                <a:ext cx="32" cy="79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74" name="直接连接符 574"/>
                            <wps:cNvSpPr>
                              <a:spLocks noChangeAspect="1"/>
                            </wps:cNvSpPr>
                            <wps:spPr>
                              <a:xfrm flipH="1">
                                <a:off x="2122" y="332"/>
                                <a:ext cx="31" cy="89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75" name="任意多边形 575"/>
                            <wps:cNvSpPr>
                              <a:spLocks noChangeAspect="1"/>
                            </wps:cNvSpPr>
                            <wps:spPr>
                              <a:xfrm>
                                <a:off x="2466" y="489"/>
                                <a:ext cx="219" cy="14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78" h="248">
                                    <a:moveTo>
                                      <a:pt x="0" y="118"/>
                                    </a:moveTo>
                                    <a:lnTo>
                                      <a:pt x="27" y="132"/>
                                    </a:lnTo>
                                    <a:lnTo>
                                      <a:pt x="64" y="150"/>
                                    </a:lnTo>
                                    <a:lnTo>
                                      <a:pt x="67" y="152"/>
                                    </a:lnTo>
                                    <a:lnTo>
                                      <a:pt x="74" y="155"/>
                                    </a:lnTo>
                                    <a:lnTo>
                                      <a:pt x="96" y="166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149" y="197"/>
                                    </a:lnTo>
                                    <a:lnTo>
                                      <a:pt x="156" y="200"/>
                                    </a:lnTo>
                                    <a:lnTo>
                                      <a:pt x="163" y="204"/>
                                    </a:lnTo>
                                    <a:lnTo>
                                      <a:pt x="199" y="224"/>
                                    </a:lnTo>
                                    <a:lnTo>
                                      <a:pt x="217" y="235"/>
                                    </a:lnTo>
                                    <a:lnTo>
                                      <a:pt x="237" y="248"/>
                                    </a:lnTo>
                                    <a:lnTo>
                                      <a:pt x="378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76" name="直接连接符 576"/>
                            <wps:cNvSpPr>
                              <a:spLocks noChangeAspect="1"/>
                            </wps:cNvSpPr>
                            <wps:spPr>
                              <a:xfrm flipH="1" flipV="1">
                                <a:off x="414" y="458"/>
                                <a:ext cx="8" cy="15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77" name="任意多边形 577"/>
                            <wps:cNvSpPr>
                              <a:spLocks noChangeAspect="1"/>
                            </wps:cNvSpPr>
                            <wps:spPr>
                              <a:xfrm>
                                <a:off x="622" y="436"/>
                                <a:ext cx="51" cy="1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9" h="27">
                                    <a:moveTo>
                                      <a:pt x="0" y="27"/>
                                    </a:moveTo>
                                    <a:lnTo>
                                      <a:pt x="0" y="26"/>
                                    </a:lnTo>
                                    <a:lnTo>
                                      <a:pt x="3" y="26"/>
                                    </a:lnTo>
                                    <a:lnTo>
                                      <a:pt x="79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78" name="任意多边形 578"/>
                            <wps:cNvSpPr>
                              <a:spLocks noChangeAspect="1"/>
                            </wps:cNvSpPr>
                            <wps:spPr>
                              <a:xfrm>
                                <a:off x="673" y="416"/>
                                <a:ext cx="63" cy="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96" h="30">
                                    <a:moveTo>
                                      <a:pt x="0" y="30"/>
                                    </a:moveTo>
                                    <a:lnTo>
                                      <a:pt x="3" y="29"/>
                                    </a:lnTo>
                                    <a:lnTo>
                                      <a:pt x="13" y="25"/>
                                    </a:lnTo>
                                    <a:lnTo>
                                      <a:pt x="64" y="9"/>
                                    </a:lnTo>
                                    <a:lnTo>
                                      <a:pt x="96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79" name="任意多边形 579"/>
                            <wps:cNvSpPr>
                              <a:spLocks noChangeAspect="1"/>
                            </wps:cNvSpPr>
                            <wps:spPr>
                              <a:xfrm>
                                <a:off x="736" y="401"/>
                                <a:ext cx="57" cy="1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6" h="23">
                                    <a:moveTo>
                                      <a:pt x="0" y="23"/>
                                    </a:moveTo>
                                    <a:lnTo>
                                      <a:pt x="2" y="23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86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80" name="直接连接符 580"/>
                            <wps:cNvSpPr>
                              <a:spLocks noChangeAspect="1"/>
                            </wps:cNvSpPr>
                            <wps:spPr>
                              <a:xfrm>
                                <a:off x="597" y="379"/>
                                <a:ext cx="25" cy="74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81" name="直接连接符 581"/>
                            <wps:cNvSpPr>
                              <a:spLocks noChangeAspect="1"/>
                            </wps:cNvSpPr>
                            <wps:spPr>
                              <a:xfrm>
                                <a:off x="649" y="362"/>
                                <a:ext cx="24" cy="74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82" name="任意多边形 582"/>
                            <wps:cNvSpPr>
                              <a:spLocks noChangeAspect="1"/>
                            </wps:cNvSpPr>
                            <wps:spPr>
                              <a:xfrm>
                                <a:off x="414" y="338"/>
                                <a:ext cx="71" cy="16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7" h="259">
                                    <a:moveTo>
                                      <a:pt x="0" y="0"/>
                                    </a:moveTo>
                                    <a:lnTo>
                                      <a:pt x="52" y="127"/>
                                    </a:lnTo>
                                    <a:lnTo>
                                      <a:pt x="52" y="12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107" y="259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83" name="直接连接符 583"/>
                            <wps:cNvSpPr>
                              <a:spLocks noChangeAspect="1"/>
                            </wps:cNvSpPr>
                            <wps:spPr>
                              <a:xfrm>
                                <a:off x="417" y="461"/>
                                <a:ext cx="6" cy="14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84" name="直接连接符 584"/>
                            <wps:cNvSpPr>
                              <a:spLocks noChangeAspect="1"/>
                            </wps:cNvSpPr>
                            <wps:spPr>
                              <a:xfrm flipH="1" flipV="1">
                                <a:off x="548" y="398"/>
                                <a:ext cx="28" cy="72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85" name="任意多边形 585"/>
                            <wps:cNvSpPr>
                              <a:spLocks noChangeAspect="1"/>
                            </wps:cNvSpPr>
                            <wps:spPr>
                              <a:xfrm>
                                <a:off x="485" y="489"/>
                                <a:ext cx="45" cy="1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0" h="27">
                                    <a:moveTo>
                                      <a:pt x="0" y="27"/>
                                    </a:moveTo>
                                    <a:lnTo>
                                      <a:pt x="18" y="19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70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86" name="任意多边形 586"/>
                            <wps:cNvSpPr>
                              <a:spLocks noChangeAspect="1"/>
                            </wps:cNvSpPr>
                            <wps:spPr>
                              <a:xfrm>
                                <a:off x="530" y="470"/>
                                <a:ext cx="46" cy="1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9" h="29">
                                    <a:moveTo>
                                      <a:pt x="0" y="29"/>
                                    </a:moveTo>
                                    <a:lnTo>
                                      <a:pt x="3" y="26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87" name="直接连接符 587"/>
                            <wps:cNvSpPr>
                              <a:spLocks noChangeAspect="1"/>
                            </wps:cNvSpPr>
                            <wps:spPr>
                              <a:xfrm flipH="1">
                                <a:off x="484" y="507"/>
                                <a:ext cx="1" cy="0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88" name="任意多边形 588"/>
                            <wps:cNvSpPr>
                              <a:spLocks noChangeAspect="1"/>
                            </wps:cNvSpPr>
                            <wps:spPr>
                              <a:xfrm>
                                <a:off x="445" y="507"/>
                                <a:ext cx="39" cy="1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9" h="26">
                                    <a:moveTo>
                                      <a:pt x="0" y="26"/>
                                    </a:moveTo>
                                    <a:lnTo>
                                      <a:pt x="30" y="14"/>
                                    </a:lnTo>
                                    <a:lnTo>
                                      <a:pt x="59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89" name="任意多边形 589"/>
                            <wps:cNvSpPr>
                              <a:spLocks noChangeAspect="1"/>
                            </wps:cNvSpPr>
                            <wps:spPr>
                              <a:xfrm>
                                <a:off x="484" y="507"/>
                                <a:ext cx="1" cy="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" h="2">
                                    <a:moveTo>
                                      <a:pt x="0" y="0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1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90" name="直接连接符 590"/>
                            <wps:cNvSpPr>
                              <a:spLocks noChangeAspect="1"/>
                            </wps:cNvSpPr>
                            <wps:spPr>
                              <a:xfrm>
                                <a:off x="445" y="524"/>
                                <a:ext cx="1" cy="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91" name="直接连接符 591"/>
                            <wps:cNvSpPr>
                              <a:spLocks noChangeAspect="1"/>
                            </wps:cNvSpPr>
                            <wps:spPr>
                              <a:xfrm flipH="1">
                                <a:off x="445" y="524"/>
                                <a:ext cx="0" cy="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92" name="直接连接符 592"/>
                            <wps:cNvSpPr>
                              <a:spLocks noChangeAspect="1"/>
                            </wps:cNvSpPr>
                            <wps:spPr>
                              <a:xfrm flipV="1">
                                <a:off x="445" y="524"/>
                                <a:ext cx="1" cy="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93" name="任意多边形 593"/>
                            <wps:cNvSpPr>
                              <a:spLocks noChangeAspect="1"/>
                            </wps:cNvSpPr>
                            <wps:spPr>
                              <a:xfrm>
                                <a:off x="445" y="524"/>
                                <a:ext cx="0" cy="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" h="1">
                                    <a:moveTo>
                                      <a:pt x="0" y="0"/>
                                    </a:moveTo>
                                    <a:lnTo>
                                      <a:pt x="0" y="1"/>
                                    </a:lnTo>
                                    <a:lnTo>
                                      <a:pt x="1" y="1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94" name="直接连接符 594"/>
                            <wps:cNvSpPr>
                              <a:spLocks noChangeAspect="1"/>
                            </wps:cNvSpPr>
                            <wps:spPr>
                              <a:xfrm flipV="1">
                                <a:off x="576" y="453"/>
                                <a:ext cx="46" cy="17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95" name="直接连接符 595"/>
                            <wps:cNvSpPr>
                              <a:spLocks noChangeAspect="1"/>
                            </wps:cNvSpPr>
                            <wps:spPr>
                              <a:xfrm>
                                <a:off x="423" y="475"/>
                                <a:ext cx="22" cy="49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96" name="直接连接符 596"/>
                            <wps:cNvSpPr>
                              <a:spLocks noChangeAspect="1"/>
                            </wps:cNvSpPr>
                            <wps:spPr>
                              <a:xfrm flipH="1" flipV="1">
                                <a:off x="502" y="418"/>
                                <a:ext cx="28" cy="7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97" name="任意多边形 597"/>
                            <wps:cNvSpPr>
                              <a:spLocks noChangeAspect="1"/>
                            </wps:cNvSpPr>
                            <wps:spPr>
                              <a:xfrm>
                                <a:off x="1013" y="346"/>
                                <a:ext cx="38" cy="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7" h="10">
                                    <a:moveTo>
                                      <a:pt x="0" y="10"/>
                                    </a:moveTo>
                                    <a:lnTo>
                                      <a:pt x="26" y="4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57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98" name="任意多边形 598"/>
                            <wps:cNvSpPr>
                              <a:spLocks noChangeAspect="1"/>
                            </wps:cNvSpPr>
                            <wps:spPr>
                              <a:xfrm>
                                <a:off x="1051" y="342"/>
                                <a:ext cx="34" cy="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4" h="7">
                                    <a:moveTo>
                                      <a:pt x="0" y="7"/>
                                    </a:moveTo>
                                    <a:lnTo>
                                      <a:pt x="3" y="6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54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599" name="任意多边形 599"/>
                            <wps:cNvSpPr>
                              <a:spLocks noChangeAspect="1"/>
                            </wps:cNvSpPr>
                            <wps:spPr>
                              <a:xfrm>
                                <a:off x="974" y="353"/>
                                <a:ext cx="39" cy="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" h="11">
                                    <a:moveTo>
                                      <a:pt x="0" y="11"/>
                                    </a:moveTo>
                                    <a:lnTo>
                                      <a:pt x="28" y="5"/>
                                    </a:lnTo>
                                    <a:lnTo>
                                      <a:pt x="56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0" y="1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00" name="任意多边形 600"/>
                            <wps:cNvSpPr>
                              <a:spLocks noChangeAspect="1"/>
                            </wps:cNvSpPr>
                            <wps:spPr>
                              <a:xfrm>
                                <a:off x="906" y="366"/>
                                <a:ext cx="32" cy="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0" h="9">
                                    <a:moveTo>
                                      <a:pt x="0" y="9"/>
                                    </a:moveTo>
                                    <a:lnTo>
                                      <a:pt x="20" y="6"/>
                                    </a:lnTo>
                                    <a:lnTo>
                                      <a:pt x="21" y="6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5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0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01" name="任意多边形 601"/>
                            <wps:cNvSpPr>
                              <a:spLocks noChangeAspect="1"/>
                            </wps:cNvSpPr>
                            <wps:spPr>
                              <a:xfrm>
                                <a:off x="938" y="360"/>
                                <a:ext cx="36" cy="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5" h="10">
                                    <a:moveTo>
                                      <a:pt x="0" y="10"/>
                                    </a:moveTo>
                                    <a:lnTo>
                                      <a:pt x="30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8" y="3"/>
                                    </a:lnTo>
                                    <a:lnTo>
                                      <a:pt x="41" y="2"/>
                                    </a:lnTo>
                                    <a:lnTo>
                                      <a:pt x="46" y="2"/>
                                    </a:lnTo>
                                    <a:lnTo>
                                      <a:pt x="55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02" name="直接连接符 602"/>
                            <wps:cNvSpPr>
                              <a:spLocks noChangeAspect="1"/>
                            </wps:cNvSpPr>
                            <wps:spPr>
                              <a:xfrm>
                                <a:off x="914" y="313"/>
                                <a:ext cx="14" cy="62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03" name="任意多边形 603"/>
                            <wps:cNvSpPr>
                              <a:spLocks noChangeAspect="1"/>
                            </wps:cNvSpPr>
                            <wps:spPr>
                              <a:xfrm>
                                <a:off x="849" y="379"/>
                                <a:ext cx="28" cy="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3" h="10">
                                    <a:moveTo>
                                      <a:pt x="0" y="10"/>
                                    </a:moveTo>
                                    <a:lnTo>
                                      <a:pt x="14" y="6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4" y="1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3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04" name="任意多边形 604"/>
                            <wps:cNvSpPr>
                              <a:spLocks noChangeAspect="1"/>
                            </wps:cNvSpPr>
                            <wps:spPr>
                              <a:xfrm>
                                <a:off x="793" y="385"/>
                                <a:ext cx="56" cy="1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8" h="24">
                                    <a:moveTo>
                                      <a:pt x="0" y="24"/>
                                    </a:moveTo>
                                    <a:lnTo>
                                      <a:pt x="35" y="13"/>
                                    </a:lnTo>
                                    <a:lnTo>
                                      <a:pt x="88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05" name="直接连接符 605"/>
                            <wps:cNvSpPr>
                              <a:spLocks noChangeAspect="1"/>
                            </wps:cNvSpPr>
                            <wps:spPr>
                              <a:xfrm flipV="1">
                                <a:off x="877" y="372"/>
                                <a:ext cx="29" cy="7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06" name="直接连接符 606"/>
                            <wps:cNvSpPr>
                              <a:spLocks noChangeAspect="1"/>
                            </wps:cNvSpPr>
                            <wps:spPr>
                              <a:xfrm flipH="1" flipV="1">
                                <a:off x="807" y="208"/>
                                <a:ext cx="42" cy="177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07" name="直接连接符 607"/>
                            <wps:cNvSpPr>
                              <a:spLocks noChangeAspect="1"/>
                            </wps:cNvSpPr>
                            <wps:spPr>
                              <a:xfrm>
                                <a:off x="685" y="240"/>
                                <a:ext cx="51" cy="176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08" name="直接连接符 608"/>
                            <wps:cNvSpPr>
                              <a:spLocks noChangeAspect="1"/>
                            </wps:cNvSpPr>
                            <wps:spPr>
                              <a:xfrm flipH="1" flipV="1">
                                <a:off x="984" y="177"/>
                                <a:ext cx="29" cy="176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09" name="直接连接符 609"/>
                            <wps:cNvSpPr>
                              <a:spLocks noChangeAspect="1"/>
                            </wps:cNvSpPr>
                            <wps:spPr>
                              <a:xfrm>
                                <a:off x="1421" y="252"/>
                                <a:ext cx="1" cy="1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10" name="任意多边形 610"/>
                            <wps:cNvSpPr>
                              <a:spLocks noChangeAspect="1"/>
                            </wps:cNvSpPr>
                            <wps:spPr>
                              <a:xfrm>
                                <a:off x="1421" y="141"/>
                                <a:ext cx="1" cy="11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h="171">
                                    <a:moveTo>
                                      <a:pt x="0" y="0"/>
                                    </a:moveTo>
                                    <a:lnTo>
                                      <a:pt x="0" y="7"/>
                                    </a:lnTo>
                                    <a:lnTo>
                                      <a:pt x="0" y="16"/>
                                    </a:lnTo>
                                    <a:lnTo>
                                      <a:pt x="0" y="27"/>
                                    </a:lnTo>
                                    <a:lnTo>
                                      <a:pt x="0" y="40"/>
                                    </a:lnTo>
                                    <a:lnTo>
                                      <a:pt x="0" y="55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90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171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11" name="直接连接符 611"/>
                            <wps:cNvSpPr>
                              <a:spLocks noChangeAspect="1"/>
                            </wps:cNvSpPr>
                            <wps:spPr>
                              <a:xfrm>
                                <a:off x="1421" y="252"/>
                                <a:ext cx="1" cy="1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12" name="任意多边形 612"/>
                            <wps:cNvSpPr>
                              <a:spLocks noChangeAspect="1"/>
                            </wps:cNvSpPr>
                            <wps:spPr>
                              <a:xfrm>
                                <a:off x="1329" y="320"/>
                                <a:ext cx="44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9">
                                    <a:moveTo>
                                      <a:pt x="0" y="0"/>
                                    </a:moveTo>
                                    <a:lnTo>
                                      <a:pt x="12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13" name="任意多边形 613"/>
                            <wps:cNvSpPr>
                              <a:spLocks noChangeAspect="1"/>
                            </wps:cNvSpPr>
                            <wps:spPr>
                              <a:xfrm>
                                <a:off x="1373" y="328"/>
                                <a:ext cx="48" cy="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3">
                                    <a:moveTo>
                                      <a:pt x="0" y="0"/>
                                    </a:moveTo>
                                    <a:lnTo>
                                      <a:pt x="3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3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14" name="任意多边形 614"/>
                            <wps:cNvSpPr>
                              <a:spLocks noChangeAspect="1"/>
                            </wps:cNvSpPr>
                            <wps:spPr>
                              <a:xfrm>
                                <a:off x="1288" y="323"/>
                                <a:ext cx="41" cy="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0" h="2">
                                    <a:moveTo>
                                      <a:pt x="0" y="2"/>
                                    </a:moveTo>
                                    <a:lnTo>
                                      <a:pt x="1" y="2"/>
                                    </a:lnTo>
                                    <a:lnTo>
                                      <a:pt x="16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0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15" name="任意多边形 615"/>
                            <wps:cNvSpPr>
                              <a:spLocks noChangeAspect="1"/>
                            </wps:cNvSpPr>
                            <wps:spPr>
                              <a:xfrm>
                                <a:off x="1251" y="324"/>
                                <a:ext cx="37" cy="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8" h="3">
                                    <a:moveTo>
                                      <a:pt x="0" y="3"/>
                                    </a:moveTo>
                                    <a:lnTo>
                                      <a:pt x="3" y="3"/>
                                    </a:lnTo>
                                    <a:lnTo>
                                      <a:pt x="20" y="1"/>
                                    </a:lnTo>
                                    <a:lnTo>
                                      <a:pt x="58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16" name="任意多边形 616"/>
                            <wps:cNvSpPr>
                              <a:spLocks noChangeAspect="1"/>
                            </wps:cNvSpPr>
                            <wps:spPr>
                              <a:xfrm>
                                <a:off x="1213" y="326"/>
                                <a:ext cx="38" cy="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9" h="4">
                                    <a:moveTo>
                                      <a:pt x="0" y="4"/>
                                    </a:moveTo>
                                    <a:lnTo>
                                      <a:pt x="0" y="3"/>
                                    </a:lnTo>
                                    <a:lnTo>
                                      <a:pt x="2" y="3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59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17" name="任意多边形 617"/>
                            <wps:cNvSpPr>
                              <a:spLocks noChangeAspect="1"/>
                            </wps:cNvSpPr>
                            <wps:spPr>
                              <a:xfrm>
                                <a:off x="1126" y="332"/>
                                <a:ext cx="42" cy="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4" h="6">
                                    <a:moveTo>
                                      <a:pt x="0" y="6"/>
                                    </a:moveTo>
                                    <a:lnTo>
                                      <a:pt x="31" y="2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4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18" name="任意多边形 618"/>
                            <wps:cNvSpPr>
                              <a:spLocks noChangeAspect="1"/>
                            </wps:cNvSpPr>
                            <wps:spPr>
                              <a:xfrm>
                                <a:off x="1168" y="329"/>
                                <a:ext cx="45" cy="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9" h="5">
                                    <a:moveTo>
                                      <a:pt x="0" y="5"/>
                                    </a:moveTo>
                                    <a:lnTo>
                                      <a:pt x="3" y="5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19" name="任意多边形 619"/>
                            <wps:cNvSpPr>
                              <a:spLocks noChangeAspect="1"/>
                            </wps:cNvSpPr>
                            <wps:spPr>
                              <a:xfrm>
                                <a:off x="1085" y="336"/>
                                <a:ext cx="41" cy="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2" h="9">
                                    <a:moveTo>
                                      <a:pt x="0" y="9"/>
                                    </a:moveTo>
                                    <a:lnTo>
                                      <a:pt x="43" y="3"/>
                                    </a:lnTo>
                                    <a:lnTo>
                                      <a:pt x="62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20" name="直接连接符 620"/>
                            <wps:cNvSpPr>
                              <a:spLocks noChangeAspect="1"/>
                            </wps:cNvSpPr>
                            <wps:spPr>
                              <a:xfrm flipV="1">
                                <a:off x="397" y="524"/>
                                <a:ext cx="48" cy="23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21" name="任意多边形 621"/>
                            <wps:cNvSpPr>
                              <a:spLocks noChangeAspect="1"/>
                            </wps:cNvSpPr>
                            <wps:spPr>
                              <a:xfrm>
                                <a:off x="1596" y="328"/>
                                <a:ext cx="61" cy="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94" h="11">
                                    <a:moveTo>
                                      <a:pt x="0" y="0"/>
                                    </a:moveTo>
                                    <a:lnTo>
                                      <a:pt x="0" y="1"/>
                                    </a:lnTo>
                                    <a:lnTo>
                                      <a:pt x="37" y="5"/>
                                    </a:lnTo>
                                    <a:lnTo>
                                      <a:pt x="64" y="8"/>
                                    </a:lnTo>
                                    <a:lnTo>
                                      <a:pt x="94" y="11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22" name="任意多边形 622"/>
                            <wps:cNvSpPr>
                              <a:spLocks noChangeAspect="1"/>
                            </wps:cNvSpPr>
                            <wps:spPr>
                              <a:xfrm>
                                <a:off x="1534" y="250"/>
                                <a:ext cx="62" cy="7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94" h="120">
                                    <a:moveTo>
                                      <a:pt x="7" y="0"/>
                                    </a:moveTo>
                                    <a:lnTo>
                                      <a:pt x="0" y="115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115"/>
                                    </a:lnTo>
                                    <a:lnTo>
                                      <a:pt x="56" y="118"/>
                                    </a:lnTo>
                                    <a:lnTo>
                                      <a:pt x="83" y="119"/>
                                    </a:lnTo>
                                    <a:lnTo>
                                      <a:pt x="87" y="119"/>
                                    </a:lnTo>
                                    <a:lnTo>
                                      <a:pt x="94" y="12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23" name="任意多边形 623"/>
                            <wps:cNvSpPr>
                              <a:spLocks noChangeAspect="1"/>
                            </wps:cNvSpPr>
                            <wps:spPr>
                              <a:xfrm>
                                <a:off x="1476" y="323"/>
                                <a:ext cx="42" cy="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4" h="2">
                                    <a:moveTo>
                                      <a:pt x="0" y="0"/>
                                    </a:moveTo>
                                    <a:lnTo>
                                      <a:pt x="48" y="2"/>
                                    </a:lnTo>
                                    <a:lnTo>
                                      <a:pt x="64" y="2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24" name="任意多边形 624"/>
                            <wps:cNvSpPr>
                              <a:spLocks noChangeAspect="1"/>
                            </wps:cNvSpPr>
                            <wps:spPr>
                              <a:xfrm>
                                <a:off x="1518" y="324"/>
                                <a:ext cx="13" cy="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0" h="1">
                                    <a:moveTo>
                                      <a:pt x="0" y="0"/>
                                    </a:moveTo>
                                    <a:lnTo>
                                      <a:pt x="9" y="0"/>
                                    </a:lnTo>
                                    <a:lnTo>
                                      <a:pt x="20" y="1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25" name="任意多边形 625"/>
                            <wps:cNvSpPr>
                              <a:spLocks noChangeAspect="1"/>
                            </wps:cNvSpPr>
                            <wps:spPr>
                              <a:xfrm>
                                <a:off x="1421" y="322"/>
                                <a:ext cx="55" cy="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5" h="2">
                                    <a:moveTo>
                                      <a:pt x="0" y="2"/>
                                    </a:moveTo>
                                    <a:lnTo>
                                      <a:pt x="2" y="2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85" y="2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26" name="直接连接符 626"/>
                            <wps:cNvSpPr>
                              <a:spLocks noChangeAspect="1"/>
                            </wps:cNvSpPr>
                            <wps:spPr>
                              <a:xfrm>
                                <a:off x="1421" y="270"/>
                                <a:ext cx="1" cy="53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27" name="直接连接符 627"/>
                            <wps:cNvSpPr>
                              <a:spLocks noChangeAspect="1"/>
                            </wps:cNvSpPr>
                            <wps:spPr>
                              <a:xfrm flipV="1">
                                <a:off x="1476" y="249"/>
                                <a:ext cx="3" cy="74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28" name="直接连接符 628"/>
                            <wps:cNvSpPr>
                              <a:spLocks noChangeAspect="1"/>
                            </wps:cNvSpPr>
                            <wps:spPr>
                              <a:xfrm flipV="1">
                                <a:off x="1596" y="253"/>
                                <a:ext cx="5" cy="75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29" name="直接连接符 629"/>
                            <wps:cNvSpPr>
                              <a:spLocks noChangeAspect="1"/>
                            </wps:cNvSpPr>
                            <wps:spPr>
                              <a:xfrm flipV="1">
                                <a:off x="1657" y="261"/>
                                <a:ext cx="7" cy="74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30" name="直接连接符 630"/>
                            <wps:cNvSpPr>
                              <a:spLocks noChangeAspect="1"/>
                            </wps:cNvSpPr>
                            <wps:spPr>
                              <a:xfrm flipH="1" flipV="1">
                                <a:off x="1108" y="271"/>
                                <a:ext cx="8" cy="65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31" name="直接连接符 631"/>
                            <wps:cNvSpPr>
                              <a:spLocks noChangeAspect="1"/>
                            </wps:cNvSpPr>
                            <wps:spPr>
                              <a:xfrm flipH="1" flipV="1">
                                <a:off x="1197" y="148"/>
                                <a:ext cx="16" cy="181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32" name="任意多边形 632"/>
                            <wps:cNvSpPr>
                              <a:spLocks noChangeAspect="1"/>
                            </wps:cNvSpPr>
                            <wps:spPr>
                              <a:xfrm>
                                <a:off x="413" y="455"/>
                                <a:ext cx="4" cy="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" h="11">
                                    <a:moveTo>
                                      <a:pt x="3" y="7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5" y="11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33" name="任意多边形 633"/>
                            <wps:cNvSpPr>
                              <a:spLocks noChangeAspect="1"/>
                            </wps:cNvSpPr>
                            <wps:spPr>
                              <a:xfrm>
                                <a:off x="129" y="479"/>
                                <a:ext cx="130" cy="16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99" h="247">
                                    <a:moveTo>
                                      <a:pt x="0" y="0"/>
                                    </a:moveTo>
                                    <a:lnTo>
                                      <a:pt x="141" y="247"/>
                                    </a:lnTo>
                                    <a:lnTo>
                                      <a:pt x="147" y="243"/>
                                    </a:lnTo>
                                    <a:lnTo>
                                      <a:pt x="199" y="214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34" name="直接连接符 634"/>
                            <wps:cNvSpPr>
                              <a:spLocks noChangeAspect="1"/>
                            </wps:cNvSpPr>
                            <wps:spPr>
                              <a:xfrm flipV="1">
                                <a:off x="340" y="569"/>
                                <a:ext cx="11" cy="4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35" name="直接连接符 635"/>
                            <wps:cNvSpPr>
                              <a:spLocks noChangeAspect="1"/>
                            </wps:cNvSpPr>
                            <wps:spPr>
                              <a:xfrm>
                                <a:off x="395" y="547"/>
                                <a:ext cx="2" cy="0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36" name="任意多边形 636"/>
                            <wps:cNvSpPr>
                              <a:spLocks noChangeAspect="1"/>
                            </wps:cNvSpPr>
                            <wps:spPr>
                              <a:xfrm>
                                <a:off x="340" y="569"/>
                                <a:ext cx="11" cy="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5" h="7">
                                    <a:moveTo>
                                      <a:pt x="0" y="7"/>
                                    </a:moveTo>
                                    <a:lnTo>
                                      <a:pt x="7" y="3"/>
                                    </a:lnTo>
                                    <a:lnTo>
                                      <a:pt x="15" y="1"/>
                                    </a:lnTo>
                                    <a:lnTo>
                                      <a:pt x="15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37" name="直接连接符 637"/>
                            <wps:cNvSpPr>
                              <a:spLocks noChangeAspect="1"/>
                            </wps:cNvSpPr>
                            <wps:spPr>
                              <a:xfrm flipV="1">
                                <a:off x="351" y="547"/>
                                <a:ext cx="44" cy="22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38" name="任意多边形 638"/>
                            <wps:cNvSpPr>
                              <a:spLocks noChangeAspect="1"/>
                            </wps:cNvSpPr>
                            <wps:spPr>
                              <a:xfrm>
                                <a:off x="395" y="547"/>
                                <a:ext cx="2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">
                                    <a:moveTo>
                                      <a:pt x="0" y="0"/>
                                    </a:moveTo>
                                    <a:lnTo>
                                      <a:pt x="2" y="0"/>
                                    </a:lnTo>
                                    <a:lnTo>
                                      <a:pt x="2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39" name="直接连接符 639"/>
                            <wps:cNvSpPr>
                              <a:spLocks noChangeAspect="1"/>
                            </wps:cNvSpPr>
                            <wps:spPr>
                              <a:xfrm flipV="1">
                                <a:off x="259" y="594"/>
                                <a:ext cx="44" cy="24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40" name="任意多边形 640"/>
                            <wps:cNvSpPr>
                              <a:spLocks noChangeAspect="1"/>
                            </wps:cNvSpPr>
                            <wps:spPr>
                              <a:xfrm>
                                <a:off x="217" y="427"/>
                                <a:ext cx="86" cy="16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32" h="256">
                                    <a:moveTo>
                                      <a:pt x="132" y="256"/>
                                    </a:moveTo>
                                    <a:lnTo>
                                      <a:pt x="131" y="256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41" name="任意多边形 641"/>
                            <wps:cNvSpPr>
                              <a:spLocks noChangeAspect="1"/>
                            </wps:cNvSpPr>
                            <wps:spPr>
                              <a:xfrm>
                                <a:off x="221" y="549"/>
                                <a:ext cx="38" cy="6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8" h="107">
                                    <a:moveTo>
                                      <a:pt x="0" y="0"/>
                                    </a:moveTo>
                                    <a:lnTo>
                                      <a:pt x="57" y="106"/>
                                    </a:lnTo>
                                    <a:lnTo>
                                      <a:pt x="58" y="107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42" name="任意多边形 642"/>
                            <wps:cNvSpPr>
                              <a:spLocks noChangeAspect="1"/>
                            </wps:cNvSpPr>
                            <wps:spPr>
                              <a:xfrm>
                                <a:off x="303" y="573"/>
                                <a:ext cx="37" cy="2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8" h="32">
                                    <a:moveTo>
                                      <a:pt x="0" y="32"/>
                                    </a:moveTo>
                                    <a:lnTo>
                                      <a:pt x="14" y="23"/>
                                    </a:lnTo>
                                    <a:lnTo>
                                      <a:pt x="29" y="16"/>
                                    </a:lnTo>
                                    <a:lnTo>
                                      <a:pt x="58" y="0"/>
                                    </a:lnTo>
                                  </a:path>
                                </a:pathLst>
                              </a:custGeom>
                              <a:noFill/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43" name="直接连接符 643"/>
                            <wps:cNvSpPr>
                              <a:spLocks noChangeAspect="1"/>
                            </wps:cNvSpPr>
                            <wps:spPr>
                              <a:xfrm flipH="1" flipV="1">
                                <a:off x="319" y="502"/>
                                <a:ext cx="32" cy="67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44" name="直接连接符 644"/>
                            <wps:cNvSpPr>
                              <a:spLocks noChangeAspect="1"/>
                            </wps:cNvSpPr>
                            <wps:spPr>
                              <a:xfrm flipH="1" flipV="1">
                                <a:off x="320" y="378"/>
                                <a:ext cx="77" cy="169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g:grpSp>
                            <wpg:cNvPr id="647" name="组合 647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474"/>
                                <a:ext cx="95" cy="43"/>
                                <a:chOff x="0" y="0"/>
                                <a:chExt cx="95" cy="43"/>
                              </a:xfrm>
                            </wpg:grpSpPr>
                            <wps:wsp>
                              <wps:cNvPr id="645" name="任意多边形 645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48" y="0"/>
                                  <a:ext cx="47" cy="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5" h="54">
                                      <a:moveTo>
                                        <a:pt x="0" y="48"/>
                                      </a:moveTo>
                                      <a:lnTo>
                                        <a:pt x="6" y="49"/>
                                      </a:lnTo>
                                      <a:lnTo>
                                        <a:pt x="9" y="50"/>
                                      </a:lnTo>
                                      <a:lnTo>
                                        <a:pt x="12" y="51"/>
                                      </a:lnTo>
                                      <a:lnTo>
                                        <a:pt x="15" y="53"/>
                                      </a:lnTo>
                                      <a:lnTo>
                                        <a:pt x="19" y="54"/>
                                      </a:lnTo>
                                      <a:lnTo>
                                        <a:pt x="22" y="54"/>
                                      </a:lnTo>
                                      <a:lnTo>
                                        <a:pt x="28" y="53"/>
                                      </a:lnTo>
                                      <a:lnTo>
                                        <a:pt x="35" y="53"/>
                                      </a:lnTo>
                                      <a:lnTo>
                                        <a:pt x="40" y="51"/>
                                      </a:lnTo>
                                      <a:lnTo>
                                        <a:pt x="47" y="48"/>
                                      </a:lnTo>
                                      <a:lnTo>
                                        <a:pt x="51" y="44"/>
                                      </a:lnTo>
                                      <a:lnTo>
                                        <a:pt x="56" y="39"/>
                                      </a:lnTo>
                                      <a:lnTo>
                                        <a:pt x="57" y="37"/>
                                      </a:lnTo>
                                      <a:lnTo>
                                        <a:pt x="58" y="35"/>
                                      </a:lnTo>
                                      <a:lnTo>
                                        <a:pt x="59" y="35"/>
                                      </a:lnTo>
                                      <a:lnTo>
                                        <a:pt x="60" y="32"/>
                                      </a:lnTo>
                                      <a:lnTo>
                                        <a:pt x="61" y="30"/>
                                      </a:lnTo>
                                      <a:lnTo>
                                        <a:pt x="62" y="30"/>
                                      </a:lnTo>
                                      <a:lnTo>
                                        <a:pt x="65" y="24"/>
                                      </a:lnTo>
                                      <a:lnTo>
                                        <a:pt x="65" y="19"/>
                                      </a:lnTo>
                                      <a:lnTo>
                                        <a:pt x="65" y="14"/>
                                      </a:lnTo>
                                      <a:lnTo>
                                        <a:pt x="62" y="10"/>
                                      </a:lnTo>
                                      <a:lnTo>
                                        <a:pt x="59" y="5"/>
                                      </a:lnTo>
                                      <a:lnTo>
                                        <a:pt x="56" y="3"/>
                                      </a:lnTo>
                                      <a:lnTo>
                                        <a:pt x="51" y="0"/>
                                      </a:lnTo>
                                      <a:lnTo>
                                        <a:pt x="46" y="0"/>
                                      </a:lnTo>
                                      <a:lnTo>
                                        <a:pt x="33" y="1"/>
                                      </a:lnTo>
                                      <a:lnTo>
                                        <a:pt x="21" y="6"/>
                                      </a:lnTo>
                                      <a:lnTo>
                                        <a:pt x="15" y="9"/>
                                      </a:lnTo>
                                      <a:lnTo>
                                        <a:pt x="11" y="14"/>
                                      </a:lnTo>
                                      <a:lnTo>
                                        <a:pt x="7" y="19"/>
                                      </a:lnTo>
                                      <a:lnTo>
                                        <a:pt x="4" y="25"/>
                                      </a:lnTo>
                                      <a:lnTo>
                                        <a:pt x="3" y="27"/>
                                      </a:lnTo>
                                      <a:lnTo>
                                        <a:pt x="2" y="32"/>
                                      </a:lnTo>
                                      <a:lnTo>
                                        <a:pt x="1" y="39"/>
                                      </a:lnTo>
                                      <a:lnTo>
                                        <a:pt x="0" y="48"/>
                                      </a:lnTo>
                                    </a:path>
                                  </a:pathLst>
                                </a:custGeom>
                                <a:noFill/>
                                <a:ln w="762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46" name="任意多边形 646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4"/>
                                  <a:ext cx="48" cy="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8" h="55">
                                      <a:moveTo>
                                        <a:pt x="68" y="6"/>
                                      </a:moveTo>
                                      <a:lnTo>
                                        <a:pt x="58" y="3"/>
                                      </a:lnTo>
                                      <a:lnTo>
                                        <a:pt x="51" y="2"/>
                                      </a:lnTo>
                                      <a:lnTo>
                                        <a:pt x="46" y="0"/>
                                      </a:lnTo>
                                      <a:lnTo>
                                        <a:pt x="44" y="0"/>
                                      </a:lnTo>
                                      <a:lnTo>
                                        <a:pt x="32" y="1"/>
                                      </a:lnTo>
                                      <a:lnTo>
                                        <a:pt x="25" y="2"/>
                                      </a:lnTo>
                                      <a:lnTo>
                                        <a:pt x="20" y="6"/>
                                      </a:lnTo>
                                      <a:lnTo>
                                        <a:pt x="14" y="9"/>
                                      </a:lnTo>
                                      <a:lnTo>
                                        <a:pt x="9" y="14"/>
                                      </a:lnTo>
                                      <a:lnTo>
                                        <a:pt x="3" y="24"/>
                                      </a:lnTo>
                                      <a:lnTo>
                                        <a:pt x="1" y="29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1" y="39"/>
                                      </a:lnTo>
                                      <a:lnTo>
                                        <a:pt x="4" y="44"/>
                                      </a:lnTo>
                                      <a:lnTo>
                                        <a:pt x="6" y="47"/>
                                      </a:lnTo>
                                      <a:lnTo>
                                        <a:pt x="10" y="51"/>
                                      </a:lnTo>
                                      <a:lnTo>
                                        <a:pt x="15" y="53"/>
                                      </a:lnTo>
                                      <a:lnTo>
                                        <a:pt x="21" y="55"/>
                                      </a:lnTo>
                                      <a:lnTo>
                                        <a:pt x="27" y="54"/>
                                      </a:lnTo>
                                      <a:lnTo>
                                        <a:pt x="33" y="53"/>
                                      </a:lnTo>
                                      <a:lnTo>
                                        <a:pt x="45" y="47"/>
                                      </a:lnTo>
                                      <a:lnTo>
                                        <a:pt x="50" y="43"/>
                                      </a:lnTo>
                                      <a:lnTo>
                                        <a:pt x="55" y="39"/>
                                      </a:lnTo>
                                      <a:lnTo>
                                        <a:pt x="57" y="36"/>
                                      </a:lnTo>
                                      <a:lnTo>
                                        <a:pt x="57" y="35"/>
                                      </a:lnTo>
                                      <a:lnTo>
                                        <a:pt x="59" y="34"/>
                                      </a:lnTo>
                                      <a:lnTo>
                                        <a:pt x="63" y="29"/>
                                      </a:lnTo>
                                      <a:lnTo>
                                        <a:pt x="63" y="26"/>
                                      </a:lnTo>
                                      <a:lnTo>
                                        <a:pt x="64" y="21"/>
                                      </a:lnTo>
                                      <a:lnTo>
                                        <a:pt x="66" y="14"/>
                                      </a:lnTo>
                                      <a:lnTo>
                                        <a:pt x="68" y="6"/>
                                      </a:lnTo>
                                    </a:path>
                                  </a:pathLst>
                                </a:custGeom>
                                <a:noFill/>
                                <a:ln w="762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s:wsp>
                            <wps:cNvPr id="648" name="直接连接符 648"/>
                            <wps:cNvSpPr>
                              <a:spLocks noChangeAspect="1"/>
                            </wps:cNvSpPr>
                            <wps:spPr>
                              <a:xfrm rot="-1140000" flipV="1">
                                <a:off x="1705" y="376"/>
                                <a:ext cx="181" cy="314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sm" len="med"/>
                              </a:ln>
                            </wps:spPr>
                            <wps:bodyPr upright="1"/>
                          </wps:wsp>
                          <wps:wsp>
                            <wps:cNvPr id="649" name="文本框 649"/>
                            <wps:cNvSpPr txBox="1"/>
                            <wps:spPr>
                              <a:xfrm>
                                <a:off x="1172" y="389"/>
                                <a:ext cx="459" cy="45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Ω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650" name="文本框 650"/>
                            <wps:cNvSpPr txBox="1"/>
                            <wps:spPr>
                              <a:xfrm>
                                <a:off x="1146" y="538"/>
                                <a:ext cx="579" cy="45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(c)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wpg:grpSp>
                      </wpg:grpSp>
                      <wps:wsp>
                        <wps:cNvPr id="653" name="文本框 653"/>
                        <wps:cNvSpPr txBox="1"/>
                        <wps:spPr>
                          <a:xfrm>
                            <a:off x="3522" y="632"/>
                            <a:ext cx="599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图2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54.15pt;width:421.35pt;" coordsize="8427,1083" o:gfxdata="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">
                <o:lock v:ext="edit" grouping="f" rotation="t" text="f" aspectratio="f"/>
                <v:group id="_x0000_s1026" o:spid="_x0000_s1026" o:spt="203" style="position:absolute;left:0;top:0;height:1041;width:8427;" coordsize="8427,1041" o:gfxdata="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BHURFvwAAANwAAAAPAAAAAAAAAAEAIAAAACIAAABkcnMvZG93bnJldi54&#10;bWxQSwECFAAUAAAACACHTuJAMy8FnjsAAAA5AAAAFQAAAAAAAAABACAAAAAOAQAAZHJzL2dyb3Vw&#10;c2hhcGV4bWwueG1sUEsFBgAAAAAGAAYAYAEAAMsDAAAAAA==&#10;">
                  <o:lock v:ext="edit" grouping="f" rotation="f" text="f" aspectratio="f"/>
                  <v:group id="_x0000_s1026" o:spid="_x0000_s1026" o:spt="203" style="position:absolute;left:0;top:52;height:989;width:2753;" coordsize="2753,989" o:gfxdata="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R73+w8AAAADcAAAADwAAAAAAAAABACAAAAAiAAAAZHJzL2Rvd25yZXYu&#10;eG1sUEsBAhQAFAAAAAgAh07iQDMvBZ47AAAAOQAAABUAAAAAAAAAAQAgAAAADwEAAGRycy9ncm91&#10;cHNoYXBleG1sLnhtbFBLBQYAAAAABgAGAGABAADMAwAAAAA=&#10;">
                    <o:lock v:ext="edit" grouping="f" rotation="f" text="f" aspectratio="f"/>
                    <v:shape id="_x0000_s1026" o:spid="_x0000_s1026" o:spt="100" style="position:absolute;left:2068;top:87;height:109;width:89;" fillcolor="#000000" filled="t" stroked="f" coordsize="82,98" o:gfxdata="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TslAvQAA&#10;ANwAAAAPAAAAAAAAAAEAIAAAACIAAABkcnMvZG93bnJldi54bWxQSwECFAAUAAAACACHTuJAMy8F&#10;njsAAAA5AAAAEAAAAAAAAAABACAAAAAMAQAAZHJzL3NoYXBleG1sLnhtbFBLBQYAAAAABgAGAFsB&#10;AAC2AwAAAAA=&#10;" path="m66,73l67,66,66,60,64,53,62,48,55,40,48,35,39,29,28,25,35,18,71,27,82,12,39,0,10,43,15,44,23,46,31,50,38,54,44,60,48,65,50,71,50,76,50,83,49,84,48,85,47,88,44,91,39,93,35,93,30,90,26,87,23,86,22,85,17,80,15,77,10,73,7,73,4,75,1,77,1,80,0,83,3,88,9,92,19,96,21,96,23,97,29,98,34,98,39,98,44,95,46,94,48,93,57,88,62,80,66,73xe">
                      <v:fill on="t" focussize="0,0"/>
                      <v:stroke on="f"/>
                      <v:imagedata o:title=""/>
                      <o:lock v:ext="edit" aspectratio="t"/>
                    </v:shape>
                    <v:group id="_x0000_s1026" o:spid="_x0000_s1026" o:spt="203" style="position:absolute;left:1676;top:21;height:116;width:120;" coordsize="120,116" o:gfxdata="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xgonTvwAAANwAAAAPAAAAAAAAAAEAIAAAACIAAABkcnMvZG93bnJldi54&#10;bWxQSwECFAAUAAAACACHTuJAMy8FnjsAAAA5AAAAFQAAAAAAAAABACAAAAAOAQAAZHJzL2dyb3Vw&#10;c2hhcGV4bWwueG1sUEsFBgAAAAAGAAYAYAEAAMsDAAAAAA==&#10;">
                      <o:lock v:ext="edit" grouping="f" rotation="f" text="f" aspectratio="t"/>
                      <v:shape id="_x0000_s1026" o:spid="_x0000_s1026" o:spt="100" style="position:absolute;left:0;top:0;height:108;width:53;" fillcolor="#000000" filled="t" stroked="f" coordsize="51,101" o:gfxdata="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fIzw+8AAAA&#10;3AAAAA8AAAAAAAAAAQAgAAAAIgAAAGRycy9kb3ducmV2LnhtbFBLAQIUABQAAAAIAIdO4kAzLwWe&#10;OwAAADkAAAAQAAAAAAAAAAEAIAAAAAsBAABkcnMvc2hhcGV4bWwueG1sUEsFBgAAAAAGAAYAWwEA&#10;ALUDAAAAAA==&#10;" path="m26,19l25,19,25,21,25,27,19,77,18,80,18,83,16,87,15,89,13,92,8,92,3,92,0,92,0,95,51,101,51,98,49,98,46,97,44,96,42,95,40,93,39,93,38,91,38,87,40,80,49,0,47,0,10,13,10,15,15,14,20,14,24,15,24,16,26,19xe"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o:spt="100" style="position:absolute;left:50;top:6;height:110;width:70;" fillcolor="#000000" filled="t" stroked="f" coordsize="65,100" o:gfxdata="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CdneK/&#10;AAAA3AAAAA8AAAAAAAAAAQAgAAAAIgAAAGRycy9kb3ducmV2LnhtbFBLAQIUABQAAAAIAIdO4kAz&#10;LwWeOwAAADkAAAAQAAAAAAAAAAEAIAAAAA4BAABkcnMvc2hhcGV4bWwueG1sUEsFBgAAAAAGAAYA&#10;WwEAALgDAAAAAA==&#10;" path="m41,0l31,0,23,4,16,10,12,14,10,20,5,32,1,47,0,58,1,70,3,77,6,83,9,89,14,96,20,98,27,100,32,100,38,99,43,95,47,92,52,86,56,81,61,68,65,54,65,38,63,25,60,15,55,7,47,1,41,0xm33,6l34,5,35,5,38,5,41,6,44,9,44,9,45,13,47,22,45,25,45,31,43,39,43,45,43,52,38,81,36,84,36,86,36,88,34,91,33,93,28,96,22,93,21,90,21,86,20,80,20,74,20,66,22,57,23,40,24,33,25,27,27,18,28,14,29,9,33,6xe">
                        <v:fill on="t" focussize="0,0"/>
                        <v:stroke on="f"/>
                        <v:imagedata o:title=""/>
                        <o:lock v:ext="edit" aspectratio="t"/>
                      </v:shape>
                    </v:group>
                    <v:shape id="_x0000_s1026" o:spid="_x0000_s1026" o:spt="100" style="position:absolute;left:2671;top:378;height:102;width:82;" fillcolor="#000000" filled="t" stroked="f" coordsize="76,94" o:gfxdata="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WoS0b4A&#10;AADcAAAADwAAAAAAAAABACAAAAAiAAAAZHJzL2Rvd25yZXYueG1sUEsBAhQAFAAAAAgAh07iQDMv&#10;BZ47AAAAOQAAABAAAAAAAAAAAQAgAAAADQEAAGRycy9zaGFwZXhtbC54bWxQSwUGAAAAAAYABgBb&#10;AQAAtwMAAAAA&#10;" path="m29,10l20,19,12,32,6,42,2,53,0,60,1,67,2,75,4,82,8,86,14,90,19,92,25,94,30,93,36,92,42,88,49,84,53,79,55,76,58,74,59,71,61,68,65,62,72,48,76,35,76,26,74,16,69,9,67,5,65,3,56,0,47,1,38,3,33,5,29,10xm31,78l26,83,23,85,22,87,19,87,17,87,13,85,12,82,11,78,13,74,14,69,18,64,21,57,27,50,30,41,34,35,38,29,41,24,43,19,45,16,47,13,49,12,51,7,56,7,58,6,62,7,63,7,64,9,65,12,64,14,63,17,62,21,60,26,58,28,57,30,56,33,52,41,47,51,31,78xe">
                      <v:fill on="t" focussize="0,0"/>
                      <v:stroke on="f"/>
                      <v:imagedata o:title=""/>
                      <o:lock v:ext="edit" aspectratio="t"/>
                    </v:shape>
                    <v:group id="_x0000_s1026" o:spid="_x0000_s1026" o:spt="203" style="position:absolute;left:886;top:26;height:133;width:136;" coordsize="136,133" o:gfxdata="UEsDBAoAAAAAAIdO4kAAAAAAAAAAAAAAAAAEAAAAZHJzL1BLAwQUAAAACACHTuJA8M+D1r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6wN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wz4PWvAAAANwAAAAPAAAAAAAAAAEAIAAAACIAAABkcnMvZG93bnJldi54bWxQ&#10;SwECFAAUAAAACACHTuJAMy8FnjsAAAA5AAAAFQAAAAAAAAABACAAAAALAQAAZHJzL2dyb3Vwc2hh&#10;cGV4bWwueG1sUEsFBgAAAAAGAAYAYAEAAMgDAAAAAA==&#10;">
                      <o:lock v:ext="edit" grouping="f" rotation="f" text="f" aspectratio="t"/>
                      <v:shape id="_x0000_s1026" o:spid="_x0000_s1026" o:spt="100" style="position:absolute;left:0;top:22;height:111;width:71;" fillcolor="#000000" filled="t" stroked="f" coordsize="65,103" o:gfxdata="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xnKBb4A&#10;AADcAAAADwAAAAAAAAABACAAAAAiAAAAZHJzL2Rvd25yZXYueG1sUEsBAhQAFAAAAAgAh07iQDMv&#10;BZ47AAAAOQAAABAAAAAAAAAAAQAgAAAADQEAAGRycy9zaGFwZXhtbC54bWxQSwUGAAAAAAYABgBb&#10;AQAAtwMAAAAA&#10;" path="m44,4l39,1,35,0,27,1,18,3,10,9,3,18,0,30,2,30,4,23,8,20,17,17,22,17,29,20,32,23,34,28,35,32,34,37,29,44,25,47,20,51,20,53,25,53,31,55,36,57,42,62,45,64,47,69,50,78,50,83,47,89,45,90,44,92,42,94,40,95,34,94,27,91,22,88,20,87,18,86,12,86,10,87,9,89,7,92,7,95,8,98,12,102,15,103,20,103,25,103,31,102,38,99,45,96,51,92,54,89,56,88,56,87,56,87,58,87,61,80,63,73,63,69,63,67,64,66,65,59,61,51,59,48,58,46,51,41,44,37,47,32,50,28,52,22,53,18,51,13,49,10,46,6,44,4xe"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o:spt="100" style="position:absolute;left:66;top:0;height:110;width:70;" fillcolor="#000000" filled="t" stroked="f" coordsize="64,101" o:gfxdata="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ilgeW/&#10;AAAA3AAAAA8AAAAAAAAAAQAgAAAAIgAAAGRycy9kb3ducmV2LnhtbFBLAQIUABQAAAAIAIdO4kAz&#10;LwWeOwAAADkAAAAQAAAAAAAAAAEAIAAAAA4BAABkcnMvc2hhcGV4bWwueG1sUEsFBgAAAAAGAAYA&#10;WwEAALgDAAAAAA==&#10;" path="m41,4l32,0,28,0,25,1,20,1,16,3,10,9,7,12,5,16,3,27,0,40,1,56,3,62,5,67,6,72,9,79,12,85,17,91,22,95,28,98,34,100,41,101,52,96,56,90,59,86,61,79,63,72,64,58,63,44,61,36,59,29,54,17,50,13,48,9,44,6,41,4xm26,6l29,6,31,6,34,11,37,19,37,22,39,29,40,37,43,49,47,79,46,80,46,82,46,85,46,88,46,91,43,94,41,96,37,95,36,95,31,88,30,83,28,78,27,70,26,61,22,44,20,31,19,22,19,17,19,11,21,9,23,7,26,6xe">
                        <v:fill on="t" focussize="0,0"/>
                        <v:stroke on="f"/>
                        <v:imagedata o:title=""/>
                        <o:lock v:ext="edit" aspectratio="t"/>
                      </v:shape>
                    </v:group>
                    <v:group id="_x0000_s1026" o:spid="_x0000_s1026" o:spt="203" style="position:absolute;left:718;top:77;height:110;width:130;" coordsize="95,80" o:gfxdata="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IFpsvwAAANwAAAAPAAAAAAAAAAEAIAAAACIAAABkcnMvZG93bnJldi54&#10;bWxQSwECFAAUAAAACACHTuJAMy8FnjsAAAA5AAAAFQAAAAAAAAABACAAAAAOAQAAZHJzL2dyb3Vw&#10;c2hhcGV4bWwueG1sUEsFBgAAAAAGAAYAYAEAAMsDAAAAAA==&#10;">
                      <o:lock v:ext="edit" grouping="f" rotation="f" text="f" aspectratio="t"/>
                      <v:shape id="_x0000_s1026" o:spid="_x0000_s1026" o:spt="100" style="position:absolute;left:47;top:0;height:70;width:48;" fillcolor="#000000" filled="t" stroked="f" coordsize="66,99" o:gfxdata="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Y/vSC/&#10;AAAA3AAAAA8AAAAAAAAAAQAgAAAAIgAAAGRycy9kb3ducmV2LnhtbFBLAQIUABQAAAAIAIdO4kAz&#10;LwWeOwAAADkAAAAQAAAAAAAAAAEAIAAAAA4BAABkcnMvc2hhcGV4bWwueG1sUEsFBgAAAAAGAAYA&#10;WwEAALgDAAAAAA==&#10;" path="m66,70l65,56,63,43,58,27,52,14,45,6,40,4,37,2,29,0,21,1,14,4,7,11,4,14,2,19,0,29,0,43,2,58,5,67,11,79,13,82,16,86,20,92,25,95,28,97,29,97,31,99,38,99,45,99,50,96,52,95,55,94,63,84,64,77,65,73,66,70xm44,94l39,94,36,91,34,88,31,83,30,77,27,70,26,61,21,44,18,31,16,22,16,18,16,12,16,10,18,9,19,7,21,6,24,5,28,7,31,11,34,19,35,22,37,28,39,36,43,47,49,77,49,80,49,83,48,86,47,89,46,92,45,93,44,94xe"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o:spt="100" style="position:absolute;left:0;top:10;height:70;width:47;" fillcolor="#000000" filled="t" stroked="f" coordsize="66,99" o:gfxdata="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tBkmrsAAADc&#10;AAAADwAAAAAAAAABACAAAAAiAAAAZHJzL2Rvd25yZXYueG1sUEsBAhQAFAAAAAgAh07iQDMvBZ47&#10;AAAAOQAAABAAAAAAAAAAAQAgAAAACgEAAGRycy9zaGFwZXhtbC54bWxQSwUGAAAAAAYABgBbAQAA&#10;tAMAAAAA&#10;" path="m39,0l31,1,0,73,4,88,38,79,42,99,63,96,57,75,66,73,63,58,54,60,39,0xm34,64l7,72,26,27,34,64xe">
                        <v:fill on="t" focussize="0,0"/>
                        <v:stroke on="f"/>
                        <v:imagedata o:title=""/>
                        <o:lock v:ext="edit" aspectratio="t"/>
                      </v:shape>
                    </v:group>
                    <v:group id="_x0000_s1026" o:spid="_x0000_s1026" o:spt="203" style="position:absolute;left:592;top:114;height:120;width:128;" coordsize="94,87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    <o:lock v:ext="edit" grouping="f" rotation="f" text="f" aspectratio="t"/>
                      <v:shape id="_x0000_s1026" o:spid="_x0000_s1026" o:spt="100" style="position:absolute;left:47;top:0;height:69;width:47;" fillcolor="#000000" filled="t" stroked="f" coordsize="67,97" o:gfxdata="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tDvpvQAA&#10;ANwAAAAPAAAAAAAAAAEAIAAAACIAAABkcnMvZG93bnJldi54bWxQSwECFAAUAAAACACHTuJAMy8F&#10;njsAAAA5AAAAEAAAAAAAAAABACAAAAAMAQAAZHJzL3NoYXBleG1sLnhtbFBLBQYAAAAABgAGAFsB&#10;AAC2AwAAAAA=&#10;" path="m36,2l26,0,18,2,11,5,5,13,2,16,0,20,0,31,0,45,4,59,5,65,9,71,14,81,18,86,22,91,27,95,34,97,37,97,38,97,39,97,41,97,47,97,50,95,52,95,54,93,57,92,61,86,65,81,65,75,67,68,65,54,64,47,63,45,63,45,63,43,63,41,60,32,57,25,54,19,50,14,43,6,36,2xm20,5l27,6,29,10,34,19,34,22,36,27,38,36,43,47,51,76,51,79,52,84,51,86,51,90,50,90,49,90,49,91,46,92,43,93,41,92,38,90,37,88,36,87,34,82,32,79,32,77,29,69,27,65,27,63,27,63,27,61,21,44,18,32,16,23,15,19,14,13,16,9,16,6,20,5xe"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o:spt="100" style="position:absolute;left:0;top:11;height:76;width:45;" fillcolor="#000000" filled="t" stroked="f" coordsize="64,108" o:gfxdata="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dnS6UugAAANwA&#10;AAAPAAAAAAAAAAEAIAAAACIAAABkcnMvZG93bnJldi54bWxQSwECFAAUAAAACACHTuJAMy8FnjsA&#10;AAA5AAAAEAAAAAAAAAABACAAAAAJAQAAZHJzL3NoYXBleG1sLnhtbFBLBQYAAAAABgAGAFsBAACz&#10;AwAAAAA=&#10;" path="m45,0l2,14,0,66,3,64,6,64,14,60,22,60,30,60,38,62,44,64,49,67,53,71,56,77,56,82,55,89,53,91,51,92,51,93,46,96,44,96,42,96,42,96,42,97,37,96,32,94,28,92,25,92,22,92,19,92,16,92,13,96,10,98,11,102,13,105,15,106,17,108,21,107,26,107,31,107,37,107,41,104,43,103,46,102,54,97,59,88,64,80,64,70,64,61,60,54,57,49,52,45,46,43,37,39,28,38,17,39,6,41,8,32,44,20,45,0xe">
                        <v:fill on="t" focussize="0,0"/>
                        <v:stroke on="f"/>
                        <v:imagedata o:title=""/>
                        <o:lock v:ext="edit" aspectratio="t"/>
                      </v:shape>
                    </v:group>
                    <v:group id="_x0000_s1026" o:spid="_x0000_s1026" o:spt="203" style="position:absolute;left:1351;top:0;height:109;width:116;" coordsize="116,109" o:gfxdata="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0hWeDvwAAANwAAAAPAAAAAAAAAAEAIAAAACIAAABkcnMvZG93bnJldi54&#10;bWxQSwECFAAUAAAACACHTuJAMy8FnjsAAAA5AAAAFQAAAAAAAAABACAAAAAOAQAAZHJzL2dyb3Vw&#10;c2hhcGV4bWwueG1sUEsFBgAAAAAGAAYAYAEAAMsDAAAAAA==&#10;">
                      <o:lock v:ext="edit" grouping="f" rotation="f" text="f" aspectratio="t"/>
                      <v:shape id="_x0000_s1026" o:spid="_x0000_s1026" o:spt="100" style="position:absolute;left:0;top:0;height:109;width:58;" fillcolor="#000000" filled="t" stroked="f" coordsize="53,99" o:gfxdata="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Iafqi/&#10;AAAA3AAAAA8AAAAAAAAAAQAgAAAAIgAAAGRycy9kb3ducmV2LnhtbFBLAQIUABQAAAAIAIdO4kAz&#10;LwWeOwAAADkAAAAQAAAAAAAAAAEAIAAAAA4BAABkcnMvc2hhcGV4bWwueG1sUEsFBgAAAAAGAAYA&#10;WwEAALgDAAAAAA==&#10;" path="m40,0l37,0,0,16,2,20,6,18,10,17,15,17,18,21,18,24,18,29,18,79,18,86,18,90,16,91,15,93,14,95,5,97,2,97,2,99,53,99,53,97,51,97,43,95,40,90,39,86,40,79,40,0xe"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o:spt="100" style="position:absolute;left:49;top:2;height:106;width:67;" fillcolor="#000000" filled="t" stroked="f" coordsize="62,98" o:gfxdata="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KI1Y68AAAA&#10;3AAAAA8AAAAAAAAAAQAgAAAAIgAAAGRycy9kb3ducmV2LnhtbFBLAQIUABQAAAAIAIdO4kAzLwWe&#10;OwAAADkAAAAQAAAAAAAAAAEAIAAAAAsBAABkcnMvc2hhcGV4bWwueG1sUEsFBgAAAAAGAAYAWwEA&#10;ALUDAAAAAA==&#10;" path="m6,50l14,49,22,50,30,52,38,57,43,60,46,65,48,70,49,77,49,77,49,78,49,79,48,82,46,88,40,91,35,93,32,92,31,91,30,91,26,89,23,86,19,84,16,82,13,80,10,79,8,80,4,81,2,83,1,84,1,88,2,91,4,95,7,95,12,97,17,97,23,98,23,97,24,97,25,97,28,97,34,97,38,95,38,95,38,95,40,95,43,95,47,91,51,88,54,85,55,83,57,82,60,72,62,64,61,57,59,50,56,45,52,40,44,34,35,31,25,28,13,27,17,18,54,18,62,0,17,0,0,50,6,50xe">
                        <v:fill on="t" focussize="0,0"/>
                        <v:stroke on="f"/>
                        <v:imagedata o:title=""/>
                        <o:lock v:ext="edit" aspectratio="t"/>
                      </v:shape>
                    </v:group>
                    <v:group id="_x0000_s1026" o:spid="_x0000_s1026" o:spt="203" style="position:absolute;left:1114;top:7;height:117;width:135;" coordsize="135,117" o:gfxdata="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+tWkqvAAAANwAAAAPAAAAAAAAAAEAIAAAACIAAABkcnMvZG93bnJldi54bWxQ&#10;SwECFAAUAAAACACHTuJAMy8FnjsAAAA5AAAAFQAAAAAAAAABACAAAAALAQAAZHJzL2dyb3Vwc2hh&#10;cGV4bWwueG1sUEsFBgAAAAAGAAYAYAEAAMgDAAAAAA==&#10;">
                      <o:lock v:ext="edit" grouping="f" rotation="f" text="f" aspectratio="t"/>
                      <v:shape id="_x0000_s1026" o:spid="_x0000_s1026" o:spt="100" style="position:absolute;left:66;top:0;height:111;width:69;" fillcolor="#000000" filled="t" stroked="f" coordsize="63,101" o:gfxdata="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ks+cvQAA&#10;ANwAAAAPAAAAAAAAAAEAIAAAACIAAABkcnMvZG93bnJldi54bWxQSwECFAAUAAAACACHTuJAMy8F&#10;njsAAAA5AAAAEAAAAAAAAAABACAAAAAMAQAAZHJzL3NoYXBleG1sLnhtbFBLBQYAAAAABgAGAFsB&#10;AAC2AwAAAAA=&#10;" path="m55,19l50,10,46,7,44,5,35,0,28,0,20,2,12,7,8,10,6,14,4,24,0,38,1,54,2,62,4,72,6,77,8,83,13,89,17,94,23,98,29,100,36,101,41,99,47,96,51,92,55,88,58,81,58,79,59,78,60,75,61,68,62,62,62,55,62,51,63,49,60,33,55,19xm23,7l24,5,28,5,31,5,34,7,36,11,39,19,39,22,39,28,40,36,41,49,44,80,42,87,41,92,38,94,37,95,36,95,36,96,30,94,28,92,28,88,26,83,24,77,23,69,23,61,21,44,20,30,20,21,20,17,20,13,20,10,23,7xe"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o:spt="100" style="position:absolute;left:0;top:5;height:112;width:70;" fillcolor="#000000" filled="t" stroked="f" coordsize="64,102" o:gfxdata="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ms7274A&#10;AADcAAAADwAAAAAAAAABACAAAAAiAAAAZHJzL2Rvd25yZXYueG1sUEsBAhQAFAAAAAgAh07iQDMv&#10;BZ47AAAAOQAAABAAAAAAAAAAAQAgAAAADQEAAGRycy9zaGFwZXhtbC54bWxQSwUGAAAAAAYABgBb&#10;AQAAtwMAAAAA&#10;" path="m31,22l34,27,36,35,35,44,32,55,28,62,25,66,22,71,18,77,14,84,9,91,4,99,4,102,60,97,64,68,62,68,60,69,60,69,60,70,60,71,58,73,58,73,58,73,58,75,56,76,54,78,50,78,44,78,24,80,33,68,42,57,47,48,52,42,54,30,56,21,53,15,51,11,46,6,41,3,33,0,27,0,22,0,18,1,13,3,11,7,6,11,3,17,0,22,0,30,3,30,5,23,9,20,13,18,19,17,24,18,31,22xe">
                        <v:fill on="t" focussize="0,0"/>
                        <v:stroke on="f"/>
                        <v:imagedata o:title=""/>
                        <o:lock v:ext="edit" aspectratio="t"/>
                      </v:shape>
                    </v:group>
                    <v:group id="_x0000_s1026" o:spid="_x0000_s1026" o:spt="203" style="position:absolute;left:107;top:317;height:160;width:158;" coordsize="144,117" o:gfxdata="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Bjm8pvwAAANwAAAAPAAAAAAAAAAEAIAAAACIAAABkcnMvZG93bnJldi54&#10;bWxQSwECFAAUAAAACACHTuJAMy8FnjsAAAA5AAAAFQAAAAAAAAABACAAAAAOAQAAZHJzL2dyb3Vw&#10;c2hhcGV4bWwueG1sUEsFBgAAAAAGAAYAYAEAAMsDAAAAAA==&#10;">
                      <o:lock v:ext="edit" grouping="f" rotation="f" text="f" aspectratio="t"/>
                      <v:shape id="_x0000_s1026" o:spid="_x0000_s1026" o:spt="100" style="position:absolute;left:45;top:23;height:68;width:52;" fillcolor="#000000" filled="t" stroked="f" coordsize="74,96" o:gfxdata="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1TSavQAA&#10;ANwAAAAPAAAAAAAAAAEAIAAAACIAAABkcnMvZG93bnJldi54bWxQSwECFAAUAAAACACHTuJAMy8F&#10;njsAAAA5AAAAEAAAAAAAAAABACAAAAAMAQAAZHJzL3NoYXBleG1sLnhtbFBLBQYAAAAABgAGAFsB&#10;AAC2AwAAAAA=&#10;" path="m48,11l40,5,36,2,32,2,23,0,19,1,15,3,8,7,5,11,3,16,1,19,1,24,0,29,1,35,4,48,10,62,15,75,21,83,27,87,32,91,45,96,52,95,59,94,63,90,68,87,70,81,73,75,73,72,73,70,73,68,73,64,73,62,74,61,69,48,64,35,60,28,57,21,48,11xm23,7l24,8,26,10,32,18,33,21,36,26,39,34,45,45,59,72,60,79,61,86,59,87,57,88,57,89,53,90,51,91,49,89,48,89,45,86,42,81,39,76,37,72,36,68,34,64,32,61,28,52,24,45,21,38,19,33,15,25,15,21,12,14,13,11,15,9,17,8,19,7,23,7xe"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o:spt="100" style="position:absolute;left:0;top:38;height:79;width:51;" fillcolor="#000000" filled="t" stroked="f" coordsize="70,110" o:gfxdata="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JCWJ74A&#10;AADcAAAADwAAAAAAAAABACAAAAAiAAAAZHJzL2Rvd25yZXYueG1sUEsBAhQAFAAAAAgAh07iQDMv&#10;BZ47AAAAOQAAABAAAAAAAAAAAQAgAAAADQEAAGRycy9zaGFwZXhtbC54bWxQSwUGAAAAAAYABgBb&#10;AQAAtwMAAAAA&#10;" path="m8,36l42,20,41,0,0,20,5,71,8,70,10,68,18,65,26,63,34,62,42,63,48,64,54,66,59,69,63,75,63,80,63,86,61,86,61,88,59,91,57,92,56,94,53,95,52,95,47,96,43,95,35,94,31,94,28,94,25,95,21,99,21,102,23,105,25,108,27,109,30,110,33,109,37,109,41,107,47,107,51,103,55,100,56,98,59,97,63,93,68,85,69,80,70,76,70,66,69,61,68,57,63,51,59,47,54,43,48,42,39,40,34,39,30,40,19,42,9,47,8,36xe"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o:spt="100" style="position:absolute;left:92;top:0;height:68;width:52;" fillcolor="#000000" filled="t" stroked="f" coordsize="73,96" o:gfxdata="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H3N7i/&#10;AAAA3AAAAA8AAAAAAAAAAQAgAAAAIgAAAGRycy9kb3ducmV2LnhtbFBLAQIUABQAAAAIAIdO4kAz&#10;LwWeOwAAADkAAAAQAAAAAAAAAAEAIAAAAA4BAABkcnMvc2hhcGV4bWwueG1sUEsFBgAAAAAGAAYA&#10;WwEAALgDAAAAAA==&#10;" path="m48,11l40,4,31,2,22,0,16,4,11,5,7,8,4,11,3,16,1,20,0,24,0,29,0,36,3,49,9,63,14,73,21,84,26,88,31,92,37,94,45,96,51,95,54,95,58,95,67,87,73,76,73,69,73,61,69,48,64,36,60,28,56,22,48,11xm13,11l14,9,16,8,18,7,20,7,22,8,24,8,27,11,32,18,33,21,36,27,39,33,45,44,58,72,60,79,60,82,60,84,60,84,60,86,58,87,56,90,51,90,49,89,47,88,45,86,43,84,43,84,41,81,38,77,36,72,35,69,33,65,31,61,24,45,19,33,16,25,14,22,14,21,12,15,13,11xe">
                        <v:fill on="t" focussize="0,0"/>
                        <v:stroke on="f"/>
                        <v:imagedata o:title=""/>
                        <o:lock v:ext="edit" aspectratio="t"/>
                      </v:shape>
                    </v:group>
                    <v:group id="_x0000_s1026" o:spid="_x0000_s1026" o:spt="203" style="position:absolute;left:293;top:199;height:171;width:185;" coordsize="149,113" o:gfxdata="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w2UsvAAAANwAAAAPAAAAAAAAAAEAIAAAACIAAABkcnMvZG93bnJldi54bWxQ&#10;SwECFAAUAAAACACHTuJAMy8FnjsAAAA5AAAAFQAAAAAAAAABACAAAAALAQAAZHJzL2dyb3Vwc2hh&#10;cGV4bWwueG1sUEsFBgAAAAAGAAYAYAEAAMgDAAAAAA==&#10;">
                      <o:lock v:ext="edit" grouping="f" rotation="f" text="f" aspectratio="t"/>
                      <v:shape id="_x0000_s1026" o:spid="_x0000_s1026" o:spt="100" style="position:absolute;left:100;top:0;height:69;width:49;" fillcolor="#000000" filled="t" stroked="f" coordsize="69,97" o:gfxdata="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hZS7r4A&#10;AADcAAAADwAAAAAAAAABACAAAAAiAAAAZHJzL2Rvd25yZXYueG1sUEsBAhQAFAAAAAgAh07iQDMv&#10;BZ47AAAAOQAAABAAAAAAAAAAAQAgAAAADQEAAGRycy9zaGFwZXhtbC54bWxQSwUGAAAAAAYABgBb&#10;AQAAtwMAAAAA&#10;" path="m62,38l55,24,47,12,43,8,40,5,35,3,32,2,23,0,15,2,11,4,7,7,3,14,0,23,0,34,1,47,6,63,11,72,18,82,21,87,27,93,33,95,40,97,42,97,46,97,53,96,58,92,62,89,64,86,65,84,66,82,67,79,69,72,69,66,66,51,62,38xm14,20l12,15,13,12,14,9,16,7,20,7,24,7,25,8,27,10,31,19,32,22,34,27,38,35,43,46,54,75,54,77,54,79,54,79,55,81,54,88,53,89,52,91,48,92,46,91,43,89,41,86,39,84,38,82,35,77,33,75,33,73,31,70,29,62,24,53,22,45,19,38,18,34,15,28,15,25,14,20xe"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o:spt="100" style="position:absolute;left:50;top:19;height:70;width:51;" fillcolor="#000000" filled="t" stroked="f" coordsize="71,98" o:gfxdata="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KjKEq8AAAA&#10;3AAAAA8AAAAAAAAAAQAgAAAAIgAAAGRycy9kb3ducmV2LnhtbFBLAQIUABQAAAAIAIdO4kAzLwWe&#10;OwAAADkAAAAQAAAAAAAAAAEAIAAAAAsBAABkcnMvc2hhcGV4bWwueG1sUEsFBgAAAAAGAAYAWwEA&#10;ALUDAAAAAA==&#10;" path="m33,2l28,0,24,0,16,2,8,7,4,14,0,23,0,34,2,48,6,62,11,73,18,82,22,87,28,93,34,96,40,98,47,97,54,96,64,89,66,84,69,79,70,71,71,64,67,51,64,39,60,30,56,23,49,11,41,5,33,2xm13,11l15,8,18,7,22,6,24,7,28,10,30,14,33,19,34,22,36,27,39,35,44,46,55,74,56,81,56,88,55,89,53,91,49,92,46,91,44,89,42,86,39,82,36,77,33,70,31,62,23,45,18,34,16,28,15,25,15,20,13,15,13,11xe"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o:spt="100" style="position:absolute;left:0;top:38;height:75;width:57;" fillcolor="#000000" filled="t" stroked="f" coordsize="80,105" o:gfxdata="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phdfK5AAAA3AAA&#10;AA8AAAAAAAAAAQAgAAAAIgAAAGRycy9kb3ducmV2LnhtbFBLAQIUABQAAAAIAIdO4kAzLwWeOwAA&#10;ADkAAAAQAAAAAAAAAAEAIAAAAAgBAABkcnMvc2hhcGV4bWwueG1sUEsFBgAAAAAGAAYAWwEAALID&#10;AAAAAA==&#10;" path="m14,25l18,26,19,28,21,34,40,82,40,84,42,87,42,88,42,89,42,90,43,91,42,96,40,96,40,96,40,97,38,98,34,101,31,103,32,105,80,85,78,83,76,84,72,84,69,85,65,84,64,84,61,79,60,75,59,73,29,0,27,0,0,29,2,30,5,27,11,25,11,25,14,25xe">
                        <v:fill on="t" focussize="0,0"/>
                        <v:stroke on="f"/>
                        <v:imagedata o:title=""/>
                        <o:lock v:ext="edit" aspectratio="t"/>
                      </v:shape>
                    </v:group>
                    <v:line id="_x0000_s1026" o:spid="_x0000_s1026" o:spt="20" style="position:absolute;left:1964;top:309;flip:y;height:74;width:16;" filled="f" stroked="t" coordsize="21600,21600" o:gfxdata="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8gjD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1895;top:368;height:15;width:69;" filled="f" stroked="t" coordsize="106,22" o:gfxdata="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YQtPu8AAAA&#10;3AAAAA8AAAAAAAAAAQAgAAAAIgAAAGRycy9kb3ducmV2LnhtbFBLAQIUABQAAAAIAIdO4kAzLwWe&#10;OwAAADkAAAAQAAAAAAAAAAEAIAAAAAsBAABkcnMvc2hhcGV4bWwueG1sUEsFBgAAAAAGAAYAWwEA&#10;ALUDAAAAAA==&#10;" path="m0,0l3,0,8,1,20,3,24,4,36,7,67,13,98,20,106,22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1830;top:356;height:12;width:65;" filled="f" stroked="t" coordsize="98,18" o:gfxdata="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2jcor4A&#10;AADcAAAADwAAAAAAAAABACAAAAAiAAAAZHJzL2Rvd25yZXYueG1sUEsBAhQAFAAAAAgAh07iQDMv&#10;BZ47AAAAOQAAABAAAAAAAAAAAQAgAAAADQEAAGRycy9zaGFwZXhtbC54bWxQSwUGAAAAAAYABgBb&#10;AQAAtwMAAAAA&#10;" path="m0,0l8,2,10,2,13,3,17,3,21,4,26,5,28,5,33,6,42,8,53,9,98,18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1895;top:294;flip:x;height:74;width:14;" filled="f" stroked="t" coordsize="21600,21600" o:gfxdata="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q9AKi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1964;top:383;height:17;width:70;" filled="f" stroked="t" coordsize="109,27" o:gfxdata="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0mF9b4A&#10;AADcAAAADwAAAAAAAAABACAAAAAiAAAAZHJzL2Rvd25yZXYueG1sUEsBAhQAFAAAAAgAh07iQDMv&#10;BZ47AAAAOQAAABAAAAAAAAAAAQAgAAAADQEAAGRycy9zaGFwZXhtbC54bWxQSwUGAAAAAAYABgBb&#10;AQAAtwMAAAAA&#10;" path="m0,0l35,7,70,16,109,27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1773;top:348;height:8;width:57;" filled="f" stroked="t" coordsize="88,13" o:gfxdata="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FRHC6&#10;wAAAANwAAAAPAAAAAAAAAAEAIAAAACIAAABkcnMvZG93bnJldi54bWxQSwECFAAUAAAACACHTuJA&#10;My8FnjsAAAA5AAAAEAAAAAAAAAABACAAAAAPAQAAZHJzL3NoYXBleG1sLnhtbFBLBQYAAAAABgAG&#10;AFsBAAC5AwAAAAA=&#10;" path="m0,0l3,0,4,0,5,0,6,0,7,1,11,1,13,1,26,3,70,11,78,11,88,13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1719;top:341;height:7;width:54;" filled="f" stroked="t" coordsize="84,11" o:gfxdata="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oRbvMugAAANwA&#10;AAAPAAAAAAAAAAEAIAAAACIAAABkcnMvZG93bnJldi54bWxQSwECFAAUAAAACACHTuJAMy8FnjsA&#10;AAA5AAAAEAAAAAAAAAABACAAAAAJAQAAZHJzL3NoYXBleG1sLnhtbFBLBQYAAAAABgAGAFsBAACz&#10;AwAAAAA=&#10;" path="m0,0l37,3,76,10,79,10,84,11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1656;top:334;height:7;width:63;" filled="f" stroked="t" coordsize="95,10" o:gfxdata="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94fOb4A&#10;AADcAAAADwAAAAAAAAABACAAAAAiAAAAZHJzL2Rvd25yZXYueG1sUEsBAhQAFAAAAAgAh07iQDMv&#10;BZ47AAAAOQAAABAAAAAAAAAAAQAgAAAADQEAAGRycy9zaGFwZXhtbC54bWxQSwUGAAAAAAYABgBb&#10;AQAAtwMAAAAA&#10;" path="m0,0l13,1,28,2,92,10,94,10,95,1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2248;top:466;height:40;width:102;" filled="f" stroked="t" coordsize="157,61" o:gfxdata="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Mjme74A&#10;AADcAAAADwAAAAAAAAABACAAAAAiAAAAZHJzL2Rvd25yZXYueG1sUEsBAhQAFAAAAAgAh07iQDMv&#10;BZ47AAAAOQAAABAAAAAAAAAAAQAgAAAADQEAAGRycy9zaGFwZXhtbC54bWxQSwUGAAAAAAYABgBb&#10;AQAAtwMAAAAA&#10;" path="m0,0l1,0,3,2,30,11,58,22,63,23,84,32,120,45,153,60,155,60,157,61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2196;top:448;height:18;width:52;" filled="f" stroked="t" coordsize="79,28" o:gfxdata="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ox3irsAAADc&#10;AAAADwAAAAAAAAABACAAAAAiAAAAZHJzL2Rvd25yZXYueG1sUEsBAhQAFAAAAAgAh07iQDMvBZ47&#10;AAAAOQAAABAAAAAAAAAAAQAgAAAACgEAAGRycy9zaGFwZXhtbC54bWxQSwUGAAAAAAYABgBbAQAA&#10;tAMAAAAA&#10;" path="m0,0l2,0,3,1,21,6,39,14,56,19,75,25,79,28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2091;top:416;height:32;width:105;" filled="f" stroked="t" coordsize="163,50" o:gfxdata="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HgDCO/&#10;AAAA3AAAAA8AAAAAAAAAAQAgAAAAIgAAAGRycy9kb3ducmV2LnhtbFBLAQIUABQAAAAIAIdO4kAz&#10;LwWeOwAAADkAAAAQAAAAAAAAAAEAIAAAAA4BAABkcnMvc2hhcGV4bWwueG1sUEsFBgAAAAAGAAYA&#10;WwEAALgDAAAAAA==&#10;" path="m0,0l7,1,21,5,37,9,102,29,108,32,135,40,163,5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2034;top:400;height:16;width:57;" filled="f" stroked="t" coordsize="86,23" o:gfxdata="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4JM3rugAAANwA&#10;AAAPAAAAAAAAAAEAIAAAACIAAABkcnMvZG93bnJldi54bWxQSwECFAAUAAAACACHTuJAMy8FnjsA&#10;AAA5AAAAEAAAAAAAAAABACAAAAAJAQAAZHJzL3NoYXBleG1sLnhtbFBLBQYAAAAABgAGAFsBAACz&#10;AwAAAAA=&#10;" path="m0,0l20,3,40,10,86,23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1773;top:272;flip:y;height:76;width:15;" filled="f" stroked="t" coordsize="21600,21600" o:gfxdata="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7YIAr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2034;top:224;flip:x;height:176;width:48;" filled="f" stroked="t" coordsize="21600,21600" o:gfxdata="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ZJZ1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1830;top:281;flip:y;height:75;width:14;" filled="f" stroked="t" coordsize="21600,21600" o:gfxdata="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KDPu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1719;top:160;flip:x;height:181;width:21;" filled="f" stroked="t" coordsize="21600,21600" o:gfxdata="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waua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414;top:458;height:3;width:2;" filled="f" stroked="t" coordsize="21600,21600" o:gfxdata="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aEdsO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2350;top:506;height:54;width:116;" filled="f" stroked="t" coordsize="177,82" o:gfxdata="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Qz6rr4A&#10;AADcAAAADwAAAAAAAAABACAAAAAiAAAAZHJzL2Rvd25yZXYueG1sUEsBAhQAFAAAAAgAh07iQDMv&#10;BZ47AAAAOQAAABAAAAAAAAAAAQAgAAAADQEAAGRycy9zaGFwZXhtbC54bWxQSwUGAAAAAAYABgBb&#10;AQAAtwMAAAAA&#10;" path="m0,0l26,11,53,24,70,31,76,34,83,37,109,49,136,61,163,74,168,77,172,79,177,82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2474;top:479;flip:y;height:76;width:41;" filled="f" stroked="t" coordsize="21600,21600" o:gfxdata="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8TNe2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2350;top:430;flip:y;height:76;width:37;" filled="f" stroked="t" coordsize="21600,21600" o:gfxdata="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ejKGftwAAANwAAAAP&#10;AAAAAAAAAAEAIAAAACIAAABkcnMvZG93bnJldi54bWxQSwECFAAUAAAACACHTuJAMy8FnjsAAAA5&#10;AAAAEAAAAAAAAAABACAAAAAGAQAAZHJzL3NoYXBleG1sLnhtbFBLBQYAAAAABgAGAFsBAACwAwAA&#10;AAA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2231;top:375;flip:x;height:79;width:32;" filled="f" stroked="t" coordsize="21600,21600" o:gfxdata="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HABAS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2122;top:332;flip:x;height:89;width:31;" filled="f" stroked="t" coordsize="21600,21600" o:gfxdata="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6WZyS5AAAA3A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2466;top:489;height:143;width:219;" filled="f" stroked="t" coordsize="378,248" o:gfxdata="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OXDyW/&#10;AAAA3AAAAA8AAAAAAAAAAQAgAAAAIgAAAGRycy9kb3ducmV2LnhtbFBLAQIUABQAAAAIAIdO4kAz&#10;LwWeOwAAADkAAAAQAAAAAAAAAAEAIAAAAA4BAABkcnMvc2hhcGV4bWwueG1sUEsFBgAAAAAGAAYA&#10;WwEAALgDAAAAAA==&#10;" path="m0,118l27,132,64,150,67,152,74,155,96,166,101,170,149,197,156,200,163,204,199,224,217,235,237,248,378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414;top:458;flip:x y;height:15;width:8;" filled="f" stroked="t" coordsize="21600,21600" o:gfxdata="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CvAA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622;top:436;height:17;width:51;" filled="f" stroked="t" coordsize="79,27" o:gfxdata="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JTXG68AAAA&#10;3AAAAA8AAAAAAAAAAQAgAAAAIgAAAGRycy9kb3ducmV2LnhtbFBLAQIUABQAAAAIAIdO4kAzLwWe&#10;OwAAADkAAAAQAAAAAAAAAAEAIAAAAAsBAABkcnMvc2hhcGV4bWwueG1sUEsFBgAAAAAGAAYAWwEA&#10;ALUDAAAAAA==&#10;" path="m0,27l0,26,3,26,79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673;top:416;height:20;width:63;" filled="f" stroked="t" coordsize="96,30" o:gfxdata="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JtnL4A&#10;AADcAAAADwAAAAAAAAABACAAAAAiAAAAZHJzL2Rvd25yZXYueG1sUEsBAhQAFAAAAAgAh07iQDMv&#10;BZ47AAAAOQAAABAAAAAAAAAAAQAgAAAADQEAAGRycy9zaGFwZXhtbC54bWxQSwUGAAAAAAYABgBb&#10;AQAAtwMAAAAA&#10;" path="m0,30l3,29,13,25,64,9,96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736;top:401;height:15;width:57;" filled="f" stroked="t" coordsize="86,23" o:gfxdata="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Y/pM68AAAA&#10;3AAAAA8AAAAAAAAAAQAgAAAAIgAAAGRycy9kb3ducmV2LnhtbFBLAQIUABQAAAAIAIdO4kAzLwWe&#10;OwAAADkAAAAQAAAAAAAAAAEAIAAAAAsBAABkcnMvc2hhcGV4bWwueG1sUEsFBgAAAAAGAAYAWwEA&#10;ALUDAAAAAA==&#10;" path="m0,23l2,23,22,15,45,10,81,1,86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597;top:379;height:74;width:25;" filled="f" stroked="t" coordsize="21600,21600" o:gfxdata="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g6Igm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649;top:362;height:74;width:24;" filled="f" stroked="t" coordsize="21600,21600" o:gfxdata="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d2h5K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414;top:338;height:169;width:71;" filled="f" stroked="t" coordsize="107,259" o:gfxdata="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/a0si5AAAA3AAA&#10;AA8AAAAAAAAAAQAgAAAAIgAAAGRycy9kb3ducmV2LnhtbFBLAQIUABQAAAAIAIdO4kAzLwWeOwAA&#10;ADkAAAAQAAAAAAAAAAEAIAAAAAgBAABkcnMvc2hhcGV4bWwueG1sUEsFBgAAAAAGAAYAWwEAALID&#10;AAAAAA==&#10;" path="m0,0l52,127,52,128,74,181,107,259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417;top:461;height:14;width:6;" filled="f" stroked="t" coordsize="21600,21600" o:gfxdata="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mltnu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548;top:398;flip:x y;height:72;width:28;" filled="f" stroked="t" coordsize="21600,21600" o:gfxdata="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TV0xugAAANwA&#10;AAAPAAAAAAAAAAEAIAAAACIAAABkcnMvZG93bnJldi54bWxQSwECFAAUAAAACACHTuJAMy8FnjsA&#10;AAA5AAAAEAAAAAAAAAABACAAAAAJAQAAZHJzL3NoYXBleG1sLnhtbFBLBQYAAAAABgAGAFsBAACz&#10;AwAAAAA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485;top:489;height:18;width:45;" filled="f" stroked="t" coordsize="70,27" o:gfxdata="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bRIUvQAA&#10;ANwAAAAPAAAAAAAAAAEAIAAAACIAAABkcnMvZG93bnJldi54bWxQSwECFAAUAAAACACHTuJAMy8F&#10;njsAAAA5AAAAEAAAAAAAAAABACAAAAAMAQAAZHJzL3NoYXBleG1sLnhtbFBLBQYAAAAABgAGAFsB&#10;AAC2AwAAAAA=&#10;" path="m0,27l18,19,37,13,70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530;top:470;height:19;width:46;" filled="f" stroked="t" coordsize="69,29" o:gfxdata="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RceOK/&#10;AAAA3AAAAA8AAAAAAAAAAQAgAAAAIgAAAGRycy9kb3ducmV2LnhtbFBLAQIUABQAAAAIAIdO4kAz&#10;LwWeOwAAADkAAAAQAAAAAAAAAAEAIAAAAA4BAABkcnMvc2hhcGV4bWwueG1sUEsFBgAAAAAGAAYA&#10;WwEAALgDAAAAAA==&#10;" path="m0,29l3,26,69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484;top:507;flip:x;height:0;width:1;" filled="f" stroked="t" coordsize="21600,21600" o:gfxdata="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51vjr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445;top:507;height:17;width:39;" filled="f" stroked="t" coordsize="59,26" o:gfxdata="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hUwM1&#10;wAAAANwAAAAPAAAAAAAAAAEAIAAAACIAAABkcnMvZG93bnJldi54bWxQSwECFAAUAAAACACHTuJA&#10;My8FnjsAAAA5AAAAEAAAAAAAAAABACAAAAAPAQAAZHJzL3NoYXBleG1sLnhtbFBLBQYAAAAABgAG&#10;AFsBAAC5AwAAAAA=&#10;" path="m0,26l30,14,59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484;top:507;height:1;width:1;" filled="f" stroked="t" coordsize="1,2" o:gfxdata="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+wEG28AAAA&#10;3AAAAA8AAAAAAAAAAQAgAAAAIgAAAGRycy9kb3ducmV2LnhtbFBLAQIUABQAAAAIAIdO4kAzLwWe&#10;OwAAADkAAAAQAAAAAAAAAAEAIAAAAAsBAABkcnMvc2hhcGV4bWwueG1sUEsFBgAAAAAGAAYAWwEA&#10;ALUDAAAAAA==&#10;" path="m0,0l0,2,1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445;top:524;height:1;width:1;" filled="f" stroked="t" coordsize="21600,21600" o:gfxdata="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3jtNS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445;top:524;flip:x;height:1;width:0;" filled="f" stroked="t" coordsize="21600,21600" o:gfxdata="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pmmN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445;top:524;flip:y;height:1;width:1;" filled="f" stroked="t" coordsize="21600,21600" o:gfxdata="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U5/f+5AAAA3A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445;top:524;height:1;width:0;" filled="f" stroked="t" coordsize="1,1" o:gfxdata="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gAP1C/&#10;AAAA3AAAAA8AAAAAAAAAAQAgAAAAIgAAAGRycy9kb3ducmV2LnhtbFBLAQIUABQAAAAIAIdO4kAz&#10;LwWeOwAAADkAAAAQAAAAAAAAAAEAIAAAAA4BAABkcnMvc2hhcGV4bWwueG1sUEsFBgAAAAAGAAYA&#10;WwEAALgDAAAAAA==&#10;" path="m0,0l0,1,1,1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576;top:453;flip:y;height:17;width:46;" filled="f" stroked="t" coordsize="21600,21600" o:gfxdata="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NJgoS5AAAA3A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423;top:475;height:49;width:22;" filled="f" stroked="t" coordsize="21600,21600" o:gfxdata="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oMX92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502;top:418;flip:x y;height:71;width:28;" filled="f" stroked="t" coordsize="21600,21600" o:gfxdata="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NUVoL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1013;top:346;height:7;width:38;" filled="f" stroked="t" coordsize="57,10" o:gfxdata="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8Lcae&#10;wAAAANwAAAAPAAAAAAAAAAEAIAAAACIAAABkcnMvZG93bnJldi54bWxQSwECFAAUAAAACACHTuJA&#10;My8FnjsAAAA5AAAAEAAAAAAAAAABACAAAAAPAQAAZHJzL3NoYXBleG1sLnhtbFBLBQYAAAAABgAG&#10;AFsBAAC5AwAAAAA=&#10;" path="m0,10l26,4,54,0,57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1051;top:342;height:4;width:34;" filled="f" stroked="t" coordsize="54,7" o:gfxdata="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cAJqvQAA&#10;ANwAAAAPAAAAAAAAAAEAIAAAACIAAABkcnMvZG93bnJldi54bWxQSwECFAAUAAAACACHTuJAMy8F&#10;njsAAAA5AAAAEAAAAAAAAAABACAAAAAMAQAAZHJzL3NoYXBleG1sLnhtbFBLBQYAAAAABgAGAFsB&#10;AAC2AwAAAAA=&#10;" path="m0,7l3,6,26,3,27,3,54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974;top:353;height:7;width:39;" filled="f" stroked="t" coordsize="60,11" o:gfxdata="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pvCsvQAA&#10;ANwAAAAPAAAAAAAAAAEAIAAAACIAAABkcnMvZG93bnJldi54bWxQSwECFAAUAAAACACHTuJAMy8F&#10;njsAAAA5AAAAEAAAAAAAAAABACAAAAAMAQAAZHJzL3NoYXBleG1sLnhtbFBLBQYAAAAABgAGAFsB&#10;AAC2AwAAAAA=&#10;" path="m0,11l28,5,56,1,58,0,60,1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906;top:366;height:6;width:32;" filled="f" stroked="t" coordsize="50,9" o:gfxdata="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KCamLsAAADc&#10;AAAADwAAAAAAAAABACAAAAAiAAAAZHJzL2Rvd25yZXYueG1sUEsBAhQAFAAAAAgAh07iQDMvBZ47&#10;AAAAOQAAABAAAAAAAAAAAQAgAAAACgEAAGRycy9zaGFwZXhtbC54bWxQSwUGAAAAAAYABgBbAQAA&#10;tAMAAAAA&#10;" path="m0,9l20,6,21,6,37,2,45,1,47,0,50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938;top:360;height:6;width:36;" filled="f" stroked="t" coordsize="55,10" o:gfxdata="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UPrPvQAA&#10;ANwAAAAPAAAAAAAAAAEAIAAAACIAAABkcnMvZG93bnJldi54bWxQSwECFAAUAAAACACHTuJAMy8F&#10;njsAAAA5AAAAEAAAAAAAAAABACAAAAAMAQAAZHJzL3NoYXBleG1sLnhtbFBLBQYAAAAABgAGAFsB&#10;AAC2AwAAAAA=&#10;" path="m0,10l30,5,33,3,38,3,41,2,46,2,55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914;top:313;height:62;width:14;" filled="f" stroked="t" coordsize="21600,21600" o:gfxdata="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s29kC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849;top:379;height:6;width:28;" filled="f" stroked="t" coordsize="43,10" o:gfxdata="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Py1O&#10;WMEAAADcAAAADwAAAAAAAAABACAAAAAiAAAAZHJzL2Rvd25yZXYueG1sUEsBAhQAFAAAAAgAh07i&#10;QDMvBZ47AAAAOQAAABAAAAAAAAAAAQAgAAAAEAEAAGRycy9zaGFwZXhtbC54bWxQSwUGAAAAAAYA&#10;BgBbAQAAugMAAAAA&#10;" path="m0,10l14,6,32,3,34,1,38,0,43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793;top:385;height:16;width:56;" filled="f" stroked="t" coordsize="88,24" o:gfxdata="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dtG+ugAAANwA&#10;AAAPAAAAAAAAAAEAIAAAACIAAABkcnMvZG93bnJldi54bWxQSwECFAAUAAAACACHTuJAMy8FnjsA&#10;AAA5AAAAEAAAAAAAAAABACAAAAAJAQAAZHJzL3NoYXBleG1sLnhtbFBLBQYAAAAABgAGAFsBAACz&#10;AwAAAAA=&#10;" path="m0,24l35,13,88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877;top:372;flip:y;height:7;width:29;" filled="f" stroked="t" coordsize="21600,21600" o:gfxdata="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3LHC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807;top:208;flip:x y;height:177;width:42;" filled="f" stroked="t" coordsize="21600,21600" o:gfxdata="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kMg32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685;top:240;height:176;width:51;" filled="f" stroked="t" coordsize="21600,21600" o:gfxdata="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AS/Ls&#10;wAAAANwAAAAPAAAAAAAAAAEAIAAAACIAAABkcnMvZG93bnJldi54bWxQSwECFAAUAAAACACHTuJA&#10;My8FnjsAAAA5AAAAEAAAAAAAAAABACAAAAAPAQAAZHJzL3NoYXBleG1sLnhtbFBLBQYAAAAABgAG&#10;AFsBAAC5AwAAAAA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984;top:177;flip:x y;height:176;width:29;" filled="f" stroked="t" coordsize="21600,21600" o:gfxdata="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am+kr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1421;top:252;height:18;width:1;" filled="f" stroked="t" coordsize="21600,21600" o:gfxdata="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g7s8D&#10;wAAAANwAAAAPAAAAAAAAAAEAIAAAACIAAABkcnMvZG93bnJldi54bWxQSwECFAAUAAAACACHTuJA&#10;My8FnjsAAAA5AAAAEAAAAAAAAAABACAAAAAPAQAAZHJzL3NoYXBleG1sLnhtbFBLBQYAAAAABgAG&#10;AFsBAAC5AwAAAAA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1421;top:141;height:111;width:1;" filled="f" stroked="t" coordsize="1,171" o:gfxdata="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Lg/yT&#10;wAAAANwAAAAPAAAAAAAAAAEAIAAAACIAAABkcnMvZG93bnJldi54bWxQSwECFAAUAAAACACHTuJA&#10;My8FnjsAAAA5AAAAEAAAAAAAAAABACAAAAAPAQAAZHJzL3NoYXBleG1sLnhtbFBLBQYAAAAABgAG&#10;AFsBAAC5AwAAAAA=&#10;" path="m0,0l0,7,0,16,0,27,0,40,0,55,0,71,0,90,0,112,0,171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1421;top:252;height:18;width:1;" filled="f" stroked="t" coordsize="21600,21600" o:gfxdata="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/cPTv&#10;wAAAANwAAAAPAAAAAAAAAAEAIAAAACIAAABkcnMvZG93bnJldi54bWxQSwECFAAUAAAACACHTuJA&#10;My8FnjsAAAA5AAAAEAAAAAAAAAABACAAAAAPAQAAZHJzL3NoYXBleG1sLnhtbFBLBQYAAAAABgAG&#10;AFsBAAC5AwAAAAA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1329;top:320;height:0;width:44;" filled="f" stroked="t" coordsize="69,1" o:gfxdata="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vp5Ji8AAAA&#10;3AAAAA8AAAAAAAAAAQAgAAAAIgAAAGRycy9kb3ducmV2LnhtbFBLAQIUABQAAAAIAIdO4kAzLwWe&#10;OwAAADkAAAAQAAAAAAAAAAEAIAAAAAsBAABkcnMvc2hhcGV4bWwueG1sUEsFBgAAAAAGAAYAWwEA&#10;ALUDAAAAAA==&#10;" path="m0,0l12,0,24,0,36,0,56,0,69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1373;top:328;height:1;width:48;" filled="f" stroked="t" coordsize="73,1" o:gfxdata="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XqErS/&#10;AAAA3AAAAA8AAAAAAAAAAQAgAAAAIgAAAGRycy9kb3ducmV2LnhtbFBLAQIUABQAAAAIAIdO4kAz&#10;LwWeOwAAADkAAAAQAAAAAAAAAAEAIAAAAA4BAABkcnMvc2hhcGV4bWwueG1sUEsFBgAAAAAGAAYA&#10;WwEAALgDAAAAAA==&#10;" path="m0,0l3,0,70,0,73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1288;top:323;height:1;width:41;" filled="f" stroked="t" coordsize="60,2" o:gfxdata="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Yd4+8AAAA&#10;3AAAAA8AAAAAAAAAAQAgAAAAIgAAAGRycy9kb3ducmV2LnhtbFBLAQIUABQAAAAIAIdO4kAzLwWe&#10;OwAAADkAAAAQAAAAAAAAAAEAIAAAAAsBAABkcnMvc2hhcGV4bWwueG1sUEsFBgAAAAAGAAYAWwEA&#10;ALUDAAAAAA==&#10;" path="m0,2l1,2,16,2,19,0,24,0,38,0,44,0,57,0,60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1251;top:324;height:2;width:37;" filled="f" stroked="t" coordsize="58,3" o:gfxdata="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NkvDm/&#10;AAAA3AAAAA8AAAAAAAAAAQAgAAAAIgAAAGRycy9kb3ducmV2LnhtbFBLAQIUABQAAAAIAIdO4kAz&#10;LwWeOwAAADkAAAAQAAAAAAAAAAEAIAAAAA4BAABkcnMvc2hhcGV4bWwueG1sUEsFBgAAAAAGAAYA&#10;WwEAALgDAAAAAA==&#10;" path="m0,3l3,3,20,1,58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1213;top:326;height:3;width:38;" filled="f" stroked="t" coordsize="59,4" o:gfxdata="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XCyaC8AAAA&#10;3AAAAA8AAAAAAAAAAQAgAAAAIgAAAGRycy9kb3ducmV2LnhtbFBLAQIUABQAAAAIAIdO4kAzLwWe&#10;OwAAADkAAAAQAAAAAAAAAAEAIAAAAAsBAABkcnMvc2hhcGV4bWwueG1sUEsFBgAAAAAGAAYAWwEA&#10;ALUDAAAAAA==&#10;" path="m0,4l0,3,2,3,54,0,56,0,59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1126;top:332;height:4;width:42;" filled="f" stroked="t" coordsize="64,6" o:gfxdata="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uLdE74A&#10;AADcAAAADwAAAAAAAAABACAAAAAiAAAAZHJzL2Rvd25yZXYueG1sUEsBAhQAFAAAAAgAh07iQDMv&#10;BZ47AAAAOQAAABAAAAAAAAAAAQAgAAAADQEAAGRycy9zaGFwZXhtbC54bWxQSwUGAAAAAAYABgBb&#10;AQAAtwMAAAAA&#10;" path="m0,6l31,2,62,0,64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1168;top:329;height:3;width:45;" filled="f" stroked="t" coordsize="69,5" o:gfxdata="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uabV74A&#10;AADcAAAADwAAAAAAAAABACAAAAAiAAAAZHJzL2Rvd25yZXYueG1sUEsBAhQAFAAAAAgAh07iQDMv&#10;BZ47AAAAOQAAABAAAAAAAAAAAQAgAAAADQEAAGRycy9zaGFwZXhtbC54bWxQSwUGAAAAAAYABgBb&#10;AQAAtwMAAAAA&#10;" path="m0,5l3,5,69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1085;top:336;height:6;width:41;" filled="f" stroked="t" coordsize="62,9" o:gfxdata="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Tdd6m8AAAA&#10;3AAAAA8AAAAAAAAAAQAgAAAAIgAAAGRycy9kb3ducmV2LnhtbFBLAQIUABQAAAAIAIdO4kAzLwWe&#10;OwAAADkAAAAQAAAAAAAAAAEAIAAAAAsBAABkcnMvc2hhcGV4bWwueG1sUEsFBgAAAAAGAAYAWwEA&#10;ALUDAAAAAA==&#10;" path="m0,9l43,3,62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397;top:524;flip:y;height:23;width:48;" filled="f" stroked="t" coordsize="21600,21600" o:gfxdata="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Z4wu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1596;top:328;height:7;width:61;" filled="f" stroked="t" coordsize="94,11" o:gfxdata="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2FZhvQAA&#10;ANwAAAAPAAAAAAAAAAEAIAAAACIAAABkcnMvZG93bnJldi54bWxQSwECFAAUAAAACACHTuJAMy8F&#10;njsAAAA5AAAAEAAAAAAAAAABACAAAAAMAQAAZHJzL3NoYXBleG1sLnhtbFBLBQYAAAAABgAGAFsB&#10;AAC2AwAAAAA=&#10;" path="m0,0l0,1,37,5,64,8,94,11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1534;top:250;height:78;width:62;" filled="f" stroked="t" coordsize="94,120" o:gfxdata="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5Mom6ugAAANwA&#10;AAAPAAAAAAAAAAEAIAAAACIAAABkcnMvZG93bnJldi54bWxQSwECFAAUAAAACACHTuJAMy8FnjsA&#10;AAA5AAAAEAAAAAAAAAABACAAAAAJAQAAZHJzL3NoYXBleG1sLnhtbFBLBQYAAAAABgAGAFsBAACz&#10;AwAAAAA=&#10;" path="m7,0l0,115,2,115,4,115,56,118,83,119,87,119,94,12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1476;top:323;height:1;width:42;" filled="f" stroked="t" coordsize="64,2" o:gfxdata="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wgmwL4A&#10;AADcAAAADwAAAAAAAAABACAAAAAiAAAAZHJzL2Rvd25yZXYueG1sUEsBAhQAFAAAAAgAh07iQDMv&#10;BZ47AAAAOQAAABAAAAAAAAAAAQAgAAAADQEAAGRycy9zaGFwZXhtbC54bWxQSwUGAAAAAAYABgBb&#10;AQAAtwMAAAAA&#10;" path="m0,0l48,2,64,2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1518;top:324;height:1;width:13;" filled="f" stroked="t" coordsize="20,1" o:gfxdata="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qbuWe5AAAA3AAA&#10;AA8AAAAAAAAAAQAgAAAAIgAAAGRycy9kb3ducmV2LnhtbFBLAQIUABQAAAAIAIdO4kAzLwWeOwAA&#10;ADkAAAAQAAAAAAAAAAEAIAAAAAgBAABkcnMvc2hhcGV4bWwueG1sUEsFBgAAAAAGAAYAWwEAALID&#10;AAAAAA==&#10;" path="m0,0l9,0,20,1,17,0,0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1421;top:322;height:1;width:55;" filled="f" stroked="t" coordsize="85,2" o:gfxdata="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kQxVvQAA&#10;ANwAAAAPAAAAAAAAAAEAIAAAACIAAABkcnMvZG93bnJldi54bWxQSwECFAAUAAAACACHTuJAMy8F&#10;njsAAAA5AAAAEAAAAAAAAAABACAAAAAMAQAAZHJzL3NoYXBleG1sLnhtbFBLBQYAAAAABgAGAFsB&#10;AAC2AwAAAAA=&#10;" path="m0,2l2,2,2,2,10,2,69,2,69,0,82,0,85,2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1421;top:270;height:53;width:1;" filled="f" stroked="t" coordsize="21600,21600" o:gfxdata="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SyCxe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1476;top:249;flip:y;height:74;width:3;" filled="f" stroked="t" coordsize="21600,21600" o:gfxdata="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99ZO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1596;top:253;flip:y;height:75;width:5;" filled="f" stroked="t" coordsize="21600,21600" o:gfxdata="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h5OOr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1657;top:261;flip:y;height:74;width:7;" filled="f" stroked="t" coordsize="21600,21600" o:gfxdata="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1S66G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1108;top:271;flip:x y;height:65;width:8;" filled="f" stroked="t" coordsize="21600,21600" o:gfxdata="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YLZHr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1197;top:148;flip:x y;height:181;width:16;" filled="f" stroked="t" coordsize="21600,21600" o:gfxdata="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znyF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413;top:455;height:6;width:4;" filled="f" stroked="t" coordsize="5,11" o:gfxdata="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92Swm/&#10;AAAA3AAAAA8AAAAAAAAAAQAgAAAAIgAAAGRycy9kb3ducmV2LnhtbFBLAQIUABQAAAAIAIdO4kAz&#10;LwWeOwAAADkAAAAQAAAAAAAAAAEAIAAAAA4BAABkcnMvc2hhcGV4bWwueG1sUEsFBgAAAAAGAAYA&#10;WwEAALgDAAAAAA==&#10;" path="m3,7l0,0,5,11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129;top:479;height:161;width:130;" filled="f" stroked="t" coordsize="199,247" o:gfxdata="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K+VR+8AAAA&#10;3AAAAA8AAAAAAAAAAQAgAAAAIgAAAGRycy9kb3ducmV2LnhtbFBLAQIUABQAAAAIAIdO4kAzLwWe&#10;OwAAADkAAAAQAAAAAAAAAAEAIAAAAAsBAABkcnMvc2hhcGV4bWwueG1sUEsFBgAAAAAGAAYAWwEA&#10;ALUDAAAAAA==&#10;" path="m0,0l141,247,147,243,199,214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340;top:569;flip:y;height:4;width:11;" filled="f" stroked="t" coordsize="21600,21600" o:gfxdata="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jwOB65AAAA3A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395;top:547;height:0;width:2;" filled="f" stroked="t" coordsize="21600,21600" o:gfxdata="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G15Ue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340;top:569;height:4;width:11;" filled="f" stroked="t" coordsize="15,7" o:gfxdata="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KQm3TugAAANwA&#10;AAAPAAAAAAAAAAEAIAAAACIAAABkcnMvZG93bnJldi54bWxQSwECFAAUAAAACACHTuJAMy8FnjsA&#10;AAA5AAAAEAAAAAAAAAABACAAAAAJAQAAZHJzL3NoYXBleG1sLnhtbFBLBQYAAAAABgAGAFsBAACz&#10;AwAAAAA=&#10;" path="m0,7l7,3,15,1,15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351;top:547;flip:y;height:22;width:44;" filled="f" stroked="t" coordsize="21600,21600" o:gfxdata="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gipmm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395;top:547;height:0;width:2;" filled="f" stroked="t" coordsize="2,1" o:gfxdata="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1bGby/&#10;AAAA3AAAAA8AAAAAAAAAAQAgAAAAIgAAAGRycy9kb3ducmV2LnhtbFBLAQIUABQAAAAIAIdO4kAz&#10;LwWeOwAAADkAAAAQAAAAAAAAAAEAIAAAAA4BAABkcnMvc2hhcGV4bWwueG1sUEsFBgAAAAAGAAYA&#10;WwEAALgDAAAAAA==&#10;" path="m0,0l2,0,2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259;top:594;flip:y;height:24;width:44;" filled="f" stroked="t" coordsize="21600,21600" o:gfxdata="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Iebhr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217;top:427;height:167;width:86;" filled="f" stroked="t" coordsize="132,256" o:gfxdata="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2FH5W8AAAA&#10;3AAAAA8AAAAAAAAAAQAgAAAAIgAAAGRycy9kb3ducmV2LnhtbFBLAQIUABQAAAAIAIdO4kAzLwWe&#10;OwAAADkAAAAQAAAAAAAAAAEAIAAAAAsBAABkcnMvc2hhcGV4bWwueG1sUEsFBgAAAAAGAAYAWwEA&#10;ALUDAAAAAA==&#10;" path="m132,256l131,256,0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221;top:549;height:69;width:38;" filled="f" stroked="t" coordsize="58,107" o:gfxdata="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2A&#10;TaTCAAAA3AAAAA8AAAAAAAAAAQAgAAAAIgAAAGRycy9kb3ducmV2LnhtbFBLAQIUABQAAAAIAIdO&#10;4kAzLwWeOwAAADkAAAAQAAAAAAAAAAEAIAAAABEBAABkcnMvc2hhcGV4bWwueG1sUEsFBgAAAAAG&#10;AAYAWwEAALsDAAAAAA==&#10;" path="m0,0l57,106,58,107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303;top:573;height:21;width:37;" filled="f" stroked="t" coordsize="58,32" o:gfxdata="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LZyYb4A&#10;AADcAAAADwAAAAAAAAABACAAAAAiAAAAZHJzL2Rvd25yZXYueG1sUEsBAhQAFAAAAAgAh07iQDMv&#10;BZ47AAAAOQAAABAAAAAAAAAAAQAgAAAADQEAAGRycy9zaGFwZXhtbC54bWxQSwUGAAAAAAYABgBb&#10;AQAAtwMAAAAA&#10;" path="m0,32l14,23,29,16,58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319;top:502;flip:x y;height:67;width:32;" filled="f" stroked="t" coordsize="21600,21600" o:gfxdata="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yD1L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320;top:378;flip:x y;height:169;width:77;" filled="f" stroked="t" coordsize="21600,21600" o:gfxdata="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SsCC7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group id="_x0000_s1026" o:spid="_x0000_s1026" o:spt="203" style="position:absolute;left:0;top:474;height:43;width:95;" coordsize="95,43" o:gfxdata="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iG+MC+AAAA3AAAAA8AAAAAAAAAAQAgAAAAIgAAAGRycy9kb3ducmV2Lnht&#10;bFBLAQIUABQAAAAIAIdO4kAzLwWeOwAAADkAAAAVAAAAAAAAAAEAIAAAAA0BAABkcnMvZ3JvdXBz&#10;aGFwZXhtbC54bWxQSwUGAAAAAAYABgBgAQAAygMAAAAA&#10;">
                      <o:lock v:ext="edit" grouping="f" rotation="f" text="f" aspectratio="t"/>
                      <v:shape id="_x0000_s1026" o:spid="_x0000_s1026" o:spt="100" style="position:absolute;left:48;top:0;height:38;width:47;" filled="f" stroked="t" coordsize="65,54" o:gfxdata="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ucDz74A&#10;AADcAAAADwAAAAAAAAABACAAAAAiAAAAZHJzL2Rvd25yZXYueG1sUEsBAhQAFAAAAAgAh07iQDMv&#10;BZ47AAAAOQAAABAAAAAAAAAAAQAgAAAADQEAAGRycy9zaGFwZXhtbC54bWxQSwUGAAAAAAYABgBb&#10;AQAAtwMAAAAA&#10;" path="m0,48l6,49,9,50,12,51,15,53,19,54,22,54,28,53,35,53,40,51,47,48,51,44,56,39,57,37,58,35,59,35,60,32,61,30,62,30,65,24,65,19,65,14,62,10,59,5,56,3,51,0,46,0,33,1,21,6,15,9,11,14,7,19,4,25,3,27,2,32,1,39,0,48e">
                        <v:fill on="f" focussize="0,0"/>
                        <v:stroke weight="0.6pt" color="#000000" joinstyle="round"/>
                        <v:imagedata o:title=""/>
                        <o:lock v:ext="edit" aspectratio="t"/>
                      </v:shape>
                      <v:shape id="_x0000_s1026" o:spid="_x0000_s1026" o:spt="100" style="position:absolute;left:0;top:4;height:39;width:48;" filled="f" stroked="t" coordsize="68,55" o:gfxdata="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CzXqi/&#10;AAAA3AAAAA8AAAAAAAAAAQAgAAAAIgAAAGRycy9kb3ducmV2LnhtbFBLAQIUABQAAAAIAIdO4kAz&#10;LwWeOwAAADkAAAAQAAAAAAAAAAEAIAAAAA4BAABkcnMvc2hhcGV4bWwueG1sUEsFBgAAAAAGAAYA&#10;WwEAALgDAAAAAA==&#10;" path="m68,6l58,3,51,2,46,0,44,0,32,1,25,2,20,6,14,9,9,14,3,24,1,29,0,35,1,39,4,44,6,47,10,51,15,53,21,55,27,54,33,53,45,47,50,43,55,39,57,36,57,35,59,34,63,29,63,26,64,21,66,14,68,6e">
                        <v:fill on="f" focussize="0,0"/>
                        <v:stroke weight="0.6pt" color="#000000" joinstyle="round"/>
                        <v:imagedata o:title=""/>
                        <o:lock v:ext="edit" aspectratio="t"/>
                      </v:shape>
                    </v:group>
                    <v:line id="_x0000_s1026" o:spid="_x0000_s1026" o:spt="20" style="position:absolute;left:1981;top:415;flip:y;height:314;width:181;rotation:655360f;" filled="f" stroked="t" coordsize="21600,21600" o:gfxdata="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sCZvL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 endarrow="block" endarrowwidth="narrow"/>
                      <v:imagedata o:title=""/>
                      <o:lock v:ext="edit" aspectratio="t"/>
                    </v:line>
                    <v:shape id="_x0000_s1026" o:spid="_x0000_s1026" o:spt="202" type="#_x0000_t202" style="position:absolute;left:1172;top:389;height:451;width:459;" filled="f" stroked="f" coordsize="21600,21600" o:gfxdata="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7dAk7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Ω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1146;top:538;height:451;width:579;" filled="f" stroked="f" coordsize="21600,21600" o:gfxdata="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9l3uS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(a)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2798;top:39;height:989;width:2753;" coordsize="2753,989" o:gfxdata="UEsDBAoAAAAAAIdO4kAAAAAAAAAAAAAAAAAEAAAAZHJzL1BLAwQUAAAACACHTuJAoptrq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i/g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im2urvwAAANwAAAAPAAAAAAAAAAEAIAAAACIAAABkcnMvZG93bnJldi54&#10;bWxQSwECFAAUAAAACACHTuJAMy8FnjsAAAA5AAAAFQAAAAAAAAABACAAAAAOAQAAZHJzL2dyb3Vw&#10;c2hhcGV4bWwueG1sUEsFBgAAAAAGAAYAYAEAAMsDAAAAAA==&#10;">
                    <o:lock v:ext="edit" grouping="f" rotation="f" text="f" aspectratio="f"/>
                    <v:shape id="_x0000_s1026" o:spid="_x0000_s1026" o:spt="100" style="position:absolute;left:2068;top:87;height:109;width:89;" fillcolor="#000000" filled="t" stroked="f" coordsize="82,98" o:gfxdata="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JmJursAAADc&#10;AAAADwAAAAAAAAABACAAAAAiAAAAZHJzL2Rvd25yZXYueG1sUEsBAhQAFAAAAAgAh07iQDMvBZ47&#10;AAAAOQAAABAAAAAAAAAAAQAgAAAACgEAAGRycy9zaGFwZXhtbC54bWxQSwUGAAAAAAYABgBbAQAA&#10;tAMAAAAA&#10;" path="m66,73l67,66,66,60,64,53,62,48,55,40,48,35,39,29,28,25,35,18,71,27,82,12,39,0,10,43,15,44,23,46,31,50,38,54,44,60,48,65,50,71,50,76,50,83,49,84,48,85,47,88,44,91,39,93,35,93,30,90,26,87,23,86,22,85,17,80,15,77,10,73,7,73,4,75,1,77,1,80,0,83,3,88,9,92,19,96,21,96,23,97,29,98,34,98,39,98,44,95,46,94,48,93,57,88,62,80,66,73xe">
                      <v:fill on="t" focussize="0,0"/>
                      <v:stroke on="f"/>
                      <v:imagedata o:title=""/>
                      <o:lock v:ext="edit" aspectratio="t"/>
                    </v:shape>
                    <v:group id="_x0000_s1026" o:spid="_x0000_s1026" o:spt="203" style="position:absolute;left:1676;top:21;height:116;width:120;" coordsize="120,116" o:gfxdata="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PuJvOvwAAANwAAAAPAAAAAAAAAAEAIAAAACIAAABkcnMvZG93bnJldi54&#10;bWxQSwECFAAUAAAACACHTuJAMy8FnjsAAAA5AAAAFQAAAAAAAAABACAAAAAOAQAAZHJzL2dyb3Vw&#10;c2hhcGV4bWwueG1sUEsFBgAAAAAGAAYAYAEAAMsDAAAAAA==&#10;">
                      <o:lock v:ext="edit" grouping="f" rotation="f" text="f" aspectratio="t"/>
                      <v:shape id="_x0000_s1026" o:spid="_x0000_s1026" o:spt="100" style="position:absolute;left:0;top:0;height:108;width:53;" fillcolor="#000000" filled="t" stroked="f" coordsize="51,101" o:gfxdata="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4G0Gb4A&#10;AADcAAAADwAAAAAAAAABACAAAAAiAAAAZHJzL2Rvd25yZXYueG1sUEsBAhQAFAAAAAgAh07iQDMv&#10;BZ47AAAAOQAAABAAAAAAAAAAAQAgAAAADQEAAGRycy9zaGFwZXhtbC54bWxQSwUGAAAAAAYABgBb&#10;AQAAtwMAAAAA&#10;" path="m26,19l25,19,25,21,25,27,19,77,18,80,18,83,16,87,15,89,13,92,8,92,3,92,0,92,0,95,51,101,51,98,49,98,46,97,44,96,42,95,40,93,39,93,38,91,38,87,40,80,49,0,47,0,10,13,10,15,15,14,20,14,24,15,24,16,26,19xe"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o:spt="100" style="position:absolute;left:50;top:6;height:110;width:70;" fillcolor="#000000" filled="t" stroked="f" coordsize="65,100" o:gfxdata="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gKyELsAAADc&#10;AAAADwAAAAAAAAABACAAAAAiAAAAZHJzL2Rvd25yZXYueG1sUEsBAhQAFAAAAAgAh07iQDMvBZ47&#10;AAAAOQAAABAAAAAAAAAAAQAgAAAACgEAAGRycy9zaGFwZXhtbC54bWxQSwUGAAAAAAYABgBbAQAA&#10;tAMAAAAA&#10;" path="m41,0l31,0,23,4,16,10,12,14,10,20,5,32,1,47,0,58,1,70,3,77,6,83,9,89,14,96,20,98,27,100,32,100,38,99,43,95,47,92,52,86,56,81,61,68,65,54,65,38,63,25,60,15,55,7,47,1,41,0xm33,6l34,5,35,5,38,5,41,6,44,9,44,9,45,13,47,22,45,25,45,31,43,39,43,45,43,52,38,81,36,84,36,86,36,88,34,91,33,93,28,96,22,93,21,90,21,86,20,80,20,74,20,66,22,57,23,40,24,33,25,27,27,18,28,14,29,9,33,6xe">
                        <v:fill on="t" focussize="0,0"/>
                        <v:stroke on="f"/>
                        <v:imagedata o:title=""/>
                        <o:lock v:ext="edit" aspectratio="t"/>
                      </v:shape>
                    </v:group>
                    <v:shape id="_x0000_s1026" o:spid="_x0000_s1026" o:spt="100" style="position:absolute;left:2671;top:378;height:102;width:82;" fillcolor="#000000" filled="t" stroked="f" coordsize="76,94" o:gfxdata="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M47IL4A&#10;AADcAAAADwAAAAAAAAABACAAAAAiAAAAZHJzL2Rvd25yZXYueG1sUEsBAhQAFAAAAAgAh07iQDMv&#10;BZ47AAAAOQAAABAAAAAAAAAAAQAgAAAADQEAAGRycy9zaGFwZXhtbC54bWxQSwUGAAAAAAYABgBb&#10;AQAAtwMAAAAA&#10;" path="m29,10l20,19,12,32,6,42,2,53,0,60,1,67,2,75,4,82,8,86,14,90,19,92,25,94,30,93,36,92,42,88,49,84,53,79,55,76,58,74,59,71,61,68,65,62,72,48,76,35,76,26,74,16,69,9,67,5,65,3,56,0,47,1,38,3,33,5,29,10xm31,78l26,83,23,85,22,87,19,87,17,87,13,85,12,82,11,78,13,74,14,69,18,64,21,57,27,50,30,41,34,35,38,29,41,24,43,19,45,16,47,13,49,12,51,7,56,7,58,6,62,7,63,7,64,9,65,12,64,14,63,17,62,21,60,26,58,28,57,30,56,33,52,41,47,51,31,78xe">
                      <v:fill on="t" focussize="0,0"/>
                      <v:stroke on="f"/>
                      <v:imagedata o:title=""/>
                      <o:lock v:ext="edit" aspectratio="t"/>
                    </v:shape>
                    <v:group id="_x0000_s1026" o:spid="_x0000_s1026" o:spt="203" style="position:absolute;left:886;top:26;height:133;width:136;" coordsize="136,133" o:gfxdata="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wg53NvwAAANwAAAAPAAAAAAAAAAEAIAAAACIAAABkcnMvZG93bnJldi54&#10;bWxQSwECFAAUAAAACACHTuJAMy8FnjsAAAA5AAAAFQAAAAAAAAABACAAAAAOAQAAZHJzL2dyb3Vw&#10;c2hhcGV4bWwueG1sUEsFBgAAAAAGAAYAYAEAAMsDAAAAAA==&#10;">
                      <o:lock v:ext="edit" grouping="f" rotation="f" text="f" aspectratio="t"/>
                      <v:shape id="_x0000_s1026" o:spid="_x0000_s1026" o:spt="100" style="position:absolute;left:0;top:22;height:111;width:71;" fillcolor="#000000" filled="t" stroked="f" coordsize="65,103" o:gfxdata="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SPYGL4A&#10;AADcAAAADwAAAAAAAAABACAAAAAiAAAAZHJzL2Rvd25yZXYueG1sUEsBAhQAFAAAAAgAh07iQDMv&#10;BZ47AAAAOQAAABAAAAAAAAAAAQAgAAAADQEAAGRycy9zaGFwZXhtbC54bWxQSwUGAAAAAAYABgBb&#10;AQAAtwMAAAAA&#10;" path="m44,4l39,1,35,0,27,1,18,3,10,9,3,18,0,30,2,30,4,23,8,20,17,17,22,17,29,20,32,23,34,28,35,32,34,37,29,44,25,47,20,51,20,53,25,53,31,55,36,57,42,62,45,64,47,69,50,78,50,83,47,89,45,90,44,92,42,94,40,95,34,94,27,91,22,88,20,87,18,86,12,86,10,87,9,89,7,92,7,95,8,98,12,102,15,103,20,103,25,103,31,102,38,99,45,96,51,92,54,89,56,88,56,87,56,87,58,87,61,80,63,73,63,69,63,67,64,66,65,59,61,51,59,48,58,46,51,41,44,37,47,32,50,28,52,22,53,18,51,13,49,10,46,6,44,4xe"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o:spt="100" style="position:absolute;left:66;top:0;height:110;width:70;" fillcolor="#000000" filled="t" stroked="f" coordsize="64,101" o:gfxdata="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Oq4XvQAA&#10;ANwAAAAPAAAAAAAAAAEAIAAAACIAAABkcnMvZG93bnJldi54bWxQSwECFAAUAAAACACHTuJAMy8F&#10;njsAAAA5AAAAEAAAAAAAAAABACAAAAAMAQAAZHJzL3NoYXBleG1sLnhtbFBLBQYAAAAABgAGAFsB&#10;AAC2AwAAAAA=&#10;" path="m41,4l32,0,28,0,25,1,20,1,16,3,10,9,7,12,5,16,3,27,0,40,1,56,3,62,5,67,6,72,9,79,12,85,17,91,22,95,28,98,34,100,41,101,52,96,56,90,59,86,61,79,63,72,64,58,63,44,61,36,59,29,54,17,50,13,48,9,44,6,41,4xm26,6l29,6,31,6,34,11,37,19,37,22,39,29,40,37,43,49,47,79,46,80,46,82,46,85,46,88,46,91,43,94,41,96,37,95,36,95,31,88,30,83,28,78,27,70,26,61,22,44,20,31,19,22,19,17,19,11,21,9,23,7,26,6xe">
                        <v:fill on="t" focussize="0,0"/>
                        <v:stroke on="f"/>
                        <v:imagedata o:title=""/>
                        <o:lock v:ext="edit" aspectratio="t"/>
                      </v:shape>
                    </v:group>
                    <v:group id="_x0000_s1026" o:spid="_x0000_s1026" o:spt="203" style="position:absolute;left:718;top:77;height:110;width:130;" coordsize="95,80" o:gfxdata="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6CMlO7AAAA3AAAAA8AAAAAAAAAAQAgAAAAIgAAAGRycy9kb3ducmV2LnhtbFBL&#10;AQIUABQAAAAIAIdO4kAzLwWeOwAAADkAAAAVAAAAAAAAAAEAIAAAAAoBAABkcnMvZ3JvdXBzaGFw&#10;ZXhtbC54bWxQSwUGAAAAAAYABgBgAQAAxwMAAAAA&#10;">
                      <o:lock v:ext="edit" grouping="f" rotation="f" text="f" aspectratio="t"/>
                      <v:shape id="_x0000_s1026" o:spid="_x0000_s1026" o:spt="100" style="position:absolute;left:47;top:0;height:70;width:48;" fillcolor="#000000" filled="t" stroked="f" coordsize="66,99" o:gfxdata="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e2Y174A&#10;AADcAAAADwAAAAAAAAABACAAAAAiAAAAZHJzL2Rvd25yZXYueG1sUEsBAhQAFAAAAAgAh07iQDMv&#10;BZ47AAAAOQAAABAAAAAAAAAAAQAgAAAADQEAAGRycy9zaGFwZXhtbC54bWxQSwUGAAAAAAYABgBb&#10;AQAAtwMAAAAA&#10;" path="m66,70l65,56,63,43,58,27,52,14,45,6,40,4,37,2,29,0,21,1,14,4,7,11,4,14,2,19,0,29,0,43,2,58,5,67,11,79,13,82,16,86,20,92,25,95,28,97,29,97,31,99,38,99,45,99,50,96,52,95,55,94,63,84,64,77,65,73,66,70xm44,94l39,94,36,91,34,88,31,83,30,77,27,70,26,61,21,44,18,31,16,22,16,18,16,12,16,10,18,9,19,7,21,6,24,5,28,7,31,11,34,19,35,22,37,28,39,36,43,47,49,77,49,80,49,83,48,86,47,89,46,92,45,93,44,94xe"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o:spt="100" style="position:absolute;left:0;top:10;height:70;width:47;" fillcolor="#000000" filled="t" stroked="f" coordsize="66,99" o:gfxdata="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qE9TL4A&#10;AADcAAAADwAAAAAAAAABACAAAAAiAAAAZHJzL2Rvd25yZXYueG1sUEsBAhQAFAAAAAgAh07iQDMv&#10;BZ47AAAAOQAAABAAAAAAAAAAAQAgAAAADQEAAGRycy9zaGFwZXhtbC54bWxQSwUGAAAAAAYABgBb&#10;AQAAtwMAAAAA&#10;" path="m39,0l31,1,0,73,4,88,38,79,42,99,63,96,57,75,66,73,63,58,54,60,39,0xm34,64l7,72,26,27,34,64xe">
                        <v:fill on="t" focussize="0,0"/>
                        <v:stroke on="f"/>
                        <v:imagedata o:title=""/>
                        <o:lock v:ext="edit" aspectratio="t"/>
                      </v:shape>
                    </v:group>
                    <v:group id="_x0000_s1026" o:spid="_x0000_s1026" o:spt="203" style="position:absolute;left:592;top:114;height:120;width:128;" coordsize="94,87" o:gfxdata="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phDRO+AAAA3AAAAA8AAAAAAAAAAQAgAAAAIgAAAGRycy9kb3ducmV2Lnht&#10;bFBLAQIUABQAAAAIAIdO4kAzLwWeOwAAADkAAAAVAAAAAAAAAAEAIAAAAA0BAABkcnMvZ3JvdXBz&#10;aGFwZXhtbC54bWxQSwUGAAAAAAYABgBgAQAAygMAAAAA&#10;">
                      <o:lock v:ext="edit" grouping="f" rotation="f" text="f" aspectratio="t"/>
                      <v:shape id="_x0000_s1026" o:spid="_x0000_s1026" o:spt="100" style="position:absolute;left:47;top:0;height:69;width:47;" fillcolor="#000000" filled="t" stroked="f" coordsize="67,97" o:gfxdata="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IhoOr4A&#10;AADcAAAADwAAAAAAAAABACAAAAAiAAAAZHJzL2Rvd25yZXYueG1sUEsBAhQAFAAAAAgAh07iQDMv&#10;BZ47AAAAOQAAABAAAAAAAAAAAQAgAAAADQEAAGRycy9zaGFwZXhtbC54bWxQSwUGAAAAAAYABgBb&#10;AQAAtwMAAAAA&#10;" path="m36,2l26,0,18,2,11,5,5,13,2,16,0,20,0,31,0,45,4,59,5,65,9,71,14,81,18,86,22,91,27,95,34,97,37,97,38,97,39,97,41,97,47,97,50,95,52,95,54,93,57,92,61,86,65,81,65,75,67,68,65,54,64,47,63,45,63,45,63,43,63,41,60,32,57,25,54,19,50,14,43,6,36,2xm20,5l27,6,29,10,34,19,34,22,36,27,38,36,43,47,51,76,51,79,52,84,51,86,51,90,50,90,49,90,49,91,46,92,43,93,41,92,38,90,37,88,36,87,34,82,32,79,32,77,29,69,27,65,27,63,27,63,27,61,21,44,18,32,16,23,15,19,14,13,16,9,16,6,20,5xe"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o:spt="100" style="position:absolute;left:0;top:11;height:76;width:45;" fillcolor="#000000" filled="t" stroked="f" coordsize="64,108" o:gfxdata="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w7nnLsAAADc&#10;AAAADwAAAAAAAAABACAAAAAiAAAAZHJzL2Rvd25yZXYueG1sUEsBAhQAFAAAAAgAh07iQDMvBZ47&#10;AAAAOQAAABAAAAAAAAAAAQAgAAAACgEAAGRycy9zaGFwZXhtbC54bWxQSwUGAAAAAAYABgBbAQAA&#10;tAMAAAAA&#10;" path="m45,0l2,14,0,66,3,64,6,64,14,60,22,60,30,60,38,62,44,64,49,67,53,71,56,77,56,82,55,89,53,91,51,92,51,93,46,96,44,96,42,96,42,96,42,97,37,96,32,94,28,92,25,92,22,92,19,92,16,92,13,96,10,98,11,102,13,105,15,106,17,108,21,107,26,107,31,107,37,107,41,104,43,103,46,102,54,97,59,88,64,80,64,70,64,61,60,54,57,49,52,45,46,43,37,39,28,38,17,39,6,41,8,32,44,20,45,0xe">
                        <v:fill on="t" focussize="0,0"/>
                        <v:stroke on="f"/>
                        <v:imagedata o:title=""/>
                        <o:lock v:ext="edit" aspectratio="t"/>
                      </v:shape>
                    </v:group>
                    <v:group id="_x0000_s1026" o:spid="_x0000_s1026" o:spt="203" style="position:absolute;left:1351;top:0;height:109;width:116;" coordsize="116,109" o:gfxdata="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aFq6LvwAAANwAAAAPAAAAAAAAAAEAIAAAACIAAABkcnMvZG93bnJldi54&#10;bWxQSwECFAAUAAAACACHTuJAMy8FnjsAAAA5AAAAFQAAAAAAAAABACAAAAAOAQAAZHJzL2dyb3Vw&#10;c2hhcGV4bWwueG1sUEsFBgAAAAAGAAYAYAEAAMsDAAAAAA==&#10;">
                      <o:lock v:ext="edit" grouping="f" rotation="f" text="f" aspectratio="t"/>
                      <v:shape id="_x0000_s1026" o:spid="_x0000_s1026" o:spt="100" style="position:absolute;left:0;top:0;height:109;width:58;" fillcolor="#000000" filled="t" stroked="f" coordsize="53,99" o:gfxdata="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OysaO/&#10;AAAA3AAAAA8AAAAAAAAAAQAgAAAAIgAAAGRycy9kb3ducmV2LnhtbFBLAQIUABQAAAAIAIdO4kAz&#10;LwWeOwAAADkAAAAQAAAAAAAAAAEAIAAAAA4BAABkcnMvc2hhcGV4bWwueG1sUEsFBgAAAAAGAAYA&#10;WwEAALgDAAAAAA==&#10;" path="m40,0l37,0,0,16,2,20,6,18,10,17,15,17,18,21,18,24,18,29,18,79,18,86,18,90,16,91,15,93,14,95,5,97,2,97,2,99,53,99,53,97,51,97,43,95,40,90,39,86,40,79,40,0xe"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o:spt="100" style="position:absolute;left:49;top:2;height:106;width:67;" fillcolor="#000000" filled="t" stroked="f" coordsize="62,98" o:gfxdata="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y+IWm8AAAA&#10;3AAAAA8AAAAAAAAAAQAgAAAAIgAAAGRycy9kb3ducmV2LnhtbFBLAQIUABQAAAAIAIdO4kAzLwWe&#10;OwAAADkAAAAQAAAAAAAAAAEAIAAAAAsBAABkcnMvc2hhcGV4bWwueG1sUEsFBgAAAAAGAAYAWwEA&#10;ALUDAAAAAA==&#10;" path="m6,50l14,49,22,50,30,52,38,57,43,60,46,65,48,70,49,77,49,77,49,78,49,79,48,82,46,88,40,91,35,93,32,92,31,91,30,91,26,89,23,86,19,84,16,82,13,80,10,79,8,80,4,81,2,83,1,84,1,88,2,91,4,95,7,95,12,97,17,97,23,98,23,97,24,97,25,97,28,97,34,97,38,95,38,95,38,95,40,95,43,95,47,91,51,88,54,85,55,83,57,82,60,72,62,64,61,57,59,50,56,45,52,40,44,34,35,31,25,28,13,27,17,18,54,18,62,0,17,0,0,50,6,50xe">
                        <v:fill on="t" focussize="0,0"/>
                        <v:stroke on="f"/>
                        <v:imagedata o:title=""/>
                        <o:lock v:ext="edit" aspectratio="t"/>
                      </v:shape>
                    </v:group>
                    <v:group id="_x0000_s1026" o:spid="_x0000_s1026" o:spt="203" style="position:absolute;left:1114;top:7;height:117;width:135;" coordsize="135,117" o:gfxdata="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qxDD8vwAAANwAAAAPAAAAAAAAAAEAIAAAACIAAABkcnMvZG93bnJldi54&#10;bWxQSwECFAAUAAAACACHTuJAMy8FnjsAAAA5AAAAFQAAAAAAAAABACAAAAAOAQAAZHJzL2dyb3Vw&#10;c2hhcGV4bWwueG1sUEsFBgAAAAAGAAYAYAEAAMsDAAAAAA==&#10;">
                      <o:lock v:ext="edit" grouping="f" rotation="f" text="f" aspectratio="t"/>
                      <v:shape id="_x0000_s1026" o:spid="_x0000_s1026" o:spt="100" style="position:absolute;left:66;top:0;height:111;width:69;" fillcolor="#000000" filled="t" stroked="f" coordsize="63,101" o:gfxdata="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NI3fb4A&#10;AADcAAAADwAAAAAAAAABACAAAAAiAAAAZHJzL2Rvd25yZXYueG1sUEsBAhQAFAAAAAgAh07iQDMv&#10;BZ47AAAAOQAAABAAAAAAAAAAAQAgAAAADQEAAGRycy9zaGFwZXhtbC54bWxQSwUGAAAAAAYABgBb&#10;AQAAtwMAAAAA&#10;" path="m55,19l50,10,46,7,44,5,35,0,28,0,20,2,12,7,8,10,6,14,4,24,0,38,1,54,2,62,4,72,6,77,8,83,13,89,17,94,23,98,29,100,36,101,41,99,47,96,51,92,55,88,58,81,58,79,59,78,60,75,61,68,62,62,62,55,62,51,63,49,60,33,55,19xm23,7l24,5,28,5,31,5,34,7,36,11,39,19,39,22,39,28,40,36,41,49,44,80,42,87,41,92,38,94,37,95,36,95,36,96,30,94,28,92,28,88,26,83,24,77,23,69,23,61,21,44,20,30,20,21,20,17,20,13,20,10,23,7xe"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o:spt="100" style="position:absolute;left:0;top:5;height:112;width:70;" fillcolor="#000000" filled="t" stroked="f" coordsize="64,102" o:gfxdata="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bX41r4A&#10;AADcAAAADwAAAAAAAAABACAAAAAiAAAAZHJzL2Rvd25yZXYueG1sUEsBAhQAFAAAAAgAh07iQDMv&#10;BZ47AAAAOQAAABAAAAAAAAAAAQAgAAAADQEAAGRycy9zaGFwZXhtbC54bWxQSwUGAAAAAAYABgBb&#10;AQAAtwMAAAAA&#10;" path="m31,22l34,27,36,35,35,44,32,55,28,62,25,66,22,71,18,77,14,84,9,91,4,99,4,102,60,97,64,68,62,68,60,69,60,69,60,70,60,71,58,73,58,73,58,73,58,75,56,76,54,78,50,78,44,78,24,80,33,68,42,57,47,48,52,42,54,30,56,21,53,15,51,11,46,6,41,3,33,0,27,0,22,0,18,1,13,3,11,7,6,11,3,17,0,22,0,30,3,30,5,23,9,20,13,18,19,17,24,18,31,22xe">
                        <v:fill on="t" focussize="0,0"/>
                        <v:stroke on="f"/>
                        <v:imagedata o:title=""/>
                        <o:lock v:ext="edit" aspectratio="t"/>
                      </v:shape>
                    </v:group>
                    <v:group id="_x0000_s1026" o:spid="_x0000_s1026" o:spt="203" style="position:absolute;left:107;top:317;height:160;width:158;" coordsize="144,117" o:gfxdata="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EDceuvwAAANwAAAAPAAAAAAAAAAEAIAAAACIAAABkcnMvZG93bnJldi54&#10;bWxQSwECFAAUAAAACACHTuJAMy8FnjsAAAA5AAAAFQAAAAAAAAABACAAAAAOAQAAZHJzL2dyb3Vw&#10;c2hhcGV4bWwueG1sUEsFBgAAAAAGAAYAYAEAAMsDAAAAAA==&#10;">
                      <o:lock v:ext="edit" grouping="f" rotation="f" text="f" aspectratio="t"/>
                      <v:shape id="_x0000_s1026" o:spid="_x0000_s1026" o:spt="100" style="position:absolute;left:45;top:23;height:68;width:52;" fillcolor="#000000" filled="t" stroked="f" coordsize="74,96" o:gfxdata="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R3XKW5AAAA3AAA&#10;AA8AAAAAAAAAAQAgAAAAIgAAAGRycy9kb3ducmV2LnhtbFBLAQIUABQAAAAIAIdO4kAzLwWeOwAA&#10;ADkAAAAQAAAAAAAAAAEAIAAAAAgBAABkcnMvc2hhcGV4bWwueG1sUEsFBgAAAAAGAAYAWwEAALID&#10;AAAAAA==&#10;" path="m48,11l40,5,36,2,32,2,23,0,19,1,15,3,8,7,5,11,3,16,1,19,1,24,0,29,1,35,4,48,10,62,15,75,21,83,27,87,32,91,45,96,52,95,59,94,63,90,68,87,70,81,73,75,73,72,73,70,73,68,73,64,73,62,74,61,69,48,64,35,60,28,57,21,48,11xm23,7l24,8,26,10,32,18,33,21,36,26,39,34,45,45,59,72,60,79,61,86,59,87,57,88,57,89,53,90,51,91,49,89,48,89,45,86,42,81,39,76,37,72,36,68,34,64,32,61,28,52,24,45,21,38,19,33,15,25,15,21,12,14,13,11,15,9,17,8,19,7,23,7xe"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o:spt="100" style="position:absolute;left:0;top:38;height:79;width:51;" fillcolor="#000000" filled="t" stroked="f" coordsize="70,110" o:gfxdata="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GsxfS/&#10;AAAA3AAAAA8AAAAAAAAAAQAgAAAAIgAAAGRycy9kb3ducmV2LnhtbFBLAQIUABQAAAAIAIdO4kAz&#10;LwWeOwAAADkAAAAQAAAAAAAAAAEAIAAAAA4BAABkcnMvc2hhcGV4bWwueG1sUEsFBgAAAAAGAAYA&#10;WwEAALgDAAAAAA==&#10;" path="m8,36l42,20,41,0,0,20,5,71,8,70,10,68,18,65,26,63,34,62,42,63,48,64,54,66,59,69,63,75,63,80,63,86,61,86,61,88,59,91,57,92,56,94,53,95,52,95,47,96,43,95,35,94,31,94,28,94,25,95,21,99,21,102,23,105,25,108,27,109,30,110,33,109,37,109,41,107,47,107,51,103,55,100,56,98,59,97,63,93,68,85,69,80,70,76,70,66,69,61,68,57,63,51,59,47,54,43,48,42,39,40,34,39,30,40,19,42,9,47,8,36xe"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o:spt="100" style="position:absolute;left:92;top:0;height:68;width:52;" fillcolor="#000000" filled="t" stroked="f" coordsize="73,96" o:gfxdata="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NGi0LsAAADc&#10;AAAADwAAAAAAAAABACAAAAAiAAAAZHJzL2Rvd25yZXYueG1sUEsBAhQAFAAAAAgAh07iQDMvBZ47&#10;AAAAOQAAABAAAAAAAAAAAQAgAAAACgEAAGRycy9zaGFwZXhtbC54bWxQSwUGAAAAAAYABgBbAQAA&#10;tAMAAAAA&#10;" path="m48,11l40,4,31,2,22,0,16,4,11,5,7,8,4,11,3,16,1,20,0,24,0,29,0,36,3,49,9,63,14,73,21,84,26,88,31,92,37,94,45,96,51,95,54,95,58,95,67,87,73,76,73,69,73,61,69,48,64,36,60,28,56,22,48,11xm13,11l14,9,16,8,18,7,20,7,22,8,24,8,27,11,32,18,33,21,36,27,39,33,45,44,58,72,60,79,60,82,60,84,60,84,60,86,58,87,56,90,51,90,49,89,47,88,45,86,43,84,43,84,41,81,38,77,36,72,35,69,33,65,31,61,24,45,19,33,16,25,14,22,14,21,12,15,13,11xe">
                        <v:fill on="t" focussize="0,0"/>
                        <v:stroke on="f"/>
                        <v:imagedata o:title=""/>
                        <o:lock v:ext="edit" aspectratio="t"/>
                      </v:shape>
                    </v:group>
                    <v:group id="_x0000_s1026" o:spid="_x0000_s1026" o:spt="203" style="position:absolute;left:293;top:199;height:171;width:185;" coordsize="149,113" o:gfxdata="UEsDBAoAAAAAAIdO4kAAAAAAAAAAAAAAAAAEAAAAZHJzL1BLAwQUAAAACACHTuJAuzbBrb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HrfAF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7NsGtvwAAANwAAAAPAAAAAAAAAAEAIAAAACIAAABkcnMvZG93bnJldi54&#10;bWxQSwECFAAUAAAACACHTuJAMy8FnjsAAAA5AAAAFQAAAAAAAAABACAAAAAOAQAAZHJzL2dyb3Vw&#10;c2hhcGV4bWwueG1sUEsFBgAAAAAGAAYAYAEAAMsDAAAAAA==&#10;">
                      <o:lock v:ext="edit" grouping="f" rotation="f" text="f" aspectratio="t"/>
                      <v:shape id="_x0000_s1026" o:spid="_x0000_s1026" o:spt="100" style="position:absolute;left:100;top:0;height:69;width:49;" fillcolor="#000000" filled="t" stroked="f" coordsize="69,97" o:gfxdata="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AvBhb4A&#10;AADcAAAADwAAAAAAAAABACAAAAAiAAAAZHJzL2Rvd25yZXYueG1sUEsBAhQAFAAAAAgAh07iQDMv&#10;BZ47AAAAOQAAABAAAAAAAAAAAQAgAAAADQEAAGRycy9zaGFwZXhtbC54bWxQSwUGAAAAAAYABgBb&#10;AQAAtwMAAAAA&#10;" path="m62,38l55,24,47,12,43,8,40,5,35,3,32,2,23,0,15,2,11,4,7,7,3,14,0,23,0,34,1,47,6,63,11,72,18,82,21,87,27,93,33,95,40,97,42,97,46,97,53,96,58,92,62,89,64,86,65,84,66,82,67,79,69,72,69,66,66,51,62,38xm14,20l12,15,13,12,14,9,16,7,20,7,24,7,25,8,27,10,31,19,32,22,34,27,38,35,43,46,54,75,54,77,54,79,54,79,55,81,54,88,53,89,52,91,48,92,46,91,43,89,41,86,39,84,38,82,35,77,33,75,33,73,31,70,29,62,24,53,22,45,19,38,18,34,15,28,15,25,14,20xe"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o:spt="100" style="position:absolute;left:50;top:19;height:70;width:51;" fillcolor="#000000" filled="t" stroked="f" coordsize="71,98" o:gfxdata="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IIDNvQAA&#10;ANwAAAAPAAAAAAAAAAEAIAAAACIAAABkcnMvZG93bnJldi54bWxQSwECFAAUAAAACACHTuJAMy8F&#10;njsAAAA5AAAAEAAAAAAAAAABACAAAAAMAQAAZHJzL3NoYXBleG1sLnhtbFBLBQYAAAAABgAGAFsB&#10;AAC2AwAAAAA=&#10;" path="m33,2l28,0,24,0,16,2,8,7,4,14,0,23,0,34,2,48,6,62,11,73,18,82,22,87,28,93,34,96,40,98,47,97,54,96,64,89,66,84,69,79,70,71,71,64,67,51,64,39,60,30,56,23,49,11,41,5,33,2xm13,11l15,8,18,7,22,6,24,7,28,10,30,14,33,19,34,22,36,27,39,35,44,46,55,74,56,81,56,88,55,89,53,91,49,92,46,91,44,89,42,86,39,82,36,77,33,70,31,62,23,45,18,34,16,28,15,25,15,20,13,15,13,11xe"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o:spt="100" style="position:absolute;left:0;top:38;height:75;width:57;" fillcolor="#000000" filled="t" stroked="f" coordsize="80,105" o:gfxdata="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0fgmrgAAADcAAAA&#10;DwAAAAAAAAABACAAAAAiAAAAZHJzL2Rvd25yZXYueG1sUEsBAhQAFAAAAAgAh07iQDMvBZ47AAAA&#10;OQAAABAAAAAAAAAAAQAgAAAABwEAAGRycy9zaGFwZXhtbC54bWxQSwUGAAAAAAYABgBbAQAAsQMA&#10;AAAA&#10;" path="m14,25l18,26,19,28,21,34,40,82,40,84,42,87,42,88,42,89,42,90,43,91,42,96,40,96,40,96,40,97,38,98,34,101,31,103,32,105,80,85,78,83,76,84,72,84,69,85,65,84,64,84,61,79,60,75,59,73,29,0,27,0,0,29,2,30,5,27,11,25,11,25,14,25xe">
                        <v:fill on="t" focussize="0,0"/>
                        <v:stroke on="f"/>
                        <v:imagedata o:title=""/>
                        <o:lock v:ext="edit" aspectratio="t"/>
                      </v:shape>
                    </v:group>
                    <v:line id="_x0000_s1026" o:spid="_x0000_s1026" o:spt="20" style="position:absolute;left:1964;top:309;flip:y;height:74;width:16;" filled="f" stroked="t" coordsize="21600,21600" o:gfxdata="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mZeu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1895;top:368;height:15;width:69;" filled="f" stroked="t" coordsize="106,22" o:gfxdata="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8ua9&#10;isEAAADcAAAADwAAAAAAAAABACAAAAAiAAAAZHJzL2Rvd25yZXYueG1sUEsBAhQAFAAAAAgAh07i&#10;QDMvBZ47AAAAOQAAABAAAAAAAAAAAQAgAAAAEAEAAGRycy9zaGFwZXhtbC54bWxQSwUGAAAAAAYA&#10;BgBbAQAAugMAAAAA&#10;" path="m0,0l3,0,8,1,20,3,24,4,36,7,67,13,98,20,106,22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1830;top:356;height:12;width:65;" filled="f" stroked="t" coordsize="98,18" o:gfxdata="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U3kOr4A&#10;AADcAAAADwAAAAAAAAABACAAAAAiAAAAZHJzL2Rvd25yZXYueG1sUEsBAhQAFAAAAAgAh07iQDMv&#10;BZ47AAAAOQAAABAAAAAAAAAAAQAgAAAADQEAAGRycy9zaGFwZXhtbC54bWxQSwUGAAAAAAYABgBb&#10;AQAAtwMAAAAA&#10;" path="m0,0l8,2,10,2,13,3,17,3,21,4,26,5,28,5,33,6,42,8,53,9,98,18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1895;top:294;flip:x;height:74;width:14;" filled="f" stroked="t" coordsize="21600,21600" o:gfxdata="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BgPc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1964;top:383;height:17;width:70;" filled="f" stroked="t" coordsize="109,27" o:gfxdata="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XRxaugAAANwA&#10;AAAPAAAAAAAAAAEAIAAAACIAAABkcnMvZG93bnJldi54bWxQSwECFAAUAAAACACHTuJAMy8FnjsA&#10;AAA5AAAAEAAAAAAAAAABACAAAAAJAQAAZHJzL3NoYXBleG1sLnhtbFBLBQYAAAAABgAGAFsBAACz&#10;AwAAAAA=&#10;" path="m0,0l35,7,70,16,109,27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1773;top:348;height:8;width:57;" filled="f" stroked="t" coordsize="88,13" o:gfxdata="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b9dT6&#10;wAAAANwAAAAPAAAAAAAAAAEAIAAAACIAAABkcnMvZG93bnJldi54bWxQSwECFAAUAAAACACHTuJA&#10;My8FnjsAAAA5AAAAEAAAAAAAAAABACAAAAAPAQAAZHJzL3NoYXBleG1sLnhtbFBLBQYAAAAABgAG&#10;AFsBAAC5AwAAAAA=&#10;" path="m0,0l3,0,4,0,5,0,6,0,7,1,11,1,13,1,26,3,70,11,78,11,88,13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1719;top:341;height:7;width:54;" filled="f" stroked="t" coordsize="84,11" o:gfxdata="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aiRgugAAANwA&#10;AAAPAAAAAAAAAAEAIAAAACIAAABkcnMvZG93bnJldi54bWxQSwECFAAUAAAACACHTuJAMy8FnjsA&#10;AAA5AAAAEAAAAAAAAAABACAAAAAJAQAAZHJzL3NoYXBleG1sLnhtbFBLBQYAAAAABgAGAFsBAACz&#10;AwAAAAA=&#10;" path="m0,0l37,3,76,10,79,10,84,11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1656;top:334;height:7;width:63;" filled="f" stroked="t" coordsize="95,10" o:gfxdata="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W+7eb4A&#10;AADcAAAADwAAAAAAAAABACAAAAAiAAAAZHJzL2Rvd25yZXYueG1sUEsBAhQAFAAAAAgAh07iQDMv&#10;BZ47AAAAOQAAABAAAAAAAAAAAQAgAAAADQEAAGRycy9zaGFwZXhtbC54bWxQSwUGAAAAAAYABgBb&#10;AQAAtwMAAAAA&#10;" path="m0,0l13,1,28,2,92,10,94,10,95,1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2248;top:466;height:40;width:102;" filled="f" stroked="t" coordsize="157,61" o:gfxdata="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tx/1L4A&#10;AADcAAAADwAAAAAAAAABACAAAAAiAAAAZHJzL2Rvd25yZXYueG1sUEsBAhQAFAAAAAgAh07iQDMv&#10;BZ47AAAAOQAAABAAAAAAAAAAAQAgAAAADQEAAGRycy9zaGFwZXhtbC54bWxQSwUGAAAAAAYABgBb&#10;AQAAtwMAAAAA&#10;" path="m0,0l1,0,3,2,30,11,58,22,63,23,84,32,120,45,153,60,155,60,157,61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2196;top:448;height:18;width:52;" filled="f" stroked="t" coordsize="79,28" o:gfxdata="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JL38y/&#10;AAAA3AAAAA8AAAAAAAAAAQAgAAAAIgAAAGRycy9kb3ducmV2LnhtbFBLAQIUABQAAAAIAIdO4kAz&#10;LwWeOwAAADkAAAAQAAAAAAAAAAEAIAAAAA4BAABkcnMvc2hhcGV4bWwueG1sUEsFBgAAAAAGAAYA&#10;WwEAALgDAAAAAA==&#10;" path="m0,0l2,0,3,1,21,6,39,14,56,19,75,25,79,28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2091;top:416;height:32;width:105;" filled="f" stroked="t" coordsize="163,50" o:gfxdata="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OuZ+J&#10;wAAAANwAAAAPAAAAAAAAAAEAIAAAACIAAABkcnMvZG93bnJldi54bWxQSwECFAAUAAAACACHTuJA&#10;My8FnjsAAAA5AAAAEAAAAAAAAAABACAAAAAPAQAAZHJzL3NoYXBleG1sLnhtbFBLBQYAAAAABgAG&#10;AFsBAAC5AwAAAAA=&#10;" path="m0,0l7,1,21,5,37,9,102,29,108,32,135,40,163,5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2034;top:400;height:16;width:57;" filled="f" stroked="t" coordsize="86,23" o:gfxdata="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0sSavQAA&#10;ANwAAAAPAAAAAAAAAAEAIAAAACIAAABkcnMvZG93bnJldi54bWxQSwECFAAUAAAACACHTuJAMy8F&#10;njsAAAA5AAAAEAAAAAAAAAABACAAAAAMAQAAZHJzL3NoYXBleG1sLnhtbFBLBQYAAAAABgAGAFsB&#10;AAC2AwAAAAA=&#10;" path="m0,0l20,3,40,10,86,23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1773;top:272;flip:y;height:76;width:15;" filled="f" stroked="t" coordsize="21600,21600" o:gfxdata="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WTMJq5AAAA3A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2034;top:224;flip:x;height:176;width:48;" filled="f" stroked="t" coordsize="21600,21600" o:gfxdata="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t+VAb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1830;top:281;flip:y;height:75;width:14;" filled="f" stroked="t" coordsize="21600,21600" o:gfxdata="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40/hugAAANwA&#10;AAAPAAAAAAAAAAEAIAAAACIAAABkcnMvZG93bnJldi54bWxQSwECFAAUAAAACACHTuJAMy8FnjsA&#10;AAA5AAAAEAAAAAAAAAABACAAAAAJAQAAZHJzL3NoYXBleG1sLnhtbFBLBQYAAAAABgAGAFsBAACz&#10;AwAAAAA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1719;top:160;flip:x;height:181;width:21;" filled="f" stroked="t" coordsize="21600,21600" o:gfxdata="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yv6nq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414;top:458;height:3;width:2;" filled="f" stroked="t" coordsize="21600,21600" o:gfxdata="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p0DM+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2350;top:506;height:54;width:116;" filled="f" stroked="t" coordsize="177,82" o:gfxdata="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5iu06/&#10;AAAA3AAAAA8AAAAAAAAAAQAgAAAAIgAAAGRycy9kb3ducmV2LnhtbFBLAQIUABQAAAAIAIdO4kAz&#10;LwWeOwAAADkAAAAQAAAAAAAAAAEAIAAAAA4BAABkcnMvc2hhcGV4bWwueG1sUEsFBgAAAAAGAAYA&#10;WwEAALgDAAAAAA==&#10;" path="m0,0l26,11,53,24,70,31,76,34,83,37,109,49,136,61,163,74,168,77,172,79,177,82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2474;top:479;flip:y;height:76;width:41;" filled="f" stroked="t" coordsize="21600,21600" o:gfxdata="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zYSeK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2350;top:430;flip:y;height:76;width:37;" filled="f" stroked="t" coordsize="21600,21600" o:gfxdata="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lOx5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2231;top:375;flip:x;height:79;width:32;" filled="f" stroked="t" coordsize="21600,21600" o:gfxdata="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RnIO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2122;top:332;flip:x;height:89;width:31;" filled="f" stroked="t" coordsize="21600,21600" o:gfxdata="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CteV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2466;top:489;height:143;width:219;" filled="f" stroked="t" coordsize="378,248" o:gfxdata="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9iOfbsAAADc&#10;AAAADwAAAAAAAAABACAAAAAiAAAAZHJzL2Rvd25yZXYueG1sUEsBAhQAFAAAAAgAh07iQDMvBZ47&#10;AAAAOQAAABAAAAAAAAAAAQAgAAAACgEAAGRycy9zaGFwZXhtbC54bWxQSwUGAAAAAAYABgBbAQAA&#10;tAMAAAAA&#10;" path="m0,118l27,132,64,150,67,152,74,155,96,166,101,170,149,197,156,200,163,204,199,224,217,235,237,248,378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414;top:458;flip:x y;height:15;width:8;" filled="f" stroked="t" coordsize="21600,21600" o:gfxdata="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ttKtL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622;top:436;height:17;width:51;" filled="f" stroked="t" coordsize="79,27" o:gfxdata="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ui18AbUAAADcAAAADwAA&#10;AAAAAAABACAAAAAiAAAAZHJzL2Rvd25yZXYueG1sUEsBAhQAFAAAAAgAh07iQDMvBZ47AAAAOQAA&#10;ABAAAAAAAAAAAQAgAAAABAEAAGRycy9zaGFwZXhtbC54bWxQSwUGAAAAAAYABgBbAQAArgMAAAAA&#10;" path="m0,27l0,26,3,26,79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673;top:416;height:20;width:63;" filled="f" stroked="t" coordsize="96,30" o:gfxdata="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ElwHL4A&#10;AADcAAAADwAAAAAAAAABACAAAAAiAAAAZHJzL2Rvd25yZXYueG1sUEsBAhQAFAAAAAgAh07iQDMv&#10;BZ47AAAAOQAAABAAAAAAAAAAAQAgAAAADQEAAGRycy9zaGFwZXhtbC54bWxQSwUGAAAAAAYABgBb&#10;AQAAtwMAAAAA&#10;" path="m0,30l3,29,13,25,64,9,96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736;top:401;height:15;width:57;" filled="f" stroked="t" coordsize="86,23" o:gfxdata="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F6gqK8AAAA&#10;3AAAAA8AAAAAAAAAAQAgAAAAIgAAAGRycy9kb3ducmV2LnhtbFBLAQIUABQAAAAIAIdO4kAzLwWe&#10;OwAAADkAAAAQAAAAAAAAAAEAIAAAAAsBAABkcnMvc2hhcGV4bWwueG1sUEsFBgAAAAAGAAYAWwEA&#10;ALUDAAAAAA==&#10;" path="m0,23l2,23,22,15,45,10,81,1,86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597;top:379;height:74;width:25;" filled="f" stroked="t" coordsize="21600,21600" o:gfxdata="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A4T+J&#10;wAAAANwAAAAPAAAAAAAAAAEAIAAAACIAAABkcnMvZG93bnJldi54bWxQSwECFAAUAAAACACHTuJA&#10;My8FnjsAAAA5AAAAEAAAAAAAAAABACAAAAAPAQAAZHJzL3NoYXBleG1sLnhtbFBLBQYAAAAABgAG&#10;AFsBAAC5AwAAAAA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649;top:362;height:74;width:24;" filled="f" stroked="t" coordsize="21600,21600" o:gfxdata="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PCKf9&#10;wAAAANwAAAAPAAAAAAAAAAEAIAAAACIAAABkcnMvZG93bnJldi54bWxQSwECFAAUAAAACACHTuJA&#10;My8FnjsAAAA5AAAAEAAAAAAAAAABACAAAAAPAQAAZHJzL3NoYXBleG1sLnhtbFBLBQYAAAAABgAG&#10;AFsBAAC5AwAAAAA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414;top:338;height:169;width:71;" filled="f" stroked="t" coordsize="107,259" o:gfxdata="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d8NOvQAA&#10;ANwAAAAPAAAAAAAAAAEAIAAAACIAAABkcnMvZG93bnJldi54bWxQSwECFAAUAAAACACHTuJAMy8F&#10;njsAAAA5AAAAEAAAAAAAAAABACAAAAAMAQAAZHJzL3NoYXBleG1sLnhtbFBLBQYAAAAABgAGAFsB&#10;AAC2AwAAAAA=&#10;" path="m0,0l52,127,52,128,74,181,107,259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417;top:461;height:14;width:6;" filled="f" stroked="t" coordsize="21600,21600" o:gfxdata="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CWnBG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548;top:398;flip:x y;height:72;width:28;" filled="f" stroked="t" coordsize="21600,21600" o:gfxdata="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dHtgL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485;top:489;height:18;width:45;" filled="f" stroked="t" coordsize="70,27" o:gfxdata="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Mik0y5AAAA3AAA&#10;AA8AAAAAAAAAAQAgAAAAIgAAAGRycy9kb3ducmV2LnhtbFBLAQIUABQAAAAIAIdO4kAzLwWeOwAA&#10;ADkAAAAQAAAAAAAAAAEAIAAAAAgBAABkcnMvc2hhcGV4bWwueG1sUEsFBgAAAAAGAAYAWwEAALID&#10;AAAAAA==&#10;" path="m0,27l18,19,37,13,70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530;top:470;height:19;width:46;" filled="f" stroked="t" coordsize="69,29" o:gfxdata="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eNwla/&#10;AAAA3AAAAA8AAAAAAAAAAQAgAAAAIgAAAGRycy9kb3ducmV2LnhtbFBLAQIUABQAAAAIAIdO4kAz&#10;LwWeOwAAADkAAAAQAAAAAAAAAAEAIAAAAA4BAABkcnMvc2hhcGV4bWwueG1sUEsFBgAAAAAGAAYA&#10;WwEAALgDAAAAAA==&#10;" path="m0,29l3,26,69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484;top:507;flip:x;height:0;width:1;" filled="f" stroked="t" coordsize="21600,21600" o:gfxdata="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FYTgb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445;top:507;height:17;width:39;" filled="f" stroked="t" coordsize="59,26" o:gfxdata="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iPULV&#10;wAAAANwAAAAPAAAAAAAAAAEAIAAAACIAAABkcnMvZG93bnJldi54bWxQSwECFAAUAAAACACHTuJA&#10;My8FnjsAAAA5AAAAEAAAAAAAAAABACAAAAAPAQAAZHJzL3NoYXBleG1sLnhtbFBLBQYAAAAABgAG&#10;AFsBAAC5AwAAAAA=&#10;" path="m0,26l30,14,59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484;top:507;height:1;width:1;" filled="f" stroked="t" coordsize="1,2" o:gfxdata="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NAamG8AAAA&#10;3AAAAA8AAAAAAAAAAQAgAAAAIgAAAGRycy9kb3ducmV2LnhtbFBLAQIUABQAAAAIAIdO4kAzLwWe&#10;OwAAADkAAAAQAAAAAAAAAAEAIAAAAAsBAABkcnMvc2hhcGV4bWwueG1sUEsFBgAAAAAGAAYAWwEA&#10;ALUDAAAAAA==&#10;" path="m0,0l0,2,1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445;top:524;height:1;width:1;" filled="f" stroked="t" coordsize="21600,21600" o:gfxdata="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6N9TS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445;top:524;flip:x;height:1;width:0;" filled="f" stroked="t" coordsize="21600,21600" o:gfxdata="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bRWC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445;top:524;flip:y;height:1;width:1;" filled="f" stroked="t" coordsize="21600,21600" o:gfxdata="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CGwGb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445;top:524;height:1;width:0;" filled="f" stroked="t" coordsize="1,1" o:gfxdata="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oZJWr4A&#10;AADcAAAADwAAAAAAAAABACAAAAAiAAAAZHJzL2Rvd25yZXYueG1sUEsBAhQAFAAAAAgAh07iQDMv&#10;BZ47AAAAOQAAABAAAAAAAAAAAQAgAAAADQEAAGRycy9zaGFwZXhtbC54bWxQSwUGAAAAAAYABgBb&#10;AQAAtwMAAAAA&#10;" path="m0,0l0,1,1,1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576;top:453;flip:y;height:17;width:46;" filled="f" stroked="t" coordsize="21600,21600" o:gfxdata="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v4v1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423;top:475;height:49;width:22;" filled="f" stroked="t" coordsize="21600,21600" o:gfxdata="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ClnRb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502;top:418;flip:x y;height:71;width:28;" filled="f" stroked="t" coordsize="21600,21600" o:gfxdata="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luFtS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1013;top:346;height:7;width:38;" filled="f" stroked="t" coordsize="57,10" o:gfxdata="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OV8xvQAA&#10;ANwAAAAPAAAAAAAAAAEAIAAAACIAAABkcnMvZG93bnJldi54bWxQSwECFAAUAAAACACHTuJAMy8F&#10;njsAAAA5AAAAEAAAAAAAAAABACAAAAAMAQAAZHJzL3NoYXBleG1sLnhtbFBLBQYAAAAABgAGAFsB&#10;AAC2AwAAAAA=&#10;" path="m0,10l26,4,54,0,57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1051;top:342;height:4;width:34;" filled="f" stroked="t" coordsize="54,7" o:gfxdata="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sGmKr4A&#10;AADcAAAADwAAAAAAAAABACAAAAAiAAAAZHJzL2Rvd25yZXYueG1sUEsBAhQAFAAAAAgAh07iQDMv&#10;BZ47AAAAOQAAABAAAAAAAAAAAQAgAAAADQEAAGRycy9zaGFwZXhtbC54bWxQSwUGAAAAAAYABgBb&#10;AQAAtwMAAAAA&#10;" path="m0,7l3,6,26,3,27,3,54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974;top:353;height:7;width:39;" filled="f" stroked="t" coordsize="60,11" o:gfxdata="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iW8AvQAA&#10;ANwAAAAPAAAAAAAAAAEAIAAAACIAAABkcnMvZG93bnJldi54bWxQSwECFAAUAAAACACHTuJAMy8F&#10;njsAAAA5AAAAEAAAAAAAAAABACAAAAAMAQAAZHJzL3NoYXBleG1sLnhtbFBLBQYAAAAABgAGAFsB&#10;AAC2AwAAAAA=&#10;" path="m0,11l28,5,56,1,58,0,60,1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906;top:366;height:6;width:32;" filled="f" stroked="t" coordsize="50,9" o:gfxdata="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ET7YvQAA&#10;ANwAAAAPAAAAAAAAAAEAIAAAACIAAABkcnMvZG93bnJldi54bWxQSwECFAAUAAAACACHTuJAMy8F&#10;njsAAAA5AAAAEAAAAAAAAAABACAAAAAMAQAAZHJzL3NoYXBleG1sLnhtbFBLBQYAAAAABgAGAFsB&#10;AAC2AwAAAAA=&#10;" path="m0,9l20,6,21,6,37,2,45,1,47,0,50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938;top:360;height:6;width:36;" filled="f" stroked="t" coordsize="55,10" o:gfxdata="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RjYL4A&#10;AADcAAAADwAAAAAAAAABACAAAAAiAAAAZHJzL2Rvd25yZXYueG1sUEsBAhQAFAAAAAgAh07iQDMv&#10;BZ47AAAAOQAAABAAAAAAAAAAAQAgAAAADQEAAGRycy9zaGFwZXhtbC54bWxQSwUGAAAAAAYABgBb&#10;AQAAtwMAAAAA&#10;" path="m0,10l30,5,33,3,38,3,41,2,46,2,55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914;top:313;height:62;width:14;" filled="f" stroked="t" coordsize="21600,21600" o:gfxdata="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r8V4G&#10;wAAAANwAAAAPAAAAAAAAAAEAIAAAACIAAABkcnMvZG93bnJldi54bWxQSwECFAAUAAAACACHTuJA&#10;My8FnjsAAAA5AAAAEAAAAAAAAAABACAAAAAPAQAAZHJzL3NoYXBleG1sLnhtbFBLBQYAAAAABgAG&#10;AFsBAAC5AwAAAAA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849;top:379;height:6;width:28;" filled="f" stroked="t" coordsize="43,10" o:gfxdata="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AdN3y&#10;wAAAANwAAAAPAAAAAAAAAAEAIAAAACIAAABkcnMvZG93bnJldi54bWxQSwECFAAUAAAACACHTuJA&#10;My8FnjsAAAA5AAAAEAAAAAAAAAABACAAAAAPAQAAZHJzL3NoYXBleG1sLnhtbFBLBQYAAAAABgAG&#10;AFsBAAC5AwAAAAA=&#10;" path="m0,10l14,6,32,3,34,1,38,0,43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793;top:385;height:16;width:56;" filled="f" stroked="t" coordsize="88,24" o:gfxdata="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YDYz74A&#10;AADcAAAADwAAAAAAAAABACAAAAAiAAAAZHJzL2Rvd25yZXYueG1sUEsBAhQAFAAAAAgAh07iQDMv&#10;BZ47AAAAOQAAABAAAAAAAAAAAQAgAAAADQEAAGRycy9zaGFwZXhtbC54bWxQSwUGAAAAAAYABgBb&#10;AQAAtwMAAAAA&#10;" path="m0,24l35,13,88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877;top:372;flip:y;height:7;width:29;" filled="f" stroked="t" coordsize="21600,21600" o:gfxdata="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+YlaugAAANwA&#10;AAAPAAAAAAAAAAEAIAAAACIAAABkcnMvZG93bnJldi54bWxQSwECFAAUAAAACACHTuJAMy8FnjsA&#10;AAA5AAAAEAAAAAAAAAABACAAAAAJAQAAZHJzL3NoYXBleG1sLnhtbFBLBQYAAAAABgAGAFsBAACz&#10;AwAAAAA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807;top:208;flip:x y;height:177;width:42;" filled="f" stroked="t" coordsize="21600,21600" o:gfxdata="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LeACb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685;top:240;height:176;width:51;" filled="f" stroked="t" coordsize="21600,21600" o:gfxdata="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lONub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984;top:177;flip:x y;height:176;width:29;" filled="f" stroked="t" coordsize="21600,21600" o:gfxdata="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cU/Ci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1421;top:252;height:18;width:1;" filled="f" stroked="t" coordsize="21600,21600" o:gfxdata="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HNtlW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1421;top:141;height:111;width:1;" filled="f" stroked="t" coordsize="1,171" o:gfxdata="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lPr4p&#10;wAAAANwAAAAPAAAAAAAAAAEAIAAAACIAAABkcnMvZG93bnJldi54bWxQSwECFAAUAAAACACHTuJA&#10;My8FnjsAAAA5AAAAEAAAAAAAAAABACAAAAAPAQAAZHJzL3NoYXBleG1sLnhtbFBLBQYAAAAABgAG&#10;AFsBAAC5AwAAAAA=&#10;" path="m0,0l0,7,0,16,0,27,0,40,0,55,0,71,0,90,0,112,0,171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1421;top:252;height:18;width:1;" filled="f" stroked="t" coordsize="21600,21600" o:gfxdata="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Foi7q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1329;top:320;height:0;width:44;" filled="f" stroked="t" coordsize="69,1" o:gfxdata="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siqiS/&#10;AAAA3AAAAA8AAAAAAAAAAQAgAAAAIgAAAGRycy9kb3ducmV2LnhtbFBLAQIUABQAAAAIAIdO4kAz&#10;LwWeOwAAADkAAAAQAAAAAAAAAAEAIAAAAA4BAABkcnMvc2hhcGV4bWwueG1sUEsFBgAAAAAGAAYA&#10;WwEAALgDAAAAAA==&#10;" path="m0,0l12,0,24,0,36,0,56,0,69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1373;top:328;height:1;width:48;" filled="f" stroked="t" coordsize="73,1" o:gfxdata="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q/Z+S/&#10;AAAA3AAAAA8AAAAAAAAAAQAgAAAAIgAAAGRycy9kb3ducmV2LnhtbFBLAQIUABQAAAAIAIdO4kAz&#10;LwWeOwAAADkAAAAQAAAAAAAAAAEAIAAAAA4BAABkcnMvc2hhcGV4bWwueG1sUEsFBgAAAAAGAAYA&#10;WwEAALgDAAAAAA==&#10;" path="m0,0l3,0,70,0,73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1288;top:323;height:1;width:41;" filled="f" stroked="t" coordsize="60,2" o:gfxdata="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9fEZL4A&#10;AADcAAAADwAAAAAAAAABACAAAAAiAAAAZHJzL2Rvd25yZXYueG1sUEsBAhQAFAAAAAgAh07iQDMv&#10;BZ47AAAAOQAAABAAAAAAAAAAAQAgAAAADQEAAGRycy9zaGFwZXhtbC54bWxQSwUGAAAAAAYABgBb&#10;AQAAtwMAAAAA&#10;" path="m0,2l1,2,16,2,19,0,24,0,38,0,44,0,57,0,60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1251;top:324;height:2;width:37;" filled="f" stroked="t" coordsize="58,3" o:gfxdata="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+D47vQAA&#10;ANwAAAAPAAAAAAAAAAEAIAAAACIAAABkcnMvZG93bnJldi54bWxQSwECFAAUAAAACACHTuJAMy8F&#10;njsAAAA5AAAAEAAAAAAAAAABACAAAAAMAQAAZHJzL3NoYXBleG1sLnhtbFBLBQYAAAAABgAGAFsB&#10;AAC2AwAAAAA=&#10;" path="m0,3l3,3,20,1,58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1213;top:326;height:3;width:38;" filled="f" stroked="t" coordsize="59,4" o:gfxdata="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vAcE68AAAA&#10;3AAAAA8AAAAAAAAAAQAgAAAAIgAAAGRycy9kb3ducmV2LnhtbFBLAQIUABQAAAAIAIdO4kAzLwWe&#10;OwAAADkAAAAQAAAAAAAAAAEAIAAAAAsBAABkcnMvc2hhcGV4bWwueG1sUEsFBgAAAAAGAAYAWwEA&#10;ALUDAAAAAA==&#10;" path="m0,4l0,3,2,3,54,0,56,0,59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1126;top:332;height:4;width:42;" filled="f" stroked="t" coordsize="64,6" o:gfxdata="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0/+JrsAAADc&#10;AAAADwAAAAAAAAABACAAAAAiAAAAZHJzL2Rvd25yZXYueG1sUEsBAhQAFAAAAAgAh07iQDMvBZ47&#10;AAAAOQAAABAAAAAAAAAAAQAgAAAACgEAAGRycy9zaGFwZXhtbC54bWxQSwUGAAAAAAYABgBbAQAA&#10;tAMAAAAA&#10;" path="m0,6l31,2,62,0,64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1168;top:329;height:3;width:45;" filled="f" stroked="t" coordsize="69,5" o:gfxdata="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+6Fjb4A&#10;AADcAAAADwAAAAAAAAABACAAAAAiAAAAZHJzL2Rvd25yZXYueG1sUEsBAhQAFAAAAAgAh07iQDMv&#10;BZ47AAAAOQAAABAAAAAAAAAAAQAgAAAADQEAAGRycy9zaGFwZXhtbC54bWxQSwUGAAAAAAYABgBb&#10;AQAAtwMAAAAA&#10;" path="m0,5l3,5,69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1085;top:336;height:6;width:41;" filled="f" stroked="t" coordsize="62,9" o:gfxdata="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S1KfvQAA&#10;ANwAAAAPAAAAAAAAAAEAIAAAACIAAABkcnMvZG93bnJldi54bWxQSwECFAAUAAAACACHTuJAMy8F&#10;njsAAAA5AAAAEAAAAAAAAAABACAAAAAMAQAAZHJzL3NoYXBleG1sLnhtbFBLBQYAAAAABgAGAFsB&#10;AAC2AwAAAAA=&#10;" path="m0,9l43,3,62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397;top:524;flip:y;height:23;width:48;" filled="f" stroked="t" coordsize="21600,21600" o:gfxdata="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VH90b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1596;top:328;height:7;width:61;" filled="f" stroked="t" coordsize="94,11" o:gfxdata="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dXVUvQAA&#10;ANwAAAAPAAAAAAAAAAEAIAAAACIAAABkcnMvZG93bnJldi54bWxQSwECFAAUAAAACACHTuJAMy8F&#10;njsAAAA5AAAAEAAAAAAAAAABACAAAAAMAQAAZHJzL3NoYXBleG1sLnhtbFBLBQYAAAAABgAGAFsB&#10;AAC2AwAAAAA=&#10;" path="m0,0l0,1,37,5,64,8,94,11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1534;top:250;height:78;width:62;" filled="f" stroked="t" coordsize="94,120" o:gfxdata="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JMm2a/&#10;AAAA3AAAAA8AAAAAAAAAAQAgAAAAIgAAAGRycy9kb3ducmV2LnhtbFBLAQIUABQAAAAIAIdO4kAz&#10;LwWeOwAAADkAAAAQAAAAAAAAAAEAIAAAAA4BAABkcnMvc2hhcGV4bWwueG1sUEsFBgAAAAAGAAYA&#10;WwEAALgDAAAAAA==&#10;" path="m7,0l0,115,2,115,4,115,56,118,83,119,87,119,94,12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1476;top:323;height:1;width:42;" filled="f" stroked="t" coordsize="64,2" o:gfxdata="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+gP8L4A&#10;AADcAAAADwAAAAAAAAABACAAAAAiAAAAZHJzL2Rvd25yZXYueG1sUEsBAhQAFAAAAAgAh07iQDMv&#10;BZ47AAAAOQAAABAAAAAAAAAAAQAgAAAADQEAAGRycy9zaGFwZXhtbC54bWxQSwUGAAAAAAYABgBb&#10;AQAAtwMAAAAA&#10;" path="m0,0l48,2,64,2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1518;top:324;height:1;width:13;" filled="f" stroked="t" coordsize="20,1" o:gfxdata="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XUCoy8AAAA&#10;3AAAAA8AAAAAAAAAAQAgAAAAIgAAAGRycy9kb3ducmV2LnhtbFBLAQIUABQAAAAIAIdO4kAzLwWe&#10;OwAAADkAAAAQAAAAAAAAAAEAIAAAAAsBAABkcnMvc2hhcGV4bWwueG1sUEsFBgAAAAAGAAYAWwEA&#10;ALUDAAAAAA==&#10;" path="m0,0l9,0,20,1,17,0,0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1421;top:322;height:1;width:55;" filled="f" stroked="t" coordsize="85,2" o:gfxdata="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DY5XugAAANwA&#10;AAAPAAAAAAAAAAEAIAAAACIAAABkcnMvZG93bnJldi54bWxQSwECFAAUAAAACACHTuJAMy8FnjsA&#10;AAA5AAAAEAAAAAAAAAABACAAAAAJAQAAZHJzL3NoYXBleG1sLnhtbFBLBQYAAAAABgAGAFsBAACz&#10;AwAAAAA=&#10;" path="m0,2l2,2,2,2,10,2,69,2,69,0,82,0,85,2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1421;top:270;height:53;width:1;" filled="f" stroked="t" coordsize="21600,21600" o:gfxdata="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asLL5&#10;wAAAANwAAAAPAAAAAAAAAAEAIAAAACIAAABkcnMvZG93bnJldi54bWxQSwECFAAUAAAACACHTuJA&#10;My8FnjsAAAA5AAAAEAAAAAAAAAABACAAAAAPAQAAZHJzL3NoYXBleG1sLnhtbFBLBQYAAAAABgAG&#10;AFsBAAC5AwAAAAA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1476;top:249;flip:y;height:74;width:3;" filled="f" stroked="t" coordsize="21600,21600" o:gfxdata="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No+by5AAAA3A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1596;top:253;flip:y;height:75;width:5;" filled="f" stroked="t" coordsize="21600,21600" o:gfxdata="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wkXCe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1657;top:261;flip:y;height:74;width:7;" filled="f" stroked="t" coordsize="21600,21600" o:gfxdata="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9sJQ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1108;top:271;flip:x y;height:65;width:8;" filled="f" stroked="t" coordsize="21600,21600" o:gfxdata="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uMsD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1197;top:148;flip:x y;height:181;width:16;" filled="f" stroked="t" coordsize="21600,21600" o:gfxdata="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xRU3e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413;top:455;height:6;width:4;" filled="f" stroked="t" coordsize="5,11" o:gfxdata="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vOlUS&#10;wAAAANwAAAAPAAAAAAAAAAEAIAAAACIAAABkcnMvZG93bnJldi54bWxQSwECFAAUAAAACACHTuJA&#10;My8FnjsAAAA5AAAAEAAAAAAAAAABACAAAAAPAQAAZHJzL3NoYXBleG1sLnhtbFBLBQYAAAAABgAG&#10;AFsBAAC5AwAAAAA=&#10;" path="m3,7l0,0,5,11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129;top:479;height:161;width:130;" filled="f" stroked="t" coordsize="199,247" o:gfxdata="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1scOi8AAAA&#10;3AAAAA8AAAAAAAAAAQAgAAAAIgAAAGRycy9kb3ducmV2LnhtbFBLAQIUABQAAAAIAIdO4kAzLwWe&#10;OwAAADkAAAAQAAAAAAAAAAEAIAAAAAsBAABkcnMvc2hhcGV4bWwueG1sUEsFBgAAAAAGAAYAWwEA&#10;ALUDAAAAAA==&#10;" path="m0,0l141,247,147,243,199,214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340;top:569;flip:y;height:4;width:11;" filled="f" stroked="t" coordsize="21600,21600" o:gfxdata="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gWHI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395;top:547;height:0;width:2;" filled="f" stroked="t" coordsize="21600,21600" o:gfxdata="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sXjXi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340;top:569;height:4;width:11;" filled="f" stroked="t" coordsize="15,7" o:gfxdata="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34+ALsAAADc&#10;AAAADwAAAAAAAAABACAAAAAiAAAAZHJzL2Rvd25yZXYueG1sUEsBAhQAFAAAAAgAh07iQDMvBZ47&#10;AAAAOQAAABAAAAAAAAAAAQAgAAAACgEAAGRycy9zaGFwZXhtbC54bWxQSwUGAAAAAAYABgBbAQAA&#10;tAMAAAAA&#10;" path="m0,7l7,3,15,1,15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351;top:547;flip:y;height:22;width:44;" filled="f" stroked="t" coordsize="21600,21600" o:gfxdata="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rFvYbgAAADcAAAA&#10;DwAAAAAAAAABACAAAAAiAAAAZHJzL2Rvd25yZXYueG1sUEsBAhQAFAAAAAgAh07iQDMvBZ47AAAA&#10;OQAAABAAAAAAAAAAAQAgAAAABwEAAGRycy9zaGFwZXhtbC54bWxQSwUGAAAAAAYABgBbAQAAsQMA&#10;AAAA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395;top:547;height:0;width:2;" filled="f" stroked="t" coordsize="2,1" o:gfxdata="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jbe1b&#10;wAAAANwAAAAPAAAAAAAAAAEAIAAAACIAAABkcnMvZG93bnJldi54bWxQSwECFAAUAAAACACHTuJA&#10;My8FnjsAAAA5AAAAEAAAAAAAAAABACAAAAAPAQAAZHJzL3NoYXBleG1sLnhtbFBLBQYAAAAABgAG&#10;AFsBAAC5AwAAAAA=&#10;" path="m0,0l2,0,2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259;top:594;flip:y;height:24;width:44;" filled="f" stroked="t" coordsize="21600,21600" o:gfxdata="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L1SN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217;top:427;height:167;width:86;" filled="f" stroked="t" coordsize="132,256" o:gfxdata="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7Prcr4A&#10;AADcAAAADwAAAAAAAAABACAAAAAiAAAAZHJzL2Rvd25yZXYueG1sUEsBAhQAFAAAAAgAh07iQDMv&#10;BZ47AAAAOQAAABAAAAAAAAAAAQAgAAAADQEAAGRycy9zaGFwZXhtbC54bWxQSwUGAAAAAAYABgBb&#10;AQAAtwMAAAAA&#10;" path="m132,256l131,256,0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221;top:549;height:69;width:38;" filled="f" stroked="t" coordsize="58,107" o:gfxdata="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UxOE&#10;rMEAAADcAAAADwAAAAAAAAABACAAAAAiAAAAZHJzL2Rvd25yZXYueG1sUEsBAhQAFAAAAAgAh07i&#10;QDMvBZ47AAAAOQAAABAAAAAAAAAAAQAgAAAAEAEAAGRycy9zaGFwZXhtbC54bWxQSwUGAAAAAAYA&#10;BgBbAQAAugMAAAAA&#10;" path="m0,0l57,106,58,107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303;top:573;height:21;width:37;" filled="f" stroked="t" coordsize="58,32" o:gfxdata="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U9oqA&#10;wAAAANwAAAAPAAAAAAAAAAEAIAAAACIAAABkcnMvZG93bnJldi54bWxQSwECFAAUAAAACACHTuJA&#10;My8FnjsAAAA5AAAAEAAAAAAAAAABACAAAAAPAQAAZHJzL3NoYXBleG1sLnhtbFBLBQYAAAAABgAG&#10;AFsBAAC5AwAAAAA=&#10;" path="m0,32l14,23,29,16,58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319;top:502;flip:x y;height:67;width:32;" filled="f" stroked="t" coordsize="21600,21600" o:gfxdata="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YW/ka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320;top:378;flip:x y;height:169;width:77;" filled="f" stroked="t" coordsize="21600,21600" o:gfxdata="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Wlvd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group id="_x0000_s1026" o:spid="_x0000_s1026" o:spt="203" style="position:absolute;left:0;top:474;height:43;width:95;" coordsize="95,43" o:gfxdata="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doG2ovAAAANwAAAAPAAAAAAAAAAEAIAAAACIAAABkcnMvZG93bnJldi54bWxQ&#10;SwECFAAUAAAACACHTuJAMy8FnjsAAAA5AAAAFQAAAAAAAAABACAAAAALAQAAZHJzL2dyb3Vwc2hh&#10;cGV4bWwueG1sUEsFBgAAAAAGAAYAYAEAAMgDAAAAAA==&#10;">
                      <o:lock v:ext="edit" grouping="f" rotation="f" text="f" aspectratio="t"/>
                      <v:shape id="_x0000_s1026" o:spid="_x0000_s1026" o:spt="100" style="position:absolute;left:48;top:0;height:38;width:47;" filled="f" stroked="t" coordsize="65,54" o:gfxdata="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EVr8LsAAADc&#10;AAAADwAAAAAAAAABACAAAAAiAAAAZHJzL2Rvd25yZXYueG1sUEsBAhQAFAAAAAgAh07iQDMvBZ47&#10;AAAAOQAAABAAAAAAAAAAAQAgAAAACgEAAGRycy9zaGFwZXhtbC54bWxQSwUGAAAAAAYABgBbAQAA&#10;tAMAAAAA&#10;" path="m0,48l6,49,9,50,12,51,15,53,19,54,22,54,28,53,35,53,40,51,47,48,51,44,56,39,57,37,58,35,59,35,60,32,61,30,62,30,65,24,65,19,65,14,62,10,59,5,56,3,51,0,46,0,33,1,21,6,15,9,11,14,7,19,4,25,3,27,2,32,1,39,0,48e">
                        <v:fill on="f" focussize="0,0"/>
                        <v:stroke weight="0.6pt" color="#000000" joinstyle="round"/>
                        <v:imagedata o:title=""/>
                        <o:lock v:ext="edit" aspectratio="t"/>
                      </v:shape>
                      <v:shape id="_x0000_s1026" o:spid="_x0000_s1026" o:spt="100" style="position:absolute;left:0;top:4;height:39;width:48;" filled="f" stroked="t" coordsize="68,55" o:gfxdata="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WPDXu/&#10;AAAA3AAAAA8AAAAAAAAAAQAgAAAAIgAAAGRycy9kb3ducmV2LnhtbFBLAQIUABQAAAAIAIdO4kAz&#10;LwWeOwAAADkAAAAQAAAAAAAAAAEAIAAAAA4BAABkcnMvc2hhcGV4bWwueG1sUEsFBgAAAAAGAAYA&#10;WwEAALgDAAAAAA==&#10;" path="m68,6l58,3,51,2,46,0,44,0,32,1,25,2,20,6,14,9,9,14,3,24,1,29,0,35,1,39,4,44,6,47,10,51,15,53,21,55,27,54,33,53,45,47,50,43,55,39,57,36,57,35,59,34,63,29,63,26,64,21,66,14,68,6e">
                        <v:fill on="f" focussize="0,0"/>
                        <v:stroke weight="0.6pt" color="#000000" joinstyle="round"/>
                        <v:imagedata o:title=""/>
                        <o:lock v:ext="edit" aspectratio="t"/>
                      </v:shape>
                    </v:group>
                    <v:line id="_x0000_s1026" o:spid="_x0000_s1026" o:spt="20" style="position:absolute;left:1981;top:415;flip:y;height:314;width:181;rotation:655360f;" filled="f" stroked="t" coordsize="21600,21600" o:gfxdata="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0MxO7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 endarrow="block" endarrowwidth="narrow"/>
                      <v:imagedata o:title=""/>
                      <o:lock v:ext="edit" aspectratio="t"/>
                    </v:line>
                    <v:shape id="_x0000_s1026" o:spid="_x0000_s1026" o:spt="202" type="#_x0000_t202" style="position:absolute;left:1172;top:389;height:451;width:459;" filled="f" stroked="f" coordsize="21600,21600" o:gfxdata="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Wq0/i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Ω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1146;top:538;height:451;width:579;" filled="f" stroked="f" coordsize="21600,21600" o:gfxdata="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mdmO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(b)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5674;top:0;height:989;width:2753;" coordsize="2753,989" o:gfxdata="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xz9oyvwAAANwAAAAPAAAAAAAAAAEAIAAAACIAAABkcnMvZG93bnJldi54&#10;bWxQSwECFAAUAAAACACHTuJAMy8FnjsAAAA5AAAAFQAAAAAAAAABACAAAAAOAQAAZHJzL2dyb3Vw&#10;c2hhcGV4bWwueG1sUEsFBgAAAAAGAAYAYAEAAMsDAAAAAA==&#10;">
                    <o:lock v:ext="edit" grouping="f" rotation="f" text="f" aspectratio="f"/>
                    <v:shape id="_x0000_s1026" o:spid="_x0000_s1026" o:spt="100" style="position:absolute;left:2068;top:87;height:109;width:89;" fillcolor="#000000" filled="t" stroked="f" coordsize="82,98" o:gfxdata="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bC07vQAA&#10;ANwAAAAPAAAAAAAAAAEAIAAAACIAAABkcnMvZG93bnJldi54bWxQSwECFAAUAAAACACHTuJAMy8F&#10;njsAAAA5AAAAEAAAAAAAAAABACAAAAAMAQAAZHJzL3NoYXBleG1sLnhtbFBLBQYAAAAABgAGAFsB&#10;AAC2AwAAAAA=&#10;" path="m66,73l67,66,66,60,64,53,62,48,55,40,48,35,39,29,28,25,35,18,71,27,82,12,39,0,10,43,15,44,23,46,31,50,38,54,44,60,48,65,50,71,50,76,50,83,49,84,48,85,47,88,44,91,39,93,35,93,30,90,26,87,23,86,22,85,17,80,15,77,10,73,7,73,4,75,1,77,1,80,0,83,3,88,9,92,19,96,21,96,23,97,29,98,34,98,39,98,44,95,46,94,48,93,57,88,62,80,66,73xe">
                      <v:fill on="t" focussize="0,0"/>
                      <v:stroke on="f"/>
                      <v:imagedata o:title=""/>
                      <o:lock v:ext="edit" aspectratio="t"/>
                    </v:shape>
                    <v:group id="_x0000_s1026" o:spid="_x0000_s1026" o:spt="203" style="position:absolute;left:1676;top:21;height:116;width:120;" coordsize="120,116" o:gfxdata="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j1mGuvAAAANwAAAAPAAAAAAAAAAEAIAAAACIAAABkcnMvZG93bnJldi54bWxQ&#10;SwECFAAUAAAACACHTuJAMy8FnjsAAAA5AAAAFQAAAAAAAAABACAAAAALAQAAZHJzL2dyb3Vwc2hh&#10;cGV4bWwueG1sUEsFBgAAAAAGAAYAYAEAAMgDAAAAAA==&#10;">
                      <o:lock v:ext="edit" grouping="f" rotation="f" text="f" aspectratio="t"/>
                      <v:shape id="_x0000_s1026" o:spid="_x0000_s1026" o:spt="100" style="position:absolute;left:0;top:0;height:108;width:53;" fillcolor="#000000" filled="t" stroked="f" coordsize="51,101" o:gfxdata="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+ordL4A&#10;AADcAAAADwAAAAAAAAABACAAAAAiAAAAZHJzL2Rvd25yZXYueG1sUEsBAhQAFAAAAAgAh07iQDMv&#10;BZ47AAAAOQAAABAAAAAAAAAAAQAgAAAADQEAAGRycy9zaGFwZXhtbC54bWxQSwUGAAAAAAYABgBb&#10;AQAAtwMAAAAA&#10;" path="m26,19l25,19,25,21,25,27,19,77,18,80,18,83,16,87,15,89,13,92,8,92,3,92,0,92,0,95,51,101,51,98,49,98,46,97,44,96,42,95,40,93,39,93,38,91,38,87,40,80,49,0,47,0,10,13,10,15,15,14,20,14,24,15,24,16,26,19xe"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o:spt="100" style="position:absolute;left:50;top:6;height:110;width:70;" fillcolor="#000000" filled="t" stroked="f" coordsize="65,100" o:gfxdata="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y/eZm/&#10;AAAA3AAAAA8AAAAAAAAAAQAgAAAAIgAAAGRycy9kb3ducmV2LnhtbFBLAQIUABQAAAAIAIdO4kAz&#10;LwWeOwAAADkAAAAQAAAAAAAAAAEAIAAAAA4BAABkcnMvc2hhcGV4bWwueG1sUEsFBgAAAAAGAAYA&#10;WwEAALgDAAAAAA==&#10;" path="m41,0l31,0,23,4,16,10,12,14,10,20,5,32,1,47,0,58,1,70,3,77,6,83,9,89,14,96,20,98,27,100,32,100,38,99,43,95,47,92,52,86,56,81,61,68,65,54,65,38,63,25,60,15,55,7,47,1,41,0xm33,6l34,5,35,5,38,5,41,6,44,9,44,9,45,13,47,22,45,25,45,31,43,39,43,45,43,52,38,81,36,84,36,86,36,88,34,91,33,93,28,96,22,93,21,90,21,86,20,80,20,74,20,66,22,57,23,40,24,33,25,27,27,18,28,14,29,9,33,6xe">
                        <v:fill on="t" focussize="0,0"/>
                        <v:stroke on="f"/>
                        <v:imagedata o:title=""/>
                        <o:lock v:ext="edit" aspectratio="t"/>
                      </v:shape>
                    </v:group>
                    <v:shape id="_x0000_s1026" o:spid="_x0000_s1026" o:spt="100" style="position:absolute;left:2671;top:378;height:102;width:82;" fillcolor="#000000" filled="t" stroked="f" coordsize="76,94" o:gfxdata="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z76rL4A&#10;AADcAAAADwAAAAAAAAABACAAAAAiAAAAZHJzL2Rvd25yZXYueG1sUEsBAhQAFAAAAAgAh07iQDMv&#10;BZ47AAAAOQAAABAAAAAAAAAAAQAgAAAADQEAAGRycy9zaGFwZXhtbC54bWxQSwUGAAAAAAYABgBb&#10;AQAAtwMAAAAA&#10;" path="m29,10l20,19,12,32,6,42,2,53,0,60,1,67,2,75,4,82,8,86,14,90,19,92,25,94,30,93,36,92,42,88,49,84,53,79,55,76,58,74,59,71,61,68,65,62,72,48,76,35,76,26,74,16,69,9,67,5,65,3,56,0,47,1,38,3,33,5,29,10xm31,78l26,83,23,85,22,87,19,87,17,87,13,85,12,82,11,78,13,74,14,69,18,64,21,57,27,50,30,41,34,35,38,29,41,24,43,19,45,16,47,13,49,12,51,7,56,7,58,6,62,7,63,7,64,9,65,12,64,14,63,17,62,21,60,26,58,28,57,30,56,33,52,41,47,51,31,78xe">
                      <v:fill on="t" focussize="0,0"/>
                      <v:stroke on="f"/>
                      <v:imagedata o:title=""/>
                      <o:lock v:ext="edit" aspectratio="t"/>
                    </v:shape>
                    <v:group id="_x0000_s1026" o:spid="_x0000_s1026" o:spt="203" style="position:absolute;left:886;top:26;height:133;width:136;" coordsize="136,133" o:gfxdata="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H58CZvwAAANwAAAAPAAAAAAAAAAEAIAAAACIAAABkcnMvZG93bnJldi54&#10;bWxQSwECFAAUAAAACACHTuJAMy8FnjsAAAA5AAAAFQAAAAAAAAABACAAAAAOAQAAZHJzL2dyb3Vw&#10;c2hhcGV4bWwueG1sUEsFBgAAAAAGAAYAYAEAAMsDAAAAAA==&#10;">
                      <o:lock v:ext="edit" grouping="f" rotation="f" text="f" aspectratio="t"/>
                      <v:shape id="_x0000_s1026" o:spid="_x0000_s1026" o:spt="100" style="position:absolute;left:0;top:22;height:111;width:71;" fillcolor="#000000" filled="t" stroked="f" coordsize="65,103" o:gfxdata="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fINPugAAANwA&#10;AAAPAAAAAAAAAAEAIAAAACIAAABkcnMvZG93bnJldi54bWxQSwECFAAUAAAACACHTuJAMy8FnjsA&#10;AAA5AAAAEAAAAAAAAAABACAAAAAJAQAAZHJzL3NoYXBleG1sLnhtbFBLBQYAAAAABgAGAFsBAACz&#10;AwAAAAA=&#10;" path="m44,4l39,1,35,0,27,1,18,3,10,9,3,18,0,30,2,30,4,23,8,20,17,17,22,17,29,20,32,23,34,28,35,32,34,37,29,44,25,47,20,51,20,53,25,53,31,55,36,57,42,62,45,64,47,69,50,78,50,83,47,89,45,90,44,92,42,94,40,95,34,94,27,91,22,88,20,87,18,86,12,86,10,87,9,89,7,92,7,95,8,98,12,102,15,103,20,103,25,103,31,102,38,99,45,96,51,92,54,89,56,88,56,87,56,87,58,87,61,80,63,73,63,69,63,67,64,66,65,59,61,51,59,48,58,46,51,41,44,37,47,32,50,28,52,22,53,18,51,13,49,10,46,6,44,4xe"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o:spt="100" style="position:absolute;left:66;top:0;height:110;width:70;" fillcolor="#000000" filled="t" stroked="f" coordsize="64,101" o:gfxdata="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7AyK+/&#10;AAAA3AAAAA8AAAAAAAAAAQAgAAAAIgAAAGRycy9kb3ducmV2LnhtbFBLAQIUABQAAAAIAIdO4kAz&#10;LwWeOwAAADkAAAAQAAAAAAAAAAEAIAAAAA4BAABkcnMvc2hhcGV4bWwueG1sUEsFBgAAAAAGAAYA&#10;WwEAALgDAAAAAA==&#10;" path="m41,4l32,0,28,0,25,1,20,1,16,3,10,9,7,12,5,16,3,27,0,40,1,56,3,62,5,67,6,72,9,79,12,85,17,91,22,95,28,98,34,100,41,101,52,96,56,90,59,86,61,79,63,72,64,58,63,44,61,36,59,29,54,17,50,13,48,9,44,6,41,4xm26,6l29,6,31,6,34,11,37,19,37,22,39,29,40,37,43,49,47,79,46,80,46,82,46,85,46,88,46,91,43,94,41,96,37,95,36,95,31,88,30,83,28,78,27,70,26,61,22,44,20,31,19,22,19,17,19,11,21,9,23,7,26,6xe">
                        <v:fill on="t" focussize="0,0"/>
                        <v:stroke on="f"/>
                        <v:imagedata o:title=""/>
                        <o:lock v:ext="edit" aspectratio="t"/>
                      </v:shape>
                    </v:group>
                    <v:group id="_x0000_s1026" o:spid="_x0000_s1026" o:spt="203" style="position:absolute;left:718;top:77;height:110;width:130;" coordsize="95,80" o:gfxdata="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IDljtvwAAANwAAAAPAAAAAAAAAAEAIAAAACIAAABkcnMvZG93bnJldi54&#10;bWxQSwECFAAUAAAACACHTuJAMy8FnjsAAAA5AAAAFQAAAAAAAAABACAAAAAOAQAAZHJzL2dyb3Vw&#10;c2hhcGV4bWwueG1sUEsFBgAAAAAGAAYAYAEAAMsDAAAAAA==&#10;">
                      <o:lock v:ext="edit" grouping="f" rotation="f" text="f" aspectratio="t"/>
                      <v:shape id="_x0000_s1026" o:spid="_x0000_s1026" o:spt="100" style="position:absolute;left:47;top:0;height:70;width:48;" fillcolor="#000000" filled="t" stroked="f" coordsize="66,99" o:gfxdata="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Rf+b74A&#10;AADcAAAADwAAAAAAAAABACAAAAAiAAAAZHJzL2Rvd25yZXYueG1sUEsBAhQAFAAAAAgAh07iQDMv&#10;BZ47AAAAOQAAABAAAAAAAAAAAQAgAAAADQEAAGRycy9zaGFwZXhtbC54bWxQSwUGAAAAAAYABgBb&#10;AQAAtwMAAAAA&#10;" path="m66,70l65,56,63,43,58,27,52,14,45,6,40,4,37,2,29,0,21,1,14,4,7,11,4,14,2,19,0,29,0,43,2,58,5,67,11,79,13,82,16,86,20,92,25,95,28,97,29,97,31,99,38,99,45,99,50,96,52,95,55,94,63,84,64,77,65,73,66,70xm44,94l39,94,36,91,34,88,31,83,30,77,27,70,26,61,21,44,18,31,16,22,16,18,16,12,16,10,18,9,19,7,21,6,24,5,28,7,31,11,34,19,35,22,37,28,39,36,43,47,49,77,49,80,49,83,48,86,47,89,46,92,45,93,44,94xe"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o:spt="100" style="position:absolute;left:0;top:10;height:70;width:47;" fillcolor="#000000" filled="t" stroked="f" coordsize="66,99" o:gfxdata="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v5mG74A&#10;AADcAAAADwAAAAAAAAABACAAAAAiAAAAZHJzL2Rvd25yZXYueG1sUEsBAhQAFAAAAAgAh07iQDMv&#10;BZ47AAAAOQAAABAAAAAAAAAAAQAgAAAADQEAAGRycy9zaGFwZXhtbC54bWxQSwUGAAAAAAYABgBb&#10;AQAAtwMAAAAA&#10;" path="m39,0l31,1,0,73,4,88,38,79,42,99,63,96,57,75,66,73,63,58,54,60,39,0xm34,64l7,72,26,27,34,64xe">
                        <v:fill on="t" focussize="0,0"/>
                        <v:stroke on="f"/>
                        <v:imagedata o:title=""/>
                        <o:lock v:ext="edit" aspectratio="t"/>
                      </v:shape>
                    </v:group>
                    <v:group id="_x0000_s1026" o:spid="_x0000_s1026" o:spt="203" style="position:absolute;left:592;top:114;height:120;width:128;" coordsize="94,87" o:gfxdata="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mD/dzvAAAANwAAAAPAAAAAAAAAAEAIAAAACIAAABkcnMvZG93bnJldi54bWxQ&#10;SwECFAAUAAAACACHTuJAMy8FnjsAAAA5AAAAFQAAAAAAAAABACAAAAALAQAAZHJzL2dyb3Vwc2hh&#10;cGV4bWwueG1sUEsFBgAAAAAGAAYAYAEAAMgDAAAAAA==&#10;">
                      <o:lock v:ext="edit" grouping="f" rotation="f" text="f" aspectratio="t"/>
                      <v:shape id="_x0000_s1026" o:spid="_x0000_s1026" o:spt="100" style="position:absolute;left:47;top:0;height:69;width:47;" fillcolor="#000000" filled="t" stroked="f" coordsize="67,97" o:gfxdata="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mjlovQAA&#10;ANwAAAAPAAAAAAAAAAEAIAAAACIAAABkcnMvZG93bnJldi54bWxQSwECFAAUAAAACACHTuJAMy8F&#10;njsAAAA5AAAAEAAAAAAAAAABACAAAAAMAQAAZHJzL3NoYXBleG1sLnhtbFBLBQYAAAAABgAGAFsB&#10;AAC2AwAAAAA=&#10;" path="m36,2l26,0,18,2,11,5,5,13,2,16,0,20,0,31,0,45,4,59,5,65,9,71,14,81,18,86,22,91,27,95,34,97,37,97,38,97,39,97,41,97,47,97,50,95,52,95,54,93,57,92,61,86,65,81,65,75,67,68,65,54,64,47,63,45,63,45,63,43,63,41,60,32,57,25,54,19,50,14,43,6,36,2xm20,5l27,6,29,10,34,19,34,22,36,27,38,36,43,47,51,76,51,79,52,84,51,86,51,90,50,90,49,90,49,91,46,92,43,93,41,92,38,90,37,88,36,87,34,82,32,79,32,77,29,69,27,65,27,63,27,63,27,61,21,44,18,32,16,23,15,19,14,13,16,9,16,6,20,5xe"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o:spt="100" style="position:absolute;left:0;top:11;height:76;width:45;" fillcolor="#000000" filled="t" stroked="f" coordsize="64,108" o:gfxdata="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GzLBW/&#10;AAAA3AAAAA8AAAAAAAAAAQAgAAAAIgAAAGRycy9kb3ducmV2LnhtbFBLAQIUABQAAAAIAIdO4kAz&#10;LwWeOwAAADkAAAAQAAAAAAAAAAEAIAAAAA4BAABkcnMvc2hhcGV4bWwueG1sUEsFBgAAAAAGAAYA&#10;WwEAALgDAAAAAA==&#10;" path="m45,0l2,14,0,66,3,64,6,64,14,60,22,60,30,60,38,62,44,64,49,67,53,71,56,77,56,82,55,89,53,91,51,92,51,93,46,96,44,96,42,96,42,96,42,97,37,96,32,94,28,92,25,92,22,92,19,92,16,92,13,96,10,98,11,102,13,105,15,106,17,108,21,107,26,107,31,107,37,107,41,104,43,103,46,102,54,97,59,88,64,80,64,70,64,61,60,54,57,49,52,45,46,43,37,39,28,38,17,39,6,41,8,32,44,20,45,0xe">
                        <v:fill on="t" focussize="0,0"/>
                        <v:stroke on="f"/>
                        <v:imagedata o:title=""/>
                        <o:lock v:ext="edit" aspectratio="t"/>
                      </v:shape>
                    </v:group>
                    <v:group id="_x0000_s1026" o:spid="_x0000_s1026" o:spt="203" style="position:absolute;left:1351;top:0;height:109;width:116;" coordsize="116,109" o:gfxdata="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vMy2TvwAAANwAAAAPAAAAAAAAAAEAIAAAACIAAABkcnMvZG93bnJldi54&#10;bWxQSwECFAAUAAAACACHTuJAMy8FnjsAAAA5AAAAFQAAAAAAAAABACAAAAAOAQAAZHJzL2dyb3Vw&#10;c2hhcGV4bWwueG1sUEsFBgAAAAAGAAYAYAEAAMsDAAAAAA==&#10;">
                      <o:lock v:ext="edit" grouping="f" rotation="f" text="f" aspectratio="t"/>
                      <v:shape id="_x0000_s1026" o:spid="_x0000_s1026" o:spt="100" style="position:absolute;left:0;top:0;height:109;width:58;" fillcolor="#000000" filled="t" stroked="f" coordsize="53,99" o:gfxdata="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wQnAv&#10;wAAAANwAAAAPAAAAAAAAAAEAIAAAACIAAABkcnMvZG93bnJldi54bWxQSwECFAAUAAAACACHTuJA&#10;My8FnjsAAAA5AAAAEAAAAAAAAAABACAAAAAPAQAAZHJzL3NoYXBleG1sLnhtbFBLBQYAAAAABgAG&#10;AFsBAAC5AwAAAAA=&#10;" path="m40,0l37,0,0,16,2,20,6,18,10,17,15,17,18,21,18,24,18,29,18,79,18,86,18,90,16,91,15,93,14,95,5,97,2,97,2,99,53,99,53,97,51,97,43,95,40,90,39,86,40,79,40,0xe"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o:spt="100" style="position:absolute;left:49;top:2;height:106;width:67;" fillcolor="#000000" filled="t" stroked="f" coordsize="62,98" o:gfxdata="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T6fnrgAAADcAAAA&#10;DwAAAAAAAAABACAAAAAiAAAAZHJzL2Rvd25yZXYueG1sUEsBAhQAFAAAAAgAh07iQDMvBZ47AAAA&#10;OQAAABAAAAAAAAAAAQAgAAAABwEAAGRycy9zaGFwZXhtbC54bWxQSwUGAAAAAAYABgBbAQAAsQMA&#10;AAAA&#10;" path="m6,50l14,49,22,50,30,52,38,57,43,60,46,65,48,70,49,77,49,77,49,78,49,79,48,82,46,88,40,91,35,93,32,92,31,91,30,91,26,89,23,86,19,84,16,82,13,80,10,79,8,80,4,81,2,83,1,84,1,88,2,91,4,95,7,95,12,97,17,97,23,98,23,97,24,97,25,97,28,97,34,97,38,95,38,95,38,95,40,95,43,95,47,91,51,88,54,85,55,83,57,82,60,72,62,64,61,57,59,50,56,45,52,40,44,34,35,31,25,28,13,27,17,18,54,18,62,0,17,0,0,50,6,50xe">
                        <v:fill on="t" focussize="0,0"/>
                        <v:stroke on="f"/>
                        <v:imagedata o:title=""/>
                        <o:lock v:ext="edit" aspectratio="t"/>
                      </v:shape>
                    </v:group>
                    <v:group id="_x0000_s1026" o:spid="_x0000_s1026" o:spt="203" style="position:absolute;left:1114;top:7;height:117;width:135;" coordsize="135,117" o:gfxdata="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H9Ejgu+AAAA3AAAAA8AAAAAAAAAAQAgAAAAIgAAAGRycy9kb3ducmV2Lnht&#10;bFBLAQIUABQAAAAIAIdO4kAzLwWeOwAAADkAAAAVAAAAAAAAAAEAIAAAAA0BAABkcnMvZ3JvdXBz&#10;aGFwZXhtbC54bWxQSwUGAAAAAAYABgBgAQAAygMAAAAA&#10;">
                      <o:lock v:ext="edit" grouping="f" rotation="f" text="f" aspectratio="t"/>
                      <v:shape id="_x0000_s1026" o:spid="_x0000_s1026" o:spt="100" style="position:absolute;left:66;top:0;height:111;width:69;" fillcolor="#000000" filled="t" stroked="f" coordsize="63,101" o:gfxdata="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mmPib4A&#10;AADcAAAADwAAAAAAAAABACAAAAAiAAAAZHJzL2Rvd25yZXYueG1sUEsBAhQAFAAAAAgAh07iQDMv&#10;BZ47AAAAOQAAABAAAAAAAAAAAQAgAAAADQEAAGRycy9zaGFwZXhtbC54bWxQSwUGAAAAAAYABgBb&#10;AQAAtwMAAAAA&#10;" path="m55,19l50,10,46,7,44,5,35,0,28,0,20,2,12,7,8,10,6,14,4,24,0,38,1,54,2,62,4,72,6,77,8,83,13,89,17,94,23,98,29,100,36,101,41,99,47,96,51,92,55,88,58,81,58,79,59,78,60,75,61,68,62,62,62,55,62,51,63,49,60,33,55,19xm23,7l24,5,28,5,31,5,34,7,36,11,39,19,39,22,39,28,40,36,41,49,44,80,42,87,41,92,38,94,37,95,36,95,36,96,30,94,28,92,28,88,26,83,24,77,23,69,23,61,21,44,20,30,20,21,20,17,20,13,20,10,23,7xe"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o:spt="100" style="position:absolute;left:0;top:5;height:112;width:70;" fillcolor="#000000" filled="t" stroked="f" coordsize="64,102" o:gfxdata="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JB7zr4A&#10;AADcAAAADwAAAAAAAAABACAAAAAiAAAAZHJzL2Rvd25yZXYueG1sUEsBAhQAFAAAAAgAh07iQDMv&#10;BZ47AAAAOQAAABAAAAAAAAAAAQAgAAAADQEAAGRycy9zaGFwZXhtbC54bWxQSwUGAAAAAAYABgBb&#10;AQAAtwMAAAAA&#10;" path="m31,22l34,27,36,35,35,44,32,55,28,62,25,66,22,71,18,77,14,84,9,91,4,99,4,102,60,97,64,68,62,68,60,69,60,69,60,70,60,71,58,73,58,73,58,73,58,75,56,76,54,78,50,78,44,78,24,80,33,68,42,57,47,48,52,42,54,30,56,21,53,15,51,11,46,6,41,3,33,0,27,0,22,0,18,1,13,3,11,7,6,11,3,17,0,22,0,30,3,30,5,23,9,20,13,18,19,17,24,18,31,22xe">
                        <v:fill on="t" focussize="0,0"/>
                        <v:stroke on="f"/>
                        <v:imagedata o:title=""/>
                        <o:lock v:ext="edit" aspectratio="t"/>
                      </v:shape>
                    </v:group>
                    <v:group id="_x0000_s1026" o:spid="_x0000_s1026" o:spt="203" style="position:absolute;left:107;top:317;height:160;width:158;" coordsize="144,117" o:gfxdata="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+CYQOvAAAANwAAAAPAAAAAAAAAAEAIAAAACIAAABkcnMvZG93bnJldi54bWxQ&#10;SwECFAAUAAAACACHTuJAMy8FnjsAAAA5AAAAFQAAAAAAAAABACAAAAALAQAAZHJzL2dyb3Vwc2hh&#10;cGV4bWwueG1sUEsFBgAAAAAGAAYAYAEAAMgDAAAAAA==&#10;">
                      <o:lock v:ext="edit" grouping="f" rotation="f" text="f" aspectratio="t"/>
                      <v:shape id="_x0000_s1026" o:spid="_x0000_s1026" o:spt="100" style="position:absolute;left:45;top:23;height:68;width:52;" fillcolor="#000000" filled="t" stroked="f" coordsize="74,96" o:gfxdata="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JNO7vQAA&#10;ANwAAAAPAAAAAAAAAAEAIAAAACIAAABkcnMvZG93bnJldi54bWxQSwECFAAUAAAACACHTuJAMy8F&#10;njsAAAA5AAAAEAAAAAAAAAABACAAAAAMAQAAZHJzL3NoYXBleG1sLnhtbFBLBQYAAAAABgAGAFsB&#10;AAC2AwAAAAA=&#10;" path="m48,11l40,5,36,2,32,2,23,0,19,1,15,3,8,7,5,11,3,16,1,19,1,24,0,29,1,35,4,48,10,62,15,75,21,83,27,87,32,91,45,96,52,95,59,94,63,90,68,87,70,81,73,75,73,72,73,70,73,68,73,64,73,62,74,61,69,48,64,35,60,28,57,21,48,11xm23,7l24,8,26,10,32,18,33,21,36,26,39,34,45,45,59,72,60,79,61,86,59,87,57,88,57,89,53,90,51,91,49,89,48,89,45,86,42,81,39,76,37,72,36,68,34,64,32,61,28,52,24,45,21,38,19,33,15,25,15,21,12,14,13,11,15,9,17,8,19,7,23,7xe"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o:spt="100" style="position:absolute;left:0;top:38;height:79;width:51;" fillcolor="#000000" filled="t" stroked="f" coordsize="70,110" o:gfxdata="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VhcQa/&#10;AAAA3AAAAA8AAAAAAAAAAQAgAAAAIgAAAGRycy9kb3ducmV2LnhtbFBLAQIUABQAAAAIAIdO4kAz&#10;LwWeOwAAADkAAAAQAAAAAAAAAAEAIAAAAA4BAABkcnMvc2hhcGV4bWwueG1sUEsFBgAAAAAGAAYA&#10;WwEAALgDAAAAAA==&#10;" path="m8,36l42,20,41,0,0,20,5,71,8,70,10,68,18,65,26,63,34,62,42,63,48,64,54,66,59,69,63,75,63,80,63,86,61,86,61,88,59,91,57,92,56,94,53,95,52,95,47,96,43,95,35,94,31,94,28,94,25,95,21,99,21,102,23,105,25,108,27,109,30,110,33,109,37,109,41,107,47,107,51,103,55,100,56,98,59,97,63,93,68,85,69,80,70,76,70,66,69,61,68,57,63,51,59,47,54,43,48,42,39,40,34,39,30,40,19,42,9,47,8,36xe"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o:spt="100" style="position:absolute;left:92;top:0;height:68;width:52;" fillcolor="#000000" filled="t" stroked="f" coordsize="73,96" o:gfxdata="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AG0Jm/&#10;AAAA3AAAAA8AAAAAAAAAAQAgAAAAIgAAAGRycy9kb3ducmV2LnhtbFBLAQIUABQAAAAIAIdO4kAz&#10;LwWeOwAAADkAAAAQAAAAAAAAAAEAIAAAAA4BAABkcnMvc2hhcGV4bWwueG1sUEsFBgAAAAAGAAYA&#10;WwEAALgDAAAAAA==&#10;" path="m48,11l40,4,31,2,22,0,16,4,11,5,7,8,4,11,3,16,1,20,0,24,0,29,0,36,3,49,9,63,14,73,21,84,26,88,31,92,37,94,45,96,51,95,54,95,58,95,67,87,73,76,73,69,73,61,69,48,64,36,60,28,56,22,48,11xm13,11l14,9,16,8,18,7,20,7,22,8,24,8,27,11,32,18,33,21,36,27,39,33,45,44,58,72,60,79,60,82,60,84,60,84,60,86,58,87,56,90,51,90,49,89,47,88,45,86,43,84,43,84,41,81,38,77,36,72,35,69,33,65,31,61,24,45,19,33,16,25,14,22,14,21,12,15,13,11xe">
                        <v:fill on="t" focussize="0,0"/>
                        <v:stroke on="f"/>
                        <v:imagedata o:title=""/>
                        <o:lock v:ext="edit" aspectratio="t"/>
                      </v:shape>
                    </v:group>
                    <v:group id="_x0000_s1026" o:spid="_x0000_s1026" o:spt="203" style="position:absolute;left:293;top:199;height:171;width:185;" coordsize="149,113" o:gfxdata="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aOCU5vwAAANwAAAAPAAAAAAAAAAEAIAAAACIAAABkcnMvZG93bnJldi54&#10;bWxQSwECFAAUAAAACACHTuJAMy8FnjsAAAA5AAAAFQAAAAAAAAABACAAAAAOAQAAZHJzL2dyb3Vw&#10;c2hhcGV4bWwueG1sUEsFBgAAAAAGAAYAYAEAAMsDAAAAAA==&#10;">
                      <o:lock v:ext="edit" grouping="f" rotation="f" text="f" aspectratio="t"/>
                      <v:shape id="_x0000_s1026" o:spid="_x0000_s1026" o:spt="100" style="position:absolute;left:100;top:0;height:69;width:49;" fillcolor="#000000" filled="t" stroked="f" coordsize="69,97" o:gfxdata="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ZG5yb4A&#10;AADcAAAADwAAAAAAAAABACAAAAAiAAAAZHJzL2Rvd25yZXYueG1sUEsBAhQAFAAAAAgAh07iQDMv&#10;BZ47AAAAOQAAABAAAAAAAAAAAQAgAAAADQEAAGRycy9zaGFwZXhtbC54bWxQSwUGAAAAAAYABgBb&#10;AQAAtwMAAAAA&#10;" path="m62,38l55,24,47,12,43,8,40,5,35,3,32,2,23,0,15,2,11,4,7,7,3,14,0,23,0,34,1,47,6,63,11,72,18,82,21,87,27,93,33,95,40,97,42,97,46,97,53,96,58,92,62,89,64,86,65,84,66,82,67,79,69,72,69,66,66,51,62,38xm14,20l12,15,13,12,14,9,16,7,20,7,24,7,25,8,27,10,31,19,32,22,34,27,38,35,43,46,54,75,54,77,54,79,54,79,55,81,54,88,53,89,52,91,48,92,46,91,43,89,41,86,39,84,38,82,35,77,33,75,33,73,31,70,29,62,24,53,22,45,19,38,18,34,15,28,15,25,14,20xe"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o:spt="100" style="position:absolute;left:50;top:19;height:70;width:51;" fillcolor="#000000" filled="t" stroked="f" coordsize="71,98" o:gfxdata="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kVYlq8AAAA&#10;3AAAAA8AAAAAAAAAAQAgAAAAIgAAAGRycy9kb3ducmV2LnhtbFBLAQIUABQAAAAIAIdO4kAzLwWe&#10;OwAAADkAAAAQAAAAAAAAAAEAIAAAAAsBAABkcnMvc2hhcGV4bWwueG1sUEsFBgAAAAAGAAYAWwEA&#10;ALUDAAAAAA==&#10;" path="m33,2l28,0,24,0,16,2,8,7,4,14,0,23,0,34,2,48,6,62,11,73,18,82,22,87,28,93,34,96,40,98,47,97,54,96,64,89,66,84,69,79,70,71,71,64,67,51,64,39,60,30,56,23,49,11,41,5,33,2xm13,11l15,8,18,7,22,6,24,7,28,10,30,14,33,19,34,22,36,27,39,35,44,46,55,74,56,81,56,88,55,89,53,91,49,92,46,91,44,89,42,86,39,82,36,77,33,70,31,62,23,45,18,34,16,28,15,25,15,20,13,15,13,11xe"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_x0000_s1026" o:spid="_x0000_s1026" o:spt="100" style="position:absolute;left:0;top:38;height:75;width:57;" fillcolor="#000000" filled="t" stroked="f" coordsize="80,105" o:gfxdata="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HXP+K5AAAA3AAA&#10;AA8AAAAAAAAAAQAgAAAAIgAAAGRycy9kb3ducmV2LnhtbFBLAQIUABQAAAAIAIdO4kAzLwWeOwAA&#10;ADkAAAAQAAAAAAAAAAEAIAAAAAgBAABkcnMvc2hhcGV4bWwueG1sUEsFBgAAAAAGAAYAWwEAALID&#10;AAAAAA==&#10;" path="m14,25l18,26,19,28,21,34,40,82,40,84,42,87,42,88,42,89,42,90,43,91,42,96,40,96,40,96,40,97,38,98,34,101,31,103,32,105,80,85,78,83,76,84,72,84,69,85,65,84,64,84,61,79,60,75,59,73,29,0,27,0,0,29,2,30,5,27,11,25,11,25,14,25xe">
                        <v:fill on="t" focussize="0,0"/>
                        <v:stroke on="f"/>
                        <v:imagedata o:title=""/>
                        <o:lock v:ext="edit" aspectratio="t"/>
                      </v:shape>
                    </v:group>
                    <v:line id="_x0000_s1026" o:spid="_x0000_s1026" o:spt="20" style="position:absolute;left:1964;top:309;flip:y;height:74;width:16;" filled="f" stroked="t" coordsize="21600,21600" o:gfxdata="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CUjW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1895;top:368;height:15;width:69;" filled="f" stroked="t" coordsize="106,22" o:gfxdata="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NNf&#10;HcEAAADcAAAADwAAAAAAAAABACAAAAAiAAAAZHJzL2Rvd25yZXYueG1sUEsBAhQAFAAAAAgAh07i&#10;QDMvBZ47AAAAOQAAABAAAAAAAAAAAQAgAAAAEAEAAGRycy9zaGFwZXhtbC54bWxQSwUGAAAAAAYA&#10;BgBbAQAAugMAAAAA&#10;" path="m0,0l3,0,8,1,20,3,24,4,36,7,67,13,98,20,106,22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1830;top:356;height:12;width:65;" filled="f" stroked="t" coordsize="98,18" o:gfxdata="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as3RL4A&#10;AADcAAAADwAAAAAAAAABACAAAAAiAAAAZHJzL2Rvd25yZXYueG1sUEsBAhQAFAAAAAgAh07iQDMv&#10;BZ47AAAAOQAAABAAAAAAAAAAAQAgAAAADQEAAGRycy9zaGFwZXhtbC54bWxQSwUGAAAAAAYABgBb&#10;AQAAtwMAAAAA&#10;" path="m0,0l8,2,10,2,13,3,17,3,21,4,26,5,28,5,33,6,42,8,53,9,98,18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1895;top:294;flip:x;height:74;width:14;" filled="f" stroked="t" coordsize="21600,21600" o:gfxdata="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futO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1964;top:383;height:17;width:70;" filled="f" stroked="t" coordsize="109,27" o:gfxdata="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YpuE74A&#10;AADcAAAADwAAAAAAAAABACAAAAAiAAAAZHJzL2Rvd25yZXYueG1sUEsBAhQAFAAAAAgAh07iQDMv&#10;BZ47AAAAOQAAABAAAAAAAAAAAQAgAAAADQEAAGRycy9zaGFwZXhtbC54bWxQSwUGAAAAAAYABgBb&#10;AQAAtwMAAAAA&#10;" path="m0,0l35,7,70,16,109,27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1773;top:348;height:8;width:57;" filled="f" stroked="t" coordsize="88,13" o:gfxdata="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8ZdavQAA&#10;ANwAAAAPAAAAAAAAAAEAIAAAACIAAABkcnMvZG93bnJldi54bWxQSwECFAAUAAAACACHTuJAMy8F&#10;njsAAAA5AAAAEAAAAAAAAAABACAAAAAMAQAAZHJzL3NoYXBleG1sLnhtbFBLBQYAAAAABgAGAFsB&#10;AAC2AwAAAAA=&#10;" path="m0,0l3,0,4,0,5,0,6,0,7,1,11,1,13,1,26,3,70,11,78,11,88,13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1719;top:341;height:7;width:54;" filled="f" stroked="t" coordsize="84,11" o:gfxdata="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PBcLLsAAADc&#10;AAAADwAAAAAAAAABACAAAAAiAAAAZHJzL2Rvd25yZXYueG1sUEsBAhQAFAAAAAgAh07iQDMvBZ47&#10;AAAAOQAAABAAAAAAAAAAAQAgAAAACgEAAGRycy9zaGFwZXhtbC54bWxQSwUGAAAAAAYABgBbAQAA&#10;tAMAAAAA&#10;" path="m0,0l37,3,76,10,79,10,84,11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1656;top:334;height:7;width:63;" filled="f" stroked="t" coordsize="95,10" o:gfxdata="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vBY68AAAA&#10;3AAAAA8AAAAAAAAAAQAgAAAAIgAAAGRycy9kb3ducmV2LnhtbFBLAQIUABQAAAAIAIdO4kAzLwWe&#10;OwAAADkAAAAQAAAAAAAAAAEAIAAAAAsBAABkcnMvc2hhcGV4bWwueG1sUEsFBgAAAAAGAAYAWwEA&#10;ALUDAAAAAA==&#10;" path="m0,0l13,1,28,2,92,10,94,10,95,1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2248;top:466;height:40;width:102;" filled="f" stroked="t" coordsize="157,61" o:gfxdata="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v5/My8AAAA&#10;3AAAAA8AAAAAAAAAAQAgAAAAIgAAAGRycy9kb3ducmV2LnhtbFBLAQIUABQAAAAIAIdO4kAzLwWe&#10;OwAAADkAAAAQAAAAAAAAAAEAIAAAAAsBAABkcnMvc2hhcGV4bWwueG1sUEsFBgAAAAAGAAYAWwEA&#10;ALUDAAAAAA==&#10;" path="m0,0l1,0,3,2,30,11,58,22,63,23,84,32,120,45,153,60,155,60,157,61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2196;top:448;height:18;width:52;" filled="f" stroked="t" coordsize="79,28" o:gfxdata="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PBnOL4A&#10;AADcAAAADwAAAAAAAAABACAAAAAiAAAAZHJzL2Rvd25yZXYueG1sUEsBAhQAFAAAAAgAh07iQDMv&#10;BZ47AAAAOQAAABAAAAAAAAAAAQAgAAAADQEAAGRycy9zaGFwZXhtbC54bWxQSwUGAAAAAAYABgBb&#10;AQAAtwMAAAAA&#10;" path="m0,0l2,0,3,1,21,6,39,14,56,19,75,25,79,28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2091;top:416;height:32;width:105;" filled="f" stroked="t" coordsize="163,50" o:gfxdata="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7nByR&#10;wAAAANwAAAAPAAAAAAAAAAEAIAAAACIAAABkcnMvZG93bnJldi54bWxQSwECFAAUAAAACACHTuJA&#10;My8FnjsAAAA5AAAAEAAAAAAAAAABACAAAAAPAQAAZHJzL3NoYXBleG1sLnhtbFBLBQYAAAAABgAG&#10;AFsBAAC5AwAAAAA=&#10;" path="m0,0l7,1,21,5,37,9,102,29,108,32,135,40,163,5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2034;top:400;height:16;width:57;" filled="f" stroked="t" coordsize="86,23" o:gfxdata="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lSem28AAAA&#10;3AAAAA8AAAAAAAAAAQAgAAAAIgAAAGRycy9kb3ducmV2LnhtbFBLAQIUABQAAAAIAIdO4kAzLwWe&#10;OwAAADkAAAAQAAAAAAAAAAEAIAAAAAsBAABkcnMvc2hhcGV4bWwueG1sUEsFBgAAAAAGAAYAWwEA&#10;ALUDAAAAAA==&#10;" path="m0,0l20,3,40,10,86,23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1773;top:272;flip:y;height:76;width:15;" filled="f" stroked="t" coordsize="21600,21600" o:gfxdata="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wL+E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2034;top:224;flip:x;height:176;width:48;" filled="f" stroked="t" coordsize="21600,21600" o:gfxdata="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4SIfO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1830;top:281;flip:y;height:75;width:14;" filled="f" stroked="t" coordsize="21600,21600" o:gfxdata="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FehGi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1719;top:160;flip:x;height:181;width:21;" filled="f" stroked="t" coordsize="21600,21600" o:gfxdata="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wRAaugAAANwA&#10;AAAPAAAAAAAAAAEAIAAAACIAAABkcnMvZG93bnJldi54bWxQSwECFAAUAAAACACHTuJAMy8FnjsA&#10;AAA5AAAAEAAAAAAAAAABACAAAAAJAQAAZHJzL3NoYXBleG1sLnhtbFBLBQYAAAAABgAGAFsBAACz&#10;AwAAAAA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414;top:458;height:3;width:2;" filled="f" stroked="t" coordsize="21600,21600" o:gfxdata="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mEzUO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2350;top:506;height:54;width:116;" filled="f" stroked="t" coordsize="177,82" o:gfxdata="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j3gGb4A&#10;AADcAAAADwAAAAAAAAABACAAAAAiAAAAZHJzL2Rvd25yZXYueG1sUEsBAhQAFAAAAAgAh07iQDMv&#10;BZ47AAAAOQAAABAAAAAAAAAAAQAgAAAADQEAAGRycy9zaGFwZXhtbC54bWxQSwUGAAAAAAYABgBb&#10;AQAAtwMAAAAA&#10;" path="m0,0l26,11,53,24,70,31,76,34,83,37,109,49,136,61,163,74,168,77,172,79,177,82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2474;top:479;flip:y;height:76;width:41;" filled="f" stroked="t" coordsize="21600,21600" o:gfxdata="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Ii9a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2350;top:430;flip:y;height:76;width:37;" filled="f" stroked="t" coordsize="21600,21600" o:gfxdata="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TwsS2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2231;top:375;flip:x;height:79;width:32;" filled="f" stroked="t" coordsize="21600,21600" o:gfxdata="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u8FLa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2122;top:332;flip:x;height:89;width:31;" filled="f" stroked="t" coordsize="21600,21600" o:gfxdata="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FWMwr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2466;top:489;height:143;width:219;" filled="f" stroked="t" coordsize="378,248" o:gfxdata="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pVOTD&#10;wAAAANwAAAAPAAAAAAAAAAEAIAAAACIAAABkcnMvZG93bnJldi54bWxQSwECFAAUAAAACACHTuJA&#10;My8FnjsAAAA5AAAAEAAAAAAAAAABACAAAAAPAQAAZHJzL3NoYXBleG1sLnhtbFBLBQYAAAAABgAG&#10;AFsBAAC5AwAAAAA=&#10;" path="m0,118l27,132,64,150,67,152,74,155,96,166,101,170,149,197,156,200,163,204,199,224,217,235,237,248,378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414;top:458;flip:x y;height:15;width:8;" filled="f" stroked="t" coordsize="21600,21600" o:gfxdata="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8kb5r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622;top:436;height:17;width:51;" filled="f" stroked="t" coordsize="79,27" o:gfxdata="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iQt4i8AAAA&#10;3AAAAA8AAAAAAAAAAQAgAAAAIgAAAGRycy9kb3ducmV2LnhtbFBLAQIUABQAAAAIAIdO4kAzLwWe&#10;OwAAADkAAAAQAAAAAAAAAAEAIAAAAAsBAABkcnMvc2hhcGV4bWwueG1sUEsFBgAAAAAGAAYAWwEA&#10;ALUDAAAAAA==&#10;" path="m0,27l0,26,3,26,79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673;top:416;height:20;width:63;" filled="f" stroked="t" coordsize="96,30" o:gfxdata="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CeKfLsAAADc&#10;AAAADwAAAAAAAAABACAAAAAiAAAAZHJzL2Rvd25yZXYueG1sUEsBAhQAFAAAAAgAh07iQDMvBZ47&#10;AAAAOQAAABAAAAAAAAAAAQAgAAAACgEAAGRycy9zaGFwZXhtbC54bWxQSwUGAAAAAAYABgBbAQAA&#10;tAMAAAAA&#10;" path="m0,30l3,29,13,25,64,9,96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736;top:401;height:15;width:57;" filled="f" stroked="t" coordsize="86,23" o:gfxdata="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ikMuvQAA&#10;ANwAAAAPAAAAAAAAAAEAIAAAACIAAABkcnMvZG93bnJldi54bWxQSwECFAAUAAAACACHTuJAMy8F&#10;njsAAAA5AAAAEAAAAAAAAAABACAAAAAMAQAAZHJzL3NoYXBleG1sLnhtbFBLBQYAAAAABgAGAFsB&#10;AAC2AwAAAAA=&#10;" path="m0,23l2,23,22,15,45,10,81,1,86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597;top:379;height:74;width:25;" filled="f" stroked="t" coordsize="21600,21600" o:gfxdata="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LKCJL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649;top:362;height:74;width:24;" filled="f" stroked="t" coordsize="21600,21600" o:gfxdata="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f+J7+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414;top:338;height:169;width:71;" filled="f" stroked="t" coordsize="107,259" o:gfxdata="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h944LsAAADc&#10;AAAADwAAAAAAAAABACAAAAAiAAAAZHJzL2Rvd25yZXYueG1sUEsBAhQAFAAAAAgAh07iQDMvBZ47&#10;AAAAOQAAABAAAAAAAAAAAQAgAAAACgEAAGRycy9zaGFwZXhtbC54bWxQSwUGAAAAAAYABgBbAQAA&#10;tAMAAAAA&#10;" path="m0,0l52,127,52,128,74,181,107,259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417;top:461;height:14;width:6;" filled="f" stroked="t" coordsize="21600,21600" o:gfxdata="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hgHFO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548;top:398;flip:x y;height:72;width:28;" filled="f" stroked="t" coordsize="21600,21600" o:gfxdata="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YJQLb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485;top:489;height:18;width:45;" filled="f" stroked="t" coordsize="70,27" o:gfxdata="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aIfCL4A&#10;AADcAAAADwAAAAAAAAABACAAAAAiAAAAZHJzL2Rvd25yZXYueG1sUEsBAhQAFAAAAAgAh07iQDMv&#10;BZ47AAAAOQAAABAAAAAAAAAAAQAgAAAADQEAAGRycy9zaGFwZXhtbC54bWxQSwUGAAAAAAYABgBb&#10;AQAAtwMAAAAA&#10;" path="m0,27l18,19,37,13,70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530;top:470;height:19;width:46;" filled="f" stroked="t" coordsize="69,29" o:gfxdata="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6Tdf6/&#10;AAAA3AAAAA8AAAAAAAAAAQAgAAAAIgAAAGRycy9kb3ducmV2LnhtbFBLAQIUABQAAAAIAIdO4kAz&#10;LwWeOwAAADkAAAAQAAAAAAAAAAEAIAAAAA4BAABkcnMvc2hhcGV4bWwueG1sUEsFBgAAAAAGAAYA&#10;WwEAALgDAAAAAA==&#10;" path="m0,29l3,26,69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484;top:507;flip:x;height:0;width:1;" filled="f" stroked="t" coordsize="21600,21600" o:gfxdata="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UmKS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445;top:507;height:17;width:39;" filled="f" stroked="t" coordsize="59,26" o:gfxdata="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eoCL74A&#10;AADcAAAADwAAAAAAAAABACAAAAAiAAAAZHJzL2Rvd25yZXYueG1sUEsBAhQAFAAAAAgAh07iQDMv&#10;BZ47AAAAOQAAABAAAAAAAAAAAQAgAAAADQEAAGRycy9zaGFwZXhtbC54bWxQSwUGAAAAAAYABgBb&#10;AQAAtwMAAAAA&#10;" path="m0,26l30,14,59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484;top:507;height:1;width:1;" filled="f" stroked="t" coordsize="1,2" o:gfxdata="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sJEXe8AAAA&#10;3AAAAA8AAAAAAAAAAQAgAAAAIgAAAGRycy9kb3ducmV2LnhtbFBLAQIUABQAAAAIAIdO4kAzLwWe&#10;OwAAADkAAAAQAAAAAAAAAAEAIAAAAAsBAABkcnMvc2hhcGV4bWwueG1sUEsFBgAAAAAGAAYAWwEA&#10;ALUDAAAAAA==&#10;" path="m0,0l0,2,1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445;top:524;height:1;width:1;" filled="f" stroked="t" coordsize="21600,21600" o:gfxdata="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1rFPm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445;top:524;flip:x;height:1;width:0;" filled="f" stroked="t" coordsize="21600,21600" o:gfxdata="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Lsmg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445;top:524;flip:y;height:1;width:1;" filled="f" stroked="t" coordsize="21600,21600" o:gfxdata="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T8V9e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445;top:524;height:1;width:0;" filled="f" stroked="t" coordsize="1,1" o:gfxdata="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cWVeL4A&#10;AADcAAAADwAAAAAAAAABACAAAAAiAAAAZHJzL2Rvd25yZXYueG1sUEsBAhQAFAAAAAgAh07iQDMv&#10;BZ47AAAAOQAAABAAAAAAAAAAAQAgAAAADQEAAGRycy9zaGFwZXhtbC54bWxQSwUGAAAAAAYABgBb&#10;AQAAtwMAAAAA&#10;" path="m0,0l0,1,1,1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576;top:453;flip:y;height:17;width:46;" filled="f" stroked="t" coordsize="21600,21600" o:gfxdata="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FlqOL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423;top:475;height:49;width:22;" filled="f" stroked="t" coordsize="21600,21600" o:gfxdata="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tHLdh&#10;wAAAANwAAAAPAAAAAAAAAAEAIAAAACIAAABkcnMvZG93bnJldi54bWxQSwECFAAUAAAACACHTuJA&#10;My8FnjsAAAA5AAAAEAAAAAAAAAABACAAAAAPAQAAZHJzL3NoYXBleG1sLnhtbFBLBQYAAAAABgAG&#10;AFsBAAC5AwAAAAA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502;top:418;flip:x y;height:71;width:28;" filled="f" stroked="t" coordsize="21600,21600" o:gfxdata="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8X9HL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1013;top:346;height:7;width:38;" filled="f" stroked="t" coordsize="57,10" o:gfxdata="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iz0u&#10;IsEAAADcAAAADwAAAAAAAAABACAAAAAiAAAAZHJzL2Rvd25yZXYueG1sUEsBAhQAFAAAAAgAh07i&#10;QDMvBZ47AAAAOQAAABAAAAAAAAAAAQAgAAAAEAEAAGRycy9zaGFwZXhtbC54bWxQSwUGAAAAAAYA&#10;BgBbAQAAugMAAAAA&#10;" path="m0,10l26,4,54,0,57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1051;top:342;height:4;width:34;" filled="f" stroked="t" coordsize="54,7" o:gfxdata="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pFubQugAAANwA&#10;AAAPAAAAAAAAAAEAIAAAACIAAABkcnMvZG93bnJldi54bWxQSwECFAAUAAAACACHTuJAMy8FnjsA&#10;AAA5AAAAEAAAAAAAAAABACAAAAAJAQAAZHJzL3NoYXBleG1sLnhtbFBLBQYAAAAABgAGAFsBAACz&#10;AwAAAAA=&#10;" path="m0,7l3,6,26,3,27,3,54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974;top:353;height:7;width:39;" filled="f" stroked="t" coordsize="60,11" o:gfxdata="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XAFBa8AAAA&#10;3AAAAA8AAAAAAAAAAQAgAAAAIgAAAGRycy9kb3ducmV2LnhtbFBLAQIUABQAAAAIAIdO4kAzLwWe&#10;OwAAADkAAAAQAAAAAAAAAAEAIAAAAAsBAABkcnMvc2hhcGV4bWwueG1sUEsFBgAAAAAGAAYAWwEA&#10;ALUDAAAAAA==&#10;" path="m0,11l28,5,56,1,58,0,60,1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906;top:366;height:6;width:32;" filled="f" stroked="t" coordsize="50,9" o:gfxdata="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IwG9M7UAAADcAAAADwAA&#10;AAAAAAABACAAAAAiAAAAZHJzL2Rvd25yZXYueG1sUEsBAhQAFAAAAAgAh07iQDMvBZ47AAAAOQAA&#10;ABAAAAAAAAAAAQAgAAAABAEAAGRycy9zaGFwZXhtbC54bWxQSwUGAAAAAAYABgBbAQAArgMAAAAA&#10;" path="m0,9l20,6,21,6,37,2,45,1,47,0,50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938;top:360;height:6;width:36;" filled="f" stroked="t" coordsize="55,10" o:gfxdata="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8d1kvQAA&#10;ANwAAAAPAAAAAAAAAAEAIAAAACIAAABkcnMvZG93bnJldi54bWxQSwECFAAUAAAACACHTuJAMy8F&#10;njsAAAA5AAAAEAAAAAAAAAABACAAAAAMAQAAZHJzL3NoYXBleG1sLnhtbFBLBQYAAAAABgAGAFsB&#10;AAC2AwAAAAA=&#10;" path="m0,10l30,5,33,3,38,3,41,2,46,2,55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914;top:313;height:62;width:14;" filled="f" stroked="t" coordsize="21600,21600" o:gfxdata="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Ha2+6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849;top:379;height:6;width:28;" filled="f" stroked="t" coordsize="43,10" o:gfxdata="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XBY/a/&#10;AAAA3AAAAA8AAAAAAAAAAQAgAAAAIgAAAGRycy9kb3ducmV2LnhtbFBLAQIUABQAAAAIAIdO4kAz&#10;LwWeOwAAADkAAAAQAAAAAAAAAAEAIAAAAA4BAABkcnMvc2hhcGV4bWwueG1sUEsFBgAAAAAGAAYA&#10;WwEAALgDAAAAAA==&#10;" path="m0,10l14,6,32,3,34,1,38,0,43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793;top:385;height:16;width:56;" filled="f" stroked="t" coordsize="88,24" o:gfxdata="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JBbJL4A&#10;AADcAAAADwAAAAAAAAABACAAAAAiAAAAZHJzL2Rvd25yZXYueG1sUEsBAhQAFAAAAAgAh07iQDMv&#10;BZ47AAAAOQAAABAAAAAAAAAAAQAgAAAADQEAAGRycy9zaGFwZXhtbC54bWxQSwUGAAAAAAYABgBb&#10;AQAAtwMAAAAA&#10;" path="m0,24l35,13,88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877;top:372;flip:y;height:7;width:29;" filled="f" stroked="t" coordsize="21600,21600" o:gfxdata="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g6O1i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807;top:208;flip:x y;height:177;width:42;" filled="f" stroked="t" coordsize="21600,21600" o:gfxdata="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6gnn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685;top:240;height:176;width:51;" filled="f" stroked="t" coordsize="21600,21600" o:gfxdata="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GteHa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984;top:177;flip:x y;height:176;width:29;" filled="f" stroked="t" coordsize="21600,21600" o:gfxdata="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2OTgOugAAANwA&#10;AAAPAAAAAAAAAAEAIAAAACIAAABkcnMvZG93bnJldi54bWxQSwECFAAUAAAACACHTuJAMy8FnjsA&#10;AAA5AAAAEAAAAAAAAAABACAAAAAJAQAAZHJzL3NoYXBleG1sLnhtbFBLBQYAAAAABgAGAFsBAACz&#10;AwAAAAA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1421;top:252;height:18;width:1;" filled="f" stroked="t" coordsize="21600,21600" o:gfxdata="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9+SZ+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1421;top:141;height:111;width:1;" filled="f" stroked="t" coordsize="1,171" o:gfxdata="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QIts4ugAAANwA&#10;AAAPAAAAAAAAAAEAIAAAACIAAABkcnMvZG93bnJldi54bWxQSwECFAAUAAAACACHTuJAMy8FnjsA&#10;AAA5AAAAEAAAAAAAAAABACAAAAAJAQAAZHJzL3NoYXBleG1sLnhtbFBLBQYAAAAABgAGAFsBAACz&#10;AwAAAAA=&#10;" path="m0,0l0,7,0,16,0,27,0,40,0,55,0,71,0,90,0,112,0,171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1421;top:252;height:18;width:1;" filled="f" stroked="t" coordsize="21600,21600" o:gfxdata="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TR00S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1329;top:320;height:0;width:44;" filled="f" stroked="t" coordsize="69,1" o:gfxdata="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QXJNr4A&#10;AADcAAAADwAAAAAAAAABACAAAAAiAAAAZHJzL2Rvd25yZXYueG1sUEsBAhQAFAAAAAgAh07iQDMv&#10;BZ47AAAAOQAAABAAAAAAAAAAAQAgAAAADQEAAGRycy9zaGFwZXhtbC54bWxQSwUGAAAAAAYABgBb&#10;AQAAtwMAAAAA&#10;" path="m0,0l12,0,24,0,36,0,56,0,69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1373;top:328;height:1;width:48;" filled="f" stroked="t" coordsize="73,1" o:gfxdata="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wY/Gr4A&#10;AADcAAAADwAAAAAAAAABACAAAAAiAAAAZHJzL2Rvd25yZXYueG1sUEsBAhQAFAAAAAgAh07iQDMv&#10;BZ47AAAAOQAAABAAAAAAAAAAAQAgAAAADQEAAGRycy9zaGFwZXhtbC54bWxQSwUGAAAAAAYABgBb&#10;AQAAtwMAAAAA&#10;" path="m0,0l3,0,70,0,73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1288;top:323;height:1;width:41;" filled="f" stroked="t" coordsize="60,2" o:gfxdata="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bLoXW/&#10;AAAA3AAAAA8AAAAAAAAAAQAgAAAAIgAAAGRycy9kb3ducmV2LnhtbFBLAQIUABQAAAAIAIdO4kAz&#10;LwWeOwAAADkAAAAQAAAAAAAAAAEAIAAAAA4BAABkcnMvc2hhcGV4bWwueG1sUEsFBgAAAAAGAAYA&#10;WwEAALgDAAAAAA==&#10;" path="m0,2l1,2,16,2,19,0,24,0,38,0,44,0,57,0,60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1251;top:324;height:2;width:37;" filled="f" stroked="t" coordsize="58,3" o:gfxdata="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JN2rD&#10;wAAAANwAAAAPAAAAAAAAAAEAIAAAACIAAABkcnMvZG93bnJldi54bWxQSwECFAAUAAAACACHTuJA&#10;My8FnjsAAAA5AAAAEAAAAAAAAAABACAAAAAPAQAAZHJzL3NoYXBleG1sLnhtbFBLBQYAAAAABgAG&#10;AFsBAAC5AwAAAAA=&#10;" path="m0,3l3,3,20,1,58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1213;top:326;height:3;width:38;" filled="f" stroked="t" coordsize="59,4" o:gfxdata="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kR9avQAA&#10;ANwAAAAPAAAAAAAAAAEAIAAAACIAAABkcnMvZG93bnJldi54bWxQSwECFAAUAAAACACHTuJAMy8F&#10;njsAAAA5AAAAEAAAAAAAAAABACAAAAAMAQAAZHJzL3NoYXBleG1sLnhtbFBLBQYAAAAABgAGAFsB&#10;AAC2AwAAAAA=&#10;" path="m0,4l0,3,2,3,54,0,56,0,59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1126;top:332;height:4;width:42;" filled="f" stroked="t" coordsize="64,6" o:gfxdata="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CxC+m/&#10;AAAA3AAAAA8AAAAAAAAAAQAgAAAAIgAAAGRycy9kb3ducmV2LnhtbFBLAQIUABQAAAAIAIdO4kAz&#10;LwWeOwAAADkAAAAQAAAAAAAAAAEAIAAAAA4BAABkcnMvc2hhcGV4bWwueG1sUEsFBgAAAAAGAAYA&#10;WwEAALgDAAAAAA==&#10;" path="m0,6l31,2,62,0,64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1168;top:329;height:3;width:45;" filled="f" stroked="t" coordsize="69,5" o:gfxdata="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bDQau8AAAA&#10;3AAAAA8AAAAAAAAAAQAgAAAAIgAAAGRycy9kb3ducmV2LnhtbFBLAQIUABQAAAAIAIdO4kAzLwWe&#10;OwAAADkAAAAQAAAAAAAAAAEAIAAAAAsBAABkcnMvc2hhcGV4bWwueG1sUEsFBgAAAAAGAAYAWwEA&#10;ALUDAAAAAA==&#10;" path="m0,5l3,5,69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1085;top:336;height:6;width:41;" filled="f" stroked="t" coordsize="62,9" o:gfxdata="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D4rVW8AAAA&#10;3AAAAA8AAAAAAAAAAQAgAAAAIgAAAGRycy9kb3ducmV2LnhtbFBLAQIUABQAAAAIAIdO4kAzLwWe&#10;OwAAADkAAAAQAAAAAAAAAAEAIAAAAAsBAABkcnMvc2hhcGV4bWwueG1sUEsFBgAAAAAGAAYAWwEA&#10;ALUDAAAAAA==&#10;" path="m0,9l43,3,62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397;top:524;flip:y;height:23;width:48;" filled="f" stroked="t" coordsize="21600,21600" o:gfxdata="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P4xKC5AAAA3A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1596;top:328;height:7;width:61;" filled="f" stroked="t" coordsize="94,11" o:gfxdata="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eXHKvQAA&#10;ANwAAAAPAAAAAAAAAAEAIAAAACIAAABkcnMvZG93bnJldi54bWxQSwECFAAUAAAACACHTuJAMy8F&#10;njsAAAA5AAAAEAAAAAAAAAABACAAAAAMAQAAZHJzL3NoYXBleG1sLnhtbFBLBQYAAAAABgAGAFsB&#10;AAC2AwAAAAA=&#10;" path="m0,0l0,1,37,5,64,8,94,11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1534;top:250;height:78;width:62;" filled="f" stroked="t" coordsize="94,120" o:gfxdata="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96kFL4A&#10;AADcAAAADwAAAAAAAAABACAAAAAiAAAAZHJzL2Rvd25yZXYueG1sUEsBAhQAFAAAAAgAh07iQDMv&#10;BZ47AAAAOQAAABAAAAAAAAAAAQAgAAAADQEAAGRycy9zaGFwZXhtbC54bWxQSwUGAAAAAAYABgBb&#10;AQAAtwMAAAAA&#10;" path="m7,0l0,115,2,115,4,115,56,118,83,119,87,119,94,12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1476;top:323;height:1;width:42;" filled="f" stroked="t" coordsize="64,2" o:gfxdata="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eQLbr4A&#10;AADcAAAADwAAAAAAAAABACAAAAAiAAAAZHJzL2Rvd25yZXYueG1sUEsBAhQAFAAAAAgAh07iQDMv&#10;BZ47AAAAOQAAABAAAAAAAAAAAQAgAAAADQEAAGRycy9zaGFwZXhtbC54bWxQSwUGAAAAAAYABgBb&#10;AQAAtwMAAAAA&#10;" path="m0,0l48,2,64,2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1518;top:324;height:1;width:13;" filled="f" stroked="t" coordsize="20,1" o:gfxdata="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30z/bsAAADc&#10;AAAADwAAAAAAAAABACAAAAAiAAAAZHJzL2Rvd25yZXYueG1sUEsBAhQAFAAAAAgAh07iQDMvBZ47&#10;AAAAOQAAABAAAAAAAAAAAQAgAAAACgEAAGRycy9zaGFwZXhtbC54bWxQSwUGAAAAAAYABgBbAQAA&#10;tAMAAAAA&#10;" path="m0,0l9,0,20,1,17,0,0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1421;top:322;height:1;width:55;" filled="f" stroked="t" coordsize="85,2" o:gfxdata="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J3hs+/&#10;AAAA3AAAAA8AAAAAAAAAAQAgAAAAIgAAAGRycy9kb3ducmV2LnhtbFBLAQIUABQAAAAIAIdO4kAz&#10;LwWeOwAAADkAAAAQAAAAAAAAAAEAIAAAAA4BAABkcnMvc2hhcGV4bWwueG1sUEsFBgAAAAAGAAYA&#10;WwEAALgDAAAAAA==&#10;" path="m0,2l2,2,2,2,10,2,69,2,69,0,82,0,85,2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1421;top:270;height:53;width:1;" filled="f" stroked="t" coordsize="21600,21600" o:gfxdata="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VUgY2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1476;top:249;flip:y;height:74;width:3;" filled="f" stroked="t" coordsize="21600,21600" o:gfxdata="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wRXNS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1596;top:253;flip:y;height:75;width:5;" filled="f" stroked="t" coordsize="21600,21600" o:gfxdata="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2OyKa5AAAA3A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1657;top:261;flip:y;height:74;width:7;" filled="f" stroked="t" coordsize="21600,21600" o:gfxdata="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LCbT2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1108;top:271;flip:x y;height:65;width:8;" filled="f" stroked="t" coordsize="21600,21600" o:gfxdata="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I/61ugAAANwA&#10;AAAPAAAAAAAAAAEAIAAAACIAAABkcnMvZG93bnJldi54bWxQSwECFAAUAAAACACHTuJAMy8FnjsA&#10;AAA5AAAAEAAAAAAAAAABACAAAAAJAQAAZHJzL3NoYXBleG1sLnhtbFBLBQYAAAAABgAGAFsBAACz&#10;AwAAAAA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1197;top:148;flip:x y;height:181;width:16;" filled="f" stroked="t" coordsize="21600,21600" o:gfxdata="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lvWy6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413;top:455;height:6;width:4;" filled="f" stroked="t" coordsize="5,11" o:gfxdata="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WaZqe/&#10;AAAA3AAAAA8AAAAAAAAAAQAgAAAAIgAAAGRycy9kb3ducmV2LnhtbFBLAQIUABQAAAAIAIdO4kAz&#10;LwWeOwAAADkAAAAQAAAAAAAAAAEAIAAAAA4BAABkcnMvc2hhcGV4bWwueG1sUEsFBgAAAAAGAAYA&#10;WwEAALgDAAAAAA==&#10;" path="m3,7l0,0,5,11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129;top:479;height:161;width:130;" filled="f" stroked="t" coordsize="199,247" o:gfxdata="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FJ4sb4A&#10;AADcAAAADwAAAAAAAAABACAAAAAiAAAAZHJzL2Rvd25yZXYueG1sUEsBAhQAFAAAAAgAh07iQDMv&#10;BZ47AAAAOQAAABAAAAAAAAAAAQAgAAAADQEAAGRycy9zaGFwZXhtbC54bWxQSwUGAAAAAAYABgBb&#10;AQAAtwMAAAAA&#10;" path="m0,0l141,247,147,243,199,214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340;top:569;flip:y;height:4;width:11;" filled="f" stroked="t" coordsize="21600,21600" o:gfxdata="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GlR+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395;top:547;height:0;width:2;" filled="f" stroked="t" coordsize="21600,21600" o:gfxdata="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BfiSe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340;top:569;height:4;width:11;" filled="f" stroked="t" coordsize="15,7" o:gfxdata="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7qAGzugAAANwA&#10;AAAPAAAAAAAAAAEAIAAAACIAAABkcnMvZG93bnJldi54bWxQSwECFAAUAAAACACHTuJAMy8FnjsA&#10;AAA5AAAAEAAAAAAAAAABACAAAAAJAQAAZHJzL3NoYXBleG1sLnhtbFBLBQYAAAAABgAGAFsBAACz&#10;AwAAAAA=&#10;" path="m0,7l7,3,15,1,15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351;top:547;flip:y;height:22;width:44;" filled="f" stroked="t" coordsize="21600,21600" o:gfxdata="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yMoJ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395;top:547;height:0;width:2;" filled="f" stroked="t" coordsize="2,1" o:gfxdata="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LHedq8AAAA&#10;3AAAAA8AAAAAAAAAAQAgAAAAIgAAAGRycy9kb3ducmV2LnhtbFBLAQIUABQAAAAIAIdO4kAzLwWe&#10;OwAAADkAAAAQAAAAAAAAAAEAIAAAAAsBAABkcnMvc2hhcGV4bWwueG1sUEsFBgAAAAAGAAYAWwEA&#10;ALUDAAAAAA==&#10;" path="m0,0l2,0,2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259;top:594;flip:y;height:24;width:44;" filled="f" stroked="t" coordsize="21600,21600" o:gfxdata="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G/vg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shape id="_x0000_s1026" o:spid="_x0000_s1026" o:spt="100" style="position:absolute;left:217;top:427;height:167;width:86;" filled="f" stroked="t" coordsize="132,256" o:gfxdata="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/c7ZLsAAADc&#10;AAAADwAAAAAAAAABACAAAAAiAAAAZHJzL2Rvd25yZXYueG1sUEsBAhQAFAAAAAgAh07iQDMvBZ47&#10;AAAAOQAAABAAAAAAAAAAAQAgAAAACgEAAGRycy9zaGFwZXhtbC54bWxQSwUGAAAAAAYABgBbAQAA&#10;tAMAAAAA&#10;" path="m132,256l131,256,0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221;top:549;height:69;width:38;" filled="f" stroked="t" coordsize="58,107" o:gfxdata="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i/Jp&#10;VcEAAADcAAAADwAAAAAAAAABACAAAAAiAAAAZHJzL2Rvd25yZXYueG1sUEsBAhQAFAAAAAgAh07i&#10;QDMvBZ47AAAAOQAAABAAAAAAAAAAAQAgAAAAEAEAAGRycy9zaGFwZXhtbC54bWxQSwUGAAAAAAYA&#10;BgBbAQAAugMAAAAA&#10;" path="m0,0l57,106,58,107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shape id="_x0000_s1026" o:spid="_x0000_s1026" o:spt="100" style="position:absolute;left:303;top:573;height:21;width:37;" filled="f" stroked="t" coordsize="58,32" o:gfxdata="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TiVyV&#10;wAAAANwAAAAPAAAAAAAAAAEAIAAAACIAAABkcnMvZG93bnJldi54bWxQSwECFAAUAAAACACHTuJA&#10;My8FnjsAAAA5AAAAEAAAAAAAAAABACAAAAAPAQAAZHJzL3NoYXBleG1sLnhtbFBLBQYAAAAABgAG&#10;AFsBAAC5AwAAAAA=&#10;" path="m0,32l14,23,29,16,58,0e">
                      <v:fill on="f" focussize="0,0"/>
                      <v:stroke weight="0.25pt" color="#000000" joinstyle="round"/>
                      <v:imagedata o:title=""/>
                      <o:lock v:ext="edit" aspectratio="t"/>
                    </v:shape>
                    <v:line id="_x0000_s1026" o:spid="_x0000_s1026" o:spt="20" style="position:absolute;left:319;top:502;flip:x y;height:67;width:32;" filled="f" stroked="t" coordsize="21600,21600" o:gfxdata="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73E7+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line id="_x0000_s1026" o:spid="_x0000_s1026" o:spt="20" style="position:absolute;left:320;top:378;flip:x y;height:169;width:77;" filled="f" stroked="t" coordsize="21600,21600" o:gfxdata="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R6Ly7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25pt" color="#000000" joinstyle="round"/>
                      <v:imagedata o:title=""/>
                      <o:lock v:ext="edit" aspectratio="t"/>
                    </v:line>
                    <v:group id="_x0000_s1026" o:spid="_x0000_s1026" o:spt="203" style="position:absolute;left:0;top:474;height:43;width:95;" coordsize="95,43" o:gfxdata="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s3EAvwAAANwAAAAPAAAAAAAAAAEAIAAAACIAAABkcnMvZG93bnJldi54&#10;bWxQSwECFAAUAAAACACHTuJAMy8FnjsAAAA5AAAAFQAAAAAAAAABACAAAAAOAQAAZHJzL2dyb3Vw&#10;c2hhcGV4bWwueG1sUEsFBgAAAAAGAAYAYAEAAMsDAAAAAA==&#10;">
                      <o:lock v:ext="edit" grouping="f" rotation="f" text="f" aspectratio="t"/>
                      <v:shape id="_x0000_s1026" o:spid="_x0000_s1026" o:spt="100" style="position:absolute;left:48;top:0;height:38;width:47;" filled="f" stroked="t" coordsize="65,54" o:gfxdata="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tKKD74A&#10;AADcAAAADwAAAAAAAAABACAAAAAiAAAAZHJzL2Rvd25yZXYueG1sUEsBAhQAFAAAAAgAh07iQDMv&#10;BZ47AAAAOQAAABAAAAAAAAAAAQAgAAAADQEAAGRycy9zaGFwZXhtbC54bWxQSwUGAAAAAAYABgBb&#10;AQAAtwMAAAAA&#10;" path="m0,48l6,49,9,50,12,51,15,53,19,54,22,54,28,53,35,53,40,51,47,48,51,44,56,39,57,37,58,35,59,35,60,32,61,30,62,30,65,24,65,19,65,14,62,10,59,5,56,3,51,0,46,0,33,1,21,6,15,9,11,14,7,19,4,25,3,27,2,32,1,39,0,48e">
                        <v:fill on="f" focussize="0,0"/>
                        <v:stroke weight="0.6pt" color="#000000" joinstyle="round"/>
                        <v:imagedata o:title=""/>
                        <o:lock v:ext="edit" aspectratio="t"/>
                      </v:shape>
                      <v:shape id="_x0000_s1026" o:spid="_x0000_s1026" o:spt="100" style="position:absolute;left:0;top:4;height:39;width:48;" filled="f" stroked="t" coordsize="68,55" o:gfxdata="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yG12i/&#10;AAAA3AAAAA8AAAAAAAAAAQAgAAAAIgAAAGRycy9kb3ducmV2LnhtbFBLAQIUABQAAAAIAIdO4kAz&#10;LwWeOwAAADkAAAAQAAAAAAAAAAEAIAAAAA4BAABkcnMvc2hhcGV4bWwueG1sUEsFBgAAAAAGAAYA&#10;WwEAALgDAAAAAA==&#10;" path="m68,6l58,3,51,2,46,0,44,0,32,1,25,2,20,6,14,9,9,14,3,24,1,29,0,35,1,39,4,44,6,47,10,51,15,53,21,55,27,54,33,53,45,47,50,43,55,39,57,36,57,35,59,34,63,29,63,26,64,21,66,14,68,6e">
                        <v:fill on="f" focussize="0,0"/>
                        <v:stroke weight="0.6pt" color="#000000" joinstyle="round"/>
                        <v:imagedata o:title=""/>
                        <o:lock v:ext="edit" aspectratio="t"/>
                      </v:shape>
                    </v:group>
                    <v:line id="_x0000_s1026" o:spid="_x0000_s1026" o:spt="20" style="position:absolute;left:1705;top:376;flip:y;height:314;width:181;rotation:1245184f;" filled="f" stroked="t" coordsize="21600,21600" o:gfxdata="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rFPJL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 endarrow="block" endarrowwidth="narrow"/>
                      <v:imagedata o:title=""/>
                      <o:lock v:ext="edit" aspectratio="t"/>
                    </v:line>
                    <v:shape id="_x0000_s1026" o:spid="_x0000_s1026" o:spt="202" type="#_x0000_t202" style="position:absolute;left:1172;top:389;height:451;width:459;" filled="f" stroked="f" coordsize="21600,21600" o:gfxdata="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fTFVb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Ω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1146;top:538;height:451;width:579;" filled="f" stroked="f" coordsize="21600,21600" o:gfxdata="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5F/oVugAAANwA&#10;AAAPAAAAAAAAAAEAIAAAACIAAABkcnMvZG93bnJldi54bWxQSwECFAAUAAAACACHTuJAMy8FnjsA&#10;AAA5AAAAEAAAAAAAAAABACAAAAAJAQAAZHJzL3NoYXBleG1sLnhtbFBLBQYAAAAABgAGAFsBAACz&#10;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(c)</w:t>
                            </w:r>
                          </w:p>
                        </w:txbxContent>
                      </v:textbox>
                    </v:shape>
                  </v:group>
                </v:group>
                <v:shape id="_x0000_s1026" o:spid="_x0000_s1026" o:spt="202" type="#_x0000_t202" style="position:absolute;left:3522;top:632;height:451;width:599;" filled="f" stroked="f" coordsize="21600,21600" o:gfxdata="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cVkY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图2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ind w:left="420" w:leftChars="100" w:hanging="210" w:hangingChars="100"/>
        <w:jc w:val="left"/>
      </w:pPr>
      <w: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3583940</wp:posOffset>
                </wp:positionH>
                <wp:positionV relativeFrom="paragraph">
                  <wp:posOffset>426085</wp:posOffset>
                </wp:positionV>
                <wp:extent cx="2483485" cy="940435"/>
                <wp:effectExtent l="0" t="0" r="12065" b="0"/>
                <wp:wrapSquare wrapText="bothSides"/>
                <wp:docPr id="270" name="组合 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3485" cy="940435"/>
                          <a:chOff x="0" y="0"/>
                          <a:chExt cx="3911" cy="1481"/>
                        </a:xfrm>
                      </wpg:grpSpPr>
                      <wps:wsp>
                        <wps:cNvPr id="197" name="椭圆 197"/>
                        <wps:cNvSpPr/>
                        <wps:spPr>
                          <a:xfrm>
                            <a:off x="3517" y="476"/>
                            <a:ext cx="165" cy="16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8" name="矩形 198"/>
                        <wps:cNvSpPr/>
                        <wps:spPr>
                          <a:xfrm rot="2700000">
                            <a:off x="3503" y="517"/>
                            <a:ext cx="47" cy="2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g:grpSp>
                        <wpg:cNvPr id="201" name="组合 201"/>
                        <wpg:cNvGrpSpPr/>
                        <wpg:grpSpPr>
                          <a:xfrm>
                            <a:off x="440" y="844"/>
                            <a:ext cx="2601" cy="383"/>
                            <a:chOff x="0" y="0"/>
                            <a:chExt cx="2601" cy="303"/>
                          </a:xfrm>
                        </wpg:grpSpPr>
                        <wps:wsp>
                          <wps:cNvPr id="199" name="矩形 199"/>
                          <wps:cNvSpPr/>
                          <wps:spPr>
                            <a:xfrm>
                              <a:off x="0" y="0"/>
                              <a:ext cx="163" cy="30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00" name="矩形 200"/>
                          <wps:cNvSpPr/>
                          <wps:spPr>
                            <a:xfrm>
                              <a:off x="2438" y="0"/>
                              <a:ext cx="163" cy="30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202" name="矩形 202"/>
                        <wps:cNvSpPr/>
                        <wps:spPr>
                          <a:xfrm>
                            <a:off x="28" y="739"/>
                            <a:ext cx="3399" cy="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3" name="矩形 203"/>
                        <wps:cNvSpPr/>
                        <wps:spPr>
                          <a:xfrm>
                            <a:off x="15" y="675"/>
                            <a:ext cx="3459" cy="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4" name="椭圆 204"/>
                        <wps:cNvSpPr/>
                        <wps:spPr>
                          <a:xfrm>
                            <a:off x="3582" y="545"/>
                            <a:ext cx="32" cy="3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5" name="直接连接符 205"/>
                        <wps:cNvSpPr/>
                        <wps:spPr>
                          <a:xfrm>
                            <a:off x="3684" y="545"/>
                            <a:ext cx="0" cy="243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g:grpSp>
                        <wpg:cNvPr id="220" name="组合 220"/>
                        <wpg:cNvGrpSpPr/>
                        <wpg:grpSpPr>
                          <a:xfrm>
                            <a:off x="3504" y="792"/>
                            <a:ext cx="326" cy="394"/>
                            <a:chOff x="0" y="0"/>
                            <a:chExt cx="326" cy="394"/>
                          </a:xfrm>
                        </wpg:grpSpPr>
                        <wps:wsp>
                          <wps:cNvPr id="206" name="任意多边形 206"/>
                          <wps:cNvSpPr/>
                          <wps:spPr>
                            <a:xfrm>
                              <a:off x="0" y="0"/>
                              <a:ext cx="326" cy="39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18" h="606">
                                  <a:moveTo>
                                    <a:pt x="0" y="303"/>
                                  </a:moveTo>
                                  <a:lnTo>
                                    <a:pt x="309" y="0"/>
                                  </a:lnTo>
                                  <a:lnTo>
                                    <a:pt x="618" y="303"/>
                                  </a:lnTo>
                                  <a:lnTo>
                                    <a:pt x="618" y="606"/>
                                  </a:lnTo>
                                  <a:lnTo>
                                    <a:pt x="0" y="606"/>
                                  </a:lnTo>
                                  <a:lnTo>
                                    <a:pt x="0" y="3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g:grpSp>
                          <wpg:cNvPr id="219" name="组合 219"/>
                          <wpg:cNvGrpSpPr/>
                          <wpg:grpSpPr>
                            <a:xfrm>
                              <a:off x="19" y="225"/>
                              <a:ext cx="290" cy="160"/>
                              <a:chOff x="0" y="0"/>
                              <a:chExt cx="454" cy="186"/>
                            </a:xfrm>
                          </wpg:grpSpPr>
                          <wps:wsp>
                            <wps:cNvPr id="207" name="矩形 207"/>
                            <wps:cNvSpPr/>
                            <wps:spPr>
                              <a:xfrm>
                                <a:off x="35" y="39"/>
                                <a:ext cx="41" cy="6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08" name="椭圆 208"/>
                            <wps:cNvSpPr/>
                            <wps:spPr>
                              <a:xfrm>
                                <a:off x="15" y="5"/>
                                <a:ext cx="81" cy="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09" name="矩形 209"/>
                            <wps:cNvSpPr/>
                            <wps:spPr>
                              <a:xfrm>
                                <a:off x="0" y="77"/>
                                <a:ext cx="109" cy="10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10" name="矩形 210"/>
                            <wps:cNvSpPr/>
                            <wps:spPr>
                              <a:xfrm>
                                <a:off x="150" y="34"/>
                                <a:ext cx="41" cy="6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11" name="椭圆 211"/>
                            <wps:cNvSpPr/>
                            <wps:spPr>
                              <a:xfrm>
                                <a:off x="130" y="0"/>
                                <a:ext cx="81" cy="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12" name="矩形 212"/>
                            <wps:cNvSpPr/>
                            <wps:spPr>
                              <a:xfrm>
                                <a:off x="115" y="72"/>
                                <a:ext cx="109" cy="10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13" name="矩形 213"/>
                            <wps:cNvSpPr/>
                            <wps:spPr>
                              <a:xfrm>
                                <a:off x="265" y="42"/>
                                <a:ext cx="41" cy="6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14" name="椭圆 214"/>
                            <wps:cNvSpPr/>
                            <wps:spPr>
                              <a:xfrm>
                                <a:off x="245" y="8"/>
                                <a:ext cx="81" cy="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15" name="矩形 215"/>
                            <wps:cNvSpPr/>
                            <wps:spPr>
                              <a:xfrm>
                                <a:off x="230" y="80"/>
                                <a:ext cx="109" cy="10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16" name="矩形 216"/>
                            <wps:cNvSpPr/>
                            <wps:spPr>
                              <a:xfrm>
                                <a:off x="380" y="37"/>
                                <a:ext cx="41" cy="6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17" name="椭圆 217"/>
                            <wps:cNvSpPr/>
                            <wps:spPr>
                              <a:xfrm>
                                <a:off x="360" y="3"/>
                                <a:ext cx="81" cy="5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18" name="矩形 218"/>
                            <wps:cNvSpPr/>
                            <wps:spPr>
                              <a:xfrm>
                                <a:off x="345" y="75"/>
                                <a:ext cx="109" cy="10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</wpg:grpSp>
                      <wpg:grpSp>
                        <wpg:cNvPr id="240" name="组合 240"/>
                        <wpg:cNvGrpSpPr/>
                        <wpg:grpSpPr>
                          <a:xfrm>
                            <a:off x="51" y="225"/>
                            <a:ext cx="618" cy="457"/>
                            <a:chOff x="0" y="0"/>
                            <a:chExt cx="618" cy="457"/>
                          </a:xfrm>
                        </wpg:grpSpPr>
                        <wps:wsp>
                          <wps:cNvPr id="221" name="矩形 221"/>
                          <wps:cNvSpPr/>
                          <wps:spPr>
                            <a:xfrm>
                              <a:off x="0" y="91"/>
                              <a:ext cx="618" cy="36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22" name="矩形 222"/>
                          <wps:cNvSpPr/>
                          <wps:spPr>
                            <a:xfrm>
                              <a:off x="64" y="91"/>
                              <a:ext cx="510" cy="15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23" name="椭圆 223"/>
                          <wps:cNvSpPr/>
                          <wps:spPr>
                            <a:xfrm>
                              <a:off x="77" y="0"/>
                              <a:ext cx="495" cy="16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g:grpSp>
                          <wpg:cNvPr id="228" name="组合 228"/>
                          <wpg:cNvGrpSpPr/>
                          <wpg:grpSpPr>
                            <a:xfrm>
                              <a:off x="214" y="81"/>
                              <a:ext cx="70" cy="153"/>
                              <a:chOff x="0" y="0"/>
                              <a:chExt cx="70" cy="153"/>
                            </a:xfrm>
                          </wpg:grpSpPr>
                          <wps:wsp>
                            <wps:cNvPr id="224" name="矩形 224"/>
                            <wps:cNvSpPr/>
                            <wps:spPr>
                              <a:xfrm>
                                <a:off x="40" y="21"/>
                                <a:ext cx="27" cy="5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25" name="矩形 225"/>
                            <wps:cNvSpPr/>
                            <wps:spPr>
                              <a:xfrm>
                                <a:off x="23" y="29"/>
                                <a:ext cx="26" cy="5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26" name="椭圆 226"/>
                            <wps:cNvSpPr/>
                            <wps:spPr>
                              <a:xfrm>
                                <a:off x="10" y="0"/>
                                <a:ext cx="52" cy="4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27" name="矩形 227"/>
                            <wps:cNvSpPr/>
                            <wps:spPr>
                              <a:xfrm>
                                <a:off x="0" y="62"/>
                                <a:ext cx="70" cy="9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g:grpSp>
                          <wpg:cNvPr id="232" name="组合 232"/>
                          <wpg:cNvGrpSpPr/>
                          <wpg:grpSpPr>
                            <a:xfrm>
                              <a:off x="314" y="87"/>
                              <a:ext cx="70" cy="153"/>
                              <a:chOff x="0" y="0"/>
                              <a:chExt cx="70" cy="153"/>
                            </a:xfrm>
                          </wpg:grpSpPr>
                          <wps:wsp>
                            <wps:cNvPr id="229" name="矩形 229"/>
                            <wps:cNvSpPr/>
                            <wps:spPr>
                              <a:xfrm>
                                <a:off x="22" y="29"/>
                                <a:ext cx="26" cy="5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30" name="椭圆 230"/>
                            <wps:cNvSpPr/>
                            <wps:spPr>
                              <a:xfrm>
                                <a:off x="9" y="0"/>
                                <a:ext cx="52" cy="4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31" name="矩形 231"/>
                            <wps:cNvSpPr/>
                            <wps:spPr>
                              <a:xfrm>
                                <a:off x="0" y="62"/>
                                <a:ext cx="70" cy="9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g:grpSp>
                          <wpg:cNvPr id="236" name="组合 236"/>
                          <wpg:cNvGrpSpPr/>
                          <wpg:grpSpPr>
                            <a:xfrm>
                              <a:off x="439" y="83"/>
                              <a:ext cx="70" cy="153"/>
                              <a:chOff x="0" y="0"/>
                              <a:chExt cx="70" cy="153"/>
                            </a:xfrm>
                          </wpg:grpSpPr>
                          <wps:wsp>
                            <wps:cNvPr id="233" name="矩形 233"/>
                            <wps:cNvSpPr/>
                            <wps:spPr>
                              <a:xfrm>
                                <a:off x="23" y="29"/>
                                <a:ext cx="26" cy="5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34" name="椭圆 234"/>
                            <wps:cNvSpPr/>
                            <wps:spPr>
                              <a:xfrm>
                                <a:off x="10" y="0"/>
                                <a:ext cx="52" cy="4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35" name="矩形 235"/>
                            <wps:cNvSpPr/>
                            <wps:spPr>
                              <a:xfrm>
                                <a:off x="0" y="62"/>
                                <a:ext cx="70" cy="9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g:grpSp>
                          <wpg:cNvPr id="239" name="组合 239"/>
                          <wpg:cNvGrpSpPr/>
                          <wpg:grpSpPr>
                            <a:xfrm>
                              <a:off x="110" y="84"/>
                              <a:ext cx="70" cy="153"/>
                              <a:chOff x="0" y="0"/>
                              <a:chExt cx="70" cy="153"/>
                            </a:xfrm>
                          </wpg:grpSpPr>
                          <wps:wsp>
                            <wps:cNvPr id="237" name="椭圆 237"/>
                            <wps:cNvSpPr/>
                            <wps:spPr>
                              <a:xfrm>
                                <a:off x="2" y="0"/>
                                <a:ext cx="51" cy="4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38" name="矩形 238"/>
                            <wps:cNvSpPr/>
                            <wps:spPr>
                              <a:xfrm>
                                <a:off x="0" y="62"/>
                                <a:ext cx="70" cy="9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</wpg:grpSp>
                      <wps:wsp>
                        <wps:cNvPr id="241" name="文本框 241"/>
                        <wps:cNvSpPr txBox="1"/>
                        <wps:spPr>
                          <a:xfrm>
                            <a:off x="0" y="355"/>
                            <a:ext cx="459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M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42" name="文本框 242"/>
                        <wps:cNvSpPr txBox="1"/>
                        <wps:spPr>
                          <a:xfrm>
                            <a:off x="587" y="346"/>
                            <a:ext cx="459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upright="1"/>
                      </wps:wsp>
                      <wpg:grpSp>
                        <wpg:cNvPr id="262" name="组合 262"/>
                        <wpg:cNvGrpSpPr/>
                        <wpg:grpSpPr>
                          <a:xfrm>
                            <a:off x="2190" y="225"/>
                            <a:ext cx="618" cy="457"/>
                            <a:chOff x="0" y="0"/>
                            <a:chExt cx="618" cy="457"/>
                          </a:xfrm>
                        </wpg:grpSpPr>
                        <wps:wsp>
                          <wps:cNvPr id="243" name="矩形 243"/>
                          <wps:cNvSpPr/>
                          <wps:spPr>
                            <a:xfrm>
                              <a:off x="0" y="91"/>
                              <a:ext cx="618" cy="36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44" name="矩形 244"/>
                          <wps:cNvSpPr/>
                          <wps:spPr>
                            <a:xfrm>
                              <a:off x="64" y="91"/>
                              <a:ext cx="510" cy="15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45" name="椭圆 245"/>
                          <wps:cNvSpPr/>
                          <wps:spPr>
                            <a:xfrm>
                              <a:off x="77" y="0"/>
                              <a:ext cx="495" cy="16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g:grpSp>
                          <wpg:cNvPr id="250" name="组合 250"/>
                          <wpg:cNvGrpSpPr/>
                          <wpg:grpSpPr>
                            <a:xfrm>
                              <a:off x="214" y="81"/>
                              <a:ext cx="70" cy="153"/>
                              <a:chOff x="0" y="0"/>
                              <a:chExt cx="70" cy="153"/>
                            </a:xfrm>
                          </wpg:grpSpPr>
                          <wps:wsp>
                            <wps:cNvPr id="246" name="矩形 246"/>
                            <wps:cNvSpPr/>
                            <wps:spPr>
                              <a:xfrm>
                                <a:off x="40" y="21"/>
                                <a:ext cx="27" cy="5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dash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47" name="矩形 247"/>
                            <wps:cNvSpPr/>
                            <wps:spPr>
                              <a:xfrm>
                                <a:off x="23" y="29"/>
                                <a:ext cx="26" cy="5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dash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48" name="椭圆 248"/>
                            <wps:cNvSpPr/>
                            <wps:spPr>
                              <a:xfrm>
                                <a:off x="10" y="0"/>
                                <a:ext cx="52" cy="4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dash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49" name="矩形 249"/>
                            <wps:cNvSpPr/>
                            <wps:spPr>
                              <a:xfrm>
                                <a:off x="0" y="62"/>
                                <a:ext cx="70" cy="9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dash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g:grpSp>
                          <wpg:cNvPr id="254" name="组合 254"/>
                          <wpg:cNvGrpSpPr/>
                          <wpg:grpSpPr>
                            <a:xfrm>
                              <a:off x="314" y="87"/>
                              <a:ext cx="70" cy="153"/>
                              <a:chOff x="0" y="0"/>
                              <a:chExt cx="70" cy="153"/>
                            </a:xfrm>
                          </wpg:grpSpPr>
                          <wps:wsp>
                            <wps:cNvPr id="251" name="矩形 251"/>
                            <wps:cNvSpPr/>
                            <wps:spPr>
                              <a:xfrm>
                                <a:off x="22" y="29"/>
                                <a:ext cx="26" cy="5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dash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52" name="椭圆 252"/>
                            <wps:cNvSpPr/>
                            <wps:spPr>
                              <a:xfrm>
                                <a:off x="9" y="0"/>
                                <a:ext cx="52" cy="4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dash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53" name="矩形 253"/>
                            <wps:cNvSpPr/>
                            <wps:spPr>
                              <a:xfrm>
                                <a:off x="0" y="62"/>
                                <a:ext cx="70" cy="9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dash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g:grpSp>
                          <wpg:cNvPr id="258" name="组合 258"/>
                          <wpg:cNvGrpSpPr/>
                          <wpg:grpSpPr>
                            <a:xfrm>
                              <a:off x="439" y="83"/>
                              <a:ext cx="70" cy="153"/>
                              <a:chOff x="0" y="0"/>
                              <a:chExt cx="70" cy="153"/>
                            </a:xfrm>
                          </wpg:grpSpPr>
                          <wps:wsp>
                            <wps:cNvPr id="255" name="矩形 255"/>
                            <wps:cNvSpPr/>
                            <wps:spPr>
                              <a:xfrm>
                                <a:off x="23" y="29"/>
                                <a:ext cx="26" cy="5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dash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56" name="椭圆 256"/>
                            <wps:cNvSpPr/>
                            <wps:spPr>
                              <a:xfrm>
                                <a:off x="10" y="0"/>
                                <a:ext cx="52" cy="4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dash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57" name="矩形 257"/>
                            <wps:cNvSpPr/>
                            <wps:spPr>
                              <a:xfrm>
                                <a:off x="0" y="62"/>
                                <a:ext cx="70" cy="9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dash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g:grpSp>
                          <wpg:cNvPr id="261" name="组合 261"/>
                          <wpg:cNvGrpSpPr/>
                          <wpg:grpSpPr>
                            <a:xfrm>
                              <a:off x="110" y="84"/>
                              <a:ext cx="70" cy="153"/>
                              <a:chOff x="0" y="0"/>
                              <a:chExt cx="70" cy="153"/>
                            </a:xfrm>
                          </wpg:grpSpPr>
                          <wps:wsp>
                            <wps:cNvPr id="259" name="椭圆 259"/>
                            <wps:cNvSpPr/>
                            <wps:spPr>
                              <a:xfrm>
                                <a:off x="2" y="0"/>
                                <a:ext cx="51" cy="4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dash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260" name="矩形 260"/>
                            <wps:cNvSpPr/>
                            <wps:spPr>
                              <a:xfrm>
                                <a:off x="0" y="62"/>
                                <a:ext cx="70" cy="9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dash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</wpg:grpSp>
                      <wps:wsp>
                        <wps:cNvPr id="263" name="文本框 263"/>
                        <wps:cNvSpPr txBox="1"/>
                        <wps:spPr>
                          <a:xfrm>
                            <a:off x="2733" y="333"/>
                            <a:ext cx="459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64" name="椭圆 264"/>
                        <wps:cNvSpPr/>
                        <wps:spPr>
                          <a:xfrm>
                            <a:off x="647" y="694"/>
                            <a:ext cx="32" cy="3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5" name="椭圆 265"/>
                        <wps:cNvSpPr/>
                        <wps:spPr>
                          <a:xfrm>
                            <a:off x="2790" y="694"/>
                            <a:ext cx="32" cy="3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6" name="直接连接符 266"/>
                        <wps:cNvSpPr/>
                        <wps:spPr>
                          <a:xfrm>
                            <a:off x="672" y="483"/>
                            <a:ext cx="2884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7" name="文本框 267"/>
                        <wps:cNvSpPr txBox="1"/>
                        <wps:spPr>
                          <a:xfrm>
                            <a:off x="3452" y="1030"/>
                            <a:ext cx="459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m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68" name="文本框 268"/>
                        <wps:cNvSpPr txBox="1"/>
                        <wps:spPr>
                          <a:xfrm>
                            <a:off x="156" y="0"/>
                            <a:ext cx="559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m</w:t>
                              </w:r>
                              <w:r>
                                <w:rPr>
                                  <w:spacing w:val="4"/>
                                  <w:sz w:val="18"/>
                                </w:rPr>
                                <w:t>′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69" name="文本框 269"/>
                        <wps:cNvSpPr txBox="1"/>
                        <wps:spPr>
                          <a:xfrm>
                            <a:off x="1536" y="1004"/>
                            <a:ext cx="759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图3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2.2pt;margin-top:33.55pt;height:74.05pt;width:195.55pt;mso-wrap-distance-bottom:0pt;mso-wrap-distance-left:9pt;mso-wrap-distance-right:9pt;mso-wrap-distance-top:0pt;z-index:251691008;mso-width-relative:page;mso-height-relative:page;" coordsize="3911,1481" o:gfxdata="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">
                <o:lock v:ext="edit" grouping="f" rotation="f" text="f" aspectratio="f"/>
                <v:shape id="_x0000_s1026" o:spid="_x0000_s1026" o:spt="3" type="#_x0000_t3" style="position:absolute;left:3517;top:476;height:165;width:165;" fillcolor="#FFFFFF" filled="t" stroked="t" coordsize="21600,21600" o:gfxdata="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BxjkLsAAADc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round"/>
                  <v:imagedata o:title=""/>
                  <o:lock v:ext="edit" aspectratio="f"/>
                </v:shape>
                <v:rect id="_x0000_s1026" o:spid="_x0000_s1026" o:spt="1" style="position:absolute;left:3503;top:517;height:208;width:47;rotation:2949120f;" fillcolor="#FFFFFF" filled="t" stroked="t" coordsize="21600,21600" o:gfxdata="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MSVXvQAA&#10;ANw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</v:rect>
                <v:group id="_x0000_s1026" o:spid="_x0000_s1026" o:spt="203" style="position:absolute;left:440;top:844;height:383;width:2601;" coordsize="2601,303" o:gfxdata="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nzWTa+AAAA3AAAAA8AAAAAAAAAAQAgAAAAIgAAAGRycy9kb3ducmV2Lnht&#10;bFBLAQIUABQAAAAIAIdO4kAzLwWeOwAAADkAAAAVAAAAAAAAAAEAIAAAAA0BAABkcnMvZ3JvdXBz&#10;aGFwZXhtbC54bWxQSwUGAAAAAAYABgBgAQAAygMAAAAA&#10;">
                  <o:lock v:ext="edit" grouping="f" rotation="f" text="f" aspectratio="f"/>
                  <v:rect id="_x0000_s1026" o:spid="_x0000_s1026" o:spt="1" style="position:absolute;left:0;top:0;height:303;width:163;" fillcolor="#FFFFFF" filled="t" stroked="t" coordsize="21600,21600" o:gfxdata="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5wUQFugAAANwA&#10;AAAPAAAAAAAAAAEAIAAAACIAAABkcnMvZG93bnJldi54bWxQSwECFAAUAAAACACHTuJAMy8FnjsA&#10;AAA5AAAAEAAAAAAAAAABACAAAAAJAQAAZHJzL3NoYXBleG1sLnhtbFBLBQYAAAAABgAGAFsBAACz&#10;AwAAAAA=&#10;">
                    <v:fill on="t" focussize="0,0"/>
                    <v:stroke color="#000000" joinstyle="miter"/>
                    <v:imagedata o:title=""/>
                    <o:lock v:ext="edit" aspectratio="f"/>
                  </v:rect>
                  <v:rect id="_x0000_s1026" o:spid="_x0000_s1026" o:spt="1" style="position:absolute;left:2438;top:0;height:303;width:163;" fillcolor="#FFFFFF" filled="t" stroked="t" coordsize="21600,21600" o:gfxdata="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1BljvQAA&#10;ANwAAAAPAAAAAAAAAAEAIAAAACIAAABkcnMvZG93bnJldi54bWxQSwECFAAUAAAACACHTuJAMy8F&#10;njsAAAA5AAAAEAAAAAAAAAABACAAAAAMAQAAZHJzL3NoYXBleG1sLnhtbFBLBQYAAAAABgAGAFsB&#10;AAC2AwAAAAA=&#10;">
                    <v:fill on="t" focussize="0,0"/>
                    <v:stroke color="#000000" joinstyle="miter"/>
                    <v:imagedata o:title=""/>
                    <o:lock v:ext="edit" aspectratio="f"/>
                  </v:rect>
                </v:group>
                <v:rect id="_x0000_s1026" o:spid="_x0000_s1026" o:spt="1" style="position:absolute;left:28;top:739;height:183;width:3399;" fillcolor="#FFFFFF" filled="t" stroked="t" coordsize="21600,21600" o:gfxdata="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Eoij74A&#10;AADc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</v:rect>
                <v:rect id="_x0000_s1026" o:spid="_x0000_s1026" o:spt="1" style="position:absolute;left:15;top:675;height:43;width:3459;" fillcolor="#FFFFFF" filled="t" stroked="t" coordsize="21600,21600" o:gfxdata="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waHFL4A&#10;AADc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/>
                  <v:imagedata o:title=""/>
                  <o:lock v:ext="edit" aspectratio="f"/>
                </v:rect>
                <v:shape id="_x0000_s1026" o:spid="_x0000_s1026" o:spt="3" type="#_x0000_t3" style="position:absolute;left:3582;top:545;height:32;width:32;" fillcolor="#000000" filled="t" stroked="t" coordsize="21600,21600" o:gfxdata="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mZMYvQAA&#10;ANw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/>
                  <v:imagedata o:title=""/>
                  <o:lock v:ext="edit" aspectratio="f"/>
                </v:shape>
                <v:line id="_x0000_s1026" o:spid="_x0000_s1026" o:spt="20" style="position:absolute;left:3684;top:545;height:243;width:0;" filled="f" stroked="t" coordsize="21600,21600" o:gfxdata="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r1vD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group id="_x0000_s1026" o:spid="_x0000_s1026" o:spt="203" style="position:absolute;left:3504;top:792;height:394;width:326;" coordsize="326,394" o:gfxdata="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dCqDNvAAAANwAAAAPAAAAAAAAAAEAIAAAACIAAABkcnMvZG93bnJldi54bWxQ&#10;SwECFAAUAAAACACHTuJAMy8FnjsAAAA5AAAAFQAAAAAAAAABACAAAAALAQAAZHJzL2dyb3Vwc2hh&#10;cGV4bWwueG1sUEsFBgAAAAAGAAYAYAEAAMgDAAAAAA==&#10;">
                  <o:lock v:ext="edit" grouping="f" rotation="f" text="f" aspectratio="f"/>
                  <v:shape id="_x0000_s1026" o:spid="_x0000_s1026" o:spt="100" style="position:absolute;left:0;top:0;height:394;width:326;" fillcolor="#FFFFFF" filled="t" stroked="t" coordsize="618,606" o:gfxdata="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Bz4AS/&#10;AAAA3AAAAA8AAAAAAAAAAQAgAAAAIgAAAGRycy9kb3ducmV2LnhtbFBLAQIUABQAAAAIAIdO4kAz&#10;LwWeOwAAADkAAAAQAAAAAAAAAAEAIAAAAA4BAABkcnMvc2hhcGV4bWwueG1sUEsFBgAAAAAGAAYA&#10;WwEAALgDAAAAAA==&#10;" path="m0,303l309,0,618,303,618,606,0,606,0,303xe">
                    <v:fill on="t" focussize="0,0"/>
                    <v:stroke color="#000000" joinstyle="round"/>
                    <v:imagedata o:title=""/>
                    <o:lock v:ext="edit" aspectratio="f"/>
                  </v:shape>
                  <v:group id="_x0000_s1026" o:spid="_x0000_s1026" o:spt="203" style="position:absolute;left:19;top:225;height:160;width:290;" coordsize="454,186" o:gfxdata="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CXMPtvwAAANwAAAAPAAAAAAAAAAEAIAAAACIAAABkcnMvZG93bnJldi54&#10;bWxQSwECFAAUAAAACACHTuJAMy8FnjsAAAA5AAAAFQAAAAAAAAABACAAAAAOAQAAZHJzL2dyb3Vw&#10;c2hhcGV4bWwueG1sUEsFBgAAAAAGAAYAYAEAAMsDAAAAAA==&#10;">
                    <o:lock v:ext="edit" grouping="f" rotation="f" text="f" aspectratio="f"/>
                    <v:rect id="_x0000_s1026" o:spid="_x0000_s1026" o:spt="1" style="position:absolute;left:35;top:39;height:63;width:41;" fillcolor="#FFFFFF" filled="t" stroked="t" coordsize="21600,21600" o:gfxdata="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PYEXvQAA&#10;ANw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joinstyle="miter"/>
                      <v:imagedata o:title=""/>
                      <o:lock v:ext="edit" aspectratio="f"/>
                    </v:rect>
                    <v:shape id="_x0000_s1026" o:spid="_x0000_s1026" o:spt="3" type="#_x0000_t3" style="position:absolute;left:15;top:5;height:55;width:81;" fillcolor="#FFFFFF" filled="t" stroked="t" coordsize="21600,21600" o:gfxdata="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rAMZugAAANwA&#10;AAAPAAAAAAAAAAEAIAAAACIAAABkcnMvZG93bnJldi54bWxQSwECFAAUAAAACACHTuJAMy8FnjsA&#10;AAA5AAAAEAAAAAAAAAABACAAAAAJAQAAZHJzL3NoYXBleG1sLnhtbFBLBQYAAAAABgAGAFsBAACz&#10;AwAAAAA=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rect id="_x0000_s1026" o:spid="_x0000_s1026" o:spt="1" style="position:absolute;left:0;top:77;height:106;width:109;" fillcolor="#FFFFFF" filled="t" stroked="t" coordsize="21600,21600" o:gfxdata="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u6w/r4A&#10;AADcAAAADwAAAAAAAAABACAAAAAiAAAAZHJzL2Rvd25yZXYueG1sUEsBAhQAFAAAAAgAh07iQDMv&#10;BZ47AAAAOQAAABAAAAAAAAAAAQAgAAAADQEAAGRycy9zaGFwZXhtbC54bWxQSwUGAAAAAAYABgBb&#10;AQAAtwMAAAAA&#10;">
                      <v:fill on="t" focussize="0,0"/>
                      <v:stroke color="#000000" joinstyle="miter"/>
                      <v:imagedata o:title=""/>
                      <o:lock v:ext="edit" aspectratio="f"/>
                    </v:rect>
                    <v:rect id="_x0000_s1026" o:spid="_x0000_s1026" o:spt="1" style="position:absolute;left:150;top:34;height:63;width:41;" fillcolor="#FFFFFF" filled="t" stroked="t" coordsize="21600,21600" o:gfxdata="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g2PvrsAAADc&#10;AAAADwAAAAAAAAABACAAAAAiAAAAZHJzL2Rvd25yZXYueG1sUEsBAhQAFAAAAAgAh07iQDMvBZ47&#10;AAAAOQAAABAAAAAAAAAAAQAgAAAACgEAAGRycy9zaGFwZXhtbC54bWxQSwUGAAAAAAYABgBbAQAA&#10;tAMAAAAA&#10;">
                      <v:fill on="t" focussize="0,0"/>
                      <v:stroke color="#000000" joinstyle="miter"/>
                      <v:imagedata o:title=""/>
                      <o:lock v:ext="edit" aspectratio="f"/>
                    </v:rect>
                    <v:shape id="_x0000_s1026" o:spid="_x0000_s1026" o:spt="3" type="#_x0000_t3" style="position:absolute;left:130;top:0;height:55;width:81;" fillcolor="#FFFFFF" filled="t" stroked="t" coordsize="21600,21600" o:gfxdata="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TzxZvQAA&#10;ANw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rect id="_x0000_s1026" o:spid="_x0000_s1026" o:spt="1" style="position:absolute;left:115;top:72;height:106;width:109;" fillcolor="#FFFFFF" filled="t" stroked="t" coordsize="21600,21600" o:gfxdata="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k7RSvQAA&#10;ANw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joinstyle="miter"/>
                      <v:imagedata o:title=""/>
                      <o:lock v:ext="edit" aspectratio="f"/>
                    </v:rect>
                    <v:rect id="_x0000_s1026" o:spid="_x0000_s1026" o:spt="1" style="position:absolute;left:265;top:42;height:63;width:41;" fillcolor="#FFFFFF" filled="t" stroked="t" coordsize="21600,21600" o:gfxdata="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3xHJvQAA&#10;ANw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joinstyle="miter"/>
                      <v:imagedata o:title=""/>
                      <o:lock v:ext="edit" aspectratio="f"/>
                    </v:rect>
                    <v:shape id="_x0000_s1026" o:spid="_x0000_s1026" o:spt="3" type="#_x0000_t3" style="position:absolute;left:245;top:8;height:55;width:81;" fillcolor="#FFFFFF" filled="t" stroked="t" coordsize="21600,21600" o:gfxdata="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OJ/BvQAA&#10;ANw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rect id="_x0000_s1026" o:spid="_x0000_s1026" o:spt="1" style="position:absolute;left:230;top:80;height:106;width:109;" fillcolor="#FFFFFF" filled="t" stroked="t" coordsize="21600,21600" o:gfxdata="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nosJr4A&#10;AADcAAAADwAAAAAAAAABACAAAAAiAAAAZHJzL2Rvd25yZXYueG1sUEsBAhQAFAAAAAgAh07iQDMv&#10;BZ47AAAAOQAAABAAAAAAAAAAAQAgAAAADQEAAGRycy9zaGFwZXhtbC54bWxQSwUGAAAAAAYABgBb&#10;AQAAtwMAAAAA&#10;">
                      <v:fill on="t" focussize="0,0"/>
                      <v:stroke color="#000000" joinstyle="miter"/>
                      <v:imagedata o:title=""/>
                      <o:lock v:ext="edit" aspectratio="f"/>
                    </v:rect>
                    <v:rect id="_x0000_s1026" o:spid="_x0000_s1026" o:spt="1" style="position:absolute;left:380;top:37;height:63;width:41;" fillcolor="#FFFFFF" filled="t" stroked="t" coordsize="21600,21600" o:gfxdata="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qLJRvQAA&#10;ANw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joinstyle="miter"/>
                      <v:imagedata o:title=""/>
                      <o:lock v:ext="edit" aspectratio="f"/>
                    </v:rect>
                    <v:shape id="_x0000_s1026" o:spid="_x0000_s1026" o:spt="3" type="#_x0000_t3" style="position:absolute;left:360;top:3;height:55;width:81;" fillcolor="#FFFFFF" filled="t" stroked="t" coordsize="21600,21600" o:gfxdata="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6gG2vQAA&#10;ANw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rect id="_x0000_s1026" o:spid="_x0000_s1026" o:spt="1" style="position:absolute;left:345;top:75;height:106;width:109;" fillcolor="#FFFFFF" filled="t" stroked="t" coordsize="21600,21600" o:gfxdata="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HuDuLsAAADc&#10;AAAADwAAAAAAAAABACAAAAAiAAAAZHJzL2Rvd25yZXYueG1sUEsBAhQAFAAAAAgAh07iQDMvBZ47&#10;AAAAOQAAABAAAAAAAAAAAQAgAAAACgEAAGRycy9zaGFwZXhtbC54bWxQSwUGAAAAAAYABgBbAQAA&#10;tAMAAAAA&#10;">
                      <v:fill on="t" focussize="0,0"/>
                      <v:stroke color="#000000" joinstyle="miter"/>
                      <v:imagedata o:title=""/>
                      <o:lock v:ext="edit" aspectratio="f"/>
                    </v:rect>
                  </v:group>
                </v:group>
                <v:group id="_x0000_s1026" o:spid="_x0000_s1026" o:spt="203" style="position:absolute;left:51;top:225;height:457;width:618;" coordsize="618,457" o:gfxdata="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A1UVtvAAAANwAAAAPAAAAAAAAAAEAIAAAACIAAABkcnMvZG93bnJldi54bWxQ&#10;SwECFAAUAAAACACHTuJAMy8FnjsAAAA5AAAAFQAAAAAAAAABACAAAAALAQAAZHJzL2dyb3Vwc2hh&#10;cGV4bWwueG1sUEsFBgAAAAAGAAYAYAEAAMgDAAAAAA==&#10;">
                  <o:lock v:ext="edit" grouping="f" rotation="f" text="f" aspectratio="f"/>
                  <v:rect id="_x0000_s1026" o:spid="_x0000_s1026" o:spt="1" style="position:absolute;left:0;top:91;height:366;width:618;" fillcolor="#FFFFFF" filled="t" stroked="t" coordsize="21600,21600" o:gfxdata="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/LeCYvQAA&#10;ANwAAAAPAAAAAAAAAAEAIAAAACIAAABkcnMvZG93bnJldi54bWxQSwECFAAUAAAACACHTuJAMy8F&#10;njsAAAA5AAAAEAAAAAAAAAABACAAAAAMAQAAZHJzL3NoYXBleG1sLnhtbFBLBQYAAAAABgAGAFsB&#10;AAC2AwAAAAA=&#10;">
                    <v:fill on="t" focussize="0,0"/>
                    <v:stroke color="#000000" joinstyle="miter"/>
                    <v:imagedata o:title=""/>
                    <o:lock v:ext="edit" aspectratio="f"/>
                  </v:rect>
                  <v:rect id="_x0000_s1026" o:spid="_x0000_s1026" o:spt="1" style="position:absolute;left:64;top:91;height:152;width:510;" fillcolor="#FFFFFF" filled="t" stroked="t" coordsize="21600,21600" o:gfxdata="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/37vvQAA&#10;ANwAAAAPAAAAAAAAAAEAIAAAACIAAABkcnMvZG93bnJldi54bWxQSwECFAAUAAAACACHTuJAMy8F&#10;njsAAAA5AAAAEAAAAAAAAAABACAAAAAMAQAAZHJzL3NoYXBleG1sLnhtbFBLBQYAAAAABgAGAFsB&#10;AAC2AwAAAAA=&#10;">
                    <v:fill on="t" focussize="0,0"/>
                    <v:stroke color="#000000" joinstyle="miter"/>
                    <v:imagedata o:title=""/>
                    <o:lock v:ext="edit" aspectratio="f"/>
                  </v:rect>
                  <v:shape id="_x0000_s1026" o:spid="_x0000_s1026" o:spt="3" type="#_x0000_t3" style="position:absolute;left:77;top:0;height:163;width:495;" fillcolor="#FFFFFF" filled="t" stroked="f" coordsize="21600,21600" o:gfxdata="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SkiZO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shape>
                  <v:group id="_x0000_s1026" o:spid="_x0000_s1026" o:spt="203" style="position:absolute;left:214;top:81;height:153;width:70;" coordsize="70,153" o:gfxdata="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jfKzLvAAAANwAAAAPAAAAAAAAAAEAIAAAACIAAABkcnMvZG93bnJldi54bWxQ&#10;SwECFAAUAAAACACHTuJAMy8FnjsAAAA5AAAAFQAAAAAAAAABACAAAAALAQAAZHJzL2dyb3Vwc2hh&#10;cGV4bWwueG1sUEsFBgAAAAAGAAYAYAEAAMgDAAAAAA==&#10;">
                    <o:lock v:ext="edit" grouping="f" rotation="f" text="f" aspectratio="f"/>
                    <v:rect id="_x0000_s1026" o:spid="_x0000_s1026" o:spt="1" style="position:absolute;left:40;top:21;height:54;width:27;" fillcolor="#FFFFFF" filled="t" stroked="t" coordsize="21600,21600" o:gfxdata="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1pDAL4A&#10;AADcAAAADwAAAAAAAAABACAAAAAiAAAAZHJzL2Rvd25yZXYueG1sUEsBAhQAFAAAAAgAh07iQDMv&#10;BZ47AAAAOQAAABAAAAAAAAAAAQAgAAAADQEAAGRycy9zaGFwZXhtbC54bWxQSwUGAAAAAAYABgBb&#10;AQAAtwMAAAAA&#10;">
                      <v:fill on="t" focussize="0,0"/>
                      <v:stroke color="#000000" joinstyle="miter"/>
                      <v:imagedata o:title=""/>
                      <o:lock v:ext="edit" aspectratio="f"/>
                    </v:rect>
                    <v:rect id="_x0000_s1026" o:spid="_x0000_s1026" o:spt="1" style="position:absolute;left:23;top:29;height:54;width:26;" fillcolor="#FFFFFF" filled="t" stroked="t" coordsize="21600,21600" o:gfxdata="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Bbmm74A&#10;AADcAAAADwAAAAAAAAABACAAAAAiAAAAZHJzL2Rvd25yZXYueG1sUEsBAhQAFAAAAAgAh07iQDMv&#10;BZ47AAAAOQAAABAAAAAAAAAAAQAgAAAADQEAAGRycy9zaGFwZXhtbC54bWxQSwUGAAAAAAYABgBb&#10;AQAAtwMAAAAA&#10;">
                      <v:fill on="t" focussize="0,0"/>
                      <v:stroke color="#000000" joinstyle="miter"/>
                      <v:imagedata o:title=""/>
                      <o:lock v:ext="edit" aspectratio="f"/>
                    </v:rect>
                    <v:shape id="_x0000_s1026" o:spid="_x0000_s1026" o:spt="3" type="#_x0000_t3" style="position:absolute;left:10;top:0;height:47;width:52;" fillcolor="#FFFFFF" filled="t" stroked="t" coordsize="21600,21600" o:gfxdata="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8pukL4A&#10;AADcAAAADwAAAAAAAAABACAAAAAiAAAAZHJzL2Rvd25yZXYueG1sUEsBAhQAFAAAAAgAh07iQDMv&#10;BZ47AAAAOQAAABAAAAAAAAAAAQAgAAAADQEAAGRycy9zaGFwZXhtbC54bWxQSwUGAAAAAAYABgBb&#10;AQAAtwMAAAAA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rect id="_x0000_s1026" o:spid="_x0000_s1026" o:spt="1" style="position:absolute;left:0;top:62;height:91;width:70;" fillcolor="#FFFFFF" filled="t" stroked="t" coordsize="21600,21600" o:gfxdata="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4jdd74A&#10;AADcAAAADwAAAAAAAAABACAAAAAiAAAAZHJzL2Rvd25yZXYueG1sUEsBAhQAFAAAAAgAh07iQDMv&#10;BZ47AAAAOQAAABAAAAAAAAAAAQAgAAAADQEAAGRycy9zaGFwZXhtbC54bWxQSwUGAAAAAAYABgBb&#10;AQAAtwMAAAAA&#10;">
                      <v:fill on="t" focussize="0,0"/>
                      <v:stroke color="#000000" joinstyle="miter"/>
                      <v:imagedata o:title=""/>
                      <o:lock v:ext="edit" aspectratio="f"/>
                    </v:rect>
                  </v:group>
                  <v:group id="_x0000_s1026" o:spid="_x0000_s1026" o:spt="203" style="position:absolute;left:314;top:87;height:153;width:70;" coordsize="70,153" o:gfxdata="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dNDfy+AAAA3AAAAA8AAAAAAAAAAQAgAAAAIgAAAGRycy9kb3ducmV2Lnht&#10;bFBLAQIUABQAAAAIAIdO4kAzLwWeOwAAADkAAAAVAAAAAAAAAAEAIAAAAA0BAABkcnMvZ3JvdXBz&#10;aGFwZXhtbC54bWxQSwUGAAAAAAYABgBgAQAAygMAAAAA&#10;">
                    <o:lock v:ext="edit" grouping="f" rotation="f" text="f" aspectratio="f"/>
                    <v:rect id="_x0000_s1026" o:spid="_x0000_s1026" o:spt="1" style="position:absolute;left:22;top:29;height:54;width:26;" fillcolor="#FFFFFF" filled="t" stroked="t" coordsize="21600,21600" o:gfxdata="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W+yevQAA&#10;ANw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joinstyle="miter"/>
                      <v:imagedata o:title=""/>
                      <o:lock v:ext="edit" aspectratio="f"/>
                    </v:rect>
                    <v:shape id="_x0000_s1026" o:spid="_x0000_s1026" o:spt="3" type="#_x0000_t3" style="position:absolute;left:9;top:0;height:47;width:52;" fillcolor="#FFFFFF" filled="t" stroked="t" coordsize="21600,21600" o:gfxdata="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tsWiugAAANwA&#10;AAAPAAAAAAAAAAEAIAAAACIAAABkcnMvZG93bnJldi54bWxQSwECFAAUAAAACACHTuJAMy8FnjsA&#10;AAA5AAAAEAAAAAAAAAABACAAAAAJAQAAZHJzL3NoYXBleG1sLnhtbFBLBQYAAAAABgAGAFsBAACz&#10;AwAAAAA=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rect id="_x0000_s1026" o:spid="_x0000_s1026" o:spt="1" style="position:absolute;left:0;top:62;height:91;width:70;" fillcolor="#FFFFFF" filled="t" stroked="t" coordsize="21600,21600" o:gfxdata="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9HZFvQAA&#10;ANw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joinstyle="miter"/>
                      <v:imagedata o:title=""/>
                      <o:lock v:ext="edit" aspectratio="f"/>
                    </v:rect>
                  </v:group>
                  <v:group id="_x0000_s1026" o:spid="_x0000_s1026" o:spt="203" style="position:absolute;left:439;top:83;height:153;width:70;" coordsize="70,153" o:gfxdata="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4dgv/vwAAANwAAAAPAAAAAAAAAAEAIAAAACIAAABkcnMvZG93bnJldi54&#10;bWxQSwECFAAUAAAACACHTuJAMy8FnjsAAAA5AAAAFQAAAAAAAAABACAAAAAOAQAAZHJzL2dyb3Vw&#10;c2hhcGV4bWwueG1sUEsFBgAAAAAGAAYAYAEAAMsDAAAAAA==&#10;">
                    <o:lock v:ext="edit" grouping="f" rotation="f" text="f" aspectratio="f"/>
                    <v:rect id="_x0000_s1026" o:spid="_x0000_s1026" o:spt="1" style="position:absolute;left:23;top:29;height:54;width:26;" fillcolor="#FFFFFF" filled="t" stroked="t" coordsize="21600,21600" o:gfxdata="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ak2pvQAA&#10;ANw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joinstyle="miter"/>
                      <v:imagedata o:title=""/>
                      <o:lock v:ext="edit" aspectratio="f"/>
                    </v:rect>
                    <v:shape id="_x0000_s1026" o:spid="_x0000_s1026" o:spt="3" type="#_x0000_t3" style="position:absolute;left:10;top:0;height:47;width:52;" fillcolor="#FFFFFF" filled="t" stroked="t" coordsize="21600,21600" o:gfxdata="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jcOhvQAA&#10;ANw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rect id="_x0000_s1026" o:spid="_x0000_s1026" o:spt="1" style="position:absolute;left:0;top:62;height:91;width:70;" fillcolor="#FFFFFF" filled="t" stroked="t" coordsize="21600,21600" o:gfxdata="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z3BGvQAA&#10;ANw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joinstyle="miter"/>
                      <v:imagedata o:title=""/>
                      <o:lock v:ext="edit" aspectratio="f"/>
                    </v:rect>
                  </v:group>
                  <v:group id="_x0000_s1026" o:spid="_x0000_s1026" o:spt="203" style="position:absolute;left:110;top:84;height:153;width:70;" coordsize="70,153" o:gfxdata="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J6Z+NvwAAANwAAAAPAAAAAAAAAAEAIAAAACIAAABkcnMvZG93bnJldi54&#10;bWxQSwECFAAUAAAACACHTuJAMy8FnjsAAAA5AAAAFQAAAAAAAAABACAAAAAOAQAAZHJzL2dyb3Vw&#10;c2hhcGV4bWwueG1sUEsFBgAAAAAGAAYAYAEAAMsDAAAAAA==&#10;">
                    <o:lock v:ext="edit" grouping="f" rotation="f" text="f" aspectratio="f"/>
                    <v:shape id="_x0000_s1026" o:spid="_x0000_s1026" o:spt="3" type="#_x0000_t3" style="position:absolute;left:2;top:0;height:48;width:51;" fillcolor="#FFFFFF" filled="t" stroked="t" coordsize="21600,21600" o:gfxdata="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V9d1r4A&#10;AADcAAAADwAAAAAAAAABACAAAAAiAAAAZHJzL2Rvd25yZXYueG1sUEsBAhQAFAAAAAgAh07iQDMv&#10;BZ47AAAAOQAAABAAAAAAAAAAAQAgAAAADQEAAGRycy9zaGFwZXhtbC54bWxQSwUGAAAAAAYABgBb&#10;AQAAtwMAAAAA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rect id="_x0000_s1026" o:spid="_x0000_s1026" o:spt="1" style="position:absolute;left:0;top:62;height:91;width:70;" fillcolor="#FFFFFF" filled="t" stroked="t" coordsize="21600,21600" o:gfxdata="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vO39i5AAAA3AAA&#10;AA8AAAAAAAAAAQAgAAAAIgAAAGRycy9kb3ducmV2LnhtbFBLAQIUABQAAAAIAIdO4kAzLwWeOwAA&#10;ADkAAAAQAAAAAAAAAAEAIAAAAAgBAABkcnMvc2hhcGV4bWwueG1sUEsFBgAAAAAGAAYAWwEAALID&#10;AAAAAA==&#10;">
                      <v:fill on="t" focussize="0,0"/>
                      <v:stroke color="#000000" joinstyle="miter"/>
                      <v:imagedata o:title=""/>
                      <o:lock v:ext="edit" aspectratio="f"/>
                    </v:rect>
                  </v:group>
                </v:group>
                <v:shape id="_x0000_s1026" o:spid="_x0000_s1026" o:spt="202" type="#_x0000_t202" style="position:absolute;left:0;top:355;height:451;width:459;" filled="f" stroked="f" coordsize="21600,21600" o:gfxdata="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DWVK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M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87;top:346;height:451;width:459;" filled="f" stroked="f" coordsize="21600,21600" o:gfxdata="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N/7P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A</w:t>
                        </w:r>
                      </w:p>
                    </w:txbxContent>
                  </v:textbox>
                </v:shape>
                <v:group id="_x0000_s1026" o:spid="_x0000_s1026" o:spt="203" style="position:absolute;left:2190;top:225;height:457;width:618;" coordsize="618,457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grouping="f" rotation="f" text="f" aspectratio="f"/>
                  <v:rect id="_x0000_s1026" o:spid="_x0000_s1026" o:spt="1" style="position:absolute;left:0;top:91;height:366;width:618;" fillcolor="#FFFFFF" filled="t" stroked="t" coordsize="21600,21600" o:gfxdata="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1m5rO&#10;wAAAANwAAAAPAAAAAAAAAAEAIAAAACIAAABkcnMvZG93bnJldi54bWxQSwECFAAUAAAACACHTuJA&#10;My8FnjsAAAA5AAAAEAAAAAAAAAABACAAAAAPAQAAZHJzL3NoYXBleG1sLnhtbFBLBQYAAAAABgAG&#10;AFsBAAC5AwAAAAA=&#10;">
                    <v:fill on="t" focussize="0,0"/>
                    <v:stroke color="#000000" joinstyle="miter" dashstyle="dash"/>
                    <v:imagedata o:title=""/>
                    <o:lock v:ext="edit" aspectratio="f"/>
                  </v:rect>
                  <v:rect id="_x0000_s1026" o:spid="_x0000_s1026" o:spt="1" style="position:absolute;left:64;top:91;height:152;width:510;" fillcolor="#FFFFFF" filled="t" stroked="t" coordsize="21600,21600" o:gfxdata="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pyArq/&#10;AAAA3AAAAA8AAAAAAAAAAQAgAAAAIgAAAGRycy9kb3ducmV2LnhtbFBLAQIUABQAAAAIAIdO4kAz&#10;LwWeOwAAADkAAAAQAAAAAAAAAAEAIAAAAA4BAABkcnMvc2hhcGV4bWwueG1sUEsFBgAAAAAGAAYA&#10;WwEAALgDAAAAAA==&#10;">
                    <v:fill on="t" focussize="0,0"/>
                    <v:stroke color="#000000" joinstyle="miter" dashstyle="dash"/>
                    <v:imagedata o:title=""/>
                    <o:lock v:ext="edit" aspectratio="f"/>
                  </v:rect>
                  <v:shape id="_x0000_s1026" o:spid="_x0000_s1026" o:spt="3" type="#_x0000_t3" style="position:absolute;left:77;top:0;height:163;width:495;" fillcolor="#FFFFFF" filled="t" stroked="f" coordsize="21600,21600" o:gfxdata="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neUdy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shape>
                  <v:group id="_x0000_s1026" o:spid="_x0000_s1026" o:spt="203" style="position:absolute;left:214;top:81;height:153;width:70;" coordsize="70,153" o:gfxdata="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FDNOwvAAAANwAAAAPAAAAAAAAAAEAIAAAACIAAABkcnMvZG93bnJldi54bWxQ&#10;SwECFAAUAAAACACHTuJAMy8FnjsAAAA5AAAAFQAAAAAAAAABACAAAAALAQAAZHJzL2dyb3Vwc2hh&#10;cGV4bWwueG1sUEsFBgAAAAAGAAYAYAEAAMgDAAAAAA==&#10;">
                    <o:lock v:ext="edit" grouping="f" rotation="f" text="f" aspectratio="f"/>
                    <v:rect id="_x0000_s1026" o:spid="_x0000_s1026" o:spt="1" style="position:absolute;left:40;top:21;height:54;width:27;" fillcolor="#FFFFFF" filled="t" stroked="t" coordsize="21600,21600" o:gfxdata="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l7DlW&#10;wAAAANwAAAAPAAAAAAAAAAEAIAAAACIAAABkcnMvZG93bnJldi54bWxQSwECFAAUAAAACACHTuJA&#10;My8FnjsAAAA5AAAAEAAAAAAAAAABACAAAAAPAQAAZHJzL3NoYXBleG1sLnhtbFBLBQYAAAAABgAG&#10;AFsBAAC5AwAAAAA=&#10;">
                      <v:fill on="t" focussize="0,0"/>
                      <v:stroke color="#000000" joinstyle="miter" dashstyle="dash"/>
                      <v:imagedata o:title=""/>
                      <o:lock v:ext="edit" aspectratio="f"/>
                    </v:rect>
                    <v:rect id="_x0000_s1026" o:spid="_x0000_s1026" o:spt="1" style="position:absolute;left:23;top:29;height:54;width:26;" fillcolor="#FFFFFF" filled="t" stroked="t" coordsize="21600,21600" o:gfxdata="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KoJzN&#10;wAAAANwAAAAPAAAAAAAAAAEAIAAAACIAAABkcnMvZG93bnJldi54bWxQSwECFAAUAAAACACHTuJA&#10;My8FnjsAAAA5AAAAEAAAAAAAAAABACAAAAAPAQAAZHJzL3NoYXBleG1sLnhtbFBLBQYAAAAABgAG&#10;AFsBAAC5AwAAAAA=&#10;">
                      <v:fill on="t" focussize="0,0"/>
                      <v:stroke color="#000000" joinstyle="miter" dashstyle="dash"/>
                      <v:imagedata o:title=""/>
                      <o:lock v:ext="edit" aspectratio="f"/>
                    </v:rect>
                    <v:shape id="_x0000_s1026" o:spid="_x0000_s1026" o:spt="3" type="#_x0000_t3" style="position:absolute;left:10;top:0;height:47;width:52;" fillcolor="#FFFFFF" filled="t" stroked="t" coordsize="21600,21600" o:gfxdata="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8EsErsAAADc&#10;AAAADwAAAAAAAAABACAAAAAiAAAAZHJzL2Rvd25yZXYueG1sUEsBAhQAFAAAAAgAh07iQDMvBZ47&#10;AAAAOQAAABAAAAAAAAAAAQAgAAAACgEAAGRycy9zaGFwZXhtbC54bWxQSwUGAAAAAAYABgBbAQAA&#10;tAMAAAAA&#10;">
                      <v:fill on="t" focussize="0,0"/>
                      <v:stroke color="#000000" joinstyle="round" dashstyle="dash"/>
                      <v:imagedata o:title=""/>
                      <o:lock v:ext="edit" aspectratio="f"/>
                    </v:shape>
                    <v:rect id="_x0000_s1026" o:spid="_x0000_s1026" o:spt="1" style="position:absolute;left:0;top:62;height:91;width:70;" fillcolor="#FFFFFF" filled="t" stroked="t" coordsize="21600,21600" o:gfxdata="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Uc60k&#10;wAAAANwAAAAPAAAAAAAAAAEAIAAAACIAAABkcnMvZG93bnJldi54bWxQSwECFAAUAAAACACHTuJA&#10;My8FnjsAAAA5AAAAEAAAAAAAAAABACAAAAAPAQAAZHJzL3NoYXBleG1sLnhtbFBLBQYAAAAABgAG&#10;AFsBAAC5AwAAAAA=&#10;">
                      <v:fill on="t" focussize="0,0"/>
                      <v:stroke color="#000000" joinstyle="miter" dashstyle="dash"/>
                      <v:imagedata o:title=""/>
                      <o:lock v:ext="edit" aspectratio="f"/>
                    </v:rect>
                  </v:group>
                  <v:group id="_x0000_s1026" o:spid="_x0000_s1026" o:spt="203" style="position:absolute;left:314;top:87;height:153;width:70;" coordsize="70,153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  <o:lock v:ext="edit" grouping="f" rotation="f" text="f" aspectratio="f"/>
                    <v:rect id="_x0000_s1026" o:spid="_x0000_s1026" o:spt="1" style="position:absolute;left:22;top:29;height:54;width:26;" fillcolor="#FFFFFF" filled="t" stroked="t" coordsize="21600,21600" o:gfxdata="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/cN/+/&#10;AAAA3AAAAA8AAAAAAAAAAQAgAAAAIgAAAGRycy9kb3ducmV2LnhtbFBLAQIUABQAAAAIAIdO4kAz&#10;LwWeOwAAADkAAAAQAAAAAAAAAAEAIAAAAA4BAABkcnMvc2hhcGV4bWwueG1sUEsFBgAAAAAGAAYA&#10;WwEAALgDAAAAAA==&#10;">
                      <v:fill on="t" focussize="0,0"/>
                      <v:stroke color="#000000" joinstyle="miter" dashstyle="dash"/>
                      <v:imagedata o:title=""/>
                      <o:lock v:ext="edit" aspectratio="f"/>
                    </v:rect>
                    <v:shape id="_x0000_s1026" o:spid="_x0000_s1026" o:spt="3" type="#_x0000_t3" style="position:absolute;left:9;top:0;height:47;width:52;" fillcolor="#FFFFFF" filled="t" stroked="t" coordsize="21600,21600" o:gfxdata="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/CNJb4A&#10;AADcAAAADwAAAAAAAAABACAAAAAiAAAAZHJzL2Rvd25yZXYueG1sUEsBAhQAFAAAAAgAh07iQDMv&#10;BZ47AAAAOQAAABAAAAAAAAAAAQAgAAAADQEAAGRycy9zaGFwZXhtbC54bWxQSwUGAAAAAAYABgBb&#10;AQAAtwMAAAAA&#10;">
                      <v:fill on="t" focussize="0,0"/>
                      <v:stroke color="#000000" joinstyle="round" dashstyle="dash"/>
                      <v:imagedata o:title=""/>
                      <o:lock v:ext="edit" aspectratio="f"/>
                    </v:shape>
                    <v:rect id="_x0000_s1026" o:spid="_x0000_s1026" o:spt="1" style="position:absolute;left:0;top:62;height:91;width:70;" fillcolor="#FFFFFF" filled="t" stroked="t" coordsize="21600,21600" o:gfxdata="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BCDBO/&#10;AAAA3AAAAA8AAAAAAAAAAQAgAAAAIgAAAGRycy9kb3ducmV2LnhtbFBLAQIUABQAAAAIAIdO4kAz&#10;LwWeOwAAADkAAAAQAAAAAAAAAAEAIAAAAA4BAABkcnMvc2hhcGV4bWwueG1sUEsFBgAAAAAGAAYA&#10;WwEAALgDAAAAAA==&#10;">
                      <v:fill on="t" focussize="0,0"/>
                      <v:stroke color="#000000" joinstyle="miter" dashstyle="dash"/>
                      <v:imagedata o:title=""/>
                      <o:lock v:ext="edit" aspectratio="f"/>
                    </v:rect>
                  </v:group>
                  <v:group id="_x0000_s1026" o:spid="_x0000_s1026" o:spt="203" style="position:absolute;left:439;top:83;height:153;width:70;" coordsize="70,153" o:gfxdata="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7et+2vAAAANwAAAAPAAAAAAAAAAEAIAAAACIAAABkcnMvZG93bnJldi54bWxQ&#10;SwECFAAUAAAACACHTuJAMy8FnjsAAAA5AAAAFQAAAAAAAAABACAAAAALAQAAZHJzL2dyb3Vwc2hh&#10;cGV4bWwueG1sUEsFBgAAAAAGAAYAYAEAAMgDAAAAAA==&#10;">
                    <o:lock v:ext="edit" grouping="f" rotation="f" text="f" aspectratio="f"/>
                    <v:rect id="_x0000_s1026" o:spid="_x0000_s1026" o:spt="1" style="position:absolute;left:23;top:29;height:54;width:26;" fillcolor="#FFFFFF" filled="t" stroked="t" coordsize="21600,21600" o:gfxdata="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DnMfy/&#10;AAAA3AAAAA8AAAAAAAAAAQAgAAAAIgAAAGRycy9kb3ducmV2LnhtbFBLAQIUABQAAAAIAIdO4kAz&#10;LwWeOwAAADkAAAAQAAAAAAAAAAEAIAAAAA4BAABkcnMvc2hhcGV4bWwueG1sUEsFBgAAAAAGAAYA&#10;WwEAALgDAAAAAA==&#10;">
                      <v:fill on="t" focussize="0,0"/>
                      <v:stroke color="#000000" joinstyle="miter" dashstyle="dash"/>
                      <v:imagedata o:title=""/>
                      <o:lock v:ext="edit" aspectratio="f"/>
                    </v:rect>
                    <v:shape id="_x0000_s1026" o:spid="_x0000_s1026" o:spt="3" type="#_x0000_t3" style="position:absolute;left:10;top:0;height:47;width:52;" fillcolor="#FFFFFF" filled="t" stroked="t" coordsize="21600,21600" o:gfxdata="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y4smvQAA&#10;ANw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joinstyle="round" dashstyle="dash"/>
                      <v:imagedata o:title=""/>
                      <o:lock v:ext="edit" aspectratio="f"/>
                    </v:shape>
                    <v:rect id="_x0000_s1026" o:spid="_x0000_s1026" o:spt="1" style="position:absolute;left:0;top:62;height:91;width:70;" fillcolor="#FFFFFF" filled="t" stroked="t" coordsize="21600,21600" o:gfxdata="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95ChC/&#10;AAAA3AAAAA8AAAAAAAAAAQAgAAAAIgAAAGRycy9kb3ducmV2LnhtbFBLAQIUABQAAAAIAIdO4kAz&#10;LwWeOwAAADkAAAAQAAAAAAAAAAEAIAAAAA4BAABkcnMvc2hhcGV4bWwueG1sUEsFBgAAAAAGAAYA&#10;WwEAALgDAAAAAA==&#10;">
                      <v:fill on="t" focussize="0,0"/>
                      <v:stroke color="#000000" joinstyle="miter" dashstyle="dash"/>
                      <v:imagedata o:title=""/>
                      <o:lock v:ext="edit" aspectratio="f"/>
                    </v:rect>
                  </v:group>
                  <v:group id="_x0000_s1026" o:spid="_x0000_s1026" o:spt="203" style="position:absolute;left:110;top:84;height:153;width:70;" coordsize="70,153" o:gfxdata="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5Cy8lr0AAADcAAAADwAAAAAAAAABACAAAAAiAAAAZHJzL2Rvd25yZXYueG1s&#10;UEsBAhQAFAAAAAgAh07iQDMvBZ47AAAAOQAAABUAAAAAAAAAAQAgAAAADAEAAGRycy9ncm91cHNo&#10;YXBleG1sLnhtbFBLBQYAAAAABgAGAGABAADJAwAAAAA=&#10;">
                    <o:lock v:ext="edit" grouping="f" rotation="f" text="f" aspectratio="f"/>
                    <v:shape id="_x0000_s1026" o:spid="_x0000_s1026" o:spt="3" type="#_x0000_t3" style="position:absolute;left:2;top:0;height:48;width:51;" fillcolor="#FFFFFF" filled="t" stroked="t" coordsize="21600,21600" o:gfxdata="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1UH1S/&#10;AAAA3AAAAA8AAAAAAAAAAQAgAAAAIgAAAGRycy9kb3ducmV2LnhtbFBLAQIUABQAAAAIAIdO4kAz&#10;LwWeOwAAADkAAAAQAAAAAAAAAAEAIAAAAA4BAABkcnMvc2hhcGV4bWwueG1sUEsFBgAAAAAGAAYA&#10;WwEAALgDAAAAAA==&#10;">
                      <v:fill on="t" focussize="0,0"/>
                      <v:stroke color="#000000" joinstyle="round" dashstyle="dash"/>
                      <v:imagedata o:title=""/>
                      <o:lock v:ext="edit" aspectratio="f"/>
                    </v:shape>
                    <v:rect id="_x0000_s1026" o:spid="_x0000_s1026" o:spt="1" style="position:absolute;left:0;top:62;height:91;width:70;" fillcolor="#FFFFFF" filled="t" stroked="t" coordsize="21600,21600" o:gfxdata="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/FjZvQAA&#10;ANw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joinstyle="miter" dashstyle="dash"/>
                      <v:imagedata o:title=""/>
                      <o:lock v:ext="edit" aspectratio="f"/>
                    </v:rect>
                  </v:group>
                </v:group>
                <v:shape id="_x0000_s1026" o:spid="_x0000_s1026" o:spt="202" type="#_x0000_t202" style="position:absolute;left:2733;top:333;height:451;width:459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B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647;top:694;height:32;width:32;" fillcolor="#000000" filled="t" stroked="t" coordsize="21600,21600" o:gfxdata="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BGdri8AAAA&#10;3A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3" type="#_x0000_t3" style="position:absolute;left:2790;top:694;height:32;width:32;" fillcolor="#000000" filled="t" stroked="t" coordsize="21600,21600" o:gfxdata="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8K0yO8AAAA&#10;3A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</v:shape>
                <v:line id="_x0000_s1026" o:spid="_x0000_s1026" o:spt="20" style="position:absolute;left:672;top:483;height:0;width:2884;" filled="f" stroked="t" coordsize="21600,21600" o:gfxdata="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oiAU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_x0000_s1026" o:spid="_x0000_s1026" o:spt="202" type="#_x0000_t202" style="position:absolute;left:3452;top:1030;height:451;width:459;" filled="f" stroked="f" coordsize="21600,21600" o:gfxdata="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MdBMW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m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56;top:0;height:451;width:559;" filled="f" stroked="f" coordsize="21600,21600" o:gfxdata="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gpC3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spacing w:val="4"/>
                            <w:sz w:val="18"/>
                          </w:rPr>
                          <w:t>′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536;top:1004;height:451;width:759;" filled="f" stroked="f" coordsize="21600,21600" o:gfxdata="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c41L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图3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t>⑵某同学设计了如图3所示的装置，利用米尺、秒表、轻绳、轻滑轮、轨道、滑块、托盘和砝码等器材来测定滑块和轨道间的动摩擦因数</w:t>
      </w:r>
      <w:r>
        <w:rPr>
          <w:i/>
        </w:rPr>
        <w:t>μ</w:t>
      </w:r>
      <w:r>
        <w:t>。滑块和托盘上分别放有若干砝码，滑块质量为</w:t>
      </w:r>
      <w:r>
        <w:rPr>
          <w:i/>
        </w:rPr>
        <w:t>M</w:t>
      </w:r>
      <w:r>
        <w:t>，滑块上砝码总质量为</w:t>
      </w:r>
      <w:r>
        <w:rPr>
          <w:i/>
        </w:rPr>
        <w:t>m</w:t>
      </w:r>
      <w:r>
        <w:rPr>
          <w:spacing w:val="4"/>
        </w:rPr>
        <w:t>′</w:t>
      </w:r>
      <w:r>
        <w:t>，托盘和盘中砝码的总质量为</w:t>
      </w:r>
      <w:r>
        <w:rPr>
          <w:i/>
        </w:rPr>
        <w:t>m</w:t>
      </w:r>
      <w:r>
        <w:t>。实验中，滑块在水平轨道上从</w:t>
      </w:r>
      <w:r>
        <w:rPr>
          <w:i/>
        </w:rPr>
        <w:t>A</w:t>
      </w:r>
      <w:r>
        <w:t>到</w:t>
      </w:r>
      <w:r>
        <w:rPr>
          <w:i/>
        </w:rPr>
        <w:t>B</w:t>
      </w:r>
      <w:r>
        <w:t>做初速为零的匀加速直线运动，重力加速度</w:t>
      </w:r>
      <w:r>
        <w:rPr>
          <w:i/>
        </w:rPr>
        <w:t>g</w:t>
      </w:r>
      <w:r>
        <w:t>取10m/s</w:t>
      </w:r>
      <w:r>
        <w:rPr>
          <w:vertAlign w:val="superscript"/>
        </w:rPr>
        <w:t>2</w:t>
      </w:r>
      <w:r>
        <w:t>。</w:t>
      </w:r>
    </w:p>
    <w:p>
      <w:pPr>
        <w:ind w:left="420" w:leftChars="100" w:hanging="210" w:hangingChars="100"/>
        <w:rPr>
          <w:rFonts w:hint="eastAsia"/>
          <w:spacing w:val="-6"/>
        </w:rPr>
      </w:pPr>
      <w:r>
        <w:rPr>
          <w:rFonts w:hAnsi="宋体"/>
        </w:rPr>
        <w:t>①</w:t>
      </w:r>
      <w:r>
        <w:rPr>
          <w:spacing w:val="-6"/>
        </w:rPr>
        <w:t>为测量滑块的加速度</w:t>
      </w:r>
      <w:r>
        <w:rPr>
          <w:i/>
          <w:spacing w:val="-6"/>
        </w:rPr>
        <w:t>a</w:t>
      </w:r>
      <w:r>
        <w:rPr>
          <w:spacing w:val="-6"/>
        </w:rPr>
        <w:t>，须测出它在</w:t>
      </w:r>
      <w:r>
        <w:rPr>
          <w:i/>
          <w:spacing w:val="-6"/>
        </w:rPr>
        <w:t>A</w:t>
      </w:r>
      <w:r>
        <w:rPr>
          <w:spacing w:val="-6"/>
        </w:rPr>
        <w:t>、</w:t>
      </w:r>
      <w:r>
        <w:rPr>
          <w:i/>
          <w:spacing w:val="-6"/>
        </w:rPr>
        <w:t>B</w:t>
      </w:r>
      <w:r>
        <w:rPr>
          <w:spacing w:val="-6"/>
        </w:rPr>
        <w:t>间运动的</w:t>
      </w:r>
      <w:r>
        <w:rPr>
          <w:spacing w:val="-6"/>
          <w:u w:val="single"/>
        </w:rPr>
        <w:t xml:space="preserve">     </w:t>
      </w:r>
      <w:r>
        <w:rPr>
          <w:spacing w:val="-6"/>
        </w:rPr>
        <w:t>_____与</w:t>
      </w:r>
      <w:r>
        <w:rPr>
          <w:spacing w:val="-6"/>
          <w:u w:val="single"/>
        </w:rPr>
        <w:t xml:space="preserve">     </w:t>
      </w:r>
      <w:r>
        <w:rPr>
          <w:spacing w:val="-6"/>
        </w:rPr>
        <w:t>，计算</w:t>
      </w:r>
      <w:r>
        <w:rPr>
          <w:i/>
          <w:spacing w:val="-6"/>
        </w:rPr>
        <w:t>a</w:t>
      </w:r>
      <w:r>
        <w:rPr>
          <w:spacing w:val="-6"/>
        </w:rPr>
        <w:t>的运动学公式是_______；</w:t>
      </w:r>
    </w:p>
    <w:p>
      <w:pPr>
        <w:ind w:left="420" w:leftChars="100" w:hanging="210" w:hangingChars="100"/>
        <w:rPr>
          <w:rFonts w:hint="eastAsia"/>
        </w:rPr>
      </w:pPr>
      <w: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68580</wp:posOffset>
                </wp:positionV>
                <wp:extent cx="3303905" cy="2520950"/>
                <wp:effectExtent l="0" t="0" r="0" b="0"/>
                <wp:wrapSquare wrapText="bothSides"/>
                <wp:docPr id="1053" name="组合 10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3905" cy="2520950"/>
                          <a:chOff x="0" y="0"/>
                          <a:chExt cx="5203" cy="3970"/>
                        </a:xfrm>
                      </wpg:grpSpPr>
                      <wpg:grpSp>
                        <wpg:cNvPr id="1051" name="组合 1051"/>
                        <wpg:cNvGrpSpPr/>
                        <wpg:grpSpPr>
                          <a:xfrm>
                            <a:off x="0" y="0"/>
                            <a:ext cx="5203" cy="3771"/>
                            <a:chOff x="0" y="0"/>
                            <a:chExt cx="5203" cy="3771"/>
                          </a:xfrm>
                        </wpg:grpSpPr>
                        <wpg:grpSp>
                          <wpg:cNvPr id="1041" name="组合 1041"/>
                          <wpg:cNvGrpSpPr/>
                          <wpg:grpSpPr>
                            <a:xfrm>
                              <a:off x="0" y="0"/>
                              <a:ext cx="5203" cy="3771"/>
                              <a:chOff x="0" y="0"/>
                              <a:chExt cx="5203" cy="3771"/>
                            </a:xfrm>
                          </wpg:grpSpPr>
                          <wpg:grpSp>
                            <wpg:cNvPr id="1014" name="组合 1014"/>
                            <wpg:cNvGrpSpPr/>
                            <wpg:grpSpPr>
                              <a:xfrm>
                                <a:off x="505" y="355"/>
                                <a:ext cx="3830" cy="3059"/>
                                <a:chOff x="0" y="0"/>
                                <a:chExt cx="3200" cy="6400"/>
                              </a:xfrm>
                            </wpg:grpSpPr>
                            <wps:wsp>
                              <wps:cNvPr id="1012" name="任意多边形 1012"/>
                              <wps:cNvSpPr/>
                              <wps:spPr>
                                <a:xfrm>
                                  <a:off x="0" y="0"/>
                                  <a:ext cx="3200" cy="6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3200" h="6400">
                                      <a:moveTo>
                                        <a:pt x="0" y="0"/>
                                      </a:moveTo>
                                      <a:lnTo>
                                        <a:pt x="3200" y="0"/>
                                      </a:lnTo>
                                      <a:lnTo>
                                        <a:pt x="3200" y="160"/>
                                      </a:lnTo>
                                      <a:lnTo>
                                        <a:pt x="0" y="160"/>
                                      </a:lnTo>
                                      <a:lnTo>
                                        <a:pt x="0" y="320"/>
                                      </a:lnTo>
                                      <a:lnTo>
                                        <a:pt x="3200" y="320"/>
                                      </a:lnTo>
                                      <a:lnTo>
                                        <a:pt x="3200" y="480"/>
                                      </a:lnTo>
                                      <a:lnTo>
                                        <a:pt x="0" y="480"/>
                                      </a:lnTo>
                                      <a:lnTo>
                                        <a:pt x="0" y="640"/>
                                      </a:lnTo>
                                      <a:lnTo>
                                        <a:pt x="3200" y="640"/>
                                      </a:lnTo>
                                      <a:lnTo>
                                        <a:pt x="3200" y="800"/>
                                      </a:lnTo>
                                      <a:lnTo>
                                        <a:pt x="0" y="800"/>
                                      </a:lnTo>
                                      <a:lnTo>
                                        <a:pt x="0" y="960"/>
                                      </a:lnTo>
                                      <a:lnTo>
                                        <a:pt x="3200" y="960"/>
                                      </a:lnTo>
                                      <a:lnTo>
                                        <a:pt x="3200" y="1120"/>
                                      </a:lnTo>
                                      <a:lnTo>
                                        <a:pt x="0" y="1120"/>
                                      </a:lnTo>
                                      <a:lnTo>
                                        <a:pt x="0" y="1280"/>
                                      </a:lnTo>
                                      <a:lnTo>
                                        <a:pt x="3200" y="1280"/>
                                      </a:lnTo>
                                      <a:lnTo>
                                        <a:pt x="3200" y="1440"/>
                                      </a:lnTo>
                                      <a:lnTo>
                                        <a:pt x="0" y="1440"/>
                                      </a:lnTo>
                                      <a:lnTo>
                                        <a:pt x="0" y="1600"/>
                                      </a:lnTo>
                                      <a:lnTo>
                                        <a:pt x="3200" y="1600"/>
                                      </a:lnTo>
                                      <a:lnTo>
                                        <a:pt x="3200" y="1760"/>
                                      </a:lnTo>
                                      <a:lnTo>
                                        <a:pt x="0" y="1760"/>
                                      </a:lnTo>
                                      <a:lnTo>
                                        <a:pt x="0" y="1920"/>
                                      </a:lnTo>
                                      <a:lnTo>
                                        <a:pt x="3200" y="1920"/>
                                      </a:lnTo>
                                      <a:lnTo>
                                        <a:pt x="3200" y="2080"/>
                                      </a:lnTo>
                                      <a:lnTo>
                                        <a:pt x="0" y="2080"/>
                                      </a:lnTo>
                                      <a:lnTo>
                                        <a:pt x="0" y="2240"/>
                                      </a:lnTo>
                                      <a:lnTo>
                                        <a:pt x="3200" y="2240"/>
                                      </a:lnTo>
                                      <a:lnTo>
                                        <a:pt x="3200" y="2400"/>
                                      </a:lnTo>
                                      <a:lnTo>
                                        <a:pt x="0" y="2400"/>
                                      </a:lnTo>
                                      <a:lnTo>
                                        <a:pt x="0" y="2560"/>
                                      </a:lnTo>
                                      <a:lnTo>
                                        <a:pt x="3200" y="2560"/>
                                      </a:lnTo>
                                      <a:lnTo>
                                        <a:pt x="3200" y="2720"/>
                                      </a:lnTo>
                                      <a:lnTo>
                                        <a:pt x="0" y="2720"/>
                                      </a:lnTo>
                                      <a:lnTo>
                                        <a:pt x="0" y="2880"/>
                                      </a:lnTo>
                                      <a:lnTo>
                                        <a:pt x="3200" y="2880"/>
                                      </a:lnTo>
                                      <a:lnTo>
                                        <a:pt x="3200" y="3040"/>
                                      </a:lnTo>
                                      <a:lnTo>
                                        <a:pt x="0" y="3040"/>
                                      </a:lnTo>
                                      <a:lnTo>
                                        <a:pt x="0" y="3200"/>
                                      </a:lnTo>
                                      <a:lnTo>
                                        <a:pt x="3200" y="3200"/>
                                      </a:lnTo>
                                      <a:lnTo>
                                        <a:pt x="3200" y="3360"/>
                                      </a:lnTo>
                                      <a:lnTo>
                                        <a:pt x="0" y="3360"/>
                                      </a:lnTo>
                                      <a:lnTo>
                                        <a:pt x="0" y="3520"/>
                                      </a:lnTo>
                                      <a:lnTo>
                                        <a:pt x="3200" y="3520"/>
                                      </a:lnTo>
                                      <a:lnTo>
                                        <a:pt x="3200" y="3680"/>
                                      </a:lnTo>
                                      <a:lnTo>
                                        <a:pt x="0" y="3680"/>
                                      </a:lnTo>
                                      <a:lnTo>
                                        <a:pt x="0" y="3840"/>
                                      </a:lnTo>
                                      <a:lnTo>
                                        <a:pt x="3200" y="3840"/>
                                      </a:lnTo>
                                      <a:lnTo>
                                        <a:pt x="3200" y="4000"/>
                                      </a:lnTo>
                                      <a:lnTo>
                                        <a:pt x="0" y="4000"/>
                                      </a:lnTo>
                                      <a:lnTo>
                                        <a:pt x="0" y="4160"/>
                                      </a:lnTo>
                                      <a:lnTo>
                                        <a:pt x="3200" y="4160"/>
                                      </a:lnTo>
                                      <a:lnTo>
                                        <a:pt x="3200" y="4320"/>
                                      </a:lnTo>
                                      <a:lnTo>
                                        <a:pt x="0" y="4320"/>
                                      </a:lnTo>
                                      <a:lnTo>
                                        <a:pt x="0" y="4480"/>
                                      </a:lnTo>
                                      <a:lnTo>
                                        <a:pt x="3200" y="4480"/>
                                      </a:lnTo>
                                      <a:lnTo>
                                        <a:pt x="3200" y="4640"/>
                                      </a:lnTo>
                                      <a:lnTo>
                                        <a:pt x="0" y="4640"/>
                                      </a:lnTo>
                                      <a:lnTo>
                                        <a:pt x="0" y="4800"/>
                                      </a:lnTo>
                                      <a:lnTo>
                                        <a:pt x="3200" y="4800"/>
                                      </a:lnTo>
                                      <a:lnTo>
                                        <a:pt x="3200" y="4960"/>
                                      </a:lnTo>
                                      <a:lnTo>
                                        <a:pt x="0" y="4960"/>
                                      </a:lnTo>
                                      <a:lnTo>
                                        <a:pt x="0" y="5120"/>
                                      </a:lnTo>
                                      <a:lnTo>
                                        <a:pt x="3200" y="5120"/>
                                      </a:lnTo>
                                      <a:lnTo>
                                        <a:pt x="3200" y="5280"/>
                                      </a:lnTo>
                                      <a:lnTo>
                                        <a:pt x="0" y="5280"/>
                                      </a:lnTo>
                                      <a:lnTo>
                                        <a:pt x="0" y="5440"/>
                                      </a:lnTo>
                                      <a:lnTo>
                                        <a:pt x="3200" y="5440"/>
                                      </a:lnTo>
                                      <a:lnTo>
                                        <a:pt x="3200" y="5600"/>
                                      </a:lnTo>
                                      <a:lnTo>
                                        <a:pt x="0" y="5600"/>
                                      </a:lnTo>
                                      <a:lnTo>
                                        <a:pt x="0" y="5760"/>
                                      </a:lnTo>
                                      <a:lnTo>
                                        <a:pt x="3200" y="5760"/>
                                      </a:lnTo>
                                      <a:lnTo>
                                        <a:pt x="3200" y="5920"/>
                                      </a:lnTo>
                                      <a:lnTo>
                                        <a:pt x="0" y="5920"/>
                                      </a:lnTo>
                                      <a:lnTo>
                                        <a:pt x="0" y="6080"/>
                                      </a:lnTo>
                                      <a:lnTo>
                                        <a:pt x="3200" y="6080"/>
                                      </a:lnTo>
                                      <a:lnTo>
                                        <a:pt x="3200" y="6240"/>
                                      </a:lnTo>
                                      <a:lnTo>
                                        <a:pt x="0" y="6240"/>
                                      </a:lnTo>
                                      <a:lnTo>
                                        <a:pt x="0" y="6400"/>
                                      </a:lnTo>
                                      <a:lnTo>
                                        <a:pt x="3200" y="640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969696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013" name="任意多边形 1013"/>
                              <wps:cNvSpPr/>
                              <wps:spPr>
                                <a:xfrm>
                                  <a:off x="0" y="0"/>
                                  <a:ext cx="3200" cy="6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3200" h="6400">
                                      <a:moveTo>
                                        <a:pt x="0" y="0"/>
                                      </a:moveTo>
                                      <a:lnTo>
                                        <a:pt x="0" y="6400"/>
                                      </a:lnTo>
                                      <a:lnTo>
                                        <a:pt x="160" y="6400"/>
                                      </a:lnTo>
                                      <a:lnTo>
                                        <a:pt x="160" y="0"/>
                                      </a:lnTo>
                                      <a:lnTo>
                                        <a:pt x="320" y="0"/>
                                      </a:lnTo>
                                      <a:lnTo>
                                        <a:pt x="320" y="6400"/>
                                      </a:lnTo>
                                      <a:lnTo>
                                        <a:pt x="480" y="6400"/>
                                      </a:lnTo>
                                      <a:lnTo>
                                        <a:pt x="480" y="0"/>
                                      </a:lnTo>
                                      <a:lnTo>
                                        <a:pt x="640" y="0"/>
                                      </a:lnTo>
                                      <a:lnTo>
                                        <a:pt x="640" y="6400"/>
                                      </a:lnTo>
                                      <a:lnTo>
                                        <a:pt x="800" y="6400"/>
                                      </a:lnTo>
                                      <a:lnTo>
                                        <a:pt x="800" y="0"/>
                                      </a:lnTo>
                                      <a:lnTo>
                                        <a:pt x="960" y="0"/>
                                      </a:lnTo>
                                      <a:lnTo>
                                        <a:pt x="960" y="6400"/>
                                      </a:lnTo>
                                      <a:lnTo>
                                        <a:pt x="1120" y="6400"/>
                                      </a:lnTo>
                                      <a:lnTo>
                                        <a:pt x="1120" y="0"/>
                                      </a:lnTo>
                                      <a:lnTo>
                                        <a:pt x="1280" y="0"/>
                                      </a:lnTo>
                                      <a:lnTo>
                                        <a:pt x="1280" y="6400"/>
                                      </a:lnTo>
                                      <a:lnTo>
                                        <a:pt x="1440" y="6400"/>
                                      </a:lnTo>
                                      <a:lnTo>
                                        <a:pt x="1440" y="0"/>
                                      </a:lnTo>
                                      <a:lnTo>
                                        <a:pt x="1600" y="0"/>
                                      </a:lnTo>
                                      <a:lnTo>
                                        <a:pt x="1600" y="6400"/>
                                      </a:lnTo>
                                      <a:lnTo>
                                        <a:pt x="1760" y="6400"/>
                                      </a:lnTo>
                                      <a:lnTo>
                                        <a:pt x="1760" y="0"/>
                                      </a:lnTo>
                                      <a:lnTo>
                                        <a:pt x="1920" y="0"/>
                                      </a:lnTo>
                                      <a:lnTo>
                                        <a:pt x="1920" y="6400"/>
                                      </a:lnTo>
                                      <a:lnTo>
                                        <a:pt x="2080" y="6400"/>
                                      </a:lnTo>
                                      <a:lnTo>
                                        <a:pt x="2080" y="0"/>
                                      </a:lnTo>
                                      <a:lnTo>
                                        <a:pt x="2240" y="0"/>
                                      </a:lnTo>
                                      <a:lnTo>
                                        <a:pt x="2240" y="6400"/>
                                      </a:lnTo>
                                      <a:lnTo>
                                        <a:pt x="2400" y="6400"/>
                                      </a:lnTo>
                                      <a:lnTo>
                                        <a:pt x="2400" y="0"/>
                                      </a:lnTo>
                                      <a:lnTo>
                                        <a:pt x="2560" y="0"/>
                                      </a:lnTo>
                                      <a:lnTo>
                                        <a:pt x="2560" y="6400"/>
                                      </a:lnTo>
                                      <a:lnTo>
                                        <a:pt x="2720" y="6400"/>
                                      </a:lnTo>
                                      <a:lnTo>
                                        <a:pt x="2720" y="0"/>
                                      </a:lnTo>
                                      <a:lnTo>
                                        <a:pt x="2880" y="0"/>
                                      </a:lnTo>
                                      <a:lnTo>
                                        <a:pt x="2880" y="6400"/>
                                      </a:lnTo>
                                      <a:lnTo>
                                        <a:pt x="3040" y="6400"/>
                                      </a:lnTo>
                                      <a:lnTo>
                                        <a:pt x="3040" y="0"/>
                                      </a:lnTo>
                                      <a:lnTo>
                                        <a:pt x="3200" y="0"/>
                                      </a:lnTo>
                                      <a:lnTo>
                                        <a:pt x="3200" y="640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969696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1017" name="组合 1017"/>
                            <wpg:cNvGrpSpPr/>
                            <wpg:grpSpPr>
                              <a:xfrm>
                                <a:off x="511" y="355"/>
                                <a:ext cx="3827" cy="3049"/>
                                <a:chOff x="0" y="0"/>
                                <a:chExt cx="1600" cy="1280"/>
                              </a:xfrm>
                            </wpg:grpSpPr>
                            <wps:wsp>
                              <wps:cNvPr id="1015" name="任意多边形 1015"/>
                              <wps:cNvSpPr/>
                              <wps:spPr>
                                <a:xfrm>
                                  <a:off x="0" y="0"/>
                                  <a:ext cx="1600" cy="12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600" h="1280">
                                      <a:moveTo>
                                        <a:pt x="0" y="0"/>
                                      </a:moveTo>
                                      <a:lnTo>
                                        <a:pt x="1600" y="0"/>
                                      </a:lnTo>
                                      <a:lnTo>
                                        <a:pt x="1600" y="160"/>
                                      </a:lnTo>
                                      <a:lnTo>
                                        <a:pt x="0" y="160"/>
                                      </a:lnTo>
                                      <a:lnTo>
                                        <a:pt x="0" y="320"/>
                                      </a:lnTo>
                                      <a:lnTo>
                                        <a:pt x="1600" y="320"/>
                                      </a:lnTo>
                                      <a:lnTo>
                                        <a:pt x="1600" y="480"/>
                                      </a:lnTo>
                                      <a:lnTo>
                                        <a:pt x="0" y="480"/>
                                      </a:lnTo>
                                      <a:lnTo>
                                        <a:pt x="0" y="640"/>
                                      </a:lnTo>
                                      <a:lnTo>
                                        <a:pt x="1600" y="640"/>
                                      </a:lnTo>
                                      <a:lnTo>
                                        <a:pt x="1600" y="800"/>
                                      </a:lnTo>
                                      <a:lnTo>
                                        <a:pt x="0" y="800"/>
                                      </a:lnTo>
                                      <a:lnTo>
                                        <a:pt x="0" y="960"/>
                                      </a:lnTo>
                                      <a:lnTo>
                                        <a:pt x="1600" y="960"/>
                                      </a:lnTo>
                                      <a:lnTo>
                                        <a:pt x="1600" y="1120"/>
                                      </a:lnTo>
                                      <a:lnTo>
                                        <a:pt x="0" y="1120"/>
                                      </a:lnTo>
                                      <a:lnTo>
                                        <a:pt x="0" y="1280"/>
                                      </a:lnTo>
                                      <a:lnTo>
                                        <a:pt x="1600" y="128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1016" name="任意多边形 1016"/>
                              <wps:cNvSpPr/>
                              <wps:spPr>
                                <a:xfrm>
                                  <a:off x="0" y="0"/>
                                  <a:ext cx="1600" cy="12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600" h="1280">
                                      <a:moveTo>
                                        <a:pt x="0" y="0"/>
                                      </a:moveTo>
                                      <a:lnTo>
                                        <a:pt x="0" y="1280"/>
                                      </a:lnTo>
                                      <a:lnTo>
                                        <a:pt x="160" y="1280"/>
                                      </a:lnTo>
                                      <a:lnTo>
                                        <a:pt x="160" y="0"/>
                                      </a:lnTo>
                                      <a:lnTo>
                                        <a:pt x="320" y="0"/>
                                      </a:lnTo>
                                      <a:lnTo>
                                        <a:pt x="320" y="1280"/>
                                      </a:lnTo>
                                      <a:lnTo>
                                        <a:pt x="480" y="1280"/>
                                      </a:lnTo>
                                      <a:lnTo>
                                        <a:pt x="480" y="0"/>
                                      </a:lnTo>
                                      <a:lnTo>
                                        <a:pt x="640" y="0"/>
                                      </a:lnTo>
                                      <a:lnTo>
                                        <a:pt x="640" y="1280"/>
                                      </a:lnTo>
                                      <a:lnTo>
                                        <a:pt x="800" y="1280"/>
                                      </a:lnTo>
                                      <a:lnTo>
                                        <a:pt x="800" y="0"/>
                                      </a:lnTo>
                                      <a:lnTo>
                                        <a:pt x="960" y="0"/>
                                      </a:lnTo>
                                      <a:lnTo>
                                        <a:pt x="960" y="1280"/>
                                      </a:lnTo>
                                      <a:lnTo>
                                        <a:pt x="1120" y="1280"/>
                                      </a:lnTo>
                                      <a:lnTo>
                                        <a:pt x="1120" y="0"/>
                                      </a:lnTo>
                                      <a:lnTo>
                                        <a:pt x="1280" y="0"/>
                                      </a:lnTo>
                                      <a:lnTo>
                                        <a:pt x="1280" y="1280"/>
                                      </a:lnTo>
                                      <a:lnTo>
                                        <a:pt x="1440" y="1280"/>
                                      </a:lnTo>
                                      <a:lnTo>
                                        <a:pt x="1440" y="0"/>
                                      </a:lnTo>
                                      <a:lnTo>
                                        <a:pt x="1600" y="0"/>
                                      </a:lnTo>
                                      <a:lnTo>
                                        <a:pt x="1600" y="128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s:wsp>
                            <wps:cNvPr id="1018" name="直接连接符 1018"/>
                            <wps:cNvSpPr/>
                            <wps:spPr>
                              <a:xfrm>
                                <a:off x="502" y="199"/>
                                <a:ext cx="0" cy="20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triangle" w="sm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019" name="直接连接符 1019"/>
                            <wps:cNvSpPr/>
                            <wps:spPr>
                              <a:xfrm rot="5400000">
                                <a:off x="4420" y="3298"/>
                                <a:ext cx="0" cy="20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triangle" w="sm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020" name="文本框 1020"/>
                            <wps:cNvSpPr txBox="1"/>
                            <wps:spPr>
                              <a:xfrm>
                                <a:off x="438" y="0"/>
                                <a:ext cx="879" cy="45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/m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sym w:font="Wingdings 2" w:char="F095"/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vertAlign w:val="superscript"/>
                                    </w:rPr>
                                    <w:t>-2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1021" name="文本框 1021"/>
                            <wps:cNvSpPr txBox="1"/>
                            <wps:spPr>
                              <a:xfrm>
                                <a:off x="3944" y="3320"/>
                                <a:ext cx="1259" cy="45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pacing w:val="-1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  <w:spacing w:val="-12"/>
                                      <w:sz w:val="18"/>
                                      <w:szCs w:val="18"/>
                                    </w:rPr>
                                    <w:t>m</w:t>
                                  </w:r>
                                  <w:r>
                                    <w:rPr>
                                      <w:rFonts w:hint="eastAsia"/>
                                      <w:spacing w:val="-12"/>
                                      <w:sz w:val="18"/>
                                      <w:szCs w:val="18"/>
                                    </w:rPr>
                                    <w:t>/×10</w:t>
                                  </w:r>
                                  <w:r>
                                    <w:rPr>
                                      <w:rFonts w:hint="eastAsia"/>
                                      <w:spacing w:val="-12"/>
                                      <w:sz w:val="18"/>
                                      <w:szCs w:val="18"/>
                                      <w:vertAlign w:val="superscript"/>
                                    </w:rPr>
                                    <w:t>-3</w:t>
                                  </w:r>
                                  <w:r>
                                    <w:rPr>
                                      <w:rFonts w:hint="eastAsia"/>
                                      <w:spacing w:val="-12"/>
                                      <w:sz w:val="18"/>
                                      <w:szCs w:val="18"/>
                                    </w:rPr>
                                    <w:t>kg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1022" name="文本框 1022"/>
                            <wps:cNvSpPr txBox="1"/>
                            <wps:spPr>
                              <a:xfrm>
                                <a:off x="1031" y="3281"/>
                                <a:ext cx="559" cy="45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62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1023" name="文本框 1023"/>
                            <wps:cNvSpPr txBox="1"/>
                            <wps:spPr>
                              <a:xfrm>
                                <a:off x="657" y="3281"/>
                                <a:ext cx="559" cy="45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61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1024" name="文本框 1024"/>
                            <wps:cNvSpPr txBox="1"/>
                            <wps:spPr>
                              <a:xfrm>
                                <a:off x="1424" y="3294"/>
                                <a:ext cx="559" cy="45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63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1025" name="文本框 1025"/>
                            <wps:cNvSpPr txBox="1"/>
                            <wps:spPr>
                              <a:xfrm>
                                <a:off x="1804" y="3294"/>
                                <a:ext cx="559" cy="45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64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1026" name="文本框 1026"/>
                            <wps:cNvSpPr txBox="1"/>
                            <wps:spPr>
                              <a:xfrm>
                                <a:off x="2184" y="3294"/>
                                <a:ext cx="559" cy="45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65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1027" name="文本框 1027"/>
                            <wps:cNvSpPr txBox="1"/>
                            <wps:spPr>
                              <a:xfrm>
                                <a:off x="2564" y="3294"/>
                                <a:ext cx="559" cy="45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66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1028" name="文本框 1028"/>
                            <wps:cNvSpPr txBox="1"/>
                            <wps:spPr>
                              <a:xfrm>
                                <a:off x="2944" y="3294"/>
                                <a:ext cx="559" cy="45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67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1029" name="文本框 1029"/>
                            <wps:cNvSpPr txBox="1"/>
                            <wps:spPr>
                              <a:xfrm>
                                <a:off x="3324" y="3294"/>
                                <a:ext cx="559" cy="45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68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1030" name="文本框 1030"/>
                            <wps:cNvSpPr txBox="1"/>
                            <wps:spPr>
                              <a:xfrm>
                                <a:off x="3704" y="3294"/>
                                <a:ext cx="559" cy="45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69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1031" name="文本框 1031"/>
                            <wps:cNvSpPr txBox="1"/>
                            <wps:spPr>
                              <a:xfrm>
                                <a:off x="17" y="2792"/>
                                <a:ext cx="679" cy="45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0.15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1032" name="文本框 1032"/>
                            <wps:cNvSpPr txBox="1"/>
                            <wps:spPr>
                              <a:xfrm>
                                <a:off x="12" y="2424"/>
                                <a:ext cx="679" cy="45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0.20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1033" name="文本框 1033"/>
                            <wps:cNvSpPr txBox="1"/>
                            <wps:spPr>
                              <a:xfrm>
                                <a:off x="20" y="2043"/>
                                <a:ext cx="679" cy="45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0.25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1034" name="文本框 1034"/>
                            <wps:cNvSpPr txBox="1"/>
                            <wps:spPr>
                              <a:xfrm>
                                <a:off x="15" y="1662"/>
                                <a:ext cx="679" cy="45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0.30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1035" name="文本框 1035"/>
                            <wps:cNvSpPr txBox="1"/>
                            <wps:spPr>
                              <a:xfrm>
                                <a:off x="10" y="1281"/>
                                <a:ext cx="679" cy="45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0.35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1036" name="文本框 1036"/>
                            <wps:cNvSpPr txBox="1"/>
                            <wps:spPr>
                              <a:xfrm>
                                <a:off x="5" y="900"/>
                                <a:ext cx="679" cy="45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0.40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1037" name="文本框 1037"/>
                            <wps:cNvSpPr txBox="1"/>
                            <wps:spPr>
                              <a:xfrm>
                                <a:off x="0" y="519"/>
                                <a:ext cx="679" cy="45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0.45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1038" name="文本框 1038"/>
                            <wps:cNvSpPr txBox="1"/>
                            <wps:spPr>
                              <a:xfrm>
                                <a:off x="21" y="138"/>
                                <a:ext cx="679" cy="45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0.50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1039" name="文本框 1039"/>
                            <wps:cNvSpPr txBox="1"/>
                            <wps:spPr>
                              <a:xfrm>
                                <a:off x="4" y="3121"/>
                                <a:ext cx="679" cy="45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0.10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1040" name="文本框 1040"/>
                            <wps:cNvSpPr txBox="1"/>
                            <wps:spPr>
                              <a:xfrm>
                                <a:off x="258" y="3294"/>
                                <a:ext cx="559" cy="45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60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wpg:grpSp>
                        <wps:wsp>
                          <wps:cNvPr id="1042" name="任意多边形 1042"/>
                          <wps:cNvSpPr/>
                          <wps:spPr>
                            <a:xfrm>
                              <a:off x="1275" y="905"/>
                              <a:ext cx="2675" cy="208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695" h="2125">
                                  <a:moveTo>
                                    <a:pt x="0" y="2125"/>
                                  </a:moveTo>
                                  <a:lnTo>
                                    <a:pt x="2695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043" name="椭圆 1043"/>
                          <wps:cNvSpPr/>
                          <wps:spPr>
                            <a:xfrm>
                              <a:off x="1256" y="2985"/>
                              <a:ext cx="32" cy="32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044" name="椭圆 1044"/>
                          <wps:cNvSpPr/>
                          <wps:spPr>
                            <a:xfrm>
                              <a:off x="1642" y="2688"/>
                              <a:ext cx="32" cy="32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045" name="椭圆 1045"/>
                          <wps:cNvSpPr/>
                          <wps:spPr>
                            <a:xfrm>
                              <a:off x="2028" y="2378"/>
                              <a:ext cx="32" cy="32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046" name="椭圆 1046"/>
                          <wps:cNvSpPr/>
                          <wps:spPr>
                            <a:xfrm>
                              <a:off x="2401" y="2120"/>
                              <a:ext cx="32" cy="32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047" name="椭圆 1047"/>
                          <wps:cNvSpPr/>
                          <wps:spPr>
                            <a:xfrm>
                              <a:off x="2774" y="1758"/>
                              <a:ext cx="32" cy="32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048" name="椭圆 1048"/>
                          <wps:cNvSpPr/>
                          <wps:spPr>
                            <a:xfrm>
                              <a:off x="3160" y="1513"/>
                              <a:ext cx="32" cy="32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049" name="椭圆 1049"/>
                          <wps:cNvSpPr/>
                          <wps:spPr>
                            <a:xfrm>
                              <a:off x="3546" y="1190"/>
                              <a:ext cx="32" cy="32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050" name="椭圆 1050"/>
                          <wps:cNvSpPr/>
                          <wps:spPr>
                            <a:xfrm>
                              <a:off x="3932" y="880"/>
                              <a:ext cx="32" cy="32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1052" name="文本框 1052"/>
                        <wps:cNvSpPr txBox="1"/>
                        <wps:spPr>
                          <a:xfrm>
                            <a:off x="2098" y="3519"/>
                            <a:ext cx="599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图4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9.5pt;margin-top:5.4pt;height:198.5pt;width:260.15pt;mso-wrap-distance-bottom:0pt;mso-wrap-distance-left:9pt;mso-wrap-distance-right:9pt;mso-wrap-distance-top:0pt;z-index:251693056;mso-width-relative:page;mso-height-relative:page;" coordsize="5203,3970" o:gfxdata="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">
                <o:lock v:ext="edit" grouping="f" rotation="f" text="f" aspectratio="f"/>
                <v:group id="_x0000_s1026" o:spid="_x0000_s1026" o:spt="203" style="position:absolute;left:0;top:0;height:3771;width:5203;" coordsize="5203,3771" o:gfxdata="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AVpl70AAADdAAAADwAAAAAAAAABACAAAAAiAAAAZHJzL2Rvd25yZXYueG1s&#10;UEsBAhQAFAAAAAgAh07iQDMvBZ47AAAAOQAAABUAAAAAAAAAAQAgAAAADAEAAGRycy9ncm91cHNo&#10;YXBleG1sLnhtbFBLBQYAAAAABgAGAGABAADJAwAAAAA=&#10;">
                  <o:lock v:ext="edit" grouping="f" rotation="f" text="f" aspectratio="f"/>
                  <v:group id="_x0000_s1026" o:spid="_x0000_s1026" o:spt="203" style="position:absolute;left:0;top:0;height:3771;width:5203;" coordsize="5203,3771" o:gfxdata="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Tdz/Sr0AAADdAAAADwAAAAAAAAABACAAAAAiAAAAZHJzL2Rvd25yZXYueG1s&#10;UEsBAhQAFAAAAAgAh07iQDMvBZ47AAAAOQAAABUAAAAAAAAAAQAgAAAADAEAAGRycy9ncm91cHNo&#10;YXBleG1sLnhtbFBLBQYAAAAABgAGAGABAADJAwAAAAA=&#10;">
                    <o:lock v:ext="edit" grouping="f" rotation="f" text="f" aspectratio="f"/>
                    <v:group id="_x0000_s1026" o:spid="_x0000_s1026" o:spt="203" style="position:absolute;left:505;top:355;height:3059;width:3830;" coordsize="3200,6400" o:gfxdata="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Thhzz70AAADdAAAADwAAAAAAAAABACAAAAAiAAAAZHJzL2Rvd25yZXYueG1s&#10;UEsBAhQAFAAAAAgAh07iQDMvBZ47AAAAOQAAABUAAAAAAAAAAQAgAAAADAEAAGRycy9ncm91cHNo&#10;YXBleG1sLnhtbFBLBQYAAAAABgAGAGABAADJAwAAAAA=&#10;">
                      <o:lock v:ext="edit" grouping="f" rotation="f" text="f" aspectratio="f"/>
                      <v:shape id="_x0000_s1026" o:spid="_x0000_s1026" o:spt="100" style="position:absolute;left:0;top:0;height:6400;width:3200;" filled="f" stroked="t" coordsize="3200,6400" o:gfxdata="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g5R7bgAAADdAAAA&#10;DwAAAAAAAAABACAAAAAiAAAAZHJzL2Rvd25yZXYueG1sUEsBAhQAFAAAAAgAh07iQDMvBZ47AAAA&#10;OQAAABAAAAAAAAAAAQAgAAAABwEAAGRycy9zaGFwZXhtbC54bWxQSwUGAAAAAAYABgBbAQAAsQMA&#10;AAAA&#10;" path="m0,0l3200,0,3200,160,0,160,0,320,3200,320,3200,480,0,480,0,640,3200,640,3200,800,0,800,0,960,3200,960,3200,1120,0,1120,0,1280,3200,1280,3200,1440,0,1440,0,1600,3200,1600,3200,1760,0,1760,0,1920,3200,1920,3200,2080,0,2080,0,2240,3200,2240,3200,2400,0,2400,0,2560,3200,2560,3200,2720,0,2720,0,2880,3200,2880,3200,3040,0,3040,0,3200,3200,3200,3200,3360,0,3360,0,3520,3200,3520,3200,3680,0,3680,0,3840,3200,3840,3200,4000,0,4000,0,4160,3200,4160,3200,4320,0,4320,0,4480,3200,4480,3200,4640,0,4640,0,4800,3200,4800,3200,4960,0,4960,0,5120,3200,5120,3200,5280,0,5280,0,5440,3200,5440,3200,5600,0,5600,0,5760,3200,5760,3200,5920,0,5920,0,6080,3200,6080,3200,6240,0,6240,0,6400,3200,6400e">
                        <v:fill on="f" focussize="0,0"/>
                        <v:stroke color="#969696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0;top:0;height:6400;width:3200;" filled="f" stroked="t" coordsize="3200,6400" o:gfxdata="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UL0drsAAADd&#10;AAAADwAAAAAAAAABACAAAAAiAAAAZHJzL2Rvd25yZXYueG1sUEsBAhQAFAAAAAgAh07iQDMvBZ47&#10;AAAAOQAAABAAAAAAAAAAAQAgAAAACgEAAGRycy9zaGFwZXhtbC54bWxQSwUGAAAAAAYABgBbAQAA&#10;tAMAAAAA&#10;" path="m0,0l0,6400,160,6400,160,0,320,0,320,6400,480,6400,480,0,640,0,640,6400,800,6400,800,0,960,0,960,6400,1120,6400,1120,0,1280,0,1280,6400,1440,6400,1440,0,1600,0,1600,6400,1760,6400,1760,0,1920,0,1920,6400,2080,6400,2080,0,2240,0,2240,6400,2400,6400,2400,0,2560,0,2560,6400,2720,6400,2720,0,2880,0,2880,6400,3040,6400,3040,0,3200,0,3200,6400e">
                        <v:fill on="f" focussize="0,0"/>
                        <v:stroke color="#969696" joinstyle="round"/>
                        <v:imagedata o:title=""/>
                        <o:lock v:ext="edit" aspectratio="f"/>
                      </v:shape>
                    </v:group>
                    <v:group id="_x0000_s1026" o:spid="_x0000_s1026" o:spt="203" style="position:absolute;left:511;top:355;height:3049;width:3827;" coordsize="1600,1280" o:gfxdata="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vsrtuL0AAADdAAAADwAAAAAAAAABACAAAAAiAAAAZHJzL2Rvd25yZXYueG1s&#10;UEsBAhQAFAAAAAgAh07iQDMvBZ47AAAAOQAAABUAAAAAAAAAAQAgAAAADAEAAGRycy9ncm91cHNo&#10;YXBleG1sLnhtbFBLBQYAAAAABgAGAGABAADJAwAAAAA=&#10;">
                      <o:lock v:ext="edit" grouping="f" rotation="f" text="f" aspectratio="f"/>
                      <v:shape id="_x0000_s1026" o:spid="_x0000_s1026" o:spt="100" style="position:absolute;left:0;top:0;height:1280;width:1600;" filled="f" stroked="t" coordsize="1600,1280" o:gfxdata="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kS9s74A&#10;AADdAAAADwAAAAAAAAABACAAAAAiAAAAZHJzL2Rvd25yZXYueG1sUEsBAhQAFAAAAAgAh07iQDMv&#10;BZ47AAAAOQAAABAAAAAAAAAAAQAgAAAADQEAAGRycy9zaGFwZXhtbC54bWxQSwUGAAAAAAYABgBb&#10;AQAAtwMAAAAA&#10;" path="m0,0l1600,0,1600,160,0,160,0,320,1600,320,1600,480,0,480,0,640,1600,640,1600,800,0,800,0,960,1600,960,1600,1120,0,1120,0,1280,1600,1280e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0;top:0;height:1280;width:1600;" filled="f" stroked="t" coordsize="1600,1280" o:gfxdata="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pYjxL4A&#10;AADdAAAADwAAAAAAAAABACAAAAAiAAAAZHJzL2Rvd25yZXYueG1sUEsBAhQAFAAAAAgAh07iQDMv&#10;BZ47AAAAOQAAABAAAAAAAAAAAQAgAAAADQEAAGRycy9zaGFwZXhtbC54bWxQSwUGAAAAAAYABgBb&#10;AQAAtwMAAAAA&#10;" path="m0,0l0,1280,160,1280,160,0,320,0,320,1280,480,1280,480,0,640,0,640,1280,800,1280,800,0,960,0,960,1280,1120,1280,1120,0,1280,0,1280,1280,1440,1280,1440,0,1600,0,1600,1280e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</v:group>
                    <v:line id="_x0000_s1026" o:spid="_x0000_s1026" o:spt="20" style="position:absolute;left:502;top:199;height:200;width:0;" filled="f" stroked="t" coordsize="21600,21600" o:gfxdata="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I3uq8AAAA&#10;3Q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 startarrow="block" startarrowwidth="narrow"/>
                      <v:imagedata o:title=""/>
                      <o:lock v:ext="edit" aspectratio="f"/>
                    </v:line>
                    <v:line id="_x0000_s1026" o:spid="_x0000_s1026" o:spt="20" style="position:absolute;left:4420;top:3298;height:200;width:0;rotation:5898240f;" filled="f" stroked="t" coordsize="21600,21600" o:gfxdata="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BKM7LsAAADd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 startarrow="block" startarrowwidth="narrow"/>
                      <v:imagedata o:title=""/>
                      <o:lock v:ext="edit" aspectratio="f"/>
                    </v:line>
                    <v:shape id="_x0000_s1026" o:spid="_x0000_s1026" o:spt="202" type="#_x0000_t202" style="position:absolute;left:438;top:0;height:451;width:879;" filled="f" stroked="f" coordsize="21600,21600" o:gfxdata="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PyxOb4A&#10;AADd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vertAlign w:val="superscript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/m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sym w:font="Wingdings 2" w:char="F095"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vertAlign w:val="superscript"/>
                              </w:rPr>
                              <w:t>-2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  <v:shape id="_x0000_s1026" o:spid="_x0000_s1026" o:spt="202" type="#_x0000_t202" style="position:absolute;left:3944;top:3320;height:451;width:1259;" filled="f" stroked="f" coordsize="21600,21600" o:gfxdata="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+wFKK8AAAA&#10;3Q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pacing w:val="-12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spacing w:val="-12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  <w:spacing w:val="-12"/>
                                <w:sz w:val="18"/>
                                <w:szCs w:val="18"/>
                              </w:rPr>
                              <w:t>/×10</w:t>
                            </w:r>
                            <w:r>
                              <w:rPr>
                                <w:rFonts w:hint="eastAsia"/>
                                <w:spacing w:val="-12"/>
                                <w:sz w:val="18"/>
                                <w:szCs w:val="18"/>
                                <w:vertAlign w:val="superscript"/>
                              </w:rPr>
                              <w:t>-3</w:t>
                            </w:r>
                            <w:r>
                              <w:rPr>
                                <w:rFonts w:hint="eastAsia"/>
                                <w:spacing w:val="-12"/>
                                <w:sz w:val="18"/>
                                <w:szCs w:val="18"/>
                              </w:rPr>
                              <w:t>kg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  <v:shape id="_x0000_s1026" o:spid="_x0000_s1026" o:spt="202" type="#_x0000_t202" style="position:absolute;left:1031;top:3281;height:451;width:559;" filled="f" stroked="f" coordsize="21600,21600" o:gfxdata="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/YorVugAAAN0A&#10;AAAPAAAAAAAAAAEAIAAAACIAAABkcnMvZG93bnJldi54bWxQSwECFAAUAAAACACHTuJAMy8FnjsA&#10;AAA5AAAAEAAAAAAAAAABACAAAAAJAQAAZHJzL3NoYXBleG1sLnhtbFBLBQYAAAAABgAGAFsBAACz&#10;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62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657;top:3281;height:451;width:559;" filled="f" stroked="f" coordsize="21600,21600" o:gfxdata="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AuL068AAAA&#10;3Q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61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1424;top:3294;height:451;width:559;" filled="f" stroked="f" coordsize="21600,21600" o:gfxdata="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/Htzq8AAAA&#10;3Q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63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1804;top:3294;height:451;width:559;" filled="f" stroked="f" coordsize="21600,21600" o:gfxdata="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CLEqG8AAAA&#10;3Q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64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2184;top:3294;height:451;width:559;" filled="f" stroked="f" coordsize="21600,21600" o:gfxdata="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BZjNa8AAAA&#10;3Q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65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2564;top:3294;height:451;width:559;" filled="f" stroked="f" coordsize="21600,21600" o:gfxdata="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8VKU28AAAA&#10;3Q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66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2944;top:3294;height:451;width:559;" filled="f" stroked="f" coordsize="21600,21600" o:gfxdata="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oq9P74A&#10;AADd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67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3324;top:3294;height:451;width:559;" filled="f" stroked="f" coordsize="21600,21600" o:gfxdata="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xhikugAAAN0A&#10;AAAPAAAAAAAAAAEAIAAAACIAAABkcnMvZG93bnJldi54bWxQSwECFAAUAAAACACHTuJAMy8FnjsA&#10;AAA5AAAAEAAAAAAAAAABACAAAAAJAQAAZHJzL3NoYXBleG1sLnhtbFBLBQYAAAAABgAGAFsBAACz&#10;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68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3704;top:3294;height:451;width:559;" filled="f" stroked="f" coordsize="21600,21600" o:gfxdata="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SUn5L4A&#10;AADd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69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17;top:2792;height:451;width:679;" filled="f" stroked="f" coordsize="21600,21600" o:gfxdata="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mmCf7sAAADd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0.15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12;top:2424;height:451;width:679;" filled="f" stroked="f" coordsize="21600,21600" o:gfxdata="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q7HAi8AAAA&#10;3Q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0.20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20;top:2043;height:451;width:679;" filled="f" stroked="f" coordsize="21600,21600" o:gfxdata="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X3uZO8AAAA&#10;3Q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0.25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15;top:1662;height:451;width:679;" filled="f" stroked="f" coordsize="21600,21600" o:gfxdata="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oeIee8AAAA&#10;3Q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0.30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10;top:1281;height:451;width:679;" filled="f" stroked="f" coordsize="21600,21600" o:gfxdata="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ShHy8AAAA&#10;3Q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0.35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5;top:900;height:451;width:679;" filled="f" stroked="f" coordsize="21600,21600" o:gfxdata="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YAaC7sAAADd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0.40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0;top:519;height:451;width:679;" filled="f" stroked="f" coordsize="21600,21600" o:gfxdata="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sy/kLsAAADd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0.45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21;top:138;height:451;width:679;" filled="f" stroked="f" coordsize="21600,21600" o:gfxdata="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1Mr4r4A&#10;AADd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0.50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4;top:3121;height:451;width:679;" filled="f" stroked="f" coordsize="21600,21600" o:gfxdata="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B+OebsAAADd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0.10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258;top:3294;height:451;width:559;" filled="f" stroked="f" coordsize="21600,21600" o:gfxdata="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SNUmb4A&#10;AADd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60</w:t>
                            </w:r>
                          </w:p>
                        </w:txbxContent>
                      </v:textbox>
                    </v:shape>
                  </v:group>
                  <v:shape id="_x0000_s1026" o:spid="_x0000_s1026" o:spt="100" style="position:absolute;left:1275;top:905;height:2085;width:2675;" filled="f" stroked="t" coordsize="2695,2125" o:gfxdata="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3YOSb4A&#10;AADdAAAADwAAAAAAAAABACAAAAAiAAAAZHJzL2Rvd25yZXYueG1sUEsBAhQAFAAAAAgAh07iQDMv&#10;BZ47AAAAOQAAABAAAAAAAAAAAQAgAAAADQEAAGRycy9zaGFwZXhtbC54bWxQSwUGAAAAAAYABgBb&#10;AQAAtwMAAAAA&#10;" path="m0,2125l2695,0e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3" type="#_x0000_t3" style="position:absolute;left:1256;top:2985;height:32;width:32;" fillcolor="#000000" filled="t" stroked="t" coordsize="21600,21600" o:gfxdata="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nwQUbsAAADd&#10;AAAADwAAAAAAAAABACAAAAAiAAAAZHJzL2Rvd25yZXYueG1sUEsBAhQAFAAAAAgAh07iQDMvBZ47&#10;AAAAOQAAABAAAAAAAAAAAQAgAAAACgEAAGRycy9zaGFwZXhtbC54bWxQSwUGAAAAAAYABgBbAQAA&#10;tAMAAAAA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3" type="#_x0000_t3" style="position:absolute;left:1642;top:2688;height:32;width:32;" fillcolor="#000000" filled="t" stroked="t" coordsize="21600,21600" o:gfxdata="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ZWIJbsAAADd&#10;AAAADwAAAAAAAAABACAAAAAiAAAAZHJzL2Rvd25yZXYueG1sUEsBAhQAFAAAAAgAh07iQDMvBZ47&#10;AAAAOQAAABAAAAAAAAAAAQAgAAAACgEAAGRycy9zaGFwZXhtbC54bWxQSwUGAAAAAAYABgBbAQAA&#10;tAMAAAAA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3" type="#_x0000_t3" style="position:absolute;left:2028;top:2378;height:32;width:32;" fillcolor="#000000" filled="t" stroked="t" coordsize="21600,21600" o:gfxdata="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tktvrsAAADd&#10;AAAADwAAAAAAAAABACAAAAAiAAAAZHJzL2Rvd25yZXYueG1sUEsBAhQAFAAAAAgAh07iQDMvBZ47&#10;AAAAOQAAABAAAAAAAAAAAQAgAAAACgEAAGRycy9zaGFwZXhtbC54bWxQSwUGAAAAAAYABgBbAQAA&#10;tAMAAAAA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3" type="#_x0000_t3" style="position:absolute;left:2401;top:2120;height:32;width:32;" fillcolor="#000000" filled="t" stroked="t" coordsize="21600,21600" o:gfxdata="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guzybsAAADd&#10;AAAADwAAAAAAAAABACAAAAAiAAAAZHJzL2Rvd25yZXYueG1sUEsBAhQAFAAAAAgAh07iQDMvBZ47&#10;AAAAOQAAABAAAAAAAAAAAQAgAAAACgEAAGRycy9zaGFwZXhtbC54bWxQSwUGAAAAAAYABgBbAQAA&#10;tAMAAAAA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3" type="#_x0000_t3" style="position:absolute;left:2774;top:1758;height:32;width:32;" fillcolor="#000000" filled="t" stroked="t" coordsize="21600,21600" o:gfxdata="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UcWUrsAAADd&#10;AAAADwAAAAAAAAABACAAAAAiAAAAZHJzL2Rvd25yZXYueG1sUEsBAhQAFAAAAAgAh07iQDMvBZ47&#10;AAAAOQAAABAAAAAAAAAAAQAgAAAACgEAAGRycy9zaGFwZXhtbC54bWxQSwUGAAAAAAYABgBbAQAA&#10;tAMAAAAA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3" type="#_x0000_t3" style="position:absolute;left:3160;top:1513;height:32;width:32;" fillcolor="#000000" filled="t" stroked="t" coordsize="21600,21600" o:gfxdata="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NiCIL4A&#10;AADdAAAADwAAAAAAAAABACAAAAAiAAAAZHJzL2Rvd25yZXYueG1sUEsBAhQAFAAAAAgAh07iQDMv&#10;BZ47AAAAOQAAABAAAAAAAAAAAQAgAAAADQEAAGRycy9zaGFwZXhtbC54bWxQSwUGAAAAAAYABgBb&#10;AQAAtwMAAAAA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3" type="#_x0000_t3" style="position:absolute;left:3546;top:1190;height:32;width:32;" fillcolor="#000000" filled="t" stroked="t" coordsize="21600,21600" o:gfxdata="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5Qnu7sAAADd&#10;AAAADwAAAAAAAAABACAAAAAiAAAAZHJzL2Rvd25yZXYueG1sUEsBAhQAFAAAAAgAh07iQDMvBZ47&#10;AAAAOQAAABAAAAAAAAAAAQAgAAAACgEAAGRycy9zaGFwZXhtbC54bWxQSwUGAAAAAAYABgBbAQAA&#10;tAMAAAAA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3" type="#_x0000_t3" style="position:absolute;left:3932;top:880;height:32;width:32;" fillcolor="#000000" filled="t" stroked="t" coordsize="21600,21600" o:gfxdata="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3cY+74A&#10;AADdAAAADwAAAAAAAAABACAAAAAiAAAAZHJzL2Rvd25yZXYueG1sUEsBAhQAFAAAAAgAh07iQDMv&#10;BZ47AAAAOQAAABAAAAAAAAAAAQAgAAAADQEAAGRycy9zaGFwZXhtbC54bWxQSwUGAAAAAAYABgBb&#10;AQAAtwMAAAAA&#10;">
                    <v:fill on="t" focussize="0,0"/>
                    <v:stroke color="#000000" joinstyle="round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2098;top:3519;height:451;width:599;" filled="f" stroked="f" coordsize="21600,21600" o:gfxdata="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dk+ai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图4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>
      <w:pPr>
        <w:ind w:left="420" w:leftChars="100" w:hanging="210" w:hangingChars="100"/>
        <w:rPr>
          <w:rFonts w:hint="eastAsia"/>
        </w:rPr>
      </w:pPr>
      <w:r>
        <w:rPr>
          <w:rFonts w:hAnsi="宋体"/>
        </w:rPr>
        <w:t>②</w:t>
      </w:r>
      <w:r>
        <w:t>根据牛顿运动定律得到</w:t>
      </w:r>
      <w:r>
        <w:rPr>
          <w:i/>
        </w:rPr>
        <w:t>a</w:t>
      </w:r>
      <w:r>
        <w:t>与</w:t>
      </w:r>
      <w:r>
        <w:rPr>
          <w:i/>
        </w:rPr>
        <w:t>m</w:t>
      </w:r>
      <w:r>
        <w:t>的关系为：</w:t>
      </w:r>
      <w:r>
        <w:rPr>
          <w:position w:val="-32"/>
        </w:rPr>
        <w:object>
          <v:shape id="_x0000_i1033" o:spt="75" alt="高考资源网( www.ks5u.com)，中国最大的高考网站，您身边的高考专家。" type="#_x0000_t75" style="height:34.4pt;width:114.25pt;" o:ole="t" filled="f" stroked="f" coordsize="21600,21600">
            <v:path/>
            <v:fill on="f" focussize="0,0"/>
            <v:stroke on="f"/>
            <v:imagedata r:id="rId21" o:title=""/>
            <o:lock v:ext="edit" grouping="f" rotation="f" text="f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t>，他想通过多次改变</w:t>
      </w:r>
      <w:r>
        <w:rPr>
          <w:i/>
        </w:rPr>
        <w:t>m</w:t>
      </w:r>
      <w:r>
        <w:t>，测出相应的</w:t>
      </w:r>
      <w:r>
        <w:rPr>
          <w:i/>
          <w:spacing w:val="-6"/>
        </w:rPr>
        <w:t>a</w:t>
      </w:r>
      <w:r>
        <w:t>值，并利用上式来计算</w:t>
      </w:r>
      <w:r>
        <w:rPr>
          <w:i/>
        </w:rPr>
        <w:t>μ</w:t>
      </w:r>
      <w:r>
        <w:t>。若要求</w:t>
      </w:r>
      <w:r>
        <w:rPr>
          <w:i/>
          <w:spacing w:val="-6"/>
        </w:rPr>
        <w:t>a</w:t>
      </w:r>
      <w:r>
        <w:t>是</w:t>
      </w:r>
      <w:r>
        <w:rPr>
          <w:i/>
        </w:rPr>
        <w:t>m</w:t>
      </w:r>
      <w:r>
        <w:t>的一次函数，必须使上式中的_____保持不变，实验中应将从托盘中取出的砝码置于</w:t>
      </w:r>
      <w:r>
        <w:rPr>
          <w:u w:val="single"/>
        </w:rPr>
        <w:t xml:space="preserve">          </w:t>
      </w:r>
      <w:r>
        <w:t>；</w:t>
      </w:r>
    </w:p>
    <w:p>
      <w:pPr>
        <w:ind w:left="420" w:leftChars="100" w:hanging="210" w:hangingChars="100"/>
        <w:rPr>
          <w:rFonts w:hint="eastAsia"/>
        </w:rPr>
      </w:pPr>
    </w:p>
    <w:p>
      <w:pPr>
        <w:ind w:left="420" w:leftChars="100" w:hanging="210" w:hangingChars="100"/>
        <w:jc w:val="left"/>
      </w:pPr>
      <w:r>
        <w:rPr>
          <w:rFonts w:hAnsi="宋体"/>
        </w:rPr>
        <w:t>③</w:t>
      </w:r>
      <w:r>
        <w:t>实验得到</w:t>
      </w:r>
      <w:r>
        <w:rPr>
          <w:i/>
        </w:rPr>
        <w:t>a</w:t>
      </w:r>
      <w:r>
        <w:t>与</w:t>
      </w:r>
      <w:r>
        <w:rPr>
          <w:i/>
        </w:rPr>
        <w:t>m</w:t>
      </w:r>
      <w:r>
        <w:t>的关系如图4所示，由此可知</w:t>
      </w:r>
      <w:r>
        <w:rPr>
          <w:i/>
        </w:rPr>
        <w:t>μ</w:t>
      </w:r>
      <w:r>
        <w:t>=</w:t>
      </w:r>
      <w:r>
        <w:rPr>
          <w:u w:val="single"/>
        </w:rPr>
        <w:t xml:space="preserve">    </w:t>
      </w:r>
      <w:r>
        <w:t>（取两位有效数字）</w:t>
      </w:r>
    </w:p>
    <w:p>
      <w:pPr>
        <w:ind w:left="420" w:hanging="420" w:hangingChars="200"/>
      </w:pPr>
    </w:p>
    <w:p>
      <w:pPr>
        <w:ind w:left="420" w:hanging="420" w:hangingChars="200"/>
        <w:rPr>
          <w:rFonts w:hint="eastAsia"/>
        </w:rPr>
      </w:pPr>
    </w:p>
    <w:p>
      <w:pPr>
        <w:ind w:left="420" w:hanging="420" w:hangingChars="200"/>
      </w:pPr>
      <w: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3421380</wp:posOffset>
                </wp:positionH>
                <wp:positionV relativeFrom="paragraph">
                  <wp:posOffset>501650</wp:posOffset>
                </wp:positionV>
                <wp:extent cx="2787015" cy="1259205"/>
                <wp:effectExtent l="0" t="0" r="0" b="17145"/>
                <wp:wrapSquare wrapText="bothSides"/>
                <wp:docPr id="745" name="组合 7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7015" cy="1259205"/>
                          <a:chOff x="0" y="0"/>
                          <a:chExt cx="4389" cy="1983"/>
                        </a:xfrm>
                      </wpg:grpSpPr>
                      <wps:wsp>
                        <wps:cNvPr id="655" name="矩形 655"/>
                        <wps:cNvSpPr/>
                        <wps:spPr>
                          <a:xfrm>
                            <a:off x="206" y="291"/>
                            <a:ext cx="1680" cy="1255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56" name="矩形 656"/>
                        <wps:cNvSpPr/>
                        <wps:spPr>
                          <a:xfrm>
                            <a:off x="1764" y="373"/>
                            <a:ext cx="435" cy="10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57" name="直接连接符 657"/>
                        <wps:cNvSpPr/>
                        <wps:spPr>
                          <a:xfrm>
                            <a:off x="927" y="451"/>
                            <a:ext cx="222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58" name="直接连接符 658"/>
                        <wps:cNvSpPr/>
                        <wps:spPr>
                          <a:xfrm>
                            <a:off x="940" y="1386"/>
                            <a:ext cx="222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59" name="任意多边形 659"/>
                        <wps:cNvSpPr/>
                        <wps:spPr>
                          <a:xfrm>
                            <a:off x="917" y="451"/>
                            <a:ext cx="161" cy="9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1" h="930">
                                <a:moveTo>
                                  <a:pt x="3" y="0"/>
                                </a:moveTo>
                                <a:cubicBezTo>
                                  <a:pt x="21" y="21"/>
                                  <a:pt x="108" y="75"/>
                                  <a:pt x="109" y="128"/>
                                </a:cubicBezTo>
                                <a:cubicBezTo>
                                  <a:pt x="110" y="181"/>
                                  <a:pt x="1" y="239"/>
                                  <a:pt x="9" y="316"/>
                                </a:cubicBezTo>
                                <a:cubicBezTo>
                                  <a:pt x="17" y="393"/>
                                  <a:pt x="157" y="515"/>
                                  <a:pt x="159" y="592"/>
                                </a:cubicBezTo>
                                <a:cubicBezTo>
                                  <a:pt x="161" y="669"/>
                                  <a:pt x="42" y="723"/>
                                  <a:pt x="21" y="779"/>
                                </a:cubicBezTo>
                                <a:cubicBezTo>
                                  <a:pt x="0" y="835"/>
                                  <a:pt x="31" y="899"/>
                                  <a:pt x="34" y="93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60" name="任意多边形 660"/>
                        <wps:cNvSpPr/>
                        <wps:spPr>
                          <a:xfrm>
                            <a:off x="2996" y="451"/>
                            <a:ext cx="171" cy="9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1" h="930">
                                <a:moveTo>
                                  <a:pt x="171" y="930"/>
                                </a:moveTo>
                                <a:cubicBezTo>
                                  <a:pt x="156" y="897"/>
                                  <a:pt x="85" y="808"/>
                                  <a:pt x="83" y="729"/>
                                </a:cubicBezTo>
                                <a:cubicBezTo>
                                  <a:pt x="81" y="650"/>
                                  <a:pt x="169" y="519"/>
                                  <a:pt x="158" y="454"/>
                                </a:cubicBezTo>
                                <a:cubicBezTo>
                                  <a:pt x="147" y="389"/>
                                  <a:pt x="30" y="388"/>
                                  <a:pt x="15" y="338"/>
                                </a:cubicBezTo>
                                <a:cubicBezTo>
                                  <a:pt x="0" y="288"/>
                                  <a:pt x="49" y="209"/>
                                  <a:pt x="70" y="153"/>
                                </a:cubicBezTo>
                                <a:cubicBezTo>
                                  <a:pt x="91" y="97"/>
                                  <a:pt x="126" y="32"/>
                                  <a:pt x="140" y="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g:grpSp>
                        <wpg:cNvPr id="666" name="组合 666"/>
                        <wpg:cNvGrpSpPr/>
                        <wpg:grpSpPr>
                          <a:xfrm>
                            <a:off x="1183" y="451"/>
                            <a:ext cx="1740" cy="929"/>
                            <a:chOff x="0" y="0"/>
                            <a:chExt cx="960" cy="929"/>
                          </a:xfrm>
                        </wpg:grpSpPr>
                        <wps:wsp>
                          <wps:cNvPr id="661" name="直接连接符 661"/>
                          <wps:cNvSpPr/>
                          <wps:spPr>
                            <a:xfrm>
                              <a:off x="0" y="0"/>
                              <a:ext cx="0" cy="929"/>
                            </a:xfrm>
                            <a:prstGeom prst="line">
                              <a:avLst/>
                            </a:prstGeom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662" name="直接连接符 662"/>
                          <wps:cNvSpPr/>
                          <wps:spPr>
                            <a:xfrm>
                              <a:off x="240" y="0"/>
                              <a:ext cx="0" cy="929"/>
                            </a:xfrm>
                            <a:prstGeom prst="line">
                              <a:avLst/>
                            </a:prstGeom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663" name="直接连接符 663"/>
                          <wps:cNvSpPr/>
                          <wps:spPr>
                            <a:xfrm>
                              <a:off x="480" y="0"/>
                              <a:ext cx="0" cy="929"/>
                            </a:xfrm>
                            <a:prstGeom prst="line">
                              <a:avLst/>
                            </a:prstGeom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664" name="直接连接符 664"/>
                          <wps:cNvSpPr/>
                          <wps:spPr>
                            <a:xfrm>
                              <a:off x="720" y="0"/>
                              <a:ext cx="0" cy="929"/>
                            </a:xfrm>
                            <a:prstGeom prst="line">
                              <a:avLst/>
                            </a:prstGeom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665" name="直接连接符 665"/>
                          <wps:cNvSpPr/>
                          <wps:spPr>
                            <a:xfrm>
                              <a:off x="960" y="0"/>
                              <a:ext cx="0" cy="929"/>
                            </a:xfrm>
                            <a:prstGeom prst="line">
                              <a:avLst/>
                            </a:prstGeom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667" name="直接连接符 667"/>
                        <wps:cNvSpPr/>
                        <wps:spPr>
                          <a:xfrm>
                            <a:off x="1769" y="464"/>
                            <a:ext cx="432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68" name="直接连接符 668"/>
                        <wps:cNvSpPr/>
                        <wps:spPr>
                          <a:xfrm>
                            <a:off x="1776" y="1373"/>
                            <a:ext cx="432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g:grpSp>
                        <wpg:cNvPr id="717" name="组合 717"/>
                        <wpg:cNvGrpSpPr/>
                        <wpg:grpSpPr>
                          <a:xfrm>
                            <a:off x="1801" y="515"/>
                            <a:ext cx="355" cy="808"/>
                            <a:chOff x="0" y="0"/>
                            <a:chExt cx="395" cy="808"/>
                          </a:xfrm>
                        </wpg:grpSpPr>
                        <wpg:grpSp>
                          <wpg:cNvPr id="684" name="组合 684"/>
                          <wpg:cNvGrpSpPr/>
                          <wpg:grpSpPr>
                            <a:xfrm>
                              <a:off x="0" y="0"/>
                              <a:ext cx="71" cy="806"/>
                              <a:chOff x="0" y="0"/>
                              <a:chExt cx="71" cy="806"/>
                            </a:xfrm>
                          </wpg:grpSpPr>
                          <wpg:grpSp>
                            <wpg:cNvPr id="671" name="组合 671"/>
                            <wpg:cNvGrpSpPr/>
                            <wpg:grpSpPr>
                              <a:xfrm>
                                <a:off x="0" y="0"/>
                                <a:ext cx="70" cy="60"/>
                                <a:chOff x="0" y="0"/>
                                <a:chExt cx="208" cy="206"/>
                              </a:xfrm>
                            </wpg:grpSpPr>
                            <wps:wsp>
                              <wps:cNvPr id="669" name="直接连接符 669"/>
                              <wps:cNvSpPr/>
                              <wps:spPr>
                                <a:xfrm>
                                  <a:off x="2" y="0"/>
                                  <a:ext cx="206" cy="206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70" name="直接连接符 670"/>
                              <wps:cNvSpPr/>
                              <wps:spPr>
                                <a:xfrm flipH="1">
                                  <a:off x="0" y="0"/>
                                  <a:ext cx="206" cy="206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674" name="组合 674"/>
                            <wpg:cNvGrpSpPr/>
                            <wpg:grpSpPr>
                              <a:xfrm>
                                <a:off x="0" y="185"/>
                                <a:ext cx="70" cy="59"/>
                                <a:chOff x="0" y="0"/>
                                <a:chExt cx="208" cy="206"/>
                              </a:xfrm>
                            </wpg:grpSpPr>
                            <wps:wsp>
                              <wps:cNvPr id="672" name="直接连接符 672"/>
                              <wps:cNvSpPr/>
                              <wps:spPr>
                                <a:xfrm>
                                  <a:off x="2" y="0"/>
                                  <a:ext cx="206" cy="206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73" name="直接连接符 673"/>
                              <wps:cNvSpPr/>
                              <wps:spPr>
                                <a:xfrm flipH="1">
                                  <a:off x="0" y="0"/>
                                  <a:ext cx="206" cy="206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677" name="组合 677"/>
                            <wpg:cNvGrpSpPr/>
                            <wpg:grpSpPr>
                              <a:xfrm>
                                <a:off x="0" y="369"/>
                                <a:ext cx="70" cy="64"/>
                                <a:chOff x="0" y="0"/>
                                <a:chExt cx="208" cy="206"/>
                              </a:xfrm>
                            </wpg:grpSpPr>
                            <wps:wsp>
                              <wps:cNvPr id="675" name="直接连接符 675"/>
                              <wps:cNvSpPr/>
                              <wps:spPr>
                                <a:xfrm>
                                  <a:off x="2" y="0"/>
                                  <a:ext cx="206" cy="206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76" name="直接连接符 676"/>
                              <wps:cNvSpPr/>
                              <wps:spPr>
                                <a:xfrm flipH="1">
                                  <a:off x="0" y="0"/>
                                  <a:ext cx="206" cy="206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680" name="组合 680"/>
                            <wpg:cNvGrpSpPr/>
                            <wpg:grpSpPr>
                              <a:xfrm>
                                <a:off x="0" y="555"/>
                                <a:ext cx="70" cy="63"/>
                                <a:chOff x="0" y="0"/>
                                <a:chExt cx="208" cy="206"/>
                              </a:xfrm>
                            </wpg:grpSpPr>
                            <wps:wsp>
                              <wps:cNvPr id="678" name="直接连接符 678"/>
                              <wps:cNvSpPr/>
                              <wps:spPr>
                                <a:xfrm>
                                  <a:off x="2" y="0"/>
                                  <a:ext cx="206" cy="206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79" name="直接连接符 679"/>
                              <wps:cNvSpPr/>
                              <wps:spPr>
                                <a:xfrm flipH="1">
                                  <a:off x="0" y="0"/>
                                  <a:ext cx="206" cy="206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683" name="组合 683"/>
                            <wpg:cNvGrpSpPr/>
                            <wpg:grpSpPr>
                              <a:xfrm>
                                <a:off x="1" y="743"/>
                                <a:ext cx="70" cy="63"/>
                                <a:chOff x="0" y="0"/>
                                <a:chExt cx="208" cy="206"/>
                              </a:xfrm>
                            </wpg:grpSpPr>
                            <wps:wsp>
                              <wps:cNvPr id="681" name="直接连接符 681"/>
                              <wps:cNvSpPr/>
                              <wps:spPr>
                                <a:xfrm>
                                  <a:off x="2" y="0"/>
                                  <a:ext cx="206" cy="206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82" name="直接连接符 682"/>
                              <wps:cNvSpPr/>
                              <wps:spPr>
                                <a:xfrm flipH="1">
                                  <a:off x="0" y="0"/>
                                  <a:ext cx="206" cy="206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</wpg:grpSp>
                        <wpg:grpSp>
                          <wpg:cNvPr id="700" name="组合 700"/>
                          <wpg:cNvGrpSpPr/>
                          <wpg:grpSpPr>
                            <a:xfrm>
                              <a:off x="162" y="1"/>
                              <a:ext cx="71" cy="806"/>
                              <a:chOff x="0" y="0"/>
                              <a:chExt cx="71" cy="806"/>
                            </a:xfrm>
                          </wpg:grpSpPr>
                          <wpg:grpSp>
                            <wpg:cNvPr id="687" name="组合 687"/>
                            <wpg:cNvGrpSpPr/>
                            <wpg:grpSpPr>
                              <a:xfrm>
                                <a:off x="0" y="0"/>
                                <a:ext cx="70" cy="60"/>
                                <a:chOff x="0" y="0"/>
                                <a:chExt cx="208" cy="206"/>
                              </a:xfrm>
                            </wpg:grpSpPr>
                            <wps:wsp>
                              <wps:cNvPr id="685" name="直接连接符 685"/>
                              <wps:cNvSpPr/>
                              <wps:spPr>
                                <a:xfrm>
                                  <a:off x="2" y="0"/>
                                  <a:ext cx="206" cy="206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86" name="直接连接符 686"/>
                              <wps:cNvSpPr/>
                              <wps:spPr>
                                <a:xfrm flipH="1">
                                  <a:off x="0" y="0"/>
                                  <a:ext cx="206" cy="206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690" name="组合 690"/>
                            <wpg:cNvGrpSpPr/>
                            <wpg:grpSpPr>
                              <a:xfrm>
                                <a:off x="0" y="185"/>
                                <a:ext cx="70" cy="59"/>
                                <a:chOff x="0" y="0"/>
                                <a:chExt cx="208" cy="206"/>
                              </a:xfrm>
                            </wpg:grpSpPr>
                            <wps:wsp>
                              <wps:cNvPr id="688" name="直接连接符 688"/>
                              <wps:cNvSpPr/>
                              <wps:spPr>
                                <a:xfrm>
                                  <a:off x="2" y="0"/>
                                  <a:ext cx="206" cy="206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89" name="直接连接符 689"/>
                              <wps:cNvSpPr/>
                              <wps:spPr>
                                <a:xfrm flipH="1">
                                  <a:off x="0" y="0"/>
                                  <a:ext cx="206" cy="206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693" name="组合 693"/>
                            <wpg:cNvGrpSpPr/>
                            <wpg:grpSpPr>
                              <a:xfrm>
                                <a:off x="0" y="369"/>
                                <a:ext cx="70" cy="64"/>
                                <a:chOff x="0" y="0"/>
                                <a:chExt cx="208" cy="206"/>
                              </a:xfrm>
                            </wpg:grpSpPr>
                            <wps:wsp>
                              <wps:cNvPr id="691" name="直接连接符 691"/>
                              <wps:cNvSpPr/>
                              <wps:spPr>
                                <a:xfrm>
                                  <a:off x="2" y="0"/>
                                  <a:ext cx="206" cy="206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92" name="直接连接符 692"/>
                              <wps:cNvSpPr/>
                              <wps:spPr>
                                <a:xfrm flipH="1">
                                  <a:off x="0" y="0"/>
                                  <a:ext cx="206" cy="206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696" name="组合 696"/>
                            <wpg:cNvGrpSpPr/>
                            <wpg:grpSpPr>
                              <a:xfrm>
                                <a:off x="0" y="555"/>
                                <a:ext cx="70" cy="63"/>
                                <a:chOff x="0" y="0"/>
                                <a:chExt cx="208" cy="206"/>
                              </a:xfrm>
                            </wpg:grpSpPr>
                            <wps:wsp>
                              <wps:cNvPr id="694" name="直接连接符 694"/>
                              <wps:cNvSpPr/>
                              <wps:spPr>
                                <a:xfrm>
                                  <a:off x="2" y="0"/>
                                  <a:ext cx="206" cy="206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95" name="直接连接符 695"/>
                              <wps:cNvSpPr/>
                              <wps:spPr>
                                <a:xfrm flipH="1">
                                  <a:off x="0" y="0"/>
                                  <a:ext cx="206" cy="206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699" name="组合 699"/>
                            <wpg:cNvGrpSpPr/>
                            <wpg:grpSpPr>
                              <a:xfrm>
                                <a:off x="1" y="743"/>
                                <a:ext cx="70" cy="63"/>
                                <a:chOff x="0" y="0"/>
                                <a:chExt cx="208" cy="206"/>
                              </a:xfrm>
                            </wpg:grpSpPr>
                            <wps:wsp>
                              <wps:cNvPr id="697" name="直接连接符 697"/>
                              <wps:cNvSpPr/>
                              <wps:spPr>
                                <a:xfrm>
                                  <a:off x="2" y="0"/>
                                  <a:ext cx="206" cy="206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98" name="直接连接符 698"/>
                              <wps:cNvSpPr/>
                              <wps:spPr>
                                <a:xfrm flipH="1">
                                  <a:off x="0" y="0"/>
                                  <a:ext cx="206" cy="206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</wpg:grpSp>
                        <wpg:grpSp>
                          <wpg:cNvPr id="716" name="组合 716"/>
                          <wpg:cNvGrpSpPr/>
                          <wpg:grpSpPr>
                            <a:xfrm>
                              <a:off x="324" y="2"/>
                              <a:ext cx="71" cy="806"/>
                              <a:chOff x="0" y="0"/>
                              <a:chExt cx="71" cy="806"/>
                            </a:xfrm>
                          </wpg:grpSpPr>
                          <wpg:grpSp>
                            <wpg:cNvPr id="703" name="组合 703"/>
                            <wpg:cNvGrpSpPr/>
                            <wpg:grpSpPr>
                              <a:xfrm>
                                <a:off x="0" y="0"/>
                                <a:ext cx="70" cy="60"/>
                                <a:chOff x="0" y="0"/>
                                <a:chExt cx="208" cy="206"/>
                              </a:xfrm>
                            </wpg:grpSpPr>
                            <wps:wsp>
                              <wps:cNvPr id="701" name="直接连接符 701"/>
                              <wps:cNvSpPr/>
                              <wps:spPr>
                                <a:xfrm>
                                  <a:off x="2" y="0"/>
                                  <a:ext cx="206" cy="206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02" name="直接连接符 702"/>
                              <wps:cNvSpPr/>
                              <wps:spPr>
                                <a:xfrm flipH="1">
                                  <a:off x="0" y="0"/>
                                  <a:ext cx="206" cy="206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706" name="组合 706"/>
                            <wpg:cNvGrpSpPr/>
                            <wpg:grpSpPr>
                              <a:xfrm>
                                <a:off x="0" y="185"/>
                                <a:ext cx="70" cy="59"/>
                                <a:chOff x="0" y="0"/>
                                <a:chExt cx="208" cy="206"/>
                              </a:xfrm>
                            </wpg:grpSpPr>
                            <wps:wsp>
                              <wps:cNvPr id="704" name="直接连接符 704"/>
                              <wps:cNvSpPr/>
                              <wps:spPr>
                                <a:xfrm>
                                  <a:off x="2" y="0"/>
                                  <a:ext cx="206" cy="206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05" name="直接连接符 705"/>
                              <wps:cNvSpPr/>
                              <wps:spPr>
                                <a:xfrm flipH="1">
                                  <a:off x="0" y="0"/>
                                  <a:ext cx="206" cy="206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709" name="组合 709"/>
                            <wpg:cNvGrpSpPr/>
                            <wpg:grpSpPr>
                              <a:xfrm>
                                <a:off x="0" y="369"/>
                                <a:ext cx="70" cy="64"/>
                                <a:chOff x="0" y="0"/>
                                <a:chExt cx="208" cy="206"/>
                              </a:xfrm>
                            </wpg:grpSpPr>
                            <wps:wsp>
                              <wps:cNvPr id="707" name="直接连接符 707"/>
                              <wps:cNvSpPr/>
                              <wps:spPr>
                                <a:xfrm>
                                  <a:off x="2" y="0"/>
                                  <a:ext cx="206" cy="206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08" name="直接连接符 708"/>
                              <wps:cNvSpPr/>
                              <wps:spPr>
                                <a:xfrm flipH="1">
                                  <a:off x="0" y="0"/>
                                  <a:ext cx="206" cy="206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712" name="组合 712"/>
                            <wpg:cNvGrpSpPr/>
                            <wpg:grpSpPr>
                              <a:xfrm>
                                <a:off x="0" y="555"/>
                                <a:ext cx="70" cy="63"/>
                                <a:chOff x="0" y="0"/>
                                <a:chExt cx="208" cy="206"/>
                              </a:xfrm>
                            </wpg:grpSpPr>
                            <wps:wsp>
                              <wps:cNvPr id="710" name="直接连接符 710"/>
                              <wps:cNvSpPr/>
                              <wps:spPr>
                                <a:xfrm>
                                  <a:off x="2" y="0"/>
                                  <a:ext cx="206" cy="206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11" name="直接连接符 711"/>
                              <wps:cNvSpPr/>
                              <wps:spPr>
                                <a:xfrm flipH="1">
                                  <a:off x="0" y="0"/>
                                  <a:ext cx="206" cy="206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715" name="组合 715"/>
                            <wpg:cNvGrpSpPr/>
                            <wpg:grpSpPr>
                              <a:xfrm>
                                <a:off x="1" y="743"/>
                                <a:ext cx="70" cy="63"/>
                                <a:chOff x="0" y="0"/>
                                <a:chExt cx="208" cy="206"/>
                              </a:xfrm>
                            </wpg:grpSpPr>
                            <wps:wsp>
                              <wps:cNvPr id="713" name="直接连接符 713"/>
                              <wps:cNvSpPr/>
                              <wps:spPr>
                                <a:xfrm>
                                  <a:off x="2" y="0"/>
                                  <a:ext cx="206" cy="206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14" name="直接连接符 714"/>
                              <wps:cNvSpPr/>
                              <wps:spPr>
                                <a:xfrm flipH="1">
                                  <a:off x="0" y="0"/>
                                  <a:ext cx="206" cy="206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</wpg:grpSp>
                      </wpg:grpSp>
                      <wps:wsp>
                        <wps:cNvPr id="718" name="直接连接符 718"/>
                        <wps:cNvSpPr/>
                        <wps:spPr>
                          <a:xfrm>
                            <a:off x="1880" y="368"/>
                            <a:ext cx="0" cy="83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19" name="直接连接符 719"/>
                        <wps:cNvSpPr/>
                        <wps:spPr>
                          <a:xfrm>
                            <a:off x="1880" y="1385"/>
                            <a:ext cx="0" cy="83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g:grpSp>
                        <wpg:cNvPr id="722" name="组合 722"/>
                        <wpg:cNvGrpSpPr/>
                        <wpg:grpSpPr>
                          <a:xfrm>
                            <a:off x="0" y="650"/>
                            <a:ext cx="462" cy="399"/>
                            <a:chOff x="0" y="0"/>
                            <a:chExt cx="462" cy="399"/>
                          </a:xfrm>
                        </wpg:grpSpPr>
                        <wps:wsp>
                          <wps:cNvPr id="720" name="椭圆 720"/>
                          <wps:cNvSpPr/>
                          <wps:spPr>
                            <a:xfrm>
                              <a:off x="75" y="94"/>
                              <a:ext cx="272" cy="27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721" name="文本框 721"/>
                          <wps:cNvSpPr txBox="1"/>
                          <wps:spPr>
                            <a:xfrm>
                              <a:off x="0" y="0"/>
                              <a:ext cx="462" cy="3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723" name="直接连接符 723"/>
                        <wps:cNvSpPr/>
                        <wps:spPr>
                          <a:xfrm>
                            <a:off x="618" y="291"/>
                            <a:ext cx="0" cy="125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24" name="矩形 724"/>
                        <wps:cNvSpPr/>
                        <wps:spPr>
                          <a:xfrm>
                            <a:off x="579" y="676"/>
                            <a:ext cx="83" cy="426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</a:gsLst>
                            <a:lin ang="0" scaled="1"/>
                            <a:tileRect/>
                          </a:gra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25" name="文本框 725"/>
                        <wps:cNvSpPr txBox="1"/>
                        <wps:spPr>
                          <a:xfrm>
                            <a:off x="540" y="663"/>
                            <a:ext cx="459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R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26" name="文本框 726"/>
                        <wps:cNvSpPr txBox="1"/>
                        <wps:spPr>
                          <a:xfrm>
                            <a:off x="1699" y="624"/>
                            <a:ext cx="459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27" name="直接连接符 727"/>
                        <wps:cNvSpPr/>
                        <wps:spPr>
                          <a:xfrm>
                            <a:off x="1754" y="1662"/>
                            <a:ext cx="454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arrow" w="sm" len="sm"/>
                            <a:tailEnd type="arrow" w="sm" len="sm"/>
                          </a:ln>
                        </wps:spPr>
                        <wps:bodyPr upright="1"/>
                      </wps:wsp>
                      <wps:wsp>
                        <wps:cNvPr id="728" name="直接连接符 728"/>
                        <wps:cNvSpPr/>
                        <wps:spPr>
                          <a:xfrm>
                            <a:off x="2197" y="1451"/>
                            <a:ext cx="0" cy="27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29" name="矩形 729"/>
                        <wps:cNvSpPr/>
                        <wps:spPr>
                          <a:xfrm>
                            <a:off x="1907" y="1572"/>
                            <a:ext cx="179" cy="1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730" name="直接连接符 730"/>
                        <wps:cNvSpPr/>
                        <wps:spPr>
                          <a:xfrm>
                            <a:off x="1764" y="1360"/>
                            <a:ext cx="0" cy="35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31" name="文本框 731"/>
                        <wps:cNvSpPr txBox="1"/>
                        <wps:spPr>
                          <a:xfrm>
                            <a:off x="1802" y="1412"/>
                            <a:ext cx="459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d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32" name="直接连接符 732"/>
                        <wps:cNvSpPr/>
                        <wps:spPr>
                          <a:xfrm>
                            <a:off x="2292" y="453"/>
                            <a:ext cx="0" cy="95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arrow" w="sm" len="sm"/>
                            <a:tailEnd type="arrow" w="sm" len="sm"/>
                          </a:ln>
                        </wps:spPr>
                        <wps:bodyPr upright="1"/>
                      </wps:wsp>
                      <wps:wsp>
                        <wps:cNvPr id="733" name="矩形 733"/>
                        <wps:cNvSpPr/>
                        <wps:spPr>
                          <a:xfrm>
                            <a:off x="2254" y="793"/>
                            <a:ext cx="103" cy="3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734" name="文本框 734"/>
                        <wps:cNvSpPr txBox="1"/>
                        <wps:spPr>
                          <a:xfrm>
                            <a:off x="2099" y="689"/>
                            <a:ext cx="459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L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35" name="直接连接符 735"/>
                        <wps:cNvSpPr/>
                        <wps:spPr>
                          <a:xfrm>
                            <a:off x="2665" y="910"/>
                            <a:ext cx="65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med"/>
                          </a:ln>
                        </wps:spPr>
                        <wps:bodyPr upright="1"/>
                      </wps:wsp>
                      <wps:wsp>
                        <wps:cNvPr id="736" name="任意多边形 736"/>
                        <wps:cNvSpPr/>
                        <wps:spPr>
                          <a:xfrm>
                            <a:off x="2652" y="343"/>
                            <a:ext cx="995" cy="35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95" h="351">
                                <a:moveTo>
                                  <a:pt x="0" y="351"/>
                                </a:moveTo>
                                <a:lnTo>
                                  <a:pt x="171" y="0"/>
                                </a:lnTo>
                                <a:lnTo>
                                  <a:pt x="995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triangle" w="sm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37" name="文本框 737"/>
                        <wps:cNvSpPr txBox="1"/>
                        <wps:spPr>
                          <a:xfrm>
                            <a:off x="2705" y="0"/>
                            <a:ext cx="1236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pacing w:val="-1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pacing w:val="-12"/>
                                  <w:sz w:val="18"/>
                                  <w:szCs w:val="18"/>
                                </w:rPr>
                                <w:t>绝缘橡胶带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38" name="文本框 738"/>
                        <wps:cNvSpPr txBox="1"/>
                        <wps:spPr>
                          <a:xfrm>
                            <a:off x="3153" y="620"/>
                            <a:ext cx="1236" cy="5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00" w:lineRule="exact"/>
                                <w:rPr>
                                  <w:rFonts w:hint="eastAsia"/>
                                  <w:spacing w:val="-1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pacing w:val="-12"/>
                                  <w:sz w:val="18"/>
                                  <w:szCs w:val="18"/>
                                </w:rPr>
                                <w:t>橡胶带</w:t>
                              </w:r>
                            </w:p>
                            <w:p>
                              <w:pPr>
                                <w:spacing w:line="200" w:lineRule="exact"/>
                                <w:rPr>
                                  <w:rFonts w:hint="eastAsia"/>
                                  <w:spacing w:val="-1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pacing w:val="-12"/>
                                  <w:sz w:val="18"/>
                                  <w:szCs w:val="18"/>
                                </w:rPr>
                                <w:t>运动方向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39" name="椭圆 739"/>
                        <wps:cNvSpPr/>
                        <wps:spPr>
                          <a:xfrm>
                            <a:off x="606" y="269"/>
                            <a:ext cx="32" cy="3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40" name="椭圆 740"/>
                        <wps:cNvSpPr/>
                        <wps:spPr>
                          <a:xfrm>
                            <a:off x="605" y="1540"/>
                            <a:ext cx="32" cy="3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41" name="任意多边形 741"/>
                        <wps:cNvSpPr/>
                        <wps:spPr>
                          <a:xfrm>
                            <a:off x="2463" y="1351"/>
                            <a:ext cx="1052" cy="30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443" h="667">
                                <a:moveTo>
                                  <a:pt x="0" y="0"/>
                                </a:moveTo>
                                <a:lnTo>
                                  <a:pt x="619" y="667"/>
                                </a:lnTo>
                                <a:lnTo>
                                  <a:pt x="1443" y="667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triangle" w="sm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42" name="任意多边形 742"/>
                        <wps:cNvSpPr/>
                        <wps:spPr>
                          <a:xfrm>
                            <a:off x="2072" y="1361"/>
                            <a:ext cx="1519" cy="55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443" h="667">
                                <a:moveTo>
                                  <a:pt x="0" y="0"/>
                                </a:moveTo>
                                <a:lnTo>
                                  <a:pt x="619" y="667"/>
                                </a:lnTo>
                                <a:lnTo>
                                  <a:pt x="1443" y="667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triangle" w="sm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43" name="文本框 743"/>
                        <wps:cNvSpPr txBox="1"/>
                        <wps:spPr>
                          <a:xfrm>
                            <a:off x="2897" y="1374"/>
                            <a:ext cx="911" cy="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00" w:lineRule="exact"/>
                                <w:rPr>
                                  <w:rFonts w:hint="eastAsia"/>
                                  <w:spacing w:val="-1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pacing w:val="-12"/>
                                  <w:sz w:val="18"/>
                                  <w:szCs w:val="18"/>
                                </w:rPr>
                                <w:t>金属条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44" name="文本框 744"/>
                        <wps:cNvSpPr txBox="1"/>
                        <wps:spPr>
                          <a:xfrm>
                            <a:off x="2806" y="1638"/>
                            <a:ext cx="1030" cy="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00" w:lineRule="exact"/>
                                <w:rPr>
                                  <w:rFonts w:hint="eastAsia"/>
                                  <w:spacing w:val="-1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pacing w:val="-12"/>
                                  <w:sz w:val="18"/>
                                  <w:szCs w:val="18"/>
                                </w:rPr>
                                <w:t>金属电极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9.4pt;margin-top:39.5pt;height:99.15pt;width:219.45pt;mso-wrap-distance-bottom:0pt;mso-wrap-distance-left:9pt;mso-wrap-distance-right:9pt;mso-wrap-distance-top:0pt;z-index:251694080;mso-width-relative:page;mso-height-relative:page;" coordsize="4389,1983" o:gfxdata="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">
                <o:lock v:ext="edit" grouping="f" rotation="f" text="f" aspectratio="f"/>
                <v:rect id="_x0000_s1026" o:spid="_x0000_s1026" o:spt="1" style="position:absolute;left:206;top:291;height:1255;width:1680;" filled="f" stroked="t" coordsize="21600,21600" o:gfxdata="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8Ga8r4A&#10;AADc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miter"/>
                  <v:imagedata o:title=""/>
                  <o:lock v:ext="edit" aspectratio="f"/>
                </v:rect>
                <v:rect id="_x0000_s1026" o:spid="_x0000_s1026" o:spt="1" style="position:absolute;left:1764;top:373;height:1072;width:435;" fillcolor="#FFFFFF" filled="t" stroked="t" coordsize="21600,21600" o:gfxdata="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u6A5K/&#10;AAAA3AAAAA8AAAAAAAAAAQAgAAAAIgAAAGRycy9kb3ducmV2LnhtbFBLAQIUABQAAAAIAIdO4kAz&#10;LwWeOwAAADkAAAAQAAAAAAAAAAEAIAAAAA4BAABkcnMvc2hhcGV4bWwueG1sUEsFBgAAAAAGAAYA&#10;WwEAALgDAAAAAA==&#10;">
                  <v:fill on="t" focussize="0,0"/>
                  <v:stroke color="#000000" joinstyle="miter" dashstyle="dash"/>
                  <v:imagedata o:title=""/>
                  <o:lock v:ext="edit" aspectratio="f"/>
                </v:rect>
                <v:line id="_x0000_s1026" o:spid="_x0000_s1026" o:spt="20" style="position:absolute;left:927;top:451;height:0;width:2220;" filled="f" stroked="t" coordsize="21600,21600" o:gfxdata="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gN4yu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940;top:1386;height:0;width:2220;" filled="f" stroked="t" coordsize="21600,21600" o:gfxdata="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ZJ3WbsAAADc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shape id="_x0000_s1026" o:spid="_x0000_s1026" o:spt="100" style="position:absolute;left:917;top:451;height:930;width:161;" filled="f" stroked="t" coordsize="161,930" o:gfxdata="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Ed4EK/&#10;AAAA3AAAAA8AAAAAAAAAAQAgAAAAIgAAAGRycy9kb3ducmV2LnhtbFBLAQIUABQAAAAIAIdO4kAz&#10;LwWeOwAAADkAAAAQAAAAAAAAAAEAIAAAAA4BAABkcnMvc2hhcGV4bWwueG1sUEsFBgAAAAAGAAYA&#10;WwEAALgDAAAAAA==&#10;" path="m3,0c21,21,108,75,109,128c110,181,1,239,9,316c17,393,157,515,159,592c161,669,42,723,21,779c0,835,31,899,34,930e">
                  <v:fill on="f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100" style="position:absolute;left:2996;top:451;height:930;width:171;" filled="f" stroked="t" coordsize="171,930" o:gfxdata="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3ejutbgAAADcAAAA&#10;DwAAAAAAAAABACAAAAAiAAAAZHJzL2Rvd25yZXYueG1sUEsBAhQAFAAAAAgAh07iQDMvBZ47AAAA&#10;OQAAABAAAAAAAAAAAQAgAAAABwEAAGRycy9zaGFwZXhtbC54bWxQSwUGAAAAAAYABgBbAQAAsQMA&#10;AAAA&#10;" path="m171,930c156,897,85,808,83,729c81,650,169,519,158,454c147,389,30,388,15,338c0,288,49,209,70,153c91,97,126,32,140,0e">
                  <v:fill on="f" focussize="0,0"/>
                  <v:stroke color="#000000" joinstyle="round"/>
                  <v:imagedata o:title=""/>
                  <o:lock v:ext="edit" aspectratio="f"/>
                </v:shape>
                <v:group id="_x0000_s1026" o:spid="_x0000_s1026" o:spt="203" style="position:absolute;left:1183;top:451;height:929;width:1740;" coordsize="960,929" o:gfxdata="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Soj7vwAAANwAAAAPAAAAAAAAAAEAIAAAACIAAABkcnMvZG93bnJldi54&#10;bWxQSwECFAAUAAAACACHTuJAMy8FnjsAAAA5AAAAFQAAAAAAAAABACAAAAAOAQAAZHJzL2dyb3Vw&#10;c2hhcGV4bWwueG1sUEsFBgAAAAAGAAYAYAEAAMsDAAAAAA==&#10;">
                  <o:lock v:ext="edit" grouping="f" rotation="f" text="f" aspectratio="f"/>
                  <v:line id="_x0000_s1026" o:spid="_x0000_s1026" o:spt="20" style="position:absolute;left:0;top:0;height:929;width:0;" filled="f" stroked="t" coordsize="21600,21600" o:gfxdata="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xtGQ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40;top:0;height:929;width:0;" filled="f" stroked="t" coordsize="21600,21600" o:gfxdata="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kUT+e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480;top:0;height:929;width:0;" filled="f" stroked="t" coordsize="21600,21600" o:gfxdata="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WOp8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720;top:0;height:929;width:0;" filled="f" stroked="t" coordsize="21600,21600" o:gfxdata="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mxcgi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960;top:0;height:929;width:0;" filled="f" stroked="t" coordsize="21600,21600" o:gfxdata="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v3Xk7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000000" joinstyle="round"/>
                    <v:imagedata o:title=""/>
                    <o:lock v:ext="edit" aspectratio="f"/>
                  </v:line>
                </v:group>
                <v:line id="_x0000_s1026" o:spid="_x0000_s1026" o:spt="20" style="position:absolute;left:1769;top:464;height:0;width:432;" filled="f" stroked="t" coordsize="21600,21600" o:gfxdata="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Y+x/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line id="_x0000_s1026" o:spid="_x0000_s1026" o:spt="20" style="position:absolute;left:1776;top:1373;height:0;width:432;" filled="f" stroked="t" coordsize="21600,21600" o:gfxdata="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/HgN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000000" joinstyle="round"/>
                  <v:imagedata o:title=""/>
                  <o:lock v:ext="edit" aspectratio="f"/>
                </v:line>
                <v:group id="_x0000_s1026" o:spid="_x0000_s1026" o:spt="203" style="position:absolute;left:1801;top:515;height:808;width:355;" coordsize="395,808" o:gfxdata="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x4VGAvwAAANwAAAAPAAAAAAAAAAEAIAAAACIAAABkcnMvZG93bnJldi54&#10;bWxQSwECFAAUAAAACACHTuJAMy8FnjsAAAA5AAAAFQAAAAAAAAABACAAAAAOAQAAZHJzL2dyb3Vw&#10;c2hhcGV4bWwueG1sUEsFBgAAAAAGAAYAYAEAAMsDAAAAAA==&#10;">
                  <o:lock v:ext="edit" grouping="f" rotation="f" text="f" aspectratio="f"/>
                  <v:group id="_x0000_s1026" o:spid="_x0000_s1026" o:spt="203" style="position:absolute;left:0;top:0;height:806;width:71;" coordsize="71,806" o:gfxdata="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/YVe2+AAAA3AAAAA8AAAAAAAAAAQAgAAAAIgAAAGRycy9kb3ducmV2Lnht&#10;bFBLAQIUABQAAAAIAIdO4kAzLwWeOwAAADkAAAAVAAAAAAAAAAEAIAAAAA0BAABkcnMvZ3JvdXBz&#10;aGFwZXhtbC54bWxQSwUGAAAAAAYABgBgAQAAygMAAAAA&#10;">
                    <o:lock v:ext="edit" grouping="f" rotation="f" text="f" aspectratio="f"/>
                    <v:group id="_x0000_s1026" o:spid="_x0000_s1026" o:spt="203" style="position:absolute;left:0;top:0;height:60;width:70;" coordsize="208,206" o:gfxdata="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6eoZSvwAAANwAAAAPAAAAAAAAAAEAIAAAACIAAABkcnMvZG93bnJldi54&#10;bWxQSwECFAAUAAAACACHTuJAMy8FnjsAAAA5AAAAFQAAAAAAAAABACAAAAAOAQAAZHJzL2dyb3Vw&#10;c2hhcGV4bWwueG1sUEsFBgAAAAAGAAYAYAEAAMsDAAAAAA==&#10;">
                      <o:lock v:ext="edit" grouping="f" rotation="f" text="f" aspectratio="f"/>
                      <v:line id="_x0000_s1026" o:spid="_x0000_s1026" o:spt="20" style="position:absolute;left:2;top:0;height:206;width:206;" filled="f" stroked="t" coordsize="21600,21600" o:gfxdata="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iyGH+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0;top:0;flip:x;height:206;width:206;" filled="f" stroked="t" coordsize="21600,21600" o:gfxdata="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G/Tbr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  <v:group id="_x0000_s1026" o:spid="_x0000_s1026" o:spt="203" style="position:absolute;left:0;top:185;height:59;width:70;" coordsize="208,206" o:gfxdata="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qDSXKvwAAANwAAAAPAAAAAAAAAAEAIAAAACIAAABkcnMvZG93bnJldi54&#10;bWxQSwECFAAUAAAACACHTuJAMy8FnjsAAAA5AAAAFQAAAAAAAAABACAAAAAOAQAAZHJzL2dyb3Vw&#10;c2hhcGV4bWwueG1sUEsFBgAAAAAGAAYAYAEAAMsDAAAAAA==&#10;">
                      <o:lock v:ext="edit" grouping="f" rotation="f" text="f" aspectratio="f"/>
                      <v:line id="_x0000_s1026" o:spid="_x0000_s1026" o:spt="20" style="position:absolute;left:2;top:0;height:206;width:206;" filled="f" stroked="t" coordsize="21600,21600" o:gfxdata="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zxzT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0;top:0;flip:x;height:206;width:206;" filled="f" stroked="t" coordsize="21600,21600" o:gfxdata="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vU0Z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  <v:group id="_x0000_s1026" o:spid="_x0000_s1026" o:spt="203" style="position:absolute;left:0;top:369;height:64;width:70;" coordsize="208,206" o:gfxdata="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a37u9vwAAANwAAAAPAAAAAAAAAAEAIAAAACIAAABkcnMvZG93bnJldi54&#10;bWxQSwECFAAUAAAACACHTuJAMy8FnjsAAAA5AAAAFQAAAAAAAAABACAAAAAOAQAAZHJzL2dyb3Vw&#10;c2hhcGV4bWwueG1sUEsFBgAAAAAGAAYAYAEAAMsDAAAAAA==&#10;">
                      <o:lock v:ext="edit" grouping="f" rotation="f" text="f" aspectratio="f"/>
                      <v:line id="_x0000_s1026" o:spid="_x0000_s1026" o:spt="20" style="position:absolute;left:2;top:0;height:206;width:206;" filled="f" stroked="t" coordsize="21600,21600" o:gfxdata="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wmhKe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0;top:0;flip:x;height:206;width:206;" filled="f" stroked="t" coordsize="21600,21600" o:gfxdata="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yu6B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  <v:group id="_x0000_s1026" o:spid="_x0000_s1026" o:spt="203" style="position:absolute;left:0;top:555;height:63;width:70;" coordsize="208,206" o:gfxdata="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IONT7roAAADcAAAADwAAAAAAAAABACAAAAAiAAAAZHJzL2Rvd25yZXYueG1sUEsB&#10;AhQAFAAAAAgAh07iQDMvBZ47AAAAOQAAABUAAAAAAAAAAQAgAAAACQEAAGRycy9ncm91cHNoYXBl&#10;eG1sLnhtbFBLBQYAAAAABgAGAGABAADGAwAAAAA=&#10;">
                      <o:lock v:ext="edit" grouping="f" rotation="f" text="f" aspectratio="f"/>
                      <v:line id="_x0000_s1026" o:spid="_x0000_s1026" o:spt="20" style="position:absolute;left:2;top:0;height:206;width:206;" filled="f" stroked="t" coordsize="21600,21600" o:gfxdata="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icrOb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0;top:0;flip:x;height:206;width:206;" filled="f" stroked="t" coordsize="21600,21600" o:gfxdata="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VXrz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  <v:group id="_x0000_s1026" o:spid="_x0000_s1026" o:spt="203" style="position:absolute;left:1;top:743;height:63;width:70;" coordsize="208,206" o:gfxdata="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QMc2ZvwAAANwAAAAPAAAAAAAAAAEAIAAAACIAAABkcnMvZG93bnJldi54&#10;bWxQSwECFAAUAAAACACHTuJAMy8FnjsAAAA5AAAAFQAAAAAAAAABACAAAAAOAQAAZHJzL2dyb3Vw&#10;c2hhcGV4bWwueG1sUEsFBgAAAAAGAAYAYAEAAMsDAAAAAA==&#10;">
                      <o:lock v:ext="edit" grouping="f" rotation="f" text="f" aspectratio="f"/>
                      <v:line id="_x0000_s1026" o:spid="_x0000_s1026" o:spt="20" style="position:absolute;left:2;top:0;height:206;width:206;" filled="f" stroked="t" coordsize="21600,21600" o:gfxdata="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bI8oO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0;top:0;flip:x;height:206;width:206;" filled="f" stroked="t" coordsize="21600,21600" o:gfxdata="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iSYpb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</v:group>
                  <v:group id="_x0000_s1026" o:spid="_x0000_s1026" o:spt="203" style="position:absolute;left:162;top:1;height:806;width:71;" coordsize="71,806" o:gfxdata="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DvRXym7AAAA3AAAAA8AAAAAAAAAAQAgAAAAIgAAAGRycy9kb3ducmV2LnhtbFBL&#10;AQIUABQAAAAIAIdO4kAzLwWeOwAAADkAAAAVAAAAAAAAAAEAIAAAAAoBAABkcnMvZ3JvdXBzaGFw&#10;ZXhtbC54bWxQSwUGAAAAAAYABgBgAQAAxwMAAAAA&#10;">
                    <o:lock v:ext="edit" grouping="f" rotation="f" text="f" aspectratio="f"/>
                    <v:group id="_x0000_s1026" o:spid="_x0000_s1026" o:spt="203" style="position:absolute;left:0;top:0;height:60;width:70;" coordsize="208,206" o:gfxdata="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CsuavwAAANwAAAAPAAAAAAAAAAEAIAAAACIAAABkcnMvZG93bnJldi54&#10;bWxQSwECFAAUAAAACACHTuJAMy8FnjsAAAA5AAAAFQAAAAAAAAABACAAAAAOAQAAZHJzL2dyb3Vw&#10;c2hhcGV4bWwueG1sUEsFBgAAAAAGAAYAYAEAAMsDAAAAAA==&#10;">
                      <o:lock v:ext="edit" grouping="f" rotation="f" text="f" aspectratio="f"/>
                      <v:line id="_x0000_s1026" o:spid="_x0000_s1026" o:spt="20" style="position:absolute;left:2;top:0;height:206;width:206;" filled="f" stroked="t" coordsize="21600,21600" o:gfxdata="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nz9IC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0;top:0;flip:x;height:206;width:206;" filled="f" stroked="t" coordsize="21600,21600" o:gfxdata="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R+epr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  <v:group id="_x0000_s1026" o:spid="_x0000_s1026" o:spt="203" style="position:absolute;left:0;top:185;height:59;width:70;" coordsize="208,206" o:gfxdata="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lOsUzvAAAANwAAAAPAAAAAAAAAAEAIAAAACIAAABkcnMvZG93bnJldi54bWxQ&#10;SwECFAAUAAAACACHTuJAMy8FnjsAAAA5AAAAFQAAAAAAAAABACAAAAALAQAAZHJzL2dyb3Vwc2hh&#10;cGV4bWwueG1sUEsFBgAAAAAGAAYAYAEAAMgDAAAAAA==&#10;">
                      <o:lock v:ext="edit" grouping="f" rotation="f" text="f" aspectratio="f"/>
                      <v:line id="_x0000_s1026" o:spid="_x0000_s1026" o:spt="20" style="position:absolute;left:2;top:0;height:206;width:206;" filled="f" stroked="t" coordsize="21600,21600" o:gfxdata="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/JbHr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0;top:0;flip:x;height:206;width:206;" filled="f" stroked="t" coordsize="21600,21600" o:gfxdata="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yACtS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  <v:group id="_x0000_s1026" o:spid="_x0000_s1026" o:spt="203" style="position:absolute;left:0;top:369;height:64;width:70;" coordsize="208,206" o:gfxdata="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VehbRMAAAADcAAAADwAAAAAAAAABACAAAAAiAAAAZHJzL2Rvd25yZXYu&#10;eG1sUEsBAhQAFAAAAAgAh07iQDMvBZ47AAAAOQAAABUAAAAAAAAAAQAgAAAADwEAAGRycy9ncm91&#10;cHNoYXBleG1sLnhtbFBLBQYAAAAABgAGAGABAADMAwAAAAA=&#10;">
                      <o:lock v:ext="edit" grouping="f" rotation="f" text="f" aspectratio="f"/>
                      <v:line id="_x0000_s1026" o:spid="_x0000_s1026" o:spt="20" style="position:absolute;left:2;top:0;height:206;width:206;" filled="f" stroked="t" coordsize="21600,21600" o:gfxdata="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EWRe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0;top:0;flip:x;height:206;width:206;" filled="f" stroked="t" coordsize="21600,21600" o:gfxdata="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/Q54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  <v:group id="_x0000_s1026" o:spid="_x0000_s1026" o:spt="203" style="position:absolute;left:0;top:555;height:63;width:70;" coordsize="208,206" o:gfxdata="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RZ/43MAAAADcAAAADwAAAAAAAAABACAAAAAiAAAAZHJzL2Rvd25yZXYu&#10;eG1sUEsBAhQAFAAAAAgAh07iQDMvBZ47AAAAOQAAABUAAAAAAAAAAQAgAAAADwEAAGRycy9ncm91&#10;cHNoYXBleG1sLnhtbFBLBQYAAAAABgAGAGABAADMAwAAAAA=&#10;">
                      <o:lock v:ext="edit" grouping="f" rotation="f" text="f" aspectratio="f"/>
                      <v:line id="_x0000_s1026" o:spid="_x0000_s1026" o:spt="20" style="position:absolute;left:2;top:0;height:206;width:206;" filled="f" stroked="t" coordsize="21600,21600" o:gfxdata="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mx8a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0;top:0;flip:x;height:206;width:206;" filled="f" stroked="t" coordsize="21600,21600" o:gfxdata="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BSWD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  <v:group id="_x0000_s1026" o:spid="_x0000_s1026" o:spt="203" style="position:absolute;left:1;top:743;height:63;width:70;" coordsize="208,206" o:gfxdata="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0AGyuvwAAANwAAAAPAAAAAAAAAAEAIAAAACIAAABkcnMvZG93bnJldi54&#10;bWxQSwECFAAUAAAACACHTuJAMy8FnjsAAAA5AAAAFQAAAAAAAAABACAAAAAOAQAAZHJzL2dyb3Vw&#10;c2hhcGV4bWwueG1sUEsFBgAAAAAGAAYAYAEAAMsDAAAAAA==&#10;">
                      <o:lock v:ext="edit" grouping="f" rotation="f" text="f" aspectratio="f"/>
                      <v:line id="_x0000_s1026" o:spid="_x0000_s1026" o:spt="20" style="position:absolute;left:2;top:0;height:206;width:206;" filled="f" stroked="t" coordsize="21600,21600" o:gfxdata="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O0WbG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0;top:0;flip:x;height:206;width:206;" filled="f" stroked="t" coordsize="21600,21600" o:gfxdata="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hU5kr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</v:group>
                  <v:group id="_x0000_s1026" o:spid="_x0000_s1026" o:spt="203" style="position:absolute;left:324;top:2;height:806;width:71;" coordsize="71,806" o:gfxdata="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rfQbvwAAANwAAAAPAAAAAAAAAAEAIAAAACIAAABkcnMvZG93bnJldi54&#10;bWxQSwECFAAUAAAACACHTuJAMy8FnjsAAAA5AAAAFQAAAAAAAAABACAAAAAOAQAAZHJzL2dyb3Vw&#10;c2hhcGV4bWwueG1sUEsFBgAAAAAGAAYAYAEAAMsDAAAAAA==&#10;">
                    <o:lock v:ext="edit" grouping="f" rotation="f" text="f" aspectratio="f"/>
                    <v:group id="_x0000_s1026" o:spid="_x0000_s1026" o:spt="203" style="position:absolute;left:0;top:0;height:60;width:70;" coordsize="208,206" o:gfxdata="UEsDBAoAAAAAAIdO4kAAAAAAAAAAAAAAAAAEAAAAZHJzL1BLAwQUAAAACACHTuJAywPBXr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Obms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LA8FevwAAANwAAAAPAAAAAAAAAAEAIAAAACIAAABkcnMvZG93bnJldi54&#10;bWxQSwECFAAUAAAACACHTuJAMy8FnjsAAAA5AAAAFQAAAAAAAAABACAAAAAOAQAAZHJzL2dyb3Vw&#10;c2hhcGV4bWwueG1sUEsFBgAAAAAGAAYAYAEAAMsDAAAAAA==&#10;">
                      <o:lock v:ext="edit" grouping="f" rotation="f" text="f" aspectratio="f"/>
                      <v:line id="_x0000_s1026" o:spid="_x0000_s1026" o:spt="20" style="position:absolute;left:2;top:0;height:206;width:206;" filled="f" stroked="t" coordsize="21600,21600" o:gfxdata="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+v5E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0;top:0;flip:x;height:206;width:206;" filled="f" stroked="t" coordsize="21600,21600" o:gfxdata="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RaUYr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  <v:group id="_x0000_s1026" o:spid="_x0000_s1026" o:spt="203" style="position:absolute;left:0;top:185;height:59;width:70;" coordsize="208,206" o:gfxdata="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bdGLGvwAAANwAAAAPAAAAAAAAAAEAIAAAACIAAABkcnMvZG93bnJldi54&#10;bWxQSwECFAAUAAAACACHTuJAMy8FnjsAAAA5AAAAFQAAAAAAAAABACAAAAAOAQAAZHJzL2dyb3Vw&#10;c2hhcGV4bWwueG1sUEsFBgAAAAAGAAYAYAEAAMsDAAAAAA==&#10;">
                      <o:lock v:ext="edit" grouping="f" rotation="f" text="f" aspectratio="f"/>
                      <v:line id="_x0000_s1026" o:spid="_x0000_s1026" o:spt="20" style="position:absolute;left:2;top:0;height:206;width:206;" filled="f" stroked="t" coordsize="21600,21600" o:gfxdata="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2NXdy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0;top:0;flip:x;height:206;width:206;" filled="f" stroked="t" coordsize="21600,21600" o:gfxdata="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/wwW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  <v:group id="_x0000_s1026" o:spid="_x0000_s1026" o:spt="203" style="position:absolute;left:0;top:369;height:64;width:70;" coordsize="208,206" o:gfxdata="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q6/a0vwAAANwAAAAPAAAAAAAAAAEAIAAAACIAAABkcnMvZG93bnJldi54&#10;bWxQSwECFAAUAAAACACHTuJAMy8FnjsAAAA5AAAAFQAAAAAAAAABACAAAAAOAQAAZHJzL2dyb3Vw&#10;c2hhcGV4bWwueG1sUEsFBgAAAAAGAAYAYAEAAMsDAAAAAA==&#10;">
                      <o:lock v:ext="edit" grouping="f" rotation="f" text="f" aspectratio="f"/>
                      <v:line id="_x0000_s1026" o:spid="_x0000_s1026" o:spt="20" style="position:absolute;left:2;top:0;height:206;width:206;" filled="f" stroked="t" coordsize="21600,21600" o:gfxdata="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X8Or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0;top:0;flip:x;height:206;width:206;" filled="f" stroked="t" coordsize="21600,21600" o:gfxdata="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P6jiL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  <v:group id="_x0000_s1026" o:spid="_x0000_s1026" o:spt="203" style="position:absolute;left:0;top:555;height:63;width:70;" coordsize="208,206" o:gfxdata="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hlvIYvwAAANwAAAAPAAAAAAAAAAEAIAAAACIAAABkcnMvZG93bnJldi54&#10;bWxQSwECFAAUAAAACACHTuJAMy8FnjsAAAA5AAAAFQAAAAAAAAABACAAAAAOAQAAZHJzL2dyb3Vw&#10;c2hhcGV4bWwueG1sUEsFBgAAAAAGAAYAYAEAAMsDAAAAAA==&#10;">
                      <o:lock v:ext="edit" grouping="f" rotation="f" text="f" aspectratio="f"/>
                      <v:line id="_x0000_s1026" o:spid="_x0000_s1026" o:spt="20" style="position:absolute;left:2;top:0;height:206;width:206;" filled="f" stroked="t" coordsize="21600,21600" o:gfxdata="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dvzQK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0;top:0;flip:x;height:206;width:206;" filled="f" stroked="t" coordsize="21600,21600" o:gfxdata="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HZzI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  <v:group id="_x0000_s1026" o:spid="_x0000_s1026" o:spt="203" style="position:absolute;left:1;top:743;height:63;width:70;" coordsize="208,206" o:gfxdata="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uf2psvwAAANwAAAAPAAAAAAAAAAEAIAAAACIAAABkcnMvZG93bnJldi54&#10;bWxQSwECFAAUAAAACACHTuJAMy8FnjsAAAA5AAAAFQAAAAAAAAABACAAAAAOAQAAZHJzL2dyb3Vw&#10;c2hhcGV4bWwueG1sUEsFBgAAAAAGAAYAYAEAAMsDAAAAAA==&#10;">
                      <o:lock v:ext="edit" grouping="f" rotation="f" text="f" aspectratio="f"/>
                      <v:line id="_x0000_s1026" o:spid="_x0000_s1026" o:spt="20" style="position:absolute;left:2;top:0;height:206;width:206;" filled="f" stroked="t" coordsize="21600,21600" o:gfxdata="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vVN1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0;top:0;flip:x;height:206;width:206;" filled="f" stroked="t" coordsize="21600,21600" o:gfxdata="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Go/U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</v:group>
                </v:group>
                <v:line id="_x0000_s1026" o:spid="_x0000_s1026" o:spt="20" style="position:absolute;left:1880;top:368;height:83;width:0;" filled="f" stroked="t" coordsize="21600,21600" o:gfxdata="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kZwQS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1880;top:1385;height:83;width:0;" filled="f" stroked="t" coordsize="21600,21600" o:gfxdata="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ZVZJ+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group id="_x0000_s1026" o:spid="_x0000_s1026" o:spt="203" style="position:absolute;left:0;top:650;height:399;width:462;" coordsize="462,399" o:gfxdata="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/6OKW+AAAA3AAAAA8AAAAAAAAAAQAgAAAAIgAAAGRycy9kb3ducmV2Lnht&#10;bFBLAQIUABQAAAAIAIdO4kAzLwWeOwAAADkAAAAVAAAAAAAAAAEAIAAAAA0BAABkcnMvZ3JvdXBz&#10;aGFwZXhtbC54bWxQSwUGAAAAAAYABgBgAQAAygMAAAAA&#10;">
                  <o:lock v:ext="edit" grouping="f" rotation="f" text="f" aspectratio="f"/>
                  <v:shape id="_x0000_s1026" o:spid="_x0000_s1026" o:spt="3" type="#_x0000_t3" style="position:absolute;left:75;top:94;height:272;width:272;" fillcolor="#FFFFFF" filled="t" stroked="t" coordsize="21600,21600" o:gfxdata="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AfD7ugAAANwA&#10;AAAPAAAAAAAAAAEAIAAAACIAAABkcnMvZG93bnJldi54bWxQSwECFAAUAAAACACHTuJAMy8FnjsA&#10;AAA5AAAAEAAAAAAAAAABACAAAAAJAQAAZHJzL3NoYXBleG1sLnhtbFBLBQYAAAAABgAGAFsBAACz&#10;AwAAAAA=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202" type="#_x0000_t202" style="position:absolute;left:0;top:0;height:399;width:462;" filled="f" stroked="f" coordsize="21600,21600" o:gfxdata="UEsDBAoAAAAAAIdO4kAAAAAAAAAAAAAAAAAEAAAAZHJzL1BLAwQUAAAACACHTuJAuLwjbr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sJwn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wjb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V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618;top:291;height:1252;width:0;" filled="f" stroked="t" coordsize="21600,21600" o:gfxdata="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0ZnI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rect id="_x0000_s1026" o:spid="_x0000_s1026" o:spt="1" style="position:absolute;left:579;top:676;height:426;width:83;" fillcolor="#FFFFFF" filled="t" stroked="t" coordsize="21600,21600" o:gfxdata="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Q0D/vQAA&#10;ANwAAAAPAAAAAAAAAAEAIAAAACIAAABkcnMvZG93bnJldi54bWxQSwECFAAUAAAACACHTuJAMy8F&#10;njsAAAA5AAAAEAAAAAAAAAABACAAAAAMAQAAZHJzL3NoYXBleG1sLnhtbFBLBQYAAAAABgAGAFsB&#10;AAC2AwAAAAA=&#10;">
                  <v:fill type="gradient" on="t" color2="#767676" angle="90" focus="100%" focussize="0f,0f" focusposition="0f,0f" rotate="t"/>
                  <v:stroke color="#000000" joinstyle="miter"/>
                  <v:imagedata o:title=""/>
                  <o:lock v:ext="edit" aspectratio="f"/>
                </v:rect>
                <v:shape id="_x0000_s1026" o:spid="_x0000_s1026" o:spt="202" type="#_x0000_t202" style="position:absolute;left:540;top:663;height:451;width:459;" filled="f" stroked="f" coordsize="21600,21600" o:gfxdata="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4clb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R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699;top:624;height:451;width:459;" filled="f" stroked="f" coordsize="21600,21600" o:gfxdata="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dVuxq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B</w:t>
                        </w:r>
                      </w:p>
                    </w:txbxContent>
                  </v:textbox>
                </v:shape>
                <v:line id="_x0000_s1026" o:spid="_x0000_s1026" o:spt="20" style="position:absolute;left:1754;top:1662;height:0;width:454;" filled="f" stroked="t" coordsize="21600,21600" o:gfxdata="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wtR5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startarrow="open" startarrowwidth="narrow" startarrowlength="short" endarrow="open" endarrowwidth="narrow" endarrowlength="short"/>
                  <v:imagedata o:title=""/>
                  <o:lock v:ext="edit" aspectratio="f"/>
                </v:line>
                <v:line id="_x0000_s1026" o:spid="_x0000_s1026" o:spt="20" style="position:absolute;left:2197;top:1451;height:270;width:0;" filled="f" stroked="t" coordsize="21600,21600" o:gfxdata="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D/5wa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rect id="_x0000_s1026" o:spid="_x0000_s1026" o:spt="1" style="position:absolute;left:1907;top:1572;height:165;width:179;" fillcolor="#FFFFFF" filled="t" stroked="f" coordsize="21600,21600" o:gfxdata="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kpC4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line id="_x0000_s1026" o:spid="_x0000_s1026" o:spt="20" style="position:absolute;left:1764;top:1360;height:350;width:0;" filled="f" stroked="t" coordsize="21600,21600" o:gfxdata="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tQfd2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shape id="_x0000_s1026" o:spid="_x0000_s1026" o:spt="202" type="#_x0000_t202" style="position:absolute;left:1802;top:1412;height:451;width:459;" filled="f" stroked="f" coordsize="21600,21600" o:gfxdata="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ZbWz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d</w:t>
                        </w:r>
                      </w:p>
                    </w:txbxContent>
                  </v:textbox>
                </v:shape>
                <v:line id="_x0000_s1026" o:spid="_x0000_s1026" o:spt="20" style="position:absolute;left:2292;top:453;height:952;width:0;" filled="f" stroked="t" coordsize="21600,21600" o:gfxdata="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bOE8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startarrow="open" startarrowwidth="narrow" startarrowlength="short" endarrow="open" endarrowwidth="narrow" endarrowlength="short"/>
                  <v:imagedata o:title=""/>
                  <o:lock v:ext="edit" aspectratio="f"/>
                </v:line>
                <v:rect id="_x0000_s1026" o:spid="_x0000_s1026" o:spt="1" style="position:absolute;left:2254;top:793;height:303;width:103;" fillcolor="#FFFFFF" filled="t" stroked="f" coordsize="21600,21600" o:gfxdata="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2jMY+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202" type="#_x0000_t202" style="position:absolute;left:2099;top:689;height:451;width:459;" filled="f" stroked="f" coordsize="21600,21600" o:gfxdata="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EhYr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L</w:t>
                        </w:r>
                      </w:p>
                    </w:txbxContent>
                  </v:textbox>
                </v:shape>
                <v:line id="_x0000_s1026" o:spid="_x0000_s1026" o:spt="20" style="position:absolute;left:2665;top:910;height:0;width:655;" filled="f" stroked="t" coordsize="21600,21600" o:gfxdata="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ZsYZW&#10;wAAAANwAAAAPAAAAAAAAAAEAIAAAACIAAABkcnMvZG93bnJldi54bWxQSwECFAAUAAAACACHTuJA&#10;My8FnjsAAAA5AAAAEAAAAAAAAAABACAAAAAPAQAAZHJzL3NoYXBleG1sLnhtbFBLBQYAAAAABgAG&#10;AFsBAAC5AwAAAAA=&#10;">
                  <v:fill on="f" focussize="0,0"/>
                  <v:stroke color="#000000" joinstyle="round" endarrow="block" endarrowwidth="narrow"/>
                  <v:imagedata o:title=""/>
                  <o:lock v:ext="edit" aspectratio="f"/>
                </v:line>
                <v:shape id="_x0000_s1026" o:spid="_x0000_s1026" o:spt="100" style="position:absolute;left:2652;top:343;height:351;width:995;" filled="f" stroked="t" coordsize="995,351" o:gfxdata="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UFukG8AAAA&#10;3AAAAA8AAAAAAAAAAQAgAAAAIgAAAGRycy9kb3ducmV2LnhtbFBLAQIUABQAAAAIAIdO4kAzLwWe&#10;OwAAADkAAAAQAAAAAAAAAAEAIAAAAAsBAABkcnMvc2hhcGV4bWwueG1sUEsFBgAAAAAGAAYAWwEA&#10;ALUDAAAAAA==&#10;" path="m0,351l171,0,995,0e">
                  <v:fill on="f" focussize="0,0"/>
                  <v:stroke color="#000000" joinstyle="round" startarrow="block" startarrowwidth="narrow"/>
                  <v:imagedata o:title=""/>
                  <o:lock v:ext="edit" aspectratio="f"/>
                </v:shape>
                <v:shape id="_x0000_s1026" o:spid="_x0000_s1026" o:spt="202" type="#_x0000_t202" style="position:absolute;left:2705;top:0;height:451;width:1236;" filled="f" stroked="f" coordsize="21600,21600" o:gfxdata="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CIX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pacing w:val="-12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pacing w:val="-12"/>
                            <w:sz w:val="18"/>
                            <w:szCs w:val="18"/>
                          </w:rPr>
                          <w:t>绝缘橡胶带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153;top:620;height:551;width:1236;" filled="f" stroked="f" coordsize="21600,21600" o:gfxdata="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xfHC6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200" w:lineRule="exact"/>
                          <w:rPr>
                            <w:rFonts w:hint="eastAsia"/>
                            <w:spacing w:val="-12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pacing w:val="-12"/>
                            <w:sz w:val="18"/>
                            <w:szCs w:val="18"/>
                          </w:rPr>
                          <w:t>橡胶带</w:t>
                        </w:r>
                      </w:p>
                      <w:p>
                        <w:pPr>
                          <w:spacing w:line="200" w:lineRule="exact"/>
                          <w:rPr>
                            <w:rFonts w:hint="eastAsia"/>
                            <w:spacing w:val="-12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pacing w:val="-12"/>
                            <w:sz w:val="18"/>
                            <w:szCs w:val="18"/>
                          </w:rPr>
                          <w:t>运动方向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606;top:269;height:32;width:32;" fillcolor="#000000" filled="t" stroked="t" coordsize="21600,21600" o:gfxdata="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mlW/vQAA&#10;ANw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3" type="#_x0000_t3" style="position:absolute;left:605;top:1540;height:32;width:32;" fillcolor="#000000" filled="t" stroked="t" coordsize="21600,21600" o:gfxdata="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mmj1+5AAAA3AAA&#10;AA8AAAAAAAAAAQAgAAAAIgAAAGRycy9kb3ducmV2LnhtbFBLAQIUABQAAAAIAIdO4kAzLwWeOwAA&#10;ADkAAAAQAAAAAAAAAAEAIAAAAAgBAABkcnMvc2hhcGV4bWwueG1sUEsFBgAAAAAGAAYAWwEAALID&#10;AAAAAA==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100" style="position:absolute;left:2463;top:1351;height:306;width:1052;" filled="f" stroked="t" coordsize="1443,667" o:gfxdata="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UA9BI&#10;wAAAANwAAAAPAAAAAAAAAAEAIAAAACIAAABkcnMvZG93bnJldi54bWxQSwECFAAUAAAACACHTuJA&#10;My8FnjsAAAA5AAAAEAAAAAAAAAABACAAAAAPAQAAZHJzL3NoYXBleG1sLnhtbFBLBQYAAAAABgAG&#10;AFsBAAC5AwAAAAA=&#10;" path="m0,0l619,667,1443,667e">
                  <v:fill on="f" focussize="0,0"/>
                  <v:stroke color="#000000" joinstyle="round" startarrow="block" startarrowwidth="narrow"/>
                  <v:imagedata o:title=""/>
                  <o:lock v:ext="edit" aspectratio="f"/>
                </v:shape>
                <v:shape id="_x0000_s1026" o:spid="_x0000_s1026" o:spt="100" style="position:absolute;left:2072;top:1361;height:558;width:1519;" filled="f" stroked="t" coordsize="1443,667" o:gfxdata="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k0U4/&#10;wAAAANwAAAAPAAAAAAAAAAEAIAAAACIAAABkcnMvZG93bnJldi54bWxQSwECFAAUAAAACACHTuJA&#10;My8FnjsAAAA5AAAAEAAAAAAAAAABACAAAAAPAQAAZHJzL3NoYXBleG1sLnhtbFBLBQYAAAAABgAG&#10;AFsBAAC5AwAAAAA=&#10;" path="m0,0l619,667,1443,667e">
                  <v:fill on="f" focussize="0,0"/>
                  <v:stroke color="#000000" joinstyle="round" startarrow="block" startarrowwidth="narrow"/>
                  <v:imagedata o:title=""/>
                  <o:lock v:ext="edit" aspectratio="f"/>
                </v:shape>
                <v:shape id="_x0000_s1026" o:spid="_x0000_s1026" o:spt="202" type="#_x0000_t202" style="position:absolute;left:2897;top:1374;height:345;width:911;" filled="f" stroked="f" coordsize="21600,21600" o:gfxdata="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/f0i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200" w:lineRule="exact"/>
                          <w:rPr>
                            <w:rFonts w:hint="eastAsia"/>
                            <w:spacing w:val="-12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pacing w:val="-12"/>
                            <w:sz w:val="18"/>
                            <w:szCs w:val="18"/>
                          </w:rPr>
                          <w:t>金属条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806;top:1638;height:345;width:1030;" filled="f" stroked="f" coordsize="21600,21600" o:gfxdata="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RRlV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200" w:lineRule="exact"/>
                          <w:rPr>
                            <w:rFonts w:hint="eastAsia"/>
                            <w:spacing w:val="-12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pacing w:val="-12"/>
                            <w:sz w:val="18"/>
                            <w:szCs w:val="18"/>
                          </w:rPr>
                          <w:t>金属电极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t>23．（16分）有人设计了一种可测速的跑步机，测速原理如图所示，该机底面固定有间距为</w:t>
      </w:r>
      <w:r>
        <w:rPr>
          <w:i/>
        </w:rPr>
        <w:t>L</w:t>
      </w:r>
      <w:r>
        <w:t>、长度为</w:t>
      </w:r>
      <w:r>
        <w:rPr>
          <w:i/>
        </w:rPr>
        <w:t>d</w:t>
      </w:r>
      <w:r>
        <w:t>的平行金属电极。电极间充满磁感应强度为</w:t>
      </w:r>
      <w:r>
        <w:rPr>
          <w:i/>
        </w:rPr>
        <w:t>B</w:t>
      </w:r>
      <w:r>
        <w:t>、方向垂直纸面向里的匀强磁场，且接有电压表和电阻</w:t>
      </w:r>
      <w:r>
        <w:rPr>
          <w:i/>
        </w:rPr>
        <w:t>R</w:t>
      </w:r>
      <w:r>
        <w:t>。绝缘橡胶带上镀有间距为</w:t>
      </w:r>
      <w:r>
        <w:rPr>
          <w:i/>
        </w:rPr>
        <w:t>d</w:t>
      </w:r>
      <w:r>
        <w:t>的平行细金属条，磁场中始终仅有一根金属条，且与电极接触良好，不计金属电阻，若橡胶带匀速运动时，电压表读数为</w:t>
      </w:r>
      <w:r>
        <w:rPr>
          <w:i/>
        </w:rPr>
        <w:t>U</w:t>
      </w:r>
      <w:r>
        <w:t>，求：</w:t>
      </w:r>
    </w:p>
    <w:p>
      <w:pPr>
        <w:ind w:firstLine="420" w:firstLineChars="200"/>
      </w:pPr>
      <w:r>
        <w:t>⑴橡胶带匀速运动的速率；</w:t>
      </w:r>
    </w:p>
    <w:p>
      <w:pPr>
        <w:ind w:firstLine="420" w:firstLineChars="200"/>
      </w:pPr>
      <w:r>
        <w:t>⑵电阻</w:t>
      </w:r>
      <w:r>
        <w:rPr>
          <w:i/>
        </w:rPr>
        <w:t>R</w:t>
      </w:r>
      <w:r>
        <w:t>消耗的电功率；</w:t>
      </w:r>
    </w:p>
    <w:p>
      <w:pPr>
        <w:ind w:firstLine="420" w:firstLineChars="200"/>
      </w:pPr>
      <w:r>
        <w:t>⑶一根金属条每次经过磁场区域克服安培力做的功。</w:t>
      </w:r>
    </w:p>
    <w:p>
      <w:pPr>
        <w:ind w:firstLine="420" w:firstLineChars="200"/>
      </w:pPr>
    </w:p>
    <w:p>
      <w:pPr>
        <w:ind w:left="420" w:hanging="420" w:hangingChars="200"/>
      </w:pPr>
    </w:p>
    <w:p>
      <w:pPr>
        <w:ind w:left="420" w:hanging="420" w:hangingChars="200"/>
      </w:pPr>
    </w:p>
    <w:p>
      <w:pPr>
        <w:ind w:left="420" w:hanging="420" w:hangingChars="200"/>
      </w:pPr>
      <w: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3559810</wp:posOffset>
                </wp:positionH>
                <wp:positionV relativeFrom="paragraph">
                  <wp:posOffset>106045</wp:posOffset>
                </wp:positionV>
                <wp:extent cx="2690495" cy="1624330"/>
                <wp:effectExtent l="3175" t="4445" r="11430" b="0"/>
                <wp:wrapSquare wrapText="bothSides"/>
                <wp:docPr id="1011" name="组合 10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0495" cy="1624330"/>
                          <a:chOff x="0" y="0"/>
                          <a:chExt cx="4237" cy="2558"/>
                        </a:xfrm>
                      </wpg:grpSpPr>
                      <wpg:grpSp>
                        <wpg:cNvPr id="883" name="组合 883"/>
                        <wpg:cNvGrpSpPr/>
                        <wpg:grpSpPr>
                          <a:xfrm>
                            <a:off x="22" y="0"/>
                            <a:ext cx="4215" cy="1029"/>
                            <a:chOff x="0" y="0"/>
                            <a:chExt cx="5467" cy="1334"/>
                          </a:xfrm>
                        </wpg:grpSpPr>
                        <wpg:grpSp>
                          <wpg:cNvPr id="805" name="组合 805"/>
                          <wpg:cNvGrpSpPr/>
                          <wpg:grpSpPr>
                            <a:xfrm>
                              <a:off x="0" y="1238"/>
                              <a:ext cx="5467" cy="96"/>
                              <a:chOff x="0" y="0"/>
                              <a:chExt cx="5107" cy="96"/>
                            </a:xfrm>
                          </wpg:grpSpPr>
                          <wps:wsp>
                            <wps:cNvPr id="746" name="直接连接符 746"/>
                            <wps:cNvSpPr/>
                            <wps:spPr>
                              <a:xfrm flipH="1">
                                <a:off x="0" y="8"/>
                                <a:ext cx="88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47" name="直接连接符 747"/>
                            <wps:cNvSpPr/>
                            <wps:spPr>
                              <a:xfrm flipH="1">
                                <a:off x="88" y="8"/>
                                <a:ext cx="88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48" name="直接连接符 748"/>
                            <wps:cNvSpPr/>
                            <wps:spPr>
                              <a:xfrm flipH="1">
                                <a:off x="176" y="8"/>
                                <a:ext cx="87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49" name="直接连接符 749"/>
                            <wps:cNvSpPr/>
                            <wps:spPr>
                              <a:xfrm flipH="1">
                                <a:off x="263" y="8"/>
                                <a:ext cx="88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50" name="直接连接符 750"/>
                            <wps:cNvSpPr/>
                            <wps:spPr>
                              <a:xfrm flipH="1">
                                <a:off x="351" y="8"/>
                                <a:ext cx="87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51" name="直接连接符 751"/>
                            <wps:cNvSpPr/>
                            <wps:spPr>
                              <a:xfrm flipH="1">
                                <a:off x="438" y="8"/>
                                <a:ext cx="89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52" name="直接连接符 752"/>
                            <wps:cNvSpPr/>
                            <wps:spPr>
                              <a:xfrm flipH="1">
                                <a:off x="527" y="8"/>
                                <a:ext cx="87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53" name="直接连接符 753"/>
                            <wps:cNvSpPr/>
                            <wps:spPr>
                              <a:xfrm flipH="1">
                                <a:off x="614" y="8"/>
                                <a:ext cx="88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54" name="直接连接符 754"/>
                            <wps:cNvSpPr/>
                            <wps:spPr>
                              <a:xfrm flipH="1">
                                <a:off x="702" y="8"/>
                                <a:ext cx="87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55" name="直接连接符 755"/>
                            <wps:cNvSpPr/>
                            <wps:spPr>
                              <a:xfrm flipH="1">
                                <a:off x="789" y="8"/>
                                <a:ext cx="89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56" name="直接连接符 756"/>
                            <wps:cNvSpPr/>
                            <wps:spPr>
                              <a:xfrm flipH="1">
                                <a:off x="878" y="8"/>
                                <a:ext cx="87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57" name="直接连接符 757"/>
                            <wps:cNvSpPr/>
                            <wps:spPr>
                              <a:xfrm>
                                <a:off x="17" y="2"/>
                                <a:ext cx="5071" cy="0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58" name="直接连接符 758"/>
                            <wps:cNvSpPr/>
                            <wps:spPr>
                              <a:xfrm flipH="1">
                                <a:off x="968" y="8"/>
                                <a:ext cx="88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59" name="直接连接符 759"/>
                            <wps:cNvSpPr/>
                            <wps:spPr>
                              <a:xfrm flipH="1">
                                <a:off x="1056" y="8"/>
                                <a:ext cx="88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60" name="直接连接符 760"/>
                            <wps:cNvSpPr/>
                            <wps:spPr>
                              <a:xfrm flipH="1">
                                <a:off x="1144" y="8"/>
                                <a:ext cx="87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61" name="直接连接符 761"/>
                            <wps:cNvSpPr/>
                            <wps:spPr>
                              <a:xfrm flipH="1">
                                <a:off x="1231" y="8"/>
                                <a:ext cx="88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62" name="直接连接符 762"/>
                            <wps:cNvSpPr/>
                            <wps:spPr>
                              <a:xfrm flipH="1">
                                <a:off x="1319" y="8"/>
                                <a:ext cx="87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63" name="直接连接符 763"/>
                            <wps:cNvSpPr/>
                            <wps:spPr>
                              <a:xfrm flipH="1">
                                <a:off x="1406" y="8"/>
                                <a:ext cx="89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64" name="直接连接符 764"/>
                            <wps:cNvSpPr/>
                            <wps:spPr>
                              <a:xfrm flipH="1">
                                <a:off x="1495" y="8"/>
                                <a:ext cx="87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65" name="直接连接符 765"/>
                            <wps:cNvSpPr/>
                            <wps:spPr>
                              <a:xfrm flipH="1">
                                <a:off x="1582" y="8"/>
                                <a:ext cx="88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66" name="直接连接符 766"/>
                            <wps:cNvSpPr/>
                            <wps:spPr>
                              <a:xfrm flipH="1">
                                <a:off x="1670" y="8"/>
                                <a:ext cx="87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67" name="直接连接符 767"/>
                            <wps:cNvSpPr/>
                            <wps:spPr>
                              <a:xfrm flipH="1">
                                <a:off x="1762" y="0"/>
                                <a:ext cx="88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68" name="直接连接符 768"/>
                            <wps:cNvSpPr/>
                            <wps:spPr>
                              <a:xfrm flipH="1">
                                <a:off x="1850" y="0"/>
                                <a:ext cx="88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69" name="直接连接符 769"/>
                            <wps:cNvSpPr/>
                            <wps:spPr>
                              <a:xfrm flipH="1">
                                <a:off x="1938" y="0"/>
                                <a:ext cx="87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70" name="直接连接符 770"/>
                            <wps:cNvSpPr/>
                            <wps:spPr>
                              <a:xfrm flipH="1">
                                <a:off x="2025" y="0"/>
                                <a:ext cx="88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71" name="直接连接符 771"/>
                            <wps:cNvSpPr/>
                            <wps:spPr>
                              <a:xfrm flipH="1">
                                <a:off x="2113" y="0"/>
                                <a:ext cx="87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72" name="直接连接符 772"/>
                            <wps:cNvSpPr/>
                            <wps:spPr>
                              <a:xfrm flipH="1">
                                <a:off x="2200" y="0"/>
                                <a:ext cx="89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73" name="直接连接符 773"/>
                            <wps:cNvSpPr/>
                            <wps:spPr>
                              <a:xfrm flipH="1">
                                <a:off x="2289" y="0"/>
                                <a:ext cx="87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74" name="直接连接符 774"/>
                            <wps:cNvSpPr/>
                            <wps:spPr>
                              <a:xfrm flipH="1">
                                <a:off x="2376" y="0"/>
                                <a:ext cx="88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75" name="直接连接符 775"/>
                            <wps:cNvSpPr/>
                            <wps:spPr>
                              <a:xfrm flipH="1">
                                <a:off x="2464" y="0"/>
                                <a:ext cx="87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76" name="直接连接符 776"/>
                            <wps:cNvSpPr/>
                            <wps:spPr>
                              <a:xfrm flipH="1">
                                <a:off x="2556" y="8"/>
                                <a:ext cx="88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77" name="直接连接符 777"/>
                            <wps:cNvSpPr/>
                            <wps:spPr>
                              <a:xfrm flipH="1">
                                <a:off x="2644" y="8"/>
                                <a:ext cx="88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78" name="直接连接符 778"/>
                            <wps:cNvSpPr/>
                            <wps:spPr>
                              <a:xfrm flipH="1">
                                <a:off x="2732" y="8"/>
                                <a:ext cx="87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79" name="直接连接符 779"/>
                            <wps:cNvSpPr/>
                            <wps:spPr>
                              <a:xfrm flipH="1">
                                <a:off x="2819" y="8"/>
                                <a:ext cx="88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80" name="直接连接符 780"/>
                            <wps:cNvSpPr/>
                            <wps:spPr>
                              <a:xfrm flipH="1">
                                <a:off x="2907" y="8"/>
                                <a:ext cx="87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81" name="直接连接符 781"/>
                            <wps:cNvSpPr/>
                            <wps:spPr>
                              <a:xfrm flipH="1">
                                <a:off x="2994" y="8"/>
                                <a:ext cx="89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82" name="直接连接符 782"/>
                            <wps:cNvSpPr/>
                            <wps:spPr>
                              <a:xfrm flipH="1">
                                <a:off x="3083" y="8"/>
                                <a:ext cx="87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83" name="直接连接符 783"/>
                            <wps:cNvSpPr/>
                            <wps:spPr>
                              <a:xfrm flipH="1">
                                <a:off x="3170" y="8"/>
                                <a:ext cx="88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84" name="直接连接符 784"/>
                            <wps:cNvSpPr/>
                            <wps:spPr>
                              <a:xfrm flipH="1">
                                <a:off x="3258" y="8"/>
                                <a:ext cx="87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85" name="直接连接符 785"/>
                            <wps:cNvSpPr/>
                            <wps:spPr>
                              <a:xfrm flipH="1">
                                <a:off x="3345" y="8"/>
                                <a:ext cx="89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86" name="直接连接符 786"/>
                            <wps:cNvSpPr/>
                            <wps:spPr>
                              <a:xfrm flipH="1">
                                <a:off x="3434" y="8"/>
                                <a:ext cx="87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87" name="直接连接符 787"/>
                            <wps:cNvSpPr/>
                            <wps:spPr>
                              <a:xfrm flipH="1">
                                <a:off x="3524" y="8"/>
                                <a:ext cx="88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88" name="直接连接符 788"/>
                            <wps:cNvSpPr/>
                            <wps:spPr>
                              <a:xfrm flipH="1">
                                <a:off x="3612" y="8"/>
                                <a:ext cx="88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89" name="直接连接符 789"/>
                            <wps:cNvSpPr/>
                            <wps:spPr>
                              <a:xfrm flipH="1">
                                <a:off x="3700" y="8"/>
                                <a:ext cx="87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90" name="直接连接符 790"/>
                            <wps:cNvSpPr/>
                            <wps:spPr>
                              <a:xfrm flipH="1">
                                <a:off x="3787" y="8"/>
                                <a:ext cx="88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91" name="直接连接符 791"/>
                            <wps:cNvSpPr/>
                            <wps:spPr>
                              <a:xfrm flipH="1">
                                <a:off x="3875" y="8"/>
                                <a:ext cx="87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92" name="直接连接符 792"/>
                            <wps:cNvSpPr/>
                            <wps:spPr>
                              <a:xfrm flipH="1">
                                <a:off x="3962" y="8"/>
                                <a:ext cx="89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93" name="直接连接符 793"/>
                            <wps:cNvSpPr/>
                            <wps:spPr>
                              <a:xfrm flipH="1">
                                <a:off x="4051" y="8"/>
                                <a:ext cx="87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94" name="直接连接符 794"/>
                            <wps:cNvSpPr/>
                            <wps:spPr>
                              <a:xfrm flipH="1">
                                <a:off x="4138" y="8"/>
                                <a:ext cx="88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95" name="直接连接符 795"/>
                            <wps:cNvSpPr/>
                            <wps:spPr>
                              <a:xfrm flipH="1">
                                <a:off x="4226" y="8"/>
                                <a:ext cx="87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96" name="直接连接符 796"/>
                            <wps:cNvSpPr/>
                            <wps:spPr>
                              <a:xfrm flipH="1">
                                <a:off x="4318" y="0"/>
                                <a:ext cx="88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97" name="直接连接符 797"/>
                            <wps:cNvSpPr/>
                            <wps:spPr>
                              <a:xfrm flipH="1">
                                <a:off x="4406" y="0"/>
                                <a:ext cx="88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98" name="直接连接符 798"/>
                            <wps:cNvSpPr/>
                            <wps:spPr>
                              <a:xfrm flipH="1">
                                <a:off x="4494" y="0"/>
                                <a:ext cx="87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99" name="直接连接符 799"/>
                            <wps:cNvSpPr/>
                            <wps:spPr>
                              <a:xfrm flipH="1">
                                <a:off x="4581" y="0"/>
                                <a:ext cx="88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00" name="直接连接符 800"/>
                            <wps:cNvSpPr/>
                            <wps:spPr>
                              <a:xfrm flipH="1">
                                <a:off x="4669" y="0"/>
                                <a:ext cx="87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01" name="直接连接符 801"/>
                            <wps:cNvSpPr/>
                            <wps:spPr>
                              <a:xfrm flipH="1">
                                <a:off x="4756" y="0"/>
                                <a:ext cx="89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02" name="直接连接符 802"/>
                            <wps:cNvSpPr/>
                            <wps:spPr>
                              <a:xfrm flipH="1">
                                <a:off x="4845" y="0"/>
                                <a:ext cx="87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03" name="直接连接符 803"/>
                            <wps:cNvSpPr/>
                            <wps:spPr>
                              <a:xfrm flipH="1">
                                <a:off x="4932" y="0"/>
                                <a:ext cx="88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804" name="直接连接符 804"/>
                            <wps:cNvSpPr/>
                            <wps:spPr>
                              <a:xfrm flipH="1">
                                <a:off x="5020" y="0"/>
                                <a:ext cx="87" cy="88"/>
                              </a:xfrm>
                              <a:prstGeom prst="line">
                                <a:avLst/>
                              </a:prstGeom>
                              <a:ln w="31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g:grpSp>
                          <wpg:cNvPr id="812" name="组合 812"/>
                          <wpg:cNvGrpSpPr/>
                          <wpg:grpSpPr>
                            <a:xfrm>
                              <a:off x="2040" y="264"/>
                              <a:ext cx="986" cy="500"/>
                              <a:chOff x="0" y="0"/>
                              <a:chExt cx="986" cy="500"/>
                            </a:xfrm>
                          </wpg:grpSpPr>
                          <wpg:grpSp>
                            <wpg:cNvPr id="808" name="组合 808"/>
                            <wpg:cNvGrpSpPr/>
                            <wpg:grpSpPr>
                              <a:xfrm>
                                <a:off x="0" y="0"/>
                                <a:ext cx="986" cy="165"/>
                                <a:chOff x="0" y="0"/>
                                <a:chExt cx="986" cy="165"/>
                              </a:xfrm>
                            </wpg:grpSpPr>
                            <wps:wsp>
                              <wps:cNvPr id="806" name="直接连接符 806"/>
                              <wps:cNvSpPr/>
                              <wps:spPr>
                                <a:xfrm>
                                  <a:off x="0" y="90"/>
                                  <a:ext cx="986" cy="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arrow" w="sm" len="sm"/>
                                  <a:tailEnd type="arrow" w="sm" len="sm"/>
                                </a:ln>
                              </wps:spPr>
                              <wps:bodyPr upright="1"/>
                            </wps:wsp>
                            <wps:wsp>
                              <wps:cNvPr id="807" name="矩形 807"/>
                              <wps:cNvSpPr/>
                              <wps:spPr>
                                <a:xfrm>
                                  <a:off x="378" y="0"/>
                                  <a:ext cx="283" cy="1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811" name="组合 811"/>
                            <wpg:cNvGrpSpPr/>
                            <wpg:grpSpPr>
                              <a:xfrm>
                                <a:off x="6" y="30"/>
                                <a:ext cx="980" cy="47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809" name="直接连接符 809"/>
                              <wps:cNvSpPr/>
                              <wps:spPr>
                                <a:xfrm>
                                  <a:off x="1000" y="0"/>
                                  <a:ext cx="0" cy="15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dash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10" name="直接连接符 810"/>
                              <wps:cNvSpPr/>
                              <wps:spPr>
                                <a:xfrm>
                                  <a:off x="0" y="0"/>
                                  <a:ext cx="0" cy="15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dash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</wpg:grpSp>
                        <wpg:grpSp>
                          <wpg:cNvPr id="819" name="组合 819"/>
                          <wpg:cNvGrpSpPr/>
                          <wpg:grpSpPr>
                            <a:xfrm>
                              <a:off x="3222" y="264"/>
                              <a:ext cx="986" cy="500"/>
                              <a:chOff x="0" y="0"/>
                              <a:chExt cx="986" cy="500"/>
                            </a:xfrm>
                          </wpg:grpSpPr>
                          <wpg:grpSp>
                            <wpg:cNvPr id="815" name="组合 815"/>
                            <wpg:cNvGrpSpPr/>
                            <wpg:grpSpPr>
                              <a:xfrm>
                                <a:off x="0" y="0"/>
                                <a:ext cx="986" cy="165"/>
                                <a:chOff x="0" y="0"/>
                                <a:chExt cx="986" cy="165"/>
                              </a:xfrm>
                            </wpg:grpSpPr>
                            <wps:wsp>
                              <wps:cNvPr id="813" name="直接连接符 813"/>
                              <wps:cNvSpPr/>
                              <wps:spPr>
                                <a:xfrm>
                                  <a:off x="0" y="90"/>
                                  <a:ext cx="986" cy="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arrow" w="sm" len="sm"/>
                                  <a:tailEnd type="arrow" w="sm" len="sm"/>
                                </a:ln>
                              </wps:spPr>
                              <wps:bodyPr upright="1"/>
                            </wps:wsp>
                            <wps:wsp>
                              <wps:cNvPr id="814" name="矩形 814"/>
                              <wps:cNvSpPr/>
                              <wps:spPr>
                                <a:xfrm>
                                  <a:off x="378" y="0"/>
                                  <a:ext cx="283" cy="1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818" name="组合 818"/>
                            <wpg:cNvGrpSpPr/>
                            <wpg:grpSpPr>
                              <a:xfrm>
                                <a:off x="6" y="30"/>
                                <a:ext cx="980" cy="47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816" name="直接连接符 816"/>
                              <wps:cNvSpPr/>
                              <wps:spPr>
                                <a:xfrm>
                                  <a:off x="1000" y="0"/>
                                  <a:ext cx="0" cy="15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dash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17" name="直接连接符 817"/>
                              <wps:cNvSpPr/>
                              <wps:spPr>
                                <a:xfrm>
                                  <a:off x="0" y="0"/>
                                  <a:ext cx="0" cy="15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dash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</wpg:grpSp>
                        <wpg:grpSp>
                          <wpg:cNvPr id="822" name="组合 822"/>
                          <wpg:cNvGrpSpPr/>
                          <wpg:grpSpPr>
                            <a:xfrm>
                              <a:off x="4404" y="264"/>
                              <a:ext cx="986" cy="165"/>
                              <a:chOff x="0" y="0"/>
                              <a:chExt cx="986" cy="165"/>
                            </a:xfrm>
                          </wpg:grpSpPr>
                          <wps:wsp>
                            <wps:cNvPr id="820" name="直接连接符 820"/>
                            <wps:cNvSpPr/>
                            <wps:spPr>
                              <a:xfrm>
                                <a:off x="0" y="90"/>
                                <a:ext cx="986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arrow" w="sm" len="sm"/>
                                <a:tailEnd type="arrow" w="sm" len="sm"/>
                              </a:ln>
                            </wps:spPr>
                            <wps:bodyPr upright="1"/>
                          </wps:wsp>
                          <wps:wsp>
                            <wps:cNvPr id="821" name="矩形 821"/>
                            <wps:cNvSpPr/>
                            <wps:spPr>
                              <a:xfrm>
                                <a:off x="378" y="0"/>
                                <a:ext cx="283" cy="1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823" name="直接连接符 823"/>
                          <wps:cNvSpPr/>
                          <wps:spPr>
                            <a:xfrm>
                              <a:off x="5390" y="294"/>
                              <a:ext cx="0" cy="94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824" name="直接连接符 824"/>
                          <wps:cNvSpPr/>
                          <wps:spPr>
                            <a:xfrm>
                              <a:off x="4410" y="294"/>
                              <a:ext cx="0" cy="47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g:grpSp>
                          <wpg:cNvPr id="843" name="组合 843"/>
                          <wpg:cNvGrpSpPr/>
                          <wpg:grpSpPr>
                            <a:xfrm>
                              <a:off x="963" y="424"/>
                              <a:ext cx="1070" cy="821"/>
                              <a:chOff x="0" y="0"/>
                              <a:chExt cx="1070" cy="821"/>
                            </a:xfrm>
                          </wpg:grpSpPr>
                          <wpg:grpSp>
                            <wpg:cNvPr id="839" name="组合 839"/>
                            <wpg:cNvGrpSpPr/>
                            <wpg:grpSpPr>
                              <a:xfrm>
                                <a:off x="207" y="91"/>
                                <a:ext cx="863" cy="730"/>
                                <a:chOff x="0" y="0"/>
                                <a:chExt cx="863" cy="730"/>
                              </a:xfrm>
                            </wpg:grpSpPr>
                            <wps:wsp>
                              <wps:cNvPr id="825" name="椭圆 825"/>
                              <wps:cNvSpPr/>
                              <wps:spPr>
                                <a:xfrm>
                                  <a:off x="115" y="571"/>
                                  <a:ext cx="150" cy="1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26" name="任意多边形 826"/>
                              <wps:cNvSpPr/>
                              <wps:spPr>
                                <a:xfrm>
                                  <a:off x="0" y="0"/>
                                  <a:ext cx="863" cy="5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090" h="547">
                                      <a:moveTo>
                                        <a:pt x="0" y="0"/>
                                      </a:moveTo>
                                      <a:lnTo>
                                        <a:pt x="126" y="547"/>
                                      </a:lnTo>
                                      <a:lnTo>
                                        <a:pt x="1078" y="472"/>
                                      </a:lnTo>
                                      <a:lnTo>
                                        <a:pt x="1090" y="23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27" name="直接连接符 827"/>
                              <wps:cNvSpPr/>
                              <wps:spPr>
                                <a:xfrm>
                                  <a:off x="673" y="174"/>
                                  <a:ext cx="0" cy="28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28" name="直接连接符 828"/>
                              <wps:cNvSpPr/>
                              <wps:spPr>
                                <a:xfrm>
                                  <a:off x="133" y="49"/>
                                  <a:ext cx="113" cy="435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80808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29" name="直接连接符 829"/>
                              <wps:cNvSpPr/>
                              <wps:spPr>
                                <a:xfrm>
                                  <a:off x="292" y="85"/>
                                  <a:ext cx="98" cy="398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80808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30" name="直接连接符 830"/>
                              <wps:cNvSpPr/>
                              <wps:spPr>
                                <a:xfrm>
                                  <a:off x="451" y="121"/>
                                  <a:ext cx="84" cy="34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80808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31" name="直接连接符 831"/>
                              <wps:cNvSpPr/>
                              <wps:spPr>
                                <a:xfrm>
                                  <a:off x="610" y="158"/>
                                  <a:ext cx="54" cy="285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80808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32" name="直接连接符 832"/>
                              <wps:cNvSpPr/>
                              <wps:spPr>
                                <a:xfrm>
                                  <a:off x="759" y="194"/>
                                  <a:ext cx="48" cy="253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80808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33" name="任意多边形 833"/>
                              <wps:cNvSpPr/>
                              <wps:spPr>
                                <a:xfrm rot="21540000">
                                  <a:off x="31" y="194"/>
                                  <a:ext cx="638" cy="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826" h="1">
                                      <a:moveTo>
                                        <a:pt x="0" y="0"/>
                                      </a:moveTo>
                                      <a:lnTo>
                                        <a:pt x="82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80808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34" name="任意多边形 834"/>
                              <wps:cNvSpPr/>
                              <wps:spPr>
                                <a:xfrm rot="21540000">
                                  <a:off x="89" y="314"/>
                                  <a:ext cx="765" cy="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826" h="1">
                                      <a:moveTo>
                                        <a:pt x="0" y="0"/>
                                      </a:moveTo>
                                      <a:lnTo>
                                        <a:pt x="82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80808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35" name="任意多边形 835"/>
                              <wps:cNvSpPr/>
                              <wps:spPr>
                                <a:xfrm rot="21540000">
                                  <a:off x="92" y="446"/>
                                  <a:ext cx="559" cy="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826" h="1">
                                      <a:moveTo>
                                        <a:pt x="0" y="0"/>
                                      </a:moveTo>
                                      <a:lnTo>
                                        <a:pt x="82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80808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36" name="任意多边形 836"/>
                              <wps:cNvSpPr/>
                              <wps:spPr>
                                <a:xfrm rot="21540000">
                                  <a:off x="32" y="85"/>
                                  <a:ext cx="259" cy="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826" h="1">
                                      <a:moveTo>
                                        <a:pt x="0" y="0"/>
                                      </a:moveTo>
                                      <a:lnTo>
                                        <a:pt x="82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80808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37" name="椭圆 837"/>
                              <wps:cNvSpPr/>
                              <wps:spPr>
                                <a:xfrm>
                                  <a:off x="583" y="580"/>
                                  <a:ext cx="150" cy="1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38" name="任意多边形 838"/>
                              <wps:cNvSpPr/>
                              <wps:spPr>
                                <a:xfrm>
                                  <a:off x="192" y="476"/>
                                  <a:ext cx="478" cy="1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18" h="303">
                                      <a:moveTo>
                                        <a:pt x="0" y="303"/>
                                      </a:moveTo>
                                      <a:cubicBezTo>
                                        <a:pt x="103" y="151"/>
                                        <a:pt x="206" y="0"/>
                                        <a:pt x="309" y="0"/>
                                      </a:cubicBezTo>
                                      <a:cubicBezTo>
                                        <a:pt x="412" y="0"/>
                                        <a:pt x="515" y="151"/>
                                        <a:pt x="618" y="303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842" name="组合 842"/>
                            <wpg:cNvGrpSpPr/>
                            <wpg:grpSpPr>
                              <a:xfrm>
                                <a:off x="0" y="0"/>
                                <a:ext cx="350" cy="131"/>
                                <a:chOff x="0" y="0"/>
                                <a:chExt cx="310" cy="131"/>
                              </a:xfrm>
                            </wpg:grpSpPr>
                            <wps:wsp>
                              <wps:cNvPr id="840" name="任意多边形 840"/>
                              <wps:cNvSpPr/>
                              <wps:spPr>
                                <a:xfrm>
                                  <a:off x="0" y="0"/>
                                  <a:ext cx="310" cy="1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721" h="303">
                                      <a:moveTo>
                                        <a:pt x="0" y="0"/>
                                      </a:moveTo>
                                      <a:cubicBezTo>
                                        <a:pt x="35" y="41"/>
                                        <a:pt x="92" y="194"/>
                                        <a:pt x="212" y="244"/>
                                      </a:cubicBezTo>
                                      <a:cubicBezTo>
                                        <a:pt x="332" y="294"/>
                                        <a:pt x="615" y="291"/>
                                        <a:pt x="721" y="303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41" name="椭圆 841"/>
                              <wps:cNvSpPr/>
                              <wps:spPr>
                                <a:xfrm>
                                  <a:off x="0" y="0"/>
                                  <a:ext cx="44" cy="4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</wpg:grpSp>
                        <wpg:grpSp>
                          <wpg:cNvPr id="862" name="组合 862"/>
                          <wpg:cNvGrpSpPr/>
                          <wpg:grpSpPr>
                            <a:xfrm>
                              <a:off x="2133" y="424"/>
                              <a:ext cx="1084" cy="821"/>
                              <a:chOff x="0" y="0"/>
                              <a:chExt cx="1084" cy="821"/>
                            </a:xfrm>
                          </wpg:grpSpPr>
                          <wpg:grpSp>
                            <wpg:cNvPr id="858" name="组合 858"/>
                            <wpg:cNvGrpSpPr/>
                            <wpg:grpSpPr>
                              <a:xfrm>
                                <a:off x="221" y="91"/>
                                <a:ext cx="863" cy="730"/>
                                <a:chOff x="0" y="0"/>
                                <a:chExt cx="863" cy="730"/>
                              </a:xfrm>
                            </wpg:grpSpPr>
                            <wps:wsp>
                              <wps:cNvPr id="844" name="椭圆 844"/>
                              <wps:cNvSpPr/>
                              <wps:spPr>
                                <a:xfrm>
                                  <a:off x="115" y="571"/>
                                  <a:ext cx="150" cy="1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45" name="任意多边形 845"/>
                              <wps:cNvSpPr/>
                              <wps:spPr>
                                <a:xfrm>
                                  <a:off x="0" y="0"/>
                                  <a:ext cx="863" cy="5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090" h="547">
                                      <a:moveTo>
                                        <a:pt x="0" y="0"/>
                                      </a:moveTo>
                                      <a:lnTo>
                                        <a:pt x="126" y="547"/>
                                      </a:lnTo>
                                      <a:lnTo>
                                        <a:pt x="1078" y="472"/>
                                      </a:lnTo>
                                      <a:lnTo>
                                        <a:pt x="1090" y="23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46" name="直接连接符 846"/>
                              <wps:cNvSpPr/>
                              <wps:spPr>
                                <a:xfrm>
                                  <a:off x="673" y="174"/>
                                  <a:ext cx="0" cy="28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47" name="直接连接符 847"/>
                              <wps:cNvSpPr/>
                              <wps:spPr>
                                <a:xfrm>
                                  <a:off x="133" y="49"/>
                                  <a:ext cx="113" cy="435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80808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48" name="直接连接符 848"/>
                              <wps:cNvSpPr/>
                              <wps:spPr>
                                <a:xfrm>
                                  <a:off x="292" y="85"/>
                                  <a:ext cx="98" cy="398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80808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49" name="直接连接符 849"/>
                              <wps:cNvSpPr/>
                              <wps:spPr>
                                <a:xfrm>
                                  <a:off x="451" y="121"/>
                                  <a:ext cx="84" cy="34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80808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50" name="直接连接符 850"/>
                              <wps:cNvSpPr/>
                              <wps:spPr>
                                <a:xfrm>
                                  <a:off x="610" y="158"/>
                                  <a:ext cx="54" cy="285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80808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51" name="直接连接符 851"/>
                              <wps:cNvSpPr/>
                              <wps:spPr>
                                <a:xfrm>
                                  <a:off x="759" y="194"/>
                                  <a:ext cx="48" cy="253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80808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52" name="任意多边形 852"/>
                              <wps:cNvSpPr/>
                              <wps:spPr>
                                <a:xfrm rot="21540000">
                                  <a:off x="31" y="194"/>
                                  <a:ext cx="638" cy="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826" h="1">
                                      <a:moveTo>
                                        <a:pt x="0" y="0"/>
                                      </a:moveTo>
                                      <a:lnTo>
                                        <a:pt x="82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80808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53" name="任意多边形 853"/>
                              <wps:cNvSpPr/>
                              <wps:spPr>
                                <a:xfrm rot="21540000">
                                  <a:off x="89" y="314"/>
                                  <a:ext cx="765" cy="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826" h="1">
                                      <a:moveTo>
                                        <a:pt x="0" y="0"/>
                                      </a:moveTo>
                                      <a:lnTo>
                                        <a:pt x="82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80808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54" name="任意多边形 854"/>
                              <wps:cNvSpPr/>
                              <wps:spPr>
                                <a:xfrm rot="21540000">
                                  <a:off x="92" y="446"/>
                                  <a:ext cx="559" cy="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826" h="1">
                                      <a:moveTo>
                                        <a:pt x="0" y="0"/>
                                      </a:moveTo>
                                      <a:lnTo>
                                        <a:pt x="82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80808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55" name="任意多边形 855"/>
                              <wps:cNvSpPr/>
                              <wps:spPr>
                                <a:xfrm rot="21540000">
                                  <a:off x="32" y="85"/>
                                  <a:ext cx="259" cy="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826" h="1">
                                      <a:moveTo>
                                        <a:pt x="0" y="0"/>
                                      </a:moveTo>
                                      <a:lnTo>
                                        <a:pt x="82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80808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56" name="椭圆 856"/>
                              <wps:cNvSpPr/>
                              <wps:spPr>
                                <a:xfrm>
                                  <a:off x="583" y="580"/>
                                  <a:ext cx="150" cy="1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57" name="任意多边形 857"/>
                              <wps:cNvSpPr/>
                              <wps:spPr>
                                <a:xfrm>
                                  <a:off x="192" y="476"/>
                                  <a:ext cx="478" cy="1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18" h="303">
                                      <a:moveTo>
                                        <a:pt x="0" y="303"/>
                                      </a:moveTo>
                                      <a:cubicBezTo>
                                        <a:pt x="103" y="151"/>
                                        <a:pt x="206" y="0"/>
                                        <a:pt x="309" y="0"/>
                                      </a:cubicBezTo>
                                      <a:cubicBezTo>
                                        <a:pt x="412" y="0"/>
                                        <a:pt x="515" y="151"/>
                                        <a:pt x="618" y="303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861" name="组合 861"/>
                            <wpg:cNvGrpSpPr/>
                            <wpg:grpSpPr>
                              <a:xfrm>
                                <a:off x="0" y="0"/>
                                <a:ext cx="350" cy="131"/>
                                <a:chOff x="0" y="0"/>
                                <a:chExt cx="310" cy="131"/>
                              </a:xfrm>
                            </wpg:grpSpPr>
                            <wps:wsp>
                              <wps:cNvPr id="859" name="任意多边形 859"/>
                              <wps:cNvSpPr/>
                              <wps:spPr>
                                <a:xfrm>
                                  <a:off x="0" y="0"/>
                                  <a:ext cx="310" cy="1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721" h="303">
                                      <a:moveTo>
                                        <a:pt x="0" y="0"/>
                                      </a:moveTo>
                                      <a:cubicBezTo>
                                        <a:pt x="35" y="41"/>
                                        <a:pt x="92" y="194"/>
                                        <a:pt x="212" y="244"/>
                                      </a:cubicBezTo>
                                      <a:cubicBezTo>
                                        <a:pt x="332" y="294"/>
                                        <a:pt x="615" y="291"/>
                                        <a:pt x="721" y="303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60" name="椭圆 860"/>
                              <wps:cNvSpPr/>
                              <wps:spPr>
                                <a:xfrm>
                                  <a:off x="0" y="0"/>
                                  <a:ext cx="44" cy="4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</wpg:grpSp>
                        <wpg:grpSp>
                          <wpg:cNvPr id="881" name="组合 881"/>
                          <wpg:cNvGrpSpPr/>
                          <wpg:grpSpPr>
                            <a:xfrm>
                              <a:off x="3303" y="424"/>
                              <a:ext cx="1098" cy="821"/>
                              <a:chOff x="0" y="0"/>
                              <a:chExt cx="1098" cy="821"/>
                            </a:xfrm>
                          </wpg:grpSpPr>
                          <wpg:grpSp>
                            <wpg:cNvPr id="877" name="组合 877"/>
                            <wpg:cNvGrpSpPr/>
                            <wpg:grpSpPr>
                              <a:xfrm>
                                <a:off x="235" y="91"/>
                                <a:ext cx="863" cy="730"/>
                                <a:chOff x="0" y="0"/>
                                <a:chExt cx="863" cy="730"/>
                              </a:xfrm>
                            </wpg:grpSpPr>
                            <wps:wsp>
                              <wps:cNvPr id="863" name="椭圆 863"/>
                              <wps:cNvSpPr/>
                              <wps:spPr>
                                <a:xfrm>
                                  <a:off x="115" y="571"/>
                                  <a:ext cx="150" cy="1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64" name="任意多边形 864"/>
                              <wps:cNvSpPr/>
                              <wps:spPr>
                                <a:xfrm>
                                  <a:off x="0" y="0"/>
                                  <a:ext cx="863" cy="5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090" h="547">
                                      <a:moveTo>
                                        <a:pt x="0" y="0"/>
                                      </a:moveTo>
                                      <a:lnTo>
                                        <a:pt x="126" y="547"/>
                                      </a:lnTo>
                                      <a:lnTo>
                                        <a:pt x="1078" y="472"/>
                                      </a:lnTo>
                                      <a:lnTo>
                                        <a:pt x="1090" y="23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65" name="直接连接符 865"/>
                              <wps:cNvSpPr/>
                              <wps:spPr>
                                <a:xfrm>
                                  <a:off x="673" y="174"/>
                                  <a:ext cx="0" cy="280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66" name="直接连接符 866"/>
                              <wps:cNvSpPr/>
                              <wps:spPr>
                                <a:xfrm>
                                  <a:off x="133" y="49"/>
                                  <a:ext cx="113" cy="435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80808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67" name="直接连接符 867"/>
                              <wps:cNvSpPr/>
                              <wps:spPr>
                                <a:xfrm>
                                  <a:off x="292" y="85"/>
                                  <a:ext cx="98" cy="398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80808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68" name="直接连接符 868"/>
                              <wps:cNvSpPr/>
                              <wps:spPr>
                                <a:xfrm>
                                  <a:off x="451" y="121"/>
                                  <a:ext cx="84" cy="342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80808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69" name="直接连接符 869"/>
                              <wps:cNvSpPr/>
                              <wps:spPr>
                                <a:xfrm>
                                  <a:off x="610" y="158"/>
                                  <a:ext cx="54" cy="285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80808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70" name="直接连接符 870"/>
                              <wps:cNvSpPr/>
                              <wps:spPr>
                                <a:xfrm>
                                  <a:off x="759" y="194"/>
                                  <a:ext cx="48" cy="253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80808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71" name="任意多边形 871"/>
                              <wps:cNvSpPr/>
                              <wps:spPr>
                                <a:xfrm rot="21540000">
                                  <a:off x="31" y="194"/>
                                  <a:ext cx="638" cy="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826" h="1">
                                      <a:moveTo>
                                        <a:pt x="0" y="0"/>
                                      </a:moveTo>
                                      <a:lnTo>
                                        <a:pt x="82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80808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72" name="任意多边形 872"/>
                              <wps:cNvSpPr/>
                              <wps:spPr>
                                <a:xfrm rot="21540000">
                                  <a:off x="89" y="314"/>
                                  <a:ext cx="765" cy="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826" h="1">
                                      <a:moveTo>
                                        <a:pt x="0" y="0"/>
                                      </a:moveTo>
                                      <a:lnTo>
                                        <a:pt x="82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80808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73" name="任意多边形 873"/>
                              <wps:cNvSpPr/>
                              <wps:spPr>
                                <a:xfrm rot="21540000">
                                  <a:off x="92" y="446"/>
                                  <a:ext cx="559" cy="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826" h="1">
                                      <a:moveTo>
                                        <a:pt x="0" y="0"/>
                                      </a:moveTo>
                                      <a:lnTo>
                                        <a:pt x="82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80808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74" name="任意多边形 874"/>
                              <wps:cNvSpPr/>
                              <wps:spPr>
                                <a:xfrm rot="21540000">
                                  <a:off x="32" y="85"/>
                                  <a:ext cx="259" cy="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826" h="1">
                                      <a:moveTo>
                                        <a:pt x="0" y="0"/>
                                      </a:moveTo>
                                      <a:lnTo>
                                        <a:pt x="826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80808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75" name="椭圆 875"/>
                              <wps:cNvSpPr/>
                              <wps:spPr>
                                <a:xfrm>
                                  <a:off x="583" y="580"/>
                                  <a:ext cx="150" cy="1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76" name="任意多边形 876"/>
                              <wps:cNvSpPr/>
                              <wps:spPr>
                                <a:xfrm>
                                  <a:off x="192" y="476"/>
                                  <a:ext cx="478" cy="1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618" h="303">
                                      <a:moveTo>
                                        <a:pt x="0" y="303"/>
                                      </a:moveTo>
                                      <a:cubicBezTo>
                                        <a:pt x="103" y="151"/>
                                        <a:pt x="206" y="0"/>
                                        <a:pt x="309" y="0"/>
                                      </a:cubicBezTo>
                                      <a:cubicBezTo>
                                        <a:pt x="412" y="0"/>
                                        <a:pt x="515" y="151"/>
                                        <a:pt x="618" y="303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880" name="组合 880"/>
                            <wpg:cNvGrpSpPr/>
                            <wpg:grpSpPr>
                              <a:xfrm>
                                <a:off x="0" y="0"/>
                                <a:ext cx="350" cy="131"/>
                                <a:chOff x="0" y="0"/>
                                <a:chExt cx="310" cy="131"/>
                              </a:xfrm>
                            </wpg:grpSpPr>
                            <wps:wsp>
                              <wps:cNvPr id="878" name="任意多边形 878"/>
                              <wps:cNvSpPr/>
                              <wps:spPr>
                                <a:xfrm>
                                  <a:off x="0" y="0"/>
                                  <a:ext cx="310" cy="1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721" h="303">
                                      <a:moveTo>
                                        <a:pt x="0" y="0"/>
                                      </a:moveTo>
                                      <a:cubicBezTo>
                                        <a:pt x="35" y="41"/>
                                        <a:pt x="92" y="194"/>
                                        <a:pt x="212" y="244"/>
                                      </a:cubicBezTo>
                                      <a:cubicBezTo>
                                        <a:pt x="332" y="294"/>
                                        <a:pt x="615" y="291"/>
                                        <a:pt x="721" y="303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79" name="椭圆 879"/>
                              <wps:cNvSpPr/>
                              <wps:spPr>
                                <a:xfrm>
                                  <a:off x="0" y="0"/>
                                  <a:ext cx="44" cy="4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</wpg:grpSp>
                        <wps:wsp>
                          <wps:cNvPr id="882" name="任意多边形 882"/>
                          <wps:cNvSpPr/>
                          <wps:spPr>
                            <a:xfrm>
                              <a:off x="60" y="0"/>
                              <a:ext cx="894" cy="12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909" h="5242">
                                  <a:moveTo>
                                    <a:pt x="1937" y="721"/>
                                  </a:moveTo>
                                  <a:cubicBezTo>
                                    <a:pt x="1933" y="640"/>
                                    <a:pt x="1834" y="519"/>
                                    <a:pt x="1834" y="418"/>
                                  </a:cubicBezTo>
                                  <a:cubicBezTo>
                                    <a:pt x="1834" y="317"/>
                                    <a:pt x="1896" y="182"/>
                                    <a:pt x="1937" y="115"/>
                                  </a:cubicBezTo>
                                  <a:cubicBezTo>
                                    <a:pt x="1978" y="48"/>
                                    <a:pt x="2020" y="32"/>
                                    <a:pt x="2079" y="16"/>
                                  </a:cubicBezTo>
                                  <a:cubicBezTo>
                                    <a:pt x="2138" y="0"/>
                                    <a:pt x="2229" y="0"/>
                                    <a:pt x="2291" y="16"/>
                                  </a:cubicBezTo>
                                  <a:cubicBezTo>
                                    <a:pt x="2353" y="32"/>
                                    <a:pt x="2425" y="61"/>
                                    <a:pt x="2452" y="115"/>
                                  </a:cubicBezTo>
                                  <a:cubicBezTo>
                                    <a:pt x="2479" y="169"/>
                                    <a:pt x="2443" y="281"/>
                                    <a:pt x="2454" y="342"/>
                                  </a:cubicBezTo>
                                  <a:cubicBezTo>
                                    <a:pt x="2465" y="403"/>
                                    <a:pt x="2521" y="442"/>
                                    <a:pt x="2517" y="479"/>
                                  </a:cubicBezTo>
                                  <a:cubicBezTo>
                                    <a:pt x="2513" y="516"/>
                                    <a:pt x="2446" y="527"/>
                                    <a:pt x="2429" y="567"/>
                                  </a:cubicBezTo>
                                  <a:cubicBezTo>
                                    <a:pt x="2412" y="607"/>
                                    <a:pt x="2430" y="691"/>
                                    <a:pt x="2417" y="717"/>
                                  </a:cubicBezTo>
                                  <a:cubicBezTo>
                                    <a:pt x="2404" y="743"/>
                                    <a:pt x="2377" y="670"/>
                                    <a:pt x="2349" y="721"/>
                                  </a:cubicBezTo>
                                  <a:cubicBezTo>
                                    <a:pt x="2321" y="772"/>
                                    <a:pt x="2229" y="974"/>
                                    <a:pt x="2246" y="1024"/>
                                  </a:cubicBezTo>
                                  <a:cubicBezTo>
                                    <a:pt x="2263" y="1074"/>
                                    <a:pt x="2401" y="1024"/>
                                    <a:pt x="2452" y="1024"/>
                                  </a:cubicBezTo>
                                  <a:cubicBezTo>
                                    <a:pt x="2503" y="1024"/>
                                    <a:pt x="2504" y="974"/>
                                    <a:pt x="2555" y="1024"/>
                                  </a:cubicBezTo>
                                  <a:cubicBezTo>
                                    <a:pt x="2606" y="1074"/>
                                    <a:pt x="2658" y="1226"/>
                                    <a:pt x="2761" y="1327"/>
                                  </a:cubicBezTo>
                                  <a:cubicBezTo>
                                    <a:pt x="2864" y="1428"/>
                                    <a:pt x="3058" y="1548"/>
                                    <a:pt x="3173" y="1630"/>
                                  </a:cubicBezTo>
                                  <a:cubicBezTo>
                                    <a:pt x="3288" y="1712"/>
                                    <a:pt x="3365" y="1785"/>
                                    <a:pt x="3450" y="1819"/>
                                  </a:cubicBezTo>
                                  <a:cubicBezTo>
                                    <a:pt x="3535" y="1853"/>
                                    <a:pt x="3614" y="1838"/>
                                    <a:pt x="3681" y="1832"/>
                                  </a:cubicBezTo>
                                  <a:cubicBezTo>
                                    <a:pt x="3748" y="1826"/>
                                    <a:pt x="3813" y="1769"/>
                                    <a:pt x="3851" y="1782"/>
                                  </a:cubicBezTo>
                                  <a:cubicBezTo>
                                    <a:pt x="3889" y="1795"/>
                                    <a:pt x="3909" y="1872"/>
                                    <a:pt x="3907" y="1907"/>
                                  </a:cubicBezTo>
                                  <a:cubicBezTo>
                                    <a:pt x="3905" y="1942"/>
                                    <a:pt x="3877" y="1971"/>
                                    <a:pt x="3838" y="1994"/>
                                  </a:cubicBezTo>
                                  <a:cubicBezTo>
                                    <a:pt x="3799" y="2017"/>
                                    <a:pt x="3721" y="2035"/>
                                    <a:pt x="3675" y="2045"/>
                                  </a:cubicBezTo>
                                  <a:cubicBezTo>
                                    <a:pt x="3629" y="2055"/>
                                    <a:pt x="3615" y="2061"/>
                                    <a:pt x="3563" y="2057"/>
                                  </a:cubicBezTo>
                                  <a:cubicBezTo>
                                    <a:pt x="3511" y="2053"/>
                                    <a:pt x="3441" y="2040"/>
                                    <a:pt x="3362" y="2019"/>
                                  </a:cubicBezTo>
                                  <a:cubicBezTo>
                                    <a:pt x="3283" y="1998"/>
                                    <a:pt x="3160" y="1970"/>
                                    <a:pt x="3087" y="1932"/>
                                  </a:cubicBezTo>
                                  <a:cubicBezTo>
                                    <a:pt x="3014" y="1894"/>
                                    <a:pt x="2987" y="1832"/>
                                    <a:pt x="2924" y="1794"/>
                                  </a:cubicBezTo>
                                  <a:cubicBezTo>
                                    <a:pt x="2861" y="1756"/>
                                    <a:pt x="2782" y="1762"/>
                                    <a:pt x="2711" y="1706"/>
                                  </a:cubicBezTo>
                                  <a:cubicBezTo>
                                    <a:pt x="2640" y="1650"/>
                                    <a:pt x="2544" y="1464"/>
                                    <a:pt x="2498" y="1456"/>
                                  </a:cubicBezTo>
                                  <a:cubicBezTo>
                                    <a:pt x="2452" y="1448"/>
                                    <a:pt x="2473" y="1604"/>
                                    <a:pt x="2436" y="1656"/>
                                  </a:cubicBezTo>
                                  <a:cubicBezTo>
                                    <a:pt x="2399" y="1708"/>
                                    <a:pt x="2333" y="1731"/>
                                    <a:pt x="2273" y="1769"/>
                                  </a:cubicBezTo>
                                  <a:cubicBezTo>
                                    <a:pt x="2213" y="1807"/>
                                    <a:pt x="2131" y="1828"/>
                                    <a:pt x="2073" y="1882"/>
                                  </a:cubicBezTo>
                                  <a:cubicBezTo>
                                    <a:pt x="2015" y="1936"/>
                                    <a:pt x="1958" y="2030"/>
                                    <a:pt x="1922" y="2095"/>
                                  </a:cubicBezTo>
                                  <a:cubicBezTo>
                                    <a:pt x="1886" y="2160"/>
                                    <a:pt x="1831" y="2184"/>
                                    <a:pt x="1860" y="2270"/>
                                  </a:cubicBezTo>
                                  <a:cubicBezTo>
                                    <a:pt x="1889" y="2356"/>
                                    <a:pt x="2031" y="2500"/>
                                    <a:pt x="2098" y="2608"/>
                                  </a:cubicBezTo>
                                  <a:cubicBezTo>
                                    <a:pt x="2165" y="2716"/>
                                    <a:pt x="2187" y="2810"/>
                                    <a:pt x="2260" y="2921"/>
                                  </a:cubicBezTo>
                                  <a:cubicBezTo>
                                    <a:pt x="2333" y="3032"/>
                                    <a:pt x="2469" y="3193"/>
                                    <a:pt x="2536" y="3272"/>
                                  </a:cubicBezTo>
                                  <a:cubicBezTo>
                                    <a:pt x="2603" y="3351"/>
                                    <a:pt x="2632" y="3360"/>
                                    <a:pt x="2661" y="3397"/>
                                  </a:cubicBezTo>
                                  <a:cubicBezTo>
                                    <a:pt x="2690" y="3434"/>
                                    <a:pt x="2703" y="3453"/>
                                    <a:pt x="2711" y="3497"/>
                                  </a:cubicBezTo>
                                  <a:cubicBezTo>
                                    <a:pt x="2719" y="3541"/>
                                    <a:pt x="2688" y="3576"/>
                                    <a:pt x="2711" y="3660"/>
                                  </a:cubicBezTo>
                                  <a:cubicBezTo>
                                    <a:pt x="2734" y="3744"/>
                                    <a:pt x="2811" y="3898"/>
                                    <a:pt x="2849" y="3998"/>
                                  </a:cubicBezTo>
                                  <a:cubicBezTo>
                                    <a:pt x="2887" y="4098"/>
                                    <a:pt x="2895" y="4173"/>
                                    <a:pt x="2937" y="4261"/>
                                  </a:cubicBezTo>
                                  <a:cubicBezTo>
                                    <a:pt x="2979" y="4349"/>
                                    <a:pt x="3037" y="4411"/>
                                    <a:pt x="3099" y="4524"/>
                                  </a:cubicBezTo>
                                  <a:cubicBezTo>
                                    <a:pt x="3161" y="4637"/>
                                    <a:pt x="3220" y="4854"/>
                                    <a:pt x="3312" y="4937"/>
                                  </a:cubicBezTo>
                                  <a:cubicBezTo>
                                    <a:pt x="3404" y="5020"/>
                                    <a:pt x="3581" y="4985"/>
                                    <a:pt x="3650" y="5025"/>
                                  </a:cubicBezTo>
                                  <a:cubicBezTo>
                                    <a:pt x="3719" y="5065"/>
                                    <a:pt x="3733" y="5142"/>
                                    <a:pt x="3725" y="5175"/>
                                  </a:cubicBezTo>
                                  <a:cubicBezTo>
                                    <a:pt x="3717" y="5208"/>
                                    <a:pt x="3717" y="5217"/>
                                    <a:pt x="3600" y="5225"/>
                                  </a:cubicBezTo>
                                  <a:cubicBezTo>
                                    <a:pt x="3483" y="5233"/>
                                    <a:pt x="3134" y="5242"/>
                                    <a:pt x="3024" y="5225"/>
                                  </a:cubicBezTo>
                                  <a:cubicBezTo>
                                    <a:pt x="2914" y="5208"/>
                                    <a:pt x="2951" y="5198"/>
                                    <a:pt x="2937" y="5125"/>
                                  </a:cubicBezTo>
                                  <a:cubicBezTo>
                                    <a:pt x="2923" y="5052"/>
                                    <a:pt x="2975" y="4889"/>
                                    <a:pt x="2937" y="4787"/>
                                  </a:cubicBezTo>
                                  <a:cubicBezTo>
                                    <a:pt x="2899" y="4685"/>
                                    <a:pt x="2786" y="4603"/>
                                    <a:pt x="2711" y="4511"/>
                                  </a:cubicBezTo>
                                  <a:cubicBezTo>
                                    <a:pt x="2636" y="4419"/>
                                    <a:pt x="2540" y="4349"/>
                                    <a:pt x="2486" y="4236"/>
                                  </a:cubicBezTo>
                                  <a:cubicBezTo>
                                    <a:pt x="2432" y="4123"/>
                                    <a:pt x="2424" y="3935"/>
                                    <a:pt x="2386" y="3835"/>
                                  </a:cubicBezTo>
                                  <a:cubicBezTo>
                                    <a:pt x="2348" y="3735"/>
                                    <a:pt x="2333" y="3725"/>
                                    <a:pt x="2260" y="3635"/>
                                  </a:cubicBezTo>
                                  <a:cubicBezTo>
                                    <a:pt x="2187" y="3545"/>
                                    <a:pt x="2033" y="3404"/>
                                    <a:pt x="1947" y="3297"/>
                                  </a:cubicBezTo>
                                  <a:cubicBezTo>
                                    <a:pt x="1861" y="3190"/>
                                    <a:pt x="1814" y="2973"/>
                                    <a:pt x="1747" y="2996"/>
                                  </a:cubicBezTo>
                                  <a:cubicBezTo>
                                    <a:pt x="1680" y="3019"/>
                                    <a:pt x="1620" y="3288"/>
                                    <a:pt x="1547" y="3434"/>
                                  </a:cubicBezTo>
                                  <a:cubicBezTo>
                                    <a:pt x="1474" y="3580"/>
                                    <a:pt x="1361" y="3783"/>
                                    <a:pt x="1309" y="3873"/>
                                  </a:cubicBezTo>
                                  <a:cubicBezTo>
                                    <a:pt x="1257" y="3963"/>
                                    <a:pt x="1282" y="3963"/>
                                    <a:pt x="1234" y="3973"/>
                                  </a:cubicBezTo>
                                  <a:cubicBezTo>
                                    <a:pt x="1186" y="3983"/>
                                    <a:pt x="1127" y="3931"/>
                                    <a:pt x="1021" y="3935"/>
                                  </a:cubicBezTo>
                                  <a:cubicBezTo>
                                    <a:pt x="915" y="3939"/>
                                    <a:pt x="706" y="3979"/>
                                    <a:pt x="595" y="3998"/>
                                  </a:cubicBezTo>
                                  <a:cubicBezTo>
                                    <a:pt x="484" y="4017"/>
                                    <a:pt x="422" y="4006"/>
                                    <a:pt x="357" y="4048"/>
                                  </a:cubicBezTo>
                                  <a:cubicBezTo>
                                    <a:pt x="292" y="4090"/>
                                    <a:pt x="243" y="4171"/>
                                    <a:pt x="207" y="4248"/>
                                  </a:cubicBezTo>
                                  <a:cubicBezTo>
                                    <a:pt x="171" y="4325"/>
                                    <a:pt x="175" y="4507"/>
                                    <a:pt x="144" y="4511"/>
                                  </a:cubicBezTo>
                                  <a:cubicBezTo>
                                    <a:pt x="113" y="4515"/>
                                    <a:pt x="38" y="4346"/>
                                    <a:pt x="19" y="4273"/>
                                  </a:cubicBezTo>
                                  <a:cubicBezTo>
                                    <a:pt x="0" y="4200"/>
                                    <a:pt x="22" y="4152"/>
                                    <a:pt x="32" y="4073"/>
                                  </a:cubicBezTo>
                                  <a:cubicBezTo>
                                    <a:pt x="42" y="3994"/>
                                    <a:pt x="45" y="3844"/>
                                    <a:pt x="82" y="3798"/>
                                  </a:cubicBezTo>
                                  <a:cubicBezTo>
                                    <a:pt x="119" y="3752"/>
                                    <a:pt x="182" y="3811"/>
                                    <a:pt x="257" y="3798"/>
                                  </a:cubicBezTo>
                                  <a:cubicBezTo>
                                    <a:pt x="332" y="3785"/>
                                    <a:pt x="444" y="3758"/>
                                    <a:pt x="532" y="3722"/>
                                  </a:cubicBezTo>
                                  <a:cubicBezTo>
                                    <a:pt x="620" y="3686"/>
                                    <a:pt x="710" y="3608"/>
                                    <a:pt x="783" y="3585"/>
                                  </a:cubicBezTo>
                                  <a:cubicBezTo>
                                    <a:pt x="856" y="3562"/>
                                    <a:pt x="925" y="3637"/>
                                    <a:pt x="971" y="3585"/>
                                  </a:cubicBezTo>
                                  <a:cubicBezTo>
                                    <a:pt x="1017" y="3533"/>
                                    <a:pt x="1044" y="3360"/>
                                    <a:pt x="1058" y="3272"/>
                                  </a:cubicBezTo>
                                  <a:cubicBezTo>
                                    <a:pt x="1072" y="3184"/>
                                    <a:pt x="1058" y="3140"/>
                                    <a:pt x="1058" y="3059"/>
                                  </a:cubicBezTo>
                                  <a:cubicBezTo>
                                    <a:pt x="1058" y="2978"/>
                                    <a:pt x="1060" y="2869"/>
                                    <a:pt x="1058" y="2783"/>
                                  </a:cubicBezTo>
                                  <a:cubicBezTo>
                                    <a:pt x="1056" y="2697"/>
                                    <a:pt x="1019" y="2645"/>
                                    <a:pt x="1046" y="2545"/>
                                  </a:cubicBezTo>
                                  <a:cubicBezTo>
                                    <a:pt x="1073" y="2445"/>
                                    <a:pt x="1167" y="2290"/>
                                    <a:pt x="1221" y="2182"/>
                                  </a:cubicBezTo>
                                  <a:cubicBezTo>
                                    <a:pt x="1275" y="2074"/>
                                    <a:pt x="1338" y="1971"/>
                                    <a:pt x="1371" y="1894"/>
                                  </a:cubicBezTo>
                                  <a:cubicBezTo>
                                    <a:pt x="1404" y="1817"/>
                                    <a:pt x="1411" y="1800"/>
                                    <a:pt x="1421" y="1719"/>
                                  </a:cubicBezTo>
                                  <a:cubicBezTo>
                                    <a:pt x="1431" y="1638"/>
                                    <a:pt x="1436" y="1525"/>
                                    <a:pt x="1434" y="1406"/>
                                  </a:cubicBezTo>
                                  <a:cubicBezTo>
                                    <a:pt x="1432" y="1287"/>
                                    <a:pt x="1386" y="1088"/>
                                    <a:pt x="1409" y="1005"/>
                                  </a:cubicBezTo>
                                  <a:cubicBezTo>
                                    <a:pt x="1432" y="922"/>
                                    <a:pt x="1516" y="924"/>
                                    <a:pt x="1572" y="905"/>
                                  </a:cubicBezTo>
                                  <a:cubicBezTo>
                                    <a:pt x="1628" y="886"/>
                                    <a:pt x="1699" y="893"/>
                                    <a:pt x="1747" y="893"/>
                                  </a:cubicBezTo>
                                  <a:cubicBezTo>
                                    <a:pt x="1795" y="893"/>
                                    <a:pt x="1829" y="932"/>
                                    <a:pt x="1860" y="905"/>
                                  </a:cubicBezTo>
                                  <a:cubicBezTo>
                                    <a:pt x="1891" y="878"/>
                                    <a:pt x="1941" y="802"/>
                                    <a:pt x="1937" y="72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0C0C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943" name="组合 943"/>
                        <wpg:cNvGrpSpPr/>
                        <wpg:grpSpPr>
                          <a:xfrm>
                            <a:off x="0" y="2128"/>
                            <a:ext cx="4215" cy="74"/>
                            <a:chOff x="0" y="0"/>
                            <a:chExt cx="5107" cy="96"/>
                          </a:xfrm>
                        </wpg:grpSpPr>
                        <wps:wsp>
                          <wps:cNvPr id="884" name="直接连接符 884"/>
                          <wps:cNvSpPr/>
                          <wps:spPr>
                            <a:xfrm flipH="1">
                              <a:off x="0" y="8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885" name="直接连接符 885"/>
                          <wps:cNvSpPr/>
                          <wps:spPr>
                            <a:xfrm flipH="1">
                              <a:off x="88" y="8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886" name="直接连接符 886"/>
                          <wps:cNvSpPr/>
                          <wps:spPr>
                            <a:xfrm flipH="1">
                              <a:off x="176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887" name="直接连接符 887"/>
                          <wps:cNvSpPr/>
                          <wps:spPr>
                            <a:xfrm flipH="1">
                              <a:off x="263" y="8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888" name="直接连接符 888"/>
                          <wps:cNvSpPr/>
                          <wps:spPr>
                            <a:xfrm flipH="1">
                              <a:off x="351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889" name="直接连接符 889"/>
                          <wps:cNvSpPr/>
                          <wps:spPr>
                            <a:xfrm flipH="1">
                              <a:off x="438" y="8"/>
                              <a:ext cx="89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890" name="直接连接符 890"/>
                          <wps:cNvSpPr/>
                          <wps:spPr>
                            <a:xfrm flipH="1">
                              <a:off x="527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891" name="直接连接符 891"/>
                          <wps:cNvSpPr/>
                          <wps:spPr>
                            <a:xfrm flipH="1">
                              <a:off x="614" y="8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892" name="直接连接符 892"/>
                          <wps:cNvSpPr/>
                          <wps:spPr>
                            <a:xfrm flipH="1">
                              <a:off x="702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893" name="直接连接符 893"/>
                          <wps:cNvSpPr/>
                          <wps:spPr>
                            <a:xfrm flipH="1">
                              <a:off x="789" y="8"/>
                              <a:ext cx="89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894" name="直接连接符 894"/>
                          <wps:cNvSpPr/>
                          <wps:spPr>
                            <a:xfrm flipH="1">
                              <a:off x="878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895" name="直接连接符 895"/>
                          <wps:cNvSpPr/>
                          <wps:spPr>
                            <a:xfrm>
                              <a:off x="17" y="2"/>
                              <a:ext cx="5071" cy="0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896" name="直接连接符 896"/>
                          <wps:cNvSpPr/>
                          <wps:spPr>
                            <a:xfrm flipH="1">
                              <a:off x="968" y="8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897" name="直接连接符 897"/>
                          <wps:cNvSpPr/>
                          <wps:spPr>
                            <a:xfrm flipH="1">
                              <a:off x="1056" y="8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898" name="直接连接符 898"/>
                          <wps:cNvSpPr/>
                          <wps:spPr>
                            <a:xfrm flipH="1">
                              <a:off x="1144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899" name="直接连接符 899"/>
                          <wps:cNvSpPr/>
                          <wps:spPr>
                            <a:xfrm flipH="1">
                              <a:off x="1231" y="8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00" name="直接连接符 900"/>
                          <wps:cNvSpPr/>
                          <wps:spPr>
                            <a:xfrm flipH="1">
                              <a:off x="1319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01" name="直接连接符 901"/>
                          <wps:cNvSpPr/>
                          <wps:spPr>
                            <a:xfrm flipH="1">
                              <a:off x="1406" y="8"/>
                              <a:ext cx="89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02" name="直接连接符 902"/>
                          <wps:cNvSpPr/>
                          <wps:spPr>
                            <a:xfrm flipH="1">
                              <a:off x="1495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03" name="直接连接符 903"/>
                          <wps:cNvSpPr/>
                          <wps:spPr>
                            <a:xfrm flipH="1">
                              <a:off x="1582" y="8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04" name="直接连接符 904"/>
                          <wps:cNvSpPr/>
                          <wps:spPr>
                            <a:xfrm flipH="1">
                              <a:off x="1670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05" name="直接连接符 905"/>
                          <wps:cNvSpPr/>
                          <wps:spPr>
                            <a:xfrm flipH="1">
                              <a:off x="1762" y="0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06" name="直接连接符 906"/>
                          <wps:cNvSpPr/>
                          <wps:spPr>
                            <a:xfrm flipH="1">
                              <a:off x="1850" y="0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07" name="直接连接符 907"/>
                          <wps:cNvSpPr/>
                          <wps:spPr>
                            <a:xfrm flipH="1">
                              <a:off x="1938" y="0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08" name="直接连接符 908"/>
                          <wps:cNvSpPr/>
                          <wps:spPr>
                            <a:xfrm flipH="1">
                              <a:off x="2025" y="0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09" name="直接连接符 909"/>
                          <wps:cNvSpPr/>
                          <wps:spPr>
                            <a:xfrm flipH="1">
                              <a:off x="2113" y="0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10" name="直接连接符 910"/>
                          <wps:cNvSpPr/>
                          <wps:spPr>
                            <a:xfrm flipH="1">
                              <a:off x="2200" y="0"/>
                              <a:ext cx="89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11" name="直接连接符 911"/>
                          <wps:cNvSpPr/>
                          <wps:spPr>
                            <a:xfrm flipH="1">
                              <a:off x="2289" y="0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12" name="直接连接符 912"/>
                          <wps:cNvSpPr/>
                          <wps:spPr>
                            <a:xfrm flipH="1">
                              <a:off x="2376" y="0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13" name="直接连接符 913"/>
                          <wps:cNvSpPr/>
                          <wps:spPr>
                            <a:xfrm flipH="1">
                              <a:off x="2464" y="0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14" name="直接连接符 914"/>
                          <wps:cNvSpPr/>
                          <wps:spPr>
                            <a:xfrm flipH="1">
                              <a:off x="2556" y="8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15" name="直接连接符 915"/>
                          <wps:cNvSpPr/>
                          <wps:spPr>
                            <a:xfrm flipH="1">
                              <a:off x="2644" y="8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16" name="直接连接符 916"/>
                          <wps:cNvSpPr/>
                          <wps:spPr>
                            <a:xfrm flipH="1">
                              <a:off x="2732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17" name="直接连接符 917"/>
                          <wps:cNvSpPr/>
                          <wps:spPr>
                            <a:xfrm flipH="1">
                              <a:off x="2819" y="8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18" name="直接连接符 918"/>
                          <wps:cNvSpPr/>
                          <wps:spPr>
                            <a:xfrm flipH="1">
                              <a:off x="2907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19" name="直接连接符 919"/>
                          <wps:cNvSpPr/>
                          <wps:spPr>
                            <a:xfrm flipH="1">
                              <a:off x="2994" y="8"/>
                              <a:ext cx="89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20" name="直接连接符 920"/>
                          <wps:cNvSpPr/>
                          <wps:spPr>
                            <a:xfrm flipH="1">
                              <a:off x="3083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21" name="直接连接符 921"/>
                          <wps:cNvSpPr/>
                          <wps:spPr>
                            <a:xfrm flipH="1">
                              <a:off x="3170" y="8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22" name="直接连接符 922"/>
                          <wps:cNvSpPr/>
                          <wps:spPr>
                            <a:xfrm flipH="1">
                              <a:off x="3258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23" name="直接连接符 923"/>
                          <wps:cNvSpPr/>
                          <wps:spPr>
                            <a:xfrm flipH="1">
                              <a:off x="3345" y="8"/>
                              <a:ext cx="89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24" name="直接连接符 924"/>
                          <wps:cNvSpPr/>
                          <wps:spPr>
                            <a:xfrm flipH="1">
                              <a:off x="3434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25" name="直接连接符 925"/>
                          <wps:cNvSpPr/>
                          <wps:spPr>
                            <a:xfrm flipH="1">
                              <a:off x="3524" y="8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26" name="直接连接符 926"/>
                          <wps:cNvSpPr/>
                          <wps:spPr>
                            <a:xfrm flipH="1">
                              <a:off x="3612" y="8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27" name="直接连接符 927"/>
                          <wps:cNvSpPr/>
                          <wps:spPr>
                            <a:xfrm flipH="1">
                              <a:off x="3700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28" name="直接连接符 928"/>
                          <wps:cNvSpPr/>
                          <wps:spPr>
                            <a:xfrm flipH="1">
                              <a:off x="3787" y="8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29" name="直接连接符 929"/>
                          <wps:cNvSpPr/>
                          <wps:spPr>
                            <a:xfrm flipH="1">
                              <a:off x="3875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30" name="直接连接符 930"/>
                          <wps:cNvSpPr/>
                          <wps:spPr>
                            <a:xfrm flipH="1">
                              <a:off x="3962" y="8"/>
                              <a:ext cx="89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31" name="直接连接符 931"/>
                          <wps:cNvSpPr/>
                          <wps:spPr>
                            <a:xfrm flipH="1">
                              <a:off x="4051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32" name="直接连接符 932"/>
                          <wps:cNvSpPr/>
                          <wps:spPr>
                            <a:xfrm flipH="1">
                              <a:off x="4138" y="8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33" name="直接连接符 933"/>
                          <wps:cNvSpPr/>
                          <wps:spPr>
                            <a:xfrm flipH="1">
                              <a:off x="4226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34" name="直接连接符 934"/>
                          <wps:cNvSpPr/>
                          <wps:spPr>
                            <a:xfrm flipH="1">
                              <a:off x="4318" y="0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35" name="直接连接符 935"/>
                          <wps:cNvSpPr/>
                          <wps:spPr>
                            <a:xfrm flipH="1">
                              <a:off x="4406" y="0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36" name="直接连接符 936"/>
                          <wps:cNvSpPr/>
                          <wps:spPr>
                            <a:xfrm flipH="1">
                              <a:off x="4494" y="0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37" name="直接连接符 937"/>
                          <wps:cNvSpPr/>
                          <wps:spPr>
                            <a:xfrm flipH="1">
                              <a:off x="4581" y="0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38" name="直接连接符 938"/>
                          <wps:cNvSpPr/>
                          <wps:spPr>
                            <a:xfrm flipH="1">
                              <a:off x="4669" y="0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39" name="直接连接符 939"/>
                          <wps:cNvSpPr/>
                          <wps:spPr>
                            <a:xfrm flipH="1">
                              <a:off x="4756" y="0"/>
                              <a:ext cx="89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40" name="直接连接符 940"/>
                          <wps:cNvSpPr/>
                          <wps:spPr>
                            <a:xfrm flipH="1">
                              <a:off x="4845" y="0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41" name="直接连接符 941"/>
                          <wps:cNvSpPr/>
                          <wps:spPr>
                            <a:xfrm flipH="1">
                              <a:off x="4932" y="0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42" name="直接连接符 942"/>
                          <wps:cNvSpPr/>
                          <wps:spPr>
                            <a:xfrm flipH="1">
                              <a:off x="5020" y="0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944" name="直接连接符 944"/>
                        <wps:cNvSpPr/>
                        <wps:spPr>
                          <a:xfrm>
                            <a:off x="4165" y="937"/>
                            <a:ext cx="0" cy="1189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g:grpSp>
                        <wpg:cNvPr id="963" name="组合 963"/>
                        <wpg:cNvGrpSpPr/>
                        <wpg:grpSpPr>
                          <a:xfrm>
                            <a:off x="3051" y="1500"/>
                            <a:ext cx="825" cy="633"/>
                            <a:chOff x="0" y="0"/>
                            <a:chExt cx="1070" cy="821"/>
                          </a:xfrm>
                        </wpg:grpSpPr>
                        <wpg:grpSp>
                          <wpg:cNvPr id="959" name="组合 959"/>
                          <wpg:cNvGrpSpPr/>
                          <wpg:grpSpPr>
                            <a:xfrm>
                              <a:off x="207" y="91"/>
                              <a:ext cx="863" cy="730"/>
                              <a:chOff x="0" y="0"/>
                              <a:chExt cx="863" cy="730"/>
                            </a:xfrm>
                          </wpg:grpSpPr>
                          <wps:wsp>
                            <wps:cNvPr id="945" name="椭圆 945"/>
                            <wps:cNvSpPr/>
                            <wps:spPr>
                              <a:xfrm>
                                <a:off x="115" y="571"/>
                                <a:ext cx="150" cy="150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46" name="任意多边形 946"/>
                            <wps:cNvSpPr/>
                            <wps:spPr>
                              <a:xfrm>
                                <a:off x="0" y="0"/>
                                <a:ext cx="863" cy="51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90" h="547">
                                    <a:moveTo>
                                      <a:pt x="0" y="0"/>
                                    </a:moveTo>
                                    <a:lnTo>
                                      <a:pt x="126" y="547"/>
                                    </a:lnTo>
                                    <a:lnTo>
                                      <a:pt x="1078" y="472"/>
                                    </a:lnTo>
                                    <a:lnTo>
                                      <a:pt x="1090" y="23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47" name="直接连接符 947"/>
                            <wps:cNvSpPr/>
                            <wps:spPr>
                              <a:xfrm>
                                <a:off x="673" y="174"/>
                                <a:ext cx="0" cy="28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48" name="直接连接符 948"/>
                            <wps:cNvSpPr/>
                            <wps:spPr>
                              <a:xfrm>
                                <a:off x="133" y="49"/>
                                <a:ext cx="113" cy="43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80808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49" name="直接连接符 949"/>
                            <wps:cNvSpPr/>
                            <wps:spPr>
                              <a:xfrm>
                                <a:off x="292" y="85"/>
                                <a:ext cx="98" cy="398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80808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50" name="直接连接符 950"/>
                            <wps:cNvSpPr/>
                            <wps:spPr>
                              <a:xfrm>
                                <a:off x="451" y="121"/>
                                <a:ext cx="84" cy="342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80808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51" name="直接连接符 951"/>
                            <wps:cNvSpPr/>
                            <wps:spPr>
                              <a:xfrm>
                                <a:off x="610" y="158"/>
                                <a:ext cx="54" cy="28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80808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52" name="直接连接符 952"/>
                            <wps:cNvSpPr/>
                            <wps:spPr>
                              <a:xfrm>
                                <a:off x="759" y="194"/>
                                <a:ext cx="48" cy="25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80808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53" name="任意多边形 953"/>
                            <wps:cNvSpPr/>
                            <wps:spPr>
                              <a:xfrm rot="21540000">
                                <a:off x="31" y="194"/>
                                <a:ext cx="638" cy="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26" h="1">
                                    <a:moveTo>
                                      <a:pt x="0" y="0"/>
                                    </a:moveTo>
                                    <a:lnTo>
                                      <a:pt x="826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80808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54" name="任意多边形 954"/>
                            <wps:cNvSpPr/>
                            <wps:spPr>
                              <a:xfrm rot="21540000">
                                <a:off x="89" y="314"/>
                                <a:ext cx="765" cy="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26" h="1">
                                    <a:moveTo>
                                      <a:pt x="0" y="0"/>
                                    </a:moveTo>
                                    <a:lnTo>
                                      <a:pt x="826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80808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55" name="任意多边形 955"/>
                            <wps:cNvSpPr/>
                            <wps:spPr>
                              <a:xfrm rot="21540000">
                                <a:off x="92" y="446"/>
                                <a:ext cx="559" cy="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26" h="1">
                                    <a:moveTo>
                                      <a:pt x="0" y="0"/>
                                    </a:moveTo>
                                    <a:lnTo>
                                      <a:pt x="826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80808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56" name="任意多边形 956"/>
                            <wps:cNvSpPr/>
                            <wps:spPr>
                              <a:xfrm rot="21540000">
                                <a:off x="32" y="85"/>
                                <a:ext cx="259" cy="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26" h="1">
                                    <a:moveTo>
                                      <a:pt x="0" y="0"/>
                                    </a:moveTo>
                                    <a:lnTo>
                                      <a:pt x="826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80808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57" name="椭圆 957"/>
                            <wps:cNvSpPr/>
                            <wps:spPr>
                              <a:xfrm>
                                <a:off x="583" y="580"/>
                                <a:ext cx="150" cy="150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58" name="任意多边形 958"/>
                            <wps:cNvSpPr/>
                            <wps:spPr>
                              <a:xfrm>
                                <a:off x="192" y="476"/>
                                <a:ext cx="478" cy="18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18" h="303">
                                    <a:moveTo>
                                      <a:pt x="0" y="303"/>
                                    </a:moveTo>
                                    <a:cubicBezTo>
                                      <a:pt x="103" y="151"/>
                                      <a:pt x="206" y="0"/>
                                      <a:pt x="309" y="0"/>
                                    </a:cubicBezTo>
                                    <a:cubicBezTo>
                                      <a:pt x="412" y="0"/>
                                      <a:pt x="515" y="151"/>
                                      <a:pt x="618" y="303"/>
                                    </a:cubicBez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g:grpSp>
                          <wpg:cNvPr id="962" name="组合 962"/>
                          <wpg:cNvGrpSpPr/>
                          <wpg:grpSpPr>
                            <a:xfrm>
                              <a:off x="0" y="0"/>
                              <a:ext cx="350" cy="131"/>
                              <a:chOff x="0" y="0"/>
                              <a:chExt cx="310" cy="131"/>
                            </a:xfrm>
                          </wpg:grpSpPr>
                          <wps:wsp>
                            <wps:cNvPr id="960" name="任意多边形 960"/>
                            <wps:cNvSpPr/>
                            <wps:spPr>
                              <a:xfrm>
                                <a:off x="0" y="0"/>
                                <a:ext cx="310" cy="13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21" h="303">
                                    <a:moveTo>
                                      <a:pt x="0" y="0"/>
                                    </a:moveTo>
                                    <a:cubicBezTo>
                                      <a:pt x="35" y="41"/>
                                      <a:pt x="92" y="194"/>
                                      <a:pt x="212" y="244"/>
                                    </a:cubicBezTo>
                                    <a:cubicBezTo>
                                      <a:pt x="332" y="294"/>
                                      <a:pt x="615" y="291"/>
                                      <a:pt x="721" y="303"/>
                                    </a:cubicBez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61" name="椭圆 961"/>
                            <wps:cNvSpPr/>
                            <wps:spPr>
                              <a:xfrm>
                                <a:off x="0" y="0"/>
                                <a:ext cx="44" cy="44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</wpg:grpSp>
                      <wpg:grpSp>
                        <wpg:cNvPr id="982" name="组合 982"/>
                        <wpg:cNvGrpSpPr/>
                        <wpg:grpSpPr>
                          <a:xfrm>
                            <a:off x="3181" y="1500"/>
                            <a:ext cx="836" cy="633"/>
                            <a:chOff x="0" y="0"/>
                            <a:chExt cx="1084" cy="821"/>
                          </a:xfrm>
                        </wpg:grpSpPr>
                        <wpg:grpSp>
                          <wpg:cNvPr id="978" name="组合 978"/>
                          <wpg:cNvGrpSpPr/>
                          <wpg:grpSpPr>
                            <a:xfrm>
                              <a:off x="221" y="91"/>
                              <a:ext cx="863" cy="730"/>
                              <a:chOff x="0" y="0"/>
                              <a:chExt cx="863" cy="730"/>
                            </a:xfrm>
                          </wpg:grpSpPr>
                          <wps:wsp>
                            <wps:cNvPr id="964" name="椭圆 964"/>
                            <wps:cNvSpPr/>
                            <wps:spPr>
                              <a:xfrm>
                                <a:off x="115" y="571"/>
                                <a:ext cx="150" cy="150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65" name="任意多边形 965"/>
                            <wps:cNvSpPr/>
                            <wps:spPr>
                              <a:xfrm>
                                <a:off x="0" y="0"/>
                                <a:ext cx="863" cy="51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90" h="547">
                                    <a:moveTo>
                                      <a:pt x="0" y="0"/>
                                    </a:moveTo>
                                    <a:lnTo>
                                      <a:pt x="126" y="547"/>
                                    </a:lnTo>
                                    <a:lnTo>
                                      <a:pt x="1078" y="472"/>
                                    </a:lnTo>
                                    <a:lnTo>
                                      <a:pt x="1090" y="23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66" name="直接连接符 966"/>
                            <wps:cNvSpPr/>
                            <wps:spPr>
                              <a:xfrm>
                                <a:off x="673" y="174"/>
                                <a:ext cx="0" cy="28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67" name="直接连接符 967"/>
                            <wps:cNvSpPr/>
                            <wps:spPr>
                              <a:xfrm>
                                <a:off x="133" y="49"/>
                                <a:ext cx="113" cy="43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80808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68" name="直接连接符 968"/>
                            <wps:cNvSpPr/>
                            <wps:spPr>
                              <a:xfrm>
                                <a:off x="292" y="85"/>
                                <a:ext cx="98" cy="398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80808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69" name="直接连接符 969"/>
                            <wps:cNvSpPr/>
                            <wps:spPr>
                              <a:xfrm>
                                <a:off x="451" y="121"/>
                                <a:ext cx="84" cy="342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80808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70" name="直接连接符 970"/>
                            <wps:cNvSpPr/>
                            <wps:spPr>
                              <a:xfrm>
                                <a:off x="610" y="158"/>
                                <a:ext cx="54" cy="28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80808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71" name="直接连接符 971"/>
                            <wps:cNvSpPr/>
                            <wps:spPr>
                              <a:xfrm>
                                <a:off x="759" y="194"/>
                                <a:ext cx="48" cy="25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80808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72" name="任意多边形 972"/>
                            <wps:cNvSpPr/>
                            <wps:spPr>
                              <a:xfrm rot="21540000">
                                <a:off x="31" y="194"/>
                                <a:ext cx="638" cy="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26" h="1">
                                    <a:moveTo>
                                      <a:pt x="0" y="0"/>
                                    </a:moveTo>
                                    <a:lnTo>
                                      <a:pt x="826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80808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73" name="任意多边形 973"/>
                            <wps:cNvSpPr/>
                            <wps:spPr>
                              <a:xfrm rot="21540000">
                                <a:off x="89" y="314"/>
                                <a:ext cx="765" cy="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26" h="1">
                                    <a:moveTo>
                                      <a:pt x="0" y="0"/>
                                    </a:moveTo>
                                    <a:lnTo>
                                      <a:pt x="826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80808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74" name="任意多边形 974"/>
                            <wps:cNvSpPr/>
                            <wps:spPr>
                              <a:xfrm rot="21540000">
                                <a:off x="92" y="446"/>
                                <a:ext cx="559" cy="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26" h="1">
                                    <a:moveTo>
                                      <a:pt x="0" y="0"/>
                                    </a:moveTo>
                                    <a:lnTo>
                                      <a:pt x="826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80808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75" name="任意多边形 975"/>
                            <wps:cNvSpPr/>
                            <wps:spPr>
                              <a:xfrm rot="21540000">
                                <a:off x="32" y="85"/>
                                <a:ext cx="259" cy="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26" h="1">
                                    <a:moveTo>
                                      <a:pt x="0" y="0"/>
                                    </a:moveTo>
                                    <a:lnTo>
                                      <a:pt x="826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80808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76" name="椭圆 976"/>
                            <wps:cNvSpPr/>
                            <wps:spPr>
                              <a:xfrm>
                                <a:off x="583" y="580"/>
                                <a:ext cx="150" cy="150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77" name="任意多边形 977"/>
                            <wps:cNvSpPr/>
                            <wps:spPr>
                              <a:xfrm>
                                <a:off x="192" y="476"/>
                                <a:ext cx="478" cy="18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18" h="303">
                                    <a:moveTo>
                                      <a:pt x="0" y="303"/>
                                    </a:moveTo>
                                    <a:cubicBezTo>
                                      <a:pt x="103" y="151"/>
                                      <a:pt x="206" y="0"/>
                                      <a:pt x="309" y="0"/>
                                    </a:cubicBezTo>
                                    <a:cubicBezTo>
                                      <a:pt x="412" y="0"/>
                                      <a:pt x="515" y="151"/>
                                      <a:pt x="618" y="303"/>
                                    </a:cubicBez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g:grpSp>
                          <wpg:cNvPr id="981" name="组合 981"/>
                          <wpg:cNvGrpSpPr/>
                          <wpg:grpSpPr>
                            <a:xfrm>
                              <a:off x="0" y="0"/>
                              <a:ext cx="350" cy="131"/>
                              <a:chOff x="0" y="0"/>
                              <a:chExt cx="310" cy="131"/>
                            </a:xfrm>
                          </wpg:grpSpPr>
                          <wps:wsp>
                            <wps:cNvPr id="979" name="任意多边形 979"/>
                            <wps:cNvSpPr/>
                            <wps:spPr>
                              <a:xfrm>
                                <a:off x="0" y="0"/>
                                <a:ext cx="310" cy="13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21" h="303">
                                    <a:moveTo>
                                      <a:pt x="0" y="0"/>
                                    </a:moveTo>
                                    <a:cubicBezTo>
                                      <a:pt x="35" y="41"/>
                                      <a:pt x="92" y="194"/>
                                      <a:pt x="212" y="244"/>
                                    </a:cubicBezTo>
                                    <a:cubicBezTo>
                                      <a:pt x="332" y="294"/>
                                      <a:pt x="615" y="291"/>
                                      <a:pt x="721" y="303"/>
                                    </a:cubicBez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80" name="椭圆 980"/>
                            <wps:cNvSpPr/>
                            <wps:spPr>
                              <a:xfrm>
                                <a:off x="0" y="0"/>
                                <a:ext cx="44" cy="44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</wpg:grpSp>
                      <wpg:grpSp>
                        <wpg:cNvPr id="1001" name="组合 1001"/>
                        <wpg:cNvGrpSpPr/>
                        <wpg:grpSpPr>
                          <a:xfrm>
                            <a:off x="3319" y="1500"/>
                            <a:ext cx="846" cy="633"/>
                            <a:chOff x="0" y="0"/>
                            <a:chExt cx="1098" cy="821"/>
                          </a:xfrm>
                        </wpg:grpSpPr>
                        <wpg:grpSp>
                          <wpg:cNvPr id="997" name="组合 997"/>
                          <wpg:cNvGrpSpPr/>
                          <wpg:grpSpPr>
                            <a:xfrm>
                              <a:off x="235" y="91"/>
                              <a:ext cx="863" cy="730"/>
                              <a:chOff x="0" y="0"/>
                              <a:chExt cx="863" cy="730"/>
                            </a:xfrm>
                          </wpg:grpSpPr>
                          <wps:wsp>
                            <wps:cNvPr id="983" name="椭圆 983"/>
                            <wps:cNvSpPr/>
                            <wps:spPr>
                              <a:xfrm>
                                <a:off x="115" y="571"/>
                                <a:ext cx="150" cy="150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84" name="任意多边形 984"/>
                            <wps:cNvSpPr/>
                            <wps:spPr>
                              <a:xfrm>
                                <a:off x="0" y="0"/>
                                <a:ext cx="863" cy="51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90" h="547">
                                    <a:moveTo>
                                      <a:pt x="0" y="0"/>
                                    </a:moveTo>
                                    <a:lnTo>
                                      <a:pt x="126" y="547"/>
                                    </a:lnTo>
                                    <a:lnTo>
                                      <a:pt x="1078" y="472"/>
                                    </a:lnTo>
                                    <a:lnTo>
                                      <a:pt x="1090" y="23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85" name="直接连接符 985"/>
                            <wps:cNvSpPr/>
                            <wps:spPr>
                              <a:xfrm>
                                <a:off x="673" y="174"/>
                                <a:ext cx="0" cy="28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86" name="直接连接符 986"/>
                            <wps:cNvSpPr/>
                            <wps:spPr>
                              <a:xfrm>
                                <a:off x="133" y="49"/>
                                <a:ext cx="113" cy="43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80808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87" name="直接连接符 987"/>
                            <wps:cNvSpPr/>
                            <wps:spPr>
                              <a:xfrm>
                                <a:off x="292" y="85"/>
                                <a:ext cx="98" cy="398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80808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88" name="直接连接符 988"/>
                            <wps:cNvSpPr/>
                            <wps:spPr>
                              <a:xfrm>
                                <a:off x="451" y="121"/>
                                <a:ext cx="84" cy="342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80808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89" name="直接连接符 989"/>
                            <wps:cNvSpPr/>
                            <wps:spPr>
                              <a:xfrm>
                                <a:off x="610" y="158"/>
                                <a:ext cx="54" cy="28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80808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90" name="直接连接符 990"/>
                            <wps:cNvSpPr/>
                            <wps:spPr>
                              <a:xfrm>
                                <a:off x="759" y="194"/>
                                <a:ext cx="48" cy="253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80808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91" name="任意多边形 991"/>
                            <wps:cNvSpPr/>
                            <wps:spPr>
                              <a:xfrm rot="21540000">
                                <a:off x="31" y="194"/>
                                <a:ext cx="638" cy="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26" h="1">
                                    <a:moveTo>
                                      <a:pt x="0" y="0"/>
                                    </a:moveTo>
                                    <a:lnTo>
                                      <a:pt x="826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80808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92" name="任意多边形 992"/>
                            <wps:cNvSpPr/>
                            <wps:spPr>
                              <a:xfrm rot="21540000">
                                <a:off x="89" y="314"/>
                                <a:ext cx="765" cy="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26" h="1">
                                    <a:moveTo>
                                      <a:pt x="0" y="0"/>
                                    </a:moveTo>
                                    <a:lnTo>
                                      <a:pt x="826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80808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93" name="任意多边形 993"/>
                            <wps:cNvSpPr/>
                            <wps:spPr>
                              <a:xfrm rot="21540000">
                                <a:off x="92" y="446"/>
                                <a:ext cx="559" cy="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26" h="1">
                                    <a:moveTo>
                                      <a:pt x="0" y="0"/>
                                    </a:moveTo>
                                    <a:lnTo>
                                      <a:pt x="826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80808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94" name="任意多边形 994"/>
                            <wps:cNvSpPr/>
                            <wps:spPr>
                              <a:xfrm rot="21540000">
                                <a:off x="32" y="85"/>
                                <a:ext cx="259" cy="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26" h="1">
                                    <a:moveTo>
                                      <a:pt x="0" y="0"/>
                                    </a:moveTo>
                                    <a:lnTo>
                                      <a:pt x="826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80808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95" name="椭圆 995"/>
                            <wps:cNvSpPr/>
                            <wps:spPr>
                              <a:xfrm>
                                <a:off x="583" y="580"/>
                                <a:ext cx="150" cy="150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96" name="任意多边形 996"/>
                            <wps:cNvSpPr/>
                            <wps:spPr>
                              <a:xfrm>
                                <a:off x="192" y="476"/>
                                <a:ext cx="478" cy="18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18" h="303">
                                    <a:moveTo>
                                      <a:pt x="0" y="303"/>
                                    </a:moveTo>
                                    <a:cubicBezTo>
                                      <a:pt x="103" y="151"/>
                                      <a:pt x="206" y="0"/>
                                      <a:pt x="309" y="0"/>
                                    </a:cubicBezTo>
                                    <a:cubicBezTo>
                                      <a:pt x="412" y="0"/>
                                      <a:pt x="515" y="151"/>
                                      <a:pt x="618" y="303"/>
                                    </a:cubicBez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g:grpSp>
                          <wpg:cNvPr id="1000" name="组合 1000"/>
                          <wpg:cNvGrpSpPr/>
                          <wpg:grpSpPr>
                            <a:xfrm>
                              <a:off x="0" y="0"/>
                              <a:ext cx="350" cy="131"/>
                              <a:chOff x="0" y="0"/>
                              <a:chExt cx="310" cy="131"/>
                            </a:xfrm>
                          </wpg:grpSpPr>
                          <wps:wsp>
                            <wps:cNvPr id="998" name="任意多边形 998"/>
                            <wps:cNvSpPr/>
                            <wps:spPr>
                              <a:xfrm>
                                <a:off x="0" y="0"/>
                                <a:ext cx="310" cy="13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21" h="303">
                                    <a:moveTo>
                                      <a:pt x="0" y="0"/>
                                    </a:moveTo>
                                    <a:cubicBezTo>
                                      <a:pt x="35" y="41"/>
                                      <a:pt x="92" y="194"/>
                                      <a:pt x="212" y="244"/>
                                    </a:cubicBezTo>
                                    <a:cubicBezTo>
                                      <a:pt x="332" y="294"/>
                                      <a:pt x="615" y="291"/>
                                      <a:pt x="721" y="303"/>
                                    </a:cubicBez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999" name="椭圆 999"/>
                            <wps:cNvSpPr/>
                            <wps:spPr>
                              <a:xfrm>
                                <a:off x="0" y="0"/>
                                <a:ext cx="44" cy="44"/>
                              </a:xfrm>
                              <a:prstGeom prst="ellipse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</wpg:grpSp>
                      <wps:wsp>
                        <wps:cNvPr id="1002" name="任意多边形 1002"/>
                        <wps:cNvSpPr/>
                        <wps:spPr>
                          <a:xfrm>
                            <a:off x="46" y="1173"/>
                            <a:ext cx="689" cy="95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909" h="5242">
                                <a:moveTo>
                                  <a:pt x="1937" y="721"/>
                                </a:moveTo>
                                <a:cubicBezTo>
                                  <a:pt x="1933" y="640"/>
                                  <a:pt x="1834" y="519"/>
                                  <a:pt x="1834" y="418"/>
                                </a:cubicBezTo>
                                <a:cubicBezTo>
                                  <a:pt x="1834" y="317"/>
                                  <a:pt x="1896" y="182"/>
                                  <a:pt x="1937" y="115"/>
                                </a:cubicBezTo>
                                <a:cubicBezTo>
                                  <a:pt x="1978" y="48"/>
                                  <a:pt x="2020" y="32"/>
                                  <a:pt x="2079" y="16"/>
                                </a:cubicBezTo>
                                <a:cubicBezTo>
                                  <a:pt x="2138" y="0"/>
                                  <a:pt x="2229" y="0"/>
                                  <a:pt x="2291" y="16"/>
                                </a:cubicBezTo>
                                <a:cubicBezTo>
                                  <a:pt x="2353" y="32"/>
                                  <a:pt x="2425" y="61"/>
                                  <a:pt x="2452" y="115"/>
                                </a:cubicBezTo>
                                <a:cubicBezTo>
                                  <a:pt x="2479" y="169"/>
                                  <a:pt x="2443" y="281"/>
                                  <a:pt x="2454" y="342"/>
                                </a:cubicBezTo>
                                <a:cubicBezTo>
                                  <a:pt x="2465" y="403"/>
                                  <a:pt x="2521" y="442"/>
                                  <a:pt x="2517" y="479"/>
                                </a:cubicBezTo>
                                <a:cubicBezTo>
                                  <a:pt x="2513" y="516"/>
                                  <a:pt x="2446" y="527"/>
                                  <a:pt x="2429" y="567"/>
                                </a:cubicBezTo>
                                <a:cubicBezTo>
                                  <a:pt x="2412" y="607"/>
                                  <a:pt x="2430" y="691"/>
                                  <a:pt x="2417" y="717"/>
                                </a:cubicBezTo>
                                <a:cubicBezTo>
                                  <a:pt x="2404" y="743"/>
                                  <a:pt x="2377" y="670"/>
                                  <a:pt x="2349" y="721"/>
                                </a:cubicBezTo>
                                <a:cubicBezTo>
                                  <a:pt x="2321" y="772"/>
                                  <a:pt x="2229" y="974"/>
                                  <a:pt x="2246" y="1024"/>
                                </a:cubicBezTo>
                                <a:cubicBezTo>
                                  <a:pt x="2263" y="1074"/>
                                  <a:pt x="2401" y="1024"/>
                                  <a:pt x="2452" y="1024"/>
                                </a:cubicBezTo>
                                <a:cubicBezTo>
                                  <a:pt x="2503" y="1024"/>
                                  <a:pt x="2504" y="974"/>
                                  <a:pt x="2555" y="1024"/>
                                </a:cubicBezTo>
                                <a:cubicBezTo>
                                  <a:pt x="2606" y="1074"/>
                                  <a:pt x="2658" y="1226"/>
                                  <a:pt x="2761" y="1327"/>
                                </a:cubicBezTo>
                                <a:cubicBezTo>
                                  <a:pt x="2864" y="1428"/>
                                  <a:pt x="3058" y="1548"/>
                                  <a:pt x="3173" y="1630"/>
                                </a:cubicBezTo>
                                <a:cubicBezTo>
                                  <a:pt x="3288" y="1712"/>
                                  <a:pt x="3365" y="1785"/>
                                  <a:pt x="3450" y="1819"/>
                                </a:cubicBezTo>
                                <a:cubicBezTo>
                                  <a:pt x="3535" y="1853"/>
                                  <a:pt x="3614" y="1838"/>
                                  <a:pt x="3681" y="1832"/>
                                </a:cubicBezTo>
                                <a:cubicBezTo>
                                  <a:pt x="3748" y="1826"/>
                                  <a:pt x="3813" y="1769"/>
                                  <a:pt x="3851" y="1782"/>
                                </a:cubicBezTo>
                                <a:cubicBezTo>
                                  <a:pt x="3889" y="1795"/>
                                  <a:pt x="3909" y="1872"/>
                                  <a:pt x="3907" y="1907"/>
                                </a:cubicBezTo>
                                <a:cubicBezTo>
                                  <a:pt x="3905" y="1942"/>
                                  <a:pt x="3877" y="1971"/>
                                  <a:pt x="3838" y="1994"/>
                                </a:cubicBezTo>
                                <a:cubicBezTo>
                                  <a:pt x="3799" y="2017"/>
                                  <a:pt x="3721" y="2035"/>
                                  <a:pt x="3675" y="2045"/>
                                </a:cubicBezTo>
                                <a:cubicBezTo>
                                  <a:pt x="3629" y="2055"/>
                                  <a:pt x="3615" y="2061"/>
                                  <a:pt x="3563" y="2057"/>
                                </a:cubicBezTo>
                                <a:cubicBezTo>
                                  <a:pt x="3511" y="2053"/>
                                  <a:pt x="3441" y="2040"/>
                                  <a:pt x="3362" y="2019"/>
                                </a:cubicBezTo>
                                <a:cubicBezTo>
                                  <a:pt x="3283" y="1998"/>
                                  <a:pt x="3160" y="1970"/>
                                  <a:pt x="3087" y="1932"/>
                                </a:cubicBezTo>
                                <a:cubicBezTo>
                                  <a:pt x="3014" y="1894"/>
                                  <a:pt x="2987" y="1832"/>
                                  <a:pt x="2924" y="1794"/>
                                </a:cubicBezTo>
                                <a:cubicBezTo>
                                  <a:pt x="2861" y="1756"/>
                                  <a:pt x="2782" y="1762"/>
                                  <a:pt x="2711" y="1706"/>
                                </a:cubicBezTo>
                                <a:cubicBezTo>
                                  <a:pt x="2640" y="1650"/>
                                  <a:pt x="2544" y="1464"/>
                                  <a:pt x="2498" y="1456"/>
                                </a:cubicBezTo>
                                <a:cubicBezTo>
                                  <a:pt x="2452" y="1448"/>
                                  <a:pt x="2473" y="1604"/>
                                  <a:pt x="2436" y="1656"/>
                                </a:cubicBezTo>
                                <a:cubicBezTo>
                                  <a:pt x="2399" y="1708"/>
                                  <a:pt x="2333" y="1731"/>
                                  <a:pt x="2273" y="1769"/>
                                </a:cubicBezTo>
                                <a:cubicBezTo>
                                  <a:pt x="2213" y="1807"/>
                                  <a:pt x="2131" y="1828"/>
                                  <a:pt x="2073" y="1882"/>
                                </a:cubicBezTo>
                                <a:cubicBezTo>
                                  <a:pt x="2015" y="1936"/>
                                  <a:pt x="1958" y="2030"/>
                                  <a:pt x="1922" y="2095"/>
                                </a:cubicBezTo>
                                <a:cubicBezTo>
                                  <a:pt x="1886" y="2160"/>
                                  <a:pt x="1831" y="2184"/>
                                  <a:pt x="1860" y="2270"/>
                                </a:cubicBezTo>
                                <a:cubicBezTo>
                                  <a:pt x="1889" y="2356"/>
                                  <a:pt x="2031" y="2500"/>
                                  <a:pt x="2098" y="2608"/>
                                </a:cubicBezTo>
                                <a:cubicBezTo>
                                  <a:pt x="2165" y="2716"/>
                                  <a:pt x="2187" y="2810"/>
                                  <a:pt x="2260" y="2921"/>
                                </a:cubicBezTo>
                                <a:cubicBezTo>
                                  <a:pt x="2333" y="3032"/>
                                  <a:pt x="2469" y="3193"/>
                                  <a:pt x="2536" y="3272"/>
                                </a:cubicBezTo>
                                <a:cubicBezTo>
                                  <a:pt x="2603" y="3351"/>
                                  <a:pt x="2632" y="3360"/>
                                  <a:pt x="2661" y="3397"/>
                                </a:cubicBezTo>
                                <a:cubicBezTo>
                                  <a:pt x="2690" y="3434"/>
                                  <a:pt x="2703" y="3453"/>
                                  <a:pt x="2711" y="3497"/>
                                </a:cubicBezTo>
                                <a:cubicBezTo>
                                  <a:pt x="2719" y="3541"/>
                                  <a:pt x="2688" y="3576"/>
                                  <a:pt x="2711" y="3660"/>
                                </a:cubicBezTo>
                                <a:cubicBezTo>
                                  <a:pt x="2734" y="3744"/>
                                  <a:pt x="2811" y="3898"/>
                                  <a:pt x="2849" y="3998"/>
                                </a:cubicBezTo>
                                <a:cubicBezTo>
                                  <a:pt x="2887" y="4098"/>
                                  <a:pt x="2895" y="4173"/>
                                  <a:pt x="2937" y="4261"/>
                                </a:cubicBezTo>
                                <a:cubicBezTo>
                                  <a:pt x="2979" y="4349"/>
                                  <a:pt x="3037" y="4411"/>
                                  <a:pt x="3099" y="4524"/>
                                </a:cubicBezTo>
                                <a:cubicBezTo>
                                  <a:pt x="3161" y="4637"/>
                                  <a:pt x="3220" y="4854"/>
                                  <a:pt x="3312" y="4937"/>
                                </a:cubicBezTo>
                                <a:cubicBezTo>
                                  <a:pt x="3404" y="5020"/>
                                  <a:pt x="3581" y="4985"/>
                                  <a:pt x="3650" y="5025"/>
                                </a:cubicBezTo>
                                <a:cubicBezTo>
                                  <a:pt x="3719" y="5065"/>
                                  <a:pt x="3733" y="5142"/>
                                  <a:pt x="3725" y="5175"/>
                                </a:cubicBezTo>
                                <a:cubicBezTo>
                                  <a:pt x="3717" y="5208"/>
                                  <a:pt x="3717" y="5217"/>
                                  <a:pt x="3600" y="5225"/>
                                </a:cubicBezTo>
                                <a:cubicBezTo>
                                  <a:pt x="3483" y="5233"/>
                                  <a:pt x="3134" y="5242"/>
                                  <a:pt x="3024" y="5225"/>
                                </a:cubicBezTo>
                                <a:cubicBezTo>
                                  <a:pt x="2914" y="5208"/>
                                  <a:pt x="2951" y="5198"/>
                                  <a:pt x="2937" y="5125"/>
                                </a:cubicBezTo>
                                <a:cubicBezTo>
                                  <a:pt x="2923" y="5052"/>
                                  <a:pt x="2975" y="4889"/>
                                  <a:pt x="2937" y="4787"/>
                                </a:cubicBezTo>
                                <a:cubicBezTo>
                                  <a:pt x="2899" y="4685"/>
                                  <a:pt x="2786" y="4603"/>
                                  <a:pt x="2711" y="4511"/>
                                </a:cubicBezTo>
                                <a:cubicBezTo>
                                  <a:pt x="2636" y="4419"/>
                                  <a:pt x="2540" y="4349"/>
                                  <a:pt x="2486" y="4236"/>
                                </a:cubicBezTo>
                                <a:cubicBezTo>
                                  <a:pt x="2432" y="4123"/>
                                  <a:pt x="2424" y="3935"/>
                                  <a:pt x="2386" y="3835"/>
                                </a:cubicBezTo>
                                <a:cubicBezTo>
                                  <a:pt x="2348" y="3735"/>
                                  <a:pt x="2333" y="3725"/>
                                  <a:pt x="2260" y="3635"/>
                                </a:cubicBezTo>
                                <a:cubicBezTo>
                                  <a:pt x="2187" y="3545"/>
                                  <a:pt x="2033" y="3404"/>
                                  <a:pt x="1947" y="3297"/>
                                </a:cubicBezTo>
                                <a:cubicBezTo>
                                  <a:pt x="1861" y="3190"/>
                                  <a:pt x="1814" y="2973"/>
                                  <a:pt x="1747" y="2996"/>
                                </a:cubicBezTo>
                                <a:cubicBezTo>
                                  <a:pt x="1680" y="3019"/>
                                  <a:pt x="1620" y="3288"/>
                                  <a:pt x="1547" y="3434"/>
                                </a:cubicBezTo>
                                <a:cubicBezTo>
                                  <a:pt x="1474" y="3580"/>
                                  <a:pt x="1361" y="3783"/>
                                  <a:pt x="1309" y="3873"/>
                                </a:cubicBezTo>
                                <a:cubicBezTo>
                                  <a:pt x="1257" y="3963"/>
                                  <a:pt x="1282" y="3963"/>
                                  <a:pt x="1234" y="3973"/>
                                </a:cubicBezTo>
                                <a:cubicBezTo>
                                  <a:pt x="1186" y="3983"/>
                                  <a:pt x="1127" y="3931"/>
                                  <a:pt x="1021" y="3935"/>
                                </a:cubicBezTo>
                                <a:cubicBezTo>
                                  <a:pt x="915" y="3939"/>
                                  <a:pt x="706" y="3979"/>
                                  <a:pt x="595" y="3998"/>
                                </a:cubicBezTo>
                                <a:cubicBezTo>
                                  <a:pt x="484" y="4017"/>
                                  <a:pt x="422" y="4006"/>
                                  <a:pt x="357" y="4048"/>
                                </a:cubicBezTo>
                                <a:cubicBezTo>
                                  <a:pt x="292" y="4090"/>
                                  <a:pt x="243" y="4171"/>
                                  <a:pt x="207" y="4248"/>
                                </a:cubicBezTo>
                                <a:cubicBezTo>
                                  <a:pt x="171" y="4325"/>
                                  <a:pt x="175" y="4507"/>
                                  <a:pt x="144" y="4511"/>
                                </a:cubicBezTo>
                                <a:cubicBezTo>
                                  <a:pt x="113" y="4515"/>
                                  <a:pt x="38" y="4346"/>
                                  <a:pt x="19" y="4273"/>
                                </a:cubicBezTo>
                                <a:cubicBezTo>
                                  <a:pt x="0" y="4200"/>
                                  <a:pt x="22" y="4152"/>
                                  <a:pt x="32" y="4073"/>
                                </a:cubicBezTo>
                                <a:cubicBezTo>
                                  <a:pt x="42" y="3994"/>
                                  <a:pt x="45" y="3844"/>
                                  <a:pt x="82" y="3798"/>
                                </a:cubicBezTo>
                                <a:cubicBezTo>
                                  <a:pt x="119" y="3752"/>
                                  <a:pt x="182" y="3811"/>
                                  <a:pt x="257" y="3798"/>
                                </a:cubicBezTo>
                                <a:cubicBezTo>
                                  <a:pt x="332" y="3785"/>
                                  <a:pt x="444" y="3758"/>
                                  <a:pt x="532" y="3722"/>
                                </a:cubicBezTo>
                                <a:cubicBezTo>
                                  <a:pt x="620" y="3686"/>
                                  <a:pt x="710" y="3608"/>
                                  <a:pt x="783" y="3585"/>
                                </a:cubicBezTo>
                                <a:cubicBezTo>
                                  <a:pt x="856" y="3562"/>
                                  <a:pt x="925" y="3637"/>
                                  <a:pt x="971" y="3585"/>
                                </a:cubicBezTo>
                                <a:cubicBezTo>
                                  <a:pt x="1017" y="3533"/>
                                  <a:pt x="1044" y="3360"/>
                                  <a:pt x="1058" y="3272"/>
                                </a:cubicBezTo>
                                <a:cubicBezTo>
                                  <a:pt x="1072" y="3184"/>
                                  <a:pt x="1058" y="3140"/>
                                  <a:pt x="1058" y="3059"/>
                                </a:cubicBezTo>
                                <a:cubicBezTo>
                                  <a:pt x="1058" y="2978"/>
                                  <a:pt x="1060" y="2869"/>
                                  <a:pt x="1058" y="2783"/>
                                </a:cubicBezTo>
                                <a:cubicBezTo>
                                  <a:pt x="1056" y="2697"/>
                                  <a:pt x="1019" y="2645"/>
                                  <a:pt x="1046" y="2545"/>
                                </a:cubicBezTo>
                                <a:cubicBezTo>
                                  <a:pt x="1073" y="2445"/>
                                  <a:pt x="1167" y="2290"/>
                                  <a:pt x="1221" y="2182"/>
                                </a:cubicBezTo>
                                <a:cubicBezTo>
                                  <a:pt x="1275" y="2074"/>
                                  <a:pt x="1338" y="1971"/>
                                  <a:pt x="1371" y="1894"/>
                                </a:cubicBezTo>
                                <a:cubicBezTo>
                                  <a:pt x="1404" y="1817"/>
                                  <a:pt x="1411" y="1800"/>
                                  <a:pt x="1421" y="1719"/>
                                </a:cubicBezTo>
                                <a:cubicBezTo>
                                  <a:pt x="1431" y="1638"/>
                                  <a:pt x="1436" y="1525"/>
                                  <a:pt x="1434" y="1406"/>
                                </a:cubicBezTo>
                                <a:cubicBezTo>
                                  <a:pt x="1432" y="1287"/>
                                  <a:pt x="1386" y="1088"/>
                                  <a:pt x="1409" y="1005"/>
                                </a:cubicBezTo>
                                <a:cubicBezTo>
                                  <a:pt x="1432" y="922"/>
                                  <a:pt x="1516" y="924"/>
                                  <a:pt x="1572" y="905"/>
                                </a:cubicBezTo>
                                <a:cubicBezTo>
                                  <a:pt x="1628" y="886"/>
                                  <a:pt x="1699" y="893"/>
                                  <a:pt x="1747" y="893"/>
                                </a:cubicBezTo>
                                <a:cubicBezTo>
                                  <a:pt x="1795" y="893"/>
                                  <a:pt x="1829" y="932"/>
                                  <a:pt x="1860" y="905"/>
                                </a:cubicBezTo>
                                <a:cubicBezTo>
                                  <a:pt x="1891" y="878"/>
                                  <a:pt x="1941" y="802"/>
                                  <a:pt x="1937" y="72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03" name="文本框 1003"/>
                        <wps:cNvSpPr txBox="1"/>
                        <wps:spPr>
                          <a:xfrm>
                            <a:off x="1814" y="52"/>
                            <a:ext cx="459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L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04" name="文本框 1004"/>
                        <wps:cNvSpPr txBox="1"/>
                        <wps:spPr>
                          <a:xfrm>
                            <a:off x="2734" y="52"/>
                            <a:ext cx="459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L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05" name="文本框 1005"/>
                        <wps:cNvSpPr txBox="1"/>
                        <wps:spPr>
                          <a:xfrm>
                            <a:off x="3628" y="52"/>
                            <a:ext cx="459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L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06" name="文本框 1006"/>
                        <wps:cNvSpPr txBox="1"/>
                        <wps:spPr>
                          <a:xfrm>
                            <a:off x="696" y="567"/>
                            <a:ext cx="459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07" name="文本框 1007"/>
                        <wps:cNvSpPr txBox="1"/>
                        <wps:spPr>
                          <a:xfrm>
                            <a:off x="1603" y="567"/>
                            <a:ext cx="459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08" name="文本框 1008"/>
                        <wps:cNvSpPr txBox="1"/>
                        <wps:spPr>
                          <a:xfrm>
                            <a:off x="2536" y="567"/>
                            <a:ext cx="459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09" name="文本框 1009"/>
                        <wps:cNvSpPr txBox="1"/>
                        <wps:spPr>
                          <a:xfrm>
                            <a:off x="1700" y="961"/>
                            <a:ext cx="721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地面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10" name="文本框 1010"/>
                        <wps:cNvSpPr txBox="1"/>
                        <wps:spPr>
                          <a:xfrm>
                            <a:off x="1712" y="2107"/>
                            <a:ext cx="721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地面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0.3pt;margin-top:8.35pt;height:127.9pt;width:211.85pt;mso-wrap-distance-bottom:0pt;mso-wrap-distance-left:9pt;mso-wrap-distance-right:9pt;mso-wrap-distance-top:0pt;z-index:251695104;mso-width-relative:page;mso-height-relative:page;" coordsize="4237,2558" o:gfxdata="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">
                <o:lock v:ext="edit" grouping="f" rotation="f" text="f" aspectratio="f"/>
                <v:group id="_x0000_s1026" o:spid="_x0000_s1026" o:spt="203" style="position:absolute;left:22;top:0;height:1029;width:4215;" coordsize="5467,1334" o:gfxdata="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BkVlK+AAAA3AAAAA8AAAAAAAAAAQAgAAAAIgAAAGRycy9kb3ducmV2Lnht&#10;bFBLAQIUABQAAAAIAIdO4kAzLwWeOwAAADkAAAAVAAAAAAAAAAEAIAAAAA0BAABkcnMvZ3JvdXBz&#10;aGFwZXhtbC54bWxQSwUGAAAAAAYABgBgAQAAygMAAAAA&#10;">
                  <o:lock v:ext="edit" grouping="f" rotation="f" text="f" aspectratio="f"/>
                  <v:group id="_x0000_s1026" o:spid="_x0000_s1026" o:spt="203" style="position:absolute;left:0;top:1238;height:96;width:5467;" coordsize="5107,96" o:gfxdata="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RJo570AAADcAAAADwAAAAAAAAABACAAAAAiAAAAZHJzL2Rvd25yZXYueG1s&#10;UEsBAhQAFAAAAAgAh07iQDMvBZ47AAAAOQAAABUAAAAAAAAAAQAgAAAADAEAAGRycy9ncm91cHNo&#10;YXBleG1sLnhtbFBLBQYAAAAABgAGAGABAADJAwAAAAA=&#10;">
                    <o:lock v:ext="edit" grouping="f" rotation="f" text="f" aspectratio="f"/>
                    <v:line id="_x0000_s1026" o:spid="_x0000_s1026" o:spt="20" style="position:absolute;left:0;top:8;flip:x;height:88;width:88;" filled="f" stroked="t" coordsize="21600,21600" o:gfxdata="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YxNy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88;top:8;flip:x;height:88;width:88;" filled="f" stroked="t" coordsize="21600,21600" o:gfxdata="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L7bp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76;top:8;flip:x;height:88;width:87;" filled="f" stroked="t" coordsize="21600,21600" o:gfxdata="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sCKbugAAANwA&#10;AAAPAAAAAAAAAAEAIAAAACIAAABkcnMvZG93bnJldi54bWxQSwECFAAUAAAACACHTuJAMy8FnjsA&#10;AAA5AAAAEAAAAAAAAAABACAAAAAJAQAAZHJzL3NoYXBleG1sLnhtbFBLBQYAAAAABgAGAFsBAACz&#10;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63;top:8;flip:x;height:88;width:88;" filled="f" stroked="t" coordsize="21600,21600" o:gfxdata="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fyHAL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51;top:8;flip:x;height:88;width:87;" filled="f" stroked="t" coordsize="21600,21600" o:gfxdata="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tH7hAugAAANwA&#10;AAAPAAAAAAAAAAEAIAAAACIAAABkcnMvZG93bnJldi54bWxQSwECFAAUAAAACACHTuJAMy8FnjsA&#10;AAA5AAAAEAAAAAAAAAABACAAAAAJAQAAZHJzL3NoYXBleG1sLnhtbFBLBQYAAAAABgAGAFsBAACz&#10;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38;top:8;flip:x;height:88;width:89;" filled="f" stroked="t" coordsize="21600,21600" o:gfxdata="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Ux3b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27;top:8;flip:x;height:88;width:87;" filled="f" stroked="t" coordsize="21600,21600" o:gfxdata="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KBg6y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614;top:8;flip:x;height:88;width:88;" filled="f" stroked="t" coordsize="21600,21600" o:gfxdata="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3NJje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702;top:8;flip:x;height:88;width:87;" filled="f" stroked="t" coordsize="21600,21600" o:gfxdata="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iS+Q7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789;top:8;flip:x;height:88;width:89;" filled="f" stroked="t" coordsize="21600,21600" o:gfxdata="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1oG9i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878;top:8;flip:x;height:88;width:87;" filled="f" stroked="t" coordsize="21600,21600" o:gfxdata="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26ha+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7;top:2;height:0;width:5071;" filled="f" stroked="t" coordsize="21600,21600" o:gfxdata="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k/1j2&#10;wAAAANwAAAAPAAAAAAAAAAEAIAAAACIAAABkcnMvZG93bnJldi54bWxQSwECFAAUAAAACACHTuJA&#10;My8FnjsAAAA5AAAAEAAAAAAAAAABACAAAAAPAQAAZHJzL3NoYXBleG1sLnhtbFBLBQYAAAAABgAG&#10;AFsBAAC5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968;top:8;flip:x;height:88;width:88;" filled="f" stroked="t" coordsize="21600,21600" o:gfxdata="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abRGugAAANwA&#10;AAAPAAAAAAAAAAEAIAAAACIAAABkcnMvZG93bnJldi54bWxQSwECFAAUAAAACACHTuJAMy8FnjsA&#10;AAA5AAAAEAAAAAAAAAABACAAAAAJAQAAZHJzL3NoYXBleG1sLnhtbFBLBQYAAAAABgAGAFsBAACz&#10;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056;top:8;flip:x;height:88;width:88;" filled="f" stroked="t" coordsize="21600,21600" o:gfxdata="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JRHd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144;top:8;flip:x;height:88;width:87;" filled="f" stroked="t" coordsize="21600,21600" o:gfxdata="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c3L9ugAAANwA&#10;AAAPAAAAAAAAAAEAIAAAACIAAABkcnMvZG93bnJldi54bWxQSwECFAAUAAAACACHTuJAMy8FnjsA&#10;AAA5AAAAEAAAAAAAAAABACAAAAAJAQAAZHJzL3NoYXBleG1sLnhtbFBLBQYAAAAABgAGAFsBAACz&#10;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231;top:8;flip:x;height:88;width:88;" filled="f" stroked="t" coordsize="21600,21600" o:gfxdata="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w/12a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319;top:8;flip:x;height:88;width:87;" filled="f" stroked="t" coordsize="21600,21600" o:gfxdata="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ztSRG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406;top:8;flip:x;height:88;width:89;" filled="f" stroked="t" coordsize="21600,21600" o:gfxdata="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oeyK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495;top:8;flip:x;height:88;width:87;" filled="f" stroked="t" coordsize="21600,21600" o:gfxdata="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SHT+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582;top:8;flip:x;height:88;width:88;" filled="f" stroked="t" coordsize="21600,21600" o:gfxdata="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ME0WW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670;top:8;flip:x;height:88;width:87;" filled="f" stroked="t" coordsize="21600,21600" o:gfxdata="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1k8S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762;top:0;flip:x;height:88;width:88;" filled="f" stroked="t" coordsize="21600,21600" o:gfxdata="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muqJ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850;top:0;flip:x;height:88;width:88;" filled="f" stroked="t" coordsize="21600,21600" o:gfxdata="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BX77ugAAANwA&#10;AAAPAAAAAAAAAAEAIAAAACIAAABkcnMvZG93bnJldi54bWxQSwECFAAUAAAACACHTuJAMy8FnjsA&#10;AAA5AAAAEAAAAAAAAAABACAAAAAJAQAAZHJzL3NoYXBleG1sLnhtbFBLBQYAAAAABgAGAFsBAACz&#10;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938;top:0;flip:x;height:88;width:87;" filled="f" stroked="t" coordsize="21600,21600" o:gfxdata="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Sdtg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025;top:0;flip:x;height:88;width:88;" filled="f" stroked="t" coordsize="21600,21600" o:gfxdata="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qrkIL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113;top:0;flip:x;height:88;width:87;" filled="f" stroked="t" coordsize="21600,21600" o:gfxdata="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eZBu7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200;top:0;flip:x;height:88;width:89;" filled="f" stroked="t" coordsize="21600,21600" o:gfxdata="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NN/M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289;top:0;flip:x;height:88;width:87;" filled="f" stroked="t" coordsize="21600,21600" o:gfxdata="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eHpX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376;top:0;flip:x;height:88;width:88;" filled="f" stroked="t" coordsize="21600,21600" o:gfxdata="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keIj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464;top:0;flip:x;height:88;width:87;" filled="f" stroked="t" coordsize="21600,21600" o:gfxdata="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3Ue4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556;top:8;flip:x;height:88;width:88;" filled="f" stroked="t" coordsize="21600,21600" o:gfxdata="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D9nP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644;top:8;flip:x;height:88;width:88;" filled="f" stroked="t" coordsize="21600,21600" o:gfxdata="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Q3xU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732;top:8;flip:x;height:88;width:87;" filled="f" stroked="t" coordsize="21600,21600" o:gfxdata="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NzoJr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819;top:8;flip:x;height:88;width:88;" filled="f" stroked="t" coordsize="21600,21600" o:gfxdata="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5BNvb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907;top:8;flip:x;height:88;width:87;" filled="f" stroked="t" coordsize="21600,21600" o:gfxdata="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3+UB7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2994;top:8;flip:x;height:88;width:89;" filled="f" stroked="t" coordsize="21600,21600" o:gfxdata="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DMxnL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083;top:8;flip:x;height:88;width:87;" filled="f" stroked="t" coordsize="21600,21600" o:gfxdata="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4a/r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170;top:8;flip:x;height:88;width:88;" filled="f" stroked="t" coordsize="21600,21600" o:gfxdata="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rQpw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258;top:8;flip:x;height:88;width:87;" filled="f" stroked="t" coordsize="21600,21600" o:gfxdata="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RJIE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345;top:8;flip:x;height:88;width:89;" filled="f" stroked="t" coordsize="21600,21600" o:gfxdata="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CDef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434;top:8;flip:x;height:88;width:87;" filled="f" stroked="t" coordsize="21600,21600" o:gfxdata="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2qno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524;top:8;flip:x;height:88;width:88;" filled="f" stroked="t" coordsize="21600,21600" o:gfxdata="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yWDHO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612;top:8;flip:x;height:88;width:88;" filled="f" stroked="t" coordsize="21600,21600" o:gfxdata="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QmYAb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700;top:8;flip:x;height:88;width:87;" filled="f" stroked="t" coordsize="21600,21600" o:gfxdata="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kU9mr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787;top:8;flip:x;height:88;width:88;" filled="f" stroked="t" coordsize="21600,21600" o:gfxdata="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pgLaugAAANwA&#10;AAAPAAAAAAAAAAEAIAAAACIAAABkcnMvZG93bnJldi54bWxQSwECFAAUAAAACACHTuJAMy8FnjsA&#10;AAA5AAAAEAAAAAAAAAABACAAAAAJAQAAZHJzL3NoYXBleG1sLnhtbFBLBQYAAAAABgAGAFsBAACz&#10;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875;top:8;flip:x;height:88;width:87;" filled="f" stroked="t" coordsize="21600,21600" o:gfxdata="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eqnQb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962;top:8;flip:x;height:88;width:89;" filled="f" stroked="t" coordsize="21600,21600" o:gfxdata="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ODk2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051;top:8;flip:x;height:88;width:87;" filled="f" stroked="t" coordsize="21600,21600" o:gfxdata="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dJyt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138;top:8;flip:x;height:88;width:88;" filled="f" stroked="t" coordsize="21600,21600" o:gfxdata="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Z0E2b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226;top:8;flip:x;height:88;width:87;" filled="f" stroked="t" coordsize="21600,21600" o:gfxdata="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0aFC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318;top:0;flip:x;height:88;width:88;" filled="f" stroked="t" coordsize="21600,21600" o:gfxdata="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Az81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406;top:0;flip:x;height:88;width:88;" filled="f" stroked="t" coordsize="21600,21600" o:gfxdata="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U+arr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494;top:0;flip:x;height:88;width:87;" filled="f" stroked="t" coordsize="21600,21600" o:gfxdata="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0A7cugAAANwA&#10;AAAPAAAAAAAAAAEAIAAAACIAAABkcnMvZG93bnJldi54bWxQSwECFAAUAAAACACHTuJAMy8FnjsA&#10;AAA5AAAAEAAAAAAAAAABACAAAAAJAQAAZHJzL3NoYXBleG1sLnhtbFBLBQYAAAAABgAGAFsBAACz&#10;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581;top:0;flip:x;height:88;width:88;" filled="f" stroked="t" coordsize="21600,21600" o:gfxdata="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nKtH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669;top:0;flip:x;height:88;width:87;" filled="f" stroked="t" coordsize="21600,21600" o:gfxdata="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gYAwu2AAAA3AAAAA8A&#10;AAAAAAAAAQAgAAAAIgAAAGRycy9kb3ducmV2LnhtbFBLAQIUABQAAAAIAIdO4kAzLwWeOwAAADkA&#10;AAAQAAAAAAAAAAEAIAAAAAUBAABkcnMvc2hhcGV4bWwueG1sUEsFBgAAAAAGAAYAWwEAAK8DAAAA&#10;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756;top:0;flip:x;height:88;width:89;" filled="f" stroked="t" coordsize="21600,21600" o:gfxdata="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dUppC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845;top:0;flip:x;height:88;width:87;" filled="f" stroked="t" coordsize="21600,21600" o:gfxdata="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hjjn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4932;top:0;flip:x;height:88;width:88;" filled="f" stroked="t" coordsize="21600,21600" o:gfxdata="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yp18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020;top:0;flip:x;height:88;width:87;" filled="f" stroked="t" coordsize="21600,21600" o:gfxdata="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IwUI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25pt" color="#000000" joinstyle="round"/>
                      <v:imagedata o:title=""/>
                      <o:lock v:ext="edit" aspectratio="f"/>
                    </v:line>
                  </v:group>
                  <v:group id="_x0000_s1026" o:spid="_x0000_s1026" o:spt="203" style="position:absolute;left:2040;top:264;height:500;width:986;" coordsize="986,500" o:gfxdata="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ImZOvwAAANwAAAAPAAAAAAAAAAEAIAAAACIAAABkcnMvZG93bnJldi54&#10;bWxQSwECFAAUAAAACACHTuJAMy8FnjsAAAA5AAAAFQAAAAAAAAABACAAAAAOAQAAZHJzL2dyb3Vw&#10;c2hhcGV4bWwueG1sUEsFBgAAAAAGAAYAYAEAAMsDAAAAAA==&#10;">
                    <o:lock v:ext="edit" grouping="f" rotation="f" text="f" aspectratio="f"/>
                    <v:group id="_x0000_s1026" o:spid="_x0000_s1026" o:spt="203" style="position:absolute;left:0;top:0;height:165;width:986;" coordsize="986,165" o:gfxdata="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zE8d5vAAAANwAAAAPAAAAAAAAAAEAIAAAACIAAABkcnMvZG93bnJldi54bWxQ&#10;SwECFAAUAAAACACHTuJAMy8FnjsAAAA5AAAAFQAAAAAAAAABACAAAAALAQAAZHJzL2dyb3Vwc2hh&#10;cGV4bWwueG1sUEsFBgAAAAAGAAYAYAEAAMgDAAAAAA==&#10;">
                      <o:lock v:ext="edit" grouping="f" rotation="f" text="f" aspectratio="f"/>
                      <v:line id="_x0000_s1026" o:spid="_x0000_s1026" o:spt="20" style="position:absolute;left:0;top:90;height:0;width:986;" filled="f" stroked="t" coordsize="21600,21600" o:gfxdata="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j7nU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 startarrow="open" startarrowwidth="narrow" startarrowlength="short" endarrow="open" endarrowwidth="narrow" endarrowlength="short"/>
                        <v:imagedata o:title=""/>
                        <o:lock v:ext="edit" aspectratio="f"/>
                      </v:line>
                      <v:rect id="_x0000_s1026" o:spid="_x0000_s1026" o:spt="1" style="position:absolute;left:378;top:0;height:165;width:283;" fillcolor="#FFFFFF" filled="t" stroked="f" coordsize="21600,21600" o:gfxdata="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QGlnvQAA&#10;ANwAAAAPAAAAAAAAAAEAIAAAACIAAABkcnMvZG93bnJldi54bWxQSwECFAAUAAAACACHTuJAMy8F&#10;njsAAAA5AAAAEAAAAAAAAAABACAAAAAMAQAAZHJzL3NoYXBleG1sLnhtbFBLBQYAAAAABgAGAFsB&#10;AAC2AwAAAAA=&#10;">
                        <v:fill on="t" focussize="0,0"/>
                        <v:stroke on="f"/>
                        <v:imagedata o:title=""/>
                        <o:lock v:ext="edit" aspectratio="f"/>
                      </v:rect>
                    </v:group>
                    <v:group id="_x0000_s1026" o:spid="_x0000_s1026" o:spt="203" style="position:absolute;left:6;top:30;height:470;width:980;" coordsize="0,0" o:gfxdata="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fw+Dm+AAAA3AAAAA8AAAAAAAAAAQAgAAAAIgAAAGRycy9kb3ducmV2Lnht&#10;bFBLAQIUABQAAAAIAIdO4kAzLwWeOwAAADkAAAAVAAAAAAAAAAEAIAAAAA0BAABkcnMvZ3JvdXBz&#10;aGFwZXhtbC54bWxQSwUGAAAAAAYABgBgAQAAygMAAAAA&#10;">
                      <o:lock v:ext="edit" grouping="f" rotation="f" text="f" aspectratio="f"/>
                      <v:line id="_x0000_s1026" o:spid="_x0000_s1026" o:spt="20" style="position:absolute;left:1000;top:0;height:150;width:0;" filled="f" stroked="t" coordsize="21600,21600" o:gfxdata="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Kyiqu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 dashstyle="dash"/>
                        <v:imagedata o:title=""/>
                        <o:lock v:ext="edit" aspectratio="f"/>
                      </v:line>
                      <v:line id="_x0000_s1026" o:spid="_x0000_s1026" o:spt="20" style="position:absolute;left:0;top:0;height:150;width:0;" filled="f" stroked="t" coordsize="21600,21600" o:gfxdata="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UbXr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000000" joinstyle="round" dashstyle="dash"/>
                        <v:imagedata o:title=""/>
                        <o:lock v:ext="edit" aspectratio="f"/>
                      </v:line>
                    </v:group>
                  </v:group>
                  <v:group id="_x0000_s1026" o:spid="_x0000_s1026" o:spt="203" style="position:absolute;left:3222;top:264;height:500;width:986;" coordsize="986,500" o:gfxdata="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ZhvQ/vwAAANwAAAAPAAAAAAAAAAEAIAAAACIAAABkcnMvZG93bnJldi54&#10;bWxQSwECFAAUAAAACACHTuJAMy8FnjsAAAA5AAAAFQAAAAAAAAABACAAAAAOAQAAZHJzL2dyb3Vw&#10;c2hhcGV4bWwueG1sUEsFBgAAAAAGAAYAYAEAAMsDAAAAAA==&#10;">
                    <o:lock v:ext="edit" grouping="f" rotation="f" text="f" aspectratio="f"/>
                    <v:group id="_x0000_s1026" o:spid="_x0000_s1026" o:spt="203" style="position:absolute;left:0;top:0;height:165;width:986;" coordsize="986,165" o:gfxdata="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Yy/46vwAAANwAAAAPAAAAAAAAAAEAIAAAACIAAABkcnMvZG93bnJldi54&#10;bWxQSwECFAAUAAAACACHTuJAMy8FnjsAAAA5AAAAFQAAAAAAAAABACAAAAAOAQAAZHJzL2dyb3Vw&#10;c2hhcGV4bWwueG1sUEsFBgAAAAAGAAYAYAEAAMsDAAAAAA==&#10;">
                      <o:lock v:ext="edit" grouping="f" rotation="f" text="f" aspectratio="f"/>
                      <v:line id="_x0000_s1026" o:spid="_x0000_s1026" o:spt="20" style="position:absolute;left:0;top:90;height:0;width:986;" filled="f" stroked="t" coordsize="21600,21600" o:gfxdata="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IYyR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 startarrow="open" startarrowwidth="narrow" startarrowlength="short" endarrow="open" endarrowwidth="narrow" endarrowlength="short"/>
                        <v:imagedata o:title=""/>
                        <o:lock v:ext="edit" aspectratio="f"/>
                      </v:line>
                      <v:rect id="_x0000_s1026" o:spid="_x0000_s1026" o:spt="1" style="position:absolute;left:378;top:0;height:165;width:283;" fillcolor="#FFFFFF" filled="t" stroked="f" coordsize="21600,21600" o:gfxdata="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0thzb4A&#10;AADcAAAADwAAAAAAAAABACAAAAAiAAAAZHJzL2Rvd25yZXYueG1sUEsBAhQAFAAAAAgAh07iQDMv&#10;BZ47AAAAOQAAABAAAAAAAAAAAQAgAAAADQEAAGRycy9zaGFwZXhtbC54bWxQSwUGAAAAAAYABgBb&#10;AQAAtwMAAAAA&#10;">
                        <v:fill on="t" focussize="0,0"/>
                        <v:stroke on="f"/>
                        <v:imagedata o:title=""/>
                        <o:lock v:ext="edit" aspectratio="f"/>
                      </v:rect>
                    </v:group>
                    <v:group id="_x0000_s1026" o:spid="_x0000_s1026" o:spt="203" style="position:absolute;left:6;top:30;height:470;width:980;" coordsize="0,0" o:gfxdata="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LbKUaS7AAAA3AAAAA8AAAAAAAAAAQAgAAAAIgAAAGRycy9kb3ducmV2LnhtbFBL&#10;AQIUABQAAAAIAIdO4kAzLwWeOwAAADkAAAAVAAAAAAAAAAEAIAAAAAoBAABkcnMvZ3JvdXBzaGFw&#10;ZXhtbC54bWxQSwUGAAAAAAYABgBgAQAAxwMAAAAA&#10;">
                      <o:lock v:ext="edit" grouping="f" rotation="f" text="f" aspectratio="f"/>
                      <v:line id="_x0000_s1026" o:spid="_x0000_s1026" o:spt="20" style="position:absolute;left:1000;top:0;height:150;width:0;" filled="f" stroked="t" coordsize="21600,21600" o:gfxdata="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b0iAS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 dashstyle="dash"/>
                        <v:imagedata o:title=""/>
                        <o:lock v:ext="edit" aspectratio="f"/>
                      </v:line>
                      <v:line id="_x0000_s1026" o:spid="_x0000_s1026" o:spt="20" style="position:absolute;left:0;top:0;height:150;width:0;" filled="f" stroked="t" coordsize="21600,21600" o:gfxdata="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bgtn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 dashstyle="dash"/>
                        <v:imagedata o:title=""/>
                        <o:lock v:ext="edit" aspectratio="f"/>
                      </v:line>
                    </v:group>
                  </v:group>
                  <v:group id="_x0000_s1026" o:spid="_x0000_s1026" o:spt="203" style="position:absolute;left:4404;top:264;height:165;width:986;" coordsize="986,165" o:gfxdata="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lOrPO+AAAA3AAAAA8AAAAAAAAAAQAgAAAAIgAAAGRycy9kb3ducmV2Lnht&#10;bFBLAQIUABQAAAAIAIdO4kAzLwWeOwAAADkAAAAVAAAAAAAAAAEAIAAAAA0BAABkcnMvZ3JvdXBz&#10;aGFwZXhtbC54bWxQSwUGAAAAAAYABgBgAQAAygMAAAAA&#10;">
                    <o:lock v:ext="edit" grouping="f" rotation="f" text="f" aspectratio="f"/>
                    <v:line id="_x0000_s1026" o:spid="_x0000_s1026" o:spt="20" style="position:absolute;left:0;top:90;height:0;width:986;" filled="f" stroked="t" coordsize="21600,21600" o:gfxdata="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n9hbugAAANw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 startarrow="open" startarrowwidth="narrow" startarrowlength="short" endarrow="open" endarrowwidth="narrow" endarrowlength="short"/>
                      <v:imagedata o:title=""/>
                      <o:lock v:ext="edit" aspectratio="f"/>
                    </v:line>
                    <v:rect id="_x0000_s1026" o:spid="_x0000_s1026" o:spt="1" style="position:absolute;left:378;top:0;height:165;width:283;" fillcolor="#FFFFFF" filled="t" stroked="f" coordsize="21600,21600" o:gfxdata="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VAI6L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/>
                      <v:imagedata o:title=""/>
                      <o:lock v:ext="edit" aspectratio="f"/>
                    </v:rect>
                  </v:group>
                  <v:line id="_x0000_s1026" o:spid="_x0000_s1026" o:spt="20" style="position:absolute;left:5390;top:294;height:940;width:0;" filled="f" stroked="t" coordsize="21600,21600" o:gfxdata="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jv4SG/&#10;AAAA3A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 dashstyle="dash"/>
                    <v:imagedata o:title=""/>
                    <o:lock v:ext="edit" aspectratio="f"/>
                  </v:line>
                  <v:line id="_x0000_s1026" o:spid="_x0000_s1026" o:spt="20" style="position:absolute;left:4410;top:294;height:470;width:0;" filled="f" stroked="t" coordsize="21600,21600" o:gfxdata="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cGeVW/&#10;AAAA3A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 dashstyle="dash"/>
                    <v:imagedata o:title=""/>
                    <o:lock v:ext="edit" aspectratio="f"/>
                  </v:line>
                  <v:group id="_x0000_s1026" o:spid="_x0000_s1026" o:spt="203" style="position:absolute;left:963;top:424;height:821;width:1070;" coordsize="1070,821" o:gfxdata="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r3ezIvwAAANwAAAAPAAAAAAAAAAEAIAAAACIAAABkcnMvZG93bnJldi54&#10;bWxQSwECFAAUAAAACACHTuJAMy8FnjsAAAA5AAAAFQAAAAAAAAABACAAAAAOAQAAZHJzL2dyb3Vw&#10;c2hhcGV4bWwueG1sUEsFBgAAAAAGAAYAYAEAAMsDAAAAAA==&#10;">
                    <o:lock v:ext="edit" grouping="f" rotation="f" text="f" aspectratio="f"/>
                    <v:group id="_x0000_s1026" o:spid="_x0000_s1026" o:spt="203" style="position:absolute;left:207;top:91;height:730;width:863;" coordsize="863,730" o:gfxdata="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kjOoX8AAAADcAAAADwAAAAAAAAABACAAAAAiAAAAZHJzL2Rvd25yZXYu&#10;eG1sUEsBAhQAFAAAAAgAh07iQDMvBZ47AAAAOQAAABUAAAAAAAAAAQAgAAAADwEAAGRycy9ncm91&#10;cHNoYXBleG1sLnhtbFBLBQYAAAAABgAGAGABAADMAwAAAAA=&#10;">
                      <o:lock v:ext="edit" grouping="f" rotation="f" text="f" aspectratio="f"/>
                      <v:shape id="_x0000_s1026" o:spid="_x0000_s1026" o:spt="3" type="#_x0000_t3" style="position:absolute;left:115;top:571;height:150;width:150;" fillcolor="#FFFFFF" filled="t" stroked="t" coordsize="21600,21600" o:gfxdata="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wsc1vQAA&#10;ANwAAAAPAAAAAAAAAAEAIAAAACIAAABkcnMvZG93bnJldi54bWxQSwECFAAUAAAACACHTuJAMy8F&#10;njsAAAA5AAAAEAAAAAAAAAABACAAAAAMAQAAZHJzL3NoYXBleG1sLnhtbFBLBQYAAAAABgAGAFsB&#10;AAC2AwAAAAA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0;top:0;height:511;width:863;" fillcolor="#FFFFFF" filled="t" stroked="t" coordsize="1090,547" o:gfxdata="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i/EJvQAA&#10;ANwAAAAPAAAAAAAAAAEAIAAAACIAAABkcnMvZG93bnJldi54bWxQSwECFAAUAAAACACHTuJAMy8F&#10;njsAAAA5AAAAEAAAAAAAAAABACAAAAAMAQAAZHJzL3NoYXBleG1sLnhtbFBLBQYAAAAABgAGAFsB&#10;AAC2AwAAAAA=&#10;" path="m0,0l126,547,1078,472,1090,234,0,0xe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line id="_x0000_s1026" o:spid="_x0000_s1026" o:spt="20" style="position:absolute;left:673;top:174;height:280;width:0;" filled="f" stroked="t" coordsize="21600,21600" o:gfxdata="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F4Lnb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133;top:49;height:435;width:113;" filled="f" stroked="t" coordsize="21600,21600" o:gfxdata="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OsWX4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80808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92;top:85;height:398;width:98;" filled="f" stroked="t" coordsize="21600,21600" o:gfxdata="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/cBj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808080" joinstyle="round"/>
                        <v:imagedata o:title=""/>
                        <o:lock v:ext="edit" aspectratio="f"/>
                      </v:line>
                      <v:line id="_x0000_s1026" o:spid="_x0000_s1026" o:spt="20" style="position:absolute;left:451;top:121;height:342;width:84;" filled="f" stroked="t" coordsize="21600,21600" o:gfxdata="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Ue/yO5AAAA3AAA&#10;AA8AAAAAAAAAAQAgAAAAIgAAAGRycy9kb3ducmV2LnhtbFBLAQIUABQAAAAIAIdO4kAzLwWeOwAA&#10;ADkAAAAQAAAAAAAAAAEAIAAAAAgBAABkcnMvc2hhcGV4bWwueG1sUEsFBgAAAAAGAAYAWwEAALID&#10;AAAAAA==&#10;">
                        <v:fill on="f" focussize="0,0"/>
                        <v:stroke color="#808080" joinstyle="round"/>
                        <v:imagedata o:title=""/>
                        <o:lock v:ext="edit" aspectratio="f"/>
                      </v:line>
                      <v:line id="_x0000_s1026" o:spid="_x0000_s1026" o:spt="20" style="position:absolute;left:610;top:158;height:285;width:54;" filled="f" stroked="t" coordsize="21600,21600" o:gfxdata="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lJau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808080" joinstyle="round"/>
                        <v:imagedata o:title=""/>
                        <o:lock v:ext="edit" aspectratio="f"/>
                      </v:line>
                      <v:line id="_x0000_s1026" o:spid="_x0000_s1026" o:spt="20" style="position:absolute;left:759;top:194;height:253;width:48;" filled="f" stroked="t" coordsize="21600,21600" o:gfxdata="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qAxM+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color="#808080" joinstyle="round"/>
                        <v:imagedata o:title=""/>
                        <o:lock v:ext="edit" aspectratio="f"/>
                      </v:line>
                      <v:shape id="_x0000_s1026" o:spid="_x0000_s1026" o:spt="100" style="position:absolute;left:31;top:194;height:1;width:638;rotation:-65536f;" filled="f" stroked="t" coordsize="826,1" o:gfxdata="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MyxUO/&#10;AAAA3AAAAA8AAAAAAAAAAQAgAAAAIgAAAGRycy9kb3ducmV2LnhtbFBLAQIUABQAAAAIAIdO4kAz&#10;LwWeOwAAADkAAAAQAAAAAAAAAAEAIAAAAA4BAABkcnMvc2hhcGV4bWwueG1sUEsFBgAAAAAGAAYA&#10;WwEAALgDAAAAAA==&#10;" path="m0,0l826,0e">
                        <v:fill on="f" focussize="0,0"/>
                        <v:stroke color="#80808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89;top:314;height:1;width:765;rotation:-65536f;" filled="f" stroked="t" coordsize="826,1" o:gfxdata="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NtdN74A&#10;AADcAAAADwAAAAAAAAABACAAAAAiAAAAZHJzL2Rvd25yZXYueG1sUEsBAhQAFAAAAAgAh07iQDMv&#10;BZ47AAAAOQAAABAAAAAAAAAAAQAgAAAADQEAAGRycy9zaGFwZXhtbC54bWxQSwUGAAAAAAYABgBb&#10;AQAAtwMAAAAA&#10;" path="m0,0l826,0e">
                        <v:fill on="f" focussize="0,0"/>
                        <v:stroke color="#80808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92;top:446;height:1;width:559;rotation:-65536f;" filled="f" stroked="t" coordsize="826,1" o:gfxdata="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5f4rL4A&#10;AADcAAAADwAAAAAAAAABACAAAAAiAAAAZHJzL2Rvd25yZXYueG1sUEsBAhQAFAAAAAgAh07iQDMv&#10;BZ47AAAAOQAAABAAAAAAAAAAAQAgAAAADQEAAGRycy9zaGFwZXhtbC54bWxQSwUGAAAAAAYABgBb&#10;AQAAtwMAAAAA&#10;" path="m0,0l826,0e">
                        <v:fill on="f" focussize="0,0"/>
                        <v:stroke color="#80808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32;top:85;height:1;width:259;rotation:-65536f;" filled="f" stroked="t" coordsize="826,1" o:gfxdata="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0Vm274A&#10;AADcAAAADwAAAAAAAAABACAAAAAiAAAAZHJzL2Rvd25yZXYueG1sUEsBAhQAFAAAAAgAh07iQDMv&#10;BZ47AAAAOQAAABAAAAAAAAAAAQAgAAAADQEAAGRycy9zaGFwZXhtbC54bWxQSwUGAAAAAAYABgBb&#10;AQAAtwMAAAAA&#10;" path="m0,0l826,0e">
                        <v:fill on="f" focussize="0,0"/>
                        <v:stroke color="#808080" joinstyle="round"/>
                        <v:imagedata o:title=""/>
                        <o:lock v:ext="edit" aspectratio="f"/>
                      </v:shape>
                      <v:shape id="_x0000_s1026" o:spid="_x0000_s1026" o:spt="3" type="#_x0000_t3" style="position:absolute;left:583;top:580;height:150;width:150;" fillcolor="#FFFFFF" filled="t" stroked="t" coordsize="21600,21600" o:gfxdata="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hWoEvQAA&#10;ANwAAAAPAAAAAAAAAAEAIAAAACIAAABkcnMvZG93bnJldi54bWxQSwECFAAUAAAACACHTuJAMy8F&#10;njsAAAA5AAAAEAAAAAAAAAABACAAAAAMAQAAZHJzL3NoYXBleG1sLnhtbFBLBQYAAAAABgAGAFsB&#10;AAC2AwAAAAA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192;top:476;height:183;width:478;" filled="f" stroked="t" coordsize="618,303" o:gfxdata="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qzT1e8AAAA&#10;3AAAAA8AAAAAAAAAAQAgAAAAIgAAAGRycy9kb3ducmV2LnhtbFBLAQIUABQAAAAIAIdO4kAzLwWe&#10;OwAAADkAAAAQAAAAAAAAAAEAIAAAAAsBAABkcnMvc2hhcGV4bWwueG1sUEsFBgAAAAAGAAYAWwEA&#10;ALUDAAAAAA==&#10;" path="m0,303c103,151,206,0,309,0c412,0,515,151,618,303e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</v:group>
                    <v:group id="_x0000_s1026" o:spid="_x0000_s1026" o:spt="203" style="position:absolute;left:0;top:0;height:131;width:350;" coordsize="310,131" o:gfxdata="UEsDBAoAAAAAAIdO4kAAAAAAAAAAAAAAAAAEAAAAZHJzL1BLAwQUAAAACACHTuJAxJFJU7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Jcg6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EkUlTvwAAANwAAAAPAAAAAAAAAAEAIAAAACIAAABkcnMvZG93bnJldi54&#10;bWxQSwECFAAUAAAACACHTuJAMy8FnjsAAAA5AAAAFQAAAAAAAAABACAAAAAOAQAAZHJzL2dyb3Vw&#10;c2hhcGV4bWwueG1sUEsFBgAAAAAGAAYAYAEAAMsDAAAAAA==&#10;">
                      <o:lock v:ext="edit" grouping="f" rotation="f" text="f" aspectratio="f"/>
                      <v:shape id="_x0000_s1026" o:spid="_x0000_s1026" o:spt="100" style="position:absolute;left:0;top:0;height:131;width:310;" filled="f" stroked="t" coordsize="721,303" o:gfxdata="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J7dSbsAAADc&#10;AAAADwAAAAAAAAABACAAAAAiAAAAZHJzL2Rvd25yZXYueG1sUEsBAhQAFAAAAAgAh07iQDMvBZ47&#10;AAAAOQAAABAAAAAAAAAAAQAgAAAACgEAAGRycy9zaGFwZXhtbC54bWxQSwUGAAAAAAYABgBbAQAA&#10;tAMAAAAA&#10;" path="m0,0c35,41,92,194,212,244c332,294,615,291,721,303e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_x0000_s1026" o:spid="_x0000_s1026" o:spt="3" type="#_x0000_t3" style="position:absolute;left:0;top:0;height:44;width:44;" fillcolor="#000000" filled="t" stroked="t" coordsize="21600,21600" o:gfxdata="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BevpK8AAAA&#10;3AAAAA8AAAAAAAAAAQAgAAAAIgAAAGRycy9kb3ducmV2LnhtbFBLAQIUABQAAAAIAIdO4kAzLwWe&#10;OwAAADkAAAAQAAAAAAAAAAEAIAAAAAsBAABkcnMvc2hhcGV4bWwueG1sUEsFBgAAAAAGAAYAWwEA&#10;ALUDAAAAAA=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</v:group>
                  </v:group>
                  <v:group id="_x0000_s1026" o:spid="_x0000_s1026" o:spt="203" style="position:absolute;left:2133;top:424;height:821;width:1084;" coordsize="1084,821" o:gfxdata="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PJBUzvwAAANwAAAAPAAAAAAAAAAEAIAAAACIAAABkcnMvZG93bnJldi54&#10;bWxQSwECFAAUAAAACACHTuJAMy8FnjsAAAA5AAAAFQAAAAAAAAABACAAAAAOAQAAZHJzL2dyb3Vw&#10;c2hhcGV4bWwueG1sUEsFBgAAAAAGAAYAYAEAAMsDAAAAAA==&#10;">
                    <o:lock v:ext="edit" grouping="f" rotation="f" text="f" aspectratio="f"/>
                    <v:group id="_x0000_s1026" o:spid="_x0000_s1026" o:spt="203" style="position:absolute;left:221;top:91;height:730;width:863;" coordsize="863,730" o:gfxdata="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IKDoZLoAAADcAAAADwAAAAAAAAABACAAAAAiAAAAZHJzL2Rvd25yZXYueG1sUEsB&#10;AhQAFAAAAAgAh07iQDMvBZ47AAAAOQAAABUAAAAAAAAAAQAgAAAACQEAAGRycy9ncm91cHNoYXBl&#10;eG1sLnhtbFBLBQYAAAAABgAGAGABAADGAwAAAAA=&#10;">
                      <o:lock v:ext="edit" grouping="f" rotation="f" text="f" aspectratio="f"/>
                      <v:shape id="_x0000_s1026" o:spid="_x0000_s1026" o:spt="3" type="#_x0000_t3" style="position:absolute;left:115;top:571;height:150;width:150;" fillcolor="#FFFFFF" filled="t" stroked="t" coordsize="21600,21600" o:gfxdata="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lGHDr4A&#10;AADcAAAADwAAAAAAAAABACAAAAAiAAAAZHJzL2Rvd25yZXYueG1sUEsBAhQAFAAAAAgAh07iQDMv&#10;BZ47AAAAOQAAABAAAAAAAAAAAQAgAAAADQEAAGRycy9zaGFwZXhtbC54bWxQSwUGAAAAAAYABgBb&#10;AQAAtwMAAAAA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0;top:0;height:511;width:863;" fillcolor="#FFFFFF" filled="t" stroked="t" coordsize="1090,547" o:gfxdata="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horevQAA&#10;ANwAAAAPAAAAAAAAAAEAIAAAACIAAABkcnMvZG93bnJldi54bWxQSwECFAAUAAAACACHTuJAMy8F&#10;njsAAAA5AAAAEAAAAAAAAAABACAAAAAMAQAAZHJzL3NoYXBleG1sLnhtbFBLBQYAAAAABgAGAFsB&#10;AAC2AwAAAAA=&#10;" path="m0,0l126,547,1078,472,1090,234,0,0xe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line id="_x0000_s1026" o:spid="_x0000_s1026" o:spt="20" style="position:absolute;left:673;top:174;height:280;width:0;" filled="f" stroked="t" coordsize="21600,21600" o:gfxdata="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LNS6a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133;top:49;height:435;width:113;" filled="f" stroked="t" coordsize="21600,21600" o:gfxdata="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8RQq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80808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92;top:85;height:398;width:98;" filled="f" stroked="t" coordsize="21600,21600" o:gfxdata="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NugFi5AAAA3AAA&#10;AA8AAAAAAAAAAQAgAAAAIgAAAGRycy9kb3ducmV2LnhtbFBLAQIUABQAAAAIAIdO4kAzLwWeOwAA&#10;ADkAAAAQAAAAAAAAAAEAIAAAAAgBAABkcnMvc2hhcGV4bWwueG1sUEsFBgAAAAAGAAYAWwEAALID&#10;AAAAAA==&#10;">
                        <v:fill on="f" focussize="0,0"/>
                        <v:stroke color="#808080" joinstyle="round"/>
                        <v:imagedata o:title=""/>
                        <o:lock v:ext="edit" aspectratio="f"/>
                      </v:line>
                      <v:line id="_x0000_s1026" o:spid="_x0000_s1026" o:spt="20" style="position:absolute;left:451;top:121;height:342;width:84;" filled="f" stroked="t" coordsize="21600,21600" o:gfxdata="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CIlw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808080" joinstyle="round"/>
                        <v:imagedata o:title=""/>
                        <o:lock v:ext="edit" aspectratio="f"/>
                      </v:line>
                      <v:line id="_x0000_s1026" o:spid="_x0000_s1026" o:spt="20" style="position:absolute;left:610;top:158;height:285;width:54;" filled="f" stroked="t" coordsize="21600,21600" o:gfxdata="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jBGoO5AAAA3AAA&#10;AA8AAAAAAAAAAQAgAAAAIgAAAGRycy9kb3ducmV2LnhtbFBLAQIUABQAAAAIAIdO4kAzLwWeOwAA&#10;ADkAAAAQAAAAAAAAAAEAIAAAAAgBAABkcnMvc2hhcGV4bWwueG1sUEsFBgAAAAAGAAYAWwEAALID&#10;AAAAAA==&#10;">
                        <v:fill on="f" focussize="0,0"/>
                        <v:stroke color="#808080" joinstyle="round"/>
                        <v:imagedata o:title=""/>
                        <o:lock v:ext="edit" aspectratio="f"/>
                      </v:line>
                      <v:line id="_x0000_s1026" o:spid="_x0000_s1026" o:spt="20" style="position:absolute;left:759;top:194;height:253;width:48;" filled="f" stroked="t" coordsize="21600,21600" o:gfxdata="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42/G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color="#808080" joinstyle="round"/>
                        <v:imagedata o:title=""/>
                        <o:lock v:ext="edit" aspectratio="f"/>
                      </v:line>
                      <v:shape id="_x0000_s1026" o:spid="_x0000_s1026" o:spt="100" style="position:absolute;left:31;top:194;height:1;width:638;rotation:-65536f;" filled="f" stroked="t" coordsize="826,1" o:gfxdata="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GhhXi/&#10;AAAA3AAAAA8AAAAAAAAAAQAgAAAAIgAAAGRycy9kb3ducmV2LnhtbFBLAQIUABQAAAAIAIdO4kAz&#10;LwWeOwAAADkAAAAQAAAAAAAAAAEAIAAAAA4BAABkcnMvc2hhcGV4bWwueG1sUEsFBgAAAAAGAAYA&#10;WwEAALgDAAAAAA==&#10;" path="m0,0l826,0e">
                        <v:fill on="f" focussize="0,0"/>
                        <v:stroke color="#80808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89;top:314;height:1;width:765;rotation:-65536f;" filled="f" stroked="t" coordsize="826,1" o:gfxdata="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u0g474A&#10;AADcAAAADwAAAAAAAAABACAAAAAiAAAAZHJzL2Rvd25yZXYueG1sUEsBAhQAFAAAAAgAh07iQDMv&#10;BZ47AAAAOQAAABAAAAAAAAAAAQAgAAAADQEAAGRycy9zaGFwZXhtbC54bWxQSwUGAAAAAAYABgBb&#10;AQAAtwMAAAAA&#10;" path="m0,0l826,0e">
                        <v:fill on="f" focussize="0,0"/>
                        <v:stroke color="#80808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92;top:446;height:1;width:559;rotation:-65536f;" filled="f" stroked="t" coordsize="826,1" o:gfxdata="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EEuJe/&#10;AAAA3AAAAA8AAAAAAAAAAQAgAAAAIgAAAGRycy9kb3ducmV2LnhtbFBLAQIUABQAAAAIAIdO4kAz&#10;LwWeOwAAADkAAAAQAAAAAAAAAAEAIAAAAA4BAABkcnMvc2hhcGV4bWwueG1sUEsFBgAAAAAGAAYA&#10;WwEAALgDAAAAAA==&#10;" path="m0,0l826,0e">
                        <v:fill on="f" focussize="0,0"/>
                        <v:stroke color="#80808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32;top:85;height:1;width:259;rotation:-65536f;" filled="f" stroked="t" coordsize="826,1" o:gfxdata="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5IHQy/&#10;AAAA3AAAAA8AAAAAAAAAAQAgAAAAIgAAAGRycy9kb3ducmV2LnhtbFBLAQIUABQAAAAIAIdO4kAz&#10;LwWeOwAAADkAAAAQAAAAAAAAAAEAIAAAAA4BAABkcnMvc2hhcGV4bWwueG1sUEsFBgAAAAAGAAYA&#10;WwEAALgDAAAAAA==&#10;" path="m0,0l826,0e">
                        <v:fill on="f" focussize="0,0"/>
                        <v:stroke color="#808080" joinstyle="round"/>
                        <v:imagedata o:title=""/>
                        <o:lock v:ext="edit" aspectratio="f"/>
                      </v:shape>
                      <v:shape id="_x0000_s1026" o:spid="_x0000_s1026" o:spt="3" type="#_x0000_t3" style="position:absolute;left:583;top:580;height:150;width:150;" fillcolor="#FFFFFF" filled="t" stroked="t" coordsize="21600,21600" o:gfxdata="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BYqP74A&#10;AADcAAAADwAAAAAAAAABACAAAAAiAAAAZHJzL2Rvd25yZXYueG1sUEsBAhQAFAAAAAgAh07iQDMv&#10;BZ47AAAAOQAAABAAAAAAAAAAAQAgAAAADQEAAGRycy9zaGFwZXhtbC54bWxQSwUGAAAAAAYABgBb&#10;AQAAtwMAAAAA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192;top:476;height:183;width:478;" filled="f" stroked="t" coordsize="618,303" o:gfxdata="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vM+hb4A&#10;AADcAAAADwAAAAAAAAABACAAAAAiAAAAZHJzL2Rvd25yZXYueG1sUEsBAhQAFAAAAAgAh07iQDMv&#10;BZ47AAAAOQAAABAAAAAAAAAAAQAgAAAADQEAAGRycy9zaGFwZXhtbC54bWxQSwUGAAAAAAYABgBb&#10;AQAAtwMAAAAA&#10;" path="m0,303c103,151,206,0,309,0c412,0,515,151,618,303e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</v:group>
                    <v:group id="_x0000_s1026" o:spid="_x0000_s1026" o:spt="203" style="position:absolute;left:0;top:0;height:131;width:350;" coordsize="310,131" o:gfxdata="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/9otEvwAAANwAAAAPAAAAAAAAAAEAIAAAACIAAABkcnMvZG93bnJldi54&#10;bWxQSwECFAAUAAAACACHTuJAMy8FnjsAAAA5AAAAFQAAAAAAAAABACAAAAAOAQAAZHJzL2dyb3Vw&#10;c2hhcGV4bWwueG1sUEsFBgAAAAAGAAYAYAEAAMsDAAAAAA==&#10;">
                      <o:lock v:ext="edit" grouping="f" rotation="f" text="f" aspectratio="f"/>
                      <v:shape id="_x0000_s1026" o:spid="_x0000_s1026" o:spt="100" style="position:absolute;left:0;top:0;height:131;width:310;" filled="f" stroked="t" coordsize="721,303" o:gfxdata="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H3iCb4A&#10;AADcAAAADwAAAAAAAAABACAAAAAiAAAAZHJzL2Rvd25yZXYueG1sUEsBAhQAFAAAAAgAh07iQDMv&#10;BZ47AAAAOQAAABAAAAAAAAAAAQAgAAAADQEAAGRycy9zaGFwZXhtbC54bWxQSwUGAAAAAAYABgBb&#10;AQAAtwMAAAAA&#10;" path="m0,0c35,41,92,194,212,244c332,294,615,291,721,303e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_x0000_s1026" o:spid="_x0000_s1026" o:spt="3" type="#_x0000_t3" style="position:absolute;left:0;top:0;height:44;width:44;" fillcolor="#000000" filled="t" stroked="t" coordsize="21600,21600" o:gfxdata="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KdHabgAAADcAAAA&#10;DwAAAAAAAAABACAAAAAiAAAAZHJzL2Rvd25yZXYueG1sUEsBAhQAFAAAAAgAh07iQDMvBZ47AAAA&#10;OQAAABAAAAAAAAAAAQAgAAAABwEAAGRycy9zaGFwZXhtbC54bWxQSwUGAAAAAAYABgBbAQAAsQMA&#10;AAAA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</v:group>
                  </v:group>
                  <v:group id="_x0000_s1026" o:spid="_x0000_s1026" o:spt="203" style="position:absolute;left:3303;top:424;height:821;width:1098;" coordsize="1098,821" o:gfxdata="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/6bb6+AAAA3AAAAA8AAAAAAAAAAQAgAAAAIgAAAGRycy9kb3ducmV2Lnht&#10;bFBLAQIUABQAAAAIAIdO4kAzLwWeOwAAADkAAAAVAAAAAAAAAAEAIAAAAA0BAABkcnMvZ3JvdXBz&#10;aGFwZXhtbC54bWxQSwUGAAAAAAYABgBgAQAAygMAAAAA&#10;">
                    <o:lock v:ext="edit" grouping="f" rotation="f" text="f" aspectratio="f"/>
                    <v:group id="_x0000_s1026" o:spid="_x0000_s1026" o:spt="203" style="position:absolute;left:235;top:91;height:730;width:863;" coordsize="863,730" o:gfxdata="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qKIHa+AAAA3AAAAA8AAAAAAAAAAQAgAAAAIgAAAGRycy9kb3ducmV2Lnht&#10;bFBLAQIUABQAAAAIAIdO4kAzLwWeOwAAADkAAAAVAAAAAAAAAAEAIAAAAA0BAABkcnMvZ3JvdXBz&#10;aGFwZXhtbC54bWxQSwUGAAAAAAYABgBgAQAAygMAAAAA&#10;">
                      <o:lock v:ext="edit" grouping="f" rotation="f" text="f" aspectratio="f"/>
                      <v:shape id="_x0000_s1026" o:spid="_x0000_s1026" o:spt="3" type="#_x0000_t3" style="position:absolute;left:115;top:571;height:150;width:150;" fillcolor="#FFFFFF" filled="t" stroked="t" coordsize="21600,21600" o:gfxdata="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DUMavQAA&#10;ANwAAAAPAAAAAAAAAAEAIAAAACIAAABkcnMvZG93bnJldi54bWxQSwECFAAUAAAACACHTuJAMy8F&#10;njsAAAA5AAAAEAAAAAAAAAABACAAAAAMAQAAZHJzL3NoYXBleG1sLnhtbFBLBQYAAAAABgAGAFsB&#10;AAC2AwAAAAA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0;top:0;height:511;width:863;" fillcolor="#FFFFFF" filled="t" stroked="t" coordsize="1090,547" o:gfxdata="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f3MlvQAA&#10;ANwAAAAPAAAAAAAAAAEAIAAAACIAAABkcnMvZG93bnJldi54bWxQSwECFAAUAAAACACHTuJAMy8F&#10;njsAAAA5AAAAEAAAAAAAAAABACAAAAAMAQAAZHJzL3NoYXBleG1sLnhtbFBLBQYAAAAABgAGAFsB&#10;AAC2AwAAAAA=&#10;" path="m0,0l126,547,1078,472,1090,234,0,0xe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line id="_x0000_s1026" o:spid="_x0000_s1026" o:spt="20" style="position:absolute;left:673;top:174;height:280;width:0;" filled="f" stroked="t" coordsize="21600,21600" o:gfxdata="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mqibG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v:line id="_x0000_s1026" o:spid="_x0000_s1026" o:spt="20" style="position:absolute;left:133;top:49;height:435;width:113;" filled="f" stroked="t" coordsize="21600,21600" o:gfxdata="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CO3R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808080" joinstyle="round"/>
                        <v:imagedata o:title=""/>
                        <o:lock v:ext="edit" aspectratio="f"/>
                      </v:line>
                      <v:line id="_x0000_s1026" o:spid="_x0000_s1026" o:spt="20" style="position:absolute;left:292;top:85;height:398;width:98;" filled="f" stroked="t" coordsize="21600,21600" o:gfxdata="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lESEq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color="#808080" joinstyle="round"/>
                        <v:imagedata o:title=""/>
                        <o:lock v:ext="edit" aspectratio="f"/>
                      </v:line>
                      <v:line id="_x0000_s1026" o:spid="_x0000_s1026" o:spt="20" style="position:absolute;left:451;top:121;height:342;width:84;" filled="f" stroked="t" coordsize="21600,21600" o:gfxdata="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jb3Di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color="#808080" joinstyle="round"/>
                        <v:imagedata o:title=""/>
                        <o:lock v:ext="edit" aspectratio="f"/>
                      </v:line>
                      <v:line id="_x0000_s1026" o:spid="_x0000_s1026" o:spt="20" style="position:absolute;left:610;top:158;height:285;width:54;" filled="f" stroked="t" coordsize="21600,21600" o:gfxdata="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l3mj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color="#808080" joinstyle="round"/>
                        <v:imagedata o:title=""/>
                        <o:lock v:ext="edit" aspectratio="f"/>
                      </v:line>
                      <v:line id="_x0000_s1026" o:spid="_x0000_s1026" o:spt="20" style="position:absolute;left:759;top:194;height:253;width:48;" filled="f" stroked="t" coordsize="21600,21600" o:gfxdata="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dEbj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808080" joinstyle="round"/>
                        <v:imagedata o:title=""/>
                        <o:lock v:ext="edit" aspectratio="f"/>
                      </v:line>
                      <v:shape id="_x0000_s1026" o:spid="_x0000_s1026" o:spt="100" style="position:absolute;left:31;top:194;height:1;width:638;rotation:-65536f;" filled="f" stroked="t" coordsize="826,1" o:gfxdata="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sZHb74A&#10;AADcAAAADwAAAAAAAAABACAAAAAiAAAAZHJzL2Rvd25yZXYueG1sUEsBAhQAFAAAAAgAh07iQDMv&#10;BZ47AAAAOQAAABAAAAAAAAAAAQAgAAAADQEAAGRycy9zaGFwZXhtbC54bWxQSwUGAAAAAAYABgBb&#10;AQAAtwMAAAAA&#10;" path="m0,0l826,0e">
                        <v:fill on="f" focussize="0,0"/>
                        <v:stroke color="#80808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89;top:314;height:1;width:765;rotation:-65536f;" filled="f" stroked="t" coordsize="826,1" o:gfxdata="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oU2Ri/&#10;AAAA3AAAAA8AAAAAAAAAAQAgAAAAIgAAAGRycy9kb3ducmV2LnhtbFBLAQIUABQAAAAIAIdO4kAz&#10;LwWeOwAAADkAAAAQAAAAAAAAAAEAIAAAAA4BAABkcnMvc2hhcGV4bWwueG1sUEsFBgAAAAAGAAYA&#10;WwEAALgDAAAAAA==&#10;" path="m0,0l826,0e">
                        <v:fill on="f" focussize="0,0"/>
                        <v:stroke color="#80808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92;top:446;height:1;width:559;rotation:-65536f;" filled="f" stroked="t" coordsize="826,1" o:gfxdata="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Vh8g74A&#10;AADcAAAADwAAAAAAAAABACAAAAAiAAAAZHJzL2Rvd25yZXYueG1sUEsBAhQAFAAAAAgAh07iQDMv&#10;BZ47AAAAOQAAABAAAAAAAAAAAQAgAAAADQEAAGRycy9zaGFwZXhtbC54bWxQSwUGAAAAAAYABgBb&#10;AQAAtwMAAAAA&#10;" path="m0,0l826,0e">
                        <v:fill on="f" focussize="0,0"/>
                        <v:stroke color="#80808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32;top:85;height:1;width:259;rotation:-65536f;" filled="f" stroked="t" coordsize="826,1" o:gfxdata="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qx5Pe/&#10;AAAA3AAAAA8AAAAAAAAAAQAgAAAAIgAAAGRycy9kb3ducmV2LnhtbFBLAQIUABQAAAAIAIdO4kAz&#10;LwWeOwAAADkAAAAQAAAAAAAAAAEAIAAAAA4BAABkcnMvc2hhcGV4bWwueG1sUEsFBgAAAAAGAAYA&#10;WwEAALgDAAAAAA==&#10;" path="m0,0l826,0e">
                        <v:fill on="f" focussize="0,0"/>
                        <v:stroke color="#808080" joinstyle="round"/>
                        <v:imagedata o:title=""/>
                        <o:lock v:ext="edit" aspectratio="f"/>
                      </v:shape>
                      <v:shape id="_x0000_s1026" o:spid="_x0000_s1026" o:spt="3" type="#_x0000_t3" style="position:absolute;left:583;top:580;height:150;width:150;" fillcolor="#FFFFFF" filled="t" stroked="t" coordsize="21600,21600" o:gfxdata="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3HoKL4A&#10;AADcAAAADwAAAAAAAAABACAAAAAiAAAAZHJzL2Rvd25yZXYueG1sUEsBAhQAFAAAAAgAh07iQDMv&#10;BZ47AAAAOQAAABAAAAAAAAAAAQAgAAAADQEAAGRycy9zaGFwZXhtbC54bWxQSwUGAAAAAAYABgBb&#10;AQAAtwMAAAAA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shape id="_x0000_s1026" o:spid="_x0000_s1026" o:spt="100" style="position:absolute;left:192;top:476;height:183;width:478;" filled="f" stroked="t" coordsize="618,303" o:gfxdata="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IKx36/&#10;AAAA3AAAAA8AAAAAAAAAAQAgAAAAIgAAAGRycy9kb3ducmV2LnhtbFBLAQIUABQAAAAIAIdO4kAz&#10;LwWeOwAAADkAAAAQAAAAAAAAAAEAIAAAAA4BAABkcnMvc2hhcGV4bWwueG1sUEsFBgAAAAAGAAYA&#10;WwEAALgDAAAAAA==&#10;" path="m0,303c103,151,206,0,309,0c412,0,515,151,618,303e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</v:group>
                    <v:group id="_x0000_s1026" o:spid="_x0000_s1026" o:spt="203" style="position:absolute;left:0;top:0;height:131;width:350;" coordsize="310,131" o:gfxdata="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KC2yCW7AAAA3AAAAA8AAAAAAAAAAQAgAAAAIgAAAGRycy9kb3ducmV2LnhtbFBL&#10;AQIUABQAAAAIAIdO4kAzLwWeOwAAADkAAAAVAAAAAAAAAAEAIAAAAAoBAABkcnMvZ3JvdXBzaGFw&#10;ZXhtbC54bWxQSwUGAAAAAAYABgBgAQAAxwMAAAAA&#10;">
                      <o:lock v:ext="edit" grouping="f" rotation="f" text="f" aspectratio="f"/>
                      <v:shape id="_x0000_s1026" o:spid="_x0000_s1026" o:spt="100" style="position:absolute;left:0;top:0;height:131;width:310;" filled="f" stroked="t" coordsize="721,303" o:gfxdata="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IQb8rsAAADc&#10;AAAADwAAAAAAAAABACAAAAAiAAAAZHJzL2Rvd25yZXYueG1sUEsBAhQAFAAAAAgAh07iQDMvBZ47&#10;AAAAOQAAABAAAAAAAAAAAQAgAAAACgEAAGRycy9zaGFwZXhtbC54bWxQSwUGAAAAAAYABgBbAQAA&#10;tAMAAAAA&#10;" path="m0,0c35,41,92,194,212,244c332,294,615,291,721,303e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_x0000_s1026" o:spid="_x0000_s1026" o:spt="3" type="#_x0000_t3" style="position:absolute;left:0;top:0;height:44;width:44;" fillcolor="#000000" filled="t" stroked="t" coordsize="21600,21600" o:gfxdata="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RHgpvQAA&#10;ANwAAAAPAAAAAAAAAAEAIAAAACIAAABkcnMvZG93bnJldi54bWxQSwECFAAUAAAACACHTuJAMy8F&#10;njsAAAA5AAAAEAAAAAAAAAABACAAAAAMAQAAZHJzL3NoYXBleG1sLnhtbFBLBQYAAAAABgAGAFsB&#10;AAC2AwAAAAA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</v:group>
                  </v:group>
                  <v:shape id="_x0000_s1026" o:spid="_x0000_s1026" o:spt="100" style="position:absolute;left:60;top:0;height:1234;width:894;" fillcolor="#C0C0C0" filled="t" stroked="t" coordsize="3909,5242" o:gfxdata="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46h2r4A&#10;AADcAAAADwAAAAAAAAABACAAAAAiAAAAZHJzL2Rvd25yZXYueG1sUEsBAhQAFAAAAAgAh07iQDMv&#10;BZ47AAAAOQAAABAAAAAAAAAAAQAgAAAADQEAAGRycy9zaGFwZXhtbC54bWxQSwUGAAAAAAYABgBb&#10;AQAAtwMAAAAA&#10;" path="m1937,721c1933,640,1834,519,1834,418c1834,317,1896,182,1937,115c1978,48,2020,32,2079,16c2138,0,2229,0,2291,16c2353,32,2425,61,2452,115c2479,169,2443,281,2454,342c2465,403,2521,442,2517,479c2513,516,2446,527,2429,567c2412,607,2430,691,2417,717c2404,743,2377,670,2349,721c2321,772,2229,974,2246,1024c2263,1074,2401,1024,2452,1024c2503,1024,2504,974,2555,1024c2606,1074,2658,1226,2761,1327c2864,1428,3058,1548,3173,1630c3288,1712,3365,1785,3450,1819c3535,1853,3614,1838,3681,1832c3748,1826,3813,1769,3851,1782c3889,1795,3909,1872,3907,1907c3905,1942,3877,1971,3838,1994c3799,2017,3721,2035,3675,2045c3629,2055,3615,2061,3563,2057c3511,2053,3441,2040,3362,2019c3283,1998,3160,1970,3087,1932c3014,1894,2987,1832,2924,1794c2861,1756,2782,1762,2711,1706c2640,1650,2544,1464,2498,1456c2452,1448,2473,1604,2436,1656c2399,1708,2333,1731,2273,1769c2213,1807,2131,1828,2073,1882c2015,1936,1958,2030,1922,2095c1886,2160,1831,2184,1860,2270c1889,2356,2031,2500,2098,2608c2165,2716,2187,2810,2260,2921c2333,3032,2469,3193,2536,3272c2603,3351,2632,3360,2661,3397c2690,3434,2703,3453,2711,3497c2719,3541,2688,3576,2711,3660c2734,3744,2811,3898,2849,3998c2887,4098,2895,4173,2937,4261c2979,4349,3037,4411,3099,4524c3161,4637,3220,4854,3312,4937c3404,5020,3581,4985,3650,5025c3719,5065,3733,5142,3725,5175c3717,5208,3717,5217,3600,5225c3483,5233,3134,5242,3024,5225c2914,5208,2951,5198,2937,5125c2923,5052,2975,4889,2937,4787c2899,4685,2786,4603,2711,4511c2636,4419,2540,4349,2486,4236c2432,4123,2424,3935,2386,3835c2348,3735,2333,3725,2260,3635c2187,3545,2033,3404,1947,3297c1861,3190,1814,2973,1747,2996c1680,3019,1620,3288,1547,3434c1474,3580,1361,3783,1309,3873c1257,3963,1282,3963,1234,3973c1186,3983,1127,3931,1021,3935c915,3939,706,3979,595,3998c484,4017,422,4006,357,4048c292,4090,243,4171,207,4248c171,4325,175,4507,144,4511c113,4515,38,4346,19,4273c0,4200,22,4152,32,4073c42,3994,45,3844,82,3798c119,3752,182,3811,257,3798c332,3785,444,3758,532,3722c620,3686,710,3608,783,3585c856,3562,925,3637,971,3585c1017,3533,1044,3360,1058,3272c1072,3184,1058,3140,1058,3059c1058,2978,1060,2869,1058,2783c1056,2697,1019,2645,1046,2545c1073,2445,1167,2290,1221,2182c1275,2074,1338,1971,1371,1894c1404,1817,1411,1800,1421,1719c1431,1638,1436,1525,1434,1406c1432,1287,1386,1088,1409,1005c1432,922,1516,924,1572,905c1628,886,1699,893,1747,893c1795,893,1829,932,1860,905c1891,878,1941,802,1937,721xe">
                    <v:fill on="t" focussize="0,0"/>
                    <v:stroke color="#000000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0;top:2128;height:74;width:4215;" coordsize="5107,96" o:gfxdata="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3TzjVcAAAADcAAAADwAAAAAAAAABACAAAAAiAAAAZHJzL2Rvd25yZXYu&#10;eG1sUEsBAhQAFAAAAAgAh07iQDMvBZ47AAAAOQAAABUAAAAAAAAAAQAgAAAADwEAAGRycy9ncm91&#10;cHNoYXBleG1sLnhtbFBLBQYAAAAABgAGAGABAADMAwAAAAA=&#10;">
                  <o:lock v:ext="edit" grouping="f" rotation="f" text="f" aspectratio="f"/>
                  <v:line id="_x0000_s1026" o:spid="_x0000_s1026" o:spt="20" style="position:absolute;left:0;top:8;flip:x;height:88;width:88;" filled="f" stroked="t" coordsize="21600,21600" o:gfxdata="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vAGUr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88;top:8;flip:x;height:88;width:88;" filled="f" stroked="t" coordsize="21600,21600" o:gfxdata="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W8o8m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76;top:8;flip:x;height:88;width:87;" filled="f" stroked="t" coordsize="21600,21600" o:gfxdata="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VuPb6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63;top:8;flip:x;height:88;width:88;" filled="f" stroked="t" coordsize="21600,21600" o:gfxdata="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Ipgl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351;top:8;flip:x;height:88;width:87;" filled="f" stroked="t" coordsize="21600,21600" o:gfxdata="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bvQxX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438;top:8;flip:x;height:88;width:89;" filled="f" stroked="t" coordsize="21600,21600" o:gfxdata="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8anM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527;top:8;flip:x;height:88;width:87;" filled="f" stroked="t" coordsize="21600,21600" o:gfxdata="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BKWjL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614;top:8;flip:x;height:88;width:88;" filled="f" stroked="t" coordsize="21600,21600" o:gfxdata="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14zF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702;top:8;flip:x;height:88;width:87;" filled="f" stroked="t" coordsize="21600,21600" o:gfxdata="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jK1g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789;top:8;flip:x;height:88;width:89;" filled="f" stroked="t" coordsize="21600,21600" o:gfxdata="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wAj7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878;top:8;flip:x;height:88;width:87;" filled="f" stroked="t" coordsize="21600,21600" o:gfxdata="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KZCP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7;top:2;height:0;width:5071;" filled="f" stroked="t" coordsize="21600,21600" o:gfxdata="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2bE3W&#10;wAAAANwAAAAPAAAAAAAAAAEAIAAAACIAAABkcnMvZG93bnJldi54bWxQSwECFAAUAAAACACHTuJA&#10;My8FnjsAAAA5AAAAEAAAAAAAAAABACAAAAAPAQAAZHJzL3NoYXBleG1sLnhtbFBLBQYAAAAABgAG&#10;AFsBAAC5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968;top:8;flip:x;height:88;width:88;" filled="f" stroked="t" coordsize="21600,21600" o:gfxdata="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t6tj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056;top:8;flip:x;height:88;width:88;" filled="f" stroked="t" coordsize="21600,21600" o:gfxdata="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/sO+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144;top:8;flip:x;height:88;width:87;" filled="f" stroked="t" coordsize="21600,21600" o:gfxdata="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mSair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231;top:8;flip:x;height:88;width:88;" filled="f" stroked="t" coordsize="21600,21600" o:gfxdata="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EoPxG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319;top:8;flip:x;height:88;width:87;" filled="f" stroked="t" coordsize="21600,21600" o:gfxdata="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vkMlrgAAADcAAAA&#10;DwAAAAAAAAABACAAAAAiAAAAZHJzL2Rvd25yZXYueG1sUEsBAhQAFAAAAAgAh07iQDMvBZ47AAAA&#10;OQAAABAAAAAAAAAAAQAgAAAABwEAAGRycy9zaGFwZXhtbC54bWxQSwUGAAAAAAYABgBbAQAAsQMA&#10;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406;top:8;flip:x;height:88;width:89;" filled="f" stroked="t" coordsize="21600,21600" o:gfxdata="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takN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495;top:8;flip:x;height:88;width:87;" filled="f" stroked="t" coordsize="21600,21600" o:gfxdata="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FnN3q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582;top:8;flip:x;height:88;width:88;" filled="f" stroked="t" coordsize="21600,21600" o:gfxdata="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K5Lh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670;top:8;flip:x;height:88;width:87;" filled="f" stroked="t" coordsize="21600,21600" o:gfxdata="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wgqV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762;top:0;flip:x;height:88;width:88;" filled="f" stroked="t" coordsize="21600,21600" o:gfxdata="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jq8O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850;top:0;flip:x;height:88;width:88;" filled="f" stroked="t" coordsize="21600,21600" o:gfxdata="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XDF5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938;top:0;flip:x;height:88;width:87;" filled="f" stroked="t" coordsize="21600,21600" o:gfxdata="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EJTi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025;top:0;flip:x;height:88;width:88;" filled="f" stroked="t" coordsize="21600,21600" o:gfxdata="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I8AkLgAAADcAAAA&#10;DwAAAAAAAAABACAAAAAiAAAAZHJzL2Rvd25yZXYueG1sUEsBAhQAFAAAAAgAh07iQDMvBZ47AAAA&#10;OQAAABAAAAAAAAAAAQAgAAAABwEAAGRycy9zaGFwZXhtbC54bWxQSwUGAAAAAAYABgBbAQAAsQMA&#10;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113;top:0;flip:x;height:88;width:87;" filled="f" stroked="t" coordsize="21600,21600" o:gfxdata="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/DpQu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200;top:0;flip:x;height:88;width:89;" filled="f" stroked="t" coordsize="21600,21600" o:gfxdata="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yCaS7gAAADcAAAA&#10;DwAAAAAAAAABACAAAAAiAAAAZHJzL2Rvd25yZXYueG1sUEsBAhQAFAAAAAgAh07iQDMvBZ47AAAA&#10;OQAAABAAAAAAAAAAAQAgAAAABwEAAGRycy9zaGFwZXhtbC54bWxQSwUGAAAAAAYABgBbAQAAsQMA&#10;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289;top:0;flip:x;height:88;width:87;" filled="f" stroked="t" coordsize="21600,21600" o:gfxdata="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RsP9C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376;top:0;flip:x;height:88;width:88;" filled="f" stroked="t" coordsize="21600,21600" o:gfxdata="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S+oae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464;top:0;flip:x;height:88;width:87;" filled="f" stroked="t" coordsize="21600,21600" o:gfxdata="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vyBDy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556;top:8;flip:x;height:88;width:88;" filled="f" stroked="t" coordsize="21600,21600" o:gfxdata="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BucS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644;top:8;flip:x;height:88;width:88;" filled="f" stroked="t" coordsize="21600,21600" o:gfxdata="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VznT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732;top:8;flip:x;height:88;width:87;" filled="f" stroked="t" coordsize="21600,21600" o:gfxdata="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uFp6S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819;top:8;flip:x;height:88;width:88;" filled="f" stroked="t" coordsize="21600,21600" o:gfxdata="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MkCP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907;top:8;flip:x;height:88;width:87;" filled="f" stroked="t" coordsize="21600,21600" o:gfxdata="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VaWTbgAAADcAAAA&#10;DwAAAAAAAAABACAAAAAiAAAAZHJzL2Rvd25yZXYueG1sUEsBAhQAFAAAAAgAh07iQDMvBZ47AAAA&#10;OQAAABAAAAAAAAAAAQAgAAAABwEAAGRycy9zaGFwZXhtbC54bWxQSwUGAAAAAAYABgBbAQAAsQMA&#10;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994;top:8;flip:x;height:88;width:89;" filled="f" stroked="t" coordsize="21600,21600" o:gfxdata="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hoz1r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3083;top:8;flip:x;height:88;width:87;" filled="f" stroked="t" coordsize="21600,21600" o:gfxdata="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1TFD2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3170;top:8;flip:x;height:88;width:88;" filled="f" stroked="t" coordsize="21600,21600" o:gfxdata="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oA9W2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3258;top:8;flip:x;height:88;width:87;" filled="f" stroked="t" coordsize="21600,21600" o:gfxdata="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0msa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3345;top:8;flip:x;height:88;width:89;" filled="f" stroked="t" coordsize="21600,21600" o:gfxdata="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ns6B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3434;top:8;flip:x;height:88;width:87;" filled="f" stroked="t" coordsize="21600,21600" o:gfxdata="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d1b1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3524;top:8;flip:x;height:88;width:88;" filled="f" stroked="t" coordsize="21600,21600" o:gfxdata="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U7826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3612;top:8;flip:x;height:88;width:88;" filled="f" stroked="t" coordsize="21600,21600" o:gfxdata="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XpbRm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3700;top:8;flip:x;height:88;width:87;" filled="f" stroked="t" coordsize="21600,21600" o:gfxdata="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pciC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3787;top:8;flip:x;height:88;width:88;" filled="f" stroked="t" coordsize="21600,21600" o:gfxdata="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LOlzw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3875;top:8;flip:x;height:88;width:87;" filled="f" stroked="t" coordsize="21600,21600" o:gfxdata="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dvlr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3962;top:8;flip:x;height:88;width:89;" filled="f" stroked="t" coordsize="21600,21600" o:gfxdata="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CVxiu5AAAA3AAA&#10;AA8AAAAAAAAAAQAgAAAAIgAAAGRycy9kb3ducmV2LnhtbFBLAQIUABQAAAAIAIdO4kAzLwWeOwAA&#10;ADkAAAAQAAAAAAAAAAEAIAAAAAgBAABkcnMvc2hhcGV4bWwueG1sUEsFBgAAAAAGAAYAWwEAALID&#10;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4051;top:8;flip:x;height:88;width:87;" filled="f" stroked="t" coordsize="21600,21600" o:gfxdata="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/ZY7C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4138;top:8;flip:x;height:88;width:88;" filled="f" stroked="t" coordsize="21600,21600" o:gfxdata="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C/3H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4226;top:8;flip:x;height:88;width:87;" filled="f" stroked="t" coordsize="21600,21600" o:gfxdata="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R1hc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4318;top:0;flip:x;height:88;width:88;" filled="f" stroked="t" coordsize="21600,21600" o:gfxdata="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67AK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4406;top:0;flip:x;height:88;width:88;" filled="f" stroked="t" coordsize="21600,21600" o:gfxdata="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DiZbO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4494;top:0;flip:x;height:88;width:87;" filled="f" stroked="t" coordsize="21600,21600" o:gfxdata="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MPvE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4581;top:0;flip:x;height:88;width:88;" filled="f" stroked="t" coordsize="21600,21600" o:gfxdata="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/fF5f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4669;top:0;flip:x;height:88;width:87;" filled="f" stroked="t" coordsize="21600,21600" o:gfxdata="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7jyi25AAAA3AAA&#10;AA8AAAAAAAAAAQAgAAAAIgAAAGRycy9kb3ducmV2LnhtbFBLAQIUABQAAAAIAIdO4kAzLwWeOwAA&#10;ADkAAAAQAAAAAAAAAAEAIAAAAAgBAABkcnMvc2hhcGV4bWwueG1sUEsFBgAAAAAGAAYAWwEAALID&#10;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4756;top:0;flip:x;height:88;width:89;" filled="f" stroked="t" coordsize="21600,21600" o:gfxdata="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r2+2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4845;top:0;flip:x;height:88;width:87;" filled="f" stroked="t" coordsize="21600,21600" o:gfxdata="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k7VW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4932;top:0;flip:x;height:88;width:88;" filled="f" stroked="t" coordsize="21600,21600" o:gfxdata="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98Qzb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5020;top:0;flip:x;height:88;width:87;" filled="f" stroked="t" coordsize="21600,21600" o:gfxdata="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DY66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</v:group>
                <v:line id="_x0000_s1026" o:spid="_x0000_s1026" o:spt="20" style="position:absolute;left:4165;top:937;height:1189;width:0;" filled="f" stroked="t" coordsize="21600,21600" o:gfxdata="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cOJNo&#10;wAAAANwAAAAPAAAAAAAAAAEAIAAAACIAAABkcnMvZG93bnJldi54bWxQSwECFAAUAAAACACHTuJA&#10;My8FnjsAAAA5AAAAEAAAAAAAAAABACAAAAAPAQAAZHJzL3NoYXBleG1sLnhtbFBLBQYAAAAABgAG&#10;AFsBAAC5AwAAAAA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group id="_x0000_s1026" o:spid="_x0000_s1026" o:spt="203" style="position:absolute;left:3051;top:1500;height:633;width:825;" coordsize="1070,821" o:gfxdata="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lom/NcAAAADcAAAADwAAAAAAAAABACAAAAAiAAAAZHJzL2Rvd25yZXYu&#10;eG1sUEsBAhQAFAAAAAgAh07iQDMvBZ47AAAAOQAAABUAAAAAAAAAAQAgAAAADwEAAGRycy9ncm91&#10;cHNoYXBleG1sLnhtbFBLBQYAAAAABgAGAGABAADMAwAAAAA=&#10;">
                  <o:lock v:ext="edit" grouping="f" rotation="f" text="f" aspectratio="f"/>
                  <v:group id="_x0000_s1026" o:spid="_x0000_s1026" o:spt="203" style="position:absolute;left:207;top:91;height:730;width:863;" coordsize="863,730" o:gfxdata="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kNQmK+AAAA3AAAAA8AAAAAAAAAAQAgAAAAIgAAAGRycy9kb3ducmV2Lnht&#10;bFBLAQIUABQAAAAIAIdO4kAzLwWeOwAAADkAAAAVAAAAAAAAAAEAIAAAAA0BAABkcnMvZ3JvdXBz&#10;aGFwZXhtbC54bWxQSwUGAAAAAAYABgBgAQAAygMAAAAA&#10;">
                    <o:lock v:ext="edit" grouping="f" rotation="f" text="f" aspectratio="f"/>
                    <v:shape id="_x0000_s1026" o:spid="_x0000_s1026" o:spt="3" type="#_x0000_t3" style="position:absolute;left:115;top:571;height:150;width:150;" filled="f" stroked="t" coordsize="21600,21600" o:gfxdata="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IoC8m/&#10;AAAA3A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0;top:0;height:511;width:863;" filled="f" stroked="t" coordsize="1090,547" o:gfxdata="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XgsaL4A&#10;AADcAAAADwAAAAAAAAABACAAAAAiAAAAZHJzL2Rvd25yZXYueG1sUEsBAhQAFAAAAAgAh07iQDMv&#10;BZ47AAAAOQAAABAAAAAAAAAAAQAgAAAADQEAAGRycy9zaGFwZXhtbC54bWxQSwUGAAAAAAYABgBb&#10;AQAAtwMAAAAA&#10;" path="m0,0l126,547,1078,472,1090,234,0,0x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673;top:174;height:280;width:0;" filled="f" stroked="t" coordsize="21600,21600" o:gfxdata="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2DhoL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33;top:49;height:435;width:113;" filled="f" stroked="t" coordsize="21600,21600" o:gfxdata="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WPj8W8AAAA&#10;3AAAAA8AAAAAAAAAAQAgAAAAIgAAAGRycy9kb3ducmV2LnhtbFBLAQIUABQAAAAIAIdO4kAzLwWe&#10;OwAAADkAAAAQAAAAAAAAAAEAIAAAAAsBAABkcnMvc2hhcGV4bWwueG1sUEsFBgAAAAAGAAYAWwEA&#10;ALUDAAAAAA==&#10;">
                      <v:fill on="f" focussize="0,0"/>
                      <v:stroke color="#808080" joinstyle="round"/>
                      <v:imagedata o:title=""/>
                      <o:lock v:ext="edit" aspectratio="f"/>
                    </v:line>
                    <v:line id="_x0000_s1026" o:spid="_x0000_s1026" o:spt="20" style="position:absolute;left:292;top:85;height:398;width:98;" filled="f" stroked="t" coordsize="21600,21600" o:gfxdata="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sMqXr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808080" joinstyle="round"/>
                      <v:imagedata o:title=""/>
                      <o:lock v:ext="edit" aspectratio="f"/>
                    </v:line>
                    <v:line id="_x0000_s1026" o:spid="_x0000_s1026" o:spt="20" style="position:absolute;left:451;top:121;height:342;width:84;" filled="f" stroked="t" coordsize="21600,21600" o:gfxdata="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4gFR68AAAA&#10;3AAAAA8AAAAAAAAAAQAgAAAAIgAAAGRycy9kb3ducmV2LnhtbFBLAQIUABQAAAAIAIdO4kAzLwWe&#10;OwAAADkAAAAQAAAAAAAAAAEAIAAAAAsBAABkcnMvc2hhcGV4bWwueG1sUEsFBgAAAAAGAAYAWwEA&#10;ALUDAAAAAA==&#10;">
                      <v:fill on="f" focussize="0,0"/>
                      <v:stroke color="#808080" joinstyle="round"/>
                      <v:imagedata o:title=""/>
                      <o:lock v:ext="edit" aspectratio="f"/>
                    </v:line>
                    <v:line id="_x0000_s1026" o:spid="_x0000_s1026" o:spt="20" style="position:absolute;left:610;top:158;height:285;width:54;" filled="f" stroked="t" coordsize="21600,21600" o:gfxdata="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Wywhb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808080" joinstyle="round"/>
                      <v:imagedata o:title=""/>
                      <o:lock v:ext="edit" aspectratio="f"/>
                    </v:line>
                    <v:line id="_x0000_s1026" o:spid="_x0000_s1026" o:spt="20" style="position:absolute;left:759;top:194;height:253;width:48;" filled="f" stroked="t" coordsize="21600,21600" o:gfxdata="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G+LvK/&#10;AAAA3AAAAA8AAAAAAAAAAQAgAAAAIgAAAGRycy9kb3ducmV2LnhtbFBLAQIUABQAAAAIAIdO4kAz&#10;LwWeOwAAADkAAAAQAAAAAAAAAAEAIAAAAA4BAABkcnMvc2hhcGV4bWwueG1sUEsFBgAAAAAGAAYA&#10;WwEAALgDAAAAAA==&#10;">
                      <v:fill on="f" focussize="0,0"/>
                      <v:stroke color="#808080" joinstyle="round"/>
                      <v:imagedata o:title=""/>
                      <o:lock v:ext="edit" aspectratio="f"/>
                    </v:line>
                    <v:shape id="_x0000_s1026" o:spid="_x0000_s1026" o:spt="100" style="position:absolute;left:31;top:194;height:1;width:638;rotation:-65536f;" filled="f" stroked="t" coordsize="826,1" o:gfxdata="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gML36/&#10;AAAA3AAAAA8AAAAAAAAAAQAgAAAAIgAAAGRycy9kb3ducmV2LnhtbFBLAQIUABQAAAAIAIdO4kAz&#10;LwWeOwAAADkAAAAQAAAAAAAAAAEAIAAAAA4BAABkcnMvc2hhcGV4bWwueG1sUEsFBgAAAAAGAAYA&#10;WwEAALgDAAAAAA==&#10;" path="m0,0l826,0e">
                      <v:fill on="f" focussize="0,0"/>
                      <v:stroke color="#808080" joinstyle="round"/>
                      <v:imagedata o:title=""/>
                      <o:lock v:ext="edit" aspectratio="f"/>
                    </v:shape>
                    <v:shape id="_x0000_s1026" o:spid="_x0000_s1026" o:spt="100" style="position:absolute;left:89;top:314;height:1;width:765;rotation:-65536f;" filled="f" stroked="t" coordsize="826,1" o:gfxdata="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fltwq/&#10;AAAA3AAAAA8AAAAAAAAAAQAgAAAAIgAAAGRycy9kb3ducmV2LnhtbFBLAQIUABQAAAAIAIdO4kAz&#10;LwWeOwAAADkAAAAQAAAAAAAAAAEAIAAAAA4BAABkcnMvc2hhcGV4bWwueG1sUEsFBgAAAAAGAAYA&#10;WwEAALgDAAAAAA==&#10;" path="m0,0l826,0e">
                      <v:fill on="f" focussize="0,0"/>
                      <v:stroke color="#808080" joinstyle="round"/>
                      <v:imagedata o:title=""/>
                      <o:lock v:ext="edit" aspectratio="f"/>
                    </v:shape>
                    <v:shape id="_x0000_s1026" o:spid="_x0000_s1026" o:spt="100" style="position:absolute;left:92;top:446;height:1;width:559;rotation:-65536f;" filled="f" stroked="t" coordsize="826,1" o:gfxdata="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ipEpG/&#10;AAAA3AAAAA8AAAAAAAAAAQAgAAAAIgAAAGRycy9kb3ducmV2LnhtbFBLAQIUABQAAAAIAIdO4kAz&#10;LwWeOwAAADkAAAAQAAAAAAAAAAEAIAAAAA4BAABkcnMvc2hhcGV4bWwueG1sUEsFBgAAAAAGAAYA&#10;WwEAALgDAAAAAA==&#10;" path="m0,0l826,0e">
                      <v:fill on="f" focussize="0,0"/>
                      <v:stroke color="#808080" joinstyle="round"/>
                      <v:imagedata o:title=""/>
                      <o:lock v:ext="edit" aspectratio="f"/>
                    </v:shape>
                    <v:shape id="_x0000_s1026" o:spid="_x0000_s1026" o:spt="100" style="position:absolute;left:32;top:85;height:1;width:259;rotation:-65536f;" filled="f" stroked="t" coordsize="826,1" o:gfxdata="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h7jOa/&#10;AAAA3AAAAA8AAAAAAAAAAQAgAAAAIgAAAGRycy9kb3ducmV2LnhtbFBLAQIUABQAAAAIAIdO4kAz&#10;LwWeOwAAADkAAAAQAAAAAAAAAAEAIAAAAA4BAABkcnMvc2hhcGV4bWwueG1sUEsFBgAAAAAGAAYA&#10;WwEAALgDAAAAAA==&#10;" path="m0,0l826,0e">
                      <v:fill on="f" focussize="0,0"/>
                      <v:stroke color="#808080" joinstyle="round"/>
                      <v:imagedata o:title=""/>
                      <o:lock v:ext="edit" aspectratio="f"/>
                    </v:shape>
                    <v:shape id="_x0000_s1026" o:spid="_x0000_s1026" o:spt="3" type="#_x0000_t3" style="position:absolute;left:583;top:580;height:150;width:150;" filled="f" stroked="t" coordsize="21600,21600" o:gfxdata="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hvpvi/&#10;AAAA3A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192;top:476;height:183;width:478;" filled="f" stroked="t" coordsize="618,303" o:gfxdata="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NpWq8AAAA&#10;3AAAAA8AAAAAAAAAAQAgAAAAIgAAAGRycy9kb3ducmV2LnhtbFBLAQIUABQAAAAIAIdO4kAzLwWe&#10;OwAAADkAAAAQAAAAAAAAAAEAIAAAAAsBAABkcnMvc2hhcGV4bWwueG1sUEsFBgAAAAAGAAYAWwEA&#10;ALUDAAAAAA==&#10;" path="m0,303c103,151,206,0,309,0c412,0,515,151,618,303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v:group>
                  <v:group id="_x0000_s1026" o:spid="_x0000_s1026" o:spt="203" style="position:absolute;left:0;top:0;height:131;width:350;" coordsize="310,131" o:gfxdata="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5xRquvwAAANwAAAAPAAAAAAAAAAEAIAAAACIAAABkcnMvZG93bnJldi54&#10;bWxQSwECFAAUAAAACACHTuJAMy8FnjsAAAA5AAAAFQAAAAAAAAABACAAAAAOAQAAZHJzL2dyb3Vw&#10;c2hhcGV4bWwueG1sUEsFBgAAAAAGAAYAYAEAAMsDAAAAAA==&#10;">
                    <o:lock v:ext="edit" grouping="f" rotation="f" text="f" aspectratio="f"/>
                    <v:shape id="_x0000_s1026" o:spid="_x0000_s1026" o:spt="100" style="position:absolute;left:0;top:0;height:131;width:310;" filled="f" stroked="t" coordsize="721,303" o:gfxdata="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cqOtLsAAADc&#10;AAAADwAAAAAAAAABACAAAAAiAAAAZHJzL2Rvd25yZXYueG1sUEsBAhQAFAAAAAgAh07iQDMvBZ47&#10;AAAAOQAAABAAAAAAAAAAAQAgAAAACgEAAGRycy9zaGFwZXhtbC54bWxQSwUGAAAAAAYABgBbAQAA&#10;tAMAAAAA&#10;" path="m0,0c35,41,92,194,212,244c332,294,615,291,721,303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3" type="#_x0000_t3" style="position:absolute;left:0;top:0;height:44;width:44;" filled="f" stroked="t" coordsize="21600,21600" o:gfxdata="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amUaq/&#10;AAAA3A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v:group>
                </v:group>
                <v:group id="_x0000_s1026" o:spid="_x0000_s1026" o:spt="203" style="position:absolute;left:3181;top:1500;height:633;width:836;" coordsize="1084,821" o:gfxdata="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Scn8VMAAAADcAAAADwAAAAAAAAABACAAAAAiAAAAZHJzL2Rvd25yZXYu&#10;eG1sUEsBAhQAFAAAAAgAh07iQDMvBZ47AAAAOQAAABUAAAAAAAAAAQAgAAAADwEAAGRycy9ncm91&#10;cHNoYXBleG1sLnhtbFBLBQYAAAAABgAGAGABAADMAwAAAAA=&#10;">
                  <o:lock v:ext="edit" grouping="f" rotation="f" text="f" aspectratio="f"/>
                  <v:group id="_x0000_s1026" o:spid="_x0000_s1026" o:spt="203" style="position:absolute;left:221;top:91;height:730;width:863;" coordsize="863,730" o:gfxdata="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fS7mb0AAADcAAAADwAAAAAAAAABACAAAAAiAAAAZHJzL2Rvd25yZXYueG1s&#10;UEsBAhQAFAAAAAgAh07iQDMvBZ47AAAAOQAAABUAAAAAAAAAAQAgAAAADAEAAGRycy9ncm91cHNo&#10;YXBleG1sLnhtbFBLBQYAAAAABgAGAGABAADJAwAAAAA=&#10;">
                    <o:lock v:ext="edit" grouping="f" rotation="f" text="f" aspectratio="f"/>
                    <v:shape id="_x0000_s1026" o:spid="_x0000_s1026" o:spt="3" type="#_x0000_t3" style="position:absolute;left:115;top:571;height:150;width:150;" filled="f" stroked="t" coordsize="21600,21600" o:gfxdata="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tHyMr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0;top:0;height:511;width:863;" filled="f" stroked="t" coordsize="1090,547" o:gfxdata="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4f7n+/&#10;AAAA3AAAAA8AAAAAAAAAAQAgAAAAIgAAAGRycy9kb3ducmV2LnhtbFBLAQIUABQAAAAIAIdO4kAz&#10;LwWeOwAAADkAAAAQAAAAAAAAAAEAIAAAAA4BAABkcnMvc2hhcGV4bWwueG1sUEsFBgAAAAAGAAYA&#10;WwEAALgDAAAAAA==&#10;" path="m0,0l126,547,1078,472,1090,234,0,0x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673;top:174;height:280;width:0;" filled="f" stroked="t" coordsize="21600,21600" o:gfxdata="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+ZGFu/&#10;AAAA3A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33;top:49;height:435;width:113;" filled="f" stroked="t" coordsize="21600,21600" o:gfxdata="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pUfXvQAA&#10;ANwAAAAPAAAAAAAAAAEAIAAAACIAAABkcnMvZG93bnJldi54bWxQSwECFAAUAAAACACHTuJAMy8F&#10;njsAAAA5AAAAEAAAAAAAAAABACAAAAAMAQAAZHJzL3NoYXBleG1sLnhtbFBLBQYAAAAABgAGAFsB&#10;AAC2AwAAAAA=&#10;">
                      <v:fill on="f" focussize="0,0"/>
                      <v:stroke color="#808080" joinstyle="round"/>
                      <v:imagedata o:title=""/>
                      <o:lock v:ext="edit" aspectratio="f"/>
                    </v:line>
                    <v:line id="_x0000_s1026" o:spid="_x0000_s1026" o:spt="20" style="position:absolute;left:292;top:85;height:398;width:98;" filled="f" stroked="t" coordsize="21600,21600" o:gfxdata="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uOtOlugAAANwA&#10;AAAPAAAAAAAAAAEAIAAAACIAAABkcnMvZG93bnJldi54bWxQSwECFAAUAAAACACHTuJAMy8FnjsA&#10;AAA5AAAAEAAAAAAAAAABACAAAAAJAQAAZHJzL3NoYXBleG1sLnhtbFBLBQYAAAAABgAGAFsBAACz&#10;AwAAAAA=&#10;">
                      <v:fill on="f" focussize="0,0"/>
                      <v:stroke color="#808080" joinstyle="round"/>
                      <v:imagedata o:title=""/>
                      <o:lock v:ext="edit" aspectratio="f"/>
                    </v:line>
                    <v:line id="_x0000_s1026" o:spid="_x0000_s1026" o:spt="20" style="position:absolute;left:451;top:121;height:342;width:84;" filled="f" stroked="t" coordsize="21600,21600" o:gfxdata="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F2dj6/&#10;AAAA3AAAAA8AAAAAAAAAAQAgAAAAIgAAAGRycy9kb3ducmV2LnhtbFBLAQIUABQAAAAIAIdO4kAz&#10;LwWeOwAAADkAAAAQAAAAAAAAAAEAIAAAAA4BAABkcnMvc2hhcGV4bWwueG1sUEsFBgAAAAAGAAYA&#10;WwEAALgDAAAAAA==&#10;">
                      <v:fill on="f" focussize="0,0"/>
                      <v:stroke color="#808080" joinstyle="round"/>
                      <v:imagedata o:title=""/>
                      <o:lock v:ext="edit" aspectratio="f"/>
                    </v:line>
                    <v:line id="_x0000_s1026" o:spid="_x0000_s1026" o:spt="20" style="position:absolute;left:610;top:158;height:285;width:54;" filled="f" stroked="t" coordsize="21600,21600" o:gfxdata="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WVSX68AAAA&#10;3AAAAA8AAAAAAAAAAQAgAAAAIgAAAGRycy9kb3ducmV2LnhtbFBLAQIUABQAAAAIAIdO4kAzLwWe&#10;OwAAADkAAAAQAAAAAAAAAAEAIAAAAAsBAABkcnMvc2hhcGV4bWwueG1sUEsFBgAAAAAGAAYAWwEA&#10;ALUDAAAAAA==&#10;">
                      <v:fill on="f" focussize="0,0"/>
                      <v:stroke color="#808080" joinstyle="round"/>
                      <v:imagedata o:title=""/>
                      <o:lock v:ext="edit" aspectratio="f"/>
                    </v:line>
                    <v:line id="_x0000_s1026" o:spid="_x0000_s1026" o:spt="20" style="position:absolute;left:759;top:194;height:253;width:48;" filled="f" stroked="t" coordsize="21600,21600" o:gfxdata="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rZ7OW/&#10;AAAA3AAAAA8AAAAAAAAAAQAgAAAAIgAAAGRycy9kb3ducmV2LnhtbFBLAQIUABQAAAAIAIdO4kAz&#10;LwWeOwAAADkAAAAQAAAAAAAAAAEAIAAAAA4BAABkcnMvc2hhcGV4bWwueG1sUEsFBgAAAAAGAAYA&#10;WwEAALgDAAAAAA==&#10;">
                      <v:fill on="f" focussize="0,0"/>
                      <v:stroke color="#808080" joinstyle="round"/>
                      <v:imagedata o:title=""/>
                      <o:lock v:ext="edit" aspectratio="f"/>
                    </v:line>
                    <v:shape id="_x0000_s1026" o:spid="_x0000_s1026" o:spt="100" style="position:absolute;left:31;top:194;height:1;width:638;rotation:-65536f;" filled="f" stroked="t" coordsize="826,1" o:gfxdata="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z11oW/&#10;AAAA3AAAAA8AAAAAAAAAAQAgAAAAIgAAAGRycy9kb3ducmV2LnhtbFBLAQIUABQAAAAIAIdO4kAz&#10;LwWeOwAAADkAAAAQAAAAAAAAAAEAIAAAAA4BAABkcnMvc2hhcGV4bWwueG1sUEsFBgAAAAAGAAYA&#10;WwEAALgDAAAAAA==&#10;" path="m0,0l826,0e">
                      <v:fill on="f" focussize="0,0"/>
                      <v:stroke color="#808080" joinstyle="round"/>
                      <v:imagedata o:title=""/>
                      <o:lock v:ext="edit" aspectratio="f"/>
                    </v:shape>
                    <v:shape id="_x0000_s1026" o:spid="_x0000_s1026" o:spt="100" style="position:absolute;left:89;top:314;height:1;width:765;rotation:-65536f;" filled="f" stroked="t" coordsize="826,1" o:gfxdata="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O5cx6/&#10;AAAA3AAAAA8AAAAAAAAAAQAgAAAAIgAAAGRycy9kb3ducmV2LnhtbFBLAQIUABQAAAAIAIdO4kAz&#10;LwWeOwAAADkAAAAQAAAAAAAAAAEAIAAAAA4BAABkcnMvc2hhcGV4bWwueG1sUEsFBgAAAAAGAAYA&#10;WwEAALgDAAAAAA==&#10;" path="m0,0l826,0e">
                      <v:fill on="f" focussize="0,0"/>
                      <v:stroke color="#808080" joinstyle="round"/>
                      <v:imagedata o:title=""/>
                      <o:lock v:ext="edit" aspectratio="f"/>
                    </v:shape>
                    <v:shape id="_x0000_s1026" o:spid="_x0000_s1026" o:spt="100" style="position:absolute;left:92;top:446;height:1;width:559;rotation:-65536f;" filled="f" stroked="t" coordsize="826,1" o:gfxdata="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xQ62q/&#10;AAAA3AAAAA8AAAAAAAAAAQAgAAAAIgAAAGRycy9kb3ducmV2LnhtbFBLAQIUABQAAAAIAIdO4kAz&#10;LwWeOwAAADkAAAAQAAAAAAAAAAEAIAAAAA4BAABkcnMvc2hhcGV4bWwueG1sUEsFBgAAAAAGAAYA&#10;WwEAALgDAAAAAA==&#10;" path="m0,0l826,0e">
                      <v:fill on="f" focussize="0,0"/>
                      <v:stroke color="#808080" joinstyle="round"/>
                      <v:imagedata o:title=""/>
                      <o:lock v:ext="edit" aspectratio="f"/>
                    </v:shape>
                    <v:shape id="_x0000_s1026" o:spid="_x0000_s1026" o:spt="100" style="position:absolute;left:32;top:85;height:1;width:259;rotation:-65536f;" filled="f" stroked="t" coordsize="826,1" o:gfxdata="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McTvG/&#10;AAAA3AAAAA8AAAAAAAAAAQAgAAAAIgAAAGRycy9kb3ducmV2LnhtbFBLAQIUABQAAAAIAIdO4kAz&#10;LwWeOwAAADkAAAAQAAAAAAAAAAEAIAAAAA4BAABkcnMvc2hhcGV4bWwueG1sUEsFBgAAAAAGAAYA&#10;WwEAALgDAAAAAA==&#10;" path="m0,0l826,0e">
                      <v:fill on="f" focussize="0,0"/>
                      <v:stroke color="#808080" joinstyle="round"/>
                      <v:imagedata o:title=""/>
                      <o:lock v:ext="edit" aspectratio="f"/>
                    </v:shape>
                    <v:shape id="_x0000_s1026" o:spid="_x0000_s1026" o:spt="3" type="#_x0000_t3" style="position:absolute;left:583;top:580;height:150;width:150;" filled="f" stroked="t" coordsize="21600,21600" o:gfxdata="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yWXwO/&#10;AAAA3A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192;top:476;height:183;width:478;" filled="f" stroked="t" coordsize="618,303" o:gfxdata="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6dteL4A&#10;AADcAAAADwAAAAAAAAABACAAAAAiAAAAZHJzL2Rvd25yZXYueG1sUEsBAhQAFAAAAAgAh07iQDMv&#10;BZ47AAAAOQAAABAAAAAAAAAAAQAgAAAADQEAAGRycy9zaGFwZXhtbC54bWxQSwUGAAAAAAYABgBb&#10;AQAAtwMAAAAA&#10;" path="m0,303c103,151,206,0,309,0c412,0,515,151,618,303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v:group>
                  <v:group id="_x0000_s1026" o:spid="_x0000_s1026" o:spt="203" style="position:absolute;left:0;top:0;height:131;width:350;" coordsize="310,131" o:gfxdata="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5G2IjvwAAANwAAAAPAAAAAAAAAAEAIAAAACIAAABkcnMvZG93bnJldi54&#10;bWxQSwECFAAUAAAACACHTuJAMy8FnjsAAAA5AAAAFQAAAAAAAAABACAAAAAOAQAAZHJzL2dyb3Vw&#10;c2hhcGV4bWwueG1sUEsFBgAAAAAGAAYAYAEAAMsDAAAAAA==&#10;">
                    <o:lock v:ext="edit" grouping="f" rotation="f" text="f" aspectratio="f"/>
                    <v:shape id="_x0000_s1026" o:spid="_x0000_s1026" o:spt="100" style="position:absolute;left:0;top:0;height:131;width:310;" filled="f" stroked="t" coordsize="721,303" o:gfxdata="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EpsfS/&#10;AAAA3AAAAA8AAAAAAAAAAQAgAAAAIgAAAGRycy9kb3ducmV2LnhtbFBLAQIUABQAAAAIAIdO4kAz&#10;LwWeOwAAADkAAAAQAAAAAAAAAAEAIAAAAA4BAABkcnMvc2hhcGV4bWwueG1sUEsFBgAAAAAGAAYA&#10;WwEAALgDAAAAAA==&#10;" path="m0,0c35,41,92,194,212,244c332,294,615,291,721,303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3" type="#_x0000_t3" style="position:absolute;left:0;top:0;height:44;width:44;" filled="f" stroked="t" coordsize="21600,21600" o:gfxdata="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5hLLugAAANw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v:group>
                </v:group>
                <v:group id="_x0000_s1026" o:spid="_x0000_s1026" o:spt="203" style="position:absolute;left:3319;top:1500;height:633;width:846;" coordsize="1098,821" o:gfxdata="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btkaKvAAAAN0AAAAPAAAAAAAAAAEAIAAAACIAAABkcnMvZG93bnJldi54bWxQ&#10;SwECFAAUAAAACACHTuJAMy8FnjsAAAA5AAAAFQAAAAAAAAABACAAAAALAQAAZHJzL2dyb3Vwc2hh&#10;cGV4bWwueG1sUEsFBgAAAAAGAAYAYAEAAMgDAAAAAA==&#10;">
                  <o:lock v:ext="edit" grouping="f" rotation="f" text="f" aspectratio="f"/>
                  <v:group id="_x0000_s1026" o:spid="_x0000_s1026" o:spt="203" style="position:absolute;left:235;top:91;height:730;width:863;" coordsize="863,730" o:gfxdata="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cZ8kRvwAAANwAAAAPAAAAAAAAAAEAIAAAACIAAABkcnMvZG93bnJldi54&#10;bWxQSwECFAAUAAAACACHTuJAMy8FnjsAAAA5AAAAFQAAAAAAAAABACAAAAAOAQAAZHJzL2dyb3Vw&#10;c2hhcGV4bWwueG1sUEsFBgAAAAAGAAYAYAEAAMsDAAAAAA==&#10;">
                    <o:lock v:ext="edit" grouping="f" rotation="f" text="f" aspectratio="f"/>
                    <v:shape id="_x0000_s1026" o:spid="_x0000_s1026" o:spt="3" type="#_x0000_t3" style="position:absolute;left:115;top:571;height:150;width:150;" filled="f" stroked="t" coordsize="21600,21600" o:gfxdata="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TSMvL4A&#10;AADc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0;top:0;height:511;width:863;" filled="f" stroked="t" coordsize="1090,547" o:gfxdata="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FfrR6/&#10;AAAA3AAAAA8AAAAAAAAAAQAgAAAAIgAAAGRycy9kb3ducmV2LnhtbFBLAQIUABQAAAAIAIdO4kAz&#10;LwWeOwAAADkAAAAQAAAAAAAAAAEAIAAAAA4BAABkcnMvc2hhcGV4bWwueG1sUEsFBgAAAAAGAAYA&#10;WwEAALgDAAAAAA==&#10;" path="m0,0l126,547,1078,472,1090,234,0,0x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673;top:174;height:280;width:0;" filled="f" stroked="t" coordsize="21600,21600" o:gfxdata="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9HYNa/&#10;AAAA3A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133;top:49;height:435;width:113;" filled="f" stroked="t" coordsize="21600,21600" o:gfxdata="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5QS2vQAA&#10;ANwAAAAPAAAAAAAAAAEAIAAAACIAAABkcnMvZG93bnJldi54bWxQSwECFAAUAAAACACHTuJAMy8F&#10;njsAAAA5AAAAEAAAAAAAAAABACAAAAAMAQAAZHJzL3NoYXBleG1sLnhtbFBLBQYAAAAABgAGAFsB&#10;AAC2AwAAAAA=&#10;">
                      <v:fill on="f" focussize="0,0"/>
                      <v:stroke color="#808080" joinstyle="round"/>
                      <v:imagedata o:title=""/>
                      <o:lock v:ext="edit" aspectratio="f"/>
                    </v:line>
                    <v:line id="_x0000_s1026" o:spid="_x0000_s1026" o:spt="20" style="position:absolute;left:292;top:85;height:398;width:98;" filled="f" stroked="t" coordsize="21600,21600" o:gfxdata="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+poS2/&#10;AAAA3AAAAA8AAAAAAAAAAQAgAAAAIgAAAGRycy9kb3ducmV2LnhtbFBLAQIUABQAAAAIAIdO4kAz&#10;LwWeOwAAADkAAAAQAAAAAAAAAAEAIAAAAA4BAABkcnMvc2hhcGV4bWwueG1sUEsFBgAAAAAGAAYA&#10;WwEAALgDAAAAAA==&#10;">
                      <v:fill on="f" focussize="0,0"/>
                      <v:stroke color="#808080" joinstyle="round"/>
                      <v:imagedata o:title=""/>
                      <o:lock v:ext="edit" aspectratio="f"/>
                    </v:line>
                    <v:line id="_x0000_s1026" o:spid="_x0000_s1026" o:spt="20" style="position:absolute;left:451;top:121;height:342;width:84;" filled="f" stroked="t" coordsize="21600,21600" o:gfxdata="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jY1X7sAAADc&#10;AAAADwAAAAAAAAABACAAAAAiAAAAZHJzL2Rvd25yZXYueG1sUEsBAhQAFAAAAAgAh07iQDMvBZ47&#10;AAAAOQAAABAAAAAAAAAAAQAgAAAACgEAAGRycy9zaGFwZXhtbC54bWxQSwUGAAAAAAYABgBbAQAA&#10;tAMAAAAA&#10;">
                      <v:fill on="f" focussize="0,0"/>
                      <v:stroke color="#808080" joinstyle="round"/>
                      <v:imagedata o:title=""/>
                      <o:lock v:ext="edit" aspectratio="f"/>
                    </v:line>
                    <v:line id="_x0000_s1026" o:spid="_x0000_s1026" o:spt="20" style="position:absolute;left:610;top:158;height:285;width:54;" filled="f" stroked="t" coordsize="21600,21600" o:gfxdata="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epDEvQAA&#10;ANwAAAAPAAAAAAAAAAEAIAAAACIAAABkcnMvZG93bnJldi54bWxQSwECFAAUAAAACACHTuJAMy8F&#10;njsAAAA5AAAAEAAAAAAAAAABACAAAAAMAQAAZHJzL3NoYXBleG1sLnhtbFBLBQYAAAAABgAGAFsB&#10;AAC2AwAAAAA=&#10;">
                      <v:fill on="f" focussize="0,0"/>
                      <v:stroke color="#808080" joinstyle="round"/>
                      <v:imagedata o:title=""/>
                      <o:lock v:ext="edit" aspectratio="f"/>
                    </v:line>
                    <v:line id="_x0000_s1026" o:spid="_x0000_s1026" o:spt="20" style="position:absolute;left:759;top:194;height:253;width:48;" filled="f" stroked="t" coordsize="21600,21600" o:gfxdata="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WZr4S5AAAA3AAA&#10;AA8AAAAAAAAAAQAgAAAAIgAAAGRycy9kb3ducmV2LnhtbFBLAQIUABQAAAAIAIdO4kAzLwWeOwAA&#10;ADkAAAAQAAAAAAAAAAEAIAAAAAgBAABkcnMvc2hhcGV4bWwueG1sUEsFBgAAAAAGAAYAWwEAALID&#10;AAAAAA==&#10;">
                      <v:fill on="f" focussize="0,0"/>
                      <v:stroke color="#808080" joinstyle="round"/>
                      <v:imagedata o:title=""/>
                      <o:lock v:ext="edit" aspectratio="f"/>
                    </v:line>
                    <v:shape id="_x0000_s1026" o:spid="_x0000_s1026" o:spt="100" style="position:absolute;left:31;top:194;height:1;width:638;rotation:-65536f;" filled="f" stroked="t" coordsize="826,1" o:gfxdata="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CuuCL4A&#10;AADcAAAADwAAAAAAAAABACAAAAAiAAAAZHJzL2Rvd25yZXYueG1sUEsBAhQAFAAAAAgAh07iQDMv&#10;BZ47AAAAOQAAABAAAAAAAAAAAQAgAAAADQEAAGRycy9zaGFwZXhtbC54bWxQSwUGAAAAAAYABgBb&#10;AQAAtwMAAAAA&#10;" path="m0,0l826,0e">
                      <v:fill on="f" focussize="0,0"/>
                      <v:stroke color="#808080" joinstyle="round"/>
                      <v:imagedata o:title=""/>
                      <o:lock v:ext="edit" aspectratio="f"/>
                    </v:shape>
                    <v:shape id="_x0000_s1026" o:spid="_x0000_s1026" o:spt="100" style="position:absolute;left:89;top:314;height:1;width:765;rotation:-65536f;" filled="f" stroked="t" coordsize="826,1" o:gfxdata="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z5MH+/&#10;AAAA3AAAAA8AAAAAAAAAAQAgAAAAIgAAAGRycy9kb3ducmV2LnhtbFBLAQIUABQAAAAIAIdO4kAz&#10;LwWeOwAAADkAAAAQAAAAAAAAAAEAIAAAAA4BAABkcnMvc2hhcGV4bWwueG1sUEsFBgAAAAAGAAYA&#10;WwEAALgDAAAAAA==&#10;" path="m0,0l826,0e">
                      <v:fill on="f" focussize="0,0"/>
                      <v:stroke color="#808080" joinstyle="round"/>
                      <v:imagedata o:title=""/>
                      <o:lock v:ext="edit" aspectratio="f"/>
                    </v:shape>
                    <v:shape id="_x0000_s1026" o:spid="_x0000_s1026" o:spt="100" style="position:absolute;left:92;top:446;height:1;width:559;rotation:-65536f;" filled="f" stroked="t" coordsize="826,1" o:gfxdata="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7WV5L4A&#10;AADcAAAADwAAAAAAAAABACAAAAAiAAAAZHJzL2Rvd25yZXYueG1sUEsBAhQAFAAAAAgAh07iQDMv&#10;BZ47AAAAOQAAABAAAAAAAAAAAQAgAAAADQEAAGRycy9zaGFwZXhtbC54bWxQSwUGAAAAAAYABgBb&#10;AQAAtwMAAAAA&#10;" path="m0,0l826,0e">
                      <v:fill on="f" focussize="0,0"/>
                      <v:stroke color="#808080" joinstyle="round"/>
                      <v:imagedata o:title=""/>
                      <o:lock v:ext="edit" aspectratio="f"/>
                    </v:shape>
                    <v:shape id="_x0000_s1026" o:spid="_x0000_s1026" o:spt="100" style="position:absolute;left:32;top:85;height:1;width:259;rotation:-65536f;" filled="f" stroked="t" coordsize="826,1" o:gfxdata="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xcDZC/&#10;AAAA3AAAAA8AAAAAAAAAAQAgAAAAIgAAAGRycy9kb3ducmV2LnhtbFBLAQIUABQAAAAIAIdO4kAz&#10;LwWeOwAAADkAAAAQAAAAAAAAAAEAIAAAAA4BAABkcnMvc2hhcGV4bWwueG1sUEsFBgAAAAAGAAYA&#10;WwEAALgDAAAAAA==&#10;" path="m0,0l826,0e">
                      <v:fill on="f" focussize="0,0"/>
                      <v:stroke color="#808080" joinstyle="round"/>
                      <v:imagedata o:title=""/>
                      <o:lock v:ext="edit" aspectratio="f"/>
                    </v:shape>
                    <v:shape id="_x0000_s1026" o:spid="_x0000_s1026" o:spt="3" type="#_x0000_t3" style="position:absolute;left:583;top:580;height:150;width:150;" filled="f" stroked="t" coordsize="21600,21600" o:gfxdata="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xIJ46/&#10;AAAA3A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192;top:476;height:183;width:478;" filled="f" stroked="t" coordsize="618,303" o:gfxdata="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OcuGb4A&#10;AADcAAAADwAAAAAAAAABACAAAAAiAAAAZHJzL2Rvd25yZXYueG1sUEsBAhQAFAAAAAgAh07iQDMv&#10;BZ47AAAAOQAAABAAAAAAAAAAAQAgAAAADQEAAGRycy9zaGFwZXhtbC54bWxQSwUGAAAAAAYABgBb&#10;AQAAtwMAAAAA&#10;" path="m0,303c103,151,206,0,309,0c412,0,515,151,618,303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v:group>
                  <v:group id="_x0000_s1026" o:spid="_x0000_s1026" o:spt="203" style="position:absolute;left:0;top:0;height:131;width:350;" coordsize="310,131" o:gfxdata="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tPrjEcAAAADdAAAADwAAAAAAAAABACAAAAAiAAAAZHJzL2Rvd25yZXYu&#10;eG1sUEsBAhQAFAAAAAgAh07iQDMvBZ47AAAAOQAAABUAAAAAAAAAAQAgAAAADwEAAGRycy9ncm91&#10;cHNoYXBleG1sLnhtbFBLBQYAAAAABgAGAGABAADMAwAAAAA=&#10;">
                    <o:lock v:ext="edit" grouping="f" rotation="f" text="f" aspectratio="f"/>
                    <v:shape id="_x0000_s1026" o:spid="_x0000_s1026" o:spt="100" style="position:absolute;left:0;top:0;height:131;width:310;" filled="f" stroked="t" coordsize="721,303" o:gfxdata="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mnylbsAAADc&#10;AAAADwAAAAAAAAABACAAAAAiAAAAZHJzL2Rvd25yZXYueG1sUEsBAhQAFAAAAAgAh07iQDMvBZ47&#10;AAAAOQAAABAAAAAAAAAAAQAgAAAACgEAAGRycy9zaGFwZXhtbC54bWxQSwUGAAAAAAYABgBbAQAA&#10;tAMAAAAA&#10;" path="m0,0c35,41,92,194,212,244c332,294,615,291,721,303e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3" type="#_x0000_t3" style="position:absolute;left:0;top:0;height:44;width:44;" filled="f" stroked="t" coordsize="21600,21600" o:gfxdata="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0FLYu/&#10;AAAA3A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v:group>
                </v:group>
                <v:shape id="_x0000_s1026" o:spid="_x0000_s1026" o:spt="100" style="position:absolute;left:46;top:1173;height:952;width:689;" fillcolor="#C0C0C0" filled="t" stroked="t" coordsize="3909,5242" o:gfxdata="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rqfuvQAA&#10;AN0AAAAPAAAAAAAAAAEAIAAAACIAAABkcnMvZG93bnJldi54bWxQSwECFAAUAAAACACHTuJAMy8F&#10;njsAAAA5AAAAEAAAAAAAAAABACAAAAAMAQAAZHJzL3NoYXBleG1sLnhtbFBLBQYAAAAABgAGAFsB&#10;AAC2AwAAAAA=&#10;" path="m1937,721c1933,640,1834,519,1834,418c1834,317,1896,182,1937,115c1978,48,2020,32,2079,16c2138,0,2229,0,2291,16c2353,32,2425,61,2452,115c2479,169,2443,281,2454,342c2465,403,2521,442,2517,479c2513,516,2446,527,2429,567c2412,607,2430,691,2417,717c2404,743,2377,670,2349,721c2321,772,2229,974,2246,1024c2263,1074,2401,1024,2452,1024c2503,1024,2504,974,2555,1024c2606,1074,2658,1226,2761,1327c2864,1428,3058,1548,3173,1630c3288,1712,3365,1785,3450,1819c3535,1853,3614,1838,3681,1832c3748,1826,3813,1769,3851,1782c3889,1795,3909,1872,3907,1907c3905,1942,3877,1971,3838,1994c3799,2017,3721,2035,3675,2045c3629,2055,3615,2061,3563,2057c3511,2053,3441,2040,3362,2019c3283,1998,3160,1970,3087,1932c3014,1894,2987,1832,2924,1794c2861,1756,2782,1762,2711,1706c2640,1650,2544,1464,2498,1456c2452,1448,2473,1604,2436,1656c2399,1708,2333,1731,2273,1769c2213,1807,2131,1828,2073,1882c2015,1936,1958,2030,1922,2095c1886,2160,1831,2184,1860,2270c1889,2356,2031,2500,2098,2608c2165,2716,2187,2810,2260,2921c2333,3032,2469,3193,2536,3272c2603,3351,2632,3360,2661,3397c2690,3434,2703,3453,2711,3497c2719,3541,2688,3576,2711,3660c2734,3744,2811,3898,2849,3998c2887,4098,2895,4173,2937,4261c2979,4349,3037,4411,3099,4524c3161,4637,3220,4854,3312,4937c3404,5020,3581,4985,3650,5025c3719,5065,3733,5142,3725,5175c3717,5208,3717,5217,3600,5225c3483,5233,3134,5242,3024,5225c2914,5208,2951,5198,2937,5125c2923,5052,2975,4889,2937,4787c2899,4685,2786,4603,2711,4511c2636,4419,2540,4349,2486,4236c2432,4123,2424,3935,2386,3835c2348,3735,2333,3725,2260,3635c2187,3545,2033,3404,1947,3297c1861,3190,1814,2973,1747,2996c1680,3019,1620,3288,1547,3434c1474,3580,1361,3783,1309,3873c1257,3963,1282,3963,1234,3973c1186,3983,1127,3931,1021,3935c915,3939,706,3979,595,3998c484,4017,422,4006,357,4048c292,4090,243,4171,207,4248c171,4325,175,4507,144,4511c113,4515,38,4346,19,4273c0,4200,22,4152,32,4073c42,3994,45,3844,82,3798c119,3752,182,3811,257,3798c332,3785,444,3758,532,3722c620,3686,710,3608,783,3585c856,3562,925,3637,971,3585c1017,3533,1044,3360,1058,3272c1072,3184,1058,3140,1058,3059c1058,2978,1060,2869,1058,2783c1056,2697,1019,2645,1046,2545c1073,2445,1167,2290,1221,2182c1275,2074,1338,1971,1371,1894c1404,1817,1411,1800,1421,1719c1431,1638,1436,1525,1434,1406c1432,1287,1386,1088,1409,1005c1432,922,1516,924,1572,905c1628,886,1699,893,1747,893c1795,893,1829,932,1860,905c1891,878,1941,802,1937,721xe">
                  <v:fill on="t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202" type="#_x0000_t202" style="position:absolute;left:1814;top:52;height:451;width:459;" filled="f" stroked="f" coordsize="21600,21600" o:gfxdata="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bcy6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L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734;top:52;height:451;width:459;" filled="f" stroked="f" coordsize="21600,21600" o:gfxdata="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cutaugAAAN0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L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628;top:52;height:451;width:459;" filled="f" stroked="f" coordsize="21600,21600" o:gfxdata="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7Pk7BugAAAN0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L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96;top:567;height:451;width:459;" filled="f" stroked="f" coordsize="21600,21600" o:gfxdata="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vs0La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603;top:567;height:451;width:459;" filled="f" stroked="f" coordsize="21600,21600" o:gfxdata="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gdS2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536;top:567;height:451;width:459;" filled="f" stroked="f" coordsize="21600,21600" o:gfxdata="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T/hX7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700;top:961;height:451;width:721;" filled="f" stroked="f" coordsize="21600,21600" o:gfxdata="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pzRMS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地面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712;top:2107;height:451;width:721;" filled="f" stroked="f" coordsize="21600,21600" o:gfxdata="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pB7hL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地面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>
      <w:r>
        <w:t>24．（18分）如图所示，静置于水平地面的三辆手推车沿一直线排列，质量均为</w:t>
      </w:r>
      <w:r>
        <w:rPr>
          <w:i/>
        </w:rPr>
        <w:t>m</w:t>
      </w:r>
      <w:r>
        <w:t>，人在极短时间内给第一辆车一水平冲量使其运动，当车运动了距离</w:t>
      </w:r>
      <w:r>
        <w:rPr>
          <w:i/>
        </w:rPr>
        <w:t>L</w:t>
      </w:r>
      <w:r>
        <w:t>时与第二辆车相碰，两车以共同速度继续运动了距离</w:t>
      </w:r>
      <w:r>
        <w:rPr>
          <w:i/>
        </w:rPr>
        <w:t>L</w:t>
      </w:r>
      <w:r>
        <w:t>时与第三车相碰，三车以共同速度又运动了距离</w:t>
      </w:r>
      <w:r>
        <w:rPr>
          <w:i/>
        </w:rPr>
        <w:t>L</w:t>
      </w:r>
      <w:r>
        <w:t>时停止。车运动时受到的摩擦阻力恒为车所受重力的</w:t>
      </w:r>
      <w:r>
        <w:rPr>
          <w:i/>
        </w:rPr>
        <w:t>k</w:t>
      </w:r>
      <w:r>
        <w:t>倍，重力加速度为</w:t>
      </w:r>
      <w:r>
        <w:rPr>
          <w:i/>
        </w:rPr>
        <w:t>g</w:t>
      </w:r>
      <w:r>
        <w:t>，若车与车之间仅在碰撞时发生相互作用，碰撞时间很短，忽略空气阻力，求：</w:t>
      </w:r>
    </w:p>
    <w:p>
      <w:pPr>
        <w:ind w:firstLine="420" w:firstLineChars="200"/>
      </w:pPr>
      <w:r>
        <w:t>⑴整个过程中摩擦阻力所做的总功；</w:t>
      </w:r>
    </w:p>
    <w:p>
      <w:pPr>
        <w:ind w:firstLine="420" w:firstLineChars="200"/>
      </w:pPr>
      <w:r>
        <w:t>⑵人给第一辆车水平冲量的大小；</w:t>
      </w:r>
    </w:p>
    <w:p/>
    <w:p>
      <w:pPr>
        <w:ind w:firstLine="420" w:firstLineChars="200"/>
      </w:pPr>
      <w:r>
        <w:t>⑶第一次与第二次碰撞系统功能损失之比。</w:t>
      </w:r>
    </w:p>
    <w:p>
      <w:pPr>
        <w:ind w:left="420" w:hanging="420" w:hangingChars="200"/>
      </w:pPr>
    </w:p>
    <w:p>
      <w:pPr>
        <w:ind w:left="420" w:hanging="420" w:hangingChars="200"/>
      </w:pPr>
    </w:p>
    <w:p>
      <w:pPr>
        <w:ind w:left="420" w:hanging="420" w:hangingChars="200"/>
      </w:pPr>
    </w:p>
    <w:p>
      <w:pPr>
        <w:ind w:left="420" w:hanging="420" w:hangingChars="200"/>
      </w:pPr>
    </w:p>
    <w:p>
      <w:pPr>
        <w:ind w:left="420" w:hanging="420" w:hangingChars="200"/>
      </w:pPr>
    </w:p>
    <w:p>
      <w:pPr>
        <w:ind w:left="420" w:hanging="420" w:hangingChars="200"/>
      </w:pPr>
    </w:p>
    <w:p>
      <w:pPr>
        <w:ind w:left="420" w:hanging="420" w:hangingChars="200"/>
      </w:pPr>
    </w:p>
    <w:p>
      <w:pPr>
        <w:ind w:left="420" w:hanging="420" w:hangingChars="200"/>
      </w:pPr>
    </w:p>
    <w:p>
      <w:pPr>
        <w:ind w:left="420" w:hanging="420" w:hangingChars="200"/>
      </w:pPr>
    </w:p>
    <w:p>
      <w:pPr>
        <w:ind w:left="420" w:hanging="420" w:hangingChars="200"/>
      </w:pPr>
    </w:p>
    <w:p>
      <w:pPr>
        <w:ind w:left="420" w:hanging="420" w:hangingChars="200"/>
      </w:pPr>
    </w:p>
    <w:p>
      <w:pPr>
        <w:ind w:left="420" w:hanging="420" w:hangingChars="200"/>
      </w:pPr>
    </w:p>
    <w:p>
      <w:pPr>
        <w:ind w:left="420" w:hanging="420" w:hangingChars="200"/>
      </w:pPr>
    </w:p>
    <w:p>
      <w:pPr>
        <w:ind w:left="420" w:hanging="420" w:hangingChars="200"/>
      </w:pPr>
    </w:p>
    <w:p>
      <w:pPr>
        <w:ind w:left="420" w:hanging="420" w:hangingChars="200"/>
      </w:pPr>
    </w:p>
    <w:p>
      <w:r>
        <w:rPr>
          <w:sz w:val="20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2650490</wp:posOffset>
                </wp:positionH>
                <wp:positionV relativeFrom="paragraph">
                  <wp:posOffset>857250</wp:posOffset>
                </wp:positionV>
                <wp:extent cx="3455670" cy="1588770"/>
                <wp:effectExtent l="0" t="0" r="0" b="12065"/>
                <wp:wrapSquare wrapText="bothSides"/>
                <wp:docPr id="1316" name="组合 1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5670" cy="1588770"/>
                          <a:chOff x="0" y="0"/>
                          <a:chExt cx="5442" cy="2502"/>
                        </a:xfrm>
                      </wpg:grpSpPr>
                      <wps:wsp>
                        <wps:cNvPr id="1054" name="矩形 1054"/>
                        <wps:cNvSpPr/>
                        <wps:spPr>
                          <a:xfrm>
                            <a:off x="522" y="381"/>
                            <a:ext cx="4414" cy="2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55" name="直接连接符 1055"/>
                        <wps:cNvSpPr/>
                        <wps:spPr>
                          <a:xfrm>
                            <a:off x="522" y="1857"/>
                            <a:ext cx="4409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g:grpSp>
                        <wpg:cNvPr id="1206" name="组合 1206"/>
                        <wpg:cNvGrpSpPr/>
                        <wpg:grpSpPr>
                          <a:xfrm>
                            <a:off x="663" y="485"/>
                            <a:ext cx="4122" cy="1234"/>
                            <a:chOff x="0" y="0"/>
                            <a:chExt cx="4122" cy="1234"/>
                          </a:xfrm>
                        </wpg:grpSpPr>
                        <wpg:grpSp>
                          <wpg:cNvPr id="1109" name="组合 1109"/>
                          <wpg:cNvGrpSpPr/>
                          <wpg:grpSpPr>
                            <a:xfrm>
                              <a:off x="0" y="0"/>
                              <a:ext cx="1290" cy="1234"/>
                              <a:chOff x="0" y="0"/>
                              <a:chExt cx="815" cy="779"/>
                            </a:xfrm>
                          </wpg:grpSpPr>
                          <wpg:grpSp>
                            <wpg:cNvPr id="1068" name="组合 1068"/>
                            <wpg:cNvGrpSpPr/>
                            <wpg:grpSpPr>
                              <a:xfrm>
                                <a:off x="0" y="0"/>
                                <a:ext cx="305" cy="285"/>
                                <a:chOff x="0" y="0"/>
                                <a:chExt cx="466" cy="434"/>
                              </a:xfrm>
                            </wpg:grpSpPr>
                            <wpg:grpSp>
                              <wpg:cNvPr id="1058" name="组合 1058"/>
                              <wpg:cNvGrpSpPr/>
                              <wpg:grpSpPr>
                                <a:xfrm>
                                  <a:off x="0" y="0"/>
                                  <a:ext cx="70" cy="64"/>
                                  <a:chOff x="0" y="0"/>
                                  <a:chExt cx="208" cy="206"/>
                                </a:xfrm>
                              </wpg:grpSpPr>
                              <wps:wsp>
                                <wps:cNvPr id="1056" name="直接连接符 1056"/>
                                <wps:cNvSpPr/>
                                <wps:spPr>
                                  <a:xfrm>
                                    <a:off x="2" y="0"/>
                                    <a:ext cx="206" cy="206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057" name="直接连接符 1057"/>
                                <wps:cNvSpPr/>
                                <wps:spPr>
                                  <a:xfrm flipH="1">
                                    <a:off x="0" y="0"/>
                                    <a:ext cx="206" cy="206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g:grpSp>
                              <wpg:cNvPr id="1061" name="组合 1061"/>
                              <wpg:cNvGrpSpPr/>
                              <wpg:grpSpPr>
                                <a:xfrm>
                                  <a:off x="396" y="0"/>
                                  <a:ext cx="70" cy="64"/>
                                  <a:chOff x="0" y="0"/>
                                  <a:chExt cx="208" cy="206"/>
                                </a:xfrm>
                              </wpg:grpSpPr>
                              <wps:wsp>
                                <wps:cNvPr id="1059" name="直接连接符 1059"/>
                                <wps:cNvSpPr/>
                                <wps:spPr>
                                  <a:xfrm>
                                    <a:off x="2" y="0"/>
                                    <a:ext cx="206" cy="206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060" name="直接连接符 1060"/>
                                <wps:cNvSpPr/>
                                <wps:spPr>
                                  <a:xfrm flipH="1">
                                    <a:off x="0" y="0"/>
                                    <a:ext cx="206" cy="206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g:grpSp>
                              <wpg:cNvPr id="1064" name="组合 1064"/>
                              <wpg:cNvGrpSpPr/>
                              <wpg:grpSpPr>
                                <a:xfrm>
                                  <a:off x="0" y="370"/>
                                  <a:ext cx="70" cy="64"/>
                                  <a:chOff x="0" y="0"/>
                                  <a:chExt cx="208" cy="206"/>
                                </a:xfrm>
                              </wpg:grpSpPr>
                              <wps:wsp>
                                <wps:cNvPr id="1062" name="直接连接符 1062"/>
                                <wps:cNvSpPr/>
                                <wps:spPr>
                                  <a:xfrm>
                                    <a:off x="2" y="0"/>
                                    <a:ext cx="206" cy="206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063" name="直接连接符 1063"/>
                                <wps:cNvSpPr/>
                                <wps:spPr>
                                  <a:xfrm flipH="1">
                                    <a:off x="0" y="0"/>
                                    <a:ext cx="206" cy="206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g:grpSp>
                              <wpg:cNvPr id="1067" name="组合 1067"/>
                              <wpg:cNvGrpSpPr/>
                              <wpg:grpSpPr>
                                <a:xfrm>
                                  <a:off x="396" y="370"/>
                                  <a:ext cx="70" cy="64"/>
                                  <a:chOff x="0" y="0"/>
                                  <a:chExt cx="208" cy="206"/>
                                </a:xfrm>
                              </wpg:grpSpPr>
                              <wps:wsp>
                                <wps:cNvPr id="1065" name="直接连接符 1065"/>
                                <wps:cNvSpPr/>
                                <wps:spPr>
                                  <a:xfrm>
                                    <a:off x="2" y="0"/>
                                    <a:ext cx="206" cy="206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066" name="直接连接符 1066"/>
                                <wps:cNvSpPr/>
                                <wps:spPr>
                                  <a:xfrm flipH="1">
                                    <a:off x="0" y="0"/>
                                    <a:ext cx="206" cy="206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</wpg:grpSp>
                          <wpg:grpSp>
                            <wpg:cNvPr id="1081" name="组合 1081"/>
                            <wpg:cNvGrpSpPr/>
                            <wpg:grpSpPr>
                              <a:xfrm>
                                <a:off x="510" y="0"/>
                                <a:ext cx="305" cy="285"/>
                                <a:chOff x="0" y="0"/>
                                <a:chExt cx="466" cy="434"/>
                              </a:xfrm>
                            </wpg:grpSpPr>
                            <wpg:grpSp>
                              <wpg:cNvPr id="1071" name="组合 1071"/>
                              <wpg:cNvGrpSpPr/>
                              <wpg:grpSpPr>
                                <a:xfrm>
                                  <a:off x="0" y="0"/>
                                  <a:ext cx="70" cy="64"/>
                                  <a:chOff x="0" y="0"/>
                                  <a:chExt cx="208" cy="206"/>
                                </a:xfrm>
                              </wpg:grpSpPr>
                              <wps:wsp>
                                <wps:cNvPr id="1069" name="直接连接符 1069"/>
                                <wps:cNvSpPr/>
                                <wps:spPr>
                                  <a:xfrm>
                                    <a:off x="2" y="0"/>
                                    <a:ext cx="206" cy="206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070" name="直接连接符 1070"/>
                                <wps:cNvSpPr/>
                                <wps:spPr>
                                  <a:xfrm flipH="1">
                                    <a:off x="0" y="0"/>
                                    <a:ext cx="206" cy="206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g:grpSp>
                              <wpg:cNvPr id="1074" name="组合 1074"/>
                              <wpg:cNvGrpSpPr/>
                              <wpg:grpSpPr>
                                <a:xfrm>
                                  <a:off x="396" y="0"/>
                                  <a:ext cx="70" cy="64"/>
                                  <a:chOff x="0" y="0"/>
                                  <a:chExt cx="208" cy="206"/>
                                </a:xfrm>
                              </wpg:grpSpPr>
                              <wps:wsp>
                                <wps:cNvPr id="1072" name="直接连接符 1072"/>
                                <wps:cNvSpPr/>
                                <wps:spPr>
                                  <a:xfrm>
                                    <a:off x="2" y="0"/>
                                    <a:ext cx="206" cy="206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073" name="直接连接符 1073"/>
                                <wps:cNvSpPr/>
                                <wps:spPr>
                                  <a:xfrm flipH="1">
                                    <a:off x="0" y="0"/>
                                    <a:ext cx="206" cy="206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g:grpSp>
                              <wpg:cNvPr id="1077" name="组合 1077"/>
                              <wpg:cNvGrpSpPr/>
                              <wpg:grpSpPr>
                                <a:xfrm>
                                  <a:off x="0" y="370"/>
                                  <a:ext cx="70" cy="64"/>
                                  <a:chOff x="0" y="0"/>
                                  <a:chExt cx="208" cy="206"/>
                                </a:xfrm>
                              </wpg:grpSpPr>
                              <wps:wsp>
                                <wps:cNvPr id="1075" name="直接连接符 1075"/>
                                <wps:cNvSpPr/>
                                <wps:spPr>
                                  <a:xfrm>
                                    <a:off x="2" y="0"/>
                                    <a:ext cx="206" cy="206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076" name="直接连接符 1076"/>
                                <wps:cNvSpPr/>
                                <wps:spPr>
                                  <a:xfrm flipH="1">
                                    <a:off x="0" y="0"/>
                                    <a:ext cx="206" cy="206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g:grpSp>
                              <wpg:cNvPr id="1080" name="组合 1080"/>
                              <wpg:cNvGrpSpPr/>
                              <wpg:grpSpPr>
                                <a:xfrm>
                                  <a:off x="396" y="370"/>
                                  <a:ext cx="70" cy="64"/>
                                  <a:chOff x="0" y="0"/>
                                  <a:chExt cx="208" cy="206"/>
                                </a:xfrm>
                              </wpg:grpSpPr>
                              <wps:wsp>
                                <wps:cNvPr id="1078" name="直接连接符 1078"/>
                                <wps:cNvSpPr/>
                                <wps:spPr>
                                  <a:xfrm>
                                    <a:off x="2" y="0"/>
                                    <a:ext cx="206" cy="206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079" name="直接连接符 1079"/>
                                <wps:cNvSpPr/>
                                <wps:spPr>
                                  <a:xfrm flipH="1">
                                    <a:off x="0" y="0"/>
                                    <a:ext cx="206" cy="206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</wpg:grpSp>
                          <wpg:grpSp>
                            <wpg:cNvPr id="1108" name="组合 1108"/>
                            <wpg:cNvGrpSpPr/>
                            <wpg:grpSpPr>
                              <a:xfrm>
                                <a:off x="0" y="474"/>
                                <a:ext cx="815" cy="305"/>
                                <a:chOff x="0" y="0"/>
                                <a:chExt cx="815" cy="285"/>
                              </a:xfrm>
                            </wpg:grpSpPr>
                            <wpg:grpSp>
                              <wpg:cNvPr id="1094" name="组合 1094"/>
                              <wpg:cNvGrpSpPr/>
                              <wpg:grpSpPr>
                                <a:xfrm>
                                  <a:off x="0" y="0"/>
                                  <a:ext cx="305" cy="285"/>
                                  <a:chOff x="0" y="0"/>
                                  <a:chExt cx="466" cy="434"/>
                                </a:xfrm>
                              </wpg:grpSpPr>
                              <wpg:grpSp>
                                <wpg:cNvPr id="1084" name="组合 1084"/>
                                <wpg:cNvGrpSpPr/>
                                <wpg:grpSpPr>
                                  <a:xfrm>
                                    <a:off x="0" y="0"/>
                                    <a:ext cx="70" cy="64"/>
                                    <a:chOff x="0" y="0"/>
                                    <a:chExt cx="208" cy="206"/>
                                  </a:xfrm>
                                </wpg:grpSpPr>
                                <wps:wsp>
                                  <wps:cNvPr id="1082" name="直接连接符 1082"/>
                                  <wps:cNvSpPr/>
                                  <wps:spPr>
                                    <a:xfrm>
                                      <a:off x="2" y="0"/>
                                      <a:ext cx="206" cy="206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1083" name="直接连接符 1083"/>
                                  <wps:cNvSpPr/>
                                  <wps:spPr>
                                    <a:xfrm flipH="1">
                                      <a:off x="0" y="0"/>
                                      <a:ext cx="206" cy="206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  <wpg:grpSp>
                                <wpg:cNvPr id="1087" name="组合 1087"/>
                                <wpg:cNvGrpSpPr/>
                                <wpg:grpSpPr>
                                  <a:xfrm>
                                    <a:off x="396" y="0"/>
                                    <a:ext cx="70" cy="64"/>
                                    <a:chOff x="0" y="0"/>
                                    <a:chExt cx="208" cy="206"/>
                                  </a:xfrm>
                                </wpg:grpSpPr>
                                <wps:wsp>
                                  <wps:cNvPr id="1085" name="直接连接符 1085"/>
                                  <wps:cNvSpPr/>
                                  <wps:spPr>
                                    <a:xfrm>
                                      <a:off x="2" y="0"/>
                                      <a:ext cx="206" cy="206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1086" name="直接连接符 1086"/>
                                  <wps:cNvSpPr/>
                                  <wps:spPr>
                                    <a:xfrm flipH="1">
                                      <a:off x="0" y="0"/>
                                      <a:ext cx="206" cy="206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  <wpg:grpSp>
                                <wpg:cNvPr id="1090" name="组合 1090"/>
                                <wpg:cNvGrpSpPr/>
                                <wpg:grpSpPr>
                                  <a:xfrm>
                                    <a:off x="0" y="370"/>
                                    <a:ext cx="70" cy="64"/>
                                    <a:chOff x="0" y="0"/>
                                    <a:chExt cx="208" cy="206"/>
                                  </a:xfrm>
                                </wpg:grpSpPr>
                                <wps:wsp>
                                  <wps:cNvPr id="1088" name="直接连接符 1088"/>
                                  <wps:cNvSpPr/>
                                  <wps:spPr>
                                    <a:xfrm>
                                      <a:off x="2" y="0"/>
                                      <a:ext cx="206" cy="206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1089" name="直接连接符 1089"/>
                                  <wps:cNvSpPr/>
                                  <wps:spPr>
                                    <a:xfrm flipH="1">
                                      <a:off x="0" y="0"/>
                                      <a:ext cx="206" cy="206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  <wpg:grpSp>
                                <wpg:cNvPr id="1093" name="组合 1093"/>
                                <wpg:cNvGrpSpPr/>
                                <wpg:grpSpPr>
                                  <a:xfrm>
                                    <a:off x="396" y="370"/>
                                    <a:ext cx="70" cy="64"/>
                                    <a:chOff x="0" y="0"/>
                                    <a:chExt cx="208" cy="206"/>
                                  </a:xfrm>
                                </wpg:grpSpPr>
                                <wps:wsp>
                                  <wps:cNvPr id="1091" name="直接连接符 1091"/>
                                  <wps:cNvSpPr/>
                                  <wps:spPr>
                                    <a:xfrm>
                                      <a:off x="2" y="0"/>
                                      <a:ext cx="206" cy="206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1092" name="直接连接符 1092"/>
                                  <wps:cNvSpPr/>
                                  <wps:spPr>
                                    <a:xfrm flipH="1">
                                      <a:off x="0" y="0"/>
                                      <a:ext cx="206" cy="206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</wpg:grpSp>
                            <wpg:grpSp>
                              <wpg:cNvPr id="1107" name="组合 1107"/>
                              <wpg:cNvGrpSpPr/>
                              <wpg:grpSpPr>
                                <a:xfrm>
                                  <a:off x="510" y="0"/>
                                  <a:ext cx="305" cy="285"/>
                                  <a:chOff x="0" y="0"/>
                                  <a:chExt cx="466" cy="434"/>
                                </a:xfrm>
                              </wpg:grpSpPr>
                              <wpg:grpSp>
                                <wpg:cNvPr id="1097" name="组合 1097"/>
                                <wpg:cNvGrpSpPr/>
                                <wpg:grpSpPr>
                                  <a:xfrm>
                                    <a:off x="0" y="0"/>
                                    <a:ext cx="70" cy="64"/>
                                    <a:chOff x="0" y="0"/>
                                    <a:chExt cx="208" cy="206"/>
                                  </a:xfrm>
                                </wpg:grpSpPr>
                                <wps:wsp>
                                  <wps:cNvPr id="1095" name="直接连接符 1095"/>
                                  <wps:cNvSpPr/>
                                  <wps:spPr>
                                    <a:xfrm>
                                      <a:off x="2" y="0"/>
                                      <a:ext cx="206" cy="206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1096" name="直接连接符 1096"/>
                                  <wps:cNvSpPr/>
                                  <wps:spPr>
                                    <a:xfrm flipH="1">
                                      <a:off x="0" y="0"/>
                                      <a:ext cx="206" cy="206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  <wpg:grpSp>
                                <wpg:cNvPr id="1100" name="组合 1100"/>
                                <wpg:cNvGrpSpPr/>
                                <wpg:grpSpPr>
                                  <a:xfrm>
                                    <a:off x="396" y="0"/>
                                    <a:ext cx="70" cy="64"/>
                                    <a:chOff x="0" y="0"/>
                                    <a:chExt cx="208" cy="206"/>
                                  </a:xfrm>
                                </wpg:grpSpPr>
                                <wps:wsp>
                                  <wps:cNvPr id="1098" name="直接连接符 1098"/>
                                  <wps:cNvSpPr/>
                                  <wps:spPr>
                                    <a:xfrm>
                                      <a:off x="2" y="0"/>
                                      <a:ext cx="206" cy="206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1099" name="直接连接符 1099"/>
                                  <wps:cNvSpPr/>
                                  <wps:spPr>
                                    <a:xfrm flipH="1">
                                      <a:off x="0" y="0"/>
                                      <a:ext cx="206" cy="206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  <wpg:grpSp>
                                <wpg:cNvPr id="1103" name="组合 1103"/>
                                <wpg:cNvGrpSpPr/>
                                <wpg:grpSpPr>
                                  <a:xfrm>
                                    <a:off x="0" y="370"/>
                                    <a:ext cx="70" cy="64"/>
                                    <a:chOff x="0" y="0"/>
                                    <a:chExt cx="208" cy="206"/>
                                  </a:xfrm>
                                </wpg:grpSpPr>
                                <wps:wsp>
                                  <wps:cNvPr id="1101" name="直接连接符 1101"/>
                                  <wps:cNvSpPr/>
                                  <wps:spPr>
                                    <a:xfrm>
                                      <a:off x="2" y="0"/>
                                      <a:ext cx="206" cy="206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1102" name="直接连接符 1102"/>
                                  <wps:cNvSpPr/>
                                  <wps:spPr>
                                    <a:xfrm flipH="1">
                                      <a:off x="0" y="0"/>
                                      <a:ext cx="206" cy="206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  <wpg:grpSp>
                                <wpg:cNvPr id="1106" name="组合 1106"/>
                                <wpg:cNvGrpSpPr/>
                                <wpg:grpSpPr>
                                  <a:xfrm>
                                    <a:off x="396" y="370"/>
                                    <a:ext cx="70" cy="64"/>
                                    <a:chOff x="0" y="0"/>
                                    <a:chExt cx="208" cy="206"/>
                                  </a:xfrm>
                                </wpg:grpSpPr>
                                <wps:wsp>
                                  <wps:cNvPr id="1104" name="直接连接符 1104"/>
                                  <wps:cNvSpPr/>
                                  <wps:spPr>
                                    <a:xfrm>
                                      <a:off x="2" y="0"/>
                                      <a:ext cx="206" cy="206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1105" name="直接连接符 1105"/>
                                  <wps:cNvSpPr/>
                                  <wps:spPr>
                                    <a:xfrm flipH="1">
                                      <a:off x="0" y="0"/>
                                      <a:ext cx="206" cy="206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</wpg:grpSp>
                          </wpg:grpSp>
                        </wpg:grpSp>
                        <wpg:grpSp>
                          <wpg:cNvPr id="1163" name="组合 1163"/>
                          <wpg:cNvGrpSpPr/>
                          <wpg:grpSpPr>
                            <a:xfrm>
                              <a:off x="1621" y="0"/>
                              <a:ext cx="1290" cy="1234"/>
                              <a:chOff x="0" y="0"/>
                              <a:chExt cx="815" cy="779"/>
                            </a:xfrm>
                          </wpg:grpSpPr>
                          <wpg:grpSp>
                            <wpg:cNvPr id="1122" name="组合 1122"/>
                            <wpg:cNvGrpSpPr/>
                            <wpg:grpSpPr>
                              <a:xfrm>
                                <a:off x="0" y="0"/>
                                <a:ext cx="305" cy="285"/>
                                <a:chOff x="0" y="0"/>
                                <a:chExt cx="466" cy="434"/>
                              </a:xfrm>
                            </wpg:grpSpPr>
                            <wpg:grpSp>
                              <wpg:cNvPr id="1112" name="组合 1112"/>
                              <wpg:cNvGrpSpPr/>
                              <wpg:grpSpPr>
                                <a:xfrm>
                                  <a:off x="0" y="0"/>
                                  <a:ext cx="70" cy="64"/>
                                  <a:chOff x="0" y="0"/>
                                  <a:chExt cx="208" cy="206"/>
                                </a:xfrm>
                              </wpg:grpSpPr>
                              <wps:wsp>
                                <wps:cNvPr id="1110" name="直接连接符 1110"/>
                                <wps:cNvSpPr/>
                                <wps:spPr>
                                  <a:xfrm>
                                    <a:off x="2" y="0"/>
                                    <a:ext cx="206" cy="206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11" name="直接连接符 1111"/>
                                <wps:cNvSpPr/>
                                <wps:spPr>
                                  <a:xfrm flipH="1">
                                    <a:off x="0" y="0"/>
                                    <a:ext cx="206" cy="206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g:grpSp>
                              <wpg:cNvPr id="1115" name="组合 1115"/>
                              <wpg:cNvGrpSpPr/>
                              <wpg:grpSpPr>
                                <a:xfrm>
                                  <a:off x="396" y="0"/>
                                  <a:ext cx="70" cy="64"/>
                                  <a:chOff x="0" y="0"/>
                                  <a:chExt cx="208" cy="206"/>
                                </a:xfrm>
                              </wpg:grpSpPr>
                              <wps:wsp>
                                <wps:cNvPr id="1113" name="直接连接符 1113"/>
                                <wps:cNvSpPr/>
                                <wps:spPr>
                                  <a:xfrm>
                                    <a:off x="2" y="0"/>
                                    <a:ext cx="206" cy="206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14" name="直接连接符 1114"/>
                                <wps:cNvSpPr/>
                                <wps:spPr>
                                  <a:xfrm flipH="1">
                                    <a:off x="0" y="0"/>
                                    <a:ext cx="206" cy="206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g:grpSp>
                              <wpg:cNvPr id="1118" name="组合 1118"/>
                              <wpg:cNvGrpSpPr/>
                              <wpg:grpSpPr>
                                <a:xfrm>
                                  <a:off x="0" y="370"/>
                                  <a:ext cx="70" cy="64"/>
                                  <a:chOff x="0" y="0"/>
                                  <a:chExt cx="208" cy="206"/>
                                </a:xfrm>
                              </wpg:grpSpPr>
                              <wps:wsp>
                                <wps:cNvPr id="1116" name="直接连接符 1116"/>
                                <wps:cNvSpPr/>
                                <wps:spPr>
                                  <a:xfrm>
                                    <a:off x="2" y="0"/>
                                    <a:ext cx="206" cy="206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17" name="直接连接符 1117"/>
                                <wps:cNvSpPr/>
                                <wps:spPr>
                                  <a:xfrm flipH="1">
                                    <a:off x="0" y="0"/>
                                    <a:ext cx="206" cy="206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g:grpSp>
                              <wpg:cNvPr id="1121" name="组合 1121"/>
                              <wpg:cNvGrpSpPr/>
                              <wpg:grpSpPr>
                                <a:xfrm>
                                  <a:off x="396" y="370"/>
                                  <a:ext cx="70" cy="64"/>
                                  <a:chOff x="0" y="0"/>
                                  <a:chExt cx="208" cy="206"/>
                                </a:xfrm>
                              </wpg:grpSpPr>
                              <wps:wsp>
                                <wps:cNvPr id="1119" name="直接连接符 1119"/>
                                <wps:cNvSpPr/>
                                <wps:spPr>
                                  <a:xfrm>
                                    <a:off x="2" y="0"/>
                                    <a:ext cx="206" cy="206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20" name="直接连接符 1120"/>
                                <wps:cNvSpPr/>
                                <wps:spPr>
                                  <a:xfrm flipH="1">
                                    <a:off x="0" y="0"/>
                                    <a:ext cx="206" cy="206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</wpg:grpSp>
                          <wpg:grpSp>
                            <wpg:cNvPr id="1135" name="组合 1135"/>
                            <wpg:cNvGrpSpPr/>
                            <wpg:grpSpPr>
                              <a:xfrm>
                                <a:off x="510" y="0"/>
                                <a:ext cx="305" cy="285"/>
                                <a:chOff x="0" y="0"/>
                                <a:chExt cx="466" cy="434"/>
                              </a:xfrm>
                            </wpg:grpSpPr>
                            <wpg:grpSp>
                              <wpg:cNvPr id="1125" name="组合 1125"/>
                              <wpg:cNvGrpSpPr/>
                              <wpg:grpSpPr>
                                <a:xfrm>
                                  <a:off x="0" y="0"/>
                                  <a:ext cx="70" cy="64"/>
                                  <a:chOff x="0" y="0"/>
                                  <a:chExt cx="208" cy="206"/>
                                </a:xfrm>
                              </wpg:grpSpPr>
                              <wps:wsp>
                                <wps:cNvPr id="1123" name="直接连接符 1123"/>
                                <wps:cNvSpPr/>
                                <wps:spPr>
                                  <a:xfrm>
                                    <a:off x="2" y="0"/>
                                    <a:ext cx="206" cy="206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24" name="直接连接符 1124"/>
                                <wps:cNvSpPr/>
                                <wps:spPr>
                                  <a:xfrm flipH="1">
                                    <a:off x="0" y="0"/>
                                    <a:ext cx="206" cy="206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g:grpSp>
                              <wpg:cNvPr id="1128" name="组合 1128"/>
                              <wpg:cNvGrpSpPr/>
                              <wpg:grpSpPr>
                                <a:xfrm>
                                  <a:off x="396" y="0"/>
                                  <a:ext cx="70" cy="64"/>
                                  <a:chOff x="0" y="0"/>
                                  <a:chExt cx="208" cy="206"/>
                                </a:xfrm>
                              </wpg:grpSpPr>
                              <wps:wsp>
                                <wps:cNvPr id="1126" name="直接连接符 1126"/>
                                <wps:cNvSpPr/>
                                <wps:spPr>
                                  <a:xfrm>
                                    <a:off x="2" y="0"/>
                                    <a:ext cx="206" cy="206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27" name="直接连接符 1127"/>
                                <wps:cNvSpPr/>
                                <wps:spPr>
                                  <a:xfrm flipH="1">
                                    <a:off x="0" y="0"/>
                                    <a:ext cx="206" cy="206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g:grpSp>
                              <wpg:cNvPr id="1131" name="组合 1131"/>
                              <wpg:cNvGrpSpPr/>
                              <wpg:grpSpPr>
                                <a:xfrm>
                                  <a:off x="0" y="370"/>
                                  <a:ext cx="70" cy="64"/>
                                  <a:chOff x="0" y="0"/>
                                  <a:chExt cx="208" cy="206"/>
                                </a:xfrm>
                              </wpg:grpSpPr>
                              <wps:wsp>
                                <wps:cNvPr id="1129" name="直接连接符 1129"/>
                                <wps:cNvSpPr/>
                                <wps:spPr>
                                  <a:xfrm>
                                    <a:off x="2" y="0"/>
                                    <a:ext cx="206" cy="206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30" name="直接连接符 1130"/>
                                <wps:cNvSpPr/>
                                <wps:spPr>
                                  <a:xfrm flipH="1">
                                    <a:off x="0" y="0"/>
                                    <a:ext cx="206" cy="206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g:grpSp>
                              <wpg:cNvPr id="1134" name="组合 1134"/>
                              <wpg:cNvGrpSpPr/>
                              <wpg:grpSpPr>
                                <a:xfrm>
                                  <a:off x="396" y="370"/>
                                  <a:ext cx="70" cy="64"/>
                                  <a:chOff x="0" y="0"/>
                                  <a:chExt cx="208" cy="206"/>
                                </a:xfrm>
                              </wpg:grpSpPr>
                              <wps:wsp>
                                <wps:cNvPr id="1132" name="直接连接符 1132"/>
                                <wps:cNvSpPr/>
                                <wps:spPr>
                                  <a:xfrm>
                                    <a:off x="2" y="0"/>
                                    <a:ext cx="206" cy="206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33" name="直接连接符 1133"/>
                                <wps:cNvSpPr/>
                                <wps:spPr>
                                  <a:xfrm flipH="1">
                                    <a:off x="0" y="0"/>
                                    <a:ext cx="206" cy="206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</wpg:grpSp>
                          <wpg:grpSp>
                            <wpg:cNvPr id="1162" name="组合 1162"/>
                            <wpg:cNvGrpSpPr/>
                            <wpg:grpSpPr>
                              <a:xfrm>
                                <a:off x="0" y="474"/>
                                <a:ext cx="815" cy="305"/>
                                <a:chOff x="0" y="0"/>
                                <a:chExt cx="815" cy="285"/>
                              </a:xfrm>
                            </wpg:grpSpPr>
                            <wpg:grpSp>
                              <wpg:cNvPr id="1148" name="组合 1148"/>
                              <wpg:cNvGrpSpPr/>
                              <wpg:grpSpPr>
                                <a:xfrm>
                                  <a:off x="0" y="0"/>
                                  <a:ext cx="305" cy="285"/>
                                  <a:chOff x="0" y="0"/>
                                  <a:chExt cx="466" cy="434"/>
                                </a:xfrm>
                              </wpg:grpSpPr>
                              <wpg:grpSp>
                                <wpg:cNvPr id="1138" name="组合 1138"/>
                                <wpg:cNvGrpSpPr/>
                                <wpg:grpSpPr>
                                  <a:xfrm>
                                    <a:off x="0" y="0"/>
                                    <a:ext cx="70" cy="64"/>
                                    <a:chOff x="0" y="0"/>
                                    <a:chExt cx="208" cy="206"/>
                                  </a:xfrm>
                                </wpg:grpSpPr>
                                <wps:wsp>
                                  <wps:cNvPr id="1136" name="直接连接符 1136"/>
                                  <wps:cNvSpPr/>
                                  <wps:spPr>
                                    <a:xfrm>
                                      <a:off x="2" y="0"/>
                                      <a:ext cx="206" cy="206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1137" name="直接连接符 1137"/>
                                  <wps:cNvSpPr/>
                                  <wps:spPr>
                                    <a:xfrm flipH="1">
                                      <a:off x="0" y="0"/>
                                      <a:ext cx="206" cy="206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  <wpg:grpSp>
                                <wpg:cNvPr id="1141" name="组合 1141"/>
                                <wpg:cNvGrpSpPr/>
                                <wpg:grpSpPr>
                                  <a:xfrm>
                                    <a:off x="396" y="0"/>
                                    <a:ext cx="70" cy="64"/>
                                    <a:chOff x="0" y="0"/>
                                    <a:chExt cx="208" cy="206"/>
                                  </a:xfrm>
                                </wpg:grpSpPr>
                                <wps:wsp>
                                  <wps:cNvPr id="1139" name="直接连接符 1139"/>
                                  <wps:cNvSpPr/>
                                  <wps:spPr>
                                    <a:xfrm>
                                      <a:off x="2" y="0"/>
                                      <a:ext cx="206" cy="206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1140" name="直接连接符 1140"/>
                                  <wps:cNvSpPr/>
                                  <wps:spPr>
                                    <a:xfrm flipH="1">
                                      <a:off x="0" y="0"/>
                                      <a:ext cx="206" cy="206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  <wpg:grpSp>
                                <wpg:cNvPr id="1144" name="组合 1144"/>
                                <wpg:cNvGrpSpPr/>
                                <wpg:grpSpPr>
                                  <a:xfrm>
                                    <a:off x="0" y="370"/>
                                    <a:ext cx="70" cy="64"/>
                                    <a:chOff x="0" y="0"/>
                                    <a:chExt cx="208" cy="206"/>
                                  </a:xfrm>
                                </wpg:grpSpPr>
                                <wps:wsp>
                                  <wps:cNvPr id="1142" name="直接连接符 1142"/>
                                  <wps:cNvSpPr/>
                                  <wps:spPr>
                                    <a:xfrm>
                                      <a:off x="2" y="0"/>
                                      <a:ext cx="206" cy="206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1143" name="直接连接符 1143"/>
                                  <wps:cNvSpPr/>
                                  <wps:spPr>
                                    <a:xfrm flipH="1">
                                      <a:off x="0" y="0"/>
                                      <a:ext cx="206" cy="206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  <wpg:grpSp>
                                <wpg:cNvPr id="1147" name="组合 1147"/>
                                <wpg:cNvGrpSpPr/>
                                <wpg:grpSpPr>
                                  <a:xfrm>
                                    <a:off x="396" y="370"/>
                                    <a:ext cx="70" cy="64"/>
                                    <a:chOff x="0" y="0"/>
                                    <a:chExt cx="208" cy="206"/>
                                  </a:xfrm>
                                </wpg:grpSpPr>
                                <wps:wsp>
                                  <wps:cNvPr id="1145" name="直接连接符 1145"/>
                                  <wps:cNvSpPr/>
                                  <wps:spPr>
                                    <a:xfrm>
                                      <a:off x="2" y="0"/>
                                      <a:ext cx="206" cy="206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1146" name="直接连接符 1146"/>
                                  <wps:cNvSpPr/>
                                  <wps:spPr>
                                    <a:xfrm flipH="1">
                                      <a:off x="0" y="0"/>
                                      <a:ext cx="206" cy="206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</wpg:grpSp>
                            <wpg:grpSp>
                              <wpg:cNvPr id="1161" name="组合 1161"/>
                              <wpg:cNvGrpSpPr/>
                              <wpg:grpSpPr>
                                <a:xfrm>
                                  <a:off x="510" y="0"/>
                                  <a:ext cx="305" cy="285"/>
                                  <a:chOff x="0" y="0"/>
                                  <a:chExt cx="466" cy="434"/>
                                </a:xfrm>
                              </wpg:grpSpPr>
                              <wpg:grpSp>
                                <wpg:cNvPr id="1151" name="组合 1151"/>
                                <wpg:cNvGrpSpPr/>
                                <wpg:grpSpPr>
                                  <a:xfrm>
                                    <a:off x="0" y="0"/>
                                    <a:ext cx="70" cy="64"/>
                                    <a:chOff x="0" y="0"/>
                                    <a:chExt cx="208" cy="206"/>
                                  </a:xfrm>
                                </wpg:grpSpPr>
                                <wps:wsp>
                                  <wps:cNvPr id="1149" name="直接连接符 1149"/>
                                  <wps:cNvSpPr/>
                                  <wps:spPr>
                                    <a:xfrm>
                                      <a:off x="2" y="0"/>
                                      <a:ext cx="206" cy="206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1150" name="直接连接符 1150"/>
                                  <wps:cNvSpPr/>
                                  <wps:spPr>
                                    <a:xfrm flipH="1">
                                      <a:off x="0" y="0"/>
                                      <a:ext cx="206" cy="206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  <wpg:grpSp>
                                <wpg:cNvPr id="1154" name="组合 1154"/>
                                <wpg:cNvGrpSpPr/>
                                <wpg:grpSpPr>
                                  <a:xfrm>
                                    <a:off x="396" y="0"/>
                                    <a:ext cx="70" cy="64"/>
                                    <a:chOff x="0" y="0"/>
                                    <a:chExt cx="208" cy="206"/>
                                  </a:xfrm>
                                </wpg:grpSpPr>
                                <wps:wsp>
                                  <wps:cNvPr id="1152" name="直接连接符 1152"/>
                                  <wps:cNvSpPr/>
                                  <wps:spPr>
                                    <a:xfrm>
                                      <a:off x="2" y="0"/>
                                      <a:ext cx="206" cy="206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1153" name="直接连接符 1153"/>
                                  <wps:cNvSpPr/>
                                  <wps:spPr>
                                    <a:xfrm flipH="1">
                                      <a:off x="0" y="0"/>
                                      <a:ext cx="206" cy="206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  <wpg:grpSp>
                                <wpg:cNvPr id="1157" name="组合 1157"/>
                                <wpg:cNvGrpSpPr/>
                                <wpg:grpSpPr>
                                  <a:xfrm>
                                    <a:off x="0" y="370"/>
                                    <a:ext cx="70" cy="64"/>
                                    <a:chOff x="0" y="0"/>
                                    <a:chExt cx="208" cy="206"/>
                                  </a:xfrm>
                                </wpg:grpSpPr>
                                <wps:wsp>
                                  <wps:cNvPr id="1155" name="直接连接符 1155"/>
                                  <wps:cNvSpPr/>
                                  <wps:spPr>
                                    <a:xfrm>
                                      <a:off x="2" y="0"/>
                                      <a:ext cx="206" cy="206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1156" name="直接连接符 1156"/>
                                  <wps:cNvSpPr/>
                                  <wps:spPr>
                                    <a:xfrm flipH="1">
                                      <a:off x="0" y="0"/>
                                      <a:ext cx="206" cy="206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  <wpg:grpSp>
                                <wpg:cNvPr id="1160" name="组合 1160"/>
                                <wpg:cNvGrpSpPr/>
                                <wpg:grpSpPr>
                                  <a:xfrm>
                                    <a:off x="396" y="370"/>
                                    <a:ext cx="70" cy="64"/>
                                    <a:chOff x="0" y="0"/>
                                    <a:chExt cx="208" cy="206"/>
                                  </a:xfrm>
                                </wpg:grpSpPr>
                                <wps:wsp>
                                  <wps:cNvPr id="1158" name="直接连接符 1158"/>
                                  <wps:cNvSpPr/>
                                  <wps:spPr>
                                    <a:xfrm>
                                      <a:off x="2" y="0"/>
                                      <a:ext cx="206" cy="206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1159" name="直接连接符 1159"/>
                                  <wps:cNvSpPr/>
                                  <wps:spPr>
                                    <a:xfrm flipH="1">
                                      <a:off x="0" y="0"/>
                                      <a:ext cx="206" cy="206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</wpg:grpSp>
                          </wpg:grpSp>
                        </wpg:grpSp>
                        <wpg:grpSp>
                          <wpg:cNvPr id="1205" name="组合 1205"/>
                          <wpg:cNvGrpSpPr/>
                          <wpg:grpSpPr>
                            <a:xfrm>
                              <a:off x="3242" y="0"/>
                              <a:ext cx="880" cy="1234"/>
                              <a:chOff x="0" y="0"/>
                              <a:chExt cx="880" cy="1234"/>
                            </a:xfrm>
                          </wpg:grpSpPr>
                          <wpg:grpSp>
                            <wpg:cNvPr id="1176" name="组合 1176"/>
                            <wpg:cNvGrpSpPr/>
                            <wpg:grpSpPr>
                              <a:xfrm>
                                <a:off x="0" y="0"/>
                                <a:ext cx="483" cy="451"/>
                                <a:chOff x="0" y="0"/>
                                <a:chExt cx="483" cy="451"/>
                              </a:xfrm>
                            </wpg:grpSpPr>
                            <wpg:grpSp>
                              <wpg:cNvPr id="1166" name="组合 1166"/>
                              <wpg:cNvGrpSpPr/>
                              <wpg:grpSpPr>
                                <a:xfrm>
                                  <a:off x="0" y="0"/>
                                  <a:ext cx="73" cy="67"/>
                                  <a:chOff x="0" y="0"/>
                                  <a:chExt cx="208" cy="206"/>
                                </a:xfrm>
                              </wpg:grpSpPr>
                              <wps:wsp>
                                <wps:cNvPr id="1164" name="直接连接符 1164"/>
                                <wps:cNvSpPr/>
                                <wps:spPr>
                                  <a:xfrm>
                                    <a:off x="2" y="0"/>
                                    <a:ext cx="206" cy="206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65" name="直接连接符 1165"/>
                                <wps:cNvSpPr/>
                                <wps:spPr>
                                  <a:xfrm flipH="1">
                                    <a:off x="0" y="0"/>
                                    <a:ext cx="206" cy="206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g:grpSp>
                              <wpg:cNvPr id="1169" name="组合 1169"/>
                              <wpg:cNvGrpSpPr/>
                              <wpg:grpSpPr>
                                <a:xfrm>
                                  <a:off x="410" y="0"/>
                                  <a:ext cx="73" cy="67"/>
                                  <a:chOff x="0" y="0"/>
                                  <a:chExt cx="208" cy="206"/>
                                </a:xfrm>
                              </wpg:grpSpPr>
                              <wps:wsp>
                                <wps:cNvPr id="1167" name="直接连接符 1167"/>
                                <wps:cNvSpPr/>
                                <wps:spPr>
                                  <a:xfrm>
                                    <a:off x="2" y="0"/>
                                    <a:ext cx="206" cy="206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68" name="直接连接符 1168"/>
                                <wps:cNvSpPr/>
                                <wps:spPr>
                                  <a:xfrm flipH="1">
                                    <a:off x="0" y="0"/>
                                    <a:ext cx="206" cy="206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g:grpSp>
                              <wpg:cNvPr id="1172" name="组合 1172"/>
                              <wpg:cNvGrpSpPr/>
                              <wpg:grpSpPr>
                                <a:xfrm>
                                  <a:off x="0" y="384"/>
                                  <a:ext cx="73" cy="67"/>
                                  <a:chOff x="0" y="0"/>
                                  <a:chExt cx="208" cy="206"/>
                                </a:xfrm>
                              </wpg:grpSpPr>
                              <wps:wsp>
                                <wps:cNvPr id="1170" name="直接连接符 1170"/>
                                <wps:cNvSpPr/>
                                <wps:spPr>
                                  <a:xfrm>
                                    <a:off x="2" y="0"/>
                                    <a:ext cx="206" cy="206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71" name="直接连接符 1171"/>
                                <wps:cNvSpPr/>
                                <wps:spPr>
                                  <a:xfrm flipH="1">
                                    <a:off x="0" y="0"/>
                                    <a:ext cx="206" cy="206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g:grpSp>
                              <wpg:cNvPr id="1175" name="组合 1175"/>
                              <wpg:cNvGrpSpPr/>
                              <wpg:grpSpPr>
                                <a:xfrm>
                                  <a:off x="410" y="384"/>
                                  <a:ext cx="73" cy="67"/>
                                  <a:chOff x="0" y="0"/>
                                  <a:chExt cx="208" cy="206"/>
                                </a:xfrm>
                              </wpg:grpSpPr>
                              <wps:wsp>
                                <wps:cNvPr id="1173" name="直接连接符 1173"/>
                                <wps:cNvSpPr/>
                                <wps:spPr>
                                  <a:xfrm>
                                    <a:off x="2" y="0"/>
                                    <a:ext cx="206" cy="206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74" name="直接连接符 1174"/>
                                <wps:cNvSpPr/>
                                <wps:spPr>
                                  <a:xfrm flipH="1">
                                    <a:off x="0" y="0"/>
                                    <a:ext cx="206" cy="206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</wpg:grpSp>
                          <wpg:grpSp>
                            <wpg:cNvPr id="1183" name="组合 1183"/>
                            <wpg:cNvGrpSpPr/>
                            <wpg:grpSpPr>
                              <a:xfrm>
                                <a:off x="807" y="0"/>
                                <a:ext cx="73" cy="451"/>
                                <a:chOff x="0" y="0"/>
                                <a:chExt cx="73" cy="451"/>
                              </a:xfrm>
                            </wpg:grpSpPr>
                            <wpg:grpSp>
                              <wpg:cNvPr id="1179" name="组合 1179"/>
                              <wpg:cNvGrpSpPr/>
                              <wpg:grpSpPr>
                                <a:xfrm>
                                  <a:off x="0" y="0"/>
                                  <a:ext cx="73" cy="67"/>
                                  <a:chOff x="0" y="0"/>
                                  <a:chExt cx="208" cy="206"/>
                                </a:xfrm>
                              </wpg:grpSpPr>
                              <wps:wsp>
                                <wps:cNvPr id="1177" name="直接连接符 1177"/>
                                <wps:cNvSpPr/>
                                <wps:spPr>
                                  <a:xfrm>
                                    <a:off x="2" y="0"/>
                                    <a:ext cx="206" cy="206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78" name="直接连接符 1178"/>
                                <wps:cNvSpPr/>
                                <wps:spPr>
                                  <a:xfrm flipH="1">
                                    <a:off x="0" y="0"/>
                                    <a:ext cx="206" cy="206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g:grpSp>
                              <wpg:cNvPr id="1182" name="组合 1182"/>
                              <wpg:cNvGrpSpPr/>
                              <wpg:grpSpPr>
                                <a:xfrm>
                                  <a:off x="0" y="384"/>
                                  <a:ext cx="73" cy="67"/>
                                  <a:chOff x="0" y="0"/>
                                  <a:chExt cx="208" cy="206"/>
                                </a:xfrm>
                              </wpg:grpSpPr>
                              <wps:wsp>
                                <wps:cNvPr id="1180" name="直接连接符 1180"/>
                                <wps:cNvSpPr/>
                                <wps:spPr>
                                  <a:xfrm>
                                    <a:off x="2" y="0"/>
                                    <a:ext cx="206" cy="206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81" name="直接连接符 1181"/>
                                <wps:cNvSpPr/>
                                <wps:spPr>
                                  <a:xfrm flipH="1">
                                    <a:off x="0" y="0"/>
                                    <a:ext cx="206" cy="206"/>
                                  </a:xfrm>
                                  <a:prstGeom prst="line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</wpg:grpSp>
                          <wpg:grpSp>
                            <wpg:cNvPr id="1204" name="组合 1204"/>
                            <wpg:cNvGrpSpPr/>
                            <wpg:grpSpPr>
                              <a:xfrm>
                                <a:off x="0" y="751"/>
                                <a:ext cx="880" cy="483"/>
                                <a:chOff x="0" y="0"/>
                                <a:chExt cx="880" cy="483"/>
                              </a:xfrm>
                            </wpg:grpSpPr>
                            <wpg:grpSp>
                              <wpg:cNvPr id="1196" name="组合 1196"/>
                              <wpg:cNvGrpSpPr/>
                              <wpg:grpSpPr>
                                <a:xfrm>
                                  <a:off x="0" y="0"/>
                                  <a:ext cx="483" cy="483"/>
                                  <a:chOff x="0" y="0"/>
                                  <a:chExt cx="483" cy="483"/>
                                </a:xfrm>
                              </wpg:grpSpPr>
                              <wpg:grpSp>
                                <wpg:cNvPr id="1186" name="组合 1186"/>
                                <wpg:cNvGrpSpPr/>
                                <wpg:grpSpPr>
                                  <a:xfrm>
                                    <a:off x="0" y="0"/>
                                    <a:ext cx="73" cy="71"/>
                                    <a:chOff x="0" y="0"/>
                                    <a:chExt cx="208" cy="206"/>
                                  </a:xfrm>
                                </wpg:grpSpPr>
                                <wps:wsp>
                                  <wps:cNvPr id="1184" name="直接连接符 1184"/>
                                  <wps:cNvSpPr/>
                                  <wps:spPr>
                                    <a:xfrm>
                                      <a:off x="2" y="0"/>
                                      <a:ext cx="206" cy="206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1185" name="直接连接符 1185"/>
                                  <wps:cNvSpPr/>
                                  <wps:spPr>
                                    <a:xfrm flipH="1">
                                      <a:off x="0" y="0"/>
                                      <a:ext cx="206" cy="206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  <wpg:grpSp>
                                <wpg:cNvPr id="1189" name="组合 1189"/>
                                <wpg:cNvGrpSpPr/>
                                <wpg:grpSpPr>
                                  <a:xfrm>
                                    <a:off x="410" y="0"/>
                                    <a:ext cx="73" cy="71"/>
                                    <a:chOff x="0" y="0"/>
                                    <a:chExt cx="208" cy="206"/>
                                  </a:xfrm>
                                </wpg:grpSpPr>
                                <wps:wsp>
                                  <wps:cNvPr id="1187" name="直接连接符 1187"/>
                                  <wps:cNvSpPr/>
                                  <wps:spPr>
                                    <a:xfrm>
                                      <a:off x="2" y="0"/>
                                      <a:ext cx="206" cy="206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1188" name="直接连接符 1188"/>
                                  <wps:cNvSpPr/>
                                  <wps:spPr>
                                    <a:xfrm flipH="1">
                                      <a:off x="0" y="0"/>
                                      <a:ext cx="206" cy="206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  <wpg:grpSp>
                                <wpg:cNvPr id="1192" name="组合 1192"/>
                                <wpg:cNvGrpSpPr/>
                                <wpg:grpSpPr>
                                  <a:xfrm>
                                    <a:off x="0" y="412"/>
                                    <a:ext cx="73" cy="71"/>
                                    <a:chOff x="0" y="0"/>
                                    <a:chExt cx="208" cy="206"/>
                                  </a:xfrm>
                                </wpg:grpSpPr>
                                <wps:wsp>
                                  <wps:cNvPr id="1190" name="直接连接符 1190"/>
                                  <wps:cNvSpPr/>
                                  <wps:spPr>
                                    <a:xfrm>
                                      <a:off x="2" y="0"/>
                                      <a:ext cx="206" cy="206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1191" name="直接连接符 1191"/>
                                  <wps:cNvSpPr/>
                                  <wps:spPr>
                                    <a:xfrm flipH="1">
                                      <a:off x="0" y="0"/>
                                      <a:ext cx="206" cy="206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  <wpg:grpSp>
                                <wpg:cNvPr id="1195" name="组合 1195"/>
                                <wpg:cNvGrpSpPr/>
                                <wpg:grpSpPr>
                                  <a:xfrm>
                                    <a:off x="410" y="412"/>
                                    <a:ext cx="73" cy="71"/>
                                    <a:chOff x="0" y="0"/>
                                    <a:chExt cx="208" cy="206"/>
                                  </a:xfrm>
                                </wpg:grpSpPr>
                                <wps:wsp>
                                  <wps:cNvPr id="1193" name="直接连接符 1193"/>
                                  <wps:cNvSpPr/>
                                  <wps:spPr>
                                    <a:xfrm>
                                      <a:off x="2" y="0"/>
                                      <a:ext cx="206" cy="206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1194" name="直接连接符 1194"/>
                                  <wps:cNvSpPr/>
                                  <wps:spPr>
                                    <a:xfrm flipH="1">
                                      <a:off x="0" y="0"/>
                                      <a:ext cx="206" cy="206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</wpg:grpSp>
                            <wpg:grpSp>
                              <wpg:cNvPr id="1203" name="组合 1203"/>
                              <wpg:cNvGrpSpPr/>
                              <wpg:grpSpPr>
                                <a:xfrm>
                                  <a:off x="807" y="0"/>
                                  <a:ext cx="73" cy="483"/>
                                  <a:chOff x="0" y="0"/>
                                  <a:chExt cx="73" cy="483"/>
                                </a:xfrm>
                              </wpg:grpSpPr>
                              <wpg:grpSp>
                                <wpg:cNvPr id="1199" name="组合 1199"/>
                                <wpg:cNvGrpSpPr/>
                                <wpg:grpSpPr>
                                  <a:xfrm>
                                    <a:off x="0" y="0"/>
                                    <a:ext cx="73" cy="71"/>
                                    <a:chOff x="0" y="0"/>
                                    <a:chExt cx="208" cy="206"/>
                                  </a:xfrm>
                                </wpg:grpSpPr>
                                <wps:wsp>
                                  <wps:cNvPr id="1197" name="直接连接符 1197"/>
                                  <wps:cNvSpPr/>
                                  <wps:spPr>
                                    <a:xfrm>
                                      <a:off x="2" y="0"/>
                                      <a:ext cx="206" cy="206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1198" name="直接连接符 1198"/>
                                  <wps:cNvSpPr/>
                                  <wps:spPr>
                                    <a:xfrm flipH="1">
                                      <a:off x="0" y="0"/>
                                      <a:ext cx="206" cy="206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  <wpg:grpSp>
                                <wpg:cNvPr id="1202" name="组合 1202"/>
                                <wpg:cNvGrpSpPr/>
                                <wpg:grpSpPr>
                                  <a:xfrm>
                                    <a:off x="0" y="412"/>
                                    <a:ext cx="73" cy="71"/>
                                    <a:chOff x="0" y="0"/>
                                    <a:chExt cx="208" cy="206"/>
                                  </a:xfrm>
                                </wpg:grpSpPr>
                                <wps:wsp>
                                  <wps:cNvPr id="1200" name="直接连接符 1200"/>
                                  <wps:cNvSpPr/>
                                  <wps:spPr>
                                    <a:xfrm>
                                      <a:off x="2" y="0"/>
                                      <a:ext cx="206" cy="206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  <wps:wsp>
                                  <wps:cNvPr id="1201" name="直接连接符 1201"/>
                                  <wps:cNvSpPr/>
                                  <wps:spPr>
                                    <a:xfrm flipH="1">
                                      <a:off x="0" y="0"/>
                                      <a:ext cx="206" cy="206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wpg:grpSp>
                            </wpg:grpSp>
                          </wpg:grpSp>
                        </wpg:grpSp>
                      </wpg:grpSp>
                      <wpg:grpSp>
                        <wpg:cNvPr id="1211" name="组合 1211"/>
                        <wpg:cNvGrpSpPr/>
                        <wpg:grpSpPr>
                          <a:xfrm>
                            <a:off x="548" y="143"/>
                            <a:ext cx="4404" cy="180"/>
                            <a:chOff x="0" y="0"/>
                            <a:chExt cx="4404" cy="180"/>
                          </a:xfrm>
                        </wpg:grpSpPr>
                        <wps:wsp>
                          <wps:cNvPr id="1207" name="直接连接符 1207"/>
                          <wps:cNvSpPr/>
                          <wps:spPr>
                            <a:xfrm>
                              <a:off x="4" y="90"/>
                              <a:ext cx="4400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arrow" w="sm" len="sm"/>
                              <a:tailEnd type="arrow" w="sm" len="sm"/>
                            </a:ln>
                          </wps:spPr>
                          <wps:bodyPr upright="1"/>
                        </wps:wsp>
                        <wps:wsp>
                          <wps:cNvPr id="1208" name="直接连接符 1208"/>
                          <wps:cNvSpPr/>
                          <wps:spPr>
                            <a:xfrm>
                              <a:off x="4400" y="30"/>
                              <a:ext cx="0" cy="15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09" name="矩形 1209"/>
                          <wps:cNvSpPr/>
                          <wps:spPr>
                            <a:xfrm>
                              <a:off x="1833" y="0"/>
                              <a:ext cx="589" cy="1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210" name="直接连接符 1210"/>
                          <wps:cNvSpPr/>
                          <wps:spPr>
                            <a:xfrm>
                              <a:off x="0" y="30"/>
                              <a:ext cx="0" cy="15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216" name="组合 1216"/>
                        <wpg:cNvGrpSpPr/>
                        <wpg:grpSpPr>
                          <a:xfrm>
                            <a:off x="218" y="401"/>
                            <a:ext cx="210" cy="1480"/>
                            <a:chOff x="0" y="0"/>
                            <a:chExt cx="210" cy="1480"/>
                          </a:xfrm>
                        </wpg:grpSpPr>
                        <wps:wsp>
                          <wps:cNvPr id="1212" name="直接连接符 1212"/>
                          <wps:cNvSpPr/>
                          <wps:spPr>
                            <a:xfrm rot="5400000">
                              <a:off x="-655" y="740"/>
                              <a:ext cx="1480" cy="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arrow" w="sm" len="sm"/>
                              <a:tailEnd type="arrow" w="sm" len="sm"/>
                            </a:ln>
                          </wps:spPr>
                          <wps:bodyPr upright="1"/>
                        </wps:wsp>
                        <wps:wsp>
                          <wps:cNvPr id="1213" name="直接连接符 1213"/>
                          <wps:cNvSpPr/>
                          <wps:spPr>
                            <a:xfrm rot="5400000">
                              <a:off x="105" y="1351"/>
                              <a:ext cx="0" cy="21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14" name="矩形 1214"/>
                          <wps:cNvSpPr/>
                          <wps:spPr>
                            <a:xfrm rot="5400000">
                              <a:off x="-117" y="656"/>
                              <a:ext cx="409" cy="1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215" name="直接连接符 1215"/>
                          <wps:cNvSpPr/>
                          <wps:spPr>
                            <a:xfrm rot="5400000">
                              <a:off x="83" y="-72"/>
                              <a:ext cx="0" cy="150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1217" name="直接连接符 1217"/>
                        <wps:cNvSpPr/>
                        <wps:spPr>
                          <a:xfrm>
                            <a:off x="303" y="1844"/>
                            <a:ext cx="0" cy="563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arrow" w="sm" len="sm"/>
                            <a:tailEnd type="arrow" w="sm" len="sm"/>
                          </a:ln>
                        </wps:spPr>
                        <wps:bodyPr upright="1"/>
                      </wps:wsp>
                      <wps:wsp>
                        <wps:cNvPr id="1218" name="直接连接符 1218"/>
                        <wps:cNvSpPr/>
                        <wps:spPr>
                          <a:xfrm>
                            <a:off x="239" y="2394"/>
                            <a:ext cx="246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19" name="文本框 1219"/>
                        <wps:cNvSpPr txBox="1"/>
                        <wps:spPr>
                          <a:xfrm>
                            <a:off x="483" y="1701"/>
                            <a:ext cx="459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+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20" name="文本框 1220"/>
                        <wps:cNvSpPr txBox="1"/>
                        <wps:spPr>
                          <a:xfrm>
                            <a:off x="900" y="1710"/>
                            <a:ext cx="459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+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21" name="文本框 1221"/>
                        <wps:cNvSpPr txBox="1"/>
                        <wps:spPr>
                          <a:xfrm>
                            <a:off x="1317" y="1719"/>
                            <a:ext cx="459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+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22" name="文本框 1222"/>
                        <wps:cNvSpPr txBox="1"/>
                        <wps:spPr>
                          <a:xfrm>
                            <a:off x="1708" y="1715"/>
                            <a:ext cx="459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+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23" name="文本框 1223"/>
                        <wps:cNvSpPr txBox="1"/>
                        <wps:spPr>
                          <a:xfrm>
                            <a:off x="2099" y="1711"/>
                            <a:ext cx="459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+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24" name="文本框 1224"/>
                        <wps:cNvSpPr txBox="1"/>
                        <wps:spPr>
                          <a:xfrm>
                            <a:off x="2490" y="1707"/>
                            <a:ext cx="459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+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25" name="文本框 1225"/>
                        <wps:cNvSpPr txBox="1"/>
                        <wps:spPr>
                          <a:xfrm>
                            <a:off x="2907" y="1703"/>
                            <a:ext cx="459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+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26" name="文本框 1226"/>
                        <wps:cNvSpPr txBox="1"/>
                        <wps:spPr>
                          <a:xfrm>
                            <a:off x="3324" y="1699"/>
                            <a:ext cx="459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+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27" name="文本框 1227"/>
                        <wps:cNvSpPr txBox="1"/>
                        <wps:spPr>
                          <a:xfrm>
                            <a:off x="3741" y="1708"/>
                            <a:ext cx="459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+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28" name="文本框 1228"/>
                        <wps:cNvSpPr txBox="1"/>
                        <wps:spPr>
                          <a:xfrm>
                            <a:off x="4145" y="1704"/>
                            <a:ext cx="459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+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29" name="文本框 1229"/>
                        <wps:cNvSpPr txBox="1"/>
                        <wps:spPr>
                          <a:xfrm>
                            <a:off x="4549" y="1700"/>
                            <a:ext cx="459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+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30" name="直接连接符 1230"/>
                        <wps:cNvSpPr/>
                        <wps:spPr>
                          <a:xfrm>
                            <a:off x="624" y="2316"/>
                            <a:ext cx="103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31" name="直接连接符 1231"/>
                        <wps:cNvSpPr/>
                        <wps:spPr>
                          <a:xfrm>
                            <a:off x="1050" y="2316"/>
                            <a:ext cx="103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32" name="直接连接符 1232"/>
                        <wps:cNvSpPr/>
                        <wps:spPr>
                          <a:xfrm>
                            <a:off x="1476" y="2316"/>
                            <a:ext cx="103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33" name="直接连接符 1233"/>
                        <wps:cNvSpPr/>
                        <wps:spPr>
                          <a:xfrm>
                            <a:off x="1876" y="2316"/>
                            <a:ext cx="103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34" name="直接连接符 1234"/>
                        <wps:cNvSpPr/>
                        <wps:spPr>
                          <a:xfrm>
                            <a:off x="2263" y="2316"/>
                            <a:ext cx="103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35" name="直接连接符 1235"/>
                        <wps:cNvSpPr/>
                        <wps:spPr>
                          <a:xfrm>
                            <a:off x="2650" y="2316"/>
                            <a:ext cx="103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36" name="直接连接符 1236"/>
                        <wps:cNvSpPr/>
                        <wps:spPr>
                          <a:xfrm>
                            <a:off x="3050" y="2316"/>
                            <a:ext cx="103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37" name="直接连接符 1237"/>
                        <wps:cNvSpPr/>
                        <wps:spPr>
                          <a:xfrm>
                            <a:off x="3463" y="2316"/>
                            <a:ext cx="103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38" name="直接连接符 1238"/>
                        <wps:cNvSpPr/>
                        <wps:spPr>
                          <a:xfrm>
                            <a:off x="3876" y="2316"/>
                            <a:ext cx="103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39" name="直接连接符 1239"/>
                        <wps:cNvSpPr/>
                        <wps:spPr>
                          <a:xfrm>
                            <a:off x="4302" y="2316"/>
                            <a:ext cx="103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40" name="直接连接符 1240"/>
                        <wps:cNvSpPr/>
                        <wps:spPr>
                          <a:xfrm>
                            <a:off x="4715" y="2316"/>
                            <a:ext cx="103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g:grpSp>
                        <wpg:cNvPr id="1300" name="组合 1300"/>
                        <wpg:cNvGrpSpPr/>
                        <wpg:grpSpPr>
                          <a:xfrm>
                            <a:off x="478" y="2389"/>
                            <a:ext cx="4495" cy="74"/>
                            <a:chOff x="0" y="0"/>
                            <a:chExt cx="5107" cy="96"/>
                          </a:xfrm>
                        </wpg:grpSpPr>
                        <wps:wsp>
                          <wps:cNvPr id="1241" name="直接连接符 1241"/>
                          <wps:cNvSpPr/>
                          <wps:spPr>
                            <a:xfrm flipH="1">
                              <a:off x="0" y="8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42" name="直接连接符 1242"/>
                          <wps:cNvSpPr/>
                          <wps:spPr>
                            <a:xfrm flipH="1">
                              <a:off x="88" y="8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43" name="直接连接符 1243"/>
                          <wps:cNvSpPr/>
                          <wps:spPr>
                            <a:xfrm flipH="1">
                              <a:off x="176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44" name="直接连接符 1244"/>
                          <wps:cNvSpPr/>
                          <wps:spPr>
                            <a:xfrm flipH="1">
                              <a:off x="263" y="8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45" name="直接连接符 1245"/>
                          <wps:cNvSpPr/>
                          <wps:spPr>
                            <a:xfrm flipH="1">
                              <a:off x="351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46" name="直接连接符 1246"/>
                          <wps:cNvSpPr/>
                          <wps:spPr>
                            <a:xfrm flipH="1">
                              <a:off x="438" y="8"/>
                              <a:ext cx="89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47" name="直接连接符 1247"/>
                          <wps:cNvSpPr/>
                          <wps:spPr>
                            <a:xfrm flipH="1">
                              <a:off x="527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48" name="直接连接符 1248"/>
                          <wps:cNvSpPr/>
                          <wps:spPr>
                            <a:xfrm flipH="1">
                              <a:off x="614" y="8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49" name="直接连接符 1249"/>
                          <wps:cNvSpPr/>
                          <wps:spPr>
                            <a:xfrm flipH="1">
                              <a:off x="702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50" name="直接连接符 1250"/>
                          <wps:cNvSpPr/>
                          <wps:spPr>
                            <a:xfrm flipH="1">
                              <a:off x="789" y="8"/>
                              <a:ext cx="89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51" name="直接连接符 1251"/>
                          <wps:cNvSpPr/>
                          <wps:spPr>
                            <a:xfrm flipH="1">
                              <a:off x="878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52" name="直接连接符 1252"/>
                          <wps:cNvSpPr/>
                          <wps:spPr>
                            <a:xfrm>
                              <a:off x="17" y="2"/>
                              <a:ext cx="5071" cy="0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53" name="直接连接符 1253"/>
                          <wps:cNvSpPr/>
                          <wps:spPr>
                            <a:xfrm flipH="1">
                              <a:off x="968" y="8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54" name="直接连接符 1254"/>
                          <wps:cNvSpPr/>
                          <wps:spPr>
                            <a:xfrm flipH="1">
                              <a:off x="1056" y="8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55" name="直接连接符 1255"/>
                          <wps:cNvSpPr/>
                          <wps:spPr>
                            <a:xfrm flipH="1">
                              <a:off x="1144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56" name="直接连接符 1256"/>
                          <wps:cNvSpPr/>
                          <wps:spPr>
                            <a:xfrm flipH="1">
                              <a:off x="1231" y="8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57" name="直接连接符 1257"/>
                          <wps:cNvSpPr/>
                          <wps:spPr>
                            <a:xfrm flipH="1">
                              <a:off x="1319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58" name="直接连接符 1258"/>
                          <wps:cNvSpPr/>
                          <wps:spPr>
                            <a:xfrm flipH="1">
                              <a:off x="1406" y="8"/>
                              <a:ext cx="89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59" name="直接连接符 1259"/>
                          <wps:cNvSpPr/>
                          <wps:spPr>
                            <a:xfrm flipH="1">
                              <a:off x="1495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60" name="直接连接符 1260"/>
                          <wps:cNvSpPr/>
                          <wps:spPr>
                            <a:xfrm flipH="1">
                              <a:off x="1582" y="8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61" name="直接连接符 1261"/>
                          <wps:cNvSpPr/>
                          <wps:spPr>
                            <a:xfrm flipH="1">
                              <a:off x="1670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62" name="直接连接符 1262"/>
                          <wps:cNvSpPr/>
                          <wps:spPr>
                            <a:xfrm flipH="1">
                              <a:off x="1762" y="0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63" name="直接连接符 1263"/>
                          <wps:cNvSpPr/>
                          <wps:spPr>
                            <a:xfrm flipH="1">
                              <a:off x="1850" y="0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64" name="直接连接符 1264"/>
                          <wps:cNvSpPr/>
                          <wps:spPr>
                            <a:xfrm flipH="1">
                              <a:off x="1938" y="0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65" name="直接连接符 1265"/>
                          <wps:cNvSpPr/>
                          <wps:spPr>
                            <a:xfrm flipH="1">
                              <a:off x="2025" y="0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66" name="直接连接符 1266"/>
                          <wps:cNvSpPr/>
                          <wps:spPr>
                            <a:xfrm flipH="1">
                              <a:off x="2113" y="0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67" name="直接连接符 1267"/>
                          <wps:cNvSpPr/>
                          <wps:spPr>
                            <a:xfrm flipH="1">
                              <a:off x="2200" y="0"/>
                              <a:ext cx="89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68" name="直接连接符 1268"/>
                          <wps:cNvSpPr/>
                          <wps:spPr>
                            <a:xfrm flipH="1">
                              <a:off x="2289" y="0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69" name="直接连接符 1269"/>
                          <wps:cNvSpPr/>
                          <wps:spPr>
                            <a:xfrm flipH="1">
                              <a:off x="2376" y="0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70" name="直接连接符 1270"/>
                          <wps:cNvSpPr/>
                          <wps:spPr>
                            <a:xfrm flipH="1">
                              <a:off x="2464" y="0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71" name="直接连接符 1271"/>
                          <wps:cNvSpPr/>
                          <wps:spPr>
                            <a:xfrm flipH="1">
                              <a:off x="2556" y="8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72" name="直接连接符 1272"/>
                          <wps:cNvSpPr/>
                          <wps:spPr>
                            <a:xfrm flipH="1">
                              <a:off x="2644" y="8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73" name="直接连接符 1273"/>
                          <wps:cNvSpPr/>
                          <wps:spPr>
                            <a:xfrm flipH="1">
                              <a:off x="2732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74" name="直接连接符 1274"/>
                          <wps:cNvSpPr/>
                          <wps:spPr>
                            <a:xfrm flipH="1">
                              <a:off x="2819" y="8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75" name="直接连接符 1275"/>
                          <wps:cNvSpPr/>
                          <wps:spPr>
                            <a:xfrm flipH="1">
                              <a:off x="2907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76" name="直接连接符 1276"/>
                          <wps:cNvSpPr/>
                          <wps:spPr>
                            <a:xfrm flipH="1">
                              <a:off x="2994" y="8"/>
                              <a:ext cx="89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77" name="直接连接符 1277"/>
                          <wps:cNvSpPr/>
                          <wps:spPr>
                            <a:xfrm flipH="1">
                              <a:off x="3083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78" name="直接连接符 1278"/>
                          <wps:cNvSpPr/>
                          <wps:spPr>
                            <a:xfrm flipH="1">
                              <a:off x="3170" y="8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79" name="直接连接符 1279"/>
                          <wps:cNvSpPr/>
                          <wps:spPr>
                            <a:xfrm flipH="1">
                              <a:off x="3258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80" name="直接连接符 1280"/>
                          <wps:cNvSpPr/>
                          <wps:spPr>
                            <a:xfrm flipH="1">
                              <a:off x="3345" y="8"/>
                              <a:ext cx="89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81" name="直接连接符 1281"/>
                          <wps:cNvSpPr/>
                          <wps:spPr>
                            <a:xfrm flipH="1">
                              <a:off x="3434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82" name="直接连接符 1282"/>
                          <wps:cNvSpPr/>
                          <wps:spPr>
                            <a:xfrm flipH="1">
                              <a:off x="3524" y="8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83" name="直接连接符 1283"/>
                          <wps:cNvSpPr/>
                          <wps:spPr>
                            <a:xfrm flipH="1">
                              <a:off x="3612" y="8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84" name="直接连接符 1284"/>
                          <wps:cNvSpPr/>
                          <wps:spPr>
                            <a:xfrm flipH="1">
                              <a:off x="3700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85" name="直接连接符 1285"/>
                          <wps:cNvSpPr/>
                          <wps:spPr>
                            <a:xfrm flipH="1">
                              <a:off x="3787" y="8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86" name="直接连接符 1286"/>
                          <wps:cNvSpPr/>
                          <wps:spPr>
                            <a:xfrm flipH="1">
                              <a:off x="3875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87" name="直接连接符 1287"/>
                          <wps:cNvSpPr/>
                          <wps:spPr>
                            <a:xfrm flipH="1">
                              <a:off x="3962" y="8"/>
                              <a:ext cx="89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88" name="直接连接符 1288"/>
                          <wps:cNvSpPr/>
                          <wps:spPr>
                            <a:xfrm flipH="1">
                              <a:off x="4051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89" name="直接连接符 1289"/>
                          <wps:cNvSpPr/>
                          <wps:spPr>
                            <a:xfrm flipH="1">
                              <a:off x="4138" y="8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90" name="直接连接符 1290"/>
                          <wps:cNvSpPr/>
                          <wps:spPr>
                            <a:xfrm flipH="1">
                              <a:off x="4226" y="8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91" name="直接连接符 1291"/>
                          <wps:cNvSpPr/>
                          <wps:spPr>
                            <a:xfrm flipH="1">
                              <a:off x="4318" y="0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92" name="直接连接符 1292"/>
                          <wps:cNvSpPr/>
                          <wps:spPr>
                            <a:xfrm flipH="1">
                              <a:off x="4406" y="0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93" name="直接连接符 1293"/>
                          <wps:cNvSpPr/>
                          <wps:spPr>
                            <a:xfrm flipH="1">
                              <a:off x="4494" y="0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94" name="直接连接符 1294"/>
                          <wps:cNvSpPr/>
                          <wps:spPr>
                            <a:xfrm flipH="1">
                              <a:off x="4581" y="0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95" name="直接连接符 1295"/>
                          <wps:cNvSpPr/>
                          <wps:spPr>
                            <a:xfrm flipH="1">
                              <a:off x="4669" y="0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96" name="直接连接符 1296"/>
                          <wps:cNvSpPr/>
                          <wps:spPr>
                            <a:xfrm flipH="1">
                              <a:off x="4756" y="0"/>
                              <a:ext cx="89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97" name="直接连接符 1297"/>
                          <wps:cNvSpPr/>
                          <wps:spPr>
                            <a:xfrm flipH="1">
                              <a:off x="4845" y="0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98" name="直接连接符 1298"/>
                          <wps:cNvSpPr/>
                          <wps:spPr>
                            <a:xfrm flipH="1">
                              <a:off x="4932" y="0"/>
                              <a:ext cx="88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299" name="直接连接符 1299"/>
                          <wps:cNvSpPr/>
                          <wps:spPr>
                            <a:xfrm flipH="1">
                              <a:off x="5020" y="0"/>
                              <a:ext cx="87" cy="88"/>
                            </a:xfrm>
                            <a:prstGeom prst="line">
                              <a:avLst/>
                            </a:prstGeom>
                            <a:ln w="31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1301" name="文本框 1301"/>
                        <wps:cNvSpPr txBox="1"/>
                        <wps:spPr>
                          <a:xfrm>
                            <a:off x="192" y="78"/>
                            <a:ext cx="459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M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302" name="文本框 1302"/>
                        <wps:cNvSpPr txBox="1"/>
                        <wps:spPr>
                          <a:xfrm>
                            <a:off x="4822" y="91"/>
                            <a:ext cx="599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 xml:space="preserve">M </w:t>
                              </w:r>
                              <w:r>
                                <w:rPr>
                                  <w:spacing w:val="4"/>
                                  <w:sz w:val="18"/>
                                  <w:szCs w:val="18"/>
                                </w:rPr>
                                <w:t>′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303" name="文本框 1303"/>
                        <wps:cNvSpPr txBox="1"/>
                        <wps:spPr>
                          <a:xfrm>
                            <a:off x="200" y="1515"/>
                            <a:ext cx="459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304" name="文本框 1304"/>
                        <wps:cNvSpPr txBox="1"/>
                        <wps:spPr>
                          <a:xfrm>
                            <a:off x="4830" y="1528"/>
                            <a:ext cx="599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 xml:space="preserve">N </w:t>
                              </w:r>
                              <w:r>
                                <w:rPr>
                                  <w:spacing w:val="4"/>
                                  <w:sz w:val="18"/>
                                  <w:szCs w:val="18"/>
                                </w:rPr>
                                <w:t>′</w:t>
                              </w:r>
                            </w:p>
                          </w:txbxContent>
                        </wps:txbx>
                        <wps:bodyPr upright="1"/>
                      </wps:wsp>
                      <wpg:grpSp>
                        <wpg:cNvPr id="1307" name="组合 1307"/>
                        <wpg:cNvGrpSpPr/>
                        <wpg:grpSpPr>
                          <a:xfrm>
                            <a:off x="4848" y="879"/>
                            <a:ext cx="459" cy="451"/>
                            <a:chOff x="0" y="0"/>
                            <a:chExt cx="459" cy="451"/>
                          </a:xfrm>
                        </wpg:grpSpPr>
                        <wps:wsp>
                          <wps:cNvPr id="1305" name="椭圆 1305"/>
                          <wps:cNvSpPr/>
                          <wps:spPr>
                            <a:xfrm>
                              <a:off x="65" y="212"/>
                              <a:ext cx="40" cy="4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306" name="文本框 1306"/>
                          <wps:cNvSpPr txBox="1"/>
                          <wps:spPr>
                            <a:xfrm>
                              <a:off x="0" y="0"/>
                              <a:ext cx="459" cy="45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1308" name="文本框 1308"/>
                        <wps:cNvSpPr txBox="1"/>
                        <wps:spPr>
                          <a:xfrm>
                            <a:off x="2325" y="749"/>
                            <a:ext cx="459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309" name="文本框 1309"/>
                        <wps:cNvSpPr txBox="1"/>
                        <wps:spPr>
                          <a:xfrm>
                            <a:off x="2040" y="511"/>
                            <a:ext cx="1030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磁场区域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310" name="文本框 1310"/>
                        <wps:cNvSpPr txBox="1"/>
                        <wps:spPr>
                          <a:xfrm>
                            <a:off x="2041" y="1909"/>
                            <a:ext cx="1030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电场区域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311" name="文本框 1311"/>
                        <wps:cNvSpPr txBox="1"/>
                        <wps:spPr>
                          <a:xfrm>
                            <a:off x="115" y="922"/>
                            <a:ext cx="459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s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312" name="文本框 1312"/>
                        <wps:cNvSpPr txBox="1"/>
                        <wps:spPr>
                          <a:xfrm>
                            <a:off x="2466" y="0"/>
                            <a:ext cx="459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s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313" name="文本框 1313"/>
                        <wps:cNvSpPr txBox="1"/>
                        <wps:spPr>
                          <a:xfrm>
                            <a:off x="0" y="1896"/>
                            <a:ext cx="459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d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314" name="文本框 1314"/>
                        <wps:cNvSpPr txBox="1"/>
                        <wps:spPr>
                          <a:xfrm>
                            <a:off x="213" y="2038"/>
                            <a:ext cx="459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P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315" name="文本框 1315"/>
                        <wps:cNvSpPr txBox="1"/>
                        <wps:spPr>
                          <a:xfrm>
                            <a:off x="4843" y="2051"/>
                            <a:ext cx="599" cy="4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 xml:space="preserve">P </w:t>
                              </w:r>
                              <w:r>
                                <w:rPr>
                                  <w:spacing w:val="4"/>
                                  <w:sz w:val="18"/>
                                  <w:szCs w:val="18"/>
                                </w:rPr>
                                <w:t>′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8.7pt;margin-top:67.5pt;height:125.1pt;width:272.1pt;mso-wrap-distance-bottom:0pt;mso-wrap-distance-left:9pt;mso-wrap-distance-right:9pt;mso-wrap-distance-top:0pt;z-index:251696128;mso-width-relative:page;mso-height-relative:page;" coordsize="5442,2502" o:gfxdata="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">
                <o:lock v:ext="edit" grouping="f" rotation="f" text="f" aspectratio="f"/>
                <v:rect id="_x0000_s1026" o:spid="_x0000_s1026" o:spt="1" style="position:absolute;left:522;top:381;height:2015;width:4414;" fillcolor="#FFFFFF" filled="t" stroked="t" coordsize="21600,21600" o:gfxdata="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wUQ5L4A&#10;AADdAAAADwAAAAAAAAABACAAAAAiAAAAZHJzL2Rvd25yZXYueG1sUEsBAhQAFAAAAAgAh07iQDMv&#10;BZ47AAAAOQAAABAAAAAAAAAAAQAgAAAADQEAAGRycy9zaGFwZXhtbC54bWxQSwUGAAAAAAYABgBb&#10;AQAAtwMAAAAA&#10;">
                  <v:fill on="t" focussize="0,0"/>
                  <v:stroke color="#000000" joinstyle="miter" dashstyle="dash"/>
                  <v:imagedata o:title=""/>
                  <o:lock v:ext="edit" aspectratio="f"/>
                </v:rect>
                <v:line id="_x0000_s1026" o:spid="_x0000_s1026" o:spt="20" style="position:absolute;left:522;top:1857;height:0;width:4409;" filled="f" stroked="t" coordsize="21600,21600" o:gfxdata="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OfrovQAA&#10;AN0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group id="_x0000_s1026" o:spid="_x0000_s1026" o:spt="203" style="position:absolute;left:663;top:485;height:1234;width:4122;" coordsize="4122,1234" o:gfxdata="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5m7AfvAAAAN0AAAAPAAAAAAAAAAEAIAAAACIAAABkcnMvZG93bnJldi54bWxQ&#10;SwECFAAUAAAACACHTuJAMy8FnjsAAAA5AAAAFQAAAAAAAAABACAAAAALAQAAZHJzL2dyb3Vwc2hh&#10;cGV4bWwueG1sUEsFBgAAAAAGAAYAYAEAAMgDAAAAAA==&#10;">
                  <o:lock v:ext="edit" grouping="f" rotation="f" text="f" aspectratio="f"/>
                  <v:group id="_x0000_s1026" o:spid="_x0000_s1026" o:spt="203" style="position:absolute;left:0;top:0;height:1234;width:1290;" coordsize="815,779" o:gfxdata="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FFEb0AAADdAAAADwAAAAAAAAABACAAAAAiAAAAZHJzL2Rvd25yZXYueG1s&#10;UEsBAhQAFAAAAAgAh07iQDMvBZ47AAAAOQAAABUAAAAAAAAAAQAgAAAADAEAAGRycy9ncm91cHNo&#10;YXBleG1sLnhtbFBLBQYAAAAABgAGAGABAADJAwAAAAA=&#10;">
                    <o:lock v:ext="edit" grouping="f" rotation="f" text="f" aspectratio="f"/>
                    <v:group id="_x0000_s1026" o:spid="_x0000_s1026" o:spt="203" style="position:absolute;left:0;top:0;height:285;width:305;" coordsize="466,434" o:gfxdata="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l1MKt8AAAADdAAAADwAAAAAAAAABACAAAAAiAAAAZHJzL2Rvd25yZXYu&#10;eG1sUEsBAhQAFAAAAAgAh07iQDMvBZ47AAAAOQAAABUAAAAAAAAAAQAgAAAADwEAAGRycy9ncm91&#10;cHNoYXBleG1sLnhtbFBLBQYAAAAABgAGAGABAADMAwAAAAA=&#10;">
                      <o:lock v:ext="edit" grouping="f" rotation="f" text="f" aspectratio="f"/>
                      <v:group id="_x0000_s1026" o:spid="_x0000_s1026" o:spt="203" style="position:absolute;left:0;top:0;height:64;width:70;" coordsize="208,206" o:gfxdata="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WT/ACsAAAADdAAAADwAAAAAAAAABACAAAAAiAAAAZHJzL2Rvd25yZXYu&#10;eG1sUEsBAhQAFAAAAAgAh07iQDMvBZ47AAAAOQAAABUAAAAAAAAAAQAgAAAADwEAAGRycy9ncm91&#10;cHNoYXBleG1sLnhtbFBLBQYAAAAABgAGAGABAADMAwAAAAA=&#10;">
                        <o:lock v:ext="edit" grouping="f" rotation="f" text="f" aspectratio="f"/>
                        <v:line id="_x0000_s1026" o:spid="_x0000_s1026" o:spt="20" style="position:absolute;left:2;top:0;height:206;width:206;" filled="f" stroked="t" coordsize="21600,21600" o:gfxdata="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DFp17sAAADd&#10;AAAADwAAAAAAAAABACAAAAAiAAAAZHJzL2Rvd25yZXYueG1sUEsBAhQAFAAAAAgAh07iQDMvBZ47&#10;AAAAOQAAABAAAAAAAAAAAQAgAAAACgEAAGRycy9zaGFwZXhtbC54bWxQSwUGAAAAAAYABgBbAQAA&#10;tAMAAAAA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0;top:0;flip:x;height:206;width:206;" filled="f" stroked="t" coordsize="21600,21600" o:gfxdata="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fSltvQAA&#10;AN0AAAAPAAAAAAAAAAEAIAAAACIAAABkcnMvZG93bnJldi54bWxQSwECFAAUAAAACACHTuJAMy8F&#10;njsAAAA5AAAAEAAAAAAAAAABACAAAAAMAQAAZHJzL3NoYXBleG1sLnhtbFBLBQYAAAAABgAGAFsB&#10;AAC2AwAAAAA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</v:group>
                      <v:group id="_x0000_s1026" o:spid="_x0000_s1026" o:spt="203" style="position:absolute;left:396;top:0;height:64;width:70;" coordsize="208,206" o:gfxdata="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mmjKr0AAADdAAAADwAAAAAAAAABACAAAAAiAAAAZHJzL2Rvd25yZXYueG1s&#10;UEsBAhQAFAAAAAgAh07iQDMvBZ47AAAAOQAAABUAAAAAAAAAAQAgAAAADAEAAGRycy9ncm91cHNo&#10;YXBleG1sLnhtbFBLBQYAAAAABgAGAGABAADJAwAAAAA=&#10;">
                        <o:lock v:ext="edit" grouping="f" rotation="f" text="f" aspectratio="f"/>
                        <v:line id="_x0000_s1026" o:spid="_x0000_s1026" o:spt="20" style="position:absolute;left:2;top:0;height:206;width:206;" filled="f" stroked="t" coordsize="21600,21600" o:gfxdata="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a79pb4A&#10;AADdAAAADwAAAAAAAAABACAAAAAiAAAAZHJzL2Rvd25yZXYueG1sUEsBAhQAFAAAAAgAh07iQDMv&#10;BZ47AAAAOQAAABAAAAAAAAAAAQAgAAAADQEAAGRycy9zaGFwZXhtbC54bWxQSwUGAAAAAAYABgBb&#10;AQAAtwMAAAAA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0;top:0;flip:x;height:206;width:206;" filled="f" stroked="t" coordsize="21600,21600" o:gfxdata="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fh7pL4A&#10;AADdAAAADwAAAAAAAAABACAAAAAiAAAAZHJzL2Rvd25yZXYueG1sUEsBAhQAFAAAAAgAh07iQDMv&#10;BZ47AAAAOQAAABAAAAAAAAAAAQAgAAAADQEAAGRycy9zaGFwZXhtbC54bWxQSwUGAAAAAAYABgBb&#10;AQAAtwMAAAAA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</v:group>
                      <v:group id="_x0000_s1026" o:spid="_x0000_s1026" o:spt="203" style="position:absolute;left:0;top:370;height:64;width:70;" coordsize="208,206" o:gfxdata="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h4Asr0AAADdAAAADwAAAAAAAAABACAAAAAiAAAAZHJzL2Rvd25yZXYueG1s&#10;UEsBAhQAFAAAAAgAh07iQDMvBZ47AAAAOQAAABUAAAAAAAAAAQAgAAAADAEAAGRycy9ncm91cHNo&#10;YXBleG1sLnhtbFBLBQYAAAAABgAGAGABAADJAwAAAAA=&#10;">
                        <o:lock v:ext="edit" grouping="f" rotation="f" text="f" aspectratio="f"/>
                        <v:line id="_x0000_s1026" o:spid="_x0000_s1026" o:spt="20" style="position:absolute;left:2;top:0;height:206;width:206;" filled="f" stroked="t" coordsize="21600,21600" o:gfxdata="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ZqVpvQAA&#10;AN0AAAAPAAAAAAAAAAEAIAAAACIAAABkcnMvZG93bnJldi54bWxQSwECFAAUAAAACACHTuJAMy8F&#10;njsAAAA5AAAAEAAAAAAAAAABACAAAAAMAQAAZHJzL3NoYXBleG1sLnhtbFBLBQYAAAAABgAGAFsB&#10;AAC2AwAAAAA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0;top:0;flip:x;height:206;width:206;" filled="f" stroked="t" coordsize="21600,21600" o:gfxdata="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Srl07sAAADd&#10;AAAADwAAAAAAAAABACAAAAAiAAAAZHJzL2Rvd25yZXYueG1sUEsBAhQAFAAAAAgAh07iQDMvBZ47&#10;AAAAOQAAABAAAAAAAAAAAQAgAAAACgEAAGRycy9zaGFwZXhtbC54bWxQSwUGAAAAAAYABgBbAQAA&#10;tAMAAAAA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</v:group>
                      <v:group id="_x0000_s1026" o:spid="_x0000_s1026" o:spt="203" style="position:absolute;left:396;top:370;height:64;width:70;" coordsize="208,206" o:gfxdata="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5syexb0AAADdAAAADwAAAAAAAAABACAAAAAiAAAAZHJzL2Rvd25yZXYueG1s&#10;UEsBAhQAFAAAAAgAh07iQDMvBZ47AAAAOQAAABUAAAAAAAAAAQAgAAAADAEAAGRycy9ncm91cHNo&#10;YXBleG1sLnhtbFBLBQYAAAAABgAGAGABAADJAwAAAAA=&#10;">
                        <o:lock v:ext="edit" grouping="f" rotation="f" text="f" aspectratio="f"/>
                        <v:line id="_x0000_s1026" o:spid="_x0000_s1026" o:spt="20" style="position:absolute;left:2;top:0;height:206;width:206;" filled="f" stroked="t" coordsize="21600,21600" o:gfxdata="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o89HbsAAADd&#10;AAAADwAAAAAAAAABACAAAAAiAAAAZHJzL2Rvd25yZXYueG1sUEsBAhQAFAAAAAgAh07iQDMvBZ47&#10;AAAAOQAAABAAAAAAAAAAAQAgAAAACgEAAGRycy9zaGFwZXhtbC54bWxQSwUGAAAAAAYABgBbAQAA&#10;tAMAAAAA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0;top:0;flip:x;height:206;width:206;" filled="f" stroked="t" coordsize="21600,21600" o:gfxdata="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ldRku8AAAA&#10;3QAAAA8AAAAAAAAAAQAgAAAAIgAAAGRycy9kb3ducmV2LnhtbFBLAQIUABQAAAAIAIdO4kAzLwWe&#10;OwAAADkAAAAQAAAAAAAAAAEAIAAAAAsBAABkcnMvc2hhcGV4bWwueG1sUEsFBgAAAAAGAAYAWwEA&#10;ALUDAAAAAA=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</v:group>
                    </v:group>
                    <v:group id="_x0000_s1026" o:spid="_x0000_s1026" o:spt="203" style="position:absolute;left:510;top:0;height:285;width:305;" coordsize="466,434" o:gfxdata="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tmVF0L0AAADdAAAADwAAAAAAAAABACAAAAAiAAAAZHJzL2Rvd25yZXYueG1s&#10;UEsBAhQAFAAAAAgAh07iQDMvBZ47AAAAOQAAABUAAAAAAAAAAQAgAAAADAEAAGRycy9ncm91cHNo&#10;YXBleG1sLnhtbFBLBQYAAAAABgAGAGABAADJAwAAAAA=&#10;">
                      <o:lock v:ext="edit" grouping="f" rotation="f" text="f" aspectratio="f"/>
                      <v:group id="_x0000_s1026" o:spid="_x0000_s1026" o:spt="203" style="position:absolute;left:0;top:0;height:64;width:70;" coordsize="208,206" o:gfxdata="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g7A1970AAADdAAAADwAAAAAAAAABACAAAAAiAAAAZHJzL2Rvd25yZXYueG1s&#10;UEsBAhQAFAAAAAgAh07iQDMvBZ47AAAAOQAAABUAAAAAAAAAAQAgAAAADAEAAGRycy9ncm91cHNo&#10;YXBleG1sLnhtbFBLBQYAAAAABgAGAGABAADJAwAAAAA=&#10;">
                        <o:lock v:ext="edit" grouping="f" rotation="f" text="f" aspectratio="f"/>
                        <v:line id="_x0000_s1026" o:spid="_x0000_s1026" o:spt="20" style="position:absolute;left:2;top:0;height:206;width:206;" filled="f" stroked="t" coordsize="21600,21600" o:gfxdata="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wjcYvQAA&#10;AN0AAAAPAAAAAAAAAAEAIAAAACIAAABkcnMvZG93bnJldi54bWxQSwECFAAUAAAACACHTuJAMy8F&#10;njsAAAA5AAAAEAAAAAAAAAABACAAAAAMAQAAZHJzL3NoYXBleG1sLnhtbFBLBQYAAAAABgAGAFsB&#10;AAC2AwAAAAA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0;top:0;flip:x;height:206;width:206;" filled="f" stroked="t" coordsize="21600,21600" o:gfxdata="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wh7Xm/&#10;AAAA3QAAAA8AAAAAAAAAAQAgAAAAIgAAAGRycy9kb3ducmV2LnhtbFBLAQIUABQAAAAIAIdO4kAz&#10;LwWeOwAAADkAAAAQAAAAAAAAAAEAIAAAAA4BAABkcnMvc2hhcGV4bWwueG1sUEsFBgAAAAAGAAYA&#10;WwEAALgDAAAAAA=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</v:group>
                      <v:group id="_x0000_s1026" o:spid="_x0000_s1026" o:spt="203" style="position:absolute;left:396;top:0;height:64;width:70;" coordsize="208,206" o:gfxdata="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8eWb70AAADdAAAADwAAAAAAAAABACAAAAAiAAAAZHJzL2Rvd25yZXYueG1s&#10;UEsBAhQAFAAAAAgAh07iQDMvBZ47AAAAOQAAABUAAAAAAAAAAQAgAAAADAEAAGRycy9ncm91cHNo&#10;YXBleG1sLnhtbFBLBQYAAAAABgAGAGABAADJAwAAAAA=&#10;">
                        <o:lock v:ext="edit" grouping="f" rotation="f" text="f" aspectratio="f"/>
                        <v:line id="_x0000_s1026" o:spid="_x0000_s1026" o:spt="20" style="position:absolute;left:2;top:0;height:206;width:206;" filled="f" stroked="t" coordsize="21600,21600" o:gfxdata="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L8ztLsAAADd&#10;AAAADwAAAAAAAAABACAAAAAiAAAAZHJzL2Rvd25yZXYueG1sUEsBAhQAFAAAAAgAh07iQDMvBZ47&#10;AAAAOQAAABAAAAAAAAAAAQAgAAAACgEAAGRycy9zaGFwZXhtbC54bWxQSwUGAAAAAAYABgBbAQAA&#10;tAMAAAAA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0;top:0;flip:x;height:206;width:206;" filled="f" stroked="t" coordsize="21600,21600" o:gfxdata="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zzcw68AAAA&#10;3QAAAA8AAAAAAAAAAQAgAAAAIgAAAGRycy9kb3ducmV2LnhtbFBLAQIUABQAAAAIAIdO4kAzLwWe&#10;OwAAADkAAAAQAAAAAAAAAAEAIAAAAAsBAABkcnMvc2hhcGV4bWwueG1sUEsFBgAAAAAGAAYAWwEA&#10;ALUDAAAAAA=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</v:group>
                      <v:group id="_x0000_s1026" o:spid="_x0000_s1026" o:spt="203" style="position:absolute;left:0;top:370;height:64;width:70;" coordsize="208,206" o:gfxdata="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GMVCBi+AAAA3QAAAA8AAAAAAAAAAQAgAAAAIgAAAGRycy9kb3ducmV2Lnht&#10;bFBLAQIUABQAAAAIAIdO4kAzLwWeOwAAADkAAAAVAAAAAAAAAAEAIAAAAA0BAABkcnMvZ3JvdXBz&#10;aGFwZXhtbC54bWxQSwUGAAAAAAYABgBgAQAAygMAAAAA&#10;">
                        <o:lock v:ext="edit" grouping="f" rotation="f" text="f" aspectratio="f"/>
                        <v:line id="_x0000_s1026" o:spid="_x0000_s1026" o:spt="20" style="position:absolute;left:2;top:0;height:206;width:206;" filled="f" stroked="t" coordsize="21600,21600" o:gfxdata="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1arwL4A&#10;AADdAAAADwAAAAAAAAABACAAAAAiAAAAZHJzL2Rvd25yZXYueG1sUEsBAhQAFAAAAAgAh07iQDMv&#10;BZ47AAAAOQAAABAAAAAAAAAAAQAgAAAADQEAAGRycy9zaGFwZXhtbC54bWxQSwUGAAAAAAYABgBb&#10;AQAAtwMAAAAA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0;top:0;flip:x;height:206;width:206;" filled="f" stroked="t" coordsize="21600,21600" o:gfxdata="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hNCWvQAA&#10;AN0AAAAPAAAAAAAAAAEAIAAAACIAAABkcnMvZG93bnJldi54bWxQSwECFAAUAAAACACHTuJAMy8F&#10;njsAAAA5AAAAEAAAAAAAAAABACAAAAAMAQAAZHJzL3NoYXBleG1sLnhtbFBLBQYAAAAABgAGAFsB&#10;AAC2AwAAAAA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</v:group>
                      <v:group id="_x0000_s1026" o:spid="_x0000_s1026" o:spt="203" style="position:absolute;left:396;top:370;height:64;width:70;" coordsize="208,206" o:gfxdata="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2SngS8AAAADdAAAADwAAAAAAAAABACAAAAAiAAAAZHJzL2Rvd25yZXYu&#10;eG1sUEsBAhQAFAAAAAgAh07iQDMvBZ47AAAAOQAAABUAAAAAAAAAAQAgAAAADwEAAGRycy9ncm91&#10;cHNoYXBleG1sLnhtbFBLBQYAAAAABgAGAGABAADMAwAAAAA=&#10;">
                        <o:lock v:ext="edit" grouping="f" rotation="f" text="f" aspectratio="f"/>
                        <v:line id="_x0000_s1026" o:spid="_x0000_s1026" o:spt="20" style="position:absolute;left:2;top:0;height:206;width:206;" filled="f" stroked="t" coordsize="21600,21600" o:gfxdata="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JVwRe&#10;wAAAAN0AAAAPAAAAAAAAAAEAIAAAACIAAABkcnMvZG93bnJldi54bWxQSwECFAAUAAAACACHTuJA&#10;My8FnjsAAAA5AAAAEAAAAAAAAAABACAAAAAPAQAAZHJzL3NoYXBleG1sLnhtbFBLBQYAAAAABgAG&#10;AFsBAAC5AwAAAAA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0;top:0;flip:x;height:206;width:206;" filled="f" stroked="t" coordsize="21600,21600" o:gfxdata="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0bROS8AAAA&#10;3QAAAA8AAAAAAAAAAQAgAAAAIgAAAGRycy9kb3ducmV2LnhtbFBLAQIUABQAAAAIAIdO4kAzLwWe&#10;OwAAADkAAAAQAAAAAAAAAAEAIAAAAAsBAABkcnMvc2hhcGV4bWwueG1sUEsFBgAAAAAGAAYAWwEA&#10;ALUDAAAAAA=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</v:group>
                    </v:group>
                    <v:group id="_x0000_s1026" o:spid="_x0000_s1026" o:spt="203" style="position:absolute;left:0;top:474;height:305;width:815;" coordsize="815,285" o:gfxdata="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PG3gisAAAADdAAAADwAAAAAAAAABACAAAAAiAAAAZHJzL2Rvd25yZXYu&#10;eG1sUEsBAhQAFAAAAAgAh07iQDMvBZ47AAAAOQAAABUAAAAAAAAAAQAgAAAADwEAAGRycy9ncm91&#10;cHNoYXBleG1sLnhtbFBLBQYAAAAABgAGAGABAADMAwAAAAA=&#10;">
                      <o:lock v:ext="edit" grouping="f" rotation="f" text="f" aspectratio="f"/>
                      <v:group id="_x0000_s1026" o:spid="_x0000_s1026" o:spt="203" style="position:absolute;left:0;top:0;height:285;width:305;" coordsize="466,434" o:gfxdata="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I8twlb0AAADdAAAADwAAAAAAAAABACAAAAAiAAAAZHJzL2Rvd25yZXYueG1s&#10;UEsBAhQAFAAAAAgAh07iQDMvBZ47AAAAOQAAABUAAAAAAAAAAQAgAAAADAEAAGRycy9ncm91cHNo&#10;YXBleG1sLnhtbFBLBQYAAAAABgAGAGABAADJAwAAAAA=&#10;">
                        <o:lock v:ext="edit" grouping="f" rotation="f" text="f" aspectratio="f"/>
                        <v:group id="_x0000_s1026" o:spid="_x0000_s1026" o:spt="203" style="position:absolute;left:0;top:0;height:64;width:70;" coordsize="208,206" o:gfxdata="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YS5ki+AAAA3QAAAA8AAAAAAAAAAQAgAAAAIgAAAGRycy9kb3ducmV2Lnht&#10;bFBLAQIUABQAAAAIAIdO4kAzLwWeOwAAADkAAAAVAAAAAAAAAAEAIAAAAA0BAABkcnMvZ3JvdXBz&#10;aGFwZXhtbC54bWxQSwUGAAAAAAYABgBgAQAAygMAAAAA&#10;">
                          <o:lock v:ext="edit" grouping="f" rotation="f" text="f" aspectratio="f"/>
                          <v:line id="_x0000_s1026" o:spid="_x0000_s1026" o:spt="20" style="position:absolute;left:2;top:0;height:206;width:206;" filled="f" stroked="t" coordsize="21600,21600" o:gfxdata="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WpDk7sAAADd&#10;AAAADwAAAAAAAAABACAAAAAiAAAAZHJzL2Rvd25yZXYueG1sUEsBAhQAFAAAAAgAh07iQDMvBZ47&#10;AAAAOQAAABAAAAAAAAAAAQAgAAAACgEAAGRycy9zaGFwZXhtbC54bWxQSwUGAAAAAAYABgBbAQAA&#10;tAM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0;top:0;flip:x;height:206;width:206;" filled="f" stroked="t" coordsize="21600,21600" o:gfxdata="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SYDKbsAAADd&#10;AAAADwAAAAAAAAABACAAAAAiAAAAZHJzL2Rvd25yZXYueG1sUEsBAhQAFAAAAAgAh07iQDMvBZ47&#10;AAAAOQAAABAAAAAAAAAAAQAgAAAACgEAAGRycy9zaGFwZXhtbC54bWxQSwUGAAAAAAYABgBbAQAA&#10;tAM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v:group>
                        <v:group id="_x0000_s1026" o:spid="_x0000_s1026" o:spt="203" style="position:absolute;left:396;top:0;height:64;width:70;" coordsize="208,206" o:gfxdata="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bAeD++AAAA3QAAAA8AAAAAAAAAAQAgAAAAIgAAAGRycy9kb3ducmV2Lnht&#10;bFBLAQIUABQAAAAIAIdO4kAzLwWeOwAAADkAAAAVAAAAAAAAAAEAIAAAAA0BAABkcnMvZ3JvdXBz&#10;aGFwZXhtbC54bWxQSwUGAAAAAAYABgBgAQAAygMAAAAA&#10;">
                          <o:lock v:ext="edit" grouping="f" rotation="f" text="f" aspectratio="f"/>
                          <v:line id="_x0000_s1026" o:spid="_x0000_s1026" o:spt="20" style="position:absolute;left:2;top:0;height:206;width:206;" filled="f" stroked="t" coordsize="21600,21600" o:gfxdata="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g9vnvQAA&#10;AN0AAAAPAAAAAAAAAAEAIAAAACIAAABkcnMvZG93bnJldi54bWxQSwECFAAUAAAACACHTuJAMy8F&#10;njsAAAA5AAAAEAAAAAAAAAABACAAAAAMAQAAZHJzL3NoYXBleG1sLnhtbFBLBQYAAAAABgAGAFsB&#10;AAC2Aw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0;top:0;flip:x;height:206;width:206;" filled="f" stroked="t" coordsize="21600,21600" o:gfxdata="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VGgsbsAAADd&#10;AAAADwAAAAAAAAABACAAAAAiAAAAZHJzL2Rvd25yZXYueG1sUEsBAhQAFAAAAAgAh07iQDMvBZ47&#10;AAAAOQAAABAAAAAAAAAAAQAgAAAACgEAAGRycy9zaGFwZXhtbC54bWxQSwUGAAAAAAYABgBbAQAA&#10;tAM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v:group>
                        <v:group id="_x0000_s1026" o:spid="_x0000_s1026" o:spt="203" style="position:absolute;left:0;top:370;height:64;width:70;" coordsize="208,206" o:gfxdata="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XPB2lsAAAADdAAAADwAAAAAAAAABACAAAAAiAAAAZHJzL2Rvd25yZXYu&#10;eG1sUEsBAhQAFAAAAAgAh07iQDMvBZ47AAAAOQAAABUAAAAAAAAAAQAgAAAADwEAAGRycy9ncm91&#10;cHNoYXBleG1sLnhtbFBLBQYAAAAABgAGAGABAADMAwAAAAA=&#10;">
                          <o:lock v:ext="edit" grouping="f" rotation="f" text="f" aspectratio="f"/>
                          <v:line id="_x0000_s1026" o:spid="_x0000_s1026" o:spt="20" style="position:absolute;left:2;top:0;height:206;width:206;" filled="f" stroked="t" coordsize="21600,21600" o:gfxdata="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yCdHm/&#10;AAAA3QAAAA8AAAAAAAAAAQAgAAAAIgAAAGRycy9kb3ducmV2LnhtbFBLAQIUABQAAAAIAIdO4kAz&#10;LwWeOwAAADkAAAAQAAAAAAAAAAEAIAAAAA4BAABkcnMvc2hhcGV4bWwueG1sUEsFBgAAAAAGAAYA&#10;WwEAALgD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0;top:0;flip:x;height:206;width:206;" filled="f" stroked="t" coordsize="21600,21600" o:gfxdata="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M40w7sAAADd&#10;AAAADwAAAAAAAAABACAAAAAiAAAAZHJzL2Rvd25yZXYueG1sUEsBAhQAFAAAAAgAh07iQDMvBZ47&#10;AAAAOQAAABAAAAAAAAAAAQAgAAAACgEAAGRycy9zaGFwZXhtbC54bWxQSwUGAAAAAAYABgBbAQAA&#10;tAM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v:group>
                        <v:group id="_x0000_s1026" o:spid="_x0000_s1026" o:spt="203" style="position:absolute;left:396;top:370;height:64;width:70;" coordsize="208,206" o:gfxdata="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rCLo4b0AAADdAAAADwAAAAAAAAABACAAAAAiAAAAZHJzL2Rvd25yZXYueG1s&#10;UEsBAhQAFAAAAAgAh07iQDMvBZ47AAAAOQAAABUAAAAAAAAAAQAgAAAADAEAAGRycy9ncm91cHNo&#10;YXBleG1sLnhtbFBLBQYAAAAABgAGAGABAADJAwAAAAA=&#10;">
                          <o:lock v:ext="edit" grouping="f" rotation="f" text="f" aspectratio="f"/>
                          <v:line id="_x0000_s1026" o:spid="_x0000_s1026" o:spt="20" style="position:absolute;left:2;top:0;height:206;width:206;" filled="f" stroked="t" coordsize="21600,21600" o:gfxdata="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GFLObsAAADd&#10;AAAADwAAAAAAAAABACAAAAAiAAAAZHJzL2Rvd25yZXYueG1sUEsBAhQAFAAAAAgAh07iQDMvBZ47&#10;AAAAOQAAABAAAAAAAAAAAQAgAAAACgEAAGRycy9zaGFwZXhtbC54bWxQSwUGAAAAAAYABgBbAQAA&#10;tAM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0;top:0;flip:x;height:206;width:206;" filled="f" stroked="t" coordsize="21600,21600" o:gfxdata="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OzMG+8AAAA&#10;3QAAAA8AAAAAAAAAAQAgAAAAIgAAAGRycy9kb3ducmV2LnhtbFBLAQIUABQAAAAIAIdO4kAzLwWe&#10;OwAAADkAAAAQAAAAAAAAAAEAIAAAAAsBAABkcnMvc2hhcGV4bWwueG1sUEsFBgAAAAAGAAYAWwEA&#10;ALUD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v:group>
                      </v:group>
                      <v:group id="_x0000_s1026" o:spid="_x0000_s1026" o:spt="203" style="position:absolute;left:510;top:0;height:285;width:305;" coordsize="466,434" o:gfxdata="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TfJ0+L0AAADdAAAADwAAAAAAAAABACAAAAAiAAAAZHJzL2Rvd25yZXYueG1s&#10;UEsBAhQAFAAAAAgAh07iQDMvBZ47AAAAOQAAABUAAAAAAAAAAQAgAAAADAEAAGRycy9ncm91cHNo&#10;YXBleG1sLnhtbFBLBQYAAAAABgAGAGABAADJAwAAAAA=&#10;">
                        <o:lock v:ext="edit" grouping="f" rotation="f" text="f" aspectratio="f"/>
                        <v:group id="_x0000_s1026" o:spid="_x0000_s1026" o:spt="203" style="position:absolute;left:0;top:0;height:64;width:70;" coordsize="208,206" o:gfxdata="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0xnu4r0AAADdAAAADwAAAAAAAAABACAAAAAiAAAAZHJzL2Rvd25yZXYueG1s&#10;UEsBAhQAFAAAAAgAh07iQDMvBZ47AAAAOQAAABUAAAAAAAAAAQAgAAAADAEAAGRycy9ncm91cHNo&#10;YXBleG1sLnhtbFBLBQYAAAAABgAGAGABAADJAwAAAAA=&#10;">
                          <o:lock v:ext="edit" grouping="f" rotation="f" text="f" aspectratio="f"/>
                          <v:line id="_x0000_s1026" o:spid="_x0000_s1026" o:spt="20" style="position:absolute;left:2;top:0;height:206;width:206;" filled="f" stroked="t" coordsize="21600,21600" o:gfxdata="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1pNOr4A&#10;AADdAAAADwAAAAAAAAABACAAAAAiAAAAZHJzL2Rvd25yZXYueG1sUEsBAhQAFAAAAAgAh07iQDMv&#10;BZ47AAAAOQAAABAAAAAAAAAAAQAgAAAADQEAAGRycy9zaGFwZXhtbC54bWxQSwUGAAAAAAYABgBb&#10;AQAAtwM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0;top:0;flip:x;height:206;width:206;" filled="f" stroked="t" coordsize="21600,21600" o:gfxdata="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Ig2bLsAAADd&#10;AAAADwAAAAAAAAABACAAAAAiAAAAZHJzL2Rvd25yZXYueG1sUEsBAhQAFAAAAAgAh07iQDMvBZ47&#10;AAAAOQAAABAAAAAAAAAAAQAgAAAACgEAAGRycy9zaGFwZXhtbC54bWxQSwUGAAAAAAYABgBbAQAA&#10;tAM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v:group>
                        <v:group id="_x0000_s1026" o:spid="_x0000_s1026" o:spt="203" style="position:absolute;left:396;top:0;height:64;width:70;" coordsize="208,206" o:gfxdata="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whvsjMAAAADdAAAADwAAAAAAAAABACAAAAAiAAAAZHJzL2Rvd25yZXYu&#10;eG1sUEsBAhQAFAAAAAgAh07iQDMvBZ47AAAAOQAAABUAAAAAAAAAAQAgAAAADwEAAGRycy9ncm91&#10;cHNoYXBleG1sLnhtbFBLBQYAAAAABgAGAGABAADMAwAAAAA=&#10;">
                          <o:lock v:ext="edit" grouping="f" rotation="f" text="f" aspectratio="f"/>
                          <v:line id="_x0000_s1026" o:spid="_x0000_s1026" o:spt="20" style="position:absolute;left:2;top:0;height:206;width:206;" filled="f" stroked="t" coordsize="21600,21600" o:gfxdata="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5W+Kk&#10;wAAAAN0AAAAPAAAAAAAAAAEAIAAAACIAAABkcnMvZG93bnJldi54bWxQSwECFAAUAAAACACHTuJA&#10;My8FnjsAAAA5AAAAEAAAAAAAAAABACAAAAAPAQAAZHJzL3NoYXBleG1sLnhtbFBLBQYAAAAABgAG&#10;AFsBAAC5Aw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0;top:0;flip:x;height:206;width:206;" filled="f" stroked="t" coordsize="21600,21600" o:gfxdata="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ReiHrsAAADd&#10;AAAADwAAAAAAAAABACAAAAAiAAAAZHJzL2Rvd25yZXYueG1sUEsBAhQAFAAAAAgAh07iQDMvBZ47&#10;AAAAOQAAABAAAAAAAAAAAQAgAAAACgEAAGRycy9zaGFwZXhtbC54bWxQSwUGAAAAAAYABgBbAQAA&#10;tAM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v:group>
                        <v:group id="_x0000_s1026" o:spid="_x0000_s1026" o:spt="203" style="position:absolute;left:0;top:370;height:64;width:70;" coordsize="208,206" o:gfxdata="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Msly+70AAADdAAAADwAAAAAAAAABACAAAAAiAAAAZHJzL2Rvd25yZXYueG1s&#10;UEsBAhQAFAAAAAgAh07iQDMvBZ47AAAAOQAAABUAAAAAAAAAAQAgAAAADAEAAGRycy9ncm91cHNo&#10;YXBleG1sLnhtbFBLBQYAAAAABgAGAGABAADJAwAAAAA=&#10;">
                          <o:lock v:ext="edit" grouping="f" rotation="f" text="f" aspectratio="f"/>
                          <v:line id="_x0000_s1026" o:spid="_x0000_s1026" o:spt="20" style="position:absolute;left:2;top:0;height:206;width:206;" filled="f" stroked="t" coordsize="21600,21600" o:gfxdata="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orRI7sAAADd&#10;AAAADwAAAAAAAAABACAAAAAiAAAAZHJzL2Rvd25yZXYueG1sUEsBAhQAFAAAAAgAh07iQDMvBZ47&#10;AAAAOQAAABAAAAAAAAAAAQAgAAAACgEAAGRycy9zaGFwZXhtbC54bWxQSwUGAAAAAAYABgBbAQAA&#10;tAM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0;top:0;flip:x;height:206;width:206;" filled="f" stroked="t" coordsize="21600,21600" o:gfxdata="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iqdbsAAADd&#10;AAAADwAAAAAAAAABACAAAAAiAAAAZHJzL2Rvd25yZXYueG1sUEsBAhQAFAAAAAgAh07iQDMvBZ47&#10;AAAAOQAAABAAAAAAAAAAAQAgAAAACgEAAGRycy9zaGFwZXhtbC54bWxQSwUGAAAAAAYABgBbAQAA&#10;tAM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v:group>
                        <v:group id="_x0000_s1026" o:spid="_x0000_s1026" o:spt="203" style="position:absolute;left:396;top:370;height:64;width:70;" coordsize="208,206" o:gfxdata="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Ir7RY70AAADdAAAADwAAAAAAAAABACAAAAAiAAAAZHJzL2Rvd25yZXYueG1s&#10;UEsBAhQAFAAAAAgAh07iQDMvBZ47AAAAOQAAABUAAAAAAAAAAQAgAAAADAEAAGRycy9ncm91cHNo&#10;YXBleG1sLnhtbFBLBQYAAAAABgAGAGABAADJAwAAAAA=&#10;">
                          <o:lock v:ext="edit" grouping="f" rotation="f" text="f" aspectratio="f"/>
                          <v:line id="_x0000_s1026" o:spid="_x0000_s1026" o:spt="20" style="position:absolute;left:2;top:0;height:206;width:206;" filled="f" stroked="t" coordsize="21600,21600" o:gfxdata="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v1yu7sAAADd&#10;AAAADwAAAAAAAAABACAAAAAiAAAAZHJzL2Rvd25yZXYueG1sUEsBAhQAFAAAAAgAh07iQDMvBZ47&#10;AAAAOQAAABAAAAAAAAAAAQAgAAAACgEAAGRycy9zaGFwZXhtbC54bWxQSwUGAAAAAAYABgBbAQAA&#10;tAM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0;top:0;flip:x;height:206;width:206;" filled="f" stroked="t" coordsize="21600,21600" o:gfxdata="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KxMgG8AAAA&#10;3QAAAA8AAAAAAAAAAQAgAAAAIgAAAGRycy9kb3ducmV2LnhtbFBLAQIUABQAAAAIAIdO4kAzLwWe&#10;OwAAADkAAAAQAAAAAAAAAAEAIAAAAAsBAABkcnMvc2hhcGV4bWwueG1sUEsFBgAAAAAGAAYAWwEA&#10;ALUD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v:group>
                      </v:group>
                    </v:group>
                  </v:group>
                  <v:group id="_x0000_s1026" o:spid="_x0000_s1026" o:spt="203" style="position:absolute;left:1621;top:0;height:1234;width:1290;" coordsize="815,779" o:gfxdata="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8Wl1u+AAAA3QAAAA8AAAAAAAAAAQAgAAAAIgAAAGRycy9kb3ducmV2Lnht&#10;bFBLAQIUABQAAAAIAIdO4kAzLwWeOwAAADkAAAAVAAAAAAAAAAEAIAAAAA0BAABkcnMvZ3JvdXBz&#10;aGFwZXhtbC54bWxQSwUGAAAAAAYABgBgAQAAygMAAAAA&#10;">
                    <o:lock v:ext="edit" grouping="f" rotation="f" text="f" aspectratio="f"/>
                    <v:group id="_x0000_s1026" o:spid="_x0000_s1026" o:spt="203" style="position:absolute;left:0;top:0;height:285;width:305;" coordsize="466,434" o:gfxdata="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jCLAL0AAADdAAAADwAAAAAAAAABACAAAAAiAAAAZHJzL2Rvd25yZXYueG1s&#10;UEsBAhQAFAAAAAgAh07iQDMvBZ47AAAAOQAAABUAAAAAAAAAAQAgAAAADAEAAGRycy9ncm91cHNo&#10;YXBleG1sLnhtbFBLBQYAAAAABgAGAGABAADJAwAAAAA=&#10;">
                      <o:lock v:ext="edit" grouping="f" rotation="f" text="f" aspectratio="f"/>
                      <v:group id="_x0000_s1026" o:spid="_x0000_s1026" o:spt="203" style="position:absolute;left:0;top:0;height:64;width:70;" coordsize="208,206" o:gfxdata="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YXEG9vAAAAN0AAAAPAAAAAAAAAAEAIAAAACIAAABkcnMvZG93bnJldi54bWxQ&#10;SwECFAAUAAAACACHTuJAMy8FnjsAAAA5AAAAFQAAAAAAAAABACAAAAALAQAAZHJzL2dyb3Vwc2hh&#10;cGV4bWwueG1sUEsFBgAAAAAGAAYAYAEAAMgDAAAAAA==&#10;">
                        <o:lock v:ext="edit" grouping="f" rotation="f" text="f" aspectratio="f"/>
                        <v:line id="_x0000_s1026" o:spid="_x0000_s1026" o:spt="20" style="position:absolute;left:2;top:0;height:206;width:206;" filled="f" stroked="t" coordsize="21600,21600" o:gfxdata="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cH+Jl&#10;wAAAAN0AAAAPAAAAAAAAAAEAIAAAACIAAABkcnMvZG93bnJldi54bWxQSwECFAAUAAAACACHTuJA&#10;My8FnjsAAAA5AAAAEAAAAAAAAAABACAAAAAPAQAAZHJzL3NoYXBleG1sLnhtbFBLBQYAAAAABgAG&#10;AFsBAAC5AwAAAAA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0;top:0;flip:x;height:206;width:206;" filled="f" stroked="t" coordsize="21600,21600" o:gfxdata="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U6LfvQAA&#10;AN0AAAAPAAAAAAAAAAEAIAAAACIAAABkcnMvZG93bnJldi54bWxQSwECFAAUAAAACACHTuJAMy8F&#10;njsAAAA5AAAAEAAAAAAAAAABACAAAAAMAQAAZHJzL3NoYXBleG1sLnhtbFBLBQYAAAAABgAGAFsB&#10;AAC2AwAAAAA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</v:group>
                      <v:group id="_x0000_s1026" o:spid="_x0000_s1026" o:spt="203" style="position:absolute;left:396;top:0;height:64;width:70;" coordsize="208,206" o:gfxdata="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e12cm+AAAA3QAAAA8AAAAAAAAAAQAgAAAAIgAAAGRycy9kb3ducmV2Lnht&#10;bFBLAQIUABQAAAAIAIdO4kAzLwWeOwAAADkAAAAVAAAAAAAAAAEAIAAAAA0BAABkcnMvZ3JvdXBz&#10;aGFwZXhtbC54bWxQSwUGAAAAAAYABgBgAQAAygMAAAAA&#10;">
                        <o:lock v:ext="edit" grouping="f" rotation="f" text="f" aspectratio="f"/>
                        <v:line id="_x0000_s1026" o:spid="_x0000_s1026" o:spt="20" style="position:absolute;left:2;top:0;height:206;width:206;" filled="f" stroked="t" coordsize="21600,21600" o:gfxdata="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zNfBK8AAAA&#10;3QAAAA8AAAAAAAAAAQAgAAAAIgAAAGRycy9kb3ducmV2LnhtbFBLAQIUABQAAAAIAIdO4kAzLwWe&#10;OwAAADkAAAAQAAAAAAAAAAEAIAAAAAsBAABkcnMvc2hhcGV4bWwueG1sUEsFBgAAAAAGAAYAWwEA&#10;ALUDAAAAAA=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0;top:0;flip:x;height:206;width:206;" filled="f" stroked="t" coordsize="21600,21600" o:gfxdata="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kAUe8AAAA&#10;3QAAAA8AAAAAAAAAAQAgAAAAIgAAAGRycy9kb3ducmV2LnhtbFBLAQIUABQAAAAIAIdO4kAzLwWe&#10;OwAAADkAAAAQAAAAAAAAAAEAIAAAAAsBAABkcnMvc2hhcGV4bWwueG1sUEsFBgAAAAAGAAYAWwEA&#10;ALUDAAAAAA=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</v:group>
                      <v:group id="_x0000_s1026" o:spid="_x0000_s1026" o:spt="203" style="position:absolute;left:0;top:370;height:64;width:70;" coordsize="208,206" o:gfxdata="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ubR2V8AAAADdAAAADwAAAAAAAAABACAAAAAiAAAAZHJzL2Rvd25yZXYu&#10;eG1sUEsBAhQAFAAAAAgAh07iQDMvBZ47AAAAOQAAABUAAAAAAAAAAQAgAAAADwEAAGRycy9ncm91&#10;cHNoYXBleG1sLnhtbFBLBQYAAAAABgAGAGABAADMAwAAAAA=&#10;">
                        <o:lock v:ext="edit" grouping="f" rotation="f" text="f" aspectratio="f"/>
                        <v:line id="_x0000_s1026" o:spid="_x0000_s1026" o:spt="20" style="position:absolute;left:2;top:0;height:206;width:206;" filled="f" stroked="t" coordsize="21600,21600" o:gfxdata="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ut+KvQAA&#10;AN0AAAAPAAAAAAAAAAEAIAAAACIAAABkcnMvZG93bnJldi54bWxQSwECFAAUAAAACACHTuJAMy8F&#10;njsAAAA5AAAAEAAAAAAAAAABACAAAAAMAQAAZHJzL3NoYXBleG1sLnhtbFBLBQYAAAAABgAGAFsB&#10;AAC2AwAAAAA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0;top:0;flip:x;height:206;width:206;" filled="f" stroked="t" coordsize="21600,21600" o:gfxdata="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j2nzC8AAAA&#10;3QAAAA8AAAAAAAAAAQAgAAAAIgAAAGRycy9kb3ducmV2LnhtbFBLAQIUABQAAAAIAIdO4kAzLwWe&#10;OwAAADkAAAAQAAAAAAAAAAEAIAAAAAsBAABkcnMvc2hhcGV4bWwueG1sUEsFBgAAAAAGAAYAWwEA&#10;ALUDAAAAAA=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</v:group>
                      <v:group id="_x0000_s1026" o:spid="_x0000_s1026" o:spt="203" style="position:absolute;left:396;top:370;height:64;width:70;" coordsize="208,206" o:gfxdata="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m4hV3vAAAAN0AAAAPAAAAAAAAAAEAIAAAACIAAABkcnMvZG93bnJldi54bWxQ&#10;SwECFAAUAAAACACHTuJAMy8FnjsAAAA5AAAAFQAAAAAAAAABACAAAAALAQAAZHJzL2dyb3Vwc2hh&#10;cGV4bWwueG1sUEsFBgAAAAAGAAYAYAEAAMgDAAAAAA==&#10;">
                        <o:lock v:ext="edit" grouping="f" rotation="f" text="f" aspectratio="f"/>
                        <v:line id="_x0000_s1026" o:spid="_x0000_s1026" o:spt="20" style="position:absolute;left:2;top:0;height:206;width:206;" filled="f" stroked="t" coordsize="21600,21600" o:gfxdata="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SVL+LsAAADd&#10;AAAADwAAAAAAAAABACAAAAAiAAAAZHJzL2Rvd25yZXYueG1sUEsBAhQAFAAAAAgAh07iQDMvBZ47&#10;AAAAOQAAABAAAAAAAAAAAQAgAAAACgEAAGRycy9zaGFwZXhtbC54bWxQSwUGAAAAAAYABgBbAQAA&#10;tAMAAAAA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0;top:0;flip:x;height:206;width:206;" filled="f" stroked="t" coordsize="21600,21600" o:gfxdata="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lzzfm/&#10;AAAA3QAAAA8AAAAAAAAAAQAgAAAAIgAAAGRycy9kb3ducmV2LnhtbFBLAQIUABQAAAAIAIdO4kAz&#10;LwWeOwAAADkAAAAQAAAAAAAAAAEAIAAAAA4BAABkcnMvc2hhcGV4bWwueG1sUEsFBgAAAAAGAAYA&#10;WwEAALgDAAAAAA=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</v:group>
                    </v:group>
                    <v:group id="_x0000_s1026" o:spid="_x0000_s1026" o:spt="203" style="position:absolute;left:510;top:0;height:285;width:305;" coordsize="466,434" o:gfxdata="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cAIWpvAAAAN0AAAAPAAAAAAAAAAEAIAAAACIAAABkcnMvZG93bnJldi54bWxQ&#10;SwECFAAUAAAACACHTuJAMy8FnjsAAAA5AAAAFQAAAAAAAAABACAAAAALAQAAZHJzL2dyb3Vwc2hh&#10;cGV4bWwueG1sUEsFBgAAAAAGAAYAYAEAAMgDAAAAAA==&#10;">
                      <o:lock v:ext="edit" grouping="f" rotation="f" text="f" aspectratio="f"/>
                      <v:group id="_x0000_s1026" o:spid="_x0000_s1026" o:spt="203" style="position:absolute;left:0;top:0;height:64;width:70;" coordsize="208,206" o:gfxdata="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Z2RN0vAAAAN0AAAAPAAAAAAAAAAEAIAAAACIAAABkcnMvZG93bnJldi54bWxQ&#10;SwECFAAUAAAACACHTuJAMy8FnjsAAAA5AAAAFQAAAAAAAAABACAAAAALAQAAZHJzL2dyb3Vwc2hh&#10;cGV4bWwueG1sUEsFBgAAAAAGAAYAYAEAAMgDAAAAAA==&#10;">
                        <o:lock v:ext="edit" grouping="f" rotation="f" text="f" aspectratio="f"/>
                        <v:line id="_x0000_s1026" o:spid="_x0000_s1026" o:spt="20" style="position:absolute;left:2;top:0;height:206;width:206;" filled="f" stroked="t" coordsize="21600,21600" o:gfxdata="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obavvQAA&#10;AN0AAAAPAAAAAAAAAAEAIAAAACIAAABkcnMvZG93bnJldi54bWxQSwECFAAUAAAACACHTuJAMy8F&#10;njsAAAA5AAAAEAAAAAAAAAABACAAAAAMAQAAZHJzL3NoYXBleG1sLnhtbFBLBQYAAAAABgAGAFsB&#10;AAC2AwAAAAA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0;top:0;flip:x;height:206;width:206;" filled="f" stroked="t" coordsize="21600,21600" o:gfxdata="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ZIy/q8AAAA&#10;3QAAAA8AAAAAAAAAAQAgAAAAIgAAAGRycy9kb3ducmV2LnhtbFBLAQIUABQAAAAIAIdO4kAzLwWe&#10;OwAAADkAAAAQAAAAAAAAAAEAIAAAAAsBAABkcnMvc2hhcGV4bWwueG1sUEsFBgAAAAAGAAYAWwEA&#10;ALUDAAAAAA=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</v:group>
                      <v:group id="_x0000_s1026" o:spid="_x0000_s1026" o:spt="203" style="position:absolute;left:396;top:0;height:64;width:70;" coordsize="208,206" o:gfxdata="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d9i86sAAAADdAAAADwAAAAAAAAABACAAAAAiAAAAZHJzL2Rvd25yZXYu&#10;eG1sUEsBAhQAFAAAAAgAh07iQDMvBZ47AAAAOQAAABUAAAAAAAAAAQAgAAAADwEAAGRycy9ncm91&#10;cHNoYXBleG1sLnhtbFBLBQYAAAAABgAGAGABAADMAwAAAAA=&#10;">
                        <o:lock v:ext="edit" grouping="f" rotation="f" text="f" aspectratio="f"/>
                        <v:line id="_x0000_s1026" o:spid="_x0000_s1026" o:spt="20" style="position:absolute;left:2;top:0;height:206;width:206;" filled="f" stroked="t" coordsize="21600,21600" o:gfxdata="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LWFTe8AAAA&#10;3QAAAA8AAAAAAAAAAQAgAAAAIgAAAGRycy9kb3ducmV2LnhtbFBLAQIUABQAAAAIAIdO4kAzLwWe&#10;OwAAADkAAAAQAAAAAAAAAAEAIAAAAAsBAABkcnMvc2hhcGV4bWwueG1sUEsFBgAAAAAGAAYAWwEA&#10;ALUDAAAAAA=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0;top:0;flip:x;height:206;width:206;" filled="f" stroked="t" coordsize="21600,21600" o:gfxdata="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aaVY28AAAA&#10;3QAAAA8AAAAAAAAAAQAgAAAAIgAAAGRycy9kb3ducmV2LnhtbFBLAQIUABQAAAAIAIdO4kAzLwWe&#10;OwAAADkAAAAQAAAAAAAAAAEAIAAAAAsBAABkcnMvc2hhcGV4bWwueG1sUEsFBgAAAAAGAAYAWwEA&#10;ALUDAAAAAA=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</v:group>
                      <v:group id="_x0000_s1026" o:spid="_x0000_s1026" o:spt="203" style="position:absolute;left:0;top:370;height:64;width:70;" coordsize="208,206" o:gfxdata="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GM7g6q+AAAA3QAAAA8AAAAAAAAAAQAgAAAAIgAAAGRycy9kb3ducmV2Lnht&#10;bFBLAQIUABQAAAAIAIdO4kAzLwWeOwAAADkAAAAVAAAAAAAAAAEAIAAAAA0BAABkcnMvZ3JvdXBz&#10;aGFwZXhtbC54bWxQSwUGAAAAAAYABgBgAQAAygMAAAAA&#10;">
                        <o:lock v:ext="edit" grouping="f" rotation="f" text="f" aspectratio="f"/>
                        <v:line id="_x0000_s1026" o:spid="_x0000_s1026" o:spt="20" style="position:absolute;left:2;top:0;height:206;width:206;" filled="f" stroked="t" coordsize="21600,21600" o:gfxdata="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SYFFvQAA&#10;AN0AAAAPAAAAAAAAAAEAIAAAACIAAABkcnMvZG93bnJldi54bWxQSwECFAAUAAAACACHTuJAMy8F&#10;njsAAAA5AAAAEAAAAAAAAAABACAAAAAMAQAAZHJzL3NoYXBleG1sLnhtbFBLBQYAAAAABgAGAFsB&#10;AAC2AwAAAAA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0;top:0;flip:x;height:206;width:206;" filled="f" stroked="t" coordsize="21600,21600" o:gfxdata="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yqWyS/&#10;AAAA3QAAAA8AAAAAAAAAAQAgAAAAIgAAAGRycy9kb3ducmV2LnhtbFBLAQIUABQAAAAIAIdO4kAz&#10;LwWeOwAAADkAAAAQAAAAAAAAAAEAIAAAAA4BAABkcnMvc2hhcGV4bWwueG1sUEsFBgAAAAAGAAYA&#10;WwEAALgDAAAAAA=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</v:group>
                      <v:group id="_x0000_s1026" o:spid="_x0000_s1026" o:spt="203" style="position:absolute;left:396;top:370;height:64;width:70;" coordsize="208,206" o:gfxdata="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c0wgMr0AAADdAAAADwAAAAAAAAABACAAAAAiAAAAZHJzL2Rvd25yZXYueG1s&#10;UEsBAhQAFAAAAAgAh07iQDMvBZ47AAAAOQAAABUAAAAAAAAAAQAgAAAADAEAAGRycy9ncm91cHNo&#10;YXBleG1sLnhtbFBLBQYAAAAABgAGAGABAADJAwAAAAA=&#10;">
                        <o:lock v:ext="edit" grouping="f" rotation="f" text="f" aspectratio="f"/>
                        <v:line id="_x0000_s1026" o:spid="_x0000_s1026" o:spt="20" style="position:absolute;left:2;top:0;height:206;width:206;" filled="f" stroked="t" coordsize="21600,21600" o:gfxdata="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NIXpvQAA&#10;AN0AAAAPAAAAAAAAAAEAIAAAACIAAABkcnMvZG93bnJldi54bWxQSwECFAAUAAAACACHTuJAMy8F&#10;njsAAAA5AAAAEAAAAAAAAAABACAAAAAMAQAAZHJzL3NoYXBleG1sLnhtbFBLBQYAAAAABgAGAFsB&#10;AAC2AwAAAAA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0;top:0;flip:x;height:206;width:206;" filled="f" stroked="t" coordsize="21600,21600" o:gfxdata="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4xVO8AAAA&#10;3QAAAA8AAAAAAAAAAQAgAAAAIgAAAGRycy9kb3ducmV2LnhtbFBLAQIUABQAAAAIAIdO4kAzLwWe&#10;OwAAADkAAAAQAAAAAAAAAAEAIAAAAAsBAABkcnMvc2hhcGV4bWwueG1sUEsFBgAAAAAGAAYAWwEA&#10;ALUDAAAAAA=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</v:group>
                    </v:group>
                    <v:group id="_x0000_s1026" o:spid="_x0000_s1026" o:spt="203" style="position:absolute;left:0;top:474;height:305;width:815;" coordsize="815,285" o:gfxdata="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BaMsC+AAAA3QAAAA8AAAAAAAAAAQAgAAAAIgAAAGRycy9kb3ducmV2Lnht&#10;bFBLAQIUABQAAAAIAIdO4kAzLwWeOwAAADkAAAAVAAAAAAAAAAEAIAAAAA0BAABkcnMvZ3JvdXBz&#10;aGFwZXhtbC54bWxQSwUGAAAAAAYABgBgAQAAygMAAAAA&#10;">
                      <o:lock v:ext="edit" grouping="f" rotation="f" text="f" aspectratio="f"/>
                      <v:group id="_x0000_s1026" o:spid="_x0000_s1026" o:spt="203" style="position:absolute;left:0;top:0;height:285;width:305;" coordsize="466,434" o:gfxdata="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qgdZSsAAAADdAAAADwAAAAAAAAABACAAAAAiAAAAZHJzL2Rvd25yZXYu&#10;eG1sUEsBAhQAFAAAAAgAh07iQDMvBZ47AAAAOQAAABUAAAAAAAAAAQAgAAAADwEAAGRycy9ncm91&#10;cHNoYXBleG1sLnhtbFBLBQYAAAAABgAGAGABAADMAwAAAAA=&#10;">
                        <o:lock v:ext="edit" grouping="f" rotation="f" text="f" aspectratio="f"/>
                        <v:group id="_x0000_s1026" o:spid="_x0000_s1026" o:spt="203" style="position:absolute;left:0;top:0;height:64;width:70;" coordsize="208,206" o:gfxdata="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8gEqN8AAAADdAAAADwAAAAAAAAABACAAAAAiAAAAZHJzL2Rvd25yZXYu&#10;eG1sUEsBAhQAFAAAAAgAh07iQDMvBZ47AAAAOQAAABUAAAAAAAAAAQAgAAAADwEAAGRycy9ncm91&#10;cHNoYXBleG1sLnhtbFBLBQYAAAAABgAGAGABAADMAwAAAAA=&#10;">
                          <o:lock v:ext="edit" grouping="f" rotation="f" text="f" aspectratio="f"/>
                          <v:line id="_x0000_s1026" o:spid="_x0000_s1026" o:spt="20" style="position:absolute;left:2;top:0;height:206;width:206;" filled="f" stroked="t" coordsize="21600,21600" o:gfxdata="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D4PqvQAA&#10;AN0AAAAPAAAAAAAAAAEAIAAAACIAAABkcnMvZG93bnJldi54bWxQSwECFAAUAAAACACHTuJAMy8F&#10;njsAAAA5AAAAEAAAAAAAAAABACAAAAAMAQAAZHJzL3NoYXBleG1sLnhtbFBLBQYAAAAABgAGAFsB&#10;AAC2Aw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0;top:0;flip:x;height:206;width:206;" filled="f" stroked="t" coordsize="21600,21600" o:gfxdata="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NDw1C8AAAA&#10;3QAAAA8AAAAAAAAAAQAgAAAAIgAAAGRycy9kb3ducmV2LnhtbFBLAQIUABQAAAAIAIdO4kAzLwWe&#10;OwAAADkAAAAQAAAAAAAAAAEAIAAAAAsBAABkcnMvc2hhcGV4bWwueG1sUEsFBgAAAAAGAAYAWwEA&#10;ALUD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v:group>
                        <v:group id="_x0000_s1026" o:spid="_x0000_s1026" o:spt="203" style="position:absolute;left:396;top:0;height:64;width:70;" coordsize="208,206" o:gfxdata="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z3w170AAADdAAAADwAAAAAAAAABACAAAAAiAAAAZHJzL2Rvd25yZXYueG1s&#10;UEsBAhQAFAAAAAgAh07iQDMvBZ47AAAAOQAAABUAAAAAAAAAAQAgAAAADAEAAGRycy9ncm91cHNo&#10;YXBleG1sLnhtbFBLBQYAAAAABgAGAGABAADJAwAAAAA=&#10;">
                          <o:lock v:ext="edit" grouping="f" rotation="f" text="f" aspectratio="f"/>
                          <v:line id="_x0000_s1026" o:spid="_x0000_s1026" o:spt="20" style="position:absolute;left:2;top:0;height:206;width:206;" filled="f" stroked="t" coordsize="21600,21600" o:gfxdata="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pAXmLsAAADd&#10;AAAADwAAAAAAAAABACAAAAAiAAAAZHJzL2Rvd25yZXYueG1sUEsBAhQAFAAAAAgAh07iQDMvBZ47&#10;AAAAOQAAABAAAAAAAAAAAQAgAAAACgEAAGRycy9zaGFwZXhtbC54bWxQSwUGAAAAAAYABgBbAQAA&#10;tAM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0;top:0;flip:x;height:206;width:206;" filled="f" stroked="t" coordsize="21600,21600" o:gfxdata="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SsKFm/&#10;AAAA3QAAAA8AAAAAAAAAAQAgAAAAIgAAAGRycy9kb3ducmV2LnhtbFBLAQIUABQAAAAIAIdO4kAz&#10;LwWeOwAAADkAAAAQAAAAAAAAAAEAIAAAAA4BAABkcnMvc2hhcGV4bWwueG1sUEsFBgAAAAAGAAYA&#10;WwEAALgD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v:group>
                        <v:group id="_x0000_s1026" o:spid="_x0000_s1026" o:spt="203" style="position:absolute;left:0;top:370;height:64;width:70;" coordsize="208,206" o:gfxdata="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tKU0++AAAA3QAAAA8AAAAAAAAAAQAgAAAAIgAAAGRycy9kb3ducmV2Lnht&#10;bFBLAQIUABQAAAAIAIdO4kAzLwWeOwAAADkAAAAVAAAAAAAAAAEAIAAAAA0BAABkcnMvZ3JvdXBz&#10;aGFwZXhtbC54bWxQSwUGAAAAAAYABgBgAQAAygMAAAAA&#10;">
                          <o:lock v:ext="edit" grouping="f" rotation="f" text="f" aspectratio="f"/>
                          <v:line id="_x0000_s1026" o:spid="_x0000_s1026" o:spt="20" style="position:absolute;left:2;top:0;height:206;width:206;" filled="f" stroked="t" coordsize="21600,21600" o:gfxdata="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MvaUvQAA&#10;AN0AAAAPAAAAAAAAAAEAIAAAACIAAABkcnMvZG93bnJldi54bWxQSwECFAAUAAAACACHTuJAMy8F&#10;njsAAAA5AAAAEAAAAAAAAAABACAAAAAMAQAAZHJzL3NoYXBleG1sLnhtbFBLBQYAAAAABgAGAFsB&#10;AAC2Aw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0;top:0;flip:x;height:206;width:206;" filled="f" stroked="t" coordsize="21600,21600" o:gfxdata="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R+ti68AAAA&#10;3QAAAA8AAAAAAAAAAQAgAAAAIgAAAGRycy9kb3ducmV2LnhtbFBLAQIUABQAAAAIAIdO4kAzLwWe&#10;OwAAADkAAAAQAAAAAAAAAAEAIAAAAAsBAABkcnMvc2hhcGV4bWwueG1sUEsFBgAAAAAGAAYAWwEA&#10;ALUD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v:group>
                        <v:group id="_x0000_s1026" o:spid="_x0000_s1026" o:spt="203" style="position:absolute;left:396;top:370;height:64;width:70;" coordsize="208,206" o:gfxdata="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25jNOL0AAADdAAAADwAAAAAAAAABACAAAAAiAAAAZHJzL2Rvd25yZXYueG1s&#10;UEsBAhQAFAAAAAgAh07iQDMvBZ47AAAAOQAAABUAAAAAAAAAAQAgAAAADAEAAGRycy9ncm91cHNo&#10;YXBleG1sLnhtbFBLBQYAAAAABgAGAGABAADJAwAAAAA=&#10;">
                          <o:lock v:ext="edit" grouping="f" rotation="f" text="f" aspectratio="f"/>
                          <v:line id="_x0000_s1026" o:spid="_x0000_s1026" o:spt="20" style="position:absolute;left:2;top:0;height:206;width:206;" filled="f" stroked="t" coordsize="21600,21600" o:gfxdata="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227gvQAA&#10;AN0AAAAPAAAAAAAAAAEAIAAAACIAAABkcnMvZG93bnJldi54bWxQSwECFAAUAAAACACHTuJAMy8F&#10;njsAAAA5AAAAEAAAAAAAAAABACAAAAAMAQAAZHJzL3NoYXBleG1sLnhtbFBLBQYAAAAABgAGAFsB&#10;AAC2Aw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0;top:0;flip:x;height:206;width:206;" filled="f" stroked="t" coordsize="21600,21600" o:gfxdata="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CRW2vQAA&#10;AN0AAAAPAAAAAAAAAAEAIAAAACIAAABkcnMvZG93bnJldi54bWxQSwECFAAUAAAACACHTuJAMy8F&#10;njsAAAA5AAAAEAAAAAAAAAABACAAAAAMAQAAZHJzL3NoYXBleG1sLnhtbFBLBQYAAAAABgAGAFsB&#10;AAC2Aw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v:group>
                      </v:group>
                      <v:group id="_x0000_s1026" o:spid="_x0000_s1026" o:spt="203" style="position:absolute;left:510;top:0;height:285;width:305;" coordsize="466,434" o:gfxdata="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HCIrLe+AAAA3QAAAA8AAAAAAAAAAQAgAAAAIgAAAGRycy9kb3ducmV2Lnht&#10;bFBLAQIUABQAAAAIAIdO4kAzLwWeOwAAADkAAAAVAAAAAAAAAAEAIAAAAA0BAABkcnMvZ3JvdXBz&#10;aGFwZXhtbC54bWxQSwUGAAAAAAYABgBgAQAAygMAAAAA&#10;">
                        <o:lock v:ext="edit" grouping="f" rotation="f" text="f" aspectratio="f"/>
                        <v:group id="_x0000_s1026" o:spid="_x0000_s1026" o:spt="203" style="position:absolute;left:0;top:0;height:64;width:70;" coordsize="208,206" o:gfxdata="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L7kZgq+AAAA3QAAAA8AAAAAAAAAAQAgAAAAIgAAAGRycy9kb3ducmV2Lnht&#10;bFBLAQIUABQAAAAIAIdO4kAzLwWeOwAAADkAAAAVAAAAAAAAAAEAIAAAAA0BAABkcnMvZ3JvdXBz&#10;aGFwZXhtbC54bWxQSwUGAAAAAAYABgBgAQAAygMAAAAA&#10;">
                          <o:lock v:ext="edit" grouping="f" rotation="f" text="f" aspectratio="f"/>
                          <v:line id="_x0000_s1026" o:spid="_x0000_s1026" o:spt="20" style="position:absolute;left:2;top:0;height:206;width:206;" filled="f" stroked="t" coordsize="21600,21600" o:gfxdata="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lmTlvQAA&#10;AN0AAAAPAAAAAAAAAAEAIAAAACIAAABkcnMvZG93bnJldi54bWxQSwECFAAUAAAACACHTuJAMy8F&#10;njsAAAA5AAAAEAAAAAAAAAABACAAAAAMAQAAZHJzL3NoYXBleG1sLnhtbFBLBQYAAAAABgAGAFsB&#10;AAC2Aw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0;top:0;flip:x;height:206;width:206;" filled="f" stroked="t" coordsize="21600,21600" o:gfxdata="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F1voS/&#10;AAAA3QAAAA8AAAAAAAAAAQAgAAAAIgAAAGRycy9kb3ducmV2LnhtbFBLAQIUABQAAAAIAIdO4kAz&#10;LwWeOwAAADkAAAAQAAAAAAAAAAEAIAAAAA4BAABkcnMvc2hhcGV4bWwueG1sUEsFBgAAAAAGAAYA&#10;WwEAALgD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v:group>
                        <v:group id="_x0000_s1026" o:spid="_x0000_s1026" o:spt="203" style="position:absolute;left:396;top:0;height:64;width:70;" coordsize="208,206" o:gfxdata="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rpPFkr0AAADdAAAADwAAAAAAAAABACAAAAAiAAAAZHJzL2Rvd25yZXYueG1s&#10;UEsBAhQAFAAAAAgAh07iQDMvBZ47AAAAOQAAABUAAAAAAAAAAQAgAAAADAEAAGRycy9ncm91cHNo&#10;YXBleG1sLnhtbFBLBQYAAAAABgAGAGABAADJAwAAAAA=&#10;">
                          <o:lock v:ext="edit" grouping="f" rotation="f" text="f" aspectratio="f"/>
                          <v:line id="_x0000_s1026" o:spid="_x0000_s1026" o:spt="20" style="position:absolute;left:2;top:0;height:206;width:206;" filled="f" stroked="t" coordsize="21600,21600" o:gfxdata="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62BJvQAA&#10;AN0AAAAPAAAAAAAAAAEAIAAAACIAAABkcnMvZG93bnJldi54bWxQSwECFAAUAAAACACHTuJAMy8F&#10;njsAAAA5AAAAEAAAAAAAAAABACAAAAAMAQAAZHJzL3NoYXBleG1sLnhtbFBLBQYAAAAABgAGAFsB&#10;AAC2Aw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0;top:0;flip:x;height:206;width:206;" filled="f" stroked="t" coordsize="21600,21600" o:gfxdata="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GnIPO8AAAA&#10;3QAAAA8AAAAAAAAAAQAgAAAAIgAAAGRycy9kb3ducmV2LnhtbFBLAQIUABQAAAAIAIdO4kAzLwWe&#10;OwAAADkAAAAQAAAAAAAAAAEAIAAAAAsBAABkcnMvc2hhcGV4bWwueG1sUEsFBgAAAAAGAAYAWwEA&#10;ALUD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v:group>
                        <v:group id="_x0000_s1026" o:spid="_x0000_s1026" o:spt="203" style="position:absolute;left:0;top:370;height:64;width:70;" coordsize="208,206" o:gfxdata="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5BW+W+AAAA3QAAAA8AAAAAAAAAAQAgAAAAIgAAAGRycy9kb3ducmV2Lnht&#10;bFBLAQIUABQAAAAIAIdO4kAzLwWeOwAAADkAAAAVAAAAAAAAAAEAIAAAAA0BAABkcnMvZ3JvdXBz&#10;aGFwZXhtbC54bWxQSwUGAAAAAAYABgBgAQAAygMAAAAA&#10;">
                          <o:lock v:ext="edit" grouping="f" rotation="f" text="f" aspectratio="f"/>
                          <v:line id="_x0000_s1026" o:spid="_x0000_s1026" o:spt="20" style="position:absolute;left:2;top:0;height:206;width:206;" filled="f" stroked="t" coordsize="21600,21600" o:gfxdata="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gL4PbsAAADd&#10;AAAADwAAAAAAAAABACAAAAAiAAAAZHJzL2Rvd25yZXYueG1sUEsBAhQAFAAAAAgAh07iQDMvBZ47&#10;AAAAOQAAABAAAAAAAAAAAQAgAAAACgEAAGRycy9zaGFwZXhtbC54bWxQSwUGAAAAAAYABgBbAQAA&#10;tAM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0;top:0;flip:x;height:206;width:206;" filled="f" stroked="t" coordsize="21600,21600" o:gfxdata="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0INrvQAA&#10;AN0AAAAPAAAAAAAAAAEAIAAAACIAAABkcnMvZG93bnJldi54bWxQSwECFAAUAAAACACHTuJAMy8F&#10;njsAAAA5AAAAEAAAAAAAAAABACAAAAAMAQAAZHJzL3NoYXBleG1sLnhtbFBLBQYAAAAABgAGAFsB&#10;AAC2Aw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v:group>
                        <v:group id="_x0000_s1026" o:spid="_x0000_s1026" o:spt="203" style="position:absolute;left:396;top:370;height:64;width:70;" coordsize="208,206" o:gfxdata="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H8QJLMAAAADdAAAADwAAAAAAAAABACAAAAAiAAAAZHJzL2Rvd25yZXYu&#10;eG1sUEsBAhQAFAAAAAgAh07iQDMvBZ47AAAAOQAAABUAAAAAAAAAAQAgAAAADwEAAGRycy9ncm91&#10;cHNoYXBleG1sLnhtbFBLBQYAAAAABgAGAGABAADMAwAAAAA=&#10;">
                          <o:lock v:ext="edit" grouping="f" rotation="f" text="f" aspectratio="f"/>
                          <v:line id="_x0000_s1026" o:spid="_x0000_s1026" o:spt="20" style="position:absolute;left:2;top:0;height:206;width:206;" filled="f" stroked="t" coordsize="21600,21600" o:gfxdata="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0A1ej&#10;wAAAAN0AAAAPAAAAAAAAAAEAIAAAACIAAABkcnMvZG93bnJldi54bWxQSwECFAAUAAAACACHTuJA&#10;My8FnjsAAAA5AAAAEAAAAAAAAAABACAAAAAPAQAAZHJzL3NoYXBleG1sLnhtbFBLBQYAAAAABgAG&#10;AFsBAAC5Aw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0;top:0;flip:x;height:206;width:206;" filled="f" stroked="t" coordsize="21600,21600" o:gfxdata="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TxcZvQAA&#10;AN0AAAAPAAAAAAAAAAEAIAAAACIAAABkcnMvZG93bnJldi54bWxQSwECFAAUAAAACACHTuJAMy8F&#10;njsAAAA5AAAAEAAAAAAAAAABACAAAAAMAQAAZHJzL3NoYXBleG1sLnhtbFBLBQYAAAAABgAGAFsB&#10;AAC2Aw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v:group>
                      </v:group>
                    </v:group>
                  </v:group>
                  <v:group id="_x0000_s1026" o:spid="_x0000_s1026" o:spt="203" style="position:absolute;left:3242;top:0;height:1234;width:880;" coordsize="880,1234" o:gfxdata="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JSS5ovAAAAN0AAAAPAAAAAAAAAAEAIAAAACIAAABkcnMvZG93bnJldi54bWxQ&#10;SwECFAAUAAAACACHTuJAMy8FnjsAAAA5AAAAFQAAAAAAAAABACAAAAALAQAAZHJzL2dyb3Vwc2hh&#10;cGV4bWwueG1sUEsFBgAAAAAGAAYAYAEAAMgDAAAAAA==&#10;">
                    <o:lock v:ext="edit" grouping="f" rotation="f" text="f" aspectratio="f"/>
                    <v:group id="_x0000_s1026" o:spid="_x0000_s1026" o:spt="203" style="position:absolute;left:0;top:0;height:451;width:483;" coordsize="483,451" o:gfxdata="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riiHr0AAADdAAAADwAAAAAAAAABACAAAAAiAAAAZHJzL2Rvd25yZXYueG1s&#10;UEsBAhQAFAAAAAgAh07iQDMvBZ47AAAAOQAAABUAAAAAAAAAAQAgAAAADAEAAGRycy9ncm91cHNo&#10;YXBleG1sLnhtbFBLBQYAAAAABgAGAGABAADJAwAAAAA=&#10;">
                      <o:lock v:ext="edit" grouping="f" rotation="f" text="f" aspectratio="f"/>
                      <v:group id="_x0000_s1026" o:spid="_x0000_s1026" o:spt="203" style="position:absolute;left:0;top:0;height:67;width:73;" coordsize="208,206" o:gfxdata="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/2E0w70AAADdAAAADwAAAAAAAAABACAAAAAiAAAAZHJzL2Rvd25yZXYueG1s&#10;UEsBAhQAFAAAAAgAh07iQDMvBZ47AAAAOQAAABUAAAAAAAAAAQAgAAAADAEAAGRycy9ncm91cHNo&#10;YXBleG1sLnhtbFBLBQYAAAAABgAGAGABAADJAwAAAAA=&#10;">
                        <o:lock v:ext="edit" grouping="f" rotation="f" text="f" aspectratio="f"/>
                        <v:line id="_x0000_s1026" o:spid="_x0000_s1026" o:spt="20" style="position:absolute;left:2;top:0;height:206;width:206;" filled="f" stroked="t" coordsize="21600,21600" o:gfxdata="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yKXG7sAAADd&#10;AAAADwAAAAAAAAABACAAAAAiAAAAZHJzL2Rvd25yZXYueG1sUEsBAhQAFAAAAAgAh07iQDMvBZ47&#10;AAAAOQAAABAAAAAAAAAAAQAgAAAACgEAAGRycy9zaGFwZXhtbC54bWxQSwUGAAAAAAYABgBbAQAA&#10;tAMAAAAA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0;top:0;flip:x;height:206;width:206;" filled="f" stroked="t" coordsize="21600,21600" o:gfxdata="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btehvQAA&#10;AN0AAAAPAAAAAAAAAAEAIAAAACIAAABkcnMvZG93bnJldi54bWxQSwECFAAUAAAACACHTuJAMy8F&#10;njsAAAA5AAAAEAAAAAAAAAABACAAAAAMAQAAZHJzL3NoYXBleG1sLnhtbFBLBQYAAAAABgAGAFsB&#10;AAC2AwAAAAA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</v:group>
                      <v:group id="_x0000_s1026" o:spid="_x0000_s1026" o:spt="203" style="position:absolute;left:410;top:0;height:67;width:73;" coordsize="208,206" o:gfxdata="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v6gsb0AAADdAAAADwAAAAAAAAABACAAAAAiAAAAZHJzL2Rvd25yZXYueG1s&#10;UEsBAhQAFAAAAAgAh07iQDMvBZ47AAAAOQAAABUAAAAAAAAAAQAgAAAADAEAAGRycy9ncm91cHNo&#10;YXBleG1sLnhtbFBLBQYAAAAABgAGAGABAADJAwAAAAA=&#10;">
                        <o:lock v:ext="edit" grouping="f" rotation="f" text="f" aspectratio="f"/>
                        <v:line id="_x0000_s1026" o:spid="_x0000_s1026" o:spt="20" style="position:absolute;left:2;top:0;height:206;width:206;" filled="f" stroked="t" coordsize="21600,21600" o:gfxdata="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/AJbLsAAADd&#10;AAAADwAAAAAAAAABACAAAAAiAAAAZHJzL2Rvd25yZXYueG1sUEsBAhQAFAAAAAgAh07iQDMvBZ47&#10;AAAAOQAAABAAAAAAAAAAAQAgAAAACgEAAGRycy9zaGFwZXhtbC54bWxQSwUGAAAAAAYABgBbAQAA&#10;tAMAAAAA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0;top:0;flip:x;height:206;width:206;" filled="f" stroked="t" coordsize="21600,21600" o:gfxdata="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FveD+/&#10;AAAA3QAAAA8AAAAAAAAAAQAgAAAAIgAAAGRycy9kb3ducmV2LnhtbFBLAQIUABQAAAAIAIdO4kAz&#10;LwWeOwAAADkAAAAQAAAAAAAAAAEAIAAAAA4BAABkcnMvc2hhcGV4bWwueG1sUEsFBgAAAAAGAAYA&#10;WwEAALgDAAAAAA=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</v:group>
                      <v:group id="_x0000_s1026" o:spid="_x0000_s1026" o:spt="203" style="position:absolute;left:0;top:384;height:67;width:73;" coordsize="208,206" o:gfxdata="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YOkHb0AAADdAAAADwAAAAAAAAABACAAAAAiAAAAZHJzL2Rvd25yZXYueG1s&#10;UEsBAhQAFAAAAAgAh07iQDMvBZ47AAAAOQAAABUAAAAAAAAAAQAgAAAADAEAAGRycy9ncm91cHNo&#10;YXBleG1sLnhtbFBLBQYAAAAABgAGAGABAADJAwAAAAA=&#10;">
                        <o:lock v:ext="edit" grouping="f" rotation="f" text="f" aspectratio="f"/>
                        <v:line id="_x0000_s1026" o:spid="_x0000_s1026" o:spt="20" style="position:absolute;left:2;top:0;height:206;width:206;" filled="f" stroked="t" coordsize="21600,21600" o:gfxdata="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BwAfF&#10;wAAAAN0AAAAPAAAAAAAAAAEAIAAAACIAAABkcnMvZG93bnJldi54bWxQSwECFAAUAAAACACHTuJA&#10;My8FnjsAAAA5AAAAEAAAAAAAAAABACAAAAAPAQAAZHJzL3NoYXBleG1sLnhtbFBLBQYAAAAABgAG&#10;AFsBAAC5AwAAAAA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0;top:0;flip:x;height:206;width:206;" filled="f" stroked="t" coordsize="21600,21600" o:gfxdata="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WMR3+8AAAA&#10;3QAAAA8AAAAAAAAAAQAgAAAAIgAAAGRycy9kb3ducmV2LnhtbFBLAQIUABQAAAAIAIdO4kAzLwWe&#10;OwAAADkAAAAQAAAAAAAAAAEAIAAAAAsBAABkcnMvc2hhcGV4bWwueG1sUEsFBgAAAAAGAAYAWwEA&#10;ALUDAAAAAA=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</v:group>
                      <v:group id="_x0000_s1026" o:spid="_x0000_s1026" o:spt="203" style="position:absolute;left:410;top:384;height:67;width:73;" coordsize="208,206" o:gfxdata="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pqPGm+AAAA3QAAAA8AAAAAAAAAAQAgAAAAIgAAAGRycy9kb3ducmV2Lnht&#10;bFBLAQIUABQAAAAIAIdO4kAzLwWeOwAAADkAAAAVAAAAAAAAAAEAIAAAAA0BAABkcnMvZ3JvdXBz&#10;aGFwZXhtbC54bWxQSwUGAAAAAAYABgBgAQAAygMAAAAA&#10;">
                        <o:lock v:ext="edit" grouping="f" rotation="f" text="f" aspectratio="f"/>
                        <v:line id="_x0000_s1026" o:spid="_x0000_s1026" o:spt="20" style="position:absolute;left:2;top:0;height:206;width:206;" filled="f" stroked="t" coordsize="21600,21600" o:gfxdata="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RKZsrsAAADd&#10;AAAADwAAAAAAAAABACAAAAAiAAAAZHJzL2Rvd25yZXYueG1sUEsBAhQAFAAAAAgAh07iQDMvBZ47&#10;AAAAOQAAABAAAAAAAAAAAQAgAAAACgEAAGRycy9zaGFwZXhtbC54bWxQSwUGAAAAAAYABgBbAQAA&#10;tAMAAAAA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0;top:0;flip:x;height:206;width:206;" filled="f" stroked="t" coordsize="21600,21600" o:gfxdata="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X75Oe8AAAA&#10;3QAAAA8AAAAAAAAAAQAgAAAAIgAAAGRycy9kb3ducmV2LnhtbFBLAQIUABQAAAAIAIdO4kAzLwWe&#10;OwAAADkAAAAQAAAAAAAAAAEAIAAAAAsBAABkcnMvc2hhcGV4bWwueG1sUEsFBgAAAAAGAAYAWwEA&#10;ALUDAAAAAA=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</v:group>
                    </v:group>
                    <v:group id="_x0000_s1026" o:spid="_x0000_s1026" o:spt="203" style="position:absolute;left:807;top:0;height:451;width:73;" coordsize="73,451" o:gfxdata="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fGnGhvAAAAN0AAAAPAAAAAAAAAAEAIAAAACIAAABkcnMvZG93bnJldi54bWxQ&#10;SwECFAAUAAAACACHTuJAMy8FnjsAAAA5AAAAFQAAAAAAAAABACAAAAALAQAAZHJzL2dyb3Vwc2hh&#10;cGV4bWwueG1sUEsFBgAAAAAGAAYAYAEAAMgDAAAAAA==&#10;">
                      <o:lock v:ext="edit" grouping="f" rotation="f" text="f" aspectratio="f"/>
                      <v:group id="_x0000_s1026" o:spid="_x0000_s1026" o:spt="203" style="position:absolute;left:0;top:0;height:67;width:73;" coordsize="208,206" o:gfxdata="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Cyc2bL0AAADdAAAADwAAAAAAAAABACAAAAAiAAAAZHJzL2Rvd25yZXYueG1s&#10;UEsBAhQAFAAAAAgAh07iQDMvBZ47AAAAOQAAABUAAAAAAAAAAQAgAAAADAEAAGRycy9ncm91cHNo&#10;YXBleG1sLnhtbFBLBQYAAAAABgAGAGABAADJAwAAAAA=&#10;">
                        <o:lock v:ext="edit" grouping="f" rotation="f" text="f" aspectratio="f"/>
                        <v:line id="_x0000_s1026" o:spid="_x0000_s1026" o:spt="20" style="position:absolute;left:2;top:0;height:206;width:206;" filled="f" stroked="t" coordsize="21600,21600" o:gfxdata="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imfsbsAAADd&#10;AAAADwAAAAAAAAABACAAAAAiAAAAZHJzL2Rvd25yZXYueG1sUEsBAhQAFAAAAAgAh07iQDMvBZ47&#10;AAAAOQAAABAAAAAAAAAAAQAgAAAACgEAAGRycy9zaGFwZXhtbC54bWxQSwUGAAAAAAYABgBbAQAA&#10;tAMAAAAA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0;top:0;flip:x;height:206;width:206;" filled="f" stroked="t" coordsize="21600,21600" o:gfxdata="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S27uK/&#10;AAAA3QAAAA8AAAAAAAAAAQAgAAAAIgAAAGRycy9kb3ducmV2LnhtbFBLAQIUABQAAAAIAIdO4kAz&#10;LwWeOwAAADkAAAAQAAAAAAAAAAEAIAAAAA4BAABkcnMvc2hhcGV4bWwueG1sUEsFBgAAAAAGAAYA&#10;WwEAALgDAAAAAA=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</v:group>
                      <v:group id="_x0000_s1026" o:spid="_x0000_s1026" o:spt="203" style="position:absolute;left:0;top:384;height:67;width:73;" coordsize="208,206" o:gfxdata="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wVtQ6vAAAAN0AAAAPAAAAAAAAAAEAIAAAACIAAABkcnMvZG93bnJldi54bWxQ&#10;SwECFAAUAAAACACHTuJAMy8FnjsAAAA5AAAAFQAAAAAAAAABACAAAAALAQAAZHJzL2dyb3Vwc2hh&#10;cGV4bWwueG1sUEsFBgAAAAAGAAYAYAEAAMgDAAAAAA==&#10;">
                        <o:lock v:ext="edit" grouping="f" rotation="f" text="f" aspectratio="f"/>
                        <v:line id="_x0000_s1026" o:spid="_x0000_s1026" o:spt="20" style="position:absolute;left:2;top:0;height:206;width:206;" filled="f" stroked="t" coordsize="21600,21600" o:gfxdata="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QVd+K/&#10;AAAA3QAAAA8AAAAAAAAAAQAgAAAAIgAAAGRycy9kb3ducmV2LnhtbFBLAQIUABQAAAAIAIdO4kAz&#10;LwWeOwAAADkAAAAQAAAAAAAAAAEAIAAAAA4BAABkcnMvc2hhcGV4bWwueG1sUEsFBgAAAAAGAAYA&#10;WwEAALgDAAAAAA=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  <v:line id="_x0000_s1026" o:spid="_x0000_s1026" o:spt="20" style="position:absolute;left:0;top:0;flip:x;height:206;width:206;" filled="f" stroked="t" coordsize="21600,21600" o:gfxdata="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BZN1i8AAAA&#10;3QAAAA8AAAAAAAAAAQAgAAAAIgAAAGRycy9kb3ducmV2LnhtbFBLAQIUABQAAAAIAIdO4kAzLwWe&#10;OwAAADkAAAAQAAAAAAAAAAEAIAAAAAsBAABkcnMvc2hhcGV4bWwueG1sUEsFBgAAAAAGAAYAWwEA&#10;ALUDAAAAAA=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line>
                      </v:group>
                    </v:group>
                    <v:group id="_x0000_s1026" o:spid="_x0000_s1026" o:spt="203" style="position:absolute;left:0;top:751;height:483;width:880;" coordsize="880,483" o:gfxdata="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gWL870AAADdAAAADwAAAAAAAAABACAAAAAiAAAAZHJzL2Rvd25yZXYueG1s&#10;UEsBAhQAFAAAAAgAh07iQDMvBZ47AAAAOQAAABUAAAAAAAAAAQAgAAAADAEAAGRycy9ncm91cHNo&#10;YXBleG1sLnhtbFBLBQYAAAAABgAGAGABAADJAwAAAAA=&#10;">
                      <o:lock v:ext="edit" grouping="f" rotation="f" text="f" aspectratio="f"/>
                      <v:group id="_x0000_s1026" o:spid="_x0000_s1026" o:spt="203" style="position:absolute;left:0;top:0;height:483;width:483;" coordsize="483,483" o:gfxdata="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rRE5L0AAADdAAAADwAAAAAAAAABACAAAAAiAAAAZHJzL2Rvd25yZXYueG1s&#10;UEsBAhQAFAAAAAgAh07iQDMvBZ47AAAAOQAAABUAAAAAAAAAAQAgAAAADAEAAGRycy9ncm91cHNo&#10;YXBleG1sLnhtbFBLBQYAAAAABgAGAGABAADJAwAAAAA=&#10;">
                        <o:lock v:ext="edit" grouping="f" rotation="f" text="f" aspectratio="f"/>
                        <v:group id="_x0000_s1026" o:spid="_x0000_s1026" o:spt="203" style="position:absolute;left:0;top:0;height:71;width:73;" coordsize="208,206" o:gfxdata="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PbdI5vAAAAN0AAAAPAAAAAAAAAAEAIAAAACIAAABkcnMvZG93bnJldi54bWxQ&#10;SwECFAAUAAAACACHTuJAMy8FnjsAAAA5AAAAFQAAAAAAAAABACAAAAALAQAAZHJzL2dyb3Vwc2hh&#10;cGV4bWwueG1sUEsFBgAAAAAGAAYAYAEAAMgDAAAAAA==&#10;">
                          <o:lock v:ext="edit" grouping="f" rotation="f" text="f" aspectratio="f"/>
                          <v:line id="_x0000_s1026" o:spid="_x0000_s1026" o:spt="20" style="position:absolute;left:2;top:0;height:206;width:206;" filled="f" stroked="t" coordsize="21600,21600" o:gfxdata="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y5x4bsAAADd&#10;AAAADwAAAAAAAAABACAAAAAiAAAAZHJzL2Rvd25yZXYueG1sUEsBAhQAFAAAAAgAh07iQDMvBZ47&#10;AAAAOQAAABAAAAAAAAAAAQAgAAAACgEAAGRycy9zaGFwZXhtbC54bWxQSwUGAAAAAAYABgBbAQAA&#10;tAM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0;top:0;flip:x;height:206;width:206;" filled="f" stroked="t" coordsize="21600,21600" o:gfxdata="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YjFbvQAA&#10;AN0AAAAPAAAAAAAAAAEAIAAAACIAAABkcnMvZG93bnJldi54bWxQSwECFAAUAAAACACHTuJAMy8F&#10;njsAAAA5AAAAEAAAAAAAAAABACAAAAAMAQAAZHJzL3NoYXBleG1sLnhtbFBLBQYAAAAABgAGAFsB&#10;AAC2Aw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v:group>
                        <v:group id="_x0000_s1026" o:spid="_x0000_s1026" o:spt="203" style="position:absolute;left:410;top:0;height:71;width:73;" coordsize="208,206" o:gfxdata="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7yRku+AAAA3QAAAA8AAAAAAAAAAQAgAAAAIgAAAGRycy9kb3ducmV2Lnht&#10;bFBLAQIUABQAAAAIAIdO4kAzLwWeOwAAADkAAAAVAAAAAAAAAAEAIAAAAA0BAABkcnMvZ3JvdXBz&#10;aGFwZXhtbC54bWxQSwUGAAAAAAYABgBgAQAAygMAAAAA&#10;">
                          <o:lock v:ext="edit" grouping="f" rotation="f" text="f" aspectratio="f"/>
                          <v:line id="_x0000_s1026" o:spid="_x0000_s1026" o:spt="20" style="position:absolute;left:2;top:0;height:206;width:206;" filled="f" stroked="t" coordsize="21600,21600" o:gfxdata="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/zvlrsAAADd&#10;AAAADwAAAAAAAAABACAAAAAiAAAAZHJzL2Rvd25yZXYueG1sUEsBAhQAFAAAAAgAh07iQDMvBZ47&#10;AAAAOQAAABAAAAAAAAAAAQAgAAAACgEAAGRycy9zaGFwZXhtbC54bWxQSwUGAAAAAAYABgBbAQAA&#10;tAM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0;top:0;flip:x;height:206;width:206;" filled="f" stroked="t" coordsize="21600,21600" o:gfxdata="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FjnsW/&#10;AAAA3QAAAA8AAAAAAAAAAQAgAAAAIgAAAGRycy9kb3ducmV2LnhtbFBLAQIUABQAAAAIAIdO4kAz&#10;LwWeOwAAADkAAAAQAAAAAAAAAAEAIAAAAA4BAABkcnMvc2hhcGV4bWwueG1sUEsFBgAAAAAGAAYA&#10;WwEAALgD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v:group>
                        <v:group id="_x0000_s1026" o:spid="_x0000_s1026" o:spt="203" style="position:absolute;left:0;top:412;height:71;width:73;" coordsize="208,206" o:gfxdata="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tY9C570AAADdAAAADwAAAAAAAAABACAAAAAiAAAAZHJzL2Rvd25yZXYueG1s&#10;UEsBAhQAFAAAAAgAh07iQDMvBZ47AAAAOQAAABUAAAAAAAAAAQAgAAAADAEAAGRycy9ncm91cHNo&#10;YXBleG1sLnhtbFBLBQYAAAAABgAGAGABAADJAwAAAAA=&#10;">
                          <o:lock v:ext="edit" grouping="f" rotation="f" text="f" aspectratio="f"/>
                          <v:line id="_x0000_s1026" o:spid="_x0000_s1026" o:spt="20" style="position:absolute;left:2;top:0;height:206;width:206;" filled="f" stroked="t" coordsize="21600,21600" o:gfxdata="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xzOE/&#10;wAAAAN0AAAAPAAAAAAAAAAEAIAAAACIAAABkcnMvZG93bnJldi54bWxQSwECFAAUAAAACACHTuJA&#10;My8FnjsAAAA5AAAAEAAAAAAAAAABACAAAAAPAQAAZHJzL3NoYXBleG1sLnhtbFBLBQYAAAAABgAG&#10;AFsBAAC5Aw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0;top:0;flip:x;height:206;width:206;" filled="f" stroked="t" coordsize="21600,21600" o:gfxdata="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WAoYW8AAAA&#10;3QAAAA8AAAAAAAAAAQAgAAAAIgAAAGRycy9kb3ducmV2LnhtbFBLAQIUABQAAAAIAIdO4kAzLwWe&#10;OwAAADkAAAAQAAAAAAAAAAEAIAAAAAsBAABkcnMvc2hhcGV4bWwueG1sUEsFBgAAAAAGAAYAWwEA&#10;ALUD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v:group>
                        <v:group id="_x0000_s1026" o:spid="_x0000_s1026" o:spt="203" style="position:absolute;left:410;top:412;height:71;width:73;" coordsize="208,206" o:gfxdata="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pm2pO+AAAA3QAAAA8AAAAAAAAAAQAgAAAAIgAAAGRycy9kb3ducmV2Lnht&#10;bFBLAQIUABQAAAAIAIdO4kAzLwWeOwAAADkAAAAVAAAAAAAAAAEAIAAAAA0BAABkcnMvZ3JvdXBz&#10;aGFwZXhtbC54bWxQSwUGAAAAAAYABgBgAQAAygMAAAAA&#10;">
                          <o:lock v:ext="edit" grouping="f" rotation="f" text="f" aspectratio="f"/>
                          <v:line id="_x0000_s1026" o:spid="_x0000_s1026" o:spt="20" style="position:absolute;left:2;top:0;height:206;width:206;" filled="f" stroked="t" coordsize="21600,21600" o:gfxdata="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R5/SLsAAADd&#10;AAAADwAAAAAAAAABACAAAAAiAAAAZHJzL2Rvd25yZXYueG1sUEsBAhQAFAAAAAgAh07iQDMvBZ47&#10;AAAAOQAAABAAAAAAAAAAAQAgAAAACgEAAGRycy9zaGFwZXhtbC54bWxQSwUGAAAAAAYABgBbAQAA&#10;tAM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0;top:0;flip:x;height:206;width:206;" filled="f" stroked="t" coordsize="21600,21600" o:gfxdata="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9wIdvQAA&#10;AN0AAAAPAAAAAAAAAAEAIAAAACIAAABkcnMvZG93bnJldi54bWxQSwECFAAUAAAACACHTuJAMy8F&#10;njsAAAA5AAAAEAAAAAAAAAABACAAAAAMAQAAZHJzL3NoYXBleG1sLnhtbFBLBQYAAAAABgAGAFsB&#10;AAC2Aw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v:group>
                      </v:group>
                      <v:group id="_x0000_s1026" o:spid="_x0000_s1026" o:spt="203" style="position:absolute;left:807;top:0;height:483;width:73;" coordsize="73,483" o:gfxdata="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nsE4e+AAAA3QAAAA8AAAAAAAAAAQAgAAAAIgAAAGRycy9kb3ducmV2Lnht&#10;bFBLAQIUABQAAAAIAIdO4kAzLwWeOwAAADkAAAAVAAAAAAAAAAEAIAAAAA0BAABkcnMvZ3JvdXBz&#10;aGFwZXhtbC54bWxQSwUGAAAAAAYABgBgAQAAygMAAAAA&#10;">
                        <o:lock v:ext="edit" grouping="f" rotation="f" text="f" aspectratio="f"/>
                        <v:group id="_x0000_s1026" o:spid="_x0000_s1026" o:spt="203" style="position:absolute;left:0;top:0;height:71;width:73;" coordsize="208,206" o:gfxdata="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vQlr0AAADdAAAADwAAAAAAAAABACAAAAAiAAAAZHJzL2Rvd25yZXYueG1s&#10;UEsBAhQAFAAAAAgAh07iQDMvBZ47AAAAOQAAABUAAAAAAAAAAQAgAAAADAEAAGRycy9ncm91cHNo&#10;YXBleG1sLnhtbFBLBQYAAAAABgAGAGABAADJAwAAAAA=&#10;">
                          <o:lock v:ext="edit" grouping="f" rotation="f" text="f" aspectratio="f"/>
                          <v:line id="_x0000_s1026" o:spid="_x0000_s1026" o:spt="20" style="position:absolute;left:2;top:0;height:206;width:206;" filled="f" stroked="t" coordsize="21600,21600" o:gfxdata="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JXlLvQAA&#10;AN0AAAAPAAAAAAAAAAEAIAAAACIAAABkcnMvZG93bnJldi54bWxQSwECFAAUAAAACACHTuJAMy8F&#10;njsAAAA5AAAAEAAAAAAAAAABACAAAAAMAQAAZHJzL3NoYXBleG1sLnhtbFBLBQYAAAAABgAGAFsB&#10;AAC2Aw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0;top:0;flip:x;height:206;width:206;" filled="f" stroked="t" coordsize="21600,21600" o:gfxdata="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S6CBi/&#10;AAAA3QAAAA8AAAAAAAAAAQAgAAAAIgAAAGRycy9kb3ducmV2LnhtbFBLAQIUABQAAAAIAIdO4kAz&#10;LwWeOwAAADkAAAAQAAAAAAAAAAEAIAAAAA4BAABkcnMvc2hhcGV4bWwueG1sUEsFBgAAAAAGAAYA&#10;WwEAALgD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v:group>
                        <v:group id="_x0000_s1026" o:spid="_x0000_s1026" o:spt="203" style="position:absolute;left:0;top:412;height:71;width:73;" coordsize="208,206" o:gfxdata="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qC2HL0AAADdAAAADwAAAAAAAAABACAAAAAiAAAAZHJzL2Rvd25yZXYueG1s&#10;UEsBAhQAFAAAAAgAh07iQDMvBZ47AAAAOQAAABUAAAAAAAAAAQAgAAAADAEAAGRycy9ncm91cHNo&#10;YXBleG1sLnhtbFBLBQYAAAAABgAGAGABAADJAwAAAAA=&#10;">
                          <o:lock v:ext="edit" grouping="f" rotation="f" text="f" aspectratio="f"/>
                          <v:line id="_x0000_s1026" o:spid="_x0000_s1026" o:spt="20" style="position:absolute;left:2;top:0;height:206;width:206;" filled="f" stroked="t" coordsize="21600,21600" o:gfxdata="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uMVxL4A&#10;AADdAAAADwAAAAAAAAABACAAAAAiAAAAZHJzL2Rvd25yZXYueG1sUEsBAhQAFAAAAAgAh07iQDMv&#10;BZ47AAAAOQAAABAAAAAAAAAAAQAgAAAADQEAAGRycy9zaGFwZXhtbC54bWxQSwUGAAAAAAYABgBb&#10;AQAAtwM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  <v:line id="_x0000_s1026" o:spid="_x0000_s1026" o:spt="20" style="position:absolute;left:0;top:0;flip:x;height:206;width:206;" filled="f" stroked="t" coordsize="21600,21600" o:gfxdata="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q9VfrsAAADd&#10;AAAADwAAAAAAAAABACAAAAAiAAAAZHJzL2Rvd25yZXYueG1sUEsBAhQAFAAAAAgAh07iQDMvBZ47&#10;AAAAOQAAABAAAAAAAAAAAQAgAAAACgEAAGRycy9zaGFwZXhtbC54bWxQSwUGAAAAAAYABgBbAQAA&#10;tAM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v:group>
                      </v:group>
                    </v:group>
                  </v:group>
                </v:group>
                <v:group id="_x0000_s1026" o:spid="_x0000_s1026" o:spt="203" style="position:absolute;left:548;top:143;height:180;width:4404;" coordsize="4404,180" o:gfxdata="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zq762vAAAAN0AAAAPAAAAAAAAAAEAIAAAACIAAABkcnMvZG93bnJldi54bWxQ&#10;SwECFAAUAAAACACHTuJAMy8FnjsAAAA5AAAAFQAAAAAAAAABACAAAAALAQAAZHJzL2dyb3Vwc2hh&#10;cGV4bWwueG1sUEsFBgAAAAAGAAYAYAEAAMgDAAAAAA==&#10;">
                  <o:lock v:ext="edit" grouping="f" rotation="f" text="f" aspectratio="f"/>
                  <v:line id="_x0000_s1026" o:spid="_x0000_s1026" o:spt="20" style="position:absolute;left:4;top:90;height:0;width:4400;" filled="f" stroked="t" coordsize="21600,21600" o:gfxdata="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ZH6H28AAAA&#10;3Q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 startarrow="open" startarrowwidth="narrow" startarrowlength="short" endarrow="open" endarrowwidth="narrow" endarrowlength="short"/>
                    <v:imagedata o:title=""/>
                    <o:lock v:ext="edit" aspectratio="f"/>
                  </v:line>
                  <v:line id="_x0000_s1026" o:spid="_x0000_s1026" o:spt="20" style="position:absolute;left:4400;top:30;height:150;width:0;" filled="f" stroked="t" coordsize="21600,21600" o:gfxdata="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8lRnC&#10;wAAAAN0AAAAPAAAAAAAAAAEAIAAAACIAAABkcnMvZG93bnJldi54bWxQSwECFAAUAAAACACHTuJA&#10;My8FnjsAAAA5AAAAEAAAAAAAAAABACAAAAAPAQAAZHJzL3NoYXBleG1sLnhtbFBLBQYAAAAABgAG&#10;AFsBAAC5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rect id="_x0000_s1026" o:spid="_x0000_s1026" o:spt="1" style="position:absolute;left:1833;top:0;height:165;width:589;" fillcolor="#FFFFFF" filled="t" stroked="f" coordsize="21600,21600" o:gfxdata="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oZKRbsAAADd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rect>
                  <v:line id="_x0000_s1026" o:spid="_x0000_s1026" o:spt="20" style="position:absolute;left:0;top:30;height:150;width:0;" filled="f" stroked="t" coordsize="21600,21600" o:gfxdata="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c6gxm/&#10;AAAA3QAAAA8AAAAAAAAAAQAgAAAAIgAAAGRycy9kb3ducmV2LnhtbFBLAQIUABQAAAAIAIdO4kAz&#10;LwWeOwAAADkAAAAQAAAAAAAAAAEAIAAAAA4BAABkcnMvc2hhcGV4bWwueG1sUEsFBgAAAAAGAAYA&#10;WwEAALg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</v:group>
                <v:group id="_x0000_s1026" o:spid="_x0000_s1026" o:spt="203" style="position:absolute;left:218;top:401;height:1480;width:210;" coordsize="210,1480" o:gfxdata="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HxCJsK+AAAA3QAAAA8AAAAAAAAAAQAgAAAAIgAAAGRycy9kb3ducmV2Lnht&#10;bFBLAQIUABQAAAAIAIdO4kAzLwWeOwAAADkAAAAVAAAAAAAAAAEAIAAAAA0BAABkcnMvZ3JvdXBz&#10;aGFwZXhtbC54bWxQSwUGAAAAAAYABgBgAQAAygMAAAAA&#10;">
                  <o:lock v:ext="edit" grouping="f" rotation="f" text="f" aspectratio="f"/>
                  <v:line id="_x0000_s1026" o:spid="_x0000_s1026" o:spt="20" style="position:absolute;left:-655;top:740;height:0;width:1480;rotation:5898240f;" filled="f" stroked="t" coordsize="21600,21600" o:gfxdata="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Ft6WvQAA&#10;AN0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 startarrow="open" startarrowwidth="narrow" startarrowlength="short" endarrow="open" endarrowwidth="narrow" endarrowlength="short"/>
                    <v:imagedata o:title=""/>
                    <o:lock v:ext="edit" aspectratio="f"/>
                  </v:line>
                  <v:line id="_x0000_s1026" o:spid="_x0000_s1026" o:spt="20" style="position:absolute;left:105;top:1351;height:210;width:0;rotation:5898240f;" filled="f" stroked="t" coordsize="21600,21600" o:gfxdata="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Uqb9HugAAAN0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rect id="_x0000_s1026" o:spid="_x0000_s1026" o:spt="1" style="position:absolute;left:-117;top:656;height:165;width:409;rotation:5898240f;" fillcolor="#FFFFFF" filled="t" stroked="f" coordsize="21600,21600" o:gfxdata="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m4gC2/&#10;AAAA3QAAAA8AAAAAAAAAAQAgAAAAIgAAAGRycy9kb3ducmV2LnhtbFBLAQIUABQAAAAIAIdO4kAz&#10;LwWeOwAAADkAAAAQAAAAAAAAAAEAIAAAAA4BAABkcnMvc2hhcGV4bWwueG1sUEsFBgAAAAAGAAYA&#10;WwEAALgDAAAAAA==&#10;">
                    <v:fill on="t" focussize="0,0"/>
                    <v:stroke on="f"/>
                    <v:imagedata o:title=""/>
                    <o:lock v:ext="edit" aspectratio="f"/>
                  </v:rect>
                  <v:line id="_x0000_s1026" o:spid="_x0000_s1026" o:spt="20" style="position:absolute;left:83;top:-72;height:150;width:0;rotation:5898240f;" filled="f" stroked="t" coordsize="21600,21600" o:gfxdata="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DIKougAAAN0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</v:group>
                <v:line id="_x0000_s1026" o:spid="_x0000_s1026" o:spt="20" style="position:absolute;left:303;top:1844;height:563;width:0;" filled="f" stroked="t" coordsize="21600,21600" o:gfxdata="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efqC8AAAA&#10;3Q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startarrow="open" startarrowwidth="narrow" startarrowlength="short" endarrow="open" endarrowwidth="narrow" endarrowlength="short"/>
                  <v:imagedata o:title=""/>
                  <o:lock v:ext="edit" aspectratio="f"/>
                </v:line>
                <v:line id="_x0000_s1026" o:spid="_x0000_s1026" o:spt="20" style="position:absolute;left:239;top:2394;height:0;width:246;" filled="f" stroked="t" coordsize="21600,21600" o:gfxdata="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lMjx+/&#10;AAAA3Q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_x0000_s1026" o:spid="_x0000_s1026" o:spt="202" type="#_x0000_t202" style="position:absolute;left:483;top:1701;height:451;width:459;" filled="f" stroked="f" coordsize="21600,21600" o:gfxdata="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m68+L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+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00;top:1710;height:451;width:459;" filled="f" stroked="f" coordsize="21600,21600" o:gfxdata="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0439i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+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317;top:1719;height:451;width:459;" filled="f" stroked="f" coordsize="21600,21600" o:gfxdata="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J0ekO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+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708;top:1715;height:451;width:459;" filled="f" stroked="f" coordsize="21600,21600" o:gfxdata="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puQ0ugAAAN0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+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099;top:1711;height:451;width:459;" filled="f" stroked="f" coordsize="21600,21600" o:gfxdata="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3qQa+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+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490;top:1707;height:451;width:459;" filled="f" stroked="f" coordsize="21600,21600" o:gfxdata="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ID2du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+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907;top:1703;height:451;width:459;" filled="f" stroked="f" coordsize="21600,21600" o:gfxdata="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1PfEC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+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324;top:1699;height:451;width:459;" filled="f" stroked="f" coordsize="21600,21600" o:gfxdata="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2d4je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+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741;top:1708;height:451;width:459;" filled="f" stroked="f" coordsize="21600,21600" o:gfxdata="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LRR6y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+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145;top:1704;height:451;width:459;" filled="f" stroked="f" coordsize="21600,21600" o:gfxdata="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NO096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+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549;top:1700;height:451;width:459;" filled="f" stroked="f" coordsize="21600,21600" o:gfxdata="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wCdkW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+</w:t>
                        </w:r>
                      </w:p>
                    </w:txbxContent>
                  </v:textbox>
                </v:shape>
                <v:line id="_x0000_s1026" o:spid="_x0000_s1026" o:spt="20" style="position:absolute;left:624;top:2316;height:0;width:103;" filled="f" stroked="t" coordsize="21600,21600" o:gfxdata="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yP33m/&#10;AAAA3Q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1050;top:2316;height:0;width:103;" filled="f" stroked="t" coordsize="21600,21600" o:gfxdata="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w3rivQAA&#10;AN0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1476;top:2316;height:0;width:103;" filled="f" stroked="t" coordsize="21600,21600" o:gfxdata="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EeSVvQAA&#10;AN0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1876;top:2316;height:0;width:103;" filled="f" stroked="t" coordsize="21600,21600" o:gfxdata="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XUEOvQAA&#10;AN0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2263;top:2316;height:0;width:103;" filled="f" stroked="t" coordsize="21600,21600" o:gfxdata="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7TZersAAADd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2650;top:2316;height:0;width:103;" filled="f" stroked="t" coordsize="21600,21600" o:gfxdata="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Ph84bsAAADd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3050;top:2316;height:0;width:103;" filled="f" stroked="t" coordsize="21600,21600" o:gfxdata="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CrilrsAAADd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3463;top:2316;height:0;width:103;" filled="f" stroked="t" coordsize="21600,21600" o:gfxdata="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2ZHDbsAAADd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3876;top:2316;height:0;width:103;" filled="f" stroked="t" coordsize="21600,21600" o:gfxdata="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L503+/&#10;AAAA3Q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4302;top:2316;height:0;width:103;" filled="f" stroked="t" coordsize="21600,21600" o:gfxdata="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bV25LsAAADd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4715;top:2316;height:0;width:103;" filled="f" stroked="t" coordsize="21600,21600" o:gfxdata="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UiawE&#10;wAAAAN0AAAAPAAAAAAAAAAEAIAAAACIAAABkcnMvZG93bnJldi54bWxQSwECFAAUAAAACACHTuJA&#10;My8FnjsAAAA5AAAAEAAAAAAAAAABACAAAAAPAQAAZHJzL3NoYXBleG1sLnhtbFBLBQYAAAAABgAG&#10;AFsBAAC5AwAAAAA=&#10;">
                  <v:fill on="f" focussize="0,0"/>
                  <v:stroke color="#000000" joinstyle="round"/>
                  <v:imagedata o:title=""/>
                  <o:lock v:ext="edit" aspectratio="f"/>
                </v:line>
                <v:group id="_x0000_s1026" o:spid="_x0000_s1026" o:spt="203" style="position:absolute;left:478;top:2389;height:74;width:4495;" coordsize="5107,96" o:gfxdata="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b9+CbcAAAADdAAAADwAAAAAAAAABACAAAAAiAAAAZHJzL2Rvd25yZXYu&#10;eG1sUEsBAhQAFAAAAAgAh07iQDMvBZ47AAAAOQAAABUAAAAAAAAAAQAgAAAADwEAAGRycy9ncm91&#10;cHNoYXBleG1sLnhtbFBLBQYAAAAABgAGAGABAADMAwAAAAA=&#10;">
                  <o:lock v:ext="edit" grouping="f" rotation="f" text="f" aspectratio="f"/>
                  <v:line id="_x0000_s1026" o:spid="_x0000_s1026" o:spt="20" style="position:absolute;left:0;top:8;flip:x;height:88;width:88;" filled="f" stroked="t" coordsize="21600,21600" o:gfxdata="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qc3NrsAAADd&#10;AAAADwAAAAAAAAABACAAAAAiAAAAZHJzL2Rvd25yZXYueG1sUEsBAhQAFAAAAAgAh07iQDMvBZ47&#10;AAAAOQAAABAAAAAAAAAAAQAgAAAACgEAAGRycy9zaGFwZXhtbC54bWxQSwUGAAAAAAYABgBbAQAA&#10;tA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88;top:8;flip:x;height:88;width:88;" filled="f" stroked="t" coordsize="21600,21600" o:gfxdata="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dalBugAAAN0A&#10;AAAPAAAAAAAAAAEAIAAAACIAAABkcnMvZG93bnJldi54bWxQSwECFAAUAAAACACHTuJAMy8FnjsA&#10;AAA5AAAAEAAAAAAAAAABACAAAAAJAQAAZHJzL3NoYXBleG1sLnhtbFBLBQYAAAAABgAGAFsBAACz&#10;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76;top:8;flip:x;height:88;width:87;" filled="f" stroked="t" coordsize="21600,21600" o:gfxdata="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TkM2rsAAADd&#10;AAAADwAAAAAAAAABACAAAAAiAAAAZHJzL2Rvd25yZXYueG1sUEsBAhQAFAAAAAgAh07iQDMvBZ47&#10;AAAAOQAAABAAAAAAAAAAAQAgAAAACgEAAGRycy9zaGFwZXhtbC54bWxQSwUGAAAAAAYABgBbAQAA&#10;tA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63;top:8;flip:x;height:88;width:88;" filled="f" stroked="t" coordsize="21600,21600" o:gfxdata="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LQlK68AAAA&#10;3QAAAA8AAAAAAAAAAQAgAAAAIgAAAGRycy9kb3ducmV2LnhtbFBLAQIUABQAAAAIAIdO4kAzLwWe&#10;OwAAADkAAAAQAAAAAAAAAAEAIAAAAAsBAABkcnMvc2hhcGV4bWwueG1sUEsFBgAAAAAGAAYAWwEA&#10;ALU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351;top:8;flip:x;height:88;width:87;" filled="f" stroked="t" coordsize="21600,21600" o:gfxdata="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ZwxNbsAAADd&#10;AAAADwAAAAAAAAABACAAAAAiAAAAZHJzL2Rvd25yZXYueG1sUEsBAhQAFAAAAAgAh07iQDMvBZ47&#10;AAAAOQAAABAAAAAAAAAAAQAgAAAACgEAAGRycy9zaGFwZXhtbC54bWxQSwUGAAAAAAYABgBbAQAA&#10;tA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438;top:8;flip:x;height:88;width:89;" filled="f" stroked="t" coordsize="21600,21600" o:gfxdata="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1Or0K8AAAA&#10;3QAAAA8AAAAAAAAAAQAgAAAAIgAAAGRycy9kb3ducmV2LnhtbFBLAQIUABQAAAAIAIdO4kAzLwWe&#10;OwAAADkAAAAQAAAAAAAAAAEAIAAAAAsBAABkcnMvc2hhcGV4bWwueG1sUEsFBgAAAAAGAAYAWwEA&#10;ALU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527;top:8;flip:x;height:88;width:87;" filled="f" stroked="t" coordsize="21600,21600" o:gfxdata="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gIK2bsAAADd&#10;AAAADwAAAAAAAAABACAAAAAiAAAAZHJzL2Rvd25yZXYueG1sUEsBAhQAFAAAAAgAh07iQDMvBZ47&#10;AAAAOQAAABAAAAAAAAAAAQAgAAAACgEAAGRycy9zaGFwZXhtbC54bWxQSwUGAAAAAAYABgBbAQAA&#10;tA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614;top:8;flip:x;height:88;width:88;" filled="f" stroked="t" coordsize="21600,21600" o:gfxdata="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Odnqu/&#10;AAAA3QAAAA8AAAAAAAAAAQAgAAAAIgAAAGRycy9kb3ducmV2LnhtbFBLAQIUABQAAAAIAIdO4kAz&#10;LwWeOwAAADkAAAAQAAAAAAAAAAEAIAAAAA4BAABkcnMvc2hhcGV4bWwueG1sUEsFBgAAAAAGAAYA&#10;WwEAALg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702;top:8;flip:x;height:88;width:87;" filled="f" stroked="t" coordsize="21600,21600" o:gfxdata="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NE7MLsAAADd&#10;AAAADwAAAAAAAAABACAAAAAiAAAAZHJzL2Rvd25yZXYueG1sUEsBAhQAFAAAAAgAh07iQDMvBZ47&#10;AAAAOQAAABAAAAAAAAAAAQAgAAAACgEAAGRycy9zaGFwZXhtbC54bWxQSwUGAAAAAAYABgBbAQAA&#10;tA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789;top:8;flip:x;height:88;width:89;" filled="f" stroked="t" coordsize="21600,21600" o:gfxdata="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DIEcL4A&#10;AADdAAAADwAAAAAAAAABACAAAAAiAAAAZHJzL2Rvd25yZXYueG1sUEsBAhQAFAAAAAgAh07iQDMv&#10;BZ47AAAAOQAAABAAAAAAAAAAAQAgAAAADQEAAGRycy9zaGFwZXhtbC54bWxQSwUGAAAAAAYABgBb&#10;AQAAtw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878;top:8;flip:x;height:88;width:87;" filled="f" stroked="t" coordsize="21600,21600" o:gfxdata="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d+oeu8AAAA&#10;3QAAAA8AAAAAAAAAAQAgAAAAIgAAAGRycy9kb3ducmV2LnhtbFBLAQIUABQAAAAIAIdO4kAzLwWe&#10;OwAAADkAAAAQAAAAAAAAAAEAIAAAAAsBAABkcnMvc2hhcGV4bWwueG1sUEsFBgAAAAAGAAYAWwEA&#10;ALU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7;top:2;height:0;width:5071;" filled="f" stroked="t" coordsize="21600,21600" o:gfxdata="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s/ruvQAA&#10;AN0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968;top:8;flip:x;height:88;width:88;" filled="f" stroked="t" coordsize="21600,21600" o:gfxdata="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4JoHugAAAN0A&#10;AAAPAAAAAAAAAAEAIAAAACIAAABkcnMvZG93bnJldi54bWxQSwECFAAUAAAACACHTuJAMy8FnjsA&#10;AAA5AAAAEAAAAAAAAAABACAAAAAJAQAAZHJzL3NoYXBleG1sLnhtbFBLBQYAAAAABgAGAFsBAACz&#10;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056;top:8;flip:x;height:88;width:88;" filled="f" stroked="t" coordsize="21600,21600" o:gfxdata="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wkCc7sAAADd&#10;AAAADwAAAAAAAAABACAAAAAiAAAAZHJzL2Rvd25yZXYueG1sUEsBAhQAFAAAAAgAh07iQDMvBZ47&#10;AAAAOQAAABAAAAAAAAAAAQAgAAAACgEAAGRycy9zaGFwZXhtbC54bWxQSwUGAAAAAAYABgBbAQAA&#10;tA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144;top:8;flip:x;height:88;width:87;" filled="f" stroked="t" coordsize="21600,21600" o:gfxdata="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EWn6LsAAADd&#10;AAAADwAAAAAAAAABACAAAAAiAAAAZHJzL2Rvd25yZXYueG1sUEsBAhQAFAAAAAgAh07iQDMvBZ47&#10;AAAAOQAAABAAAAAAAAAAAQAgAAAACgEAAGRycy9zaGFwZXhtbC54bWxQSwUGAAAAAAYABgBbAQAA&#10;tA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231;top:8;flip:x;height:88;width:88;" filled="f" stroked="t" coordsize="21600,21600" o:gfxdata="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Jc5n7sAAADd&#10;AAAADwAAAAAAAAABACAAAAAiAAAAZHJzL2Rvd25yZXYueG1sUEsBAhQAFAAAAAgAh07iQDMvBZ47&#10;AAAAOQAAABAAAAAAAAAAAQAgAAAACgEAAGRycy9zaGFwZXhtbC54bWxQSwUGAAAAAAYABgBbAQAA&#10;tA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319;top:8;flip:x;height:88;width:87;" filled="f" stroked="t" coordsize="21600,21600" o:gfxdata="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9ucBLsAAADd&#10;AAAADwAAAAAAAAABACAAAAAiAAAAZHJzL2Rvd25yZXYueG1sUEsBAhQAFAAAAAgAh07iQDMvBZ47&#10;AAAAOQAAABAAAAAAAAAAAQAgAAAACgEAAGRycy9zaGFwZXhtbC54bWxQSwUGAAAAAAYABgBbAQAA&#10;tA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406;top:8;flip:x;height:88;width:89;" filled="f" stroked="t" coordsize="21600,21600" o:gfxdata="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kQIdr4A&#10;AADdAAAADwAAAAAAAAABACAAAAAiAAAAZHJzL2Rvd25yZXYueG1sUEsBAhQAFAAAAAgAh07iQDMv&#10;BZ47AAAAOQAAABAAAAAAAAAAAQAgAAAADQEAAGRycy9zaGFwZXhtbC54bWxQSwUGAAAAAAYABgBb&#10;AQAAtw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495;top:8;flip:x;height:88;width:87;" filled="f" stroked="t" coordsize="21600,21600" o:gfxdata="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Qit7bsAAADd&#10;AAAADwAAAAAAAAABACAAAAAiAAAAZHJzL2Rvd25yZXYueG1sUEsBAhQAFAAAAAgAh07iQDMvBZ47&#10;AAAAOQAAABAAAAAAAAAAAQAgAAAACgEAAGRycy9zaGFwZXhtbC54bWxQSwUGAAAAAAYABgBbAQAA&#10;tA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582;top:8;flip:x;height:88;width:88;" filled="f" stroked="t" coordsize="21600,21600" o:gfxdata="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l7Ozb4A&#10;AADdAAAADwAAAAAAAAABACAAAAAiAAAAZHJzL2Rvd25yZXYueG1sUEsBAhQAFAAAAAgAh07iQDMv&#10;BZ47AAAAOQAAABAAAAAAAAAAAQAgAAAADQEAAGRycy9zaGFwZXhtbC54bWxQSwUGAAAAAAYABgBb&#10;AQAAtw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670;top:8;flip:x;height:88;width:87;" filled="f" stroked="t" coordsize="21600,21600" o:gfxdata="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EmtWugAAAN0A&#10;AAAPAAAAAAAAAAEAIAAAACIAAABkcnMvZG93bnJldi54bWxQSwECFAAUAAAACACHTuJAMy8FnjsA&#10;AAA5AAAAEAAAAAAAAAABACAAAAAJAQAAZHJzL3NoYXBleG1sLnhtbFBLBQYAAAAABgAGAFsBAACz&#10;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762;top:0;flip:x;height:88;width:88;" filled="f" stroked="t" coordsize="21600,21600" o:gfxdata="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cD1IbsAAADd&#10;AAAADwAAAAAAAAABACAAAAAiAAAAZHJzL2Rvd25yZXYueG1sUEsBAhQAFAAAAAgAh07iQDMvBZ47&#10;AAAAOQAAABAAAAAAAAAAAQAgAAAACgEAAGRycy9zaGFwZXhtbC54bWxQSwUGAAAAAAYABgBbAQAA&#10;tA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850;top:0;flip:x;height:88;width:88;" filled="f" stroked="t" coordsize="21600,21600" o:gfxdata="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oxQursAAADd&#10;AAAADwAAAAAAAAABACAAAAAiAAAAZHJzL2Rvd25yZXYueG1sUEsBAhQAFAAAAAgAh07iQDMvBZ47&#10;AAAAOQAAABAAAAAAAAAAAQAgAAAACgEAAGRycy9zaGFwZXhtbC54bWxQSwUGAAAAAAYABgBbAQAA&#10;tA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1938;top:0;flip:x;height:88;width:87;" filled="f" stroked="t" coordsize="21600,21600" o:gfxdata="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llyM68AAAA&#10;3QAAAA8AAAAAAAAAAQAgAAAAIgAAAGRycy9kb3ducmV2LnhtbFBLAQIUABQAAAAIAIdO4kAzLwWe&#10;OwAAADkAAAAQAAAAAAAAAAEAIAAAAAsBAABkcnMvc2hhcGV4bWwueG1sUEsFBgAAAAAGAAYAWwEA&#10;ALU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025;top:0;flip:x;height:88;width:88;" filled="f" stroked="t" coordsize="21600,21600" o:gfxdata="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iltVbsAAADd&#10;AAAADwAAAAAAAAABACAAAAAiAAAAZHJzL2Rvd25yZXYueG1sUEsBAhQAFAAAAAgAh07iQDMvBZ47&#10;AAAAOQAAABAAAAAAAAAAAQAgAAAACgEAAGRycy9zaGFwZXhtbC54bWxQSwUGAAAAAAYABgBbAQAA&#10;tA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113;top:0;flip:x;height:88;width:87;" filled="f" stroked="t" coordsize="21600,21600" o:gfxdata="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vvzIrsAAADd&#10;AAAADwAAAAAAAAABACAAAAAiAAAAZHJzL2Rvd25yZXYueG1sUEsBAhQAFAAAAAgAh07iQDMvBZ47&#10;AAAAOQAAABAAAAAAAAAAAQAgAAAACgEAAGRycy9zaGFwZXhtbC54bWxQSwUGAAAAAAYABgBbAQAA&#10;tA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200;top:0;flip:x;height:88;width:89;" filled="f" stroked="t" coordsize="21600,21600" o:gfxdata="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m3Vrm8AAAA&#10;3QAAAA8AAAAAAAAAAQAgAAAAIgAAAGRycy9kb3ducmV2LnhtbFBLAQIUABQAAAAIAIdO4kAzLwWe&#10;OwAAADkAAAAQAAAAAAAAAAEAIAAAAAsBAABkcnMvc2hhcGV4bWwueG1sUEsFBgAAAAAGAAYAWwEA&#10;ALU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289;top:0;flip:x;height:88;width:87;" filled="f" stroked="t" coordsize="21600,21600" o:gfxdata="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CjCy74A&#10;AADdAAAADwAAAAAAAAABACAAAAAiAAAAZHJzL2Rvd25yZXYueG1sUEsBAhQAFAAAAAgAh07iQDMv&#10;BZ47AAAAOQAAABAAAAAAAAAAAQAgAAAADQEAAGRycy9zaGFwZXhtbC54bWxQSwUGAAAAAAYABgBb&#10;AQAAtw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376;top:0;flip:x;height:88;width:88;" filled="f" stroked="t" coordsize="21600,21600" o:gfxdata="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dkZ1C8AAAA&#10;3QAAAA8AAAAAAAAAAQAgAAAAIgAAAGRycy9kb3ducmV2LnhtbFBLAQIUABQAAAAIAIdO4kAzLwWe&#10;OwAAADkAAAAQAAAAAAAAAAEAIAAAAAsBAABkcnMvc2hhcGV4bWwueG1sUEsFBgAAAAAGAAYAWwEA&#10;ALU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464;top:0;flip:x;height:88;width:87;" filled="f" stroked="t" coordsize="21600,21600" o:gfxdata="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OHWBC/&#10;AAAA3QAAAA8AAAAAAAAAAQAgAAAAIgAAAGRycy9kb3ducmV2LnhtbFBLAQIUABQAAAAIAIdO4kAz&#10;LwWeOwAAADkAAAAQAAAAAAAAAAEAIAAAAA4BAABkcnMvc2hhcGV4bWwueG1sUEsFBgAAAAAGAAYA&#10;WwEAALg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556;top:8;flip:x;height:88;width:88;" filled="f" stroked="t" coordsize="21600,21600" o:gfxdata="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Mv9i7sAAADd&#10;AAAADwAAAAAAAAABACAAAAAiAAAAZHJzL2Rvd25yZXYueG1sUEsBAhQAFAAAAAgAh07iQDMvBZ47&#10;AAAAOQAAABAAAAAAAAAAAQAgAAAACgEAAGRycy9zaGFwZXhtbC54bWxQSwUGAAAAAAYABgBbAQAA&#10;tA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644;top:8;flip:x;height:88;width:88;" filled="f" stroked="t" coordsize="21600,21600" o:gfxdata="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Blj/LsAAADd&#10;AAAADwAAAAAAAAABACAAAAAiAAAAZHJzL2Rvd25yZXYueG1sUEsBAhQAFAAAAAgAh07iQDMvBZ47&#10;AAAAOQAAABAAAAAAAAAAAQAgAAAACgEAAGRycy9zaGFwZXhtbC54bWxQSwUGAAAAAAYABgBbAQAA&#10;tA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732;top:8;flip:x;height:88;width:87;" filled="f" stroked="t" coordsize="21600,21600" o:gfxdata="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1XGZ7sAAADd&#10;AAAADwAAAAAAAAABACAAAAAiAAAAZHJzL2Rvd25yZXYueG1sUEsBAhQAFAAAAAgAh07iQDMvBZ47&#10;AAAAOQAAABAAAAAAAAAAAQAgAAAACgEAAGRycy9zaGFwZXhtbC54bWxQSwUGAAAAAAYABgBbAQAA&#10;tA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819;top:8;flip:x;height:88;width:88;" filled="f" stroked="t" coordsize="21600,21600" o:gfxdata="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LxeE7sAAADd&#10;AAAADwAAAAAAAAABACAAAAAiAAAAZHJzL2Rvd25yZXYueG1sUEsBAhQAFAAAAAgAh07iQDMvBZ47&#10;AAAAOQAAABAAAAAAAAAAAQAgAAAACgEAAGRycy9zaGFwZXhtbC54bWxQSwUGAAAAAAYABgBbAQAA&#10;tA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907;top:8;flip:x;height:88;width:87;" filled="f" stroked="t" coordsize="21600,21600" o:gfxdata="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/D7iLsAAADd&#10;AAAADwAAAAAAAAABACAAAAAiAAAAZHJzL2Rvd25yZXYueG1sUEsBAhQAFAAAAAgAh07iQDMvBZ47&#10;AAAAOQAAABAAAAAAAAAAAQAgAAAACgEAAGRycy9zaGFwZXhtbC54bWxQSwUGAAAAAAYABgBbAQAA&#10;tA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2994;top:8;flip:x;height:88;width:89;" filled="f" stroked="t" coordsize="21600,21600" o:gfxdata="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MiZf+8AAAA&#10;3QAAAA8AAAAAAAAAAQAgAAAAIgAAAGRycy9kb3ducmV2LnhtbFBLAQIUABQAAAAIAIdO4kAzLwWe&#10;OwAAADkAAAAQAAAAAAAAAAEAIAAAAAsBAABkcnMvc2hhcGV4bWwueG1sUEsFBgAAAAAGAAYAWwEA&#10;ALU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3083;top:8;flip:x;height:88;width:87;" filled="f" stroked="t" coordsize="21600,21600" o:gfxdata="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xuwGS8AAAA&#10;3QAAAA8AAAAAAAAAAQAgAAAAIgAAAGRycy9kb3ducmV2LnhtbFBLAQIUABQAAAAIAIdO4kAzLwWe&#10;OwAAADkAAAAQAAAAAAAAAAEAIAAAAAsBAABkcnMvc2hhcGV4bWwueG1sUEsFBgAAAAAGAAYAWwEA&#10;ALU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3170;top:8;flip:x;height:88;width:88;" filled="f" stroked="t" coordsize="21600,21600" o:gfxdata="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3xVBa/&#10;AAAA3QAAAA8AAAAAAAAAAQAgAAAAIgAAAGRycy9kb3ducmV2LnhtbFBLAQIUABQAAAAIAIdO4kAz&#10;LwWeOwAAADkAAAAQAAAAAAAAAAEAIAAAAA4BAABkcnMvc2hhcGV4bWwueG1sUEsFBgAAAAAGAAYA&#10;WwEAALg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3258;top:8;flip:x;height:88;width:87;" filled="f" stroked="t" coordsize="21600,21600" o:gfxdata="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r3xjbsAAADd&#10;AAAADwAAAAAAAAABACAAAAAiAAAAZHJzL2Rvd25yZXYueG1sUEsBAhQAFAAAAAgAh07iQDMvBZ47&#10;AAAAOQAAABAAAAAAAAAAAQAgAAAACgEAAGRycy9zaGFwZXhtbC54bWxQSwUGAAAAAAYABgBbAQAA&#10;tA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3345;top:8;flip:x;height:88;width:89;" filled="f" stroked="t" coordsize="21600,21600" o:gfxdata="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lIoN74A&#10;AADdAAAADwAAAAAAAAABACAAAAAiAAAAZHJzL2Rvd25yZXYueG1sUEsBAhQAFAAAAAgAh07iQDMv&#10;BZ47AAAAOQAAABAAAAAAAAAAAQAgAAAADQEAAGRycy9zaGFwZXhtbC54bWxQSwUGAAAAAAYABgBb&#10;AQAAtw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3434;top:8;flip:x;height:88;width:87;" filled="f" stroked="t" coordsize="21600,21600" o:gfxdata="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R6NrLsAAADd&#10;AAAADwAAAAAAAAABACAAAAAiAAAAZHJzL2Rvd25yZXYueG1sUEsBAhQAFAAAAAgAh07iQDMvBZ47&#10;AAAAOQAAABAAAAAAAAAAAQAgAAAACgEAAGRycy9zaGFwZXhtbC54bWxQSwUGAAAAAAYABgBbAQAA&#10;tA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3524;top:8;flip:x;height:88;width:88;" filled="f" stroked="t" coordsize="21600,21600" o:gfxdata="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5zBPbugAAAN0A&#10;AAAPAAAAAAAAAAEAIAAAACIAAABkcnMvZG93bnJldi54bWxQSwECFAAUAAAACACHTuJAMy8FnjsA&#10;AAA5AAAAEAAAAAAAAAABACAAAAAJAQAAZHJzL3NoYXBleG1sLnhtbFBLBQYAAAAABgAGAFsBAACz&#10;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3612;top:8;flip:x;height:88;width:88;" filled="f" stroked="t" coordsize="21600,21600" o:gfxdata="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gLZAugAAAN0A&#10;AAAPAAAAAAAAAAEAIAAAACIAAABkcnMvZG93bnJldi54bWxQSwECFAAUAAAACACHTuJAMy8FnjsA&#10;AAA5AAAAEAAAAAAAAAABACAAAAAJAQAAZHJzL3NoYXBleG1sLnhtbFBLBQYAAAAABgAGAFsBAACz&#10;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3700;top:8;flip:x;height:88;width:87;" filled="f" stroked="t" coordsize="21600,21600" o:gfxdata="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lpLjS8AAAA&#10;3QAAAA8AAAAAAAAAAQAgAAAAIgAAAGRycy9kb3ducmV2LnhtbFBLAQIUABQAAAAIAIdO4kAzLwWe&#10;OwAAADkAAAAQAAAAAAAAAAEAIAAAAAsBAABkcnMvc2hhcGV4bWwueG1sUEsFBgAAAAAGAAYAWwEA&#10;ALU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3787;top:8;flip:x;height:88;width:88;" filled="f" stroked="t" coordsize="21600,21600" o:gfxdata="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2JYuvugAAAN0A&#10;AAAPAAAAAAAAAAEAIAAAACIAAABkcnMvZG93bnJldi54bWxQSwECFAAUAAAACACHTuJAMy8FnjsA&#10;AAA5AAAAEAAAAAAAAAABACAAAAAJAQAAZHJzL3NoYXBleG1sLnhtbFBLBQYAAAAABgAGAFsBAACz&#10;AwAAAAA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3875;top:8;flip:x;height:88;width:87;" filled="f" stroked="t" coordsize="21600,21600" o:gfxdata="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b3Fdi5AAAA3QAA&#10;AA8AAAAAAAAAAQAgAAAAIgAAAGRycy9kb3ducmV2LnhtbFBLAQIUABQAAAAIAIdO4kAzLwWeOwAA&#10;ADkAAAAQAAAAAAAAAAEAIAAAAAgBAABkcnMvc2hhcGV4bWwueG1sUEsFBgAAAAAGAAYAWwEAALID&#10;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3962;top:8;flip:x;height:88;width:89;" filled="f" stroked="t" coordsize="21600,21600" o:gfxdata="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m7sEO8AAAA&#10;3QAAAA8AAAAAAAAAAQAgAAAAIgAAAGRycy9kb3ducmV2LnhtbFBLAQIUABQAAAAIAIdO4kAzLwWe&#10;OwAAADkAAAAQAAAAAAAAAAEAIAAAAAsBAABkcnMvc2hhcGV4bWwueG1sUEsFBgAAAAAGAAYAWwEA&#10;ALU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4051;top:8;flip:x;height:88;width:87;" filled="f" stroked="t" coordsize="21600,21600" o:gfxdata="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CQkMb4A&#10;AADdAAAADwAAAAAAAAABACAAAAAiAAAAZHJzL2Rvd25yZXYueG1sUEsBAhQAFAAAAAgAh07iQDMv&#10;BZ47AAAAOQAAABAAAAAAAAAAAQAgAAAADQEAAGRycy9zaGFwZXhtbC54bWxQSwUGAAAAAAYABgBb&#10;AQAAtw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4138;top:8;flip:x;height:88;width:88;" filled="f" stroked="t" coordsize="21600,21600" o:gfxdata="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dogaq8AAAA&#10;3QAAAA8AAAAAAAAAAQAgAAAAIgAAAGRycy9kb3ducmV2LnhtbFBLAQIUABQAAAAIAIdO4kAzLwWe&#10;OwAAADkAAAAQAAAAAAAAAAEAIAAAAAsBAABkcnMvc2hhcGV4bWwueG1sUEsFBgAAAAAGAAYAWwEA&#10;ALU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4226;top:8;flip:x;height:88;width:87;" filled="f" stroked="t" coordsize="21600,21600" o:gfxdata="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OLvuq/&#10;AAAA3QAAAA8AAAAAAAAAAQAgAAAAIgAAAGRycy9kb3ducmV2LnhtbFBLAQIUABQAAAAIAIdO4kAz&#10;LwWeOwAAADkAAAAQAAAAAAAAAAEAIAAAAA4BAABkcnMvc2hhcGV4bWwueG1sUEsFBgAAAAAGAAYA&#10;WwEAALg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4318;top:0;flip:x;height:88;width:88;" filled="f" stroked="t" coordsize="21600,21600" o:gfxdata="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McbcbsAAADd&#10;AAAADwAAAAAAAAABACAAAAAiAAAAZHJzL2Rvd25yZXYueG1sUEsBAhQAFAAAAAgAh07iQDMvBZ47&#10;AAAAOQAAABAAAAAAAAAAAQAgAAAACgEAAGRycy9zaGFwZXhtbC54bWxQSwUGAAAAAAYABgBbAQAA&#10;tA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4406;top:0;flip:x;height:88;width:88;" filled="f" stroked="t" coordsize="21600,21600" o:gfxdata="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BWFBrsAAADd&#10;AAAADwAAAAAAAAABACAAAAAiAAAAZHJzL2Rvd25yZXYueG1sUEsBAhQAFAAAAAgAh07iQDMvBZ47&#10;AAAAOQAAABAAAAAAAAAAAQAgAAAACgEAAGRycy9zaGFwZXhtbC54bWxQSwUGAAAAAAYABgBbAQAA&#10;tA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4494;top:0;flip:x;height:88;width:87;" filled="f" stroked="t" coordsize="21600,21600" o:gfxdata="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1kgnbsAAADd&#10;AAAADwAAAAAAAAABACAAAAAiAAAAZHJzL2Rvd25yZXYueG1sUEsBAhQAFAAAAAgAh07iQDMvBZ47&#10;AAAAOQAAABAAAAAAAAAAAQAgAAAACgEAAGRycy9zaGFwZXhtbC54bWxQSwUGAAAAAAYABgBbAQAA&#10;tA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4581;top:0;flip:x;height:88;width:88;" filled="f" stroked="t" coordsize="21600,21600" o:gfxdata="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LC46bsAAADd&#10;AAAADwAAAAAAAAABACAAAAAiAAAAZHJzL2Rvd25yZXYueG1sUEsBAhQAFAAAAAgAh07iQDMvBZ47&#10;AAAAOQAAABAAAAAAAAAAAQAgAAAACgEAAGRycy9zaGFwZXhtbC54bWxQSwUGAAAAAAYABgBbAQAA&#10;tA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4669;top:0;flip:x;height:88;width:87;" filled="f" stroked="t" coordsize="21600,21600" o:gfxdata="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/wdcrsAAADd&#10;AAAADwAAAAAAAAABACAAAAAiAAAAZHJzL2Rvd25yZXYueG1sUEsBAhQAFAAAAAgAh07iQDMvBZ47&#10;AAAAOQAAABAAAAAAAAAAAQAgAAAACgEAAGRycy9zaGFwZXhtbC54bWxQSwUGAAAAAAYABgBbAQAA&#10;tA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4756;top:0;flip:x;height:88;width:89;" filled="f" stroked="t" coordsize="21600,21600" o:gfxdata="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MugwW8AAAA&#10;3QAAAA8AAAAAAAAAAQAgAAAAIgAAAGRycy9kb3ducmV2LnhtbFBLAQIUABQAAAAIAIdO4kAzLwWe&#10;OwAAADkAAAAQAAAAAAAAAAEAIAAAAAsBAABkcnMvc2hhcGV4bWwueG1sUEsFBgAAAAAGAAYAWwEA&#10;ALU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4845;top:0;flip:x;height:88;width:87;" filled="f" stroked="t" coordsize="21600,21600" o:gfxdata="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GImnrsAAADd&#10;AAAADwAAAAAAAAABACAAAAAiAAAAZHJzL2Rvd25yZXYueG1sUEsBAhQAFAAAAAgAh07iQDMvBZ47&#10;AAAAOQAAABAAAAAAAAAAAQAgAAAACgEAAGRycy9zaGFwZXhtbC54bWxQSwUGAAAAAAYABgBbAQAA&#10;tAMAAAAA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4932;top:0;flip:x;height:88;width:88;" filled="f" stroked="t" coordsize="21600,21600" o:gfxdata="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39suy/&#10;AAAA3QAAAA8AAAAAAAAAAQAgAAAAIgAAAGRycy9kb3ducmV2LnhtbFBLAQIUABQAAAAIAIdO4kAz&#10;LwWeOwAAADkAAAAQAAAAAAAAAAEAIAAAAA4BAABkcnMvc2hhcGV4bWwueG1sUEsFBgAAAAAGAAYA&#10;WwEAALg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  <v:line id="_x0000_s1026" o:spid="_x0000_s1026" o:spt="20" style="position:absolute;left:5020;top:0;flip:x;height:88;width:87;" filled="f" stroked="t" coordsize="21600,21600" o:gfxdata="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KxF3e8AAAA&#10;3QAAAA8AAAAAAAAAAQAgAAAAIgAAAGRycy9kb3ducmV2LnhtbFBLAQIUABQAAAAIAIdO4kAzLwWe&#10;OwAAADkAAAAQAAAAAAAAAAEAIAAAAAsBAABkcnMvc2hhcGV4bWwueG1sUEsFBgAAAAAGAAYAWwEA&#10;ALUDAAAAAA==&#10;">
                    <v:fill on="f" focussize="0,0"/>
                    <v:stroke weight="0.25pt" color="#000000" joinstyle="round"/>
                    <v:imagedata o:title=""/>
                    <o:lock v:ext="edit" aspectratio="f"/>
                  </v:line>
                </v:group>
                <v:shape id="_x0000_s1026" o:spid="_x0000_s1026" o:spt="202" type="#_x0000_t202" style="position:absolute;left:192;top:78;height:451;width:459;" filled="f" stroked="f" coordsize="21600,21600" o:gfxdata="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yApvr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M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822;top:91;height:451;width:599;" filled="f" stroked="f" coordsize="21600,21600" o:gfxdata="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/yt8m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 xml:space="preserve">M </w:t>
                        </w:r>
                        <w:r>
                          <w:rPr>
                            <w:spacing w:val="4"/>
                            <w:sz w:val="18"/>
                            <w:szCs w:val="18"/>
                          </w:rPr>
                          <w:t>′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00;top:1515;height:451;width:459;" filled="f" stroked="f" coordsize="21600,21600" o:gfxdata="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C+ElK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N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830;top:1528;height:451;width:599;" filled="f" stroked="f" coordsize="21600,21600" o:gfxdata="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9Xiia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 xml:space="preserve">N </w:t>
                        </w:r>
                        <w:r>
                          <w:rPr>
                            <w:spacing w:val="4"/>
                            <w:sz w:val="18"/>
                            <w:szCs w:val="18"/>
                          </w:rPr>
                          <w:t>′</w:t>
                        </w:r>
                      </w:p>
                    </w:txbxContent>
                  </v:textbox>
                </v:shape>
                <v:group id="_x0000_s1026" o:spid="_x0000_s1026" o:spt="203" style="position:absolute;left:4848;top:879;height:451;width:459;" coordsize="459,451" o:gfxdata="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4DYaGb0AAADdAAAADwAAAAAAAAABACAAAAAiAAAAZHJzL2Rvd25yZXYueG1s&#10;UEsBAhQAFAAAAAgAh07iQDMvBZ47AAAAOQAAABUAAAAAAAAAAQAgAAAADAEAAGRycy9ncm91cHNo&#10;YXBleG1sLnhtbFBLBQYAAAAABgAGAGABAADJAwAAAAA=&#10;">
                  <o:lock v:ext="edit" grouping="f" rotation="f" text="f" aspectratio="f"/>
                  <v:shape id="_x0000_s1026" o:spid="_x0000_s1026" o:spt="3" type="#_x0000_t3" style="position:absolute;left:65;top:212;height:40;width:40;" fillcolor="#000000" filled="t" stroked="t" coordsize="21600,21600" o:gfxdata="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5b1ArsAAADd&#10;AAAADwAAAAAAAAABACAAAAAiAAAAZHJzL2Rvd25yZXYueG1sUEsBAhQAFAAAAAgAh07iQDMvBZ47&#10;AAAAOQAAABAAAAAAAAAAAQAgAAAACgEAAGRycy9zaGFwZXhtbC54bWxQSwUGAAAAAAYABgBbAQAA&#10;tAMAAAAA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202" type="#_x0000_t202" style="position:absolute;left:0;top:0;height:451;width:459;" filled="f" stroked="f" coordsize="21600,21600" o:gfxdata="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MmxyrsAAADd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2325;top:749;height:451;width:459;" filled="f" stroked="f" coordsize="21600,21600" o:gfxdata="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hqAI7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B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040;top:511;height:451;width:1030;" filled="f" stroked="f" coordsize="21600,21600" o:gfxdata="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VYluL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磁场区域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041;top:1909;height:451;width:1030;" filled="f" stroked="f" coordsize="21600,21600" o:gfxdata="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W1Gvi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电场区域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15;top:922;height:451;width:459;" filled="f" stroked="f" coordsize="21600,21600" o:gfxdata="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r5v2O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s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466;top:0;height:451;width:459;" filled="f" stroked="f" coordsize="21600,21600" o:gfxdata="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orIRS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s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0;top:1896;height:451;width:459;" filled="f" stroked="f" coordsize="21600,21600" o:gfxdata="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VnhI+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d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13;top:2038;height:451;width:459;" filled="f" stroked="f" coordsize="21600,21600" o:gfxdata="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o4c+7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P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843;top:2051;height:451;width:599;" filled="f" stroked="f" coordsize="21600,21600" o:gfxdata="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cK5YL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 xml:space="preserve">P </w:t>
                        </w:r>
                        <w:r>
                          <w:rPr>
                            <w:spacing w:val="4"/>
                            <w:sz w:val="18"/>
                            <w:szCs w:val="18"/>
                          </w:rPr>
                          <w:t>′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t>25．（19分）某仪器用电场和磁场来控制电子在材料表面上方的运动。如图所示，材料表面上方矩形区域</w:t>
      </w:r>
      <w:r>
        <w:rPr>
          <w:i/>
        </w:rPr>
        <w:t>PP</w:t>
      </w:r>
      <w:r>
        <w:t>'</w:t>
      </w:r>
      <w:r>
        <w:rPr>
          <w:i/>
        </w:rPr>
        <w:t>N</w:t>
      </w:r>
      <w:r>
        <w:t>'</w:t>
      </w:r>
      <w:r>
        <w:rPr>
          <w:i/>
        </w:rPr>
        <w:t>N</w:t>
      </w:r>
      <w:r>
        <w:t>充满竖直向下的匀强电场，宽为</w:t>
      </w:r>
      <w:r>
        <w:rPr>
          <w:i/>
        </w:rPr>
        <w:t>d</w:t>
      </w:r>
      <w:r>
        <w:t>；矩形区域</w:t>
      </w:r>
      <w:r>
        <w:rPr>
          <w:i/>
        </w:rPr>
        <w:t>NN'M</w:t>
      </w:r>
      <w:r>
        <w:rPr>
          <w:spacing w:val="4"/>
        </w:rPr>
        <w:t>′</w:t>
      </w:r>
      <w:r>
        <w:rPr>
          <w:i/>
        </w:rPr>
        <w:t>M</w:t>
      </w:r>
      <w:r>
        <w:t>充满垂直纸面向里的匀强磁场，磁感应强度为</w:t>
      </w:r>
      <w:r>
        <w:rPr>
          <w:i/>
        </w:rPr>
        <w:t>B</w:t>
      </w:r>
      <w:r>
        <w:t>，长为3</w:t>
      </w:r>
      <w:r>
        <w:rPr>
          <w:i/>
        </w:rPr>
        <w:t>s</w:t>
      </w:r>
      <w:r>
        <w:t>，宽为</w:t>
      </w:r>
      <w:r>
        <w:rPr>
          <w:i/>
        </w:rPr>
        <w:t>s</w:t>
      </w:r>
      <w:r>
        <w:t>；</w:t>
      </w:r>
      <w:r>
        <w:rPr>
          <w:i/>
        </w:rPr>
        <w:t>NN'</w:t>
      </w:r>
      <w:r>
        <w:t>为磁场与电场之间的薄隔离层。一个电荷量为</w:t>
      </w:r>
      <w:r>
        <w:rPr>
          <w:i/>
        </w:rPr>
        <w:t>e</w:t>
      </w:r>
      <w:r>
        <w:t>、质量为</w:t>
      </w:r>
      <w:r>
        <w:rPr>
          <w:i/>
        </w:rPr>
        <w:t>m</w:t>
      </w:r>
      <w:r>
        <w:t>、初速为零的电子，从</w:t>
      </w:r>
      <w:r>
        <w:rPr>
          <w:i/>
        </w:rPr>
        <w:t>P</w:t>
      </w:r>
      <w:r>
        <w:t>点开始被电场加速经隔离层垂直进入磁场，电子每次穿越隔离层，运动方向不变，其动能损失是每次穿越前动能的10%，最后电子仅能从磁场边界</w:t>
      </w:r>
      <w:r>
        <w:rPr>
          <w:i/>
        </w:rPr>
        <w:t>M</w:t>
      </w:r>
      <w:r>
        <w:t>'</w:t>
      </w:r>
      <w:r>
        <w:rPr>
          <w:i/>
        </w:rPr>
        <w:t>N</w:t>
      </w:r>
      <w:r>
        <w:t>'飞出。不计电子所受重力。</w:t>
      </w:r>
    </w:p>
    <w:p>
      <w:pPr>
        <w:ind w:left="630" w:leftChars="200" w:hanging="210" w:hangingChars="100"/>
      </w:pPr>
      <w:r>
        <w:t>⑴求电子第二次与第一次圆周运动半径之比；</w:t>
      </w:r>
    </w:p>
    <w:p>
      <w:pPr>
        <w:ind w:left="630" w:leftChars="200" w:hanging="210" w:hangingChars="100"/>
      </w:pPr>
      <w:r>
        <w:t>⑵求电场强度的取值范围；</w:t>
      </w:r>
    </w:p>
    <w:p>
      <w:pPr>
        <w:ind w:left="630" w:leftChars="200" w:hanging="210" w:hangingChars="100"/>
      </w:pPr>
      <w:r>
        <w:rPr>
          <w:rFonts w:hAnsi="宋体"/>
        </w:rPr>
        <w:t>⑶</w:t>
      </w:r>
      <w:r>
        <w:rPr>
          <w:i/>
        </w:rPr>
        <w:t>A</w:t>
      </w:r>
      <w:r>
        <w:t>是</w:t>
      </w:r>
      <w:r>
        <w:rPr>
          <w:i/>
        </w:rPr>
        <w:t>M</w:t>
      </w:r>
      <w:r>
        <w:rPr>
          <w:spacing w:val="4"/>
        </w:rPr>
        <w:t>′</w:t>
      </w:r>
      <w:r>
        <w:rPr>
          <w:i/>
          <w:spacing w:val="4"/>
        </w:rPr>
        <w:t>N</w:t>
      </w:r>
      <w:r>
        <w:rPr>
          <w:spacing w:val="4"/>
        </w:rPr>
        <w:t>′</w:t>
      </w:r>
      <w:r>
        <w:t>的中点，若要使电子在</w:t>
      </w:r>
      <w:r>
        <w:rPr>
          <w:i/>
        </w:rPr>
        <w:t>A</w:t>
      </w:r>
      <w:r>
        <w:t>、</w:t>
      </w:r>
      <w:r>
        <w:rPr>
          <w:i/>
        </w:rPr>
        <w:t xml:space="preserve">M </w:t>
      </w:r>
      <w:r>
        <w:rPr>
          <w:spacing w:val="4"/>
        </w:rPr>
        <w:t>′</w:t>
      </w:r>
      <w:r>
        <w:t>间垂直于</w:t>
      </w:r>
      <w:r>
        <w:rPr>
          <w:i/>
        </w:rPr>
        <w:t xml:space="preserve">AM </w:t>
      </w:r>
      <w:r>
        <w:rPr>
          <w:spacing w:val="4"/>
        </w:rPr>
        <w:t>′</w:t>
      </w:r>
      <w:r>
        <w:t>飞出，求电子在磁场区域中运动的时间。</w:t>
      </w:r>
    </w:p>
    <w:p>
      <w:pPr>
        <w:ind w:left="420" w:hanging="420" w:hangingChars="200"/>
      </w:pPr>
    </w:p>
    <w:p>
      <w:pPr>
        <w:ind w:left="420" w:hanging="420" w:hangingChars="200"/>
      </w:pPr>
    </w:p>
    <w:p>
      <w:pPr>
        <w:ind w:left="420" w:hanging="420" w:hangingChars="200"/>
      </w:pPr>
    </w:p>
    <w:p>
      <w:pPr>
        <w:ind w:left="420" w:hanging="420" w:hangingChars="200"/>
      </w:pPr>
    </w:p>
    <w:p>
      <w:pPr>
        <w:ind w:left="420" w:hanging="420" w:hangingChars="200"/>
      </w:pPr>
    </w:p>
    <w:p>
      <w:pPr>
        <w:ind w:left="420" w:hanging="420" w:hangingChars="200"/>
      </w:pPr>
    </w:p>
    <w:p>
      <w:pPr>
        <w:ind w:left="562" w:hanging="562" w:hangingChars="200"/>
        <w:jc w:val="center"/>
        <w:rPr>
          <w:b/>
          <w:sz w:val="28"/>
          <w:szCs w:val="28"/>
        </w:rPr>
      </w:pPr>
    </w:p>
    <w:p>
      <w:pPr>
        <w:rPr>
          <w:rFonts w:hint="eastAsia"/>
          <w:b/>
          <w:sz w:val="28"/>
          <w:szCs w:val="28"/>
        </w:rPr>
      </w:pP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        </w:t>
      </w:r>
      <w:r>
        <w:rPr>
          <w:b/>
          <w:sz w:val="28"/>
          <w:szCs w:val="28"/>
        </w:rPr>
        <w:t>2011年</w:t>
      </w:r>
      <w:r>
        <w:rPr>
          <w:rFonts w:hint="eastAsia"/>
          <w:b/>
          <w:sz w:val="28"/>
          <w:szCs w:val="28"/>
        </w:rPr>
        <w:t>重庆市普通高等学校招生考试</w:t>
      </w:r>
    </w:p>
    <w:p>
      <w:pPr>
        <w:ind w:left="562" w:hanging="562" w:hangingChars="200"/>
        <w:jc w:val="center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理</w:t>
      </w:r>
      <w:r>
        <w:rPr>
          <w:rFonts w:hint="eastAsia"/>
          <w:b/>
          <w:sz w:val="28"/>
          <w:szCs w:val="28"/>
        </w:rPr>
        <w:t>科</w:t>
      </w:r>
      <w:r>
        <w:rPr>
          <w:b/>
          <w:sz w:val="28"/>
          <w:szCs w:val="28"/>
        </w:rPr>
        <w:t>综</w:t>
      </w:r>
      <w:r>
        <w:rPr>
          <w:rFonts w:hint="eastAsia"/>
          <w:b/>
          <w:sz w:val="28"/>
          <w:szCs w:val="28"/>
        </w:rPr>
        <w:t>合</w:t>
      </w:r>
      <w:r>
        <w:rPr>
          <w:b/>
          <w:sz w:val="28"/>
          <w:szCs w:val="28"/>
        </w:rPr>
        <w:t>物理</w:t>
      </w:r>
      <w:r>
        <w:rPr>
          <w:rFonts w:hint="eastAsia"/>
          <w:b/>
          <w:sz w:val="28"/>
          <w:szCs w:val="28"/>
        </w:rPr>
        <w:t>部分</w:t>
      </w:r>
    </w:p>
    <w:p>
      <w:r>
        <w:t>参考答案</w:t>
      </w:r>
    </w:p>
    <w:p>
      <w:r>
        <w:t>14．B  15．A  16．D  17．C（提示：</w:t>
      </w:r>
      <w:r>
        <w:rPr>
          <w:i/>
        </w:rPr>
        <w:t>x</w:t>
      </w:r>
      <w:r>
        <w:rPr>
          <w:vertAlign w:val="subscript"/>
        </w:rPr>
        <w:t>0</w:t>
      </w:r>
      <w:r>
        <w:t>质点开始振动的方向应向下，排除A、B；</w:t>
      </w:r>
      <w:r>
        <w:rPr>
          <w:i/>
        </w:rPr>
        <w:t>t</w:t>
      </w:r>
      <w:r>
        <w:rPr>
          <w:vertAlign w:val="subscript"/>
        </w:rPr>
        <w:t>0</w:t>
      </w:r>
      <w:r>
        <w:t>时刻</w:t>
      </w:r>
      <w:r>
        <w:rPr>
          <w:i/>
        </w:rPr>
        <w:t>x</w:t>
      </w:r>
      <w:r>
        <w:rPr>
          <w:vertAlign w:val="subscript"/>
        </w:rPr>
        <w:t>0</w:t>
      </w:r>
      <w:r>
        <w:t>质点速度应向下，排除D） 18．C  19．D  20．A  21．B</w:t>
      </w:r>
    </w:p>
    <w:p>
      <w:r>
        <w:t xml:space="preserve">22．⑴×1，乙，③ ⑵①位移  时间  </w:t>
      </w:r>
      <w:r>
        <w:rPr>
          <w:position w:val="-24"/>
        </w:rPr>
        <w:object>
          <v:shape id="_x0000_i1034" o:spt="75" type="#_x0000_t75" style="height:31pt;width:35pt;" o:ole="t" filled="f" o:preferrelative="t" stroked="f" coordsize="21600,21600">
            <v:path/>
            <v:fill on="f" focussize="0,0"/>
            <v:stroke on="f"/>
            <v:imagedata r:id="rId23" o:title=""/>
            <o:lock v:ext="edit" grouping="f" rotation="f" text="f" aspectratio="t"/>
            <w10:wrap type="none"/>
            <w10:anchorlock/>
          </v:shape>
          <o:OLEObject Type="Embed" ProgID="Equation.3" ShapeID="_x0000_i1034" DrawAspect="Content" ObjectID="_1468075734" r:id="rId22">
            <o:LockedField>false</o:LockedField>
          </o:OLEObject>
        </w:object>
      </w:r>
      <w:r>
        <w:t xml:space="preserve"> ②</w:t>
      </w:r>
      <w:r>
        <w:rPr>
          <w:i/>
        </w:rPr>
        <w:t>m</w:t>
      </w:r>
      <w:r>
        <w:rPr>
          <w:spacing w:val="4"/>
        </w:rPr>
        <w:t>′</w:t>
      </w:r>
      <w:r>
        <w:t>+</w:t>
      </w:r>
      <w:r>
        <w:rPr>
          <w:i/>
        </w:rPr>
        <w:t>m</w:t>
      </w:r>
      <w:r>
        <w:t>，滑块上  ③</w:t>
      </w:r>
      <w:r>
        <w:rPr>
          <w:i/>
        </w:rPr>
        <w:t>μ=</w:t>
      </w:r>
      <w:r>
        <w:t>0.23（0.21~0.25）（提示：从图线上取两端点的坐标，带入</w:t>
      </w:r>
      <w:r>
        <w:rPr>
          <w:i/>
        </w:rPr>
        <w:t>a=km-μg</w:t>
      </w:r>
      <w:r>
        <w:t>，可解得</w:t>
      </w:r>
      <w:r>
        <w:rPr>
          <w:i/>
        </w:rPr>
        <w:t>μ</w:t>
      </w:r>
      <w:r>
        <w:t>）</w:t>
      </w:r>
    </w:p>
    <w:p>
      <w:pPr>
        <w:rPr>
          <w:i/>
        </w:rPr>
      </w:pPr>
      <w:r>
        <w:t>23．⑴</w:t>
      </w:r>
      <w:r>
        <w:rPr>
          <w:position w:val="-24"/>
        </w:rPr>
        <w:object>
          <v:shape id="_x0000_i1035" o:spt="75" type="#_x0000_t75" style="height:31pt;width:38pt;" o:ole="t" filled="f" o:preferrelative="t" stroked="f" coordsize="21600,21600">
            <v:path/>
            <v:fill on="f" focussize="0,0"/>
            <v:stroke on="f"/>
            <v:imagedata r:id="rId25" o:title=""/>
            <o:lock v:ext="edit" grouping="f" rotation="f" text="f" aspectratio="t"/>
            <w10:wrap type="none"/>
            <w10:anchorlock/>
          </v:shape>
          <o:OLEObject Type="Embed" ProgID="Equation.3" ShapeID="_x0000_i1035" DrawAspect="Content" ObjectID="_1468075735" r:id="rId24">
            <o:LockedField>false</o:LockedField>
          </o:OLEObject>
        </w:object>
      </w:r>
      <w:r>
        <w:t xml:space="preserve">  ⑵</w:t>
      </w:r>
      <w:r>
        <w:rPr>
          <w:position w:val="-24"/>
        </w:rPr>
        <w:object>
          <v:shape id="_x0000_i1036" o:spt="75" type="#_x0000_t75" style="height:33pt;width:40pt;" o:ole="t" filled="f" o:preferrelative="t" stroked="f" coordsize="21600,21600">
            <v:path/>
            <v:fill on="f" focussize="0,0"/>
            <v:stroke on="f"/>
            <v:imagedata r:id="rId27" o:title=""/>
            <o:lock v:ext="edit" grouping="f" rotation="f" text="f" aspectratio="t"/>
            <w10:wrap type="none"/>
            <w10:anchorlock/>
          </v:shape>
          <o:OLEObject Type="Embed" ProgID="Equation.3" ShapeID="_x0000_i1036" DrawAspect="Content" ObjectID="_1468075736" r:id="rId26">
            <o:LockedField>false</o:LockedField>
          </o:OLEObject>
        </w:object>
      </w:r>
      <w:r>
        <w:t xml:space="preserve">  ⑶</w:t>
      </w:r>
      <w:r>
        <w:rPr>
          <w:position w:val="-24"/>
        </w:rPr>
        <w:object>
          <v:shape id="_x0000_i1037" o:spt="75" type="#_x0000_t75" style="height:31pt;width:59pt;" o:ole="t" filled="f" o:preferrelative="t" stroked="f" coordsize="21600,21600">
            <v:path/>
            <v:fill on="f" focussize="0,0"/>
            <v:stroke on="f"/>
            <v:imagedata r:id="rId29" o:title=""/>
            <o:lock v:ext="edit" grouping="f" rotation="f" text="f" aspectratio="t"/>
            <w10:wrap type="none"/>
            <w10:anchorlock/>
          </v:shape>
          <o:OLEObject Type="Embed" ProgID="Equation.3" ShapeID="_x0000_i1037" DrawAspect="Content" ObjectID="_1468075737" r:id="rId28">
            <o:LockedField>false</o:LockedField>
          </o:OLEObject>
        </w:object>
      </w:r>
    </w:p>
    <w:p>
      <w:pPr>
        <w:rPr>
          <w:i/>
        </w:rPr>
      </w:pPr>
      <w:r>
        <w:t>24．⑴</w:t>
      </w:r>
      <w:r>
        <w:rPr>
          <w:i/>
        </w:rPr>
        <w:t>W</w:t>
      </w:r>
      <w:r>
        <w:rPr>
          <w:i/>
          <w:vertAlign w:val="subscript"/>
        </w:rPr>
        <w:t xml:space="preserve">f </w:t>
      </w:r>
      <w:r>
        <w:t>= -6</w:t>
      </w:r>
      <w:r>
        <w:rPr>
          <w:i/>
        </w:rPr>
        <w:t xml:space="preserve">kmgL  </w:t>
      </w:r>
      <w:r>
        <w:t>⑵</w:t>
      </w:r>
      <w:r>
        <w:rPr>
          <w:position w:val="-12"/>
        </w:rPr>
        <w:object>
          <v:shape id="_x0000_i1038" o:spt="75" type="#_x0000_t75" style="height:20pt;width:70pt;" o:ole="t" filled="f" o:preferrelative="t" stroked="f" coordsize="21600,21600">
            <v:path/>
            <v:fill on="f" focussize="0,0"/>
            <v:stroke on="f"/>
            <v:imagedata r:id="rId31" o:title=""/>
            <o:lock v:ext="edit" grouping="f" rotation="f" text="f" aspectratio="t"/>
            <w10:wrap type="none"/>
            <w10:anchorlock/>
          </v:shape>
          <o:OLEObject Type="Embed" ProgID="Equation.3" ShapeID="_x0000_i1038" DrawAspect="Content" ObjectID="_1468075738" r:id="rId30">
            <o:LockedField>false</o:LockedField>
          </o:OLEObject>
        </w:object>
      </w:r>
      <w:r>
        <w:t xml:space="preserve">  ⑶</w:t>
      </w:r>
      <w:r>
        <w:rPr>
          <w:i/>
        </w:rPr>
        <w:t>ΔE</w:t>
      </w:r>
      <w:r>
        <w:rPr>
          <w:i/>
          <w:vertAlign w:val="subscript"/>
        </w:rPr>
        <w:t>k</w:t>
      </w:r>
      <w:r>
        <w:rPr>
          <w:vertAlign w:val="subscript"/>
        </w:rPr>
        <w:t>1</w:t>
      </w:r>
      <w:r>
        <w:t>∶</w:t>
      </w:r>
      <w:r>
        <w:rPr>
          <w:i/>
        </w:rPr>
        <w:t>ΔE</w:t>
      </w:r>
      <w:r>
        <w:rPr>
          <w:i/>
          <w:vertAlign w:val="subscript"/>
        </w:rPr>
        <w:t>k</w:t>
      </w:r>
      <w:r>
        <w:rPr>
          <w:vertAlign w:val="subscript"/>
        </w:rPr>
        <w:t>2</w:t>
      </w:r>
      <w:r>
        <w:t>=13∶3</w:t>
      </w:r>
    </w:p>
    <w:p>
      <w:r>
        <w:t>25．⑴</w:t>
      </w:r>
      <w:r>
        <w:rPr>
          <w:i/>
        </w:rPr>
        <w:t>R</w:t>
      </w:r>
      <w:r>
        <w:rPr>
          <w:vertAlign w:val="subscript"/>
        </w:rPr>
        <w:t>1</w:t>
      </w:r>
      <w:r>
        <w:t>∶</w:t>
      </w:r>
      <w:r>
        <w:rPr>
          <w:i/>
        </w:rPr>
        <w:t>R</w:t>
      </w:r>
      <w:r>
        <w:rPr>
          <w:vertAlign w:val="subscript"/>
        </w:rPr>
        <w:t>2</w:t>
      </w:r>
      <w:r>
        <w:t>=9∶10（提示：</w:t>
      </w:r>
      <w:r>
        <w:rPr>
          <w:i/>
        </w:rPr>
        <w:t>E</w:t>
      </w:r>
      <w:r>
        <w:rPr>
          <w:i/>
          <w:vertAlign w:val="subscript"/>
        </w:rPr>
        <w:t>k</w:t>
      </w:r>
      <w:r>
        <w:rPr>
          <w:vertAlign w:val="subscript"/>
        </w:rPr>
        <w:t>2</w:t>
      </w:r>
      <w:r>
        <w:t>=0.9</w:t>
      </w:r>
      <w:r>
        <w:rPr>
          <w:vertAlign w:val="superscript"/>
        </w:rPr>
        <w:t>2</w:t>
      </w:r>
      <w:r>
        <w:rPr>
          <w:i/>
        </w:rPr>
        <w:t xml:space="preserve"> E</w:t>
      </w:r>
      <w:r>
        <w:rPr>
          <w:i/>
          <w:vertAlign w:val="subscript"/>
        </w:rPr>
        <w:t>k</w:t>
      </w:r>
      <w:r>
        <w:rPr>
          <w:vertAlign w:val="subscript"/>
        </w:rPr>
        <w:t>1</w:t>
      </w:r>
      <w:r>
        <w:t>，而</w:t>
      </w:r>
      <w:r>
        <w:rPr>
          <w:position w:val="-24"/>
        </w:rPr>
        <w:object>
          <v:shape id="_x0000_i1039" o:spt="75" type="#_x0000_t75" style="height:33.8pt;width:121.45pt;" o:ole="t" filled="f" o:preferrelative="t" stroked="f" coordsize="21600,21600">
            <v:path/>
            <v:fill on="f" focussize="0,0"/>
            <v:stroke on="f"/>
            <v:imagedata r:id="rId33" o:title=""/>
            <o:lock v:ext="edit" grouping="f" rotation="f" text="f" aspectratio="t"/>
            <w10:wrap type="none"/>
            <w10:anchorlock/>
          </v:shape>
          <o:OLEObject Type="Embed" ProgID="PBrush" ShapeID="_x0000_i1039" DrawAspect="Content" ObjectID="_1468075739" r:id="rId32">
            <o:LockedField>false</o:LockedField>
          </o:OLEObject>
        </w:object>
      </w:r>
      <w:r>
        <w:t xml:space="preserve">）  </w:t>
      </w:r>
    </w:p>
    <w:p>
      <w:r>
        <w:t>⑵</w:t>
      </w:r>
      <w:r>
        <w:rPr>
          <w:position w:val="-24"/>
        </w:rPr>
        <w:object>
          <v:shape id="_x0000_i1040" o:spt="75" type="#_x0000_t75" style="height:33pt;width:103pt;" o:ole="t" filled="f" o:preferrelative="t" stroked="f" coordsize="21600,21600">
            <v:path/>
            <v:fill on="f" focussize="0,0"/>
            <v:stroke on="f"/>
            <v:imagedata r:id="rId35" o:title=""/>
            <o:lock v:ext="edit" grouping="f" rotation="f" text="f" aspectratio="t"/>
            <w10:wrap type="none"/>
            <w10:anchorlock/>
          </v:shape>
          <o:OLEObject Type="Embed" ProgID="Equation.3" ShapeID="_x0000_i1040" DrawAspect="Content" ObjectID="_1468075740" r:id="rId34">
            <o:LockedField>false</o:LockedField>
          </o:OLEObject>
        </w:object>
      </w:r>
      <w:r>
        <w:t>（提示：第一次在磁场中的轨道半径最大</w:t>
      </w:r>
      <w:r>
        <w:rPr>
          <w:i/>
        </w:rPr>
        <w:t>r</w:t>
      </w:r>
      <w:r>
        <w:rPr>
          <w:vertAlign w:val="subscript"/>
        </w:rPr>
        <w:t>max</w:t>
      </w:r>
      <w:r>
        <w:t>=</w:t>
      </w:r>
      <w:r>
        <w:rPr>
          <w:i/>
        </w:rPr>
        <w:t>s</w:t>
      </w:r>
      <w:r>
        <w:t>，由</w:t>
      </w:r>
      <w:r>
        <w:rPr>
          <w:position w:val="-24"/>
        </w:rPr>
        <w:object>
          <v:shape id="_x0000_i1041" o:spt="75" type="#_x0000_t75" style="height:33.8pt;width:103.25pt;" o:ole="t" filled="f" o:preferrelative="t" stroked="f" coordsize="21600,21600">
            <v:path/>
            <v:fill on="f" focussize="0,0"/>
            <v:stroke on="f"/>
            <v:imagedata r:id="rId37" o:title=""/>
            <o:lock v:ext="edit" grouping="f" rotation="f" text="f" aspectratio="t"/>
            <w10:wrap type="none"/>
            <w10:anchorlock/>
          </v:shape>
          <o:OLEObject Type="Embed" ProgID="PBrush" ShapeID="_x0000_i1041" DrawAspect="Content" ObjectID="_1468075741" r:id="rId36">
            <o:LockedField>false</o:LockedField>
          </o:OLEObject>
        </w:object>
      </w:r>
      <w:r>
        <w:t>可得最大值</w:t>
      </w:r>
      <w:r>
        <w:rPr>
          <w:position w:val="-24"/>
        </w:rPr>
        <w:object>
          <v:shape id="_x0000_i1042" o:spt="75" type="#_x0000_t75" style="height:33pt;width:74pt;" o:ole="t" filled="f" o:preferrelative="t" stroked="f" coordsize="21600,21600">
            <v:path/>
            <v:fill on="f" focussize="0,0"/>
            <v:stroke on="f"/>
            <v:imagedata r:id="rId39" o:title=""/>
            <o:lock v:ext="edit" grouping="f" rotation="f" text="f" aspectratio="t"/>
            <w10:wrap type="none"/>
            <w10:anchorlock/>
          </v:shape>
          <o:OLEObject Type="Embed" ProgID="Equation.3" ShapeID="_x0000_i1042" DrawAspect="Content" ObjectID="_1468075742" r:id="rId38">
            <o:LockedField>false</o:LockedField>
          </o:OLEObject>
        </w:object>
      </w:r>
      <w:r>
        <w:t>；题意要求电子仅能从磁场边界</w:t>
      </w:r>
      <w:r>
        <w:rPr>
          <w:i/>
        </w:rPr>
        <w:t xml:space="preserve">M </w:t>
      </w:r>
      <w:r>
        <w:t>'</w:t>
      </w:r>
      <w:r>
        <w:rPr>
          <w:i/>
        </w:rPr>
        <w:t xml:space="preserve">N </w:t>
      </w:r>
      <w:r>
        <w:t>'飞出，因此电子在磁场中运动的轨迹直径之和应大于3</w:t>
      </w:r>
      <w:r>
        <w:rPr>
          <w:i/>
        </w:rPr>
        <w:t>s</w:t>
      </w:r>
      <w:r>
        <w:t>，无穷递缩等比数列求和公式</w:t>
      </w:r>
      <w:r>
        <w:rPr>
          <w:position w:val="-28"/>
        </w:rPr>
        <w:object>
          <v:shape id="_x0000_i1043" o:spt="75" type="#_x0000_t75" style="height:33pt;width:45pt;" o:ole="t" filled="f" o:preferrelative="t" stroked="f" coordsize="21600,21600">
            <v:path/>
            <v:fill on="f" focussize="0,0"/>
            <v:stroke on="f"/>
            <v:imagedata r:id="rId41" o:title=""/>
            <o:lock v:ext="edit" grouping="f" rotation="f" text="f" aspectratio="t"/>
            <w10:wrap type="none"/>
            <w10:anchorlock/>
          </v:shape>
          <o:OLEObject Type="Embed" ProgID="Equation.3" ShapeID="_x0000_i1043" DrawAspect="Content" ObjectID="_1468075743" r:id="rId40">
            <o:LockedField>false</o:LockedField>
          </o:OLEObject>
        </w:object>
      </w:r>
      <w:r>
        <w:t>，其中</w:t>
      </w:r>
      <w:r>
        <w:rPr>
          <w:i/>
        </w:rPr>
        <w:t>S&gt;</w:t>
      </w:r>
      <w:r>
        <w:t>3</w:t>
      </w:r>
      <w:r>
        <w:rPr>
          <w:i/>
        </w:rPr>
        <w:t>s</w:t>
      </w:r>
      <w:r>
        <w:t>，</w:t>
      </w:r>
      <w:r>
        <w:rPr>
          <w:i/>
        </w:rPr>
        <w:t>q</w:t>
      </w:r>
      <w:r>
        <w:t>=0.9，</w:t>
      </w:r>
      <w:r>
        <w:rPr>
          <w:i/>
        </w:rPr>
        <w:t>a</w:t>
      </w:r>
      <w:r>
        <w:rPr>
          <w:vertAlign w:val="subscript"/>
        </w:rPr>
        <w:t>1</w:t>
      </w:r>
      <w:r>
        <w:t>=2</w:t>
      </w:r>
      <w:r>
        <w:rPr>
          <w:i/>
        </w:rPr>
        <w:t>r</w:t>
      </w:r>
      <w:r>
        <w:rPr>
          <w:vertAlign w:val="subscript"/>
        </w:rPr>
        <w:t>1</w:t>
      </w:r>
      <w:r>
        <w:t>，得</w:t>
      </w:r>
      <w:r>
        <w:rPr>
          <w:position w:val="-24"/>
        </w:rPr>
        <w:object>
          <v:shape id="_x0000_i1044" o:spt="75" type="#_x0000_t75" style="height:31pt;width:44pt;" o:ole="t" filled="f" o:preferrelative="t" stroked="f" coordsize="21600,21600">
            <v:path/>
            <v:fill on="f" focussize="0,0"/>
            <v:stroke on="f"/>
            <v:imagedata r:id="rId43" o:title=""/>
            <o:lock v:ext="edit" grouping="f" rotation="f" text="f" aspectratio="t"/>
            <w10:wrap type="none"/>
            <w10:anchorlock/>
          </v:shape>
          <o:OLEObject Type="Embed" ProgID="Equation.3" ShapeID="_x0000_i1044" DrawAspect="Content" ObjectID="_1468075744" r:id="rId42">
            <o:LockedField>false</o:LockedField>
          </o:OLEObject>
        </w:object>
      </w:r>
      <w:r>
        <w:t>，由</w:t>
      </w:r>
      <w:r>
        <w:rPr>
          <w:position w:val="-24"/>
        </w:rPr>
        <w:object>
          <v:shape id="_x0000_i1045" o:spt="75" type="#_x0000_t75" style="height:33.8pt;width:116.75pt;" o:ole="t" filled="f" o:preferrelative="t" stroked="f" coordsize="21600,21600">
            <v:path/>
            <v:fill on="f" focussize="0,0"/>
            <v:stroke on="f"/>
            <v:imagedata r:id="rId45" o:title=""/>
            <o:lock v:ext="edit" grouping="f" rotation="f" text="f" aspectratio="t"/>
            <w10:wrap type="none"/>
            <w10:anchorlock/>
          </v:shape>
          <o:OLEObject Type="Embed" ProgID="Equation.3" ShapeID="_x0000_i1045" DrawAspect="Content" ObjectID="_1468075745" r:id="rId44">
            <o:LockedField>false</o:LockedField>
          </o:OLEObject>
        </w:object>
      </w:r>
      <w:r>
        <w:t>，得</w:t>
      </w:r>
      <w:r>
        <w:rPr>
          <w:position w:val="-24"/>
        </w:rPr>
        <w:object>
          <v:shape id="_x0000_i1046" o:spt="75" type="#_x0000_t75" style="height:33pt;width:67.95pt;" o:ole="t" filled="f" o:preferrelative="t" stroked="f" coordsize="21600,21600">
            <v:path/>
            <v:fill on="f" focussize="0,0"/>
            <v:stroke on="f"/>
            <v:imagedata r:id="rId47" o:title=""/>
            <o:lock v:ext="edit" grouping="f" rotation="f" text="f" aspectratio="t"/>
            <w10:wrap type="none"/>
            <w10:anchorlock/>
          </v:shape>
          <o:OLEObject Type="Embed" ProgID="PBrush" ShapeID="_x0000_i1046" DrawAspect="Content" ObjectID="_1468075746" r:id="rId46">
            <o:LockedField>false</o:LockedField>
          </o:OLEObject>
        </w:object>
      </w:r>
      <w:r>
        <w:t>）</w:t>
      </w:r>
    </w:p>
    <w:p>
      <w:r>
        <w:pict>
          <v:group id="_x0000_s3492" o:spid="_x0000_s3492" o:spt="203" style="position:absolute;left:0pt;margin-left:206.55pt;margin-top:0.3pt;height:125.1pt;width:272.1pt;mso-wrap-distance-bottom:0pt;mso-wrap-distance-left:9pt;mso-wrap-distance-right:9pt;mso-wrap-distance-top:0pt;z-index:251697152;mso-width-relative:page;mso-height-relative:page;" coordsize="5442,2502">
            <o:lock v:ext="edit" grouping="f" rotation="f" text="f" aspectratio="f"/>
            <v:rect id="_x0000_s3493" o:spid="_x0000_s3493" o:spt="1" style="position:absolute;left:522;top:381;height:2015;width:4414;" stroked="t" coordsize="21600,21600">
              <v:path/>
              <v:fill focussize="0,0"/>
              <v:stroke dashstyle="dash"/>
              <v:imagedata o:title=""/>
              <o:lock v:ext="edit" grouping="f" rotation="f" text="f" aspectratio="f"/>
            </v:rect>
            <v:line id="_x0000_s3494" o:spid="_x0000_s3494" o:spt="20" style="position:absolute;left:522;top:1857;height:0;width:4409;" filled="f" stroked="t" coordsize="21600,21600">
              <v:path arrowok="t"/>
              <v:fill on="f" focussize="0,0"/>
              <v:stroke dashstyle="dash"/>
              <v:imagedata o:title=""/>
              <o:lock v:ext="edit" grouping="f" rotation="f" text="f" aspectratio="f"/>
            </v:line>
            <v:group id="_x0000_s3495" o:spid="_x0000_s3495" o:spt="203" style="position:absolute;left:663;top:485;height:1234;width:4122;" coordsize="4122,1234">
              <o:lock v:ext="edit" grouping="f" rotation="f" text="f" aspectratio="f"/>
              <v:group id="_x0000_s3496" o:spid="_x0000_s3496" o:spt="203" style="position:absolute;left:0;top:0;height:1234;width:1290;" coordsize="815,779">
                <o:lock v:ext="edit" grouping="f" rotation="f" text="f" aspectratio="f"/>
                <v:group id="_x0000_s3497" o:spid="_x0000_s3497" o:spt="203" style="position:absolute;left:0;top:0;height:285;width:305;" coordsize="466,434">
                  <o:lock v:ext="edit" grouping="f" rotation="f" text="f" aspectratio="f"/>
                  <v:group id="_x0000_s3498" o:spid="_x0000_s3498" o:spt="203" style="position:absolute;left:0;top:0;height:64;width:70;" coordsize="208,206">
                    <o:lock v:ext="edit" grouping="f" rotation="f" text="f" aspectratio="f"/>
                    <v:line id="_x0000_s3499" o:spid="_x0000_s3499" o:spt="20" style="position:absolute;left:2;top:0;height:206;width:206;" filled="f" coordsize="21600,21600">
                      <v:path arrowok="t"/>
                      <v:fill on="f" focussize="0,0"/>
                      <v:stroke/>
                      <v:imagedata o:title=""/>
                      <o:lock v:ext="edit" grouping="f" rotation="f" text="f" aspectratio="f"/>
                    </v:line>
                    <v:line id="_x0000_s3500" o:spid="_x0000_s3500" o:spt="20" style="position:absolute;left:0;top:0;flip:x;height:206;width:206;" filled="f" coordsize="21600,21600">
                      <v:path arrowok="t"/>
                      <v:fill on="f" focussize="0,0"/>
                      <v:stroke/>
                      <v:imagedata o:title=""/>
                      <o:lock v:ext="edit" grouping="f" rotation="f" text="f" aspectratio="f"/>
                    </v:line>
                  </v:group>
                  <v:group id="_x0000_s3501" o:spid="_x0000_s3501" o:spt="203" style="position:absolute;left:396;top:0;height:64;width:70;" coordsize="208,206">
                    <o:lock v:ext="edit" grouping="f" rotation="f" text="f" aspectratio="f"/>
                    <v:line id="_x0000_s3502" o:spid="_x0000_s3502" o:spt="20" style="position:absolute;left:2;top:0;height:206;width:206;" filled="f" coordsize="21600,21600">
                      <v:path arrowok="t"/>
                      <v:fill on="f" focussize="0,0"/>
                      <v:stroke/>
                      <v:imagedata o:title=""/>
                      <o:lock v:ext="edit" grouping="f" rotation="f" text="f" aspectratio="f"/>
                    </v:line>
                    <v:line id="_x0000_s3503" o:spid="_x0000_s3503" o:spt="20" style="position:absolute;left:0;top:0;flip:x;height:206;width:206;" filled="f" coordsize="21600,21600">
                      <v:path arrowok="t"/>
                      <v:fill on="f" focussize="0,0"/>
                      <v:stroke/>
                      <v:imagedata o:title=""/>
                      <o:lock v:ext="edit" grouping="f" rotation="f" text="f" aspectratio="f"/>
                    </v:line>
                  </v:group>
                  <v:group id="_x0000_s3504" o:spid="_x0000_s3504" o:spt="203" style="position:absolute;left:0;top:370;height:64;width:70;" coordsize="208,206">
                    <o:lock v:ext="edit" grouping="f" rotation="f" text="f" aspectratio="f"/>
                    <v:line id="_x0000_s3505" o:spid="_x0000_s3505" o:spt="20" style="position:absolute;left:2;top:0;height:206;width:206;" filled="f" coordsize="21600,21600">
                      <v:path arrowok="t"/>
                      <v:fill on="f" focussize="0,0"/>
                      <v:stroke/>
                      <v:imagedata o:title=""/>
                      <o:lock v:ext="edit" grouping="f" rotation="f" text="f" aspectratio="f"/>
                    </v:line>
                    <v:line id="_x0000_s3506" o:spid="_x0000_s3506" o:spt="20" style="position:absolute;left:0;top:0;flip:x;height:206;width:206;" filled="f" coordsize="21600,21600">
                      <v:path arrowok="t"/>
                      <v:fill on="f" focussize="0,0"/>
                      <v:stroke/>
                      <v:imagedata o:title=""/>
                      <o:lock v:ext="edit" grouping="f" rotation="f" text="f" aspectratio="f"/>
                    </v:line>
                  </v:group>
                  <v:group id="_x0000_s3507" o:spid="_x0000_s3507" o:spt="203" style="position:absolute;left:396;top:370;height:64;width:70;" coordsize="208,206">
                    <o:lock v:ext="edit" grouping="f" rotation="f" text="f" aspectratio="f"/>
                    <v:line id="_x0000_s3508" o:spid="_x0000_s3508" o:spt="20" style="position:absolute;left:2;top:0;height:206;width:206;" filled="f" coordsize="21600,21600">
                      <v:path arrowok="t"/>
                      <v:fill on="f" focussize="0,0"/>
                      <v:stroke/>
                      <v:imagedata o:title=""/>
                      <o:lock v:ext="edit" grouping="f" rotation="f" text="f" aspectratio="f"/>
                    </v:line>
                    <v:line id="_x0000_s3509" o:spid="_x0000_s3509" o:spt="20" style="position:absolute;left:0;top:0;flip:x;height:206;width:206;" filled="f" coordsize="21600,21600">
                      <v:path arrowok="t"/>
                      <v:fill on="f" focussize="0,0"/>
                      <v:stroke/>
                      <v:imagedata o:title=""/>
                      <o:lock v:ext="edit" grouping="f" rotation="f" text="f" aspectratio="f"/>
                    </v:line>
                  </v:group>
                </v:group>
                <v:group id="_x0000_s3510" o:spid="_x0000_s3510" o:spt="203" style="position:absolute;left:510;top:0;height:285;width:305;" coordsize="466,434">
                  <o:lock v:ext="edit" grouping="f" rotation="f" text="f" aspectratio="f"/>
                  <v:group id="_x0000_s3511" o:spid="_x0000_s3511" o:spt="203" style="position:absolute;left:0;top:0;height:64;width:70;" coordsize="208,206">
                    <o:lock v:ext="edit" grouping="f" rotation="f" text="f" aspectratio="f"/>
                    <v:line id="_x0000_s3512" o:spid="_x0000_s3512" o:spt="20" style="position:absolute;left:2;top:0;height:206;width:206;" filled="f" coordsize="21600,21600">
                      <v:path arrowok="t"/>
                      <v:fill on="f" focussize="0,0"/>
                      <v:stroke/>
                      <v:imagedata o:title=""/>
                      <o:lock v:ext="edit" grouping="f" rotation="f" text="f" aspectratio="f"/>
                    </v:line>
                    <v:line id="_x0000_s3513" o:spid="_x0000_s3513" o:spt="20" style="position:absolute;left:0;top:0;flip:x;height:206;width:206;" filled="f" coordsize="21600,21600">
                      <v:path arrowok="t"/>
                      <v:fill on="f" focussize="0,0"/>
                      <v:stroke/>
                      <v:imagedata o:title=""/>
                      <o:lock v:ext="edit" grouping="f" rotation="f" text="f" aspectratio="f"/>
                    </v:line>
                  </v:group>
                  <v:group id="_x0000_s3514" o:spid="_x0000_s3514" o:spt="203" style="position:absolute;left:396;top:0;height:64;width:70;" coordsize="208,206">
                    <o:lock v:ext="edit" grouping="f" rotation="f" text="f" aspectratio="f"/>
                    <v:line id="_x0000_s3515" o:spid="_x0000_s3515" o:spt="20" style="position:absolute;left:2;top:0;height:206;width:206;" filled="f" coordsize="21600,21600">
                      <v:path arrowok="t"/>
                      <v:fill on="f" focussize="0,0"/>
                      <v:stroke/>
                      <v:imagedata o:title=""/>
                      <o:lock v:ext="edit" grouping="f" rotation="f" text="f" aspectratio="f"/>
                    </v:line>
                    <v:line id="_x0000_s3516" o:spid="_x0000_s3516" o:spt="20" style="position:absolute;left:0;top:0;flip:x;height:206;width:206;" filled="f" coordsize="21600,21600">
                      <v:path arrowok="t"/>
                      <v:fill on="f" focussize="0,0"/>
                      <v:stroke/>
                      <v:imagedata o:title=""/>
                      <o:lock v:ext="edit" grouping="f" rotation="f" text="f" aspectratio="f"/>
                    </v:line>
                  </v:group>
                  <v:group id="_x0000_s3517" o:spid="_x0000_s3517" o:spt="203" style="position:absolute;left:0;top:370;height:64;width:70;" coordsize="208,206">
                    <o:lock v:ext="edit" grouping="f" rotation="f" text="f" aspectratio="f"/>
                    <v:line id="_x0000_s3518" o:spid="_x0000_s3518" o:spt="20" style="position:absolute;left:2;top:0;height:206;width:206;" filled="f" coordsize="21600,21600">
                      <v:path arrowok="t"/>
                      <v:fill on="f" focussize="0,0"/>
                      <v:stroke/>
                      <v:imagedata o:title=""/>
                      <o:lock v:ext="edit" grouping="f" rotation="f" text="f" aspectratio="f"/>
                    </v:line>
                    <v:line id="_x0000_s3519" o:spid="_x0000_s3519" o:spt="20" style="position:absolute;left:0;top:0;flip:x;height:206;width:206;" filled="f" coordsize="21600,21600">
                      <v:path arrowok="t"/>
                      <v:fill on="f" focussize="0,0"/>
                      <v:stroke/>
                      <v:imagedata o:title=""/>
                      <o:lock v:ext="edit" grouping="f" rotation="f" text="f" aspectratio="f"/>
                    </v:line>
                  </v:group>
                  <v:group id="_x0000_s3520" o:spid="_x0000_s3520" o:spt="203" style="position:absolute;left:396;top:370;height:64;width:70;" coordsize="208,206">
                    <o:lock v:ext="edit" grouping="f" rotation="f" text="f" aspectratio="f"/>
                    <v:line id="_x0000_s3521" o:spid="_x0000_s3521" o:spt="20" style="position:absolute;left:2;top:0;height:206;width:206;" filled="f" coordsize="21600,21600">
                      <v:path arrowok="t"/>
                      <v:fill on="f" focussize="0,0"/>
                      <v:stroke/>
                      <v:imagedata o:title=""/>
                      <o:lock v:ext="edit" grouping="f" rotation="f" text="f" aspectratio="f"/>
                    </v:line>
                    <v:line id="_x0000_s3522" o:spid="_x0000_s3522" o:spt="20" style="position:absolute;left:0;top:0;flip:x;height:206;width:206;" filled="f" coordsize="21600,21600">
                      <v:path arrowok="t"/>
                      <v:fill on="f" focussize="0,0"/>
                      <v:stroke/>
                      <v:imagedata o:title=""/>
                      <o:lock v:ext="edit" grouping="f" rotation="f" text="f" aspectratio="f"/>
                    </v:line>
                  </v:group>
                </v:group>
                <v:group id="_x0000_s3523" o:spid="_x0000_s3523" o:spt="203" style="position:absolute;left:0;top:474;height:305;width:815;" coordsize="815,285">
                  <o:lock v:ext="edit" grouping="f" rotation="f" text="f" aspectratio="f"/>
                  <v:group id="_x0000_s3524" o:spid="_x0000_s3524" o:spt="203" style="position:absolute;left:0;top:0;height:285;width:305;" coordsize="466,434">
                    <o:lock v:ext="edit" grouping="f" rotation="f" text="f" aspectratio="f"/>
                    <v:group id="_x0000_s3525" o:spid="_x0000_s3525" o:spt="203" style="position:absolute;left:0;top:0;height:64;width:70;" coordsize="208,206">
                      <o:lock v:ext="edit" grouping="f" rotation="f" text="f" aspectratio="f"/>
                      <v:line id="_x0000_s3526" o:spid="_x0000_s3526" o:spt="20" style="position:absolute;left:2;top:0;height:206;width:206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  <v:line id="_x0000_s3527" o:spid="_x0000_s3527" o:spt="20" style="position:absolute;left:0;top:0;flip:x;height:206;width:206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</v:group>
                    <v:group id="_x0000_s3528" o:spid="_x0000_s3528" o:spt="203" style="position:absolute;left:396;top:0;height:64;width:70;" coordsize="208,206">
                      <o:lock v:ext="edit" grouping="f" rotation="f" text="f" aspectratio="f"/>
                      <v:line id="_x0000_s3529" o:spid="_x0000_s3529" o:spt="20" style="position:absolute;left:2;top:0;height:206;width:206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  <v:line id="_x0000_s3530" o:spid="_x0000_s3530" o:spt="20" style="position:absolute;left:0;top:0;flip:x;height:206;width:206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</v:group>
                    <v:group id="_x0000_s3531" o:spid="_x0000_s3531" o:spt="203" style="position:absolute;left:0;top:370;height:64;width:70;" coordsize="208,206">
                      <o:lock v:ext="edit" grouping="f" rotation="f" text="f" aspectratio="f"/>
                      <v:line id="_x0000_s3532" o:spid="_x0000_s3532" o:spt="20" style="position:absolute;left:2;top:0;height:206;width:206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  <v:line id="_x0000_s3533" o:spid="_x0000_s3533" o:spt="20" style="position:absolute;left:0;top:0;flip:x;height:206;width:206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</v:group>
                    <v:group id="_x0000_s3534" o:spid="_x0000_s3534" o:spt="203" style="position:absolute;left:396;top:370;height:64;width:70;" coordsize="208,206">
                      <o:lock v:ext="edit" grouping="f" rotation="f" text="f" aspectratio="f"/>
                      <v:line id="_x0000_s3535" o:spid="_x0000_s3535" o:spt="20" style="position:absolute;left:2;top:0;height:206;width:206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  <v:line id="_x0000_s3536" o:spid="_x0000_s3536" o:spt="20" style="position:absolute;left:0;top:0;flip:x;height:206;width:206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</v:group>
                  </v:group>
                  <v:group id="_x0000_s3537" o:spid="_x0000_s3537" o:spt="203" style="position:absolute;left:510;top:0;height:285;width:305;" coordsize="466,434">
                    <o:lock v:ext="edit" grouping="f" rotation="f" text="f" aspectratio="f"/>
                    <v:group id="_x0000_s3538" o:spid="_x0000_s3538" o:spt="203" style="position:absolute;left:0;top:0;height:64;width:70;" coordsize="208,206">
                      <o:lock v:ext="edit" grouping="f" rotation="f" text="f" aspectratio="f"/>
                      <v:line id="_x0000_s3539" o:spid="_x0000_s3539" o:spt="20" style="position:absolute;left:2;top:0;height:206;width:206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  <v:line id="_x0000_s3540" o:spid="_x0000_s3540" o:spt="20" style="position:absolute;left:0;top:0;flip:x;height:206;width:206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</v:group>
                    <v:group id="_x0000_s3541" o:spid="_x0000_s3541" o:spt="203" style="position:absolute;left:396;top:0;height:64;width:70;" coordsize="208,206">
                      <o:lock v:ext="edit" grouping="f" rotation="f" text="f" aspectratio="f"/>
                      <v:line id="_x0000_s3542" o:spid="_x0000_s3542" o:spt="20" style="position:absolute;left:2;top:0;height:206;width:206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  <v:line id="_x0000_s3543" o:spid="_x0000_s3543" o:spt="20" style="position:absolute;left:0;top:0;flip:x;height:206;width:206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</v:group>
                    <v:group id="_x0000_s3544" o:spid="_x0000_s3544" o:spt="203" style="position:absolute;left:0;top:370;height:64;width:70;" coordsize="208,206">
                      <o:lock v:ext="edit" grouping="f" rotation="f" text="f" aspectratio="f"/>
                      <v:line id="_x0000_s3545" o:spid="_x0000_s3545" o:spt="20" style="position:absolute;left:2;top:0;height:206;width:206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  <v:line id="_x0000_s3546" o:spid="_x0000_s3546" o:spt="20" style="position:absolute;left:0;top:0;flip:x;height:206;width:206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</v:group>
                    <v:group id="_x0000_s3547" o:spid="_x0000_s3547" o:spt="203" style="position:absolute;left:396;top:370;height:64;width:70;" coordsize="208,206">
                      <o:lock v:ext="edit" grouping="f" rotation="f" text="f" aspectratio="f"/>
                      <v:line id="_x0000_s3548" o:spid="_x0000_s3548" o:spt="20" style="position:absolute;left:2;top:0;height:206;width:206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  <v:line id="_x0000_s3549" o:spid="_x0000_s3549" o:spt="20" style="position:absolute;left:0;top:0;flip:x;height:206;width:206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</v:group>
                  </v:group>
                </v:group>
              </v:group>
              <v:group id="_x0000_s3550" o:spid="_x0000_s3550" o:spt="203" style="position:absolute;left:1621;top:0;height:1234;width:1290;" coordsize="815,779">
                <o:lock v:ext="edit" grouping="f" rotation="f" text="f" aspectratio="f"/>
                <v:group id="_x0000_s3551" o:spid="_x0000_s3551" o:spt="203" style="position:absolute;left:0;top:0;height:285;width:305;" coordsize="466,434">
                  <o:lock v:ext="edit" grouping="f" rotation="f" text="f" aspectratio="f"/>
                  <v:group id="_x0000_s3552" o:spid="_x0000_s3552" o:spt="203" style="position:absolute;left:0;top:0;height:64;width:70;" coordsize="208,206">
                    <o:lock v:ext="edit" grouping="f" rotation="f" text="f" aspectratio="f"/>
                    <v:line id="_x0000_s3553" o:spid="_x0000_s3553" o:spt="20" style="position:absolute;left:2;top:0;height:206;width:206;" filled="f" coordsize="21600,21600">
                      <v:path arrowok="t"/>
                      <v:fill on="f" focussize="0,0"/>
                      <v:stroke/>
                      <v:imagedata o:title=""/>
                      <o:lock v:ext="edit" grouping="f" rotation="f" text="f" aspectratio="f"/>
                    </v:line>
                    <v:line id="_x0000_s3554" o:spid="_x0000_s3554" o:spt="20" style="position:absolute;left:0;top:0;flip:x;height:206;width:206;" filled="f" coordsize="21600,21600">
                      <v:path arrowok="t"/>
                      <v:fill on="f" focussize="0,0"/>
                      <v:stroke/>
                      <v:imagedata o:title=""/>
                      <o:lock v:ext="edit" grouping="f" rotation="f" text="f" aspectratio="f"/>
                    </v:line>
                  </v:group>
                  <v:group id="_x0000_s3555" o:spid="_x0000_s3555" o:spt="203" style="position:absolute;left:396;top:0;height:64;width:70;" coordsize="208,206">
                    <o:lock v:ext="edit" grouping="f" rotation="f" text="f" aspectratio="f"/>
                    <v:line id="_x0000_s3556" o:spid="_x0000_s3556" o:spt="20" style="position:absolute;left:2;top:0;height:206;width:206;" filled="f" coordsize="21600,21600">
                      <v:path arrowok="t"/>
                      <v:fill on="f" focussize="0,0"/>
                      <v:stroke/>
                      <v:imagedata o:title=""/>
                      <o:lock v:ext="edit" grouping="f" rotation="f" text="f" aspectratio="f"/>
                    </v:line>
                    <v:line id="_x0000_s3557" o:spid="_x0000_s3557" o:spt="20" style="position:absolute;left:0;top:0;flip:x;height:206;width:206;" filled="f" coordsize="21600,21600">
                      <v:path arrowok="t"/>
                      <v:fill on="f" focussize="0,0"/>
                      <v:stroke/>
                      <v:imagedata o:title=""/>
                      <o:lock v:ext="edit" grouping="f" rotation="f" text="f" aspectratio="f"/>
                    </v:line>
                  </v:group>
                  <v:group id="_x0000_s3558" o:spid="_x0000_s3558" o:spt="203" style="position:absolute;left:0;top:370;height:64;width:70;" coordsize="208,206">
                    <o:lock v:ext="edit" grouping="f" rotation="f" text="f" aspectratio="f"/>
                    <v:line id="_x0000_s3559" o:spid="_x0000_s3559" o:spt="20" style="position:absolute;left:2;top:0;height:206;width:206;" filled="f" coordsize="21600,21600">
                      <v:path arrowok="t"/>
                      <v:fill on="f" focussize="0,0"/>
                      <v:stroke/>
                      <v:imagedata o:title=""/>
                      <o:lock v:ext="edit" grouping="f" rotation="f" text="f" aspectratio="f"/>
                    </v:line>
                    <v:line id="_x0000_s3560" o:spid="_x0000_s3560" o:spt="20" style="position:absolute;left:0;top:0;flip:x;height:206;width:206;" filled="f" coordsize="21600,21600">
                      <v:path arrowok="t"/>
                      <v:fill on="f" focussize="0,0"/>
                      <v:stroke/>
                      <v:imagedata o:title=""/>
                      <o:lock v:ext="edit" grouping="f" rotation="f" text="f" aspectratio="f"/>
                    </v:line>
                  </v:group>
                  <v:group id="_x0000_s3561" o:spid="_x0000_s3561" o:spt="203" style="position:absolute;left:396;top:370;height:64;width:70;" coordsize="208,206">
                    <o:lock v:ext="edit" grouping="f" rotation="f" text="f" aspectratio="f"/>
                    <v:line id="_x0000_s3562" o:spid="_x0000_s3562" o:spt="20" style="position:absolute;left:2;top:0;height:206;width:206;" filled="f" coordsize="21600,21600">
                      <v:path arrowok="t"/>
                      <v:fill on="f" focussize="0,0"/>
                      <v:stroke/>
                      <v:imagedata o:title=""/>
                      <o:lock v:ext="edit" grouping="f" rotation="f" text="f" aspectratio="f"/>
                    </v:line>
                    <v:line id="_x0000_s3563" o:spid="_x0000_s3563" o:spt="20" style="position:absolute;left:0;top:0;flip:x;height:206;width:206;" filled="f" coordsize="21600,21600">
                      <v:path arrowok="t"/>
                      <v:fill on="f" focussize="0,0"/>
                      <v:stroke/>
                      <v:imagedata o:title=""/>
                      <o:lock v:ext="edit" grouping="f" rotation="f" text="f" aspectratio="f"/>
                    </v:line>
                  </v:group>
                </v:group>
                <v:group id="_x0000_s3564" o:spid="_x0000_s3564" o:spt="203" style="position:absolute;left:510;top:0;height:285;width:305;" coordsize="466,434">
                  <o:lock v:ext="edit" grouping="f" rotation="f" text="f" aspectratio="f"/>
                  <v:group id="_x0000_s3565" o:spid="_x0000_s3565" o:spt="203" style="position:absolute;left:0;top:0;height:64;width:70;" coordsize="208,206">
                    <o:lock v:ext="edit" grouping="f" rotation="f" text="f" aspectratio="f"/>
                    <v:line id="_x0000_s3566" o:spid="_x0000_s3566" o:spt="20" style="position:absolute;left:2;top:0;height:206;width:206;" filled="f" coordsize="21600,21600">
                      <v:path arrowok="t"/>
                      <v:fill on="f" focussize="0,0"/>
                      <v:stroke/>
                      <v:imagedata o:title=""/>
                      <o:lock v:ext="edit" grouping="f" rotation="f" text="f" aspectratio="f"/>
                    </v:line>
                    <v:line id="_x0000_s3567" o:spid="_x0000_s3567" o:spt="20" style="position:absolute;left:0;top:0;flip:x;height:206;width:206;" filled="f" coordsize="21600,21600">
                      <v:path arrowok="t"/>
                      <v:fill on="f" focussize="0,0"/>
                      <v:stroke/>
                      <v:imagedata o:title=""/>
                      <o:lock v:ext="edit" grouping="f" rotation="f" text="f" aspectratio="f"/>
                    </v:line>
                  </v:group>
                  <v:group id="_x0000_s3568" o:spid="_x0000_s3568" o:spt="203" style="position:absolute;left:396;top:0;height:64;width:70;" coordsize="208,206">
                    <o:lock v:ext="edit" grouping="f" rotation="f" text="f" aspectratio="f"/>
                    <v:line id="_x0000_s3569" o:spid="_x0000_s3569" o:spt="20" style="position:absolute;left:2;top:0;height:206;width:206;" filled="f" coordsize="21600,21600">
                      <v:path arrowok="t"/>
                      <v:fill on="f" focussize="0,0"/>
                      <v:stroke/>
                      <v:imagedata o:title=""/>
                      <o:lock v:ext="edit" grouping="f" rotation="f" text="f" aspectratio="f"/>
                    </v:line>
                    <v:line id="_x0000_s3570" o:spid="_x0000_s3570" o:spt="20" style="position:absolute;left:0;top:0;flip:x;height:206;width:206;" filled="f" coordsize="21600,21600">
                      <v:path arrowok="t"/>
                      <v:fill on="f" focussize="0,0"/>
                      <v:stroke/>
                      <v:imagedata o:title=""/>
                      <o:lock v:ext="edit" grouping="f" rotation="f" text="f" aspectratio="f"/>
                    </v:line>
                  </v:group>
                  <v:group id="_x0000_s3571" o:spid="_x0000_s3571" o:spt="203" style="position:absolute;left:0;top:370;height:64;width:70;" coordsize="208,206">
                    <o:lock v:ext="edit" grouping="f" rotation="f" text="f" aspectratio="f"/>
                    <v:line id="_x0000_s3572" o:spid="_x0000_s3572" o:spt="20" style="position:absolute;left:2;top:0;height:206;width:206;" filled="f" coordsize="21600,21600">
                      <v:path arrowok="t"/>
                      <v:fill on="f" focussize="0,0"/>
                      <v:stroke/>
                      <v:imagedata o:title=""/>
                      <o:lock v:ext="edit" grouping="f" rotation="f" text="f" aspectratio="f"/>
                    </v:line>
                    <v:line id="_x0000_s3573" o:spid="_x0000_s3573" o:spt="20" style="position:absolute;left:0;top:0;flip:x;height:206;width:206;" filled="f" coordsize="21600,21600">
                      <v:path arrowok="t"/>
                      <v:fill on="f" focussize="0,0"/>
                      <v:stroke/>
                      <v:imagedata o:title=""/>
                      <o:lock v:ext="edit" grouping="f" rotation="f" text="f" aspectratio="f"/>
                    </v:line>
                  </v:group>
                  <v:group id="_x0000_s3574" o:spid="_x0000_s3574" o:spt="203" style="position:absolute;left:396;top:370;height:64;width:70;" coordsize="208,206">
                    <o:lock v:ext="edit" grouping="f" rotation="f" text="f" aspectratio="f"/>
                    <v:line id="_x0000_s3575" o:spid="_x0000_s3575" o:spt="20" style="position:absolute;left:2;top:0;height:206;width:206;" filled="f" coordsize="21600,21600">
                      <v:path arrowok="t"/>
                      <v:fill on="f" focussize="0,0"/>
                      <v:stroke/>
                      <v:imagedata o:title=""/>
                      <o:lock v:ext="edit" grouping="f" rotation="f" text="f" aspectratio="f"/>
                    </v:line>
                    <v:line id="_x0000_s3576" o:spid="_x0000_s3576" o:spt="20" style="position:absolute;left:0;top:0;flip:x;height:206;width:206;" filled="f" coordsize="21600,21600">
                      <v:path arrowok="t"/>
                      <v:fill on="f" focussize="0,0"/>
                      <v:stroke/>
                      <v:imagedata o:title=""/>
                      <o:lock v:ext="edit" grouping="f" rotation="f" text="f" aspectratio="f"/>
                    </v:line>
                  </v:group>
                </v:group>
                <v:group id="_x0000_s3577" o:spid="_x0000_s3577" o:spt="203" style="position:absolute;left:0;top:474;height:305;width:815;" coordsize="815,285">
                  <o:lock v:ext="edit" grouping="f" rotation="f" text="f" aspectratio="f"/>
                  <v:group id="_x0000_s3578" o:spid="_x0000_s3578" o:spt="203" style="position:absolute;left:0;top:0;height:285;width:305;" coordsize="466,434">
                    <o:lock v:ext="edit" grouping="f" rotation="f" text="f" aspectratio="f"/>
                    <v:group id="_x0000_s3579" o:spid="_x0000_s3579" o:spt="203" style="position:absolute;left:0;top:0;height:64;width:70;" coordsize="208,206">
                      <o:lock v:ext="edit" grouping="f" rotation="f" text="f" aspectratio="f"/>
                      <v:line id="_x0000_s3580" o:spid="_x0000_s3580" o:spt="20" style="position:absolute;left:2;top:0;height:206;width:206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  <v:line id="_x0000_s3581" o:spid="_x0000_s3581" o:spt="20" style="position:absolute;left:0;top:0;flip:x;height:206;width:206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</v:group>
                    <v:group id="_x0000_s3582" o:spid="_x0000_s3582" o:spt="203" style="position:absolute;left:396;top:0;height:64;width:70;" coordsize="208,206">
                      <o:lock v:ext="edit" grouping="f" rotation="f" text="f" aspectratio="f"/>
                      <v:line id="_x0000_s3583" o:spid="_x0000_s3583" o:spt="20" style="position:absolute;left:2;top:0;height:206;width:206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  <v:line id="_x0000_s3584" o:spid="_x0000_s3584" o:spt="20" style="position:absolute;left:0;top:0;flip:x;height:206;width:206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</v:group>
                    <v:group id="_x0000_s3585" o:spid="_x0000_s3585" o:spt="203" style="position:absolute;left:0;top:370;height:64;width:70;" coordsize="208,206">
                      <o:lock v:ext="edit" grouping="f" rotation="f" text="f" aspectratio="f"/>
                      <v:line id="_x0000_s3586" o:spid="_x0000_s3586" o:spt="20" style="position:absolute;left:2;top:0;height:206;width:206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  <v:line id="_x0000_s3587" o:spid="_x0000_s3587" o:spt="20" style="position:absolute;left:0;top:0;flip:x;height:206;width:206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</v:group>
                    <v:group id="_x0000_s3588" o:spid="_x0000_s3588" o:spt="203" style="position:absolute;left:396;top:370;height:64;width:70;" coordsize="208,206">
                      <o:lock v:ext="edit" grouping="f" rotation="f" text="f" aspectratio="f"/>
                      <v:line id="_x0000_s3589" o:spid="_x0000_s3589" o:spt="20" style="position:absolute;left:2;top:0;height:206;width:206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  <v:line id="_x0000_s3590" o:spid="_x0000_s3590" o:spt="20" style="position:absolute;left:0;top:0;flip:x;height:206;width:206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</v:group>
                  </v:group>
                  <v:group id="_x0000_s3591" o:spid="_x0000_s3591" o:spt="203" style="position:absolute;left:510;top:0;height:285;width:305;" coordsize="466,434">
                    <o:lock v:ext="edit" grouping="f" rotation="f" text="f" aspectratio="f"/>
                    <v:group id="_x0000_s3592" o:spid="_x0000_s3592" o:spt="203" style="position:absolute;left:0;top:0;height:64;width:70;" coordsize="208,206">
                      <o:lock v:ext="edit" grouping="f" rotation="f" text="f" aspectratio="f"/>
                      <v:line id="_x0000_s3593" o:spid="_x0000_s3593" o:spt="20" style="position:absolute;left:2;top:0;height:206;width:206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  <v:line id="_x0000_s3594" o:spid="_x0000_s3594" o:spt="20" style="position:absolute;left:0;top:0;flip:x;height:206;width:206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</v:group>
                    <v:group id="_x0000_s3595" o:spid="_x0000_s3595" o:spt="203" style="position:absolute;left:396;top:0;height:64;width:70;" coordsize="208,206">
                      <o:lock v:ext="edit" grouping="f" rotation="f" text="f" aspectratio="f"/>
                      <v:line id="_x0000_s3596" o:spid="_x0000_s3596" o:spt="20" style="position:absolute;left:2;top:0;height:206;width:206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  <v:line id="_x0000_s3597" o:spid="_x0000_s3597" o:spt="20" style="position:absolute;left:0;top:0;flip:x;height:206;width:206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</v:group>
                    <v:group id="_x0000_s3598" o:spid="_x0000_s3598" o:spt="203" style="position:absolute;left:0;top:370;height:64;width:70;" coordsize="208,206">
                      <o:lock v:ext="edit" grouping="f" rotation="f" text="f" aspectratio="f"/>
                      <v:line id="_x0000_s3599" o:spid="_x0000_s3599" o:spt="20" style="position:absolute;left:2;top:0;height:206;width:206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  <v:line id="_x0000_s3600" o:spid="_x0000_s3600" o:spt="20" style="position:absolute;left:0;top:0;flip:x;height:206;width:206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</v:group>
                    <v:group id="_x0000_s3601" o:spid="_x0000_s3601" o:spt="203" style="position:absolute;left:396;top:370;height:64;width:70;" coordsize="208,206">
                      <o:lock v:ext="edit" grouping="f" rotation="f" text="f" aspectratio="f"/>
                      <v:line id="_x0000_s3602" o:spid="_x0000_s3602" o:spt="20" style="position:absolute;left:2;top:0;height:206;width:206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  <v:line id="_x0000_s3603" o:spid="_x0000_s3603" o:spt="20" style="position:absolute;left:0;top:0;flip:x;height:206;width:206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</v:group>
                  </v:group>
                </v:group>
              </v:group>
              <v:group id="_x0000_s3604" o:spid="_x0000_s3604" o:spt="203" style="position:absolute;left:3242;top:0;height:1234;width:880;" coordsize="880,1234">
                <o:lock v:ext="edit" grouping="f" rotation="f" text="f" aspectratio="f"/>
                <v:group id="_x0000_s3605" o:spid="_x0000_s3605" o:spt="203" style="position:absolute;left:0;top:0;height:451;width:483;" coordsize="483,451">
                  <o:lock v:ext="edit" grouping="f" rotation="f" text="f" aspectratio="f"/>
                  <v:group id="_x0000_s3606" o:spid="_x0000_s3606" o:spt="203" style="position:absolute;left:0;top:0;height:67;width:73;" coordsize="208,206">
                    <o:lock v:ext="edit" grouping="f" rotation="f" text="f" aspectratio="f"/>
                    <v:line id="_x0000_s3607" o:spid="_x0000_s3607" o:spt="20" style="position:absolute;left:2;top:0;height:206;width:206;" filled="f" coordsize="21600,21600">
                      <v:path arrowok="t"/>
                      <v:fill on="f" focussize="0,0"/>
                      <v:stroke/>
                      <v:imagedata o:title=""/>
                      <o:lock v:ext="edit" grouping="f" rotation="f" text="f" aspectratio="f"/>
                    </v:line>
                    <v:line id="_x0000_s3608" o:spid="_x0000_s3608" o:spt="20" style="position:absolute;left:0;top:0;flip:x;height:206;width:206;" filled="f" coordsize="21600,21600">
                      <v:path arrowok="t"/>
                      <v:fill on="f" focussize="0,0"/>
                      <v:stroke/>
                      <v:imagedata o:title=""/>
                      <o:lock v:ext="edit" grouping="f" rotation="f" text="f" aspectratio="f"/>
                    </v:line>
                  </v:group>
                  <v:group id="_x0000_s3609" o:spid="_x0000_s3609" o:spt="203" style="position:absolute;left:410;top:0;height:67;width:73;" coordsize="208,206">
                    <o:lock v:ext="edit" grouping="f" rotation="f" text="f" aspectratio="f"/>
                    <v:line id="_x0000_s3610" o:spid="_x0000_s3610" o:spt="20" style="position:absolute;left:2;top:0;height:206;width:206;" filled="f" coordsize="21600,21600">
                      <v:path arrowok="t"/>
                      <v:fill on="f" focussize="0,0"/>
                      <v:stroke/>
                      <v:imagedata o:title=""/>
                      <o:lock v:ext="edit" grouping="f" rotation="f" text="f" aspectratio="f"/>
                    </v:line>
                    <v:line id="_x0000_s3611" o:spid="_x0000_s3611" o:spt="20" style="position:absolute;left:0;top:0;flip:x;height:206;width:206;" filled="f" coordsize="21600,21600">
                      <v:path arrowok="t"/>
                      <v:fill on="f" focussize="0,0"/>
                      <v:stroke/>
                      <v:imagedata o:title=""/>
                      <o:lock v:ext="edit" grouping="f" rotation="f" text="f" aspectratio="f"/>
                    </v:line>
                  </v:group>
                  <v:group id="_x0000_s3612" o:spid="_x0000_s3612" o:spt="203" style="position:absolute;left:0;top:384;height:67;width:73;" coordsize="208,206">
                    <o:lock v:ext="edit" grouping="f" rotation="f" text="f" aspectratio="f"/>
                    <v:line id="_x0000_s3613" o:spid="_x0000_s3613" o:spt="20" style="position:absolute;left:2;top:0;height:206;width:206;" filled="f" coordsize="21600,21600">
                      <v:path arrowok="t"/>
                      <v:fill on="f" focussize="0,0"/>
                      <v:stroke/>
                      <v:imagedata o:title=""/>
                      <o:lock v:ext="edit" grouping="f" rotation="f" text="f" aspectratio="f"/>
                    </v:line>
                    <v:line id="_x0000_s3614" o:spid="_x0000_s3614" o:spt="20" style="position:absolute;left:0;top:0;flip:x;height:206;width:206;" filled="f" coordsize="21600,21600">
                      <v:path arrowok="t"/>
                      <v:fill on="f" focussize="0,0"/>
                      <v:stroke/>
                      <v:imagedata o:title=""/>
                      <o:lock v:ext="edit" grouping="f" rotation="f" text="f" aspectratio="f"/>
                    </v:line>
                  </v:group>
                  <v:group id="_x0000_s3615" o:spid="_x0000_s3615" o:spt="203" style="position:absolute;left:410;top:384;height:67;width:73;" coordsize="208,206">
                    <o:lock v:ext="edit" grouping="f" rotation="f" text="f" aspectratio="f"/>
                    <v:line id="_x0000_s3616" o:spid="_x0000_s3616" o:spt="20" style="position:absolute;left:2;top:0;height:206;width:206;" filled="f" coordsize="21600,21600">
                      <v:path arrowok="t"/>
                      <v:fill on="f" focussize="0,0"/>
                      <v:stroke/>
                      <v:imagedata o:title=""/>
                      <o:lock v:ext="edit" grouping="f" rotation="f" text="f" aspectratio="f"/>
                    </v:line>
                    <v:line id="_x0000_s3617" o:spid="_x0000_s3617" o:spt="20" style="position:absolute;left:0;top:0;flip:x;height:206;width:206;" filled="f" coordsize="21600,21600">
                      <v:path arrowok="t"/>
                      <v:fill on="f" focussize="0,0"/>
                      <v:stroke/>
                      <v:imagedata o:title=""/>
                      <o:lock v:ext="edit" grouping="f" rotation="f" text="f" aspectratio="f"/>
                    </v:line>
                  </v:group>
                </v:group>
                <v:group id="_x0000_s3618" o:spid="_x0000_s3618" o:spt="203" style="position:absolute;left:807;top:0;height:451;width:73;" coordsize="73,451">
                  <o:lock v:ext="edit" grouping="f" rotation="f" text="f" aspectratio="f"/>
                  <v:group id="_x0000_s3619" o:spid="_x0000_s3619" o:spt="203" style="position:absolute;left:0;top:0;height:67;width:73;" coordsize="208,206">
                    <o:lock v:ext="edit" grouping="f" rotation="f" text="f" aspectratio="f"/>
                    <v:line id="_x0000_s3620" o:spid="_x0000_s3620" o:spt="20" style="position:absolute;left:2;top:0;height:206;width:206;" filled="f" coordsize="21600,21600">
                      <v:path arrowok="t"/>
                      <v:fill on="f" focussize="0,0"/>
                      <v:stroke/>
                      <v:imagedata o:title=""/>
                      <o:lock v:ext="edit" grouping="f" rotation="f" text="f" aspectratio="f"/>
                    </v:line>
                    <v:line id="_x0000_s3621" o:spid="_x0000_s3621" o:spt="20" style="position:absolute;left:0;top:0;flip:x;height:206;width:206;" filled="f" coordsize="21600,21600">
                      <v:path arrowok="t"/>
                      <v:fill on="f" focussize="0,0"/>
                      <v:stroke/>
                      <v:imagedata o:title=""/>
                      <o:lock v:ext="edit" grouping="f" rotation="f" text="f" aspectratio="f"/>
                    </v:line>
                  </v:group>
                  <v:group id="_x0000_s3622" o:spid="_x0000_s3622" o:spt="203" style="position:absolute;left:0;top:384;height:67;width:73;" coordsize="208,206">
                    <o:lock v:ext="edit" grouping="f" rotation="f" text="f" aspectratio="f"/>
                    <v:line id="_x0000_s3623" o:spid="_x0000_s3623" o:spt="20" style="position:absolute;left:2;top:0;height:206;width:206;" filled="f" coordsize="21600,21600">
                      <v:path arrowok="t"/>
                      <v:fill on="f" focussize="0,0"/>
                      <v:stroke/>
                      <v:imagedata o:title=""/>
                      <o:lock v:ext="edit" grouping="f" rotation="f" text="f" aspectratio="f"/>
                    </v:line>
                    <v:line id="_x0000_s3624" o:spid="_x0000_s3624" o:spt="20" style="position:absolute;left:0;top:0;flip:x;height:206;width:206;" filled="f" coordsize="21600,21600">
                      <v:path arrowok="t"/>
                      <v:fill on="f" focussize="0,0"/>
                      <v:stroke/>
                      <v:imagedata o:title=""/>
                      <o:lock v:ext="edit" grouping="f" rotation="f" text="f" aspectratio="f"/>
                    </v:line>
                  </v:group>
                </v:group>
                <v:group id="_x0000_s3625" o:spid="_x0000_s3625" o:spt="203" style="position:absolute;left:0;top:751;height:483;width:880;" coordsize="880,483">
                  <o:lock v:ext="edit" grouping="f" rotation="f" text="f" aspectratio="f"/>
                  <v:group id="_x0000_s3626" o:spid="_x0000_s3626" o:spt="203" style="position:absolute;left:0;top:0;height:483;width:483;" coordsize="483,483">
                    <o:lock v:ext="edit" grouping="f" rotation="f" text="f" aspectratio="f"/>
                    <v:group id="_x0000_s3627" o:spid="_x0000_s3627" o:spt="203" style="position:absolute;left:0;top:0;height:71;width:73;" coordsize="208,206">
                      <o:lock v:ext="edit" grouping="f" rotation="f" text="f" aspectratio="f"/>
                      <v:line id="_x0000_s3628" o:spid="_x0000_s3628" o:spt="20" style="position:absolute;left:2;top:0;height:206;width:206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  <v:line id="_x0000_s3629" o:spid="_x0000_s3629" o:spt="20" style="position:absolute;left:0;top:0;flip:x;height:206;width:206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</v:group>
                    <v:group id="_x0000_s3630" o:spid="_x0000_s3630" o:spt="203" style="position:absolute;left:410;top:0;height:71;width:73;" coordsize="208,206">
                      <o:lock v:ext="edit" grouping="f" rotation="f" text="f" aspectratio="f"/>
                      <v:line id="_x0000_s3631" o:spid="_x0000_s3631" o:spt="20" style="position:absolute;left:2;top:0;height:206;width:206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  <v:line id="_x0000_s3632" o:spid="_x0000_s3632" o:spt="20" style="position:absolute;left:0;top:0;flip:x;height:206;width:206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</v:group>
                    <v:group id="_x0000_s3633" o:spid="_x0000_s3633" o:spt="203" style="position:absolute;left:0;top:412;height:71;width:73;" coordsize="208,206">
                      <o:lock v:ext="edit" grouping="f" rotation="f" text="f" aspectratio="f"/>
                      <v:line id="_x0000_s3634" o:spid="_x0000_s3634" o:spt="20" style="position:absolute;left:2;top:0;height:206;width:206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  <v:line id="_x0000_s3635" o:spid="_x0000_s3635" o:spt="20" style="position:absolute;left:0;top:0;flip:x;height:206;width:206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</v:group>
                    <v:group id="_x0000_s3636" o:spid="_x0000_s3636" o:spt="203" style="position:absolute;left:410;top:412;height:71;width:73;" coordsize="208,206">
                      <o:lock v:ext="edit" grouping="f" rotation="f" text="f" aspectratio="f"/>
                      <v:line id="_x0000_s3637" o:spid="_x0000_s3637" o:spt="20" style="position:absolute;left:2;top:0;height:206;width:206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  <v:line id="_x0000_s3638" o:spid="_x0000_s3638" o:spt="20" style="position:absolute;left:0;top:0;flip:x;height:206;width:206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</v:group>
                  </v:group>
                  <v:group id="_x0000_s3639" o:spid="_x0000_s3639" o:spt="203" style="position:absolute;left:807;top:0;height:483;width:73;" coordsize="73,483">
                    <o:lock v:ext="edit" grouping="f" rotation="f" text="f" aspectratio="f"/>
                    <v:group id="_x0000_s3640" o:spid="_x0000_s3640" o:spt="203" style="position:absolute;left:0;top:0;height:71;width:73;" coordsize="208,206">
                      <o:lock v:ext="edit" grouping="f" rotation="f" text="f" aspectratio="f"/>
                      <v:line id="_x0000_s3641" o:spid="_x0000_s3641" o:spt="20" style="position:absolute;left:2;top:0;height:206;width:206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  <v:line id="_x0000_s3642" o:spid="_x0000_s3642" o:spt="20" style="position:absolute;left:0;top:0;flip:x;height:206;width:206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</v:group>
                    <v:group id="_x0000_s3643" o:spid="_x0000_s3643" o:spt="203" style="position:absolute;left:0;top:412;height:71;width:73;" coordsize="208,206">
                      <o:lock v:ext="edit" grouping="f" rotation="f" text="f" aspectratio="f"/>
                      <v:line id="_x0000_s3644" o:spid="_x0000_s3644" o:spt="20" style="position:absolute;left:2;top:0;height:206;width:206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  <v:line id="_x0000_s3645" o:spid="_x0000_s3645" o:spt="20" style="position:absolute;left:0;top:0;flip:x;height:206;width:206;" filled="f" coordsize="21600,21600">
                        <v:path arrowok="t"/>
                        <v:fill on="f" focussize="0,0"/>
                        <v:stroke/>
                        <v:imagedata o:title=""/>
                        <o:lock v:ext="edit" grouping="f" rotation="f" text="f" aspectratio="f"/>
                      </v:line>
                    </v:group>
                  </v:group>
                </v:group>
              </v:group>
            </v:group>
            <v:group id="_x0000_s3646" o:spid="_x0000_s3646" o:spt="203" style="position:absolute;left:548;top:143;height:180;width:4404;" coordsize="4404,180">
              <o:lock v:ext="edit" grouping="f" rotation="f" text="f" aspectratio="f"/>
              <v:line id="_x0000_s3647" o:spid="_x0000_s3647" o:spt="20" style="position:absolute;left:4;top:90;height:0;width:4400;" filled="f" coordsize="21600,21600">
                <v:path arrowok="t"/>
                <v:fill on="f" focussize="0,0"/>
                <v:stroke startarrow="open" startarrowwidth="narrow" startarrowlength="short" endarrow="open" endarrowwidth="narrow" endarrowlength="short"/>
                <v:imagedata o:title=""/>
                <o:lock v:ext="edit" grouping="f" rotation="f" text="f" aspectratio="f"/>
              </v:line>
              <v:line id="_x0000_s3648" o:spid="_x0000_s3648" o:spt="20" style="position:absolute;left:4400;top:30;height:150;width:0;" filled="f" coordsize="21600,21600">
                <v:path arrowok="t"/>
                <v:fill on="f" focussize="0,0"/>
                <v:stroke/>
                <v:imagedata o:title=""/>
                <o:lock v:ext="edit" grouping="f" rotation="f" text="f" aspectratio="f"/>
              </v:line>
              <v:rect id="_x0000_s3649" o:spid="_x0000_s3649" o:spt="1" style="position:absolute;left:1833;top:0;height:165;width:589;" stroked="f" coordsize="21600,21600">
                <v:path/>
                <v:fill focussize="0,0"/>
                <v:stroke on="f"/>
                <v:imagedata o:title=""/>
                <o:lock v:ext="edit" grouping="f" rotation="f" text="f" aspectratio="f"/>
              </v:rect>
              <v:line id="_x0000_s3650" o:spid="_x0000_s3650" o:spt="20" style="position:absolute;left:0;top:30;height:150;width:0;" filled="f" coordsize="21600,21600">
                <v:path arrowok="t"/>
                <v:fill on="f" focussize="0,0"/>
                <v:stroke/>
                <v:imagedata o:title=""/>
                <o:lock v:ext="edit" grouping="f" rotation="f" text="f" aspectratio="f"/>
              </v:line>
            </v:group>
            <v:group id="_x0000_s3651" o:spid="_x0000_s3651" o:spt="203" style="position:absolute;left:218;top:401;height:1480;width:210;" coordsize="210,1480">
              <o:lock v:ext="edit" grouping="f" rotation="f" text="f" aspectratio="f"/>
              <v:line id="_x0000_s3652" o:spid="_x0000_s3652" o:spt="20" style="position:absolute;left:-655;top:740;height:0;width:1480;rotation:5898240f;" filled="f" coordsize="21600,21600">
                <v:path arrowok="t"/>
                <v:fill on="f" focussize="0,0"/>
                <v:stroke startarrow="open" startarrowwidth="narrow" startarrowlength="short" endarrow="open" endarrowwidth="narrow" endarrowlength="short"/>
                <v:imagedata o:title=""/>
                <o:lock v:ext="edit" grouping="f" rotation="f" text="f" aspectratio="f"/>
              </v:line>
              <v:line id="_x0000_s3653" o:spid="_x0000_s3653" o:spt="20" style="position:absolute;left:105;top:1351;height:210;width:0;rotation:5898240f;" filled="f" coordsize="21600,21600">
                <v:path arrowok="t"/>
                <v:fill on="f" focussize="0,0"/>
                <v:stroke/>
                <v:imagedata o:title=""/>
                <o:lock v:ext="edit" grouping="f" rotation="f" text="f" aspectratio="f"/>
              </v:line>
              <v:rect id="_x0000_s3654" o:spid="_x0000_s3654" o:spt="1" style="position:absolute;left:-117;top:656;height:165;width:409;rotation:5898240f;" stroked="f" coordsize="21600,21600">
                <v:path/>
                <v:fill focussize="0,0"/>
                <v:stroke on="f"/>
                <v:imagedata o:title=""/>
                <o:lock v:ext="edit" grouping="f" rotation="f" text="f" aspectratio="f"/>
              </v:rect>
              <v:line id="_x0000_s3655" o:spid="_x0000_s3655" o:spt="20" style="position:absolute;left:83;top:-72;height:150;width:0;rotation:5898240f;" filled="f" coordsize="21600,21600">
                <v:path arrowok="t"/>
                <v:fill on="f" focussize="0,0"/>
                <v:stroke/>
                <v:imagedata o:title=""/>
                <o:lock v:ext="edit" grouping="f" rotation="f" text="f" aspectratio="f"/>
              </v:line>
            </v:group>
            <v:line id="_x0000_s3656" o:spid="_x0000_s3656" o:spt="20" style="position:absolute;left:303;top:1844;height:563;width:0;" filled="f" coordsize="21600,21600">
              <v:path arrowok="t"/>
              <v:fill on="f" focussize="0,0"/>
              <v:stroke startarrow="open" startarrowwidth="narrow" startarrowlength="short" endarrow="open" endarrowwidth="narrow" endarrowlength="short"/>
              <v:imagedata o:title=""/>
              <o:lock v:ext="edit" grouping="f" rotation="f" text="f" aspectratio="f"/>
            </v:line>
            <v:line id="_x0000_s3657" o:spid="_x0000_s3657" o:spt="20" style="position:absolute;left:239;top:2394;height:0;width:246;" filled="f" coordsize="21600,21600">
              <v:path arrowok="t"/>
              <v:fill on="f" focussize="0,0"/>
              <v:stroke/>
              <v:imagedata o:title=""/>
              <o:lock v:ext="edit" grouping="f" rotation="f" text="f" aspectratio="f"/>
            </v:line>
            <v:shape id="_x0000_s3658" o:spid="_x0000_s3658" o:spt="202" type="#_x0000_t202" style="position:absolute;left:483;top:1701;height:451;width:459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>
                <w:txbxContent>
                  <w:p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+</w:t>
                    </w:r>
                  </w:p>
                </w:txbxContent>
              </v:textbox>
            </v:shape>
            <v:shape id="_x0000_s3659" o:spid="_x0000_s3659" o:spt="202" type="#_x0000_t202" style="position:absolute;left:900;top:1710;height:451;width:459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>
                <w:txbxContent>
                  <w:p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+</w:t>
                    </w:r>
                  </w:p>
                </w:txbxContent>
              </v:textbox>
            </v:shape>
            <v:shape id="_x0000_s3660" o:spid="_x0000_s3660" o:spt="202" type="#_x0000_t202" style="position:absolute;left:1317;top:1719;height:451;width:459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>
                <w:txbxContent>
                  <w:p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+</w:t>
                    </w:r>
                  </w:p>
                </w:txbxContent>
              </v:textbox>
            </v:shape>
            <v:shape id="_x0000_s3661" o:spid="_x0000_s3661" o:spt="202" type="#_x0000_t202" style="position:absolute;left:1708;top:1715;height:451;width:459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>
                <w:txbxContent>
                  <w:p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+</w:t>
                    </w:r>
                  </w:p>
                </w:txbxContent>
              </v:textbox>
            </v:shape>
            <v:shape id="_x0000_s3662" o:spid="_x0000_s3662" o:spt="202" type="#_x0000_t202" style="position:absolute;left:2099;top:1711;height:451;width:459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>
                <w:txbxContent>
                  <w:p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+</w:t>
                    </w:r>
                  </w:p>
                </w:txbxContent>
              </v:textbox>
            </v:shape>
            <v:shape id="_x0000_s3663" o:spid="_x0000_s3663" o:spt="202" type="#_x0000_t202" style="position:absolute;left:2490;top:1707;height:451;width:459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>
                <w:txbxContent>
                  <w:p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+</w:t>
                    </w:r>
                  </w:p>
                </w:txbxContent>
              </v:textbox>
            </v:shape>
            <v:shape id="_x0000_s3664" o:spid="_x0000_s3664" o:spt="202" type="#_x0000_t202" style="position:absolute;left:2907;top:1703;height:451;width:459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>
                <w:txbxContent>
                  <w:p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+</w:t>
                    </w:r>
                  </w:p>
                </w:txbxContent>
              </v:textbox>
            </v:shape>
            <v:shape id="_x0000_s3665" o:spid="_x0000_s3665" o:spt="202" type="#_x0000_t202" style="position:absolute;left:3324;top:1699;height:451;width:459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>
                <w:txbxContent>
                  <w:p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+</w:t>
                    </w:r>
                  </w:p>
                </w:txbxContent>
              </v:textbox>
            </v:shape>
            <v:shape id="_x0000_s3666" o:spid="_x0000_s3666" o:spt="202" type="#_x0000_t202" style="position:absolute;left:3741;top:1708;height:451;width:459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>
                <w:txbxContent>
                  <w:p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+</w:t>
                    </w:r>
                  </w:p>
                </w:txbxContent>
              </v:textbox>
            </v:shape>
            <v:shape id="_x0000_s3667" o:spid="_x0000_s3667" o:spt="202" type="#_x0000_t202" style="position:absolute;left:4145;top:1704;height:451;width:459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>
                <w:txbxContent>
                  <w:p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+</w:t>
                    </w:r>
                  </w:p>
                </w:txbxContent>
              </v:textbox>
            </v:shape>
            <v:shape id="_x0000_s3668" o:spid="_x0000_s3668" o:spt="202" type="#_x0000_t202" style="position:absolute;left:4549;top:1700;height:451;width:459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>
                <w:txbxContent>
                  <w:p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+</w:t>
                    </w:r>
                  </w:p>
                </w:txbxContent>
              </v:textbox>
            </v:shape>
            <v:line id="_x0000_s3669" o:spid="_x0000_s3669" o:spt="20" style="position:absolute;left:624;top:2316;height:0;width:103;" filled="f" coordsize="21600,21600">
              <v:path arrowok="t"/>
              <v:fill on="f" focussize="0,0"/>
              <v:stroke/>
              <v:imagedata o:title=""/>
              <o:lock v:ext="edit" grouping="f" rotation="f" text="f" aspectratio="f"/>
            </v:line>
            <v:line id="_x0000_s3670" o:spid="_x0000_s3670" o:spt="20" style="position:absolute;left:1050;top:2316;height:0;width:103;" filled="f" coordsize="21600,21600">
              <v:path arrowok="t"/>
              <v:fill on="f" focussize="0,0"/>
              <v:stroke/>
              <v:imagedata o:title=""/>
              <o:lock v:ext="edit" grouping="f" rotation="f" text="f" aspectratio="f"/>
            </v:line>
            <v:line id="_x0000_s3671" o:spid="_x0000_s3671" o:spt="20" style="position:absolute;left:1476;top:2316;height:0;width:103;" filled="f" coordsize="21600,21600">
              <v:path arrowok="t"/>
              <v:fill on="f" focussize="0,0"/>
              <v:stroke/>
              <v:imagedata o:title=""/>
              <o:lock v:ext="edit" grouping="f" rotation="f" text="f" aspectratio="f"/>
            </v:line>
            <v:line id="_x0000_s3672" o:spid="_x0000_s3672" o:spt="20" style="position:absolute;left:1876;top:2316;height:0;width:103;" filled="f" coordsize="21600,21600">
              <v:path arrowok="t"/>
              <v:fill on="f" focussize="0,0"/>
              <v:stroke/>
              <v:imagedata o:title=""/>
              <o:lock v:ext="edit" grouping="f" rotation="f" text="f" aspectratio="f"/>
            </v:line>
            <v:line id="_x0000_s3673" o:spid="_x0000_s3673" o:spt="20" style="position:absolute;left:2263;top:2316;height:0;width:103;" filled="f" coordsize="21600,21600">
              <v:path arrowok="t"/>
              <v:fill on="f" focussize="0,0"/>
              <v:stroke/>
              <v:imagedata o:title=""/>
              <o:lock v:ext="edit" grouping="f" rotation="f" text="f" aspectratio="f"/>
            </v:line>
            <v:line id="_x0000_s3674" o:spid="_x0000_s3674" o:spt="20" style="position:absolute;left:2650;top:2316;height:0;width:103;" filled="f" coordsize="21600,21600">
              <v:path arrowok="t"/>
              <v:fill on="f" focussize="0,0"/>
              <v:stroke/>
              <v:imagedata o:title=""/>
              <o:lock v:ext="edit" grouping="f" rotation="f" text="f" aspectratio="f"/>
            </v:line>
            <v:line id="_x0000_s3675" o:spid="_x0000_s3675" o:spt="20" style="position:absolute;left:3050;top:2316;height:0;width:103;" filled="f" coordsize="21600,21600">
              <v:path arrowok="t"/>
              <v:fill on="f" focussize="0,0"/>
              <v:stroke/>
              <v:imagedata o:title=""/>
              <o:lock v:ext="edit" grouping="f" rotation="f" text="f" aspectratio="f"/>
            </v:line>
            <v:line id="_x0000_s3676" o:spid="_x0000_s3676" o:spt="20" style="position:absolute;left:3463;top:2316;height:0;width:103;" filled="f" coordsize="21600,21600">
              <v:path arrowok="t"/>
              <v:fill on="f" focussize="0,0"/>
              <v:stroke/>
              <v:imagedata o:title=""/>
              <o:lock v:ext="edit" grouping="f" rotation="f" text="f" aspectratio="f"/>
            </v:line>
            <v:line id="_x0000_s3677" o:spid="_x0000_s3677" o:spt="20" style="position:absolute;left:3876;top:2316;height:0;width:103;" filled="f" coordsize="21600,21600">
              <v:path arrowok="t"/>
              <v:fill on="f" focussize="0,0"/>
              <v:stroke/>
              <v:imagedata o:title=""/>
              <o:lock v:ext="edit" grouping="f" rotation="f" text="f" aspectratio="f"/>
            </v:line>
            <v:line id="_x0000_s3678" o:spid="_x0000_s3678" o:spt="20" style="position:absolute;left:4302;top:2316;height:0;width:103;" filled="f" coordsize="21600,21600">
              <v:path arrowok="t"/>
              <v:fill on="f" focussize="0,0"/>
              <v:stroke/>
              <v:imagedata o:title=""/>
              <o:lock v:ext="edit" grouping="f" rotation="f" text="f" aspectratio="f"/>
            </v:line>
            <v:line id="_x0000_s3679" o:spid="_x0000_s3679" o:spt="20" style="position:absolute;left:4715;top:2316;height:0;width:103;" filled="f" coordsize="21600,21600">
              <v:path arrowok="t"/>
              <v:fill on="f" focussize="0,0"/>
              <v:stroke/>
              <v:imagedata o:title=""/>
              <o:lock v:ext="edit" grouping="f" rotation="f" text="f" aspectratio="f"/>
            </v:line>
            <v:group id="_x0000_s3680" o:spid="_x0000_s3680" o:spt="203" style="position:absolute;left:478;top:2389;height:74;width:4495;" coordsize="5107,96">
              <o:lock v:ext="edit" grouping="f" rotation="f" text="f" aspectratio="f"/>
              <v:line id="_x0000_s3681" o:spid="_x0000_s3681" o:spt="20" style="position:absolute;left:0;top:8;flip:x;height:88;width:88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682" o:spid="_x0000_s3682" o:spt="20" style="position:absolute;left:88;top:8;flip:x;height:88;width:88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683" o:spid="_x0000_s3683" o:spt="20" style="position:absolute;left:176;top:8;flip:x;height:88;width:87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684" o:spid="_x0000_s3684" o:spt="20" style="position:absolute;left:263;top:8;flip:x;height:88;width:88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685" o:spid="_x0000_s3685" o:spt="20" style="position:absolute;left:351;top:8;flip:x;height:88;width:87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686" o:spid="_x0000_s3686" o:spt="20" style="position:absolute;left:438;top:8;flip:x;height:88;width:89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687" o:spid="_x0000_s3687" o:spt="20" style="position:absolute;left:527;top:8;flip:x;height:88;width:87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688" o:spid="_x0000_s3688" o:spt="20" style="position:absolute;left:614;top:8;flip:x;height:88;width:88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689" o:spid="_x0000_s3689" o:spt="20" style="position:absolute;left:702;top:8;flip:x;height:88;width:87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690" o:spid="_x0000_s3690" o:spt="20" style="position:absolute;left:789;top:8;flip:x;height:88;width:89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691" o:spid="_x0000_s3691" o:spt="20" style="position:absolute;left:878;top:8;flip:x;height:88;width:87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692" o:spid="_x0000_s3692" o:spt="20" style="position:absolute;left:17;top:2;height:0;width:5071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693" o:spid="_x0000_s3693" o:spt="20" style="position:absolute;left:968;top:8;flip:x;height:88;width:88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694" o:spid="_x0000_s3694" o:spt="20" style="position:absolute;left:1056;top:8;flip:x;height:88;width:88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695" o:spid="_x0000_s3695" o:spt="20" style="position:absolute;left:1144;top:8;flip:x;height:88;width:87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696" o:spid="_x0000_s3696" o:spt="20" style="position:absolute;left:1231;top:8;flip:x;height:88;width:88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697" o:spid="_x0000_s3697" o:spt="20" style="position:absolute;left:1319;top:8;flip:x;height:88;width:87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698" o:spid="_x0000_s3698" o:spt="20" style="position:absolute;left:1406;top:8;flip:x;height:88;width:89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699" o:spid="_x0000_s3699" o:spt="20" style="position:absolute;left:1495;top:8;flip:x;height:88;width:87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700" o:spid="_x0000_s3700" o:spt="20" style="position:absolute;left:1582;top:8;flip:x;height:88;width:88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701" o:spid="_x0000_s3701" o:spt="20" style="position:absolute;left:1670;top:8;flip:x;height:88;width:87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702" o:spid="_x0000_s3702" o:spt="20" style="position:absolute;left:1762;top:0;flip:x;height:88;width:88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703" o:spid="_x0000_s3703" o:spt="20" style="position:absolute;left:1850;top:0;flip:x;height:88;width:88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704" o:spid="_x0000_s3704" o:spt="20" style="position:absolute;left:1938;top:0;flip:x;height:88;width:87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705" o:spid="_x0000_s3705" o:spt="20" style="position:absolute;left:2025;top:0;flip:x;height:88;width:88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706" o:spid="_x0000_s3706" o:spt="20" style="position:absolute;left:2113;top:0;flip:x;height:88;width:87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707" o:spid="_x0000_s3707" o:spt="20" style="position:absolute;left:2200;top:0;flip:x;height:88;width:89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708" o:spid="_x0000_s3708" o:spt="20" style="position:absolute;left:2289;top:0;flip:x;height:88;width:87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709" o:spid="_x0000_s3709" o:spt="20" style="position:absolute;left:2376;top:0;flip:x;height:88;width:88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710" o:spid="_x0000_s3710" o:spt="20" style="position:absolute;left:2464;top:0;flip:x;height:88;width:87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711" o:spid="_x0000_s3711" o:spt="20" style="position:absolute;left:2556;top:8;flip:x;height:88;width:88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712" o:spid="_x0000_s3712" o:spt="20" style="position:absolute;left:2644;top:8;flip:x;height:88;width:88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713" o:spid="_x0000_s3713" o:spt="20" style="position:absolute;left:2732;top:8;flip:x;height:88;width:87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714" o:spid="_x0000_s3714" o:spt="20" style="position:absolute;left:2819;top:8;flip:x;height:88;width:88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715" o:spid="_x0000_s3715" o:spt="20" style="position:absolute;left:2907;top:8;flip:x;height:88;width:87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716" o:spid="_x0000_s3716" o:spt="20" style="position:absolute;left:2994;top:8;flip:x;height:88;width:89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717" o:spid="_x0000_s3717" o:spt="20" style="position:absolute;left:3083;top:8;flip:x;height:88;width:87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718" o:spid="_x0000_s3718" o:spt="20" style="position:absolute;left:3170;top:8;flip:x;height:88;width:88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719" o:spid="_x0000_s3719" o:spt="20" style="position:absolute;left:3258;top:8;flip:x;height:88;width:87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720" o:spid="_x0000_s3720" o:spt="20" style="position:absolute;left:3345;top:8;flip:x;height:88;width:89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721" o:spid="_x0000_s3721" o:spt="20" style="position:absolute;left:3434;top:8;flip:x;height:88;width:87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722" o:spid="_x0000_s3722" o:spt="20" style="position:absolute;left:3524;top:8;flip:x;height:88;width:88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723" o:spid="_x0000_s3723" o:spt="20" style="position:absolute;left:3612;top:8;flip:x;height:88;width:88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724" o:spid="_x0000_s3724" o:spt="20" style="position:absolute;left:3700;top:8;flip:x;height:88;width:87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725" o:spid="_x0000_s3725" o:spt="20" style="position:absolute;left:3787;top:8;flip:x;height:88;width:88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726" o:spid="_x0000_s3726" o:spt="20" style="position:absolute;left:3875;top:8;flip:x;height:88;width:87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727" o:spid="_x0000_s3727" o:spt="20" style="position:absolute;left:3962;top:8;flip:x;height:88;width:89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728" o:spid="_x0000_s3728" o:spt="20" style="position:absolute;left:4051;top:8;flip:x;height:88;width:87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729" o:spid="_x0000_s3729" o:spt="20" style="position:absolute;left:4138;top:8;flip:x;height:88;width:88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730" o:spid="_x0000_s3730" o:spt="20" style="position:absolute;left:4226;top:8;flip:x;height:88;width:87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731" o:spid="_x0000_s3731" o:spt="20" style="position:absolute;left:4318;top:0;flip:x;height:88;width:88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732" o:spid="_x0000_s3732" o:spt="20" style="position:absolute;left:4406;top:0;flip:x;height:88;width:88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733" o:spid="_x0000_s3733" o:spt="20" style="position:absolute;left:4494;top:0;flip:x;height:88;width:87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734" o:spid="_x0000_s3734" o:spt="20" style="position:absolute;left:4581;top:0;flip:x;height:88;width:88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735" o:spid="_x0000_s3735" o:spt="20" style="position:absolute;left:4669;top:0;flip:x;height:88;width:87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736" o:spid="_x0000_s3736" o:spt="20" style="position:absolute;left:4756;top:0;flip:x;height:88;width:89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737" o:spid="_x0000_s3737" o:spt="20" style="position:absolute;left:4845;top:0;flip:x;height:88;width:87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738" o:spid="_x0000_s3738" o:spt="20" style="position:absolute;left:4932;top:0;flip:x;height:88;width:88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  <v:line id="_x0000_s3739" o:spid="_x0000_s3739" o:spt="20" style="position:absolute;left:5020;top:0;flip:x;height:88;width:87;" filled="f" stroked="t" coordsize="21600,21600">
                <v:path arrowok="t"/>
                <v:fill on="f" focussize="0,0"/>
                <v:stroke weight="0.25pt"/>
                <v:imagedata o:title=""/>
                <o:lock v:ext="edit" grouping="f" rotation="f" text="f" aspectratio="f"/>
              </v:line>
            </v:group>
            <v:shape id="_x0000_s3740" o:spid="_x0000_s3740" o:spt="202" type="#_x0000_t202" style="position:absolute;left:192;top:78;height:451;width:459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>
                <w:txbxContent>
                  <w:p>
                    <w:pPr>
                      <w:rPr>
                        <w:rFonts w:hint="eastAsia"/>
                        <w:i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i/>
                        <w:sz w:val="18"/>
                        <w:szCs w:val="18"/>
                      </w:rPr>
                      <w:t>M</w:t>
                    </w:r>
                  </w:p>
                </w:txbxContent>
              </v:textbox>
            </v:shape>
            <v:shape id="_x0000_s3741" o:spid="_x0000_s3741" o:spt="202" type="#_x0000_t202" style="position:absolute;left:4822;top:91;height:451;width:599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>
                <w:txbxContent>
                  <w:p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i/>
                        <w:sz w:val="18"/>
                        <w:szCs w:val="18"/>
                      </w:rPr>
                      <w:t xml:space="preserve">M </w:t>
                    </w:r>
                    <w:r>
                      <w:rPr>
                        <w:spacing w:val="4"/>
                        <w:sz w:val="18"/>
                        <w:szCs w:val="18"/>
                      </w:rPr>
                      <w:t>′</w:t>
                    </w:r>
                  </w:p>
                </w:txbxContent>
              </v:textbox>
            </v:shape>
            <v:shape id="_x0000_s3742" o:spid="_x0000_s3742" o:spt="202" type="#_x0000_t202" style="position:absolute;left:200;top:1515;height:451;width:459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>
                <w:txbxContent>
                  <w:p>
                    <w:pPr>
                      <w:rPr>
                        <w:rFonts w:hint="eastAsia"/>
                        <w:i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i/>
                        <w:sz w:val="18"/>
                        <w:szCs w:val="18"/>
                      </w:rPr>
                      <w:t>N</w:t>
                    </w:r>
                  </w:p>
                </w:txbxContent>
              </v:textbox>
            </v:shape>
            <v:shape id="_x0000_s3743" o:spid="_x0000_s3743" o:spt="202" type="#_x0000_t202" style="position:absolute;left:4830;top:1528;height:451;width:599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>
                <w:txbxContent>
                  <w:p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i/>
                        <w:sz w:val="18"/>
                        <w:szCs w:val="18"/>
                      </w:rPr>
                      <w:t xml:space="preserve">N </w:t>
                    </w:r>
                    <w:r>
                      <w:rPr>
                        <w:spacing w:val="4"/>
                        <w:sz w:val="18"/>
                        <w:szCs w:val="18"/>
                      </w:rPr>
                      <w:t>′</w:t>
                    </w:r>
                  </w:p>
                </w:txbxContent>
              </v:textbox>
            </v:shape>
            <v:shape id="_x0000_s3744" o:spid="_x0000_s3744" o:spt="3" type="#_x0000_t3" style="position:absolute;left:4900;top:1104;height:40;width:40;" fillcolor="#000000" filled="t" coordsize="21600,21600">
              <v:path/>
              <v:fill on="t" focussize="0,0"/>
              <v:stroke/>
              <v:imagedata o:title=""/>
              <o:lock v:ext="edit" grouping="f" rotation="f" text="f" aspectratio="f"/>
            </v:shape>
            <v:shape id="_x0000_s3745" o:spid="_x0000_s3745" o:spt="202" type="#_x0000_t202" style="position:absolute;left:4835;top:892;height:451;width:459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>
                <w:txbxContent>
                  <w:p>
                    <w:pPr>
                      <w:rPr>
                        <w:rFonts w:hint="eastAsia"/>
                        <w:i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i/>
                        <w:sz w:val="18"/>
                        <w:szCs w:val="18"/>
                      </w:rPr>
                      <w:t>A</w:t>
                    </w:r>
                  </w:p>
                </w:txbxContent>
              </v:textbox>
            </v:shape>
            <v:shape id="_x0000_s3746" o:spid="_x0000_s3746" o:spt="202" type="#_x0000_t202" style="position:absolute;left:115;top:922;height:451;width:459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>
                <w:txbxContent>
                  <w:p>
                    <w:pPr>
                      <w:rPr>
                        <w:rFonts w:hint="eastAsia"/>
                        <w:i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i/>
                        <w:sz w:val="18"/>
                        <w:szCs w:val="18"/>
                      </w:rPr>
                      <w:t>s</w:t>
                    </w:r>
                  </w:p>
                </w:txbxContent>
              </v:textbox>
            </v:shape>
            <v:shape id="_x0000_s3747" o:spid="_x0000_s3747" o:spt="202" type="#_x0000_t202" style="position:absolute;left:2466;top:0;height:451;width:459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>
                <w:txbxContent>
                  <w:p>
                    <w:pPr>
                      <w:rPr>
                        <w:rFonts w:hint="eastAsia"/>
                        <w:i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3</w:t>
                    </w:r>
                    <w:r>
                      <w:rPr>
                        <w:rFonts w:hint="eastAsia"/>
                        <w:i/>
                        <w:sz w:val="18"/>
                        <w:szCs w:val="18"/>
                      </w:rPr>
                      <w:t>s</w:t>
                    </w:r>
                  </w:p>
                </w:txbxContent>
              </v:textbox>
            </v:shape>
            <v:shape id="_x0000_s3748" o:spid="_x0000_s3748" o:spt="202" type="#_x0000_t202" style="position:absolute;left:0;top:1896;height:451;width:459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>
                <w:txbxContent>
                  <w:p>
                    <w:pPr>
                      <w:rPr>
                        <w:rFonts w:hint="eastAsia"/>
                        <w:i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i/>
                        <w:sz w:val="18"/>
                        <w:szCs w:val="18"/>
                      </w:rPr>
                      <w:t>d</w:t>
                    </w:r>
                  </w:p>
                </w:txbxContent>
              </v:textbox>
            </v:shape>
            <v:shape id="_x0000_s3749" o:spid="_x0000_s3749" o:spt="202" type="#_x0000_t202" style="position:absolute;left:213;top:2038;height:451;width:459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>
                <w:txbxContent>
                  <w:p>
                    <w:pPr>
                      <w:rPr>
                        <w:rFonts w:hint="eastAsia"/>
                        <w:i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i/>
                        <w:sz w:val="18"/>
                        <w:szCs w:val="18"/>
                      </w:rPr>
                      <w:t>P</w:t>
                    </w:r>
                  </w:p>
                </w:txbxContent>
              </v:textbox>
            </v:shape>
            <v:shape id="_x0000_s3750" o:spid="_x0000_s3750" o:spt="202" type="#_x0000_t202" style="position:absolute;left:4843;top:2051;height:451;width:599;" filled="f" stroked="f" coordsize="21600,21600">
              <v:path/>
              <v:fill on="f" focussize="0,0"/>
              <v:stroke on="f"/>
              <v:imagedata o:title=""/>
              <o:lock v:ext="edit" grouping="f" rotation="f" text="f" aspectratio="f"/>
              <v:textbox>
                <w:txbxContent>
                  <w:p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i/>
                        <w:sz w:val="18"/>
                        <w:szCs w:val="18"/>
                      </w:rPr>
                      <w:t xml:space="preserve">P </w:t>
                    </w:r>
                    <w:r>
                      <w:rPr>
                        <w:spacing w:val="4"/>
                        <w:sz w:val="18"/>
                        <w:szCs w:val="18"/>
                      </w:rPr>
                      <w:t>′</w:t>
                    </w:r>
                  </w:p>
                </w:txbxContent>
              </v:textbox>
            </v:shape>
            <v:group id="_x0000_s3751" o:spid="_x0000_s3751" o:spt="203" style="position:absolute;left:514;top:870;height:994;width:4424;" coordsize="4361,967">
              <o:lock v:ext="edit" grouping="f" rotation="f" text="f" aspectratio="f"/>
              <v:shape id="_x0000_s3752" o:spid="_x0000_s3752" o:spt="19" type="#_x0000_t19" style="position:absolute;left:0;top:0;height:952;width:1890;" filled="f" coordsize="43200,21779" adj="11765406,,21600">
                <v:path arrowok="t" o:connectlocs="1,21779;43200,21600;21600,21600"/>
                <v:fill on="f" focussize="0,0"/>
                <v:stroke/>
                <v:imagedata o:title=""/>
                <o:lock v:ext="edit" grouping="f" rotation="f" text="f" aspectratio="f"/>
              </v:shape>
              <v:shape id="_x0000_s3753" o:spid="_x0000_s3753" o:spt="19" type="#_x0000_t19" style="position:absolute;left:1891;top:110;height:857;width:1701;" filled="f" coordsize="43200,21779" adj="11765406,,21600">
                <v:path arrowok="t" o:connectlocs="1,21779;43200,21600;21600,21600"/>
                <v:fill on="f" focussize="0,0"/>
                <v:stroke/>
                <v:imagedata o:title=""/>
                <o:lock v:ext="edit" grouping="f" rotation="f" text="f" aspectratio="f"/>
              </v:shape>
              <v:shape id="_x0000_s3754" o:spid="_x0000_s3754" o:spt="19" type="#_x0000_t19" style="position:absolute;left:3594;top:182;height:771;width:767;" filled="f" coordsize="21641,21779" adj="11765406,-5891043,21600">
                <v:path arrowok="t" o:connectlocs="1,21779;21641,0;21600,21600"/>
                <v:fill on="f" focussize="0,0"/>
                <v:stroke/>
                <v:imagedata o:title=""/>
                <o:lock v:ext="edit" grouping="f" rotation="f" text="f" aspectratio="f"/>
              </v:shape>
            </v:group>
            <v:line id="_x0000_s3755" o:spid="_x0000_s3755" o:spt="20" style="position:absolute;left:519;top:1857;flip:y;height:523;width:0;" filled="f" coordsize="21600,21600">
              <v:path arrowok="t"/>
              <v:fill on="f" focussize="0,0"/>
              <v:stroke/>
              <v:imagedata o:title=""/>
              <o:lock v:ext="edit" grouping="f" rotation="f" text="f" aspectratio="f"/>
            </v:line>
            <v:line id="_x0000_s3756" o:spid="_x0000_s3756" o:spt="20" style="position:absolute;left:2425;top:1844;flip:y;height:463;width:0;" filled="f" coordsize="21600,21600">
              <v:path arrowok="t"/>
              <v:fill on="f" focussize="0,0"/>
              <v:stroke/>
              <v:imagedata o:title=""/>
              <o:lock v:ext="edit" grouping="f" rotation="f" text="f" aspectratio="f"/>
            </v:line>
            <v:line id="_x0000_s3757" o:spid="_x0000_s3757" o:spt="20" style="position:absolute;left:4150;top:1857;flip:y;height:403;width:0;" filled="f" coordsize="21600,21600">
              <v:path arrowok="t"/>
              <v:fill on="f" focussize="0,0"/>
              <v:stroke/>
              <v:imagedata o:title=""/>
              <o:lock v:ext="edit" grouping="f" rotation="f" text="f" aspectratio="f"/>
            </v:line>
            <w10:wrap type="square"/>
          </v:group>
        </w:pict>
      </w:r>
      <w:r>
        <w:t>⑶</w:t>
      </w:r>
      <w:r>
        <w:rPr>
          <w:position w:val="-24"/>
        </w:rPr>
        <w:object>
          <v:shape id="_x0000_i1047" o:spt="75" type="#_x0000_t75" style="height:31pt;width:42pt;" o:ole="t" filled="f" o:preferrelative="t" stroked="f" coordsize="21600,21600">
            <v:path/>
            <v:fill on="f" focussize="0,0"/>
            <v:stroke on="f"/>
            <v:imagedata r:id="rId49" o:title=""/>
            <o:lock v:ext="edit" grouping="f" rotation="f" text="f" aspectratio="t"/>
            <w10:wrap type="none"/>
            <w10:anchorlock/>
          </v:shape>
          <o:OLEObject Type="Embed" ProgID="PBrush" ShapeID="_x0000_i1047" DrawAspect="Content" ObjectID="_1468075747" r:id="rId48">
            <o:LockedField>false</o:LockedField>
          </o:OLEObject>
        </w:object>
      </w:r>
      <w:r>
        <w:t>（提示：设电子第</w:t>
      </w:r>
      <w:r>
        <w:rPr>
          <w:i/>
        </w:rPr>
        <w:t>n+</w:t>
      </w:r>
      <w:r>
        <w:t>1次在磁场中运动过程垂直于</w:t>
      </w:r>
      <w:r>
        <w:rPr>
          <w:i/>
        </w:rPr>
        <w:t xml:space="preserve">AM </w:t>
      </w:r>
      <w:r>
        <w:rPr>
          <w:spacing w:val="4"/>
        </w:rPr>
        <w:t>′从</w:t>
      </w:r>
      <w:r>
        <w:rPr>
          <w:i/>
        </w:rPr>
        <w:t>A</w:t>
      </w:r>
      <w:r>
        <w:t>、</w:t>
      </w:r>
      <w:r>
        <w:rPr>
          <w:i/>
        </w:rPr>
        <w:t xml:space="preserve">M </w:t>
      </w:r>
      <w:r>
        <w:rPr>
          <w:spacing w:val="4"/>
        </w:rPr>
        <w:t>′</w:t>
      </w:r>
      <w:r>
        <w:t>间飞出，根据题意，</w:t>
      </w:r>
      <w:r>
        <w:rPr>
          <w:i/>
        </w:rPr>
        <w:t>n</w:t>
      </w:r>
      <w:r>
        <w:t>应满足</w:t>
      </w:r>
      <w:r>
        <w:rPr>
          <w:position w:val="-24"/>
        </w:rPr>
        <w:object>
          <v:shape id="_x0000_i1048" o:spt="75" type="#_x0000_t75" style="height:30.25pt;width:100.45pt;" o:ole="t" filled="f" o:preferrelative="t" stroked="f" coordsize="21600,21600">
            <v:path/>
            <v:fill on="f" focussize="0,0"/>
            <v:stroke on="f"/>
            <v:imagedata r:id="rId51" o:title=""/>
            <o:lock v:ext="edit" grouping="f" rotation="f" text="f" aspectratio="t"/>
            <w10:wrap type="none"/>
            <w10:anchorlock/>
          </v:shape>
          <o:OLEObject Type="Embed" ProgID="PBrush" ShapeID="_x0000_i1048" DrawAspect="Content" ObjectID="_1468075748" r:id="rId50">
            <o:LockedField>false</o:LockedField>
          </o:OLEObject>
        </w:object>
      </w:r>
      <w:r>
        <w:t>，</w:t>
      </w:r>
      <w:r>
        <w:rPr>
          <w:i/>
        </w:rPr>
        <w:t>r</w:t>
      </w:r>
      <w:r>
        <w:rPr>
          <w:i/>
          <w:vertAlign w:val="subscript"/>
        </w:rPr>
        <w:t>n+</w:t>
      </w:r>
      <w:r>
        <w:rPr>
          <w:vertAlign w:val="subscript"/>
        </w:rPr>
        <w:t>1</w:t>
      </w:r>
      <w:r>
        <w:t>=0.9</w:t>
      </w:r>
      <w:r>
        <w:rPr>
          <w:i/>
          <w:vertAlign w:val="superscript"/>
        </w:rPr>
        <w:t>n</w:t>
      </w:r>
      <w:r>
        <w:rPr>
          <w:i/>
        </w:rPr>
        <w:t>r</w:t>
      </w:r>
      <w:r>
        <w:rPr>
          <w:vertAlign w:val="subscript"/>
        </w:rPr>
        <w:t>1</w:t>
      </w:r>
      <w:r>
        <w:t>&gt;</w:t>
      </w:r>
      <w:r>
        <w:rPr>
          <w:i/>
        </w:rPr>
        <w:t>s</w:t>
      </w:r>
      <w:r>
        <w:t>/2，</w:t>
      </w:r>
      <w:r>
        <w:rPr>
          <w:i/>
        </w:rPr>
        <w:t>r</w:t>
      </w:r>
      <w:r>
        <w:rPr>
          <w:vertAlign w:val="subscript"/>
        </w:rPr>
        <w:t>1</w:t>
      </w:r>
      <w:r>
        <w:rPr>
          <w:sz w:val="18"/>
          <w:szCs w:val="18"/>
        </w:rPr>
        <w:t>≤</w:t>
      </w:r>
      <w:r>
        <w:rPr>
          <w:i/>
        </w:rPr>
        <w:t>s</w:t>
      </w:r>
      <w:r>
        <w:t>，消去</w:t>
      </w:r>
      <w:r>
        <w:rPr>
          <w:i/>
        </w:rPr>
        <w:t>r</w:t>
      </w:r>
      <w:r>
        <w:rPr>
          <w:vertAlign w:val="subscript"/>
        </w:rPr>
        <w:t>1</w:t>
      </w:r>
      <w:r>
        <w:t>和</w:t>
      </w:r>
      <w:r>
        <w:rPr>
          <w:i/>
        </w:rPr>
        <w:t>s</w:t>
      </w:r>
      <w:r>
        <w:t>，得</w:t>
      </w:r>
      <w:r>
        <w:rPr>
          <w:position w:val="-24"/>
        </w:rPr>
        <w:object>
          <v:shape id="_x0000_i1049" o:spt="75" type="#_x0000_t75" style="height:23.1pt;width:12.45pt;" o:ole="t" filled="f" o:preferrelative="t" stroked="f" coordsize="21600,21600">
            <v:path/>
            <v:fill on="f" focussize="0,0"/>
            <v:stroke on="f"/>
            <v:imagedata r:id="rId53" o:title=""/>
            <o:lock v:ext="edit" grouping="f" rotation="f" text="f" aspectratio="t"/>
            <w10:wrap type="none"/>
            <w10:anchorlock/>
          </v:shape>
          <o:OLEObject Type="Embed" ProgID="PBrush" ShapeID="_x0000_i1049" DrawAspect="Content" ObjectID="_1468075749" r:id="rId52">
            <o:LockedField>false</o:LockedField>
          </o:OLEObject>
        </w:object>
      </w:r>
      <w:r>
        <w:t>≥0.9</w:t>
      </w:r>
      <w:r>
        <w:rPr>
          <w:i/>
          <w:vertAlign w:val="superscript"/>
        </w:rPr>
        <w:t>n</w:t>
      </w:r>
      <w:r>
        <w:t>&gt;</w:t>
      </w:r>
      <w:r>
        <w:rPr>
          <w:position w:val="-24"/>
        </w:rPr>
        <w:object>
          <v:shape id="_x0000_i1050" o:spt="75" type="#_x0000_t75" style="height:23.1pt;width:8.8pt;" o:ole="t" filled="f" o:preferrelative="t" stroked="f" coordsize="21600,21600">
            <v:path/>
            <v:fill on="f" focussize="0,0"/>
            <v:stroke on="f"/>
            <v:imagedata r:id="rId55" o:title=""/>
            <o:lock v:ext="edit" grouping="f" rotation="f" text="f" aspectratio="t"/>
            <w10:wrap type="none"/>
            <w10:anchorlock/>
          </v:shape>
          <o:OLEObject Type="Embed" ProgID="PBrush" ShapeID="_x0000_i1050" DrawAspect="Content" ObjectID="_1468075750" r:id="rId54">
            <o:LockedField>false</o:LockedField>
          </o:OLEObject>
        </w:object>
      </w:r>
      <w:r>
        <w:t>，</w:t>
      </w:r>
      <w:r>
        <w:rPr>
          <w:i/>
        </w:rPr>
        <w:t>n</w:t>
      </w:r>
      <w:r>
        <w:t>只能取2，轨迹如图所示，电子在磁场区域中运动的时间为1. 25</w:t>
      </w:r>
      <w:r>
        <w:rPr>
          <w:i/>
        </w:rPr>
        <w:t>T</w:t>
      </w:r>
      <w:r>
        <w:t>。）</w:t>
      </w:r>
    </w:p>
    <w:p>
      <w:pPr>
        <w:jc w:val="center"/>
        <w:rPr>
          <w:rFonts w:hint="eastAsia"/>
          <w:b/>
          <w:sz w:val="28"/>
          <w:szCs w:val="28"/>
        </w:rPr>
      </w:pPr>
    </w:p>
    <w:p>
      <w:pPr>
        <w:jc w:val="center"/>
        <w:rPr>
          <w:rFonts w:hint="eastAsia"/>
          <w:b/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0000000A"/>
    <w:lvl w:ilvl="0" w:tentative="0">
      <w:start w:val="1"/>
      <w:numFmt w:val="upperLetter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C166E2"/>
    <w:rsid w:val="1BC166E2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2,3"/>
      <o:rules v:ext="edit">
        <o:r id="V:Rule1" type="arc" idref="#_x0000_s2052"/>
        <o:r id="V:Rule2" type="arc" idref="#_x0000_s2063"/>
        <o:r id="V:Rule3" type="arc" idref="#_x0000_s2284"/>
        <o:r id="V:Rule4" type="arc" idref="#_x0000_s2285"/>
        <o:r id="V:Rule5" type="arc" idref="#_x0000_s2286"/>
        <o:r id="V:Rule6" type="arc" idref="#_x0000_s2287"/>
        <o:r id="V:Rule7" type="arc" idref="#_x0000_s2288"/>
        <o:r id="V:Rule8" type="arc" idref="#_x0000_s2293"/>
        <o:r id="V:Rule9" type="arc" idref="#_x0000_s2294"/>
        <o:r id="V:Rule10" type="arc" idref="#_x0000_s2295"/>
        <o:r id="V:Rule11" type="arc" idref="#_x0000_s2296"/>
        <o:r id="V:Rule12" type="arc" idref="#_x0000_s2297"/>
        <o:r id="V:Rule13" type="arc" idref="#_x0000_s2302"/>
        <o:r id="V:Rule14" type="arc" idref="#_x0000_s2303"/>
        <o:r id="V:Rule15" type="arc" idref="#_x0000_s2304"/>
        <o:r id="V:Rule16" type="arc" idref="#_x0000_s2305"/>
        <o:r id="V:Rule17" type="arc" idref="#_x0000_s2306"/>
        <o:r id="V:Rule18" type="arc" idref="#_x0000_s2330"/>
        <o:r id="V:Rule19" type="arc" idref="#_x0000_s2331"/>
        <o:r id="V:Rule20" type="arc" idref="#_x0000_s2332"/>
        <o:r id="V:Rule21" type="arc" idref="#_x0000_s2333"/>
        <o:r id="V:Rule22" type="arc" idref="#_x0000_s2334"/>
        <o:r id="V:Rule23" type="arc" idref="#_x0000_s2339"/>
        <o:r id="V:Rule24" type="arc" idref="#_x0000_s2340"/>
        <o:r id="V:Rule25" type="arc" idref="#_x0000_s2341"/>
        <o:r id="V:Rule26" type="arc" idref="#_x0000_s2342"/>
        <o:r id="V:Rule27" type="arc" idref="#_x0000_s2343"/>
        <o:r id="V:Rule28" type="arc" idref="#_x0000_s2348"/>
        <o:r id="V:Rule29" type="arc" idref="#_x0000_s2349"/>
        <o:r id="V:Rule30" type="arc" idref="#_x0000_s2350"/>
        <o:r id="V:Rule31" type="arc" idref="#_x0000_s2351"/>
        <o:r id="V:Rule32" type="arc" idref="#_x0000_s2352"/>
        <o:r id="V:Rule33" type="arc" idref="#_x0000_s3752"/>
        <o:r id="V:Rule34" type="arc" idref="#_x0000_s3753"/>
        <o:r id="V:Rule35" type="arc" idref="#_x0000_s3754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8" Type="http://schemas.openxmlformats.org/officeDocument/2006/relationships/fontTable" Target="fontTable.xml"/><Relationship Id="rId57" Type="http://schemas.openxmlformats.org/officeDocument/2006/relationships/numbering" Target="numbering.xml"/><Relationship Id="rId56" Type="http://schemas.openxmlformats.org/officeDocument/2006/relationships/customXml" Target="../customXml/item1.xml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uzi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2"/>
    <customShpInfo spid="_x0000_s2053"/>
    <customShpInfo spid="_x0000_s2054"/>
    <customShpInfo spid="_x0000_s2057"/>
    <customShpInfo spid="_x0000_s2058"/>
    <customShpInfo spid="_x0000_s2056"/>
    <customShpInfo spid="_x0000_s2060"/>
    <customShpInfo spid="_x0000_s2061"/>
    <customShpInfo spid="_x0000_s2059"/>
    <customShpInfo spid="_x0000_s2055"/>
    <customShpInfo spid="_x0000_s2062"/>
    <customShpInfo spid="_x0000_s2063"/>
    <customShpInfo spid="_x0000_s2064"/>
    <customShpInfo spid="_x0000_s2065"/>
    <customShpInfo spid="_x0000_s2066"/>
    <customShpInfo spid="_x0000_s2067"/>
    <customShpInfo spid="_x0000_s2068"/>
    <customShpInfo spid="_x0000_s2070"/>
    <customShpInfo spid="_x0000_s2071"/>
    <customShpInfo spid="_x0000_s2072"/>
    <customShpInfo spid="_x0000_s2073"/>
    <customShpInfo spid="_x0000_s2074"/>
    <customShpInfo spid="_x0000_s2069"/>
    <customShpInfo spid="_x0000_s2075"/>
    <customShpInfo spid="_x0000_s2076"/>
    <customShpInfo spid="_x0000_s2077"/>
    <customShpInfo spid="_x0000_s2078"/>
    <customShpInfo spid="_x0000_s2079"/>
    <customShpInfo spid="_x0000_s2080"/>
    <customShpInfo spid="_x0000_s2081"/>
    <customShpInfo spid="_x0000_s2082"/>
    <customShpInfo spid="_x0000_s2050"/>
    <customShpInfo spid="_x0000_s1026"/>
    <customShpInfo spid="_x0000_s2284"/>
    <customShpInfo spid="_x0000_s2285"/>
    <customShpInfo spid="_x0000_s2286"/>
    <customShpInfo spid="_x0000_s2287"/>
    <customShpInfo spid="_x0000_s2288"/>
    <customShpInfo spid="_x0000_s2283"/>
    <customShpInfo spid="_x0000_s2289"/>
    <customShpInfo spid="_x0000_s2290"/>
    <customShpInfo spid="_x0000_s2282"/>
    <customShpInfo spid="_x0000_s2293"/>
    <customShpInfo spid="_x0000_s2294"/>
    <customShpInfo spid="_x0000_s2295"/>
    <customShpInfo spid="_x0000_s2296"/>
    <customShpInfo spid="_x0000_s2297"/>
    <customShpInfo spid="_x0000_s2292"/>
    <customShpInfo spid="_x0000_s2298"/>
    <customShpInfo spid="_x0000_s2299"/>
    <customShpInfo spid="_x0000_s2291"/>
    <customShpInfo spid="_x0000_s2302"/>
    <customShpInfo spid="_x0000_s2303"/>
    <customShpInfo spid="_x0000_s2304"/>
    <customShpInfo spid="_x0000_s2305"/>
    <customShpInfo spid="_x0000_s2306"/>
    <customShpInfo spid="_x0000_s2301"/>
    <customShpInfo spid="_x0000_s2307"/>
    <customShpInfo spid="_x0000_s2308"/>
    <customShpInfo spid="_x0000_s2300"/>
    <customShpInfo spid="_x0000_s2310"/>
    <customShpInfo spid="_x0000_s2311"/>
    <customShpInfo spid="_x0000_s2309"/>
    <customShpInfo spid="_x0000_s2313"/>
    <customShpInfo spid="_x0000_s2314"/>
    <customShpInfo spid="_x0000_s2312"/>
    <customShpInfo spid="_x0000_s2316"/>
    <customShpInfo spid="_x0000_s2317"/>
    <customShpInfo spid="_x0000_s2315"/>
    <customShpInfo spid="_x0000_s2318"/>
    <customShpInfo spid="_x0000_s2319"/>
    <customShpInfo spid="_x0000_s2320"/>
    <customShpInfo spid="_x0000_s2321"/>
    <customShpInfo spid="_x0000_s2322"/>
    <customShpInfo spid="_x0000_s2323"/>
    <customShpInfo spid="_x0000_s2324"/>
    <customShpInfo spid="_x0000_s2281"/>
    <customShpInfo spid="_x0000_s2330"/>
    <customShpInfo spid="_x0000_s2331"/>
    <customShpInfo spid="_x0000_s2332"/>
    <customShpInfo spid="_x0000_s2333"/>
    <customShpInfo spid="_x0000_s2334"/>
    <customShpInfo spid="_x0000_s2329"/>
    <customShpInfo spid="_x0000_s2335"/>
    <customShpInfo spid="_x0000_s2336"/>
    <customShpInfo spid="_x0000_s2328"/>
    <customShpInfo spid="_x0000_s2339"/>
    <customShpInfo spid="_x0000_s2340"/>
    <customShpInfo spid="_x0000_s2341"/>
    <customShpInfo spid="_x0000_s2342"/>
    <customShpInfo spid="_x0000_s2343"/>
    <customShpInfo spid="_x0000_s2338"/>
    <customShpInfo spid="_x0000_s2344"/>
    <customShpInfo spid="_x0000_s2345"/>
    <customShpInfo spid="_x0000_s2337"/>
    <customShpInfo spid="_x0000_s2348"/>
    <customShpInfo spid="_x0000_s2349"/>
    <customShpInfo spid="_x0000_s2350"/>
    <customShpInfo spid="_x0000_s2351"/>
    <customShpInfo spid="_x0000_s2352"/>
    <customShpInfo spid="_x0000_s2347"/>
    <customShpInfo spid="_x0000_s2353"/>
    <customShpInfo spid="_x0000_s2354"/>
    <customShpInfo spid="_x0000_s2346"/>
    <customShpInfo spid="_x0000_s2356"/>
    <customShpInfo spid="_x0000_s2357"/>
    <customShpInfo spid="_x0000_s2355"/>
    <customShpInfo spid="_x0000_s2359"/>
    <customShpInfo spid="_x0000_s2360"/>
    <customShpInfo spid="_x0000_s2358"/>
    <customShpInfo spid="_x0000_s2362"/>
    <customShpInfo spid="_x0000_s2363"/>
    <customShpInfo spid="_x0000_s2361"/>
    <customShpInfo spid="_x0000_s2327"/>
    <customShpInfo spid="_x0000_s2364"/>
    <customShpInfo spid="_x0000_s2365"/>
    <customShpInfo spid="_x0000_s2366"/>
    <customShpInfo spid="_x0000_s2367"/>
    <customShpInfo spid="_x0000_s2368"/>
    <customShpInfo spid="_x0000_s2369"/>
    <customShpInfo spid="_x0000_s2326"/>
    <customShpInfo spid="_x0000_s2370"/>
    <customShpInfo spid="_x0000_s2325"/>
    <customShpInfo spid="_x0000_s2280"/>
    <customShpInfo spid="_x0000_s2371"/>
    <customShpInfo spid="_x0000_s2279"/>
    <customShpInfo spid="_x0000_s3493"/>
    <customShpInfo spid="_x0000_s3494"/>
    <customShpInfo spid="_x0000_s3499"/>
    <customShpInfo spid="_x0000_s3500"/>
    <customShpInfo spid="_x0000_s3498"/>
    <customShpInfo spid="_x0000_s3502"/>
    <customShpInfo spid="_x0000_s3503"/>
    <customShpInfo spid="_x0000_s3501"/>
    <customShpInfo spid="_x0000_s3505"/>
    <customShpInfo spid="_x0000_s3506"/>
    <customShpInfo spid="_x0000_s3504"/>
    <customShpInfo spid="_x0000_s3508"/>
    <customShpInfo spid="_x0000_s3509"/>
    <customShpInfo spid="_x0000_s3507"/>
    <customShpInfo spid="_x0000_s3497"/>
    <customShpInfo spid="_x0000_s3512"/>
    <customShpInfo spid="_x0000_s3513"/>
    <customShpInfo spid="_x0000_s3511"/>
    <customShpInfo spid="_x0000_s3515"/>
    <customShpInfo spid="_x0000_s3516"/>
    <customShpInfo spid="_x0000_s3514"/>
    <customShpInfo spid="_x0000_s3518"/>
    <customShpInfo spid="_x0000_s3519"/>
    <customShpInfo spid="_x0000_s3517"/>
    <customShpInfo spid="_x0000_s3521"/>
    <customShpInfo spid="_x0000_s3522"/>
    <customShpInfo spid="_x0000_s3520"/>
    <customShpInfo spid="_x0000_s3510"/>
    <customShpInfo spid="_x0000_s3526"/>
    <customShpInfo spid="_x0000_s3527"/>
    <customShpInfo spid="_x0000_s3525"/>
    <customShpInfo spid="_x0000_s3529"/>
    <customShpInfo spid="_x0000_s3530"/>
    <customShpInfo spid="_x0000_s3528"/>
    <customShpInfo spid="_x0000_s3532"/>
    <customShpInfo spid="_x0000_s3533"/>
    <customShpInfo spid="_x0000_s3531"/>
    <customShpInfo spid="_x0000_s3535"/>
    <customShpInfo spid="_x0000_s3536"/>
    <customShpInfo spid="_x0000_s3534"/>
    <customShpInfo spid="_x0000_s3524"/>
    <customShpInfo spid="_x0000_s3539"/>
    <customShpInfo spid="_x0000_s3540"/>
    <customShpInfo spid="_x0000_s3538"/>
    <customShpInfo spid="_x0000_s3542"/>
    <customShpInfo spid="_x0000_s3543"/>
    <customShpInfo spid="_x0000_s3541"/>
    <customShpInfo spid="_x0000_s3545"/>
    <customShpInfo spid="_x0000_s3546"/>
    <customShpInfo spid="_x0000_s3544"/>
    <customShpInfo spid="_x0000_s3548"/>
    <customShpInfo spid="_x0000_s3549"/>
    <customShpInfo spid="_x0000_s3547"/>
    <customShpInfo spid="_x0000_s3537"/>
    <customShpInfo spid="_x0000_s3523"/>
    <customShpInfo spid="_x0000_s3496"/>
    <customShpInfo spid="_x0000_s3553"/>
    <customShpInfo spid="_x0000_s3554"/>
    <customShpInfo spid="_x0000_s3552"/>
    <customShpInfo spid="_x0000_s3556"/>
    <customShpInfo spid="_x0000_s3557"/>
    <customShpInfo spid="_x0000_s3555"/>
    <customShpInfo spid="_x0000_s3559"/>
    <customShpInfo spid="_x0000_s3560"/>
    <customShpInfo spid="_x0000_s3558"/>
    <customShpInfo spid="_x0000_s3562"/>
    <customShpInfo spid="_x0000_s3563"/>
    <customShpInfo spid="_x0000_s3561"/>
    <customShpInfo spid="_x0000_s3551"/>
    <customShpInfo spid="_x0000_s3566"/>
    <customShpInfo spid="_x0000_s3567"/>
    <customShpInfo spid="_x0000_s3565"/>
    <customShpInfo spid="_x0000_s3569"/>
    <customShpInfo spid="_x0000_s3570"/>
    <customShpInfo spid="_x0000_s3568"/>
    <customShpInfo spid="_x0000_s3572"/>
    <customShpInfo spid="_x0000_s3573"/>
    <customShpInfo spid="_x0000_s3571"/>
    <customShpInfo spid="_x0000_s3575"/>
    <customShpInfo spid="_x0000_s3576"/>
    <customShpInfo spid="_x0000_s3574"/>
    <customShpInfo spid="_x0000_s3564"/>
    <customShpInfo spid="_x0000_s3580"/>
    <customShpInfo spid="_x0000_s3581"/>
    <customShpInfo spid="_x0000_s3579"/>
    <customShpInfo spid="_x0000_s3583"/>
    <customShpInfo spid="_x0000_s3584"/>
    <customShpInfo spid="_x0000_s3582"/>
    <customShpInfo spid="_x0000_s3586"/>
    <customShpInfo spid="_x0000_s3587"/>
    <customShpInfo spid="_x0000_s3585"/>
    <customShpInfo spid="_x0000_s3589"/>
    <customShpInfo spid="_x0000_s3590"/>
    <customShpInfo spid="_x0000_s3588"/>
    <customShpInfo spid="_x0000_s3578"/>
    <customShpInfo spid="_x0000_s3593"/>
    <customShpInfo spid="_x0000_s3594"/>
    <customShpInfo spid="_x0000_s3592"/>
    <customShpInfo spid="_x0000_s3596"/>
    <customShpInfo spid="_x0000_s3597"/>
    <customShpInfo spid="_x0000_s3595"/>
    <customShpInfo spid="_x0000_s3599"/>
    <customShpInfo spid="_x0000_s3600"/>
    <customShpInfo spid="_x0000_s3598"/>
    <customShpInfo spid="_x0000_s3602"/>
    <customShpInfo spid="_x0000_s3603"/>
    <customShpInfo spid="_x0000_s3601"/>
    <customShpInfo spid="_x0000_s3591"/>
    <customShpInfo spid="_x0000_s3577"/>
    <customShpInfo spid="_x0000_s3550"/>
    <customShpInfo spid="_x0000_s3607"/>
    <customShpInfo spid="_x0000_s3608"/>
    <customShpInfo spid="_x0000_s3606"/>
    <customShpInfo spid="_x0000_s3610"/>
    <customShpInfo spid="_x0000_s3611"/>
    <customShpInfo spid="_x0000_s3609"/>
    <customShpInfo spid="_x0000_s3613"/>
    <customShpInfo spid="_x0000_s3614"/>
    <customShpInfo spid="_x0000_s3612"/>
    <customShpInfo spid="_x0000_s3616"/>
    <customShpInfo spid="_x0000_s3617"/>
    <customShpInfo spid="_x0000_s3615"/>
    <customShpInfo spid="_x0000_s3605"/>
    <customShpInfo spid="_x0000_s3620"/>
    <customShpInfo spid="_x0000_s3621"/>
    <customShpInfo spid="_x0000_s3619"/>
    <customShpInfo spid="_x0000_s3623"/>
    <customShpInfo spid="_x0000_s3624"/>
    <customShpInfo spid="_x0000_s3622"/>
    <customShpInfo spid="_x0000_s3618"/>
    <customShpInfo spid="_x0000_s3628"/>
    <customShpInfo spid="_x0000_s3629"/>
    <customShpInfo spid="_x0000_s3627"/>
    <customShpInfo spid="_x0000_s3631"/>
    <customShpInfo spid="_x0000_s3632"/>
    <customShpInfo spid="_x0000_s3630"/>
    <customShpInfo spid="_x0000_s3634"/>
    <customShpInfo spid="_x0000_s3635"/>
    <customShpInfo spid="_x0000_s3633"/>
    <customShpInfo spid="_x0000_s3637"/>
    <customShpInfo spid="_x0000_s3638"/>
    <customShpInfo spid="_x0000_s3636"/>
    <customShpInfo spid="_x0000_s3626"/>
    <customShpInfo spid="_x0000_s3641"/>
    <customShpInfo spid="_x0000_s3642"/>
    <customShpInfo spid="_x0000_s3640"/>
    <customShpInfo spid="_x0000_s3644"/>
    <customShpInfo spid="_x0000_s3645"/>
    <customShpInfo spid="_x0000_s3643"/>
    <customShpInfo spid="_x0000_s3639"/>
    <customShpInfo spid="_x0000_s3625"/>
    <customShpInfo spid="_x0000_s3604"/>
    <customShpInfo spid="_x0000_s3495"/>
    <customShpInfo spid="_x0000_s3647"/>
    <customShpInfo spid="_x0000_s3648"/>
    <customShpInfo spid="_x0000_s3649"/>
    <customShpInfo spid="_x0000_s3650"/>
    <customShpInfo spid="_x0000_s3646"/>
    <customShpInfo spid="_x0000_s3652"/>
    <customShpInfo spid="_x0000_s3653"/>
    <customShpInfo spid="_x0000_s3654"/>
    <customShpInfo spid="_x0000_s3655"/>
    <customShpInfo spid="_x0000_s3651"/>
    <customShpInfo spid="_x0000_s3656"/>
    <customShpInfo spid="_x0000_s3657"/>
    <customShpInfo spid="_x0000_s3658"/>
    <customShpInfo spid="_x0000_s3659"/>
    <customShpInfo spid="_x0000_s3660"/>
    <customShpInfo spid="_x0000_s3661"/>
    <customShpInfo spid="_x0000_s3662"/>
    <customShpInfo spid="_x0000_s3663"/>
    <customShpInfo spid="_x0000_s3664"/>
    <customShpInfo spid="_x0000_s3665"/>
    <customShpInfo spid="_x0000_s3666"/>
    <customShpInfo spid="_x0000_s3667"/>
    <customShpInfo spid="_x0000_s3668"/>
    <customShpInfo spid="_x0000_s3669"/>
    <customShpInfo spid="_x0000_s3670"/>
    <customShpInfo spid="_x0000_s3671"/>
    <customShpInfo spid="_x0000_s3672"/>
    <customShpInfo spid="_x0000_s3673"/>
    <customShpInfo spid="_x0000_s3674"/>
    <customShpInfo spid="_x0000_s3675"/>
    <customShpInfo spid="_x0000_s3676"/>
    <customShpInfo spid="_x0000_s3677"/>
    <customShpInfo spid="_x0000_s3678"/>
    <customShpInfo spid="_x0000_s3679"/>
    <customShpInfo spid="_x0000_s3681"/>
    <customShpInfo spid="_x0000_s3682"/>
    <customShpInfo spid="_x0000_s3683"/>
    <customShpInfo spid="_x0000_s3684"/>
    <customShpInfo spid="_x0000_s3685"/>
    <customShpInfo spid="_x0000_s3686"/>
    <customShpInfo spid="_x0000_s3687"/>
    <customShpInfo spid="_x0000_s3688"/>
    <customShpInfo spid="_x0000_s3689"/>
    <customShpInfo spid="_x0000_s3690"/>
    <customShpInfo spid="_x0000_s3691"/>
    <customShpInfo spid="_x0000_s3692"/>
    <customShpInfo spid="_x0000_s3693"/>
    <customShpInfo spid="_x0000_s3694"/>
    <customShpInfo spid="_x0000_s3695"/>
    <customShpInfo spid="_x0000_s3696"/>
    <customShpInfo spid="_x0000_s3697"/>
    <customShpInfo spid="_x0000_s3698"/>
    <customShpInfo spid="_x0000_s3699"/>
    <customShpInfo spid="_x0000_s3700"/>
    <customShpInfo spid="_x0000_s3701"/>
    <customShpInfo spid="_x0000_s3702"/>
    <customShpInfo spid="_x0000_s3703"/>
    <customShpInfo spid="_x0000_s3704"/>
    <customShpInfo spid="_x0000_s3705"/>
    <customShpInfo spid="_x0000_s3706"/>
    <customShpInfo spid="_x0000_s3707"/>
    <customShpInfo spid="_x0000_s3708"/>
    <customShpInfo spid="_x0000_s3709"/>
    <customShpInfo spid="_x0000_s3710"/>
    <customShpInfo spid="_x0000_s3711"/>
    <customShpInfo spid="_x0000_s3712"/>
    <customShpInfo spid="_x0000_s3713"/>
    <customShpInfo spid="_x0000_s3714"/>
    <customShpInfo spid="_x0000_s3715"/>
    <customShpInfo spid="_x0000_s3716"/>
    <customShpInfo spid="_x0000_s3717"/>
    <customShpInfo spid="_x0000_s3718"/>
    <customShpInfo spid="_x0000_s3719"/>
    <customShpInfo spid="_x0000_s3720"/>
    <customShpInfo spid="_x0000_s3721"/>
    <customShpInfo spid="_x0000_s3722"/>
    <customShpInfo spid="_x0000_s3723"/>
    <customShpInfo spid="_x0000_s3724"/>
    <customShpInfo spid="_x0000_s3725"/>
    <customShpInfo spid="_x0000_s3726"/>
    <customShpInfo spid="_x0000_s3727"/>
    <customShpInfo spid="_x0000_s3728"/>
    <customShpInfo spid="_x0000_s3729"/>
    <customShpInfo spid="_x0000_s3730"/>
    <customShpInfo spid="_x0000_s3731"/>
    <customShpInfo spid="_x0000_s3732"/>
    <customShpInfo spid="_x0000_s3733"/>
    <customShpInfo spid="_x0000_s3734"/>
    <customShpInfo spid="_x0000_s3735"/>
    <customShpInfo spid="_x0000_s3736"/>
    <customShpInfo spid="_x0000_s3737"/>
    <customShpInfo spid="_x0000_s3738"/>
    <customShpInfo spid="_x0000_s3739"/>
    <customShpInfo spid="_x0000_s3680"/>
    <customShpInfo spid="_x0000_s3740"/>
    <customShpInfo spid="_x0000_s3741"/>
    <customShpInfo spid="_x0000_s3742"/>
    <customShpInfo spid="_x0000_s3743"/>
    <customShpInfo spid="_x0000_s3744"/>
    <customShpInfo spid="_x0000_s3745"/>
    <customShpInfo spid="_x0000_s3746"/>
    <customShpInfo spid="_x0000_s3747"/>
    <customShpInfo spid="_x0000_s3748"/>
    <customShpInfo spid="_x0000_s3749"/>
    <customShpInfo spid="_x0000_s3750"/>
    <customShpInfo spid="_x0000_s3752"/>
    <customShpInfo spid="_x0000_s3753"/>
    <customShpInfo spid="_x0000_s3754"/>
    <customShpInfo spid="_x0000_s3751"/>
    <customShpInfo spid="_x0000_s3755"/>
    <customShpInfo spid="_x0000_s3756"/>
    <customShpInfo spid="_x0000_s3757"/>
    <customShpInfo spid="_x0000_s349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2018-06-25T08:47:00Z</dcterms:created>
  <dc:creator>tuzi</dc:creator>
  <cp:lastModifiedBy>tuzi</cp:lastModifiedBy>
  <dcterms:modified xsi:type="dcterms:W3CDTF">2018-06-25T08:47:46Z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