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96081C" w:rsidRDefault="0096081C">
      <w:pPr>
        <w:jc w:val="center"/>
        <w:rPr>
          <w:rFonts w:ascii="宋体" w:hAnsi="宋体" w:hint="eastAsia"/>
          <w:b/>
          <w:bCs/>
          <w:sz w:val="32"/>
          <w:szCs w:val="18"/>
        </w:rPr>
      </w:pPr>
      <w:r w:rsidRPr="0096081C">
        <w:rPr>
          <w:rFonts w:ascii="宋体" w:hAnsi="宋体" w:hint="eastAsia"/>
          <w:b/>
          <w:bCs/>
          <w:sz w:val="32"/>
          <w:szCs w:val="18"/>
        </w:rPr>
        <w:t>2004年河南高考理科综合真题及答案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4D82" w:rsidRDefault="00F74D82">
      <w:r>
        <w:separator/>
      </w:r>
    </w:p>
  </w:endnote>
  <w:endnote w:type="continuationSeparator" w:id="0">
    <w:p w:rsidR="00F74D82" w:rsidRDefault="00F7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4D82" w:rsidRDefault="00F74D82">
      <w:r>
        <w:separator/>
      </w:r>
    </w:p>
  </w:footnote>
  <w:footnote w:type="continuationSeparator" w:id="0">
    <w:p w:rsidR="00F74D82" w:rsidRDefault="00F74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880095299">
    <w:abstractNumId w:val="1"/>
  </w:num>
  <w:num w:numId="2" w16cid:durableId="1121877731">
    <w:abstractNumId w:val="2"/>
  </w:num>
  <w:num w:numId="3" w16cid:durableId="538510282">
    <w:abstractNumId w:val="0"/>
  </w:num>
  <w:num w:numId="4" w16cid:durableId="372123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24674"/>
    <w:rsid w:val="005F1ECF"/>
    <w:rsid w:val="00675A94"/>
    <w:rsid w:val="0096081C"/>
    <w:rsid w:val="00C5257B"/>
    <w:rsid w:val="00EA5574"/>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1A9E856-FF55-4B2A-AE55-4472B7AA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ategory>试卷</cp:category>
</cp:coreProperties>
</file>