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w:t>
      </w:r>
      <w:r w:rsidR="003273A5">
        <w:rPr>
          <w:rFonts w:ascii="宋体" w:hAnsi="宋体" w:hint="eastAsia"/>
          <w:b/>
          <w:bCs/>
          <w:sz w:val="32"/>
          <w:szCs w:val="18"/>
        </w:rPr>
        <w:t>年江西高考理科</w:t>
      </w:r>
      <w:r w:rsidRPr="00134E81">
        <w:rPr>
          <w:rFonts w:ascii="宋体" w:hAnsi="宋体" w:hint="eastAsia"/>
          <w:b/>
          <w:bCs/>
          <w:sz w:val="32"/>
          <w:szCs w:val="18"/>
        </w:rPr>
        <w:t>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1AE0" w:rsidRDefault="00761AE0">
      <w:r>
        <w:separator/>
      </w:r>
    </w:p>
  </w:endnote>
  <w:endnote w:type="continuationSeparator" w:id="0">
    <w:p w:rsidR="00761AE0" w:rsidRDefault="0076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1AE0" w:rsidRDefault="00761AE0">
      <w:r>
        <w:separator/>
      </w:r>
    </w:p>
  </w:footnote>
  <w:footnote w:type="continuationSeparator" w:id="0">
    <w:p w:rsidR="00761AE0" w:rsidRDefault="00761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933970323">
    <w:abstractNumId w:val="1"/>
  </w:num>
  <w:num w:numId="2" w16cid:durableId="899905059">
    <w:abstractNumId w:val="2"/>
  </w:num>
  <w:num w:numId="3" w16cid:durableId="1821191229">
    <w:abstractNumId w:val="0"/>
  </w:num>
  <w:num w:numId="4" w16cid:durableId="1411998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2D7AC5"/>
    <w:rsid w:val="003273A5"/>
    <w:rsid w:val="005F1ECF"/>
    <w:rsid w:val="00672AB1"/>
    <w:rsid w:val="00675A94"/>
    <w:rsid w:val="00761AE0"/>
    <w:rsid w:val="0096081C"/>
    <w:rsid w:val="00C5257B"/>
    <w:rsid w:val="00D11858"/>
    <w:rsid w:val="00E24D05"/>
    <w:rsid w:val="00E91688"/>
    <w:rsid w:val="00EA5574"/>
    <w:rsid w:val="00F527CC"/>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43ACB3C-D0E1-473A-98FA-87594DFC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2025-03-21T01:21:00Z</dcterms:created>
  <dcterms:modified xsi:type="dcterms:W3CDTF">2025-03-21T01:21:00Z</dcterms:modified>
  <cp:category>试卷</cp:category>
</cp:coreProperties>
</file>