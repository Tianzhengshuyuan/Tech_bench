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黑龙江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PMingLiU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InternetLink">
    <w:name w:val="Hyperlink"/>
    <w:basedOn w:val="Style12"/>
    <w:rPr>
      <w:color w:val="0000FF"/>
      <w:u w:val="single"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StrongEmphasis">
    <w:name w:val="Strong Emphasis"/>
    <w:basedOn w:val="Style12"/>
    <w:qFormat/>
    <w:rPr>
      <w:b/>
      <w:bCs/>
    </w:rPr>
  </w:style>
  <w:style w:type="character" w:styleId="Emphasis">
    <w:name w:val="Emphasis"/>
    <w:basedOn w:val="Style12"/>
    <w:qFormat/>
    <w:rPr>
      <w:i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PMingLiU" w:hAnsi="Garamond;PMingLiU" w:cs="Garamond;PMingLiU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Style13">
    <w:name w:val="正文缩进"/>
    <w:basedOn w:val="Normal"/>
    <w:qFormat/>
    <w:pPr>
      <w:ind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Administrator</cp:lastModifiedBy>
  <dcterms:modified xsi:type="dcterms:W3CDTF">2021-03-23T17:06:55Z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