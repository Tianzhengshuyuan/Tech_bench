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auto" w:line="300"/>
        <w:ind w:firstLine="600"/>
        <w:jc w:val="center"/>
        <w:rPr/>
      </w:pPr>
      <w:r>
        <w:rPr>
          <w:rFonts w:eastAsia="黑体;SimHei" w:cs="宋体;SimSun"/>
          <w:color w:val="FF0000"/>
          <w:kern w:val="0"/>
          <w:sz w:val="30"/>
          <w:szCs w:val="30"/>
        </w:rPr>
        <w:t>2014</w:t>
      </w:r>
      <w:r>
        <w:rPr>
          <w:rFonts w:cs="宋体;SimSun" w:eastAsia="黑体;SimHei"/>
          <w:color w:val="FF0000"/>
          <w:kern w:val="0"/>
          <w:sz w:val="30"/>
          <w:szCs w:val="30"/>
        </w:rPr>
        <w:t>年全国普通高校统一招生考试（重庆卷</w:t>
      </w:r>
      <w:r>
        <w:rPr>
          <w:rFonts w:cs="宋体;SimSun" w:eastAsia="黑体;SimHei"/>
          <w:kern w:val="0"/>
          <w:sz w:val="30"/>
          <w:szCs w:val="30"/>
        </w:rPr>
        <w:t>）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/>
          <w:kern w:val="0"/>
          <w:szCs w:val="21"/>
        </w:rPr>
        <w:t>相对原子质量</w:t>
      </w:r>
      <w:r>
        <w:rPr>
          <w:kern w:val="0"/>
          <w:szCs w:val="21"/>
        </w:rPr>
        <w:t>(</w:t>
      </w:r>
      <w:r>
        <w:rPr>
          <w:rFonts w:cs="宋体;SimSun"/>
          <w:kern w:val="0"/>
          <w:szCs w:val="21"/>
        </w:rPr>
        <w:t>原子量</w:t>
      </w:r>
      <w:r>
        <w:rPr>
          <w:kern w:val="0"/>
          <w:szCs w:val="21"/>
        </w:rPr>
        <w:t xml:space="preserve">)H-1 </w: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w:t>C-12</w: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w:t xml:space="preserve"> N-14 </w: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w:t>O-16</w:t>
      </w:r>
      <w:r>
        <w:rPr>
          <w:kern w:val="0"/>
          <w:szCs w:val="21"/>
        </w:rPr>
        <w:t xml:space="preserve">  </w:t>
      </w:r>
      <w:r>
        <w:rPr>
          <w:kern w:val="0"/>
          <w:szCs w:val="21"/>
        </w:rPr>
        <w:t xml:space="preserve"> Na-23</w:t>
      </w:r>
      <w:r>
        <w:rPr>
          <w:kern w:val="0"/>
          <w:szCs w:val="21"/>
        </w:rPr>
        <w:t xml:space="preserve">  </w:t>
      </w:r>
      <w:r>
        <w:rPr>
          <w:kern w:val="0"/>
          <w:szCs w:val="21"/>
        </w:rPr>
        <w:t xml:space="preserve"> S-32</w:t>
      </w:r>
    </w:p>
    <w:p>
      <w:pPr>
        <w:pStyle w:val="Normal"/>
        <w:widowControl/>
        <w:spacing w:lineRule="auto" w:line="300"/>
        <w:ind w:firstLine="480"/>
        <w:jc w:val="left"/>
        <w:rPr>
          <w:rFonts w:eastAsia="黑体;SimHei"/>
          <w:kern w:val="0"/>
          <w:sz w:val="24"/>
        </w:rPr>
      </w:pPr>
      <w:r>
        <w:rPr>
          <w:rFonts w:cs="宋体;SimSun" w:eastAsia="黑体;SimHei"/>
          <w:kern w:val="0"/>
          <w:sz w:val="24"/>
        </w:rPr>
        <w:t>一、选择题（本大题共</w:t>
      </w:r>
      <w:r>
        <w:rPr>
          <w:rFonts w:eastAsia="黑体;SimHei"/>
          <w:kern w:val="0"/>
          <w:sz w:val="24"/>
        </w:rPr>
        <w:t>7</w:t>
      </w:r>
      <w:r>
        <w:rPr>
          <w:rFonts w:cs="宋体;SimSun" w:eastAsia="黑体;SimHei"/>
          <w:kern w:val="0"/>
          <w:sz w:val="24"/>
        </w:rPr>
        <w:t>小题，每小题</w:t>
      </w:r>
      <w:r>
        <w:rPr>
          <w:rFonts w:eastAsia="黑体;SimHei"/>
          <w:kern w:val="0"/>
          <w:sz w:val="24"/>
        </w:rPr>
        <w:t>6</w:t>
      </w:r>
      <w:r>
        <w:rPr>
          <w:rFonts w:cs="宋体;SimSun" w:eastAsia="黑体;SimHei"/>
          <w:kern w:val="0"/>
          <w:sz w:val="24"/>
        </w:rPr>
        <w:t>分，共</w:t>
      </w:r>
      <w:r>
        <w:rPr>
          <w:rFonts w:eastAsia="黑体;SimHei"/>
          <w:kern w:val="0"/>
          <w:sz w:val="24"/>
        </w:rPr>
        <w:t>42</w:t>
      </w:r>
      <w:r>
        <w:rPr>
          <w:rFonts w:cs="宋体;SimSun" w:eastAsia="黑体;SimHei"/>
          <w:kern w:val="0"/>
          <w:sz w:val="24"/>
        </w:rPr>
        <w:t>分。在每小题给出的四个备选项中，只有一项符合题目要求）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rFonts w:cs="宋体;SimSun"/>
          <w:kern w:val="0"/>
          <w:szCs w:val="21"/>
        </w:rPr>
        <w:t>⒈</w:t>
      </w:r>
      <w:r>
        <w:rPr>
          <w:rFonts w:cs="宋体;SimSun"/>
          <w:kern w:val="0"/>
          <w:szCs w:val="21"/>
        </w:rPr>
        <w:t>下列物质的使用不涉及化学变化的是（</w:t>
      </w:r>
      <w:r>
        <w:rPr>
          <w:rFonts w:eastAsia="Times New Roman"/>
          <w:kern w:val="0"/>
          <w:szCs w:val="21"/>
        </w:rPr>
        <w:t xml:space="preserve">   </w:t>
      </w:r>
      <w:r>
        <w:rPr>
          <w:rFonts w:cs="宋体;SimSun"/>
          <w:kern w:val="0"/>
          <w:szCs w:val="21"/>
        </w:rPr>
        <w:t>）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明矾用作净水剂</w:t>
      </w:r>
      <w:r>
        <w:rPr>
          <w:rFonts w:eastAsia="Times New Roman"/>
          <w:kern w:val="0"/>
          <w:szCs w:val="21"/>
        </w:rPr>
        <w:t xml:space="preserve">  </w:t>
      </w:r>
      <w:r>
        <w:rPr>
          <w:kern w:val="0"/>
          <w:szCs w:val="21"/>
        </w:rPr>
        <w:t>B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液氯用作致冷剂</w:t>
      </w:r>
      <w:r>
        <w:rPr>
          <w:rFonts w:cs="宋体;SimSun"/>
          <w:kern w:val="0"/>
          <w:szCs w:val="21"/>
        </w:rPr>
        <w:t>　　</w:t>
      </w:r>
      <w:r>
        <w:rPr>
          <w:kern w:val="0"/>
          <w:szCs w:val="21"/>
        </w:rPr>
        <w:t>C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氢氟酸刻蚀玻璃</w:t>
      </w:r>
      <w:r>
        <w:rPr>
          <w:rFonts w:eastAsia="Times New Roman"/>
          <w:kern w:val="0"/>
          <w:szCs w:val="21"/>
        </w:rPr>
        <w:t xml:space="preserve">  </w:t>
      </w:r>
      <w:r>
        <w:rPr>
          <w:kern w:val="0"/>
          <w:szCs w:val="21"/>
        </w:rPr>
        <w:t>D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生石灰作干燥剂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/>
          <w:kern w:val="0"/>
          <w:szCs w:val="21"/>
        </w:rPr>
        <w:t>⒉</w:t>
      </w:r>
      <w:r>
        <w:rPr>
          <w:rFonts w:cs="宋体;SimSun"/>
          <w:kern w:val="0"/>
          <w:szCs w:val="21"/>
        </w:rPr>
        <w:t>下列实验可实现鉴别目的是</w:t>
      </w:r>
      <w:r>
        <w:rPr>
          <w:kern w:val="0"/>
          <w:szCs w:val="21"/>
        </w:rPr>
        <w:t>(  )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kern w:val="0"/>
          <w:szCs w:val="21"/>
        </w:rPr>
        <w:t>A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用</w:t>
      </w:r>
      <w:r>
        <w:rPr>
          <w:kern w:val="0"/>
          <w:szCs w:val="21"/>
        </w:rPr>
        <w:t>KOH</w:t>
      </w:r>
      <w:r>
        <w:rPr>
          <w:rFonts w:cs="宋体;SimSun"/>
          <w:kern w:val="0"/>
          <w:szCs w:val="21"/>
        </w:rPr>
        <w:t>溶液鉴别</w:t>
      </w:r>
      <w:r>
        <w:rPr>
          <w:kern w:val="0"/>
          <w:szCs w:val="21"/>
        </w:rPr>
        <w:t>SO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(g)</w:t>
      </w:r>
      <w:r>
        <w:rPr>
          <w:rFonts w:cs="宋体;SimSun"/>
          <w:kern w:val="0"/>
          <w:szCs w:val="21"/>
        </w:rPr>
        <w:t>和</w:t>
      </w:r>
      <w:r>
        <w:rPr>
          <w:kern w:val="0"/>
          <w:szCs w:val="21"/>
        </w:rPr>
        <w:t>SO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　　　　　　　</w:t>
      </w:r>
      <w:r>
        <w:rPr>
          <w:kern w:val="0"/>
          <w:szCs w:val="21"/>
        </w:rPr>
        <w:t>B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用湿润的碘化钾淀粉试纸鉴别</w:t>
      </w:r>
      <w:r>
        <w:rPr>
          <w:szCs w:val="21"/>
        </w:rPr>
        <w:t>Br</w:t>
      </w:r>
      <w:r>
        <w:rPr>
          <w:szCs w:val="21"/>
          <w:vertAlign w:val="subscript"/>
        </w:rPr>
        <w:t>2</w:t>
      </w:r>
      <w:r>
        <w:rPr>
          <w:szCs w:val="21"/>
        </w:rPr>
        <w:t>(g)</w:t>
      </w:r>
      <w:r>
        <w:rPr>
          <w:szCs w:val="21"/>
        </w:rPr>
        <w:t>和</w:t>
      </w:r>
      <w:r>
        <w:rPr>
          <w:rFonts w:cs="宋体;SimSun"/>
          <w:kern w:val="0"/>
          <w:szCs w:val="21"/>
        </w:rPr>
        <w:t>NO</w:t>
      </w:r>
      <w:r>
        <w:rPr>
          <w:szCs w:val="21"/>
          <w:vertAlign w:val="subscript"/>
        </w:rPr>
        <w:t>2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C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用</w:t>
      </w:r>
      <w:r>
        <w:rPr>
          <w:kern w:val="0"/>
          <w:szCs w:val="21"/>
        </w:rPr>
        <w:t>CO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鉴别</w:t>
      </w:r>
      <w:r>
        <w:rPr>
          <w:kern w:val="0"/>
          <w:szCs w:val="21"/>
        </w:rPr>
        <w:t>NaAlO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溶液和</w:t>
      </w:r>
      <w:r>
        <w:rPr>
          <w:kern w:val="0"/>
          <w:szCs w:val="21"/>
        </w:rPr>
        <w:t>CH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COONa</w:t>
      </w:r>
      <w:r>
        <w:rPr>
          <w:rFonts w:cs="宋体;SimSun"/>
          <w:kern w:val="0"/>
          <w:szCs w:val="21"/>
        </w:rPr>
        <w:t>溶液</w:t>
      </w:r>
      <w:r>
        <w:rPr>
          <w:rFonts w:cs="宋体;SimSun"/>
          <w:kern w:val="0"/>
          <w:szCs w:val="21"/>
        </w:rPr>
        <w:t>　</w:t>
      </w:r>
      <w:r>
        <w:rPr>
          <w:kern w:val="0"/>
          <w:szCs w:val="21"/>
        </w:rPr>
        <w:t>D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用</w:t>
      </w:r>
      <w:r>
        <w:rPr>
          <w:kern w:val="0"/>
          <w:szCs w:val="21"/>
        </w:rPr>
        <w:t>BaCl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溶液鉴别</w:t>
      </w:r>
      <w:r>
        <w:rPr>
          <w:kern w:val="0"/>
          <w:szCs w:val="21"/>
        </w:rPr>
        <w:t>AgNO</w:t>
      </w:r>
      <w:r>
        <w:rPr>
          <w:kern w:val="0"/>
          <w:szCs w:val="21"/>
          <w:vertAlign w:val="subscript"/>
        </w:rPr>
        <w:t>3</w:t>
      </w:r>
      <w:r>
        <w:rPr>
          <w:rFonts w:cs="宋体;SimSun"/>
          <w:kern w:val="0"/>
          <w:szCs w:val="21"/>
        </w:rPr>
        <w:t>溶液和</w:t>
      </w:r>
      <w:r>
        <w:rPr>
          <w:kern w:val="0"/>
          <w:szCs w:val="21"/>
        </w:rPr>
        <w:t>K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SO</w:t>
      </w:r>
      <w:r>
        <w:rPr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溶液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/>
          <w:kern w:val="0"/>
          <w:szCs w:val="21"/>
        </w:rPr>
        <w:t>⒊</w:t>
      </w:r>
      <w:r>
        <w:rPr>
          <w:rFonts w:cs="宋体;SimSun"/>
          <w:kern w:val="0"/>
          <w:szCs w:val="21"/>
        </w:rPr>
        <w:t>下列叙述正确的是</w:t>
      </w:r>
      <w:r>
        <w:rPr>
          <w:kern w:val="0"/>
          <w:szCs w:val="21"/>
        </w:rPr>
        <w:t>(  )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浓氨水中滴加</w:t>
      </w:r>
      <w:r>
        <w:rPr>
          <w:kern w:val="0"/>
          <w:szCs w:val="21"/>
        </w:rPr>
        <w:t>FeCl</w:t>
      </w:r>
      <w:r>
        <w:rPr>
          <w:kern w:val="0"/>
          <w:szCs w:val="21"/>
          <w:vertAlign w:val="subscript"/>
        </w:rPr>
        <w:t>3</w:t>
      </w:r>
      <w:r>
        <w:rPr>
          <w:rFonts w:cs="宋体;SimSun"/>
          <w:kern w:val="0"/>
          <w:szCs w:val="21"/>
        </w:rPr>
        <w:t>饱和溶液可制得</w:t>
      </w:r>
      <w:r>
        <w:rPr>
          <w:kern w:val="0"/>
          <w:szCs w:val="21"/>
        </w:rPr>
        <w:t>Fe(OH)</w:t>
      </w:r>
      <w:r>
        <w:rPr>
          <w:kern w:val="0"/>
          <w:szCs w:val="21"/>
          <w:vertAlign w:val="subscript"/>
        </w:rPr>
        <w:t>3</w:t>
      </w:r>
      <w:r>
        <w:rPr>
          <w:rFonts w:cs="宋体;SimSun"/>
          <w:kern w:val="0"/>
          <w:szCs w:val="21"/>
        </w:rPr>
        <w:t>胶体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B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CH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COONa</w:t>
      </w:r>
      <w:r>
        <w:rPr>
          <w:rFonts w:cs="宋体;SimSun"/>
          <w:kern w:val="0"/>
          <w:szCs w:val="21"/>
        </w:rPr>
        <w:t>溶液中滴加少量浓盐酸后</w:t>
      </w:r>
      <w:r>
        <w:rPr>
          <w:kern w:val="0"/>
          <w:szCs w:val="21"/>
        </w:rPr>
        <w:t>c(CH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COO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kern w:val="0"/>
          <w:szCs w:val="21"/>
        </w:rPr>
        <w:t>)</w:t>
      </w:r>
      <w:r>
        <w:rPr>
          <w:rFonts w:cs="宋体;SimSun"/>
          <w:kern w:val="0"/>
          <w:szCs w:val="21"/>
        </w:rPr>
        <w:t>增大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C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Ca(HCO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)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溶液与过量</w:t>
      </w:r>
      <w:r>
        <w:rPr>
          <w:kern w:val="0"/>
          <w:szCs w:val="21"/>
        </w:rPr>
        <w:t>NaOH</w:t>
      </w:r>
      <w:r>
        <w:rPr>
          <w:rFonts w:cs="宋体;SimSun"/>
          <w:kern w:val="0"/>
          <w:szCs w:val="21"/>
        </w:rPr>
        <w:t>溶液反应可得</w:t>
      </w:r>
      <w:r>
        <w:rPr>
          <w:rFonts w:cs="宋体;SimSun"/>
          <w:kern w:val="0"/>
          <w:szCs w:val="21"/>
        </w:rPr>
        <w:t>到</w:t>
      </w:r>
      <w:r>
        <w:rPr>
          <w:kern w:val="0"/>
          <w:szCs w:val="21"/>
        </w:rPr>
        <w:t>Ca(OH)</w:t>
      </w:r>
      <w:r>
        <w:rPr>
          <w:kern w:val="0"/>
          <w:szCs w:val="21"/>
          <w:vertAlign w:val="subscript"/>
        </w:rPr>
        <w:t>2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D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25</w:t>
      </w:r>
      <w:r>
        <w:rPr>
          <w:rFonts w:cs="宋体;SimSun" w:ascii="宋体;SimSun" w:hAnsi="宋体;SimSun"/>
          <w:kern w:val="0"/>
          <w:szCs w:val="21"/>
        </w:rPr>
        <w:t>℃</w:t>
      </w:r>
      <w:r>
        <w:rPr>
          <w:rFonts w:cs="宋体;SimSun"/>
          <w:kern w:val="0"/>
          <w:szCs w:val="21"/>
        </w:rPr>
        <w:t>时</w:t>
      </w:r>
      <w:r>
        <w:rPr>
          <w:kern w:val="0"/>
          <w:szCs w:val="21"/>
        </w:rPr>
        <w:t>Cu(OH)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在水中的溶解度大于</w:t>
      </w:r>
      <w:r>
        <w:rPr>
          <w:rFonts w:cs="宋体;SimSun"/>
          <w:kern w:val="0"/>
          <w:szCs w:val="21"/>
        </w:rPr>
        <w:t>其在</w:t>
      </w:r>
      <w:r>
        <w:rPr>
          <w:kern w:val="0"/>
          <w:szCs w:val="21"/>
        </w:rPr>
        <w:t>Cu(NO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)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溶液中的溶解度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rFonts w:cs="宋体;SimSun"/>
          <w:kern w:val="0"/>
          <w:szCs w:val="21"/>
        </w:rPr>
        <w:t>⒋</w:t>
      </w:r>
      <w:r>
        <w:rPr>
          <w:rFonts w:cs="宋体;SimSun"/>
          <w:kern w:val="0"/>
          <w:szCs w:val="21"/>
        </w:rPr>
        <w:t>茶叶中铁元素的检验可经过以下四个步骤完成</w:t>
      </w:r>
      <w:r>
        <w:rPr>
          <w:kern w:val="0"/>
          <w:szCs w:val="21"/>
        </w:rPr>
        <w:t>,</w:t>
      </w:r>
      <w:r>
        <w:rPr>
          <w:rFonts w:cs="宋体;SimSun"/>
          <w:kern w:val="0"/>
          <w:szCs w:val="21"/>
        </w:rPr>
        <w:t>各步骤中选用的实验用品不能都用到的是</w:t>
      </w:r>
      <w:r>
        <w:rPr>
          <w:kern w:val="0"/>
          <w:szCs w:val="21"/>
        </w:rPr>
        <w:t>(  )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lang w:val="en-US" w:eastAsia="en-US"/>
        </w:rPr>
        <mc:AlternateContent>
          <mc:Choice Requires="wpg">
            <w:drawing>
              <wp:inline distT="0" distB="0" distL="0" distR="0">
                <wp:extent cx="5059680" cy="104711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9800" cy="1047240"/>
                          <a:chOff x="0" y="0"/>
                          <a:chExt cx="5059800" cy="1047240"/>
                        </a:xfrm>
                      </wpg:grpSpPr>
                      <wpg:grpSp>
                        <wpg:cNvGrpSpPr/>
                        <wpg:grpSpPr>
                          <a:xfrm>
                            <a:off x="0" y="375120"/>
                            <a:ext cx="386640" cy="6717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386640" cy="446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2520" y="0"/>
                                <a:ext cx="384120" cy="71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21598" h="10800">
                                    <a:moveTo>
                                      <a:pt x="1" y="10632"/>
                                    </a:moveTo>
                                    <a:arcTo wR="10800" hR="10800" stAng="-10746444" swAng="10746444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21598" h="10800">
                                    <a:moveTo>
                                      <a:pt x="1" y="10632"/>
                                    </a:moveTo>
                                    <a:arcTo wR="10800" hR="10800" stAng="-10746444" swAng="10746444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8160" y="14040"/>
                                <a:ext cx="305280" cy="86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14760" y="86400"/>
                                <a:ext cx="351000" cy="57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20923" h="10800">
                                    <a:moveTo>
                                      <a:pt x="383" y="7949"/>
                                    </a:moveTo>
                                    <a:arcTo wR="10800" hR="10800" stAng="-9881484" swAng="9078745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20923" h="10800">
                                    <a:moveTo>
                                      <a:pt x="383" y="7949"/>
                                    </a:moveTo>
                                    <a:arcTo wR="10800" hR="10800" stAng="-9881484" swAng="9078745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05280" y="72000"/>
                                <a:ext cx="76320" cy="3459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72000"/>
                                <a:ext cx="76320" cy="3448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76680" y="408960"/>
                                <a:ext cx="227880" cy="37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21513" h="10800">
                                    <a:moveTo>
                                      <a:pt x="87" y="9435"/>
                                    </a:moveTo>
                                    <a:arcTo wR="10800" hR="10800" stAng="-10364208" swAng="10364208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21513" h="10800">
                                    <a:moveTo>
                                      <a:pt x="87" y="9435"/>
                                    </a:moveTo>
                                    <a:arcTo wR="10800" hR="10800" stAng="-10364208" swAng="10364208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10240" y="129600"/>
                                <a:ext cx="131400" cy="42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9313" h="10800">
                                    <a:moveTo>
                                      <a:pt x="10800" y="0"/>
                                    </a:moveTo>
                                    <a:arcTo wR="10800" hR="10800" stAng="-5400000" swAng="3574854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9313" h="10800">
                                    <a:moveTo>
                                      <a:pt x="10800" y="0"/>
                                    </a:moveTo>
                                    <a:arcTo wR="10800" hR="10800" stAng="-5400000" swAng="3574854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247680" y="187560"/>
                                <a:ext cx="7668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10690" h="10800">
                                    <a:moveTo>
                                      <a:pt x="936" y="6401"/>
                                    </a:moveTo>
                                    <a:arcTo wR="10800" hR="10800" stAng="-9357990" swAng="4221402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10690" h="10800">
                                    <a:moveTo>
                                      <a:pt x="936" y="6401"/>
                                    </a:moveTo>
                                    <a:arcTo wR="10800" hR="10800" stAng="-9357990" swAng="4221402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260280" y="180000"/>
                                <a:ext cx="61560" cy="14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11651" h="10800">
                                    <a:moveTo>
                                      <a:pt x="1708" y="4972"/>
                                    </a:moveTo>
                                    <a:arcTo wR="10800" hR="10800" stAng="-8840352" swAng="4262772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11651" h="10800">
                                    <a:moveTo>
                                      <a:pt x="1708" y="4972"/>
                                    </a:moveTo>
                                    <a:arcTo wR="10800" hR="10800" stAng="-8840352" swAng="4262772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67480" y="86040"/>
                                <a:ext cx="68040" cy="28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9606" h="10800">
                                    <a:moveTo>
                                      <a:pt x="10800" y="0"/>
                                    </a:moveTo>
                                    <a:arcTo wR="10800" hR="10800" stAng="-5400000" swAng="3768828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9606" h="10800">
                                    <a:moveTo>
                                      <a:pt x="10800" y="0"/>
                                    </a:moveTo>
                                    <a:arcTo wR="10800" hR="10800" stAng="-5400000" swAng="3768828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86560" y="115560"/>
                                <a:ext cx="3816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10800" h="10800">
                                    <a:moveTo>
                                      <a:pt x="10800" y="0"/>
                                    </a:moveTo>
                                    <a:arcTo wR="10800" hR="10800" stAng="-5400000" swAng="5400000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10800" h="10800">
                                    <a:moveTo>
                                      <a:pt x="10800" y="0"/>
                                    </a:moveTo>
                                    <a:arcTo wR="10800" hR="10800" stAng="-5400000" swAng="5400000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29320" y="28800"/>
                                <a:ext cx="76320" cy="28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10800" h="10550">
                                    <a:moveTo>
                                      <a:pt x="13109" y="250"/>
                                    </a:moveTo>
                                    <a:arcTo wR="10800" hR="10800" stAng="-4659324" swAng="4659324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10800" h="10550">
                                    <a:moveTo>
                                      <a:pt x="13109" y="250"/>
                                    </a:moveTo>
                                    <a:arcTo wR="10800" hR="10800" stAng="-4659324" swAng="4659324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229320" y="57240"/>
                                <a:ext cx="381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248400" y="43200"/>
                                <a:ext cx="190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95400" y="57240"/>
                                <a:ext cx="381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95400" y="43200"/>
                                <a:ext cx="190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32840" y="20520"/>
                                <a:ext cx="94680" cy="26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21574" h="10800">
                                    <a:moveTo>
                                      <a:pt x="26" y="10056"/>
                                    </a:moveTo>
                                    <a:arcTo wR="10800" hR="10800" stAng="-10562868" swAng="10562868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21574" h="10800">
                                    <a:moveTo>
                                      <a:pt x="26" y="10056"/>
                                    </a:moveTo>
                                    <a:arcTo wR="10800" hR="10800" stAng="-10562868" swAng="10562868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114840" y="13680"/>
                                <a:ext cx="133200" cy="30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21600" h="11566">
                                    <a:moveTo>
                                      <a:pt x="21586" y="10252"/>
                                    </a:moveTo>
                                    <a:arcTo wR="10800" hR="10800" stAng="-174642" swAng="11218747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21600" h="11566">
                                    <a:moveTo>
                                      <a:pt x="21586" y="10252"/>
                                    </a:moveTo>
                                    <a:arcTo wR="10800" hR="10800" stAng="-174642" swAng="11218747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5400" y="43200"/>
                                <a:ext cx="72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" h="156">
                                    <a:moveTo>
                                      <a:pt x="0" y="0"/>
                                    </a:moveTo>
                                    <a:cubicBezTo>
                                      <a:pt x="0" y="0"/>
                                      <a:pt x="0" y="78"/>
                                      <a:pt x="0" y="156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67480" y="43200"/>
                                <a:ext cx="0" cy="140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95920" y="34920"/>
                                <a:ext cx="28440" cy="36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10800" h="9123">
                                    <a:moveTo>
                                      <a:pt x="16579" y="1676"/>
                                    </a:moveTo>
                                    <a:arcTo wR="10800" hR="10800" stAng="-3458982" swAng="3458982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10800" h="9123">
                                    <a:moveTo>
                                      <a:pt x="16579" y="1676"/>
                                    </a:moveTo>
                                    <a:arcTo wR="10800" hR="10800" stAng="-3458982" swAng="3458982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67320" y="473760"/>
                              <a:ext cx="25848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511200" y="267840"/>
                            <a:ext cx="474480" cy="77904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474480" cy="563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90000" y="531000"/>
                                <a:ext cx="296640" cy="324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11880" y="325080"/>
                                <a:ext cx="453960" cy="20124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6280" y="49680"/>
                                  <a:ext cx="405000" cy="90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23400" y="9000"/>
                                    <a:ext cx="35676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80160" y="0"/>
                                    <a:ext cx="24840" cy="8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5" h="18">
                                        <a:moveTo>
                                          <a:pt x="0" y="18"/>
                                        </a:moveTo>
                                        <a:cubicBezTo>
                                          <a:pt x="19" y="10"/>
                                          <a:pt x="38" y="3"/>
                                          <a:pt x="45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0" y="0"/>
                                    <a:ext cx="24840" cy="8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5" h="18">
                                        <a:moveTo>
                                          <a:pt x="0" y="18"/>
                                        </a:moveTo>
                                        <a:cubicBezTo>
                                          <a:pt x="19" y="10"/>
                                          <a:pt x="38" y="3"/>
                                          <a:pt x="45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 flipH="1" flipV="1">
                                  <a:off x="0" y="0"/>
                                  <a:ext cx="92160" cy="2012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62160" y="0"/>
                                  <a:ext cx="92160" cy="2012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440" y="86400"/>
                                  <a:ext cx="5508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0320" y="86400"/>
                                  <a:ext cx="324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8520" y="86400"/>
                                  <a:ext cx="414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5720" y="86400"/>
                                  <a:ext cx="3672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3880" y="112680"/>
                                  <a:ext cx="41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2720" y="112680"/>
                                  <a:ext cx="414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0200" y="112680"/>
                                  <a:ext cx="4572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9120" y="112680"/>
                                  <a:ext cx="3168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520" y="142560"/>
                                  <a:ext cx="3672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360" y="142560"/>
                                  <a:ext cx="59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6880" y="137880"/>
                                  <a:ext cx="414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0760" y="141840"/>
                                  <a:ext cx="414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880" y="164520"/>
                                  <a:ext cx="273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2720" y="164520"/>
                                  <a:ext cx="3672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5600" y="164520"/>
                                  <a:ext cx="3672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9760" y="168480"/>
                                  <a:ext cx="414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2240" y="187560"/>
                                  <a:ext cx="230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8680" y="187560"/>
                                  <a:ext cx="3672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1840" y="183600"/>
                                  <a:ext cx="324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7640" y="183600"/>
                                  <a:ext cx="41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76040" y="210240"/>
                                <a:ext cx="133920" cy="39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127440" y="25560"/>
                                <a:ext cx="184680" cy="504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9000" y="0"/>
                                  <a:ext cx="173520" cy="493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1" h="645">
                                      <a:moveTo>
                                        <a:pt x="136" y="0"/>
                                      </a:moveTo>
                                      <a:cubicBezTo>
                                        <a:pt x="129" y="60"/>
                                        <a:pt x="132" y="112"/>
                                        <a:pt x="136" y="187"/>
                                      </a:cubicBezTo>
                                      <a:cubicBezTo>
                                        <a:pt x="140" y="262"/>
                                        <a:pt x="180" y="386"/>
                                        <a:pt x="159" y="450"/>
                                      </a:cubicBezTo>
                                      <a:cubicBezTo>
                                        <a:pt x="138" y="514"/>
                                        <a:pt x="0" y="538"/>
                                        <a:pt x="9" y="570"/>
                                      </a:cubicBezTo>
                                      <a:cubicBezTo>
                                        <a:pt x="18" y="602"/>
                                        <a:pt x="169" y="630"/>
                                        <a:pt x="211" y="64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000" y="0"/>
                                  <a:ext cx="173520" cy="493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1" h="645">
                                      <a:moveTo>
                                        <a:pt x="136" y="0"/>
                                      </a:moveTo>
                                      <a:cubicBezTo>
                                        <a:pt x="129" y="60"/>
                                        <a:pt x="132" y="112"/>
                                        <a:pt x="136" y="187"/>
                                      </a:cubicBezTo>
                                      <a:cubicBezTo>
                                        <a:pt x="140" y="262"/>
                                        <a:pt x="180" y="386"/>
                                        <a:pt x="159" y="450"/>
                                      </a:cubicBezTo>
                                      <a:cubicBezTo>
                                        <a:pt x="138" y="514"/>
                                        <a:pt x="0" y="538"/>
                                        <a:pt x="9" y="570"/>
                                      </a:cubicBezTo>
                                      <a:cubicBezTo>
                                        <a:pt x="18" y="602"/>
                                        <a:pt x="169" y="630"/>
                                        <a:pt x="211" y="64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200" y="1152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200" y="2988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200" y="5004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200" y="6840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200" y="9144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200" y="11484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200" y="13788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720" y="15804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720" y="17640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920" y="19728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0960" y="22032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0960" y="24120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8520" y="26172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6000" y="30348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8520" y="26172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6000" y="30348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8520" y="27828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6000" y="31932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3480" y="33768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040" y="35352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6120" y="36504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360" y="37656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960" y="38592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8960" y="39312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080" y="40176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320" y="40716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720" y="41832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434160"/>
                                  <a:ext cx="29160" cy="432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4680" y="441360"/>
                                  <a:ext cx="36720" cy="648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4760" y="448200"/>
                                  <a:ext cx="46440" cy="900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2040" y="455400"/>
                                  <a:ext cx="46440" cy="900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54000" y="459720"/>
                                  <a:ext cx="51480" cy="1152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81360" y="466200"/>
                                  <a:ext cx="39240" cy="1332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96120" y="470520"/>
                                  <a:ext cx="39240" cy="1332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15920" y="474840"/>
                                  <a:ext cx="39240" cy="1332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45440" y="479520"/>
                                  <a:ext cx="2412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72800" y="479520"/>
                                  <a:ext cx="12240" cy="24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 rot="5400000">
                                <a:off x="164880" y="68040"/>
                                <a:ext cx="151920" cy="135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21600" y="0"/>
                                    </a:moveTo>
                                    <a:cubicBezTo>
                                      <a:pt x="10800" y="0"/>
                                      <a:pt x="0" y="2375"/>
                                      <a:pt x="0" y="4750"/>
                                    </a:cubicBezTo>
                                    <a:lnTo>
                                      <a:pt x="0" y="16850"/>
                                    </a:lnTo>
                                    <a:cubicBezTo>
                                      <a:pt x="0" y="19225"/>
                                      <a:pt x="10800" y="21600"/>
                                      <a:pt x="21600" y="2160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9720" y="86400"/>
                                <a:ext cx="1062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 rot="16200000">
                                <a:off x="198360" y="112680"/>
                                <a:ext cx="94680" cy="48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21600" y="0"/>
                                    </a:moveTo>
                                    <a:cubicBezTo>
                                      <a:pt x="10800" y="0"/>
                                      <a:pt x="0" y="0"/>
                                      <a:pt x="0" y="0"/>
                                    </a:cubicBezTo>
                                    <a:lnTo>
                                      <a:pt x="0" y="21600"/>
                                    </a:lnTo>
                                    <a:cubicBezTo>
                                      <a:pt x="0" y="21600"/>
                                      <a:pt x="10800" y="21600"/>
                                      <a:pt x="21600" y="2160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48400"/>
                                <a:ext cx="173880" cy="78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82" h="138">
                                    <a:moveTo>
                                      <a:pt x="21" y="138"/>
                                    </a:moveTo>
                                    <a:cubicBezTo>
                                      <a:pt x="21" y="129"/>
                                      <a:pt x="0" y="105"/>
                                      <a:pt x="24" y="81"/>
                                    </a:cubicBezTo>
                                    <a:cubicBezTo>
                                      <a:pt x="48" y="57"/>
                                      <a:pt x="228" y="17"/>
                                      <a:pt x="282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1040" y="247320"/>
                                <a:ext cx="163080" cy="78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64" h="138">
                                    <a:moveTo>
                                      <a:pt x="252" y="138"/>
                                    </a:moveTo>
                                    <a:cubicBezTo>
                                      <a:pt x="251" y="129"/>
                                      <a:pt x="264" y="111"/>
                                      <a:pt x="246" y="84"/>
                                    </a:cubicBezTo>
                                    <a:cubicBezTo>
                                      <a:pt x="228" y="57"/>
                                      <a:pt x="51" y="17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rot="5400000">
                                <a:off x="104760" y="31680"/>
                                <a:ext cx="263520" cy="200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21600" y="0"/>
                                    </a:moveTo>
                                    <a:cubicBezTo>
                                      <a:pt x="10800" y="0"/>
                                      <a:pt x="0" y="4079"/>
                                      <a:pt x="0" y="8158"/>
                                    </a:cubicBezTo>
                                    <a:lnTo>
                                      <a:pt x="0" y="13442"/>
                                    </a:lnTo>
                                    <a:cubicBezTo>
                                      <a:pt x="0" y="17521"/>
                                      <a:pt x="10800" y="21600"/>
                                      <a:pt x="21600" y="2160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08720" y="581040"/>
                              <a:ext cx="25848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095840" y="253440"/>
                            <a:ext cx="258480" cy="793800"/>
                          </a:xfrm>
                        </wpg:grpSpPr>
                        <wpg:grpSp>
                          <wpg:cNvGrpSpPr/>
                          <wpg:grpSpPr>
                            <a:xfrm>
                              <a:off x="77760" y="0"/>
                              <a:ext cx="117000" cy="5562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17000" cy="1008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520" y="6120"/>
                                <a:ext cx="0" cy="4928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13040" y="6120"/>
                                <a:ext cx="0" cy="4928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1800" y="424800"/>
                                <a:ext cx="109080" cy="131400"/>
                              </a:xfrm>
                              <a:prstGeom prst="blockArc">
                                <a:avLst>
                                  <a:gd name="adj1" fmla="val 10795437"/>
                                  <a:gd name="adj2" fmla="val 4563"/>
                                  <a:gd name="adj3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595440"/>
                              <a:ext cx="25848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522080" y="252000"/>
                            <a:ext cx="450360" cy="7948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450360" cy="503640"/>
                            </a:xfrm>
                          </wpg:grpSpPr>
                          <wps:wsp>
                            <wps:cNvSpPr/>
                            <wps:spPr>
                              <a:xfrm rot="1801800">
                                <a:off x="380520" y="47880"/>
                                <a:ext cx="70560" cy="151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31320"/>
                                <a:ext cx="391320" cy="151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37680" y="0"/>
                                <a:ext cx="71280" cy="74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560" y="37080"/>
                                <a:ext cx="15840" cy="150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6" h="285">
                                    <a:moveTo>
                                      <a:pt x="25" y="285"/>
                                    </a:moveTo>
                                    <a:cubicBezTo>
                                      <a:pt x="25" y="264"/>
                                      <a:pt x="25" y="243"/>
                                      <a:pt x="25" y="225"/>
                                    </a:cubicBezTo>
                                    <a:cubicBezTo>
                                      <a:pt x="25" y="207"/>
                                      <a:pt x="26" y="199"/>
                                      <a:pt x="25" y="175"/>
                                    </a:cubicBezTo>
                                    <a:cubicBezTo>
                                      <a:pt x="24" y="151"/>
                                      <a:pt x="22" y="103"/>
                                      <a:pt x="20" y="80"/>
                                    </a:cubicBezTo>
                                    <a:cubicBezTo>
                                      <a:pt x="18" y="57"/>
                                      <a:pt x="18" y="48"/>
                                      <a:pt x="15" y="35"/>
                                    </a:cubicBezTo>
                                    <a:cubicBezTo>
                                      <a:pt x="12" y="22"/>
                                      <a:pt x="6" y="11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5000" y="39600"/>
                                <a:ext cx="97200" cy="21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5" h="40">
                                    <a:moveTo>
                                      <a:pt x="0" y="0"/>
                                    </a:moveTo>
                                    <a:cubicBezTo>
                                      <a:pt x="27" y="1"/>
                                      <a:pt x="54" y="3"/>
                                      <a:pt x="80" y="10"/>
                                    </a:cubicBezTo>
                                    <a:cubicBezTo>
                                      <a:pt x="106" y="17"/>
                                      <a:pt x="130" y="28"/>
                                      <a:pt x="155" y="4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27600" y="26640"/>
                                <a:ext cx="97200" cy="20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5" h="40">
                                    <a:moveTo>
                                      <a:pt x="0" y="0"/>
                                    </a:moveTo>
                                    <a:cubicBezTo>
                                      <a:pt x="27" y="1"/>
                                      <a:pt x="54" y="3"/>
                                      <a:pt x="80" y="10"/>
                                    </a:cubicBezTo>
                                    <a:cubicBezTo>
                                      <a:pt x="106" y="17"/>
                                      <a:pt x="130" y="28"/>
                                      <a:pt x="155" y="4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76560" y="73800"/>
                                <a:ext cx="64080" cy="90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02" h="170">
                                    <a:moveTo>
                                      <a:pt x="2" y="170"/>
                                    </a:moveTo>
                                    <a:cubicBezTo>
                                      <a:pt x="1" y="150"/>
                                      <a:pt x="0" y="130"/>
                                      <a:pt x="2" y="110"/>
                                    </a:cubicBezTo>
                                    <a:cubicBezTo>
                                      <a:pt x="4" y="90"/>
                                      <a:pt x="8" y="66"/>
                                      <a:pt x="17" y="50"/>
                                    </a:cubicBezTo>
                                    <a:cubicBezTo>
                                      <a:pt x="26" y="34"/>
                                      <a:pt x="43" y="23"/>
                                      <a:pt x="57" y="15"/>
                                    </a:cubicBezTo>
                                    <a:cubicBezTo>
                                      <a:pt x="71" y="7"/>
                                      <a:pt x="86" y="3"/>
                                      <a:pt x="102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3040" y="179280"/>
                                <a:ext cx="720" cy="2541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75480" y="139680"/>
                                <a:ext cx="720" cy="293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40" y="420480"/>
                                <a:ext cx="379800" cy="83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84" h="126">
                                    <a:moveTo>
                                      <a:pt x="28" y="19"/>
                                    </a:moveTo>
                                    <a:cubicBezTo>
                                      <a:pt x="35" y="34"/>
                                      <a:pt x="0" y="98"/>
                                      <a:pt x="71" y="112"/>
                                    </a:cubicBezTo>
                                    <a:cubicBezTo>
                                      <a:pt x="142" y="126"/>
                                      <a:pt x="387" y="124"/>
                                      <a:pt x="454" y="105"/>
                                    </a:cubicBezTo>
                                    <a:cubicBezTo>
                                      <a:pt x="484" y="82"/>
                                      <a:pt x="472" y="22"/>
                                      <a:pt x="476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59760" y="596880"/>
                              <a:ext cx="25848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201040" y="180360"/>
                            <a:ext cx="408960" cy="8668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408960" cy="6292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24920" y="259200"/>
                                <a:ext cx="173520" cy="99000"/>
                              </a:xfrm>
                              <a:prstGeom prst="ellipse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920" y="259200"/>
                                <a:ext cx="173520" cy="99000"/>
                              </a:xfrm>
                              <a:prstGeom prst="ellipse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720"/>
                                <a:ext cx="189720" cy="2044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9720" y="204480"/>
                                <a:ext cx="5760" cy="3999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4040" y="601920"/>
                                <a:ext cx="30600" cy="27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25360" y="200160"/>
                                <a:ext cx="0" cy="4287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25360" y="0"/>
                                <a:ext cx="183600" cy="2001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0" y="0"/>
                                <a:ext cx="4071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231120" y="10080"/>
                                <a:ext cx="142200" cy="1522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66600" y="668520"/>
                              <a:ext cx="25848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⑤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784960" y="145440"/>
                            <a:ext cx="275760" cy="9018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275760" cy="6667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45000"/>
                                <a:ext cx="275760" cy="621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333360"/>
                                  <a:ext cx="275760" cy="288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22" h="650">
                                      <a:moveTo>
                                        <a:pt x="251" y="0"/>
                                      </a:moveTo>
                                      <a:cubicBezTo>
                                        <a:pt x="158" y="108"/>
                                        <a:pt x="66" y="217"/>
                                        <a:pt x="33" y="308"/>
                                      </a:cubicBezTo>
                                      <a:cubicBezTo>
                                        <a:pt x="0" y="399"/>
                                        <a:pt x="26" y="493"/>
                                        <a:pt x="56" y="548"/>
                                      </a:cubicBezTo>
                                      <a:cubicBezTo>
                                        <a:pt x="86" y="603"/>
                                        <a:pt x="143" y="626"/>
                                        <a:pt x="213" y="638"/>
                                      </a:cubicBezTo>
                                      <a:cubicBezTo>
                                        <a:pt x="283" y="650"/>
                                        <a:pt x="411" y="647"/>
                                        <a:pt x="476" y="623"/>
                                      </a:cubicBezTo>
                                      <a:cubicBezTo>
                                        <a:pt x="541" y="599"/>
                                        <a:pt x="584" y="545"/>
                                        <a:pt x="603" y="495"/>
                                      </a:cubicBezTo>
                                      <a:cubicBezTo>
                                        <a:pt x="622" y="445"/>
                                        <a:pt x="617" y="393"/>
                                        <a:pt x="588" y="323"/>
                                      </a:cubicBezTo>
                                      <a:cubicBezTo>
                                        <a:pt x="559" y="253"/>
                                        <a:pt x="467" y="129"/>
                                        <a:pt x="431" y="75"/>
                                      </a:cubicBezTo>
                                      <a:cubicBezTo>
                                        <a:pt x="395" y="21"/>
                                        <a:pt x="383" y="10"/>
                                        <a:pt x="371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64520" y="720"/>
                                  <a:ext cx="0" cy="3326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11240" y="0"/>
                                  <a:ext cx="2520" cy="329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14480" y="146160"/>
                                <a:ext cx="51480" cy="172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17720" y="52560"/>
                                <a:ext cx="43920" cy="58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05" h="132">
                                    <a:moveTo>
                                      <a:pt x="0" y="0"/>
                                    </a:moveTo>
                                    <a:cubicBezTo>
                                      <a:pt x="0" y="47"/>
                                      <a:pt x="0" y="94"/>
                                      <a:pt x="15" y="113"/>
                                    </a:cubicBezTo>
                                    <a:cubicBezTo>
                                      <a:pt x="30" y="132"/>
                                      <a:pt x="75" y="132"/>
                                      <a:pt x="90" y="113"/>
                                    </a:cubicBezTo>
                                    <a:cubicBezTo>
                                      <a:pt x="105" y="94"/>
                                      <a:pt x="104" y="21"/>
                                      <a:pt x="105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7640" y="22680"/>
                                <a:ext cx="61560" cy="3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18800" y="0"/>
                                <a:ext cx="39960" cy="39240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>
                                      <a:alpha val="92156"/>
                                    </a:srgbClr>
                                  </a:gs>
                                  <a:gs pos="100000">
                                    <a:srgbClr val="757575"/>
                                  </a:gs>
                                </a:gsLst>
                                <a:path path="rect">
                                  <a:fillToRect l="50000" t="50000" r="50000" b="50000"/>
                                </a:path>
                              </a:gra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6200" y="703440"/>
                              <a:ext cx="25848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⑥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258360" y="160560"/>
                            <a:ext cx="258480" cy="886320"/>
                          </a:xfrm>
                        </wpg:grpSpPr>
                        <wps:wsp>
                          <wps:cNvSpPr/>
                          <wps:spPr>
                            <a:xfrm>
                              <a:off x="109080" y="0"/>
                              <a:ext cx="36360" cy="70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412634">
                                  <a:moveTo>
                                    <a:pt x="10800" y="0"/>
                                  </a:moveTo>
                                  <a:arcTo wR="10800" hR="10800" stAng="16200000" swAng="-5400000"/>
                                  <a:lnTo>
                                    <a:pt x="0" y="401834"/>
                                  </a:lnTo>
                                  <a:arcTo wR="10800" hR="380234" stAng="10800000" swAng="5400000"/>
                                  <a:lnTo>
                                    <a:pt x="10800" y="21600"/>
                                  </a:lnTo>
                                  <a:arcTo wR="10800" hR="380234" stAng="16200000" swAng="5400000"/>
                                  <a:lnTo>
                                    <a:pt x="21600" y="10800"/>
                                  </a:lnTo>
                                  <a:arcTo wR="10800" hR="10800" stAng="0" swAng="-5400000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725400"/>
                              <a:ext cx="258480" cy="161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⑦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575160" y="12240"/>
                            <a:ext cx="320040" cy="10342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320040" cy="882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414360"/>
                                <a:ext cx="320040" cy="467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86" h="1002">
                                    <a:moveTo>
                                      <a:pt x="191" y="4"/>
                                    </a:moveTo>
                                    <a:cubicBezTo>
                                      <a:pt x="140" y="14"/>
                                      <a:pt x="26" y="95"/>
                                      <a:pt x="26" y="140"/>
                                    </a:cubicBezTo>
                                    <a:cubicBezTo>
                                      <a:pt x="26" y="185"/>
                                      <a:pt x="7" y="577"/>
                                      <a:pt x="11" y="709"/>
                                    </a:cubicBezTo>
                                    <a:cubicBezTo>
                                      <a:pt x="15" y="841"/>
                                      <a:pt x="0" y="888"/>
                                      <a:pt x="49" y="934"/>
                                    </a:cubicBezTo>
                                    <a:cubicBezTo>
                                      <a:pt x="124" y="964"/>
                                      <a:pt x="202" y="993"/>
                                      <a:pt x="303" y="987"/>
                                    </a:cubicBezTo>
                                    <a:cubicBezTo>
                                      <a:pt x="404" y="981"/>
                                      <a:pt x="558" y="1002"/>
                                      <a:pt x="656" y="897"/>
                                    </a:cubicBezTo>
                                    <a:cubicBezTo>
                                      <a:pt x="671" y="754"/>
                                      <a:pt x="686" y="312"/>
                                      <a:pt x="671" y="162"/>
                                    </a:cubicBezTo>
                                    <a:cubicBezTo>
                                      <a:pt x="642" y="16"/>
                                      <a:pt x="540" y="38"/>
                                      <a:pt x="484" y="19"/>
                                    </a:cubicBezTo>
                                    <a:cubicBezTo>
                                      <a:pt x="428" y="0"/>
                                      <a:pt x="382" y="52"/>
                                      <a:pt x="333" y="50"/>
                                    </a:cubicBezTo>
                                    <a:cubicBezTo>
                                      <a:pt x="284" y="48"/>
                                      <a:pt x="221" y="14"/>
                                      <a:pt x="191" y="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333333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1960" y="780120"/>
                                <a:ext cx="277560" cy="59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595" h="128">
                                    <a:moveTo>
                                      <a:pt x="0" y="113"/>
                                    </a:moveTo>
                                    <a:cubicBezTo>
                                      <a:pt x="32" y="98"/>
                                      <a:pt x="98" y="46"/>
                                      <a:pt x="195" y="23"/>
                                    </a:cubicBezTo>
                                    <a:cubicBezTo>
                                      <a:pt x="292" y="0"/>
                                      <a:pt x="388" y="29"/>
                                      <a:pt x="451" y="38"/>
                                    </a:cubicBezTo>
                                    <a:cubicBezTo>
                                      <a:pt x="513" y="49"/>
                                      <a:pt x="546" y="76"/>
                                      <a:pt x="570" y="91"/>
                                    </a:cubicBezTo>
                                    <a:cubicBezTo>
                                      <a:pt x="594" y="106"/>
                                      <a:pt x="590" y="120"/>
                                      <a:pt x="595" y="128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333333"/>
                                </a:solidFill>
                                <a:prstDash val="lgDash"/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800" y="336240"/>
                                <a:ext cx="720" cy="87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" h="187">
                                    <a:moveTo>
                                      <a:pt x="1" y="187"/>
                                    </a:moveTo>
                                    <a:cubicBezTo>
                                      <a:pt x="1" y="156"/>
                                      <a:pt x="0" y="31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333333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1640" y="203040"/>
                                <a:ext cx="64080" cy="136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38" h="293">
                                    <a:moveTo>
                                      <a:pt x="37" y="293"/>
                                    </a:moveTo>
                                    <a:cubicBezTo>
                                      <a:pt x="33" y="279"/>
                                      <a:pt x="0" y="237"/>
                                      <a:pt x="14" y="210"/>
                                    </a:cubicBezTo>
                                    <a:cubicBezTo>
                                      <a:pt x="28" y="183"/>
                                      <a:pt x="102" y="162"/>
                                      <a:pt x="120" y="127"/>
                                    </a:cubicBezTo>
                                    <a:cubicBezTo>
                                      <a:pt x="138" y="92"/>
                                      <a:pt x="125" y="48"/>
                                      <a:pt x="120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333333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7840" y="199080"/>
                                <a:ext cx="46440" cy="223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00" h="480">
                                    <a:moveTo>
                                      <a:pt x="87" y="480"/>
                                    </a:moveTo>
                                    <a:cubicBezTo>
                                      <a:pt x="80" y="402"/>
                                      <a:pt x="78" y="326"/>
                                      <a:pt x="79" y="285"/>
                                    </a:cubicBezTo>
                                    <a:cubicBezTo>
                                      <a:pt x="80" y="244"/>
                                      <a:pt x="93" y="247"/>
                                      <a:pt x="94" y="233"/>
                                    </a:cubicBezTo>
                                    <a:cubicBezTo>
                                      <a:pt x="95" y="219"/>
                                      <a:pt x="100" y="217"/>
                                      <a:pt x="86" y="203"/>
                                    </a:cubicBezTo>
                                    <a:cubicBezTo>
                                      <a:pt x="72" y="189"/>
                                      <a:pt x="24" y="184"/>
                                      <a:pt x="12" y="150"/>
                                    </a:cubicBezTo>
                                    <a:cubicBezTo>
                                      <a:pt x="0" y="116"/>
                                      <a:pt x="4" y="59"/>
                                      <a:pt x="12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333333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6480" y="0"/>
                                <a:ext cx="117360" cy="270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53" h="580">
                                    <a:moveTo>
                                      <a:pt x="58" y="562"/>
                                    </a:moveTo>
                                    <a:cubicBezTo>
                                      <a:pt x="78" y="580"/>
                                      <a:pt x="139" y="576"/>
                                      <a:pt x="163" y="569"/>
                                    </a:cubicBezTo>
                                    <a:cubicBezTo>
                                      <a:pt x="187" y="562"/>
                                      <a:pt x="193" y="539"/>
                                      <a:pt x="200" y="517"/>
                                    </a:cubicBezTo>
                                    <a:cubicBezTo>
                                      <a:pt x="207" y="495"/>
                                      <a:pt x="205" y="464"/>
                                      <a:pt x="208" y="434"/>
                                    </a:cubicBezTo>
                                    <a:cubicBezTo>
                                      <a:pt x="211" y="404"/>
                                      <a:pt x="212" y="367"/>
                                      <a:pt x="219" y="336"/>
                                    </a:cubicBezTo>
                                    <a:cubicBezTo>
                                      <a:pt x="226" y="305"/>
                                      <a:pt x="245" y="282"/>
                                      <a:pt x="249" y="246"/>
                                    </a:cubicBezTo>
                                    <a:cubicBezTo>
                                      <a:pt x="253" y="211"/>
                                      <a:pt x="247" y="156"/>
                                      <a:pt x="241" y="122"/>
                                    </a:cubicBezTo>
                                    <a:cubicBezTo>
                                      <a:pt x="235" y="88"/>
                                      <a:pt x="231" y="59"/>
                                      <a:pt x="211" y="40"/>
                                    </a:cubicBezTo>
                                    <a:cubicBezTo>
                                      <a:pt x="191" y="20"/>
                                      <a:pt x="151" y="0"/>
                                      <a:pt x="121" y="7"/>
                                    </a:cubicBezTo>
                                    <a:cubicBezTo>
                                      <a:pt x="91" y="13"/>
                                      <a:pt x="51" y="47"/>
                                      <a:pt x="31" y="81"/>
                                    </a:cubicBezTo>
                                    <a:cubicBezTo>
                                      <a:pt x="11" y="115"/>
                                      <a:pt x="0" y="155"/>
                                      <a:pt x="1" y="213"/>
                                    </a:cubicBezTo>
                                    <a:cubicBezTo>
                                      <a:pt x="2" y="271"/>
                                      <a:pt x="29" y="379"/>
                                      <a:pt x="35" y="427"/>
                                    </a:cubicBezTo>
                                    <a:cubicBezTo>
                                      <a:pt x="41" y="475"/>
                                      <a:pt x="31" y="480"/>
                                      <a:pt x="35" y="502"/>
                                    </a:cubicBezTo>
                                    <a:cubicBezTo>
                                      <a:pt x="39" y="524"/>
                                      <a:pt x="53" y="550"/>
                                      <a:pt x="58" y="56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33333"/>
                              </a:solidFill>
                              <a:ln w="9360">
                                <a:solidFill>
                                  <a:srgbClr val="333333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8920" y="329400"/>
                                <a:ext cx="123120" cy="19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78" h="41">
                                    <a:moveTo>
                                      <a:pt x="0" y="22"/>
                                    </a:moveTo>
                                    <a:cubicBezTo>
                                      <a:pt x="63" y="31"/>
                                      <a:pt x="127" y="41"/>
                                      <a:pt x="173" y="37"/>
                                    </a:cubicBezTo>
                                    <a:cubicBezTo>
                                      <a:pt x="219" y="33"/>
                                      <a:pt x="248" y="16"/>
                                      <a:pt x="278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333333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4760" y="65880"/>
                                <a:ext cx="15840" cy="102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5" h="220">
                                    <a:moveTo>
                                      <a:pt x="17" y="0"/>
                                    </a:moveTo>
                                    <a:cubicBezTo>
                                      <a:pt x="22" y="25"/>
                                      <a:pt x="35" y="200"/>
                                      <a:pt x="33" y="210"/>
                                    </a:cubicBezTo>
                                    <a:cubicBezTo>
                                      <a:pt x="31" y="220"/>
                                      <a:pt x="6" y="95"/>
                                      <a:pt x="3" y="60"/>
                                    </a:cubicBezTo>
                                    <a:cubicBezTo>
                                      <a:pt x="0" y="25"/>
                                      <a:pt x="14" y="12"/>
                                      <a:pt x="1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15120" y="670320"/>
                                <a:ext cx="280080" cy="175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280080" cy="57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19800" y="5760"/>
                                    <a:ext cx="24012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57760" y="0"/>
                                    <a:ext cx="22320" cy="57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2" h="9">
                                        <a:moveTo>
                                          <a:pt x="0" y="9"/>
                                        </a:moveTo>
                                        <a:cubicBezTo>
                                          <a:pt x="5" y="8"/>
                                          <a:pt x="11" y="7"/>
                                          <a:pt x="18" y="6"/>
                                        </a:cubicBezTo>
                                        <a:cubicBezTo>
                                          <a:pt x="25" y="5"/>
                                          <a:pt x="33" y="2"/>
                                          <a:pt x="4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0" y="0"/>
                                    <a:ext cx="22320" cy="57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2" h="9">
                                        <a:moveTo>
                                          <a:pt x="0" y="9"/>
                                        </a:moveTo>
                                        <a:cubicBezTo>
                                          <a:pt x="5" y="8"/>
                                          <a:pt x="11" y="7"/>
                                          <a:pt x="18" y="6"/>
                                        </a:cubicBezTo>
                                        <a:cubicBezTo>
                                          <a:pt x="25" y="5"/>
                                          <a:pt x="33" y="2"/>
                                          <a:pt x="4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3240" y="8280"/>
                                  <a:ext cx="261720" cy="167040"/>
                                </a:xfrm>
                                <a:prstGeom prst="rect">
                                  <a:avLst/>
                                </a:prstGeom>
                                <a:blipFill rotWithShape="0">
                                  <a:blip r:embed="rId2"/>
                                  <a:tile/>
                                </a:blip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95760" y="416880"/>
                                <a:ext cx="118800" cy="354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55" h="759">
                                    <a:moveTo>
                                      <a:pt x="0" y="0"/>
                                    </a:moveTo>
                                    <a:cubicBezTo>
                                      <a:pt x="17" y="46"/>
                                      <a:pt x="85" y="163"/>
                                      <a:pt x="105" y="277"/>
                                    </a:cubicBezTo>
                                    <a:cubicBezTo>
                                      <a:pt x="125" y="391"/>
                                      <a:pt x="111" y="613"/>
                                      <a:pt x="120" y="682"/>
                                    </a:cubicBezTo>
                                    <a:cubicBezTo>
                                      <a:pt x="129" y="751"/>
                                      <a:pt x="147" y="759"/>
                                      <a:pt x="157" y="690"/>
                                    </a:cubicBezTo>
                                    <a:cubicBezTo>
                                      <a:pt x="167" y="621"/>
                                      <a:pt x="164" y="385"/>
                                      <a:pt x="180" y="270"/>
                                    </a:cubicBezTo>
                                    <a:cubicBezTo>
                                      <a:pt x="196" y="155"/>
                                      <a:pt x="240" y="56"/>
                                      <a:pt x="255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333333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45000" y="881280"/>
                              <a:ext cx="258480" cy="153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⑧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070880" y="222120"/>
                            <a:ext cx="593640" cy="8247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593640" cy="618480"/>
                            </a:xfrm>
                          </wpg:grpSpPr>
                          <wps:wsp>
                            <wps:cNvSpPr/>
                            <wps:spPr>
                              <a:xfrm flipH="1">
                                <a:off x="164520" y="259920"/>
                                <a:ext cx="90000" cy="1602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87560" y="289080"/>
                                <a:ext cx="90000" cy="1602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23280" y="289080"/>
                                <a:ext cx="78840" cy="1602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6320" y="259920"/>
                                <a:ext cx="78840" cy="1602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00160" y="507960"/>
                                <a:ext cx="1897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8720" y="551880"/>
                                <a:ext cx="1922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55240" y="259920"/>
                                <a:ext cx="22320" cy="28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10800" h="10800">
                                    <a:moveTo>
                                      <a:pt x="10800" y="0"/>
                                    </a:moveTo>
                                    <a:arcTo wR="10800" hR="10800" stAng="-5400000" swAng="5400000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10800" h="10800">
                                    <a:moveTo>
                                      <a:pt x="10800" y="0"/>
                                    </a:moveTo>
                                    <a:arcTo wR="10800" hR="10800" stAng="-5400000" swAng="5400000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22560" y="259920"/>
                                <a:ext cx="22320" cy="28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10800" h="10800">
                                    <a:moveTo>
                                      <a:pt x="10800" y="0"/>
                                    </a:moveTo>
                                    <a:arcTo wR="10800" hR="10800" stAng="-5400000" swAng="5400000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10800" h="10800">
                                    <a:moveTo>
                                      <a:pt x="10800" y="0"/>
                                    </a:moveTo>
                                    <a:arcTo wR="10800" hR="10800" stAng="-5400000" swAng="5400000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86840" y="507960"/>
                                <a:ext cx="13320" cy="43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10800" h="10800">
                                    <a:moveTo>
                                      <a:pt x="10800" y="0"/>
                                    </a:moveTo>
                                    <a:arcTo wR="10800" hR="10800" stAng="-5400000" swAng="5400000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10800" h="10800">
                                    <a:moveTo>
                                      <a:pt x="10800" y="0"/>
                                    </a:moveTo>
                                    <a:arcTo wR="10800" hR="10800" stAng="-5400000" swAng="5400000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rot="1800000">
                                <a:off x="159840" y="417960"/>
                                <a:ext cx="28440" cy="30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rot="19200000">
                                <a:off x="399240" y="417600"/>
                                <a:ext cx="30960" cy="30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79800" y="505440"/>
                                <a:ext cx="18360" cy="43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266040" y="186840"/>
                                <a:ext cx="33480" cy="72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00600" y="186840"/>
                                <a:ext cx="33480" cy="72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04760" y="435240"/>
                                <a:ext cx="70560" cy="1062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05480" y="537480"/>
                                <a:ext cx="813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14000" y="435240"/>
                                <a:ext cx="68040" cy="871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91320" y="522720"/>
                                <a:ext cx="900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536760"/>
                                <a:ext cx="118800" cy="82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78840" y="0"/>
                                  <a:ext cx="39960" cy="36720"/>
                                </a:xfrm>
                              </wpg:grpSpPr>
                              <wps:wsp>
                                <wps:cNvSpPr/>
                                <wps:spPr>
                                  <a:xfrm rot="19800000">
                                    <a:off x="11880" y="3600"/>
                                    <a:ext cx="22320" cy="284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9000000">
                                    <a:off x="1800" y="17640"/>
                                    <a:ext cx="22320" cy="140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59040" y="11520"/>
                                  <a:ext cx="39240" cy="36720"/>
                                </a:xfrm>
                              </wpg:grpSpPr>
                              <wps:wsp>
                                <wps:cNvSpPr/>
                                <wps:spPr>
                                  <a:xfrm rot="19800000">
                                    <a:off x="11160" y="3600"/>
                                    <a:ext cx="22320" cy="284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9000000">
                                    <a:off x="1800" y="17640"/>
                                    <a:ext cx="22320" cy="140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39600" y="22680"/>
                                  <a:ext cx="39240" cy="36720"/>
                                </a:xfrm>
                              </wpg:grpSpPr>
                              <wps:wsp>
                                <wps:cNvSpPr/>
                                <wps:spPr>
                                  <a:xfrm rot="19800000">
                                    <a:off x="11160" y="3600"/>
                                    <a:ext cx="22320" cy="284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9000000">
                                    <a:off x="1800" y="17640"/>
                                    <a:ext cx="22320" cy="140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9080" y="34200"/>
                                  <a:ext cx="39960" cy="36720"/>
                                </a:xfrm>
                              </wpg:grpSpPr>
                              <wps:wsp>
                                <wps:cNvSpPr/>
                                <wps:spPr>
                                  <a:xfrm rot="19800000">
                                    <a:off x="11880" y="3600"/>
                                    <a:ext cx="22320" cy="284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9000000">
                                    <a:off x="1800" y="17640"/>
                                    <a:ext cx="22320" cy="140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0" y="45720"/>
                                  <a:ext cx="39960" cy="36360"/>
                                </a:xfrm>
                              </wpg:grpSpPr>
                              <wps:wsp>
                                <wps:cNvSpPr/>
                                <wps:spPr>
                                  <a:xfrm rot="19800000">
                                    <a:off x="11880" y="3600"/>
                                    <a:ext cx="22320" cy="284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9000000">
                                    <a:off x="1800" y="16920"/>
                                    <a:ext cx="22320" cy="140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474480" y="527760"/>
                                <a:ext cx="119520" cy="8064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78840" y="45000"/>
                                  <a:ext cx="40680" cy="35640"/>
                                </a:xfrm>
                              </wpg:grpSpPr>
                              <wps:wsp>
                                <wps:cNvSpPr/>
                                <wps:spPr>
                                  <a:xfrm rot="1800000">
                                    <a:off x="12960" y="3600"/>
                                    <a:ext cx="22320" cy="284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12600000">
                                    <a:off x="1800" y="5760"/>
                                    <a:ext cx="22320" cy="140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59040" y="33840"/>
                                  <a:ext cx="39960" cy="35640"/>
                                </a:xfrm>
                              </wpg:grpSpPr>
                              <wps:wsp>
                                <wps:cNvSpPr/>
                                <wps:spPr>
                                  <a:xfrm rot="1800000">
                                    <a:off x="12240" y="3600"/>
                                    <a:ext cx="22320" cy="284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12600000">
                                    <a:off x="1800" y="5400"/>
                                    <a:ext cx="22320" cy="140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39240" y="22320"/>
                                  <a:ext cx="39960" cy="35640"/>
                                </a:xfrm>
                              </wpg:grpSpPr>
                              <wps:wsp>
                                <wps:cNvSpPr/>
                                <wps:spPr>
                                  <a:xfrm rot="1800000">
                                    <a:off x="12600" y="3600"/>
                                    <a:ext cx="22320" cy="284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12600000">
                                    <a:off x="1800" y="5400"/>
                                    <a:ext cx="22320" cy="140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9080" y="10800"/>
                                  <a:ext cx="40680" cy="35640"/>
                                </a:xfrm>
                              </wpg:grpSpPr>
                              <wps:wsp>
                                <wps:cNvSpPr/>
                                <wps:spPr>
                                  <a:xfrm rot="1800000">
                                    <a:off x="12960" y="3600"/>
                                    <a:ext cx="22320" cy="284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12600000">
                                    <a:off x="1800" y="5760"/>
                                    <a:ext cx="22320" cy="140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0" y="0"/>
                                  <a:ext cx="40680" cy="35640"/>
                                </a:xfrm>
                              </wpg:grpSpPr>
                              <wps:wsp>
                                <wps:cNvSpPr/>
                                <wps:spPr>
                                  <a:xfrm rot="1800000">
                                    <a:off x="12960" y="3600"/>
                                    <a:ext cx="22320" cy="284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12600000">
                                    <a:off x="1800" y="5040"/>
                                    <a:ext cx="22320" cy="140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289800" y="0"/>
                                <a:ext cx="19080" cy="1854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134640"/>
                                  <a:ext cx="19080" cy="50760"/>
                                </a:xfrm>
                              </wpg:grpSpPr>
                              <wps:wsp>
                                <wps:cNvSpPr/>
                                <wps:spPr>
                                  <a:xfrm rot="5400000">
                                    <a:off x="-7200" y="24480"/>
                                    <a:ext cx="33480" cy="1908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16200000">
                                    <a:off x="-6840" y="11880"/>
                                    <a:ext cx="33480" cy="936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0" y="101160"/>
                                  <a:ext cx="19080" cy="50760"/>
                                </a:xfrm>
                              </wpg:grpSpPr>
                              <wps:wsp>
                                <wps:cNvSpPr/>
                                <wps:spPr>
                                  <a:xfrm rot="5400000">
                                    <a:off x="-7200" y="24120"/>
                                    <a:ext cx="33480" cy="1908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16200000">
                                    <a:off x="-6840" y="11880"/>
                                    <a:ext cx="33480" cy="936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0" y="67320"/>
                                  <a:ext cx="19080" cy="50760"/>
                                </a:xfrm>
                              </wpg:grpSpPr>
                              <wps:wsp>
                                <wps:cNvSpPr/>
                                <wps:spPr>
                                  <a:xfrm rot="5400000">
                                    <a:off x="-7200" y="24480"/>
                                    <a:ext cx="33480" cy="1908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16200000">
                                    <a:off x="-6840" y="11880"/>
                                    <a:ext cx="33480" cy="936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0" y="33840"/>
                                  <a:ext cx="19080" cy="50760"/>
                                </a:xfrm>
                              </wpg:grpSpPr>
                              <wps:wsp>
                                <wps:cNvSpPr/>
                                <wps:spPr>
                                  <a:xfrm rot="5400000">
                                    <a:off x="-7200" y="24120"/>
                                    <a:ext cx="33480" cy="1908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16200000">
                                    <a:off x="-6840" y="11880"/>
                                    <a:ext cx="33480" cy="936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0" y="0"/>
                                  <a:ext cx="19080" cy="50760"/>
                                </a:xfrm>
                              </wpg:grpSpPr>
                              <wps:wsp>
                                <wps:cNvSpPr/>
                                <wps:spPr>
                                  <a:xfrm rot="5400000">
                                    <a:off x="-7200" y="24480"/>
                                    <a:ext cx="33480" cy="1908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16200000">
                                    <a:off x="-6840" y="11880"/>
                                    <a:ext cx="33480" cy="936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SpPr txBox="1"/>
                          <wps:spPr>
                            <a:xfrm>
                              <a:off x="196920" y="626760"/>
                              <a:ext cx="25848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⑨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801320" y="0"/>
                            <a:ext cx="258480" cy="1047240"/>
                          </a:xfrm>
                        </wpg:grpSpPr>
                        <wpg:grpSp>
                          <wpg:cNvGrpSpPr/>
                          <wpg:grpSpPr>
                            <a:xfrm>
                              <a:off x="38520" y="0"/>
                              <a:ext cx="122400" cy="8578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45720" y="258480"/>
                                <a:ext cx="41760" cy="599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0" cy="5295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2120" y="0"/>
                                  <a:ext cx="0" cy="5295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525600"/>
                                  <a:ext cx="20160" cy="712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0520" y="525600"/>
                                  <a:ext cx="20880" cy="73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24120" y="236160"/>
                                <a:ext cx="81360" cy="4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33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122400" cy="247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67" h="390">
                                    <a:moveTo>
                                      <a:pt x="54" y="390"/>
                                    </a:moveTo>
                                    <a:cubicBezTo>
                                      <a:pt x="52" y="379"/>
                                      <a:pt x="56" y="374"/>
                                      <a:pt x="48" y="321"/>
                                    </a:cubicBezTo>
                                    <a:cubicBezTo>
                                      <a:pt x="40" y="269"/>
                                      <a:pt x="0" y="128"/>
                                      <a:pt x="6" y="74"/>
                                    </a:cubicBezTo>
                                    <a:cubicBezTo>
                                      <a:pt x="13" y="20"/>
                                      <a:pt x="61" y="0"/>
                                      <a:pt x="87" y="1"/>
                                    </a:cubicBezTo>
                                    <a:cubicBezTo>
                                      <a:pt x="112" y="1"/>
                                      <a:pt x="151" y="22"/>
                                      <a:pt x="159" y="77"/>
                                    </a:cubicBezTo>
                                    <a:cubicBezTo>
                                      <a:pt x="167" y="132"/>
                                      <a:pt x="138" y="279"/>
                                      <a:pt x="134" y="330"/>
                                    </a:cubicBezTo>
                                    <a:cubicBezTo>
                                      <a:pt x="130" y="381"/>
                                      <a:pt x="136" y="374"/>
                                      <a:pt x="136" y="385"/>
                                    </a:cubicBezTo>
                                    <a:cubicBezTo>
                                      <a:pt x="136" y="385"/>
                                      <a:pt x="54" y="390"/>
                                      <a:pt x="54" y="390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5e1700"/>
                                  </a:gs>
                                  <a:gs pos="50000">
                                    <a:srgbClr val="cc3300"/>
                                  </a:gs>
                                  <a:gs pos="100000">
                                    <a:srgbClr val="5e1700"/>
                                  </a:gs>
                                </a:gsLst>
                                <a:lin ang="108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1240" y="720"/>
                                <a:ext cx="81360" cy="28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8" h="45">
                                    <a:moveTo>
                                      <a:pt x="3" y="38"/>
                                    </a:moveTo>
                                    <a:cubicBezTo>
                                      <a:pt x="0" y="34"/>
                                      <a:pt x="37" y="10"/>
                                      <a:pt x="51" y="5"/>
                                    </a:cubicBezTo>
                                    <a:cubicBezTo>
                                      <a:pt x="65" y="0"/>
                                      <a:pt x="79" y="5"/>
                                      <a:pt x="90" y="8"/>
                                    </a:cubicBezTo>
                                    <a:cubicBezTo>
                                      <a:pt x="101" y="11"/>
                                      <a:pt x="115" y="20"/>
                                      <a:pt x="120" y="26"/>
                                    </a:cubicBezTo>
                                    <a:cubicBezTo>
                                      <a:pt x="125" y="32"/>
                                      <a:pt x="128" y="43"/>
                                      <a:pt x="120" y="44"/>
                                    </a:cubicBezTo>
                                    <a:cubicBezTo>
                                      <a:pt x="112" y="45"/>
                                      <a:pt x="91" y="33"/>
                                      <a:pt x="72" y="32"/>
                                    </a:cubicBezTo>
                                    <a:cubicBezTo>
                                      <a:pt x="53" y="31"/>
                                      <a:pt x="6" y="42"/>
                                      <a:pt x="3" y="3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8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848880"/>
                              <a:ext cx="25848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⑩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398.4pt;height:82.45pt" coordorigin="0,0" coordsize="7968,1649">
                <v:group id="shape_0" style="position:absolute;left:0;top:591;width:609;height:1058">
                  <v:group id="shape_0" style="position:absolute;left:0;top:591;width:609;height:702">
                    <v:rect id="shape_0" ID="hx9Arc 67" coordsize="21598,10800" path="l0,21600xee" stroked="t" o:allowincell="f" style="position:absolute;left:4;top:591;width:604;height:112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oval id="shape_0" ID="hx9Oval 68" fillcolor="white" stroked="t" o:allowincell="f" style="position:absolute;left:60;top:613;width:480;height:135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oval>
                    <v:rect id="shape_0" ID="hx9Arc 69" coordsize="20923,10800" path="l0,21600xee" stroked="t" o:allowincell="f" style="position:absolute;left:23;top:727;width:552;height:89;flip:y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line id="shape_0" from="481,704" to="600,1248" ID="hx9Line 70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0,704" to="119,1246" ID="hx9Line 71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rect id="shape_0" ID="hx9Arc 72" coordsize="21513,10800" path="l0,21600xee" stroked="t" o:allowincell="f" style="position:absolute;left:121;top:1235;width:358;height:58;flip:y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rect id="shape_0" ID="hx9Arc 73" coordsize="9313,10800" path="l0,21600xee" stroked="t" o:allowincell="f" style="position:absolute;left:331;top:795;width:206;height:66;flip:y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rect id="shape_0" ID="hx9Arc 74" coordsize="10690,10800" path="l0,21600xee" stroked="t" o:allowincell="f" style="position:absolute;left:390;top:886;width:120;height:21;flip:xy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rect id="shape_0" ID="hx9Arc 75" coordsize="11651,10800" path="l0,21600xee" stroked="t" o:allowincell="f" style="position:absolute;left:410;top:874;width:96;height:22;flip:xy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rect id="shape_0" ID="hx9Arc 76" coordsize="9606,10800" path="l0,21600xee" stroked="t" o:allowincell="f" style="position:absolute;left:421;top:726;width:106;height:44;flip:y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rect id="shape_0" ID="hx9Arc 77" coordsize="10800,10800" path="l0,21600xee" stroked="t" o:allowincell="f" style="position:absolute;left:451;top:773;width:59;height:21;flip:y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rect id="shape_0" ID="hx9Arc 79" coordorigin="10800,249" coordsize="10800,10550" path="l0,21600xee" stroked="t" o:allowincell="f" style="position:absolute;left:361;top:636;width:119;height:44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line id="shape_0" from="361,681" to="420,681" ID="hx9Line 80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91,659" to="420,659" ID="hx9Line 81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50,681" to="209,681" ID="hx9Line 82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50,659" to="179,659" ID="hx9Line 83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rect id="shape_0" ID="hx9Arc 86" coordsize="21574,10800" path="l0,21600xee" stroked="t" o:allowincell="f" style="position:absolute;left:209;top:623;width:148;height:41;flip:x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rect id="shape_0" ID="hx9Arc 87" coordsize="21600,11566" path="l0,21600xee" stroked="t" o:allowincell="f" style="position:absolute;left:181;top:612;width:209;height:48;flip:xy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shape id="shape_0" ID="hx9Freeform 88" coordsize="1,156" path="m0,0c0,0,0,78,0,156e" stroked="t" o:allowincell="f" style="position:absolute;left:150;top:659;width:0;height:21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line id="shape_0" from="421,659" to="421,680" ID="hx9Line 8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rect id="shape_0" ID="hx9Arc 90" coordorigin="10800,1676" coordsize="10800,9123" path="l0,21600xee" stroked="t" o:allowincell="f" style="position:absolute;left:466;top:646;width:44;height:57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</v:group>
                  <v:shapetype id="_x0000_t202" coordsize="21600,21600" o:spt="202" path="m,l,21600l21600,21600l21600,xe">
                    <v:stroke joinstyle="miter"/>
                    <v:path gradientshapeok="t" o:connecttype="rect"/>
                  </v:shapetype>
                  <v:shape id="shape_0" fillcolor="white" stroked="f" o:allowincell="f" style="position:absolute;left:106;top:1337;width:406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①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</v:group>
                <v:group id="shape_0" style="position:absolute;left:805;top:462;width:747;height:1187">
                  <v:group id="shape_0" style="position:absolute;left:805;top:462;width:747;height:847">
                    <v:roundrect id="shape_0" fillcolor="white" stroked="t" o:allowincell="f" style="position:absolute;left:947;top:1258;width:466;height:50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oundrect>
                    <v:group id="shape_0" style="position:absolute;left:824;top:934;width:714;height:316">
                      <v:group id="shape_0" style="position:absolute;left:864;top:1012;width:639;height:13">
                        <v:line id="shape_0" from="902,1026" to="1463,1026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shape id="shape_0" coordsize="45,18" path="m0,18c19,10,38,3,45,0e" stroked="t" o:allowincell="f" style="position:absolute;left:1464;top:1012;width:38;height:12;mso-wrap-style:none;v-text-anchor:middle;mso-position-horizontal-relative:char">
                          <v:fill o:detectmouseclick="t" on="false"/>
                          <v:stroke color="black" weight="9360" joinstyle="round" endcap="flat"/>
                          <w10:wrap type="none"/>
                        </v:shape>
                        <v:shape id="shape_0" coordsize="45,18" path="m0,18c19,10,38,3,45,0e" stroked="t" o:allowincell="f" style="position:absolute;left:865;top:1012;width:38;height:12;flip:x;mso-wrap-style:none;v-text-anchor:middle;mso-position-horizontal-relative:char">
                          <v:fill o:detectmouseclick="t" on="false"/>
                          <v:stroke color="black" weight="9360" joinstyle="round" endcap="flat"/>
                          <w10:wrap type="none"/>
                        </v:shape>
                      </v:group>
                      <v:line id="shape_0" from="824,934" to="968,1250" stroked="t" o:allowincell="f" style="position:absolute;flip:xy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394,934" to="1538,1250" stroked="t" o:allowincell="f" style="position:absolute;flip:y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97,1070" to="983,1070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029,1070" to="1079,1070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168,1070" to="1232,1070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321,1070" to="1378,1070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56,1111" to="1021,1111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080,1111" to="1144,1111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218,1111" to="1289,1111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358,1111" to="1407,1111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41,1158" to="998,1158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051,1158" to="1144,1158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197,1151" to="1261,1151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329,1157" to="1393,1157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70,1193" to="1012,1193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080,1193" to="1137,1193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226,1193" to="1283,1193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343,1199" to="1407,1199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85,1229" to="1020,1229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058,1229" to="1115,1229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189,1223" to="1239,1223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277,1223" to="1342,1223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rect id="shape_0" fillcolor="white" stroked="t" o:allowincell="f" style="position:absolute;left:1082;top:753;width:210;height:62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ect>
                    <v:group id="shape_0" style="position:absolute;left:1006;top:462;width:290;height:793">
                      <v:shape id="shape_0" coordsize="211,645" path="m136,0c129,60,132,112,136,187c140,262,180,386,159,450c138,514,0,538,9,570c18,602,169,630,211,645e" stroked="t" o:allowincell="f" style="position:absolute;left:1020;top:462;width:272;height:777;mso-wrap-style:none;v-text-anchor:middle;mso-position-horizontal-relative:char">
                        <v:fill o:detectmouseclick="t" on="false"/>
                        <v:stroke color="black" weight="28440" joinstyle="round" endcap="flat"/>
                        <w10:wrap type="none"/>
                      </v:shape>
                      <v:shape id="shape_0" coordsize="211,645" path="m136,0c129,60,132,112,136,187c140,262,180,386,159,450c138,514,0,538,9,570c18,602,169,630,211,645e" stroked="t" o:allowincell="f" style="position:absolute;left:1020;top:462;width:272;height:777;mso-wrap-style:none;v-text-anchor:middle;mso-position-horizontal-relative:char">
                        <v:fill o:detectmouseclick="t" on="false"/>
                        <v:stroke color="white" weight="19080" joinstyle="round" endcap="flat"/>
                        <w10:wrap type="none"/>
                      </v:shape>
                      <v:line id="shape_0" from="1173,480" to="1214,504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73,509" to="1214,533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73,541" to="1214,565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73,570" to="1214,594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73,606" to="1214,630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73,643" to="1214,667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73,679" to="1214,703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77,711" to="1218,735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77,740" to="1218,764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88,773" to="1229,797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96,809" to="1237,833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96,842" to="1237,866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208,874" to="1249,898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204,940" to="1245,964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208,874" to="1249,898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204,940" to="1245,964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208,900" to="1249,924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204,965" to="1245,989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200,994" to="1241,1018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84,1019" to="1225,1043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57,1037" to="1198,1061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34,1055" to="1175,1079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11,1070" to="1152,1094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083,1081" to="1124,1105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064,1095" to="1105,1119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041,1103" to="1082,1127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021,1121" to="1062,1145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006,1146" to="1051,1152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013,1157" to="1070,1166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029,1168" to="1101,1181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056,1179" to="1128,1192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091,1186" to="1171,1203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34,1196" to="1195,1216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57,1203" to="1218,1223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88,1210" to="1249,1230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235,1217" to="1272,1241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278,1217" to="1296,1255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</v:group>
                    <v:shapetype id="_x0000_t85" coordsize="21600,21600" o:spt="85" adj="1800" path="m21600,21600qx@9@10l0@1qy@11@12xnsem21600,21600qx@9@10l0@1qy@11@12nfe">
                      <v:stroke joinstyle="miter"/>
                      <v:formulas>
                        <v:f eqn="val 10800"/>
                        <v:f eqn="val #0"/>
                        <v:f eqn="sum height 0 @1"/>
                        <v:f eqn="sumangle 0 45 0"/>
                        <v:f eqn="cos width @3"/>
                        <v:f eqn="sin @1 @3"/>
                        <v:f eqn="sum width 0 @4"/>
                        <v:f eqn="sum @1 0 @5"/>
                        <v:f eqn="sum height @5 @1"/>
                        <v:f eqn="sum 0 21600 21600"/>
                        <v:f eqn="sum 0 21600 @1"/>
                        <v:f eqn="sum 21600 0 0"/>
                        <v:f eqn="sum 0 @1 @1"/>
                      </v:formulas>
                      <v:path gradientshapeok="t" o:connecttype="rect" textboxrect="@6,@7,21600,@8"/>
                      <v:handles>
                        <v:h position="0,@1"/>
                      </v:handles>
                    </v:shapetype>
                    <v:shape id="shape_0" stroked="t" o:allowincell="f" style="position:absolute;left:1066;top:529;width:238;height:212;mso-wrap-style:none;v-text-anchor:middle;rotation:90;mso-position-horizontal-relative:char" type="_x0000_t85">
                      <v:fill o:detectmouseclick="t" on="false"/>
                      <v:stroke color="black" weight="9360" joinstyle="miter" endcap="flat"/>
                      <w10:wrap type="none"/>
                    </v:shape>
                    <v:line id="shape_0" from="1104,558" to="1270,558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1118;top:599;width:148;height:75;flip:y;mso-wrap-style:none;v-text-anchor:middle;rotation:90;mso-position-horizontal-relative:char" type="_x0000_t85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coordsize="282,138" path="m21,138c21,129,0,105,24,81c48,57,228,17,282,0e" stroked="t" o:allowincell="f" style="position:absolute;left:805;top:813;width:273;height:123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shape id="shape_0" coordsize="264,138" path="m252,138c251,129,264,111,246,84c228,57,51,17,0,0e" stroked="t" o:allowincell="f" style="position:absolute;left:1295;top:811;width:256;height:123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shape id="shape_0" stroked="t" o:allowincell="f" style="position:absolute;left:970;top:472;width:414;height:314;mso-wrap-style:none;v-text-anchor:middle;rotation:90;mso-position-horizontal-relative:char" type="_x0000_t85">
                      <v:fill o:detectmouseclick="t" on="false"/>
                      <v:stroke color="black" weight="9360" joinstyle="miter" endcap="flat"/>
                      <w10:wrap type="none"/>
                    </v:shape>
                  </v:group>
                  <v:shape id="shape_0" fillcolor="white" stroked="f" o:allowincell="f" style="position:absolute;left:976;top:1337;width:406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②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</v:group>
                <v:group id="shape_0" style="position:absolute;left:1726;top:399;width:407;height:1250">
                  <v:group id="shape_0" style="position:absolute;left:1848;top:399;width:184;height:875">
                    <v:roundrect id="shape_0" fillcolor="white" stroked="t" o:allowincell="f" style="position:absolute;left:1848;top:399;width:183;height:15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oundrect>
                    <v:line id="shape_0" from="1852,409" to="1852,1184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026,409" to="2026,1184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rect id="shape_0" fillcolor="white" stroked="t" o:allowincell="f" style="position:absolute;left:1851;top:1068;width:171;height:206;flip:y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ect>
                  </v:group>
                  <v:shape id="shape_0" fillcolor="white" stroked="f" o:allowincell="f" style="position:absolute;left:1726;top:1337;width:406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③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</v:group>
                <v:group id="shape_0" style="position:absolute;left:2397;top:397;width:710;height:1252">
                  <v:group id="shape_0" style="position:absolute;left:2397;top:397;width:710;height:793">
                    <v:roundrect id="shape_0" fillcolor="white" stroked="t" o:allowincell="f" style="position:absolute;left:2997;top:472;width:110;height:23;mso-wrap-style:none;v-text-anchor:middle;rotation:30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oundrect>
                    <v:roundrect id="shape_0" fillcolor="white" stroked="t" o:allowincell="f" style="position:absolute;left:2397;top:446;width:615;height:23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oundrect>
                    <v:rect id="shape_0" fillcolor="white" stroked="f" o:allowincell="f" style="position:absolute;left:2929;top:397;width:111;height:117;mso-wrap-style:none;v-text-anchor:middle;mso-position-horizontal-relative:char">
                      <v:fill o:detectmouseclick="t" type="solid" color2="black"/>
                      <v:stroke color="#3465a4" joinstyle="round" endcap="flat"/>
                      <w10:wrap type="none"/>
                    </v:rect>
                    <v:shape id="shape_0" coordsize="26,285" path="m25,285c25,264,25,243,25,225c25,207,26,199,25,175c24,151,22,103,20,80c18,57,18,48,15,35c12,22,6,11,0,0e" stroked="t" o:allowincell="f" style="position:absolute;left:2409;top:455;width:24;height:236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shape id="shape_0" coordsize="155,40" path="m0,0c27,1,54,3,80,10c106,17,130,28,155,40e" stroked="t" o:allowincell="f" style="position:absolute;left:2893;top:459;width:152;height:33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shape id="shape_0" coordsize="155,40" path="m0,0c27,1,54,3,80,10c106,17,130,28,155,40e" stroked="t" o:allowincell="f" style="position:absolute;left:2913;top:439;width:152;height:32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shape id="shape_0" coordsize="102,170" path="m2,170c1,150,0,130,2,110c4,90,8,66,17,50c26,34,43,23,57,15c71,7,86,3,102,0e" stroked="t" o:allowincell="f" style="position:absolute;left:2990;top:513;width:100;height:141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line id="shape_0" from="2433,679" to="2433,1078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88,617" to="2988,1078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coordsize="484,126" path="m28,19c35,34,0,98,71,112c142,126,387,124,454,105c484,82,472,22,476,0e" stroked="t" o:allowincell="f" style="position:absolute;left:2399;top:1059;width:597;height:130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</v:group>
                  <v:shape id="shape_0" fillcolor="white" stroked="f" o:allowincell="f" style="position:absolute;left:2491;top:1337;width:406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④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</v:group>
                <v:group id="shape_0" style="position:absolute;left:3466;top:284;width:643;height:1365">
                  <v:group id="shape_0" style="position:absolute;left:3466;top:284;width:643;height:990">
                    <v:oval id="shape_0" stroked="f" o:allowincell="f" style="position:absolute;left:3663;top:692;width:272;height:155;mso-wrap-style:none;v-text-anchor:middle;mso-position-horizontal-relative:char">
                      <v:fill o:detectmouseclick="t" on="false"/>
                      <v:stroke color="#3465a4" joinstyle="round" endcap="flat"/>
                      <w10:wrap type="none"/>
                    </v:oval>
                    <v:oval id="shape_0" stroked="f" o:allowincell="f" style="position:absolute;left:3663;top:692;width:272;height:155;mso-wrap-style:none;v-text-anchor:middle;mso-position-horizontal-relative:char">
                      <v:fill o:detectmouseclick="t" on="false"/>
                      <v:stroke color="#3465a4" joinstyle="round" endcap="flat"/>
                      <w10:wrap type="none"/>
                    </v:oval>
                    <v:line id="shape_0" from="3466,285" to="3764,606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765,606" to="3773,1235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772,1232" to="3819,1274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821,599" to="3821,1273" stroked="t" o:allowincell="f" style="position:absolute;flip:y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821,284" to="4109,598" stroked="t" o:allowincell="f" style="position:absolute;flip:y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466,284" to="4106,284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830,300" to="4053,539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fillcolor="white" stroked="f" o:allowincell="f" style="position:absolute;left:3571;top:1337;width:406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⑤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</v:group>
                <v:group id="shape_0" style="position:absolute;left:4386;top:229;width:434;height:1420">
                  <v:group id="shape_0" style="position:absolute;left:4386;top:229;width:434;height:1050">
                    <v:group id="shape_0" style="position:absolute;left:4386;top:300;width:434;height:979">
                      <v:shape id="shape_0" coordsize="622,650" path="m251,0c158,108,66,217,33,308c0,399,26,493,56,548c86,603,143,626,213,638c283,650,411,647,476,623c541,599,584,545,603,495c622,445,617,393,588,323c559,253,467,129,431,75c395,21,383,10,371,0e" stroked="t" o:allowincell="f" style="position:absolute;left:4386;top:825;width:433;height:453;mso-wrap-style:none;v-text-anchor:middle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  <v:line id="shape_0" from="4645,301" to="4645,824" stroked="t" o:allowincell="f" style="position:absolute;flip:y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4561,300" to="4564,818" stroked="t" o:allowincell="f" style="position:absolute;flip:y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oval id="shape_0" fillcolor="white" stroked="t" o:allowincell="f" style="position:absolute;left:4566;top:459;width:80;height:26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oval>
                    <v:shape id="shape_0" coordsize="105,132" path="m0,0c0,47,0,94,15,113c30,132,75,132,90,113c105,94,104,21,105,0e" stroked="t" o:allowincell="f" style="position:absolute;left:4571;top:312;width:68;height:91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oval id="shape_0" fillcolor="white" stroked="t" o:allowincell="f" style="position:absolute;left:4555;top:265;width:96;height:50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oval>
                    <v:oval id="shape_0" fillcolor="#757575" stroked="t" o:allowincell="f" style="position:absolute;left:4573;top:229;width:62;height:61;mso-wrap-style:none;v-text-anchor:middle;mso-position-horizontal-relative:char">
                      <v:fill o:detectmouseclick="t" color2="white"/>
                      <v:stroke color="black" weight="9360" joinstyle="miter" endcap="flat"/>
                      <w10:wrap type="none"/>
                    </v:oval>
                  </v:group>
                  <v:shape id="shape_0" fillcolor="white" stroked="f" o:allowincell="f" style="position:absolute;left:4411;top:1337;width:406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⑥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</v:group>
                <v:group id="shape_0" style="position:absolute;left:5131;top:253;width:407;height:1396">
                  <v:roundrect id="shape_0" fillcolor="white" stroked="t" o:allowincell="f" style="position:absolute;left:5303;top:253;width:56;height:1106;mso-wrap-style:none;v-text-anchor:middle;mso-position-horizontal-relative:char">
                    <v:fill o:detectmouseclick="t" type="solid" color2="black"/>
                    <v:stroke color="black" weight="9360" joinstyle="miter" endcap="flat"/>
                    <w10:wrap type="none"/>
                  </v:roundrect>
                  <v:shape id="shape_0" fillcolor="white" stroked="f" o:allowincell="f" style="position:absolute;left:5131;top:1395;width:406;height:253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⑦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</v:group>
                <v:group id="shape_0" style="position:absolute;left:5630;top:19;width:504;height:1629">
                  <v:group id="shape_0" style="position:absolute;left:5630;top:19;width:504;height:1389">
                    <v:shape id="shape_0" coordsize="686,1002" path="m191,4c140,14,26,95,26,140c26,185,7,577,11,709c15,841,0,888,49,934c124,964,202,993,303,987c404,981,558,1002,656,897c671,754,686,312,671,162c642,16,540,38,484,19c428,0,382,52,333,50c284,48,221,14,191,4xe" fillcolor="white" stroked="t" o:allowincell="f" style="position:absolute;left:5630;top:672;width:503;height:735;mso-wrap-style:none;v-text-anchor:middle;mso-position-horizontal-relative:char">
                      <v:fill o:detectmouseclick="t" type="solid" color2="black" opacity="0"/>
                      <v:stroke color="#333333" weight="9360" joinstyle="round" endcap="flat"/>
                      <w10:wrap type="none"/>
                    </v:shape>
                    <v:shape id="shape_0" coordsize="595,128" path="m0,113c32,98,98,46,195,23c292,0,388,29,451,38c513,49,546,76,570,91c594,106,590,120,595,128e" stroked="t" o:allowincell="f" style="position:absolute;left:5665;top:1248;width:436;height:93;mso-wrap-style:none;v-text-anchor:middle;mso-position-horizontal-relative:char">
                      <v:fill o:detectmouseclick="t" on="false"/>
                      <v:stroke color="#333333" weight="9360" dashstyle="longdash" joinstyle="round" endcap="flat"/>
                      <w10:wrap type="none"/>
                    </v:shape>
                    <v:shape id="shape_0" coordsize="1,187" path="m1,187c1,156,0,31,0,0e" stroked="t" o:allowincell="f" style="position:absolute;left:5775;top:549;width:0;height:136;mso-wrap-style:none;v-text-anchor:middle;mso-position-horizontal-relative:char">
                      <v:fill o:detectmouseclick="t" on="false"/>
                      <v:stroke color="#333333" weight="9360" joinstyle="round" endcap="flat"/>
                      <w10:wrap type="none"/>
                    </v:shape>
                    <v:shape id="shape_0" coordsize="138,293" path="m37,293c33,279,0,237,14,210c28,183,102,162,120,127c138,92,125,48,120,0e" stroked="t" o:allowincell="f" style="position:absolute;left:5743;top:339;width:100;height:214;mso-wrap-style:none;v-text-anchor:middle;mso-position-horizontal-relative:char">
                      <v:fill o:detectmouseclick="t" on="false"/>
                      <v:stroke color="#333333" weight="9360" joinstyle="round" endcap="flat"/>
                      <w10:wrap type="none"/>
                    </v:shape>
                    <v:shape id="shape_0" coordsize="100,480" path="m87,480c80,402,78,326,79,285c80,244,93,247,94,233c95,219,100,217,86,203c72,189,24,184,12,150c0,116,4,59,12,0e" stroked="t" o:allowincell="f" style="position:absolute;left:5910;top:333;width:72;height:351;mso-wrap-style:none;v-text-anchor:middle;mso-position-horizontal-relative:char">
                      <v:fill o:detectmouseclick="t" on="false"/>
                      <v:stroke color="#333333" weight="9360" joinstyle="round" endcap="flat"/>
                      <w10:wrap type="none"/>
                    </v:shape>
                    <v:shape id="shape_0" coordsize="253,580" path="m58,562c78,580,139,576,163,569c187,562,193,539,200,517c207,495,205,464,208,434c211,404,212,367,219,336c226,305,245,282,249,246c253,211,247,156,241,122c235,88,231,59,211,40c191,20,151,0,121,7c91,13,51,47,31,81c11,115,0,155,1,213c2,271,29,379,35,427c41,475,31,480,35,502c39,524,53,550,58,562xe" fillcolor="#333333" stroked="t" o:allowincell="f" style="position:absolute;left:5782;top:19;width:184;height:425;mso-wrap-style:none;v-text-anchor:middle;mso-position-horizontal-relative:char">
                      <v:fill o:detectmouseclick="t" type="solid" color2="#cccccc"/>
                      <v:stroke color="#333333" weight="9360" joinstyle="round" endcap="flat"/>
                      <w10:wrap type="none"/>
                    </v:shape>
                    <v:shape id="shape_0" coordsize="278,41" path="m0,22c63,31,127,41,173,37c219,33,248,16,278,0e" stroked="t" o:allowincell="f" style="position:absolute;left:5770;top:538;width:193;height:29;mso-wrap-style:none;v-text-anchor:middle;mso-position-horizontal-relative:char">
                      <v:fill o:detectmouseclick="t" on="false"/>
                      <v:stroke color="#333333" weight="9360" joinstyle="round" endcap="flat"/>
                      <w10:wrap type="none"/>
                    </v:shape>
                    <v:shape id="shape_0" coordsize="35,220" path="m17,0c22,25,35,200,33,210c31,220,6,95,3,60c0,25,14,12,17,0xe" fillcolor="white" stroked="f" o:allowincell="f" style="position:absolute;left:5795;top:123;width:24;height:160;mso-wrap-style:none;v-text-anchor:middle;mso-position-horizontal-relative:char">
                      <v:fill o:detectmouseclick="t" type="solid" color2="black"/>
                      <v:stroke color="#3465a4" joinstyle="round" endcap="flat"/>
                      <w10:wrap type="none"/>
                    </v:shape>
                    <v:group id="shape_0" style="position:absolute;left:5653;top:1075;width:442;height:276">
                      <v:group id="shape_0" style="position:absolute;left:5653;top:1075;width:442;height:9">
                        <v:line id="shape_0" from="5685,1084" to="6062,1084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shape id="shape_0" coordsize="42,9" path="m0,9c5,8,11,7,18,6c25,5,33,2,42,0e" stroked="t" o:allowincell="f" style="position:absolute;left:6060;top:1075;width:34;height:8;mso-wrap-style:none;v-text-anchor:middle;mso-position-horizontal-relative:char">
                          <v:fill o:detectmouseclick="t" on="false"/>
                          <v:stroke color="black" weight="9360" joinstyle="round" endcap="flat"/>
                          <w10:wrap type="none"/>
                        </v:shape>
                        <v:shape id="shape_0" coordsize="42,9" path="m0,9c5,8,11,7,18,6c25,5,33,2,42,0e" stroked="t" o:allowincell="f" style="position:absolute;left:5654;top:1075;width:34;height:8;flip:x;mso-wrap-style:none;v-text-anchor:middle;mso-position-horizontal-relative:char">
                          <v:fill o:detectmouseclick="t" on="false"/>
                          <v:stroke color="black" weight="9360" joinstyle="round" endcap="flat"/>
                          <w10:wrap type="none"/>
                        </v:shape>
                      </v:group>
                      <v:rect id="shape_0" stroked="f" o:allowincell="f" style="position:absolute;left:5659;top:1088;width:411;height:262;mso-wrap-style:none;v-text-anchor:middle;mso-position-horizontal-relative:char">
                        <v:imagedata r:id="rId2" o:detectmouseclick="t"/>
                        <v:stroke color="#3465a4" joinstyle="round" endcap="flat"/>
                        <w10:wrap type="none"/>
                      </v:rect>
                    </v:group>
                    <v:shape id="shape_0" coordsize="255,759" path="m0,0c17,46,85,163,105,277c125,391,111,613,120,682c129,751,147,759,157,690c167,621,164,385,180,270c196,155,240,56,255,0e" stroked="t" o:allowincell="f" style="position:absolute;left:5781;top:676;width:186;height:557;mso-wrap-style:none;v-text-anchor:middle;mso-position-horizontal-relative:char">
                      <v:fill o:detectmouseclick="t" on="false"/>
                      <v:stroke color="#333333" weight="9360" joinstyle="round" endcap="flat"/>
                      <w10:wrap type="none"/>
                    </v:shape>
                  </v:group>
                  <v:shape id="shape_0" fillcolor="white" stroked="f" o:allowincell="f" style="position:absolute;left:5701;top:1407;width:406;height:240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⑧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</v:group>
                <v:group id="shape_0" style="position:absolute;left:6413;top:368;width:924;height:1281">
                  <v:group id="shape_0" style="position:absolute;left:6413;top:368;width:924;height:949">
                    <v:line id="shape_0" from="6670,759" to="6811,1010" ID="hx28Line 2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706,805" to="6847,1056" ID="hx28Line 3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920,805" to="7043,1056" ID="hx28Line 4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956,759" to="7079,1010" ID="hx28Line 5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726,1150" to="7024,1150" ID="hx28Line 6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724,1219" to="7026,1219" ID="hx28Line 7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rect id="shape_0" ID="hx28Arc 8" coordsize="10800,10800" path="l0,21600xee" stroked="t" o:allowincell="f" style="position:absolute;left:6813;top:759;width:34;height:44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rect id="shape_0" ID="hx28Arc 9" coordsize="10800,10800" path="l0,21600xee" stroked="t" o:allowincell="f" style="position:absolute;left:6919;top:759;width:34;height:44;flip:x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rect id="shape_0" ID="hx28Arc 10" coordsize="10800,10800" path="l0,21600xee" stroked="t" o:allowincell="f" style="position:absolute;left:6705;top:1150;width:20;height:67;flip:x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oval id="shape_0" ID="hx28Oval 11" fillcolor="white" stroked="t" o:allowincell="f" style="position:absolute;left:6662;top:1008;width:44;height:47;mso-wrap-style:none;v-text-anchor:middle;rotation:30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oval>
                    <v:oval id="shape_0" ID="hx28Oval 12" fillcolor="white" stroked="t" o:allowincell="f" style="position:absolute;left:7040;top:1008;width:48;height:48;mso-wrap-style:none;v-text-anchor:middle;rotation:320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oval>
                    <v:oval id="shape_0" ID="hx28Oval 13" fillcolor="white" stroked="t" o:allowincell="f" style="position:absolute;left:7009;top:1146;width:28;height:67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oval>
                    <v:line id="shape_0" from="6830,644" to="6882,757" ID="hx28Line 14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884,644" to="6936,757" ID="hx28Line 15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576,1035" to="6686,1201" ID="hx28Line 16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577,1196" to="6704,1196" ID="hx28Line 17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063,1035" to="7169,1171" ID="hx28Line 18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027,1173" to="7168,1173" ID="hx28Line 1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group id="shape_0" alt="hx28Group 27" style="position:absolute;left:6413;top:1200;width:176;height:117">
                      <v:group id="shape_0" alt="hx28Group 22" style="position:absolute;left:6537;top:1200;width:52;height:45">
                        <v:rect id="shape_0" ID="hx28Arc 20" fillcolor="white" stroked="t" o:allowincell="f" style="position:absolute;left:6553;top:1200;width:34;height:44;mso-wrap-style:none;v-text-anchor:middle;rotation:33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6538;top:1223;width:34;height:21;mso-wrap-style:none;v-text-anchor:middle;rotation:15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  <v:group id="shape_0" alt="hx28Group 23" style="position:absolute;left:6506;top:1218;width:51;height:45">
                        <v:rect id="shape_0" ID="hx28Arc 20" fillcolor="white" stroked="t" o:allowincell="f" style="position:absolute;left:6521;top:1218;width:34;height:44;mso-wrap-style:none;v-text-anchor:middle;rotation:33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6507;top:1241;width:34;height:21;mso-wrap-style:none;v-text-anchor:middle;rotation:15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  <v:group id="shape_0" alt="hx28Group 24" style="position:absolute;left:6475;top:1236;width:51;height:45">
                        <v:rect id="shape_0" ID="hx28Arc 20" fillcolor="white" stroked="t" o:allowincell="f" style="position:absolute;left:6490;top:1236;width:34;height:44;mso-wrap-style:none;v-text-anchor:middle;rotation:33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6476;top:1259;width:34;height:21;mso-wrap-style:none;v-text-anchor:middle;rotation:15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  <v:group id="shape_0" alt="hx28Group 25" style="position:absolute;left:6443;top:1254;width:52;height:45">
                        <v:rect id="shape_0" ID="hx28Arc 20" fillcolor="white" stroked="t" o:allowincell="f" style="position:absolute;left:6459;top:1254;width:34;height:44;mso-wrap-style:none;v-text-anchor:middle;rotation:33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6444;top:1277;width:34;height:21;mso-wrap-style:none;v-text-anchor:middle;rotation:15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  <v:group id="shape_0" alt="hx28Group 26" style="position:absolute;left:6413;top:1272;width:52;height:45">
                        <v:rect id="shape_0" ID="hx28Arc 20" fillcolor="white" stroked="t" o:allowincell="f" style="position:absolute;left:6429;top:1272;width:34;height:44;mso-wrap-style:none;v-text-anchor:middle;rotation:33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6414;top:1294;width:34;height:21;mso-wrap-style:none;v-text-anchor:middle;rotation:15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</v:group>
                    <v:group id="shape_0" alt="hx28Group 28" style="position:absolute;left:7160;top:1187;width:177;height:116">
                      <v:group id="shape_0" alt="hx28Group 22" style="position:absolute;left:7284;top:1258;width:53;height:45">
                        <v:rect id="shape_0" ID="hx28Arc 20" fillcolor="white" stroked="t" o:allowincell="f" style="position:absolute;left:7302;top:1257;width:34;height:44;mso-wrap-style:none;v-text-anchor:middle;rotation:3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7285;top:1261;width:34;height:21;mso-wrap-style:none;v-text-anchor:middle;rotation:21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  <v:group id="shape_0" alt="hx28Group 23" style="position:absolute;left:7253;top:1240;width:52;height:45">
                        <v:rect id="shape_0" ID="hx28Arc 20" fillcolor="white" stroked="t" o:allowincell="f" style="position:absolute;left:7270;top:1239;width:34;height:44;mso-wrap-style:none;v-text-anchor:middle;rotation:3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7254;top:1243;width:34;height:21;mso-wrap-style:none;v-text-anchor:middle;rotation:21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  <v:group id="shape_0" alt="hx28Group 24" style="position:absolute;left:7222;top:1222;width:52;height:45">
                        <v:rect id="shape_0" ID="hx28Arc 20" fillcolor="white" stroked="t" o:allowincell="f" style="position:absolute;left:7239;top:1221;width:34;height:44;mso-wrap-style:none;v-text-anchor:middle;rotation:3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7223;top:1225;width:34;height:21;mso-wrap-style:none;v-text-anchor:middle;rotation:21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  <v:group id="shape_0" alt="hx28Group 25" style="position:absolute;left:7190;top:1204;width:53;height:45">
                        <v:rect id="shape_0" ID="hx28Arc 20" fillcolor="white" stroked="t" o:allowincell="f" style="position:absolute;left:7208;top:1203;width:34;height:44;mso-wrap-style:none;v-text-anchor:middle;rotation:3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7191;top:1207;width:34;height:21;mso-wrap-style:none;v-text-anchor:middle;rotation:21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  <v:group id="shape_0" alt="hx28Group 26" style="position:absolute;left:7160;top:1187;width:53;height:45">
                        <v:rect id="shape_0" ID="hx28Arc 20" fillcolor="white" stroked="t" o:allowincell="f" style="position:absolute;left:7178;top:1186;width:34;height:44;mso-wrap-style:none;v-text-anchor:middle;rotation:3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7161;top:1189;width:34;height:21;mso-wrap-style:none;v-text-anchor:middle;rotation:21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</v:group>
                    <v:group id="shape_0" alt="hx28Group 29" style="position:absolute;left:6855;top:368;width:55;height:263">
                      <v:group id="shape_0" alt="hx28Group 22" style="position:absolute;left:6855;top:580;width:55;height:51">
                        <v:rect id="shape_0" ID="hx28Arc 20" fillcolor="white" stroked="t" o:allowincell="f" style="position:absolute;left:6856;top:600;width:52;height:29;mso-wrap-style:none;v-text-anchor:middle;rotation:9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6856;top:581;width:52;height:14;mso-wrap-style:none;v-text-anchor:middle;rotation:27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  <v:group id="shape_0" alt="hx28Group 23" style="position:absolute;left:6855;top:527;width:55;height:51">
                        <v:rect id="shape_0" ID="hx28Arc 20" fillcolor="white" stroked="t" o:allowincell="f" style="position:absolute;left:6856;top:547;width:52;height:29;mso-wrap-style:none;v-text-anchor:middle;rotation:9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6856;top:528;width:52;height:14;mso-wrap-style:none;v-text-anchor:middle;rotation:27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  <v:group id="shape_0" alt="hx28Group 24" style="position:absolute;left:6855;top:474;width:55;height:51">
                        <v:rect id="shape_0" ID="hx28Arc 20" fillcolor="white" stroked="t" o:allowincell="f" style="position:absolute;left:6856;top:494;width:52;height:29;mso-wrap-style:none;v-text-anchor:middle;rotation:9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6856;top:475;width:52;height:14;mso-wrap-style:none;v-text-anchor:middle;rotation:27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  <v:group id="shape_0" alt="hx28Group 25" style="position:absolute;left:6855;top:421;width:55;height:51">
                        <v:rect id="shape_0" ID="hx28Arc 20" fillcolor="white" stroked="t" o:allowincell="f" style="position:absolute;left:6856;top:441;width:52;height:29;mso-wrap-style:none;v-text-anchor:middle;rotation:9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6856;top:422;width:52;height:14;mso-wrap-style:none;v-text-anchor:middle;rotation:27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  <v:group id="shape_0" alt="hx28Group 26" style="position:absolute;left:6855;top:368;width:55;height:51">
                        <v:rect id="shape_0" ID="hx28Arc 20" fillcolor="white" stroked="t" o:allowincell="f" style="position:absolute;left:6856;top:388;width:52;height:29;mso-wrap-style:none;v-text-anchor:middle;rotation:9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6856;top:369;width:52;height:14;mso-wrap-style:none;v-text-anchor:middle;rotation:27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</v:group>
                  </v:group>
                  <v:shape id="shape_0" fillcolor="white" stroked="f" o:allowincell="f" style="position:absolute;left:6721;top:1337;width:406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⑨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</v:group>
                <v:group id="shape_0" style="position:absolute;left:7561;top:0;width:407;height:1649">
                  <v:group id="shape_0" style="position:absolute;left:7622;top:0;width:193;height:1350">
                    <v:group id="shape_0" style="position:absolute;left:7694;top:407;width:65;height:943">
                      <v:line id="shape_0" from="7694,407" to="7694,1240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760,407" to="7760,1240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694,1235" to="7725,1346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726,1235" to="7758,1350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oval id="shape_0" fillcolor="#cc3300" stroked="f" o:allowincell="f" style="position:absolute;left:7660;top:372;width:127;height:73;mso-wrap-style:none;v-text-anchor:middle;mso-position-horizontal-relative:char">
                      <v:fill o:detectmouseclick="t" type="solid" color2="#33ccff"/>
                      <v:stroke color="#3465a4" joinstyle="round" endcap="flat"/>
                      <w10:wrap type="none"/>
                    </v:oval>
                    <v:shape id="shape_0" coordsize="167,390" path="m54,390c52,379,56,374,48,321c40,269,0,128,6,74c13,20,61,0,87,1c112,1,151,22,159,77c167,132,138,279,134,330c130,381,136,374,136,385c136,385,54,390,54,390xe" fillcolor="#5e1700" stroked="f" o:allowincell="f" style="position:absolute;left:7622;top:0;width:192;height:389;mso-wrap-style:none;v-text-anchor:middle;mso-position-horizontal-relative:char">
                      <v:fill o:detectmouseclick="t" color2="#cc3300"/>
                      <v:stroke color="#3465a4" joinstyle="round" endcap="flat"/>
                      <w10:wrap type="none"/>
                    </v:shape>
                    <v:shape id="shape_0" coordsize="128,45" path="m3,38c0,34,37,10,51,5c65,0,79,5,90,8c101,11,115,20,120,26c125,32,128,43,120,44c112,45,91,33,72,32c53,31,6,42,3,38xe" fillcolor="maroon" stroked="f" o:allowincell="f" style="position:absolute;left:7655;top:1;width:127;height:44;mso-wrap-style:none;v-text-anchor:middle;mso-position-horizontal-relative:char">
                      <v:fill o:detectmouseclick="t" type="solid" color2="#7fffff"/>
                      <v:stroke color="#3465a4" joinstyle="round" endcap="flat"/>
                      <w10:wrap type="none"/>
                    </v:shape>
                  </v:group>
                  <v:shape id="shape_0" fillcolor="white" stroked="f" o:allowincell="f" style="position:absolute;left:7561;top:1337;width:406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⑩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将茶叶灼烧灰化，选用①、②和⑨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B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用浓硝酸溶解茶叶灰并加蒸馏水稀释，选用④、⑥和⑦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C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过滤得到的滤液，选用④、⑤和⑦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D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检验滤液中的</w:t>
      </w:r>
      <w:r>
        <w:rPr>
          <w:kern w:val="0"/>
          <w:szCs w:val="21"/>
        </w:rPr>
        <w:t>Fe</w:t>
      </w:r>
      <w:r>
        <w:rPr>
          <w:kern w:val="0"/>
          <w:szCs w:val="21"/>
          <w:vertAlign w:val="superscript"/>
        </w:rPr>
        <w:t>3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kern w:val="0"/>
          <w:szCs w:val="21"/>
        </w:rPr>
        <w:t>，</w:t>
      </w:r>
      <w:r>
        <w:rPr>
          <w:rFonts w:cs="宋体;SimSun"/>
          <w:kern w:val="0"/>
          <w:szCs w:val="21"/>
        </w:rPr>
        <w:t>选用</w:t>
      </w:r>
      <w:r>
        <w:rPr>
          <w:rFonts w:ascii="宋体;SimSun" w:hAnsi="宋体;SimSun" w:cs="宋体;SimSun"/>
          <w:kern w:val="0"/>
          <w:szCs w:val="21"/>
        </w:rPr>
        <w:t>③</w:t>
      </w:r>
      <w:r>
        <w:rPr>
          <w:rFonts w:cs="宋体;SimSun"/>
          <w:kern w:val="0"/>
          <w:szCs w:val="21"/>
        </w:rPr>
        <w:t>、</w:t>
      </w:r>
      <w:r>
        <w:rPr>
          <w:rFonts w:ascii="宋体;SimSun" w:hAnsi="宋体;SimSun" w:cs="宋体;SimSun"/>
          <w:kern w:val="0"/>
          <w:szCs w:val="21"/>
        </w:rPr>
        <w:t>⑧</w:t>
      </w:r>
      <w:r>
        <w:rPr>
          <w:rFonts w:cs="宋体;SimSun"/>
          <w:kern w:val="0"/>
          <w:szCs w:val="21"/>
        </w:rPr>
        <w:t>和</w:t>
      </w:r>
      <w:r>
        <w:rPr>
          <w:rFonts w:ascii="宋体;SimSun" w:hAnsi="宋体;SimSun" w:cs="宋体;SimSun"/>
          <w:kern w:val="0"/>
          <w:szCs w:val="21"/>
        </w:rPr>
        <w:t>⑩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4791710</wp:posOffset>
                </wp:positionH>
                <wp:positionV relativeFrom="paragraph">
                  <wp:posOffset>57785</wp:posOffset>
                </wp:positionV>
                <wp:extent cx="897255" cy="925195"/>
                <wp:effectExtent l="508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7120" cy="925200"/>
                          <a:chOff x="0" y="0"/>
                          <a:chExt cx="897120" cy="925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97120" cy="700920"/>
                          </a:xfrm>
                        </wpg:grpSpPr>
                        <wps:wsp>
                          <wps:cNvSpPr/>
                          <wps:spPr>
                            <a:xfrm rot="16200000">
                              <a:off x="-20880" y="288720"/>
                              <a:ext cx="308520" cy="266760"/>
                            </a:xfrm>
                            <a:prstGeom prst="hexagon">
                              <a:avLst>
                                <a:gd name="adj" fmla="val 28914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36160" y="288720"/>
                              <a:ext cx="308520" cy="266760"/>
                            </a:xfrm>
                            <a:prstGeom prst="hexagon">
                              <a:avLst>
                                <a:gd name="adj" fmla="val 28914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256680" y="217800"/>
                              <a:ext cx="28440" cy="11448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2844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61560" y="584280"/>
                              <a:ext cx="88200" cy="1170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6480" y="3600"/>
                                <a:ext cx="82080" cy="113040"/>
                              </a:xfrm>
                            </wpg:grpSpPr>
                            <wps:wsp>
                              <wps:cNvSpPr/>
                              <wps:spPr>
                                <a:xfrm flipV="1">
                                  <a:off x="24840" y="14760"/>
                                  <a:ext cx="57240" cy="98280"/>
                                </a:xfrm>
                                <a:prstGeom prst="line">
                                  <a:avLst/>
                                </a:prstGeom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57240" cy="99000"/>
                                </a:xfrm>
                                <a:prstGeom prst="line">
                                  <a:avLst/>
                                </a:prstGeom>
                                <a:ln w="64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0" y="0"/>
                                <a:ext cx="76320" cy="114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106200" y="542880"/>
                              <a:ext cx="152280" cy="152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5840" y="38160"/>
                                <a:ext cx="100800" cy="100800"/>
                              </a:xfrm>
                            </wpg:grpSpPr>
                            <wps:wsp>
                              <wps:cNvSpPr/>
                              <wps:spPr>
                                <a:xfrm flipH="1" flipV="1">
                                  <a:off x="20160" y="0"/>
                                  <a:ext cx="80640" cy="80640"/>
                                </a:xfrm>
                                <a:prstGeom prst="line">
                                  <a:avLst/>
                                </a:prstGeom>
                                <a:ln w="64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>
                                  <a:off x="0" y="20160"/>
                                  <a:ext cx="80640" cy="80640"/>
                                </a:xfrm>
                                <a:prstGeom prst="line">
                                  <a:avLst/>
                                </a:prstGeom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0" y="0"/>
                                <a:ext cx="15228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393120" y="160560"/>
                              <a:ext cx="28440" cy="11448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2844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518760" y="260280"/>
                              <a:ext cx="378360" cy="158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—CHO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94640" y="363960"/>
                              <a:ext cx="28440" cy="11448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2844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356760" y="0"/>
                              <a:ext cx="378360" cy="158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CHO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118800" y="727200"/>
                            <a:ext cx="520560" cy="19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题5图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75.65pt;margin-top:4.55pt;width:72.3pt;height:72.9pt" coordorigin="7513,91" coordsize="1446,1458">
                <v:group id="shape_0" style="position:absolute;left:7513;top:91;width:1446;height:1104">
                  <v:shapetype id="_x0000_t9" coordsize="21600,21600" o:spt="9" adj="5400" path="m,10800l@1@6l@3@6l21600,10800l@3@7l@1@7xe">
                    <v:stroke joinstyle="miter"/>
                    <v:formulas>
                      <v:f eqn="val 10800"/>
                      <v:f eqn="val #0"/>
                      <v:f eqn="prod 1 24942 2"/>
                      <v:f eqn="sum width 0 @1"/>
                      <v:f eqn="sumangle 0 60 0"/>
                      <v:f eqn="sin @2 @4"/>
                      <v:f eqn="sum 10800 0 @5"/>
                      <v:f eqn="sum 10800 @5 0"/>
                      <v:f eqn="prod @0 -1 2"/>
                      <v:f eqn="sum @1 @8 0"/>
                      <v:f eqn="if @9 4 2"/>
                      <v:f eqn="if @9 3 2"/>
                      <v:f eqn="if @9 @8 0"/>
                      <v:f eqn="sum @1 @12 0"/>
                      <v:f eqn="prod 1 @13 @8"/>
                      <v:f eqn="prod @14 @11 -1"/>
                      <v:f eqn="sum @10 @15 0"/>
                      <v:f eqn="prod 2700 @16 3"/>
                      <v:f eqn="sum width 0 @17"/>
                      <v:f eqn="sum height 0 @17"/>
                    </v:formulas>
                    <v:path gradientshapeok="t" o:connecttype="rect" textboxrect="@17,@17,@18,@19"/>
                    <v:handles>
                      <v:h position="@1,0"/>
                    </v:handles>
                  </v:shapetype>
                  <v:shape id="shape_0" fillcolor="white" stroked="t" o:allowincell="f" style="position:absolute;left:7514;top:546;width:485;height:419;mso-wrap-style:none;v-text-anchor:middle;rotation:270" type="_x0000_t9">
                    <v:fill o:detectmouseclick="t" type="solid" color2="black"/>
                    <v:stroke color="black" weight="9360" joinstyle="miter" endcap="flat"/>
                    <w10:wrap type="square"/>
                  </v:shape>
                  <v:shape id="shape_0" fillcolor="white" stroked="t" o:allowincell="f" style="position:absolute;left:7919;top:546;width:485;height:419;mso-wrap-style:none;v-text-anchor:middle;rotation:270" type="_x0000_t9">
                    <v:fill o:detectmouseclick="t" type="solid" color2="black"/>
                    <v:stroke color="black" weight="9360" joinstyle="miter" endcap="flat"/>
                    <w10:wrap type="square"/>
                  </v:shape>
                  <v:group id="shape_0" style="position:absolute;left:7950;top:434;width:44;height:179">
                    <v:line id="shape_0" from="7995,434" to="7995,613" stroked="f" o:allowincell="f" style="position:absolute;flip:y">
                      <v:stroke color="#3465a4" joinstyle="round" endcap="flat"/>
                      <v:fill o:detectmouseclick="t" on="false"/>
                      <w10:wrap type="square"/>
                    </v:line>
                    <v:line id="shape_0" from="7950,434" to="7950,613" stroked="t" o:allowincell="f" style="position:absolute;flip:y">
                      <v:stroke color="black" weight="6480" joinstyle="miter" endcap="flat"/>
                      <v:fill o:detectmouseclick="t" on="false"/>
                      <w10:wrap type="square"/>
                    </v:line>
                  </v:group>
                  <v:group id="shape_0" style="position:absolute;left:7643;top:1011;width:138;height:183">
                    <v:group id="shape_0" style="position:absolute;left:7653;top:1017;width:128;height:178">
                      <v:line id="shape_0" from="7692,1040" to="7781,1194" stroked="f" o:allowincell="f" style="position:absolute;flip:y">
                        <v:stroke color="#3465a4" joinstyle="round" endcap="flat"/>
                        <v:fill o:detectmouseclick="t" on="false"/>
                        <w10:wrap type="square"/>
                      </v:line>
                      <v:line id="shape_0" from="7653,1017" to="7742,1172" stroked="t" o:allowincell="f" style="position:absolute;flip:y">
                        <v:stroke color="black" weight="6480" joinstyle="miter" endcap="flat"/>
                        <v:fill o:detectmouseclick="t" on="false"/>
                        <w10:wrap type="square"/>
                      </v:line>
                    </v:group>
                    <v:rect id="shape_0" fillcolor="white" stroked="f" o:allowincell="f" style="position:absolute;left:7643;top:1011;width:119;height:179;mso-wrap-style:none;v-text-anchor:middle">
                      <v:fill o:detectmouseclick="t" type="solid" color2="black" opacity="0"/>
                      <v:stroke color="#3465a4" joinstyle="round" endcap="flat"/>
                      <w10:wrap type="square"/>
                    </v:rect>
                  </v:group>
                  <v:group id="shape_0" style="position:absolute;left:7713;top:946;width:240;height:240">
                    <v:group id="shape_0" style="position:absolute;left:7738;top:1007;width:158;height:158">
                      <v:line id="shape_0" from="7770,1006" to="7896,1132" stroked="t" o:allowincell="f" style="position:absolute;flip:xy">
                        <v:stroke color="black" weight="6480" joinstyle="miter" endcap="flat"/>
                        <v:fill o:detectmouseclick="t" on="false"/>
                        <w10:wrap type="square"/>
                      </v:line>
                      <v:line id="shape_0" from="7738,1038" to="7864,1164" stroked="f" o:allowincell="f" style="position:absolute;flip:xy">
                        <v:stroke color="#3465a4" joinstyle="round" endcap="flat"/>
                        <v:fill o:detectmouseclick="t" on="false"/>
                        <w10:wrap type="square"/>
                      </v:line>
                    </v:group>
                    <v:rect id="shape_0" fillcolor="white" stroked="f" o:allowincell="f" style="position:absolute;left:7713;top:946;width:239;height:239;mso-wrap-style:none;v-text-anchor:middle">
                      <v:fill o:detectmouseclick="t" type="solid" color2="black" opacity="0"/>
                      <v:stroke color="#3465a4" joinstyle="round" endcap="flat"/>
                      <w10:wrap type="square"/>
                    </v:rect>
                  </v:group>
                  <v:group id="shape_0" style="position:absolute;left:8165;top:344;width:43;height:179">
                    <v:line id="shape_0" from="8210,344" to="8210,523" stroked="f" o:allowincell="f" style="position:absolute;flip:y">
                      <v:stroke color="#3465a4" joinstyle="round" endcap="flat"/>
                      <v:fill o:detectmouseclick="t" on="false"/>
                      <w10:wrap type="square"/>
                    </v:line>
                    <v:line id="shape_0" from="8165,344" to="8165,523" stroked="t" o:allowincell="f" style="position:absolute;flip:y">
                      <v:stroke color="black" weight="6480" joinstyle="miter" endcap="flat"/>
                      <v:fill o:detectmouseclick="t" on="false"/>
                      <w10:wrap type="square"/>
                    </v:line>
                  </v:group>
                  <v:shape id="shape_0" stroked="f" o:allowincell="f" style="position:absolute;left:8363;top:501;width:595;height:24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—CHO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group id="shape_0" style="position:absolute;left:8325;top:664;width:43;height:179">
                    <v:line id="shape_0" from="8370,664" to="8370,843" stroked="f" o:allowincell="f" style="position:absolute;flip:y">
                      <v:stroke color="#3465a4" joinstyle="round" endcap="flat"/>
                      <v:fill o:detectmouseclick="t" on="false"/>
                      <w10:wrap type="square"/>
                    </v:line>
                    <v:line id="shape_0" from="8325,664" to="8325,843" stroked="t" o:allowincell="f" style="position:absolute;flip:y">
                      <v:stroke color="black" weight="6480" joinstyle="miter" endcap="flat"/>
                      <v:fill o:detectmouseclick="t" on="false"/>
                      <w10:wrap type="square"/>
                    </v:line>
                  </v:group>
                  <v:shape id="shape_0" stroked="f" o:allowincell="f" style="position:absolute;left:8108;top:91;width:595;height:24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CHO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  <v:shape id="shape_0" fillcolor="white" stroked="f" o:allowincell="f" style="position:absolute;left:7733;top:1236;width:81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题5图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rFonts w:cs="宋体;SimSun"/>
          <w:kern w:val="0"/>
          <w:szCs w:val="21"/>
        </w:rPr>
        <w:t>⒌</w:t>
      </w:r>
      <w:r>
        <w:rPr>
          <w:rFonts w:cs="宋体;SimSun"/>
          <w:kern w:val="0"/>
          <w:szCs w:val="21"/>
        </w:rPr>
        <w:t>某天然拒食素具有防御非洲大群蚯蚓的作用，其结构简式如题</w:t>
      </w:r>
      <w:r>
        <w:rPr>
          <w:kern w:val="0"/>
          <w:szCs w:val="21"/>
        </w:rPr>
        <w:t>5</w:t>
      </w:r>
      <w:r>
        <w:rPr>
          <w:rFonts w:cs="宋体;SimSun"/>
          <w:kern w:val="0"/>
          <w:szCs w:val="21"/>
        </w:rPr>
        <w:t>图</w:t>
      </w:r>
      <w:r>
        <w:rPr>
          <w:kern w:val="0"/>
          <w:szCs w:val="21"/>
        </w:rPr>
        <w:t>(</w:t>
      </w:r>
      <w:r>
        <w:rPr>
          <w:rFonts w:cs="宋体;SimSun"/>
          <w:kern w:val="0"/>
          <w:szCs w:val="21"/>
        </w:rPr>
        <w:t>未表示出原子或原子团的空间排列</w:t>
      </w:r>
      <w:r>
        <w:rPr>
          <w:kern w:val="0"/>
          <w:szCs w:val="21"/>
        </w:rPr>
        <w:t>)</w:t>
      </w:r>
      <w:r>
        <w:rPr>
          <w:rFonts w:cs="宋体;SimSun"/>
          <w:kern w:val="0"/>
          <w:szCs w:val="21"/>
        </w:rPr>
        <w:t>。该拒食素与下列某试剂充分反应，所得有机物分子的官能团数目增加，则该试剂是</w:t>
      </w:r>
      <w:r>
        <w:rPr>
          <w:kern w:val="0"/>
          <w:szCs w:val="21"/>
        </w:rPr>
        <w:t>(   )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Br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的</w:t>
      </w:r>
      <w:r>
        <w:rPr>
          <w:kern w:val="0"/>
          <w:szCs w:val="21"/>
        </w:rPr>
        <w:t>CCl</w:t>
      </w:r>
      <w:r>
        <w:rPr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溶液</w:t>
      </w:r>
      <w:r>
        <w:rPr>
          <w:rFonts w:eastAsia="Times New Roman"/>
          <w:kern w:val="0"/>
          <w:szCs w:val="21"/>
        </w:rPr>
        <w:t xml:space="preserve">     </w:t>
      </w:r>
      <w:r>
        <w:rPr>
          <w:rFonts w:eastAsia="Times New Roman"/>
          <w:kern w:val="0"/>
          <w:szCs w:val="21"/>
        </w:rPr>
        <w:t xml:space="preserve">      </w:t>
      </w:r>
      <w:r>
        <w:rPr>
          <w:rFonts w:eastAsia="Times New Roman"/>
          <w:kern w:val="0"/>
          <w:szCs w:val="21"/>
        </w:rPr>
        <w:t xml:space="preserve"> </w:t>
      </w:r>
      <w:r>
        <w:rPr>
          <w:kern w:val="0"/>
          <w:szCs w:val="21"/>
        </w:rPr>
        <w:t>B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[Ag(NH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)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]OH</w:t>
      </w:r>
      <w:r>
        <w:rPr>
          <w:rFonts w:cs="宋体;SimSun"/>
          <w:kern w:val="0"/>
          <w:szCs w:val="21"/>
        </w:rPr>
        <w:t>溶液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C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 xml:space="preserve">HBr                </w:t>
      </w:r>
      <w:r>
        <w:rPr>
          <w:kern w:val="0"/>
          <w:szCs w:val="21"/>
        </w:rPr>
        <w:t xml:space="preserve">      </w:t>
      </w:r>
      <w:r>
        <w:rPr>
          <w:kern w:val="0"/>
          <w:szCs w:val="21"/>
        </w:rPr>
        <w:t>D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rFonts w:cs="宋体;SimSun"/>
          <w:kern w:val="0"/>
          <w:szCs w:val="21"/>
        </w:rPr>
        <w:t>⒍</w:t>
      </w:r>
      <w:r>
        <w:rPr>
          <w:rFonts w:cs="宋体;SimSun"/>
          <w:kern w:val="0"/>
          <w:szCs w:val="21"/>
        </w:rPr>
        <w:t>已知</w:t>
      </w:r>
      <w:r>
        <w:rPr>
          <w:kern w:val="0"/>
          <w:szCs w:val="21"/>
        </w:rPr>
        <w:t>C(s)</w:t>
      </w:r>
      <w:r>
        <w:rPr>
          <w:rFonts w:cs="宋体;SimSun"/>
          <w:kern w:val="0"/>
          <w:szCs w:val="21"/>
        </w:rPr>
        <w:t>＋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O(g)</w:t>
      </w:r>
      <w:r>
        <w:rPr>
          <w:rFonts w:cs="宋体;SimSun"/>
          <w:kern w:val="0"/>
          <w:szCs w:val="21"/>
        </w:rPr>
        <w:t>＝</w:t>
      </w:r>
      <w:r>
        <w:rPr>
          <w:kern w:val="0"/>
          <w:szCs w:val="21"/>
        </w:rPr>
        <w:t>CO(g)</w:t>
      </w:r>
      <w:r>
        <w:rPr>
          <w:rFonts w:cs="宋体;SimSun"/>
          <w:kern w:val="0"/>
          <w:szCs w:val="21"/>
        </w:rPr>
        <w:t>＋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 xml:space="preserve">(g) </w:t>
      </w:r>
      <w:r>
        <w:rPr>
          <w:kern w:val="0"/>
          <w:szCs w:val="21"/>
        </w:rPr>
        <w:t xml:space="preserve">     </w:t>
      </w:r>
      <w:r>
        <w:rPr>
          <w:kern w:val="0"/>
          <w:szCs w:val="21"/>
        </w:rPr>
        <w:t>ΔH</w:t>
      </w:r>
      <w:r>
        <w:rPr>
          <w:rFonts w:cs="宋体;SimSun"/>
          <w:kern w:val="0"/>
          <w:szCs w:val="21"/>
        </w:rPr>
        <w:t>＝</w:t>
      </w:r>
      <w:r>
        <w:rPr>
          <w:kern w:val="0"/>
          <w:szCs w:val="21"/>
        </w:rPr>
        <w:t>akJ·mol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kern w:val="0"/>
          <w:szCs w:val="21"/>
          <w:vertAlign w:val="superscript"/>
        </w:rPr>
        <w:t>1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kern w:val="0"/>
          <w:szCs w:val="21"/>
        </w:rPr>
        <w:t>2C(s)</w:t>
      </w:r>
      <w:r>
        <w:rPr>
          <w:rFonts w:cs="宋体;SimSun"/>
          <w:kern w:val="0"/>
          <w:szCs w:val="21"/>
        </w:rPr>
        <w:t>＋</w:t>
      </w:r>
      <w:r>
        <w:rPr>
          <w:kern w:val="0"/>
          <w:szCs w:val="21"/>
        </w:rPr>
        <w:t>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(g)</w:t>
      </w:r>
      <w:r>
        <w:rPr>
          <w:kern w:val="0"/>
          <w:szCs w:val="21"/>
        </w:rPr>
        <w:t>＝</w:t>
      </w:r>
      <w:r>
        <w:rPr>
          <w:kern w:val="0"/>
          <w:szCs w:val="21"/>
        </w:rPr>
        <w:t xml:space="preserve">2CO(g)  </w:t>
      </w:r>
      <w:r>
        <w:rPr>
          <w:kern w:val="0"/>
          <w:szCs w:val="21"/>
        </w:rPr>
        <w:t xml:space="preserve">       </w:t>
      </w:r>
      <w:r>
        <w:rPr>
          <w:kern w:val="0"/>
          <w:szCs w:val="21"/>
        </w:rPr>
        <w:t>ΔH</w:t>
      </w:r>
      <w:r>
        <w:rPr>
          <w:kern w:val="0"/>
          <w:szCs w:val="21"/>
        </w:rPr>
        <w:t>＝</w:t>
      </w:r>
      <w:r>
        <w:rPr>
          <w:rFonts w:cs="宋体;SimSun"/>
          <w:kern w:val="0"/>
          <w:szCs w:val="21"/>
        </w:rPr>
        <w:t>－</w:t>
      </w:r>
      <w:r>
        <w:rPr>
          <w:kern w:val="0"/>
          <w:szCs w:val="21"/>
        </w:rPr>
        <w:t>220kJ·mol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kern w:val="0"/>
          <w:szCs w:val="21"/>
          <w:vertAlign w:val="superscript"/>
        </w:rPr>
        <w:t>1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kern w:val="0"/>
          <w:szCs w:val="21"/>
        </w:rPr>
        <w:t>H</w:t>
      </w:r>
      <w:r>
        <w:rPr>
          <w:rFonts w:cs="宋体;SimSun"/>
          <w:kern w:val="0"/>
          <w:szCs w:val="21"/>
        </w:rPr>
        <w:t>－</w:t>
      </w:r>
      <w:r>
        <w:rPr>
          <w:kern w:val="0"/>
          <w:szCs w:val="21"/>
        </w:rPr>
        <w:t>H</w:t>
      </w:r>
      <w:r>
        <w:rPr>
          <w:rFonts w:cs="宋体;SimSun"/>
          <w:kern w:val="0"/>
          <w:szCs w:val="21"/>
        </w:rPr>
        <w:t>、</w:t>
      </w:r>
      <w:r>
        <w:rPr>
          <w:kern w:val="0"/>
          <w:szCs w:val="21"/>
        </w:rPr>
        <w:t>O</w:t>
      </w:r>
      <w:r>
        <w:rPr>
          <w:rFonts w:cs="宋体;SimSun"/>
          <w:kern w:val="0"/>
          <w:szCs w:val="21"/>
        </w:rPr>
        <w:t>＝</w:t>
      </w:r>
      <w:r>
        <w:rPr>
          <w:kern w:val="0"/>
          <w:szCs w:val="21"/>
        </w:rPr>
        <w:t>O</w:t>
      </w:r>
      <w:r>
        <w:rPr>
          <w:rFonts w:cs="宋体;SimSun"/>
          <w:kern w:val="0"/>
          <w:szCs w:val="21"/>
        </w:rPr>
        <w:t>和</w:t>
      </w:r>
      <w:r>
        <w:rPr>
          <w:kern w:val="0"/>
          <w:szCs w:val="21"/>
        </w:rPr>
        <w:t>O</w:t>
      </w:r>
      <w:r>
        <w:rPr>
          <w:rFonts w:cs="宋体;SimSun"/>
          <w:kern w:val="0"/>
          <w:szCs w:val="21"/>
        </w:rPr>
        <w:t>－</w:t>
      </w:r>
      <w:r>
        <w:rPr>
          <w:kern w:val="0"/>
          <w:szCs w:val="21"/>
        </w:rPr>
        <w:t>H</w:t>
      </w:r>
      <w:r>
        <w:rPr>
          <w:rFonts w:cs="宋体;SimSun"/>
          <w:kern w:val="0"/>
          <w:szCs w:val="21"/>
        </w:rPr>
        <w:t>键的键能分别为</w:t>
      </w:r>
      <w:r>
        <w:rPr>
          <w:kern w:val="0"/>
          <w:szCs w:val="21"/>
        </w:rPr>
        <w:t>436</w:t>
      </w:r>
      <w:r>
        <w:rPr>
          <w:rFonts w:cs="宋体;SimSun"/>
          <w:kern w:val="0"/>
          <w:szCs w:val="21"/>
        </w:rPr>
        <w:t>、</w:t>
      </w:r>
      <w:r>
        <w:rPr>
          <w:kern w:val="0"/>
          <w:szCs w:val="21"/>
        </w:rPr>
        <w:t>496</w:t>
      </w:r>
      <w:r>
        <w:rPr>
          <w:rFonts w:cs="宋体;SimSun"/>
          <w:kern w:val="0"/>
          <w:szCs w:val="21"/>
        </w:rPr>
        <w:t>和</w:t>
      </w:r>
      <w:r>
        <w:rPr>
          <w:kern w:val="0"/>
          <w:szCs w:val="21"/>
        </w:rPr>
        <w:t>462kJ·mol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kern w:val="0"/>
          <w:szCs w:val="21"/>
          <w:vertAlign w:val="superscript"/>
        </w:rPr>
        <w:t>1</w:t>
      </w:r>
      <w:r>
        <w:rPr>
          <w:kern w:val="0"/>
          <w:szCs w:val="21"/>
        </w:rPr>
        <w:t>,</w:t>
      </w:r>
      <w:r>
        <w:rPr>
          <w:rFonts w:cs="宋体;SimSun"/>
          <w:kern w:val="0"/>
          <w:szCs w:val="21"/>
        </w:rPr>
        <w:t>则</w:t>
      </w:r>
      <w:r>
        <w:rPr>
          <w:kern w:val="0"/>
          <w:szCs w:val="21"/>
        </w:rPr>
        <w:t>a</w:t>
      </w:r>
      <w:r>
        <w:rPr>
          <w:rFonts w:cs="宋体;SimSun"/>
          <w:kern w:val="0"/>
          <w:szCs w:val="21"/>
        </w:rPr>
        <w:t>为</w:t>
      </w:r>
      <w:r>
        <w:rPr>
          <w:kern w:val="0"/>
          <w:szCs w:val="21"/>
        </w:rPr>
        <w:t>(   )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kern w:val="0"/>
          <w:szCs w:val="21"/>
        </w:rPr>
        <w:t>A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－</w:t>
      </w:r>
      <w:r>
        <w:rPr>
          <w:kern w:val="0"/>
          <w:szCs w:val="21"/>
        </w:rPr>
        <w:t>332     B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－</w:t>
      </w:r>
      <w:r>
        <w:rPr>
          <w:kern w:val="0"/>
          <w:szCs w:val="21"/>
        </w:rPr>
        <w:t>118</w:t>
      </w:r>
      <w:r>
        <w:rPr>
          <w:kern w:val="0"/>
          <w:szCs w:val="21"/>
        </w:rPr>
        <w:t xml:space="preserve">   </w:t>
      </w:r>
      <w:r>
        <w:rPr>
          <w:kern w:val="0"/>
          <w:szCs w:val="21"/>
        </w:rPr>
        <w:t>C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＋</w:t>
      </w:r>
      <w:r>
        <w:rPr>
          <w:kern w:val="0"/>
          <w:szCs w:val="21"/>
        </w:rPr>
        <w:t>350     D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＋</w:t>
      </w:r>
      <w:r>
        <w:rPr>
          <w:kern w:val="0"/>
          <w:szCs w:val="21"/>
        </w:rPr>
        <w:t>130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/>
          <w:kern w:val="0"/>
          <w:szCs w:val="21"/>
        </w:rPr>
        <w:t>⒎</w:t>
      </w:r>
      <w:r>
        <w:rPr>
          <w:rFonts w:cs="宋体;SimSun"/>
          <w:kern w:val="0"/>
          <w:szCs w:val="21"/>
        </w:rPr>
        <w:t>在恒容密闭容器中通入</w:t>
      </w:r>
      <w:r>
        <w:rPr>
          <w:kern w:val="0"/>
          <w:szCs w:val="21"/>
        </w:rPr>
        <w:t>X</w:t>
      </w:r>
      <w:r>
        <w:rPr>
          <w:rFonts w:cs="宋体;SimSun"/>
          <w:kern w:val="0"/>
          <w:szCs w:val="21"/>
        </w:rPr>
        <w:t>并发生反应</w:t>
      </w:r>
      <w:r>
        <w:rPr>
          <w:kern w:val="0"/>
          <w:szCs w:val="21"/>
        </w:rPr>
        <w:t>:2X(g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cs="宋体;SimSun" w:ascii="宋体;SimSun" w:hAnsi="宋体;SimSun"/>
          <w:kern w:val="0"/>
          <w:szCs w:val="21"/>
        </w:rPr>
        <w:t>≒</w:t>
      </w:r>
      <w:r>
        <w:rPr>
          <w:kern w:val="0"/>
          <w:szCs w:val="21"/>
        </w:rPr>
        <w:t>Y(g),</w:t>
      </w:r>
      <w:r>
        <w:rPr>
          <w:rFonts w:cs="宋体;SimSun"/>
          <w:kern w:val="0"/>
          <w:szCs w:val="21"/>
        </w:rPr>
        <w:t>温度</w:t>
      </w:r>
      <w:r>
        <w:rPr>
          <w:kern w:val="0"/>
          <w:szCs w:val="21"/>
        </w:rPr>
        <w:t>T</w:t>
      </w:r>
      <w:r>
        <w:rPr>
          <w:kern w:val="0"/>
          <w:szCs w:val="21"/>
          <w:vertAlign w:val="subscript"/>
        </w:rPr>
        <w:t>1</w:t>
      </w:r>
      <w:r>
        <w:rPr>
          <w:rFonts w:cs="宋体;SimSun"/>
          <w:kern w:val="0"/>
          <w:szCs w:val="21"/>
        </w:rPr>
        <w:t>、</w:t>
      </w:r>
      <w:r>
        <w:rPr>
          <w:kern w:val="0"/>
          <w:szCs w:val="21"/>
        </w:rPr>
        <w:t>T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下</w:t>
      </w:r>
      <w:r>
        <w:rPr>
          <w:kern w:val="0"/>
          <w:szCs w:val="21"/>
        </w:rPr>
        <w:t>X</w:t>
      </w:r>
      <w:r>
        <w:rPr>
          <w:rFonts w:cs="宋体;SimSun"/>
          <w:kern w:val="0"/>
          <w:szCs w:val="21"/>
        </w:rPr>
        <w:t>的物质的量浓度</w:t>
      </w:r>
      <w:r>
        <w:rPr>
          <w:kern w:val="0"/>
          <w:szCs w:val="21"/>
        </w:rPr>
        <w:t>c(X)</w:t>
      </w:r>
      <w:r>
        <w:rPr>
          <w:rFonts w:cs="宋体;SimSun"/>
          <w:kern w:val="0"/>
          <w:szCs w:val="21"/>
        </w:rPr>
        <w:t>随时间</w:t>
      </w:r>
      <w:r>
        <w:rPr>
          <w:kern w:val="0"/>
          <w:szCs w:val="21"/>
        </w:rPr>
        <w:t>t</w:t>
      </w:r>
      <w:r>
        <w:rPr>
          <w:rFonts w:cs="宋体;SimSun"/>
          <w:kern w:val="0"/>
          <w:szCs w:val="21"/>
        </w:rPr>
        <w:t>变化的曲线如题</w:t>
      </w:r>
      <w:r>
        <w:rPr>
          <w:kern w:val="0"/>
          <w:szCs w:val="21"/>
        </w:rPr>
        <w:t>7</w:t>
      </w:r>
      <w:r>
        <w:rPr>
          <w:rFonts w:cs="宋体;SimSun"/>
          <w:kern w:val="0"/>
          <w:szCs w:val="21"/>
        </w:rPr>
        <w:t>图所示。下列叙述正确的是</w:t>
      </w:r>
      <w:r>
        <w:rPr>
          <w:kern w:val="0"/>
          <w:szCs w:val="21"/>
        </w:rPr>
        <w:t>(   )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  <w:lang w:val="en-US" w:eastAsia="en-US"/>
        </w:rPr>
      </w:pPr>
      <w:r>
        <w:rPr>
          <w:kern w:val="0"/>
          <w:szCs w:val="21"/>
          <w:lang w:val="en-US" w:eastAsia="en-US"/>
        </w:rPr>
        <mc:AlternateContent>
          <mc:Choice Requires="wpg">
            <w:drawing>
              <wp:anchor behindDoc="0" distT="0" distB="0" distL="72390" distR="92710" simplePos="0" locked="0" layoutInCell="0" allowOverlap="1" relativeHeight="30">
                <wp:simplePos x="0" y="0"/>
                <wp:positionH relativeFrom="column">
                  <wp:posOffset>3886200</wp:posOffset>
                </wp:positionH>
                <wp:positionV relativeFrom="paragraph">
                  <wp:posOffset>-192405</wp:posOffset>
                </wp:positionV>
                <wp:extent cx="2052955" cy="181419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3080" cy="1814040"/>
                          <a:chOff x="0" y="0"/>
                          <a:chExt cx="2053080" cy="18140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007360" cy="1814040"/>
                          </a:xfrm>
                        </wpg:grpSpPr>
                        <wps:wsp>
                          <wps:cNvSpPr/>
                          <wps:spPr>
                            <a:xfrm>
                              <a:off x="153000" y="1476360"/>
                              <a:ext cx="1854360" cy="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46520" y="0"/>
                              <a:ext cx="0" cy="148608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6240" y="304920"/>
                              <a:ext cx="647640" cy="79056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03880" y="1085760"/>
                              <a:ext cx="1122120" cy="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6240" y="314280"/>
                              <a:ext cx="209520" cy="45720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2520" y="762120"/>
                              <a:ext cx="1547640" cy="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6520" y="958680"/>
                              <a:ext cx="549360" cy="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prstDash val="sysDot"/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9760" y="961920"/>
                              <a:ext cx="0" cy="53352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prstDash val="sysDot"/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190440"/>
                              <a:ext cx="135360" cy="161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62520" y="339840"/>
                              <a:ext cx="2919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9080" y="876240"/>
                              <a:ext cx="135360" cy="161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152360" y="571680"/>
                              <a:ext cx="135360" cy="161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294" w:hanging="294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T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285920" y="907920"/>
                              <a:ext cx="135360" cy="161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294" w:hanging="294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T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686520" y="1073160"/>
                              <a:ext cx="2919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619200" y="1476360"/>
                              <a:ext cx="135360" cy="161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294" w:hanging="294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t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8440" y="1415880"/>
                              <a:ext cx="135360" cy="161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294" w:hanging="294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397440" y="600120"/>
                              <a:ext cx="36720" cy="36720"/>
                            </a:xfrm>
                            <a:prstGeom prst="ellipse">
                              <a:avLst/>
                            </a:prstGeom>
                            <a:solidFill>
                              <a:srgbClr val="333333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89640" y="736560"/>
                              <a:ext cx="36720" cy="36720"/>
                            </a:xfrm>
                            <a:prstGeom prst="ellipse">
                              <a:avLst/>
                            </a:prstGeom>
                            <a:solidFill>
                              <a:srgbClr val="333333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91280" y="1063800"/>
                              <a:ext cx="36720" cy="36720"/>
                            </a:xfrm>
                            <a:prstGeom prst="ellipse">
                              <a:avLst/>
                            </a:prstGeom>
                            <a:solidFill>
                              <a:srgbClr val="333333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1486440" y="1486080"/>
                              <a:ext cx="468720" cy="161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294" w:hanging="294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t/min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00520" y="38160"/>
                              <a:ext cx="786240" cy="189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294" w:hanging="294"/>
                                  <w:jc w:val="left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c(X)/mol·L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per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－1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934200" y="1616040"/>
                              <a:ext cx="52056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题7图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1824480" y="574560"/>
                            <a:ext cx="228600" cy="296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6pt;margin-top:-15.15pt;width:161.65pt;height:142.85pt" coordorigin="6120,-303" coordsize="3233,2857">
                <v:group id="shape_0" style="position:absolute;left:6120;top:-303;width:3160;height:2857">
                  <v:line id="shape_0" from="6361,2022" to="9280,2022" stroked="t" o:allowincell="f" style="position:absolute">
                    <v:stroke color="black" weight="19080" endarrow="block" endarrowwidth="medium" endarrowlength="medium" joinstyle="miter" endcap="flat"/>
                    <v:fill o:detectmouseclick="t" on="false"/>
                    <w10:wrap type="none"/>
                  </v:line>
                  <v:line id="shape_0" from="6351,-303" to="6351,2036" stroked="t" o:allowincell="f" style="position:absolute;flip:y">
                    <v:stroke color="black" weight="19080" endarrow="block" endarrowwidth="medium" endarrowlength="medium" joinstyle="miter" endcap="flat"/>
                    <v:fill o:detectmouseclick="t" on="false"/>
                    <w10:wrap type="none"/>
                  </v:line>
                  <v:line id="shape_0" from="6366,177" to="7385,1421" stroked="t" o:allowincell="f" style="position:absolute">
                    <v:stroke color="black" weight="19080" joinstyle="miter" endcap="flat"/>
                    <v:fill o:detectmouseclick="t" on="false"/>
                    <w10:wrap type="none"/>
                  </v:line>
                  <v:line id="shape_0" from="7386,1407" to="9152,1407" stroked="t" o:allowincell="f" style="position:absolute">
                    <v:stroke color="black" weight="19080" joinstyle="miter" endcap="flat"/>
                    <v:fill o:detectmouseclick="t" on="false"/>
                    <w10:wrap type="none"/>
                  </v:line>
                  <v:line id="shape_0" from="6366,192" to="6695,911" stroked="t" o:allowincell="f" style="position:absolute">
                    <v:stroke color="black" weight="19080" joinstyle="miter" endcap="flat"/>
                    <v:fill o:detectmouseclick="t" on="false"/>
                    <w10:wrap type="none"/>
                  </v:line>
                  <v:line id="shape_0" from="6691,897" to="9127,897" stroked="t" o:allowincell="f" style="position:absolute">
                    <v:stroke color="black" weight="19080" joinstyle="miter" endcap="flat"/>
                    <v:fill o:detectmouseclick="t" on="false"/>
                    <w10:wrap type="none"/>
                  </v:line>
                  <v:line id="shape_0" from="6351,1207" to="7215,1207" stroked="t" o:allowincell="f" style="position:absolute">
                    <v:stroke color="black" weight="19080" dashstyle="shortdot" joinstyle="miter" endcap="flat"/>
                    <v:fill o:detectmouseclick="t" on="false"/>
                    <w10:wrap type="none"/>
                  </v:line>
                  <v:line id="shape_0" from="7206,1212" to="7206,2051" stroked="t" o:allowincell="f" style="position:absolute">
                    <v:stroke color="black" weight="19080" dashstyle="shortdot" joinstyle="miter" endcap="flat"/>
                    <v:fill o:detectmouseclick="t" on="false"/>
                    <w10:wrap type="none"/>
                  </v:line>
                  <v:shape id="shape_0" fillcolor="white" stroked="f" o:allowincell="f" style="position:absolute;left:6120;top:-3;width:212;height:25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a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shape id="shape_0" fillcolor="white" stroked="f" o:allowincell="f" style="position:absolute;left:6691;top:232;width:45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N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shape id="shape_0" fillcolor="white" stroked="f" o:allowincell="f" style="position:absolute;left:6150;top:1077;width:212;height:25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b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shape id="shape_0" fillcolor="white" stroked="f" o:allowincell="f" style="position:absolute;left:7935;top:598;width:212;height:25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294" w:hanging="294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T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1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shape id="shape_0" fillcolor="white" stroked="f" o:allowincell="f" style="position:absolute;left:8145;top:1127;width:212;height:25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294" w:hanging="294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T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shape id="shape_0" fillcolor="white" stroked="f" o:allowincell="f" style="position:absolute;left:7201;top:1387;width:45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W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shape id="shape_0" fillcolor="white" stroked="f" o:allowincell="f" style="position:absolute;left:7095;top:2022;width:212;height:25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294" w:hanging="294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t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1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shape id="shape_0" fillcolor="white" stroked="f" o:allowincell="f" style="position:absolute;left:6165;top:1927;width:212;height:25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294" w:hanging="294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0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oval id="shape_0" fillcolor="#333333" stroked="t" o:allowincell="f" style="position:absolute;left:6746;top:642;width:57;height:57;mso-wrap-style:none;v-text-anchor:middle">
                    <v:fill o:detectmouseclick="t" type="solid" color2="#cccccc"/>
                    <v:stroke color="black" weight="9360" joinstyle="miter" endcap="flat"/>
                    <w10:wrap type="none"/>
                  </v:oval>
                  <v:oval id="shape_0" fillcolor="#333333" stroked="t" o:allowincell="f" style="position:absolute;left:9096;top:857;width:57;height:57;mso-wrap-style:none;v-text-anchor:middle">
                    <v:fill o:detectmouseclick="t" type="solid" color2="#cccccc"/>
                    <v:stroke color="black" weight="9360" joinstyle="miter" endcap="flat"/>
                    <w10:wrap type="none"/>
                  </v:oval>
                  <v:oval id="shape_0" fillcolor="#333333" stroked="t" o:allowincell="f" style="position:absolute;left:7366;top:1373;width:57;height:57;mso-wrap-style:none;v-text-anchor:middle">
                    <v:fill o:detectmouseclick="t" type="solid" color2="#cccccc"/>
                    <v:stroke color="black" weight="9360" joinstyle="miter" endcap="flat"/>
                    <w10:wrap type="none"/>
                  </v:oval>
                  <v:shape id="shape_0" fillcolor="white" stroked="f" o:allowincell="f" style="position:absolute;left:8461;top:2038;width:737;height:25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294" w:hanging="294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t/min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shape id="shape_0" fillcolor="white" stroked="f" o:allowincell="f" style="position:absolute;left:6436;top:-243;width:1237;height:298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294" w:hanging="294"/>
                            <w:jc w:val="left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c(X)/mol·L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per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－1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shape id="shape_0" fillcolor="white" stroked="f" o:allowincell="f" style="position:absolute;left:7591;top:2242;width:8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题7图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</v:group>
                <v:shape id="shape_0" fillcolor="white" stroked="f" o:allowincell="f" style="position:absolute;left:8993;top:602;width:359;height:46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M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该反应进行到</w:t>
      </w:r>
      <w:r>
        <w:rPr>
          <w:kern w:val="0"/>
          <w:szCs w:val="21"/>
        </w:rPr>
        <w:t>M</w:t>
      </w:r>
      <w:r>
        <w:rPr>
          <w:rFonts w:cs="宋体;SimSun"/>
          <w:kern w:val="0"/>
          <w:szCs w:val="21"/>
        </w:rPr>
        <w:t>点放出的热量大于进行到</w:t>
      </w:r>
      <w:r>
        <w:rPr>
          <w:kern w:val="0"/>
          <w:szCs w:val="21"/>
        </w:rPr>
        <w:t>W</w:t>
      </w:r>
      <w:r>
        <w:rPr>
          <w:rFonts w:cs="宋体;SimSun"/>
          <w:kern w:val="0"/>
          <w:szCs w:val="21"/>
        </w:rPr>
        <w:t>点放出的热量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B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T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下，在</w:t>
      </w:r>
      <w:r>
        <w:rPr>
          <w:rFonts w:cs="宋体;SimSun" w:ascii="宋体;SimSun" w:hAnsi="宋体;SimSun"/>
          <w:kern w:val="0"/>
          <w:szCs w:val="21"/>
        </w:rPr>
        <w:t>0</w:t>
      </w:r>
      <w:r>
        <w:rPr>
          <w:rFonts w:ascii="宋体;SimSun" w:hAnsi="宋体;SimSun" w:cs="宋体;SimSun"/>
          <w:kern w:val="0"/>
          <w:szCs w:val="21"/>
        </w:rPr>
        <w:t>︿</w:t>
      </w:r>
      <w:r>
        <w:rPr>
          <w:kern w:val="0"/>
          <w:szCs w:val="21"/>
        </w:rPr>
        <w:t>t</w:t>
      </w:r>
      <w:r>
        <w:rPr>
          <w:kern w:val="0"/>
          <w:szCs w:val="21"/>
          <w:vertAlign w:val="subscript"/>
        </w:rPr>
        <w:t>1</w:t>
      </w:r>
      <w:r>
        <w:rPr>
          <w:rFonts w:cs="宋体;SimSun"/>
          <w:kern w:val="0"/>
          <w:szCs w:val="21"/>
        </w:rPr>
        <w:t>时间内，</w:t>
      </w:r>
      <w:r>
        <w:rPr>
          <w:kern w:val="0"/>
          <w:szCs w:val="21"/>
        </w:rPr>
        <w:t>c(Y)</w:t>
      </w:r>
      <w:r>
        <w:rPr>
          <w:rFonts w:cs="宋体;SimSun"/>
          <w:kern w:val="0"/>
          <w:szCs w:val="21"/>
        </w:rPr>
        <w:t>＝</w:t>
      </w:r>
      <w:r>
        <w:rPr>
          <w:kern w:val="0"/>
          <w:szCs w:val="21"/>
        </w:rPr>
        <w:t>mol·L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kern w:val="0"/>
          <w:szCs w:val="21"/>
          <w:vertAlign w:val="superscript"/>
        </w:rPr>
        <w:t>1</w:t>
      </w:r>
      <w:r>
        <w:rPr>
          <w:kern w:val="0"/>
          <w:szCs w:val="21"/>
        </w:rPr>
        <w:t>·min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kern w:val="0"/>
          <w:szCs w:val="21"/>
          <w:vertAlign w:val="superscript"/>
        </w:rPr>
        <w:t>1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C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M</w:t>
      </w:r>
      <w:r>
        <w:rPr>
          <w:rFonts w:cs="宋体;SimSun"/>
          <w:kern w:val="0"/>
          <w:szCs w:val="21"/>
        </w:rPr>
        <w:t>点的正反应速率</w:t>
      </w:r>
      <w:r>
        <w:rPr>
          <w:kern w:val="0"/>
          <w:szCs w:val="21"/>
        </w:rPr>
        <w:t>V</w:t>
      </w:r>
      <w:r>
        <w:rPr>
          <w:rFonts w:cs="宋体;SimSun"/>
          <w:kern w:val="0"/>
          <w:szCs w:val="21"/>
          <w:vertAlign w:val="subscript"/>
        </w:rPr>
        <w:t>正</w:t>
      </w:r>
      <w:r>
        <w:rPr>
          <w:rFonts w:cs="宋体;SimSun"/>
          <w:kern w:val="0"/>
          <w:szCs w:val="21"/>
        </w:rPr>
        <w:t>大于</w:t>
      </w:r>
      <w:r>
        <w:rPr>
          <w:kern w:val="0"/>
          <w:szCs w:val="21"/>
        </w:rPr>
        <w:t>N</w:t>
      </w:r>
      <w:r>
        <w:rPr>
          <w:rFonts w:cs="宋体;SimSun"/>
          <w:kern w:val="0"/>
          <w:szCs w:val="21"/>
        </w:rPr>
        <w:t>点的逆反应速率</w:t>
      </w:r>
      <w:r>
        <w:rPr>
          <w:kern w:val="0"/>
          <w:szCs w:val="21"/>
        </w:rPr>
        <w:t>V</w:t>
      </w:r>
      <w:r>
        <w:rPr>
          <w:rFonts w:cs="宋体;SimSun"/>
          <w:kern w:val="0"/>
          <w:szCs w:val="21"/>
          <w:vertAlign w:val="subscript"/>
        </w:rPr>
        <w:t>逆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D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M</w:t>
      </w:r>
      <w:r>
        <w:rPr>
          <w:rFonts w:cs="宋体;SimSun"/>
          <w:kern w:val="0"/>
          <w:szCs w:val="21"/>
        </w:rPr>
        <w:t>点时再加入一定量</w:t>
      </w:r>
      <w:r>
        <w:rPr>
          <w:kern w:val="0"/>
          <w:szCs w:val="21"/>
        </w:rPr>
        <w:t>X</w:t>
      </w:r>
      <w:r>
        <w:rPr>
          <w:kern w:val="0"/>
          <w:szCs w:val="21"/>
        </w:rPr>
        <w:t>，</w:t>
      </w:r>
      <w:r>
        <w:rPr>
          <w:rFonts w:cs="宋体;SimSun"/>
          <w:kern w:val="0"/>
          <w:szCs w:val="21"/>
        </w:rPr>
        <w:t>平衡后</w:t>
      </w:r>
      <w:r>
        <w:rPr>
          <w:kern w:val="0"/>
          <w:szCs w:val="21"/>
        </w:rPr>
        <w:t>X</w:t>
      </w:r>
      <w:r>
        <w:rPr>
          <w:rFonts w:cs="宋体;SimSun"/>
          <w:kern w:val="0"/>
          <w:szCs w:val="21"/>
        </w:rPr>
        <w:t>的转化率减小</w:t>
      </w:r>
    </w:p>
    <w:p>
      <w:pPr>
        <w:pStyle w:val="Normal"/>
        <w:widowControl/>
        <w:spacing w:lineRule="auto" w:line="300"/>
        <w:ind w:firstLine="480"/>
        <w:jc w:val="left"/>
        <w:rPr>
          <w:rFonts w:eastAsia="黑体;SimHei"/>
          <w:kern w:val="0"/>
          <w:sz w:val="24"/>
        </w:rPr>
      </w:pPr>
      <w:r>
        <w:rPr>
          <w:rFonts w:cs="宋体;SimSun" w:eastAsia="黑体;SimHei"/>
          <w:kern w:val="0"/>
          <w:sz w:val="24"/>
        </w:rPr>
        <w:t>二、非选择题（本大题共</w:t>
      </w:r>
      <w:r>
        <w:rPr>
          <w:rFonts w:eastAsia="黑体;SimHei"/>
          <w:kern w:val="0"/>
          <w:sz w:val="24"/>
        </w:rPr>
        <w:t>4</w:t>
      </w:r>
      <w:r>
        <w:rPr>
          <w:rFonts w:cs="宋体;SimSun" w:eastAsia="黑体;SimHei"/>
          <w:kern w:val="0"/>
          <w:sz w:val="24"/>
        </w:rPr>
        <w:t>小题，共</w:t>
      </w:r>
      <w:r>
        <w:rPr>
          <w:rFonts w:eastAsia="黑体;SimHei"/>
          <w:kern w:val="0"/>
          <w:sz w:val="24"/>
        </w:rPr>
        <w:t>58</w:t>
      </w:r>
      <w:r>
        <w:rPr>
          <w:rFonts w:cs="宋体;SimSun" w:eastAsia="黑体;SimHei"/>
          <w:kern w:val="0"/>
          <w:sz w:val="24"/>
        </w:rPr>
        <w:t>分）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rFonts w:cs="宋体;SimSun"/>
          <w:kern w:val="0"/>
          <w:szCs w:val="21"/>
        </w:rPr>
        <w:t>⒏</w:t>
      </w:r>
      <w:r>
        <w:rPr>
          <w:rFonts w:cs="宋体;SimSun"/>
          <w:kern w:val="0"/>
          <w:szCs w:val="21"/>
        </w:rPr>
        <w:t>（</w:t>
      </w:r>
      <w:r>
        <w:rPr>
          <w:kern w:val="0"/>
          <w:szCs w:val="21"/>
        </w:rPr>
        <w:t>15</w:t>
      </w:r>
      <w:r>
        <w:rPr>
          <w:rFonts w:cs="宋体;SimSun"/>
          <w:kern w:val="0"/>
          <w:szCs w:val="21"/>
        </w:rPr>
        <w:t>分）月球含有</w:t>
      </w:r>
      <w:r>
        <w:rPr>
          <w:kern w:val="0"/>
          <w:szCs w:val="21"/>
        </w:rPr>
        <w:t>H</w:t>
      </w:r>
      <w:r>
        <w:rPr>
          <w:rFonts w:cs="宋体;SimSun"/>
          <w:kern w:val="0"/>
          <w:szCs w:val="21"/>
        </w:rPr>
        <w:t>、</w:t>
      </w:r>
      <w:r>
        <w:rPr>
          <w:kern w:val="0"/>
          <w:szCs w:val="21"/>
        </w:rPr>
        <w:t>He</w:t>
      </w:r>
      <w:r>
        <w:rPr>
          <w:rFonts w:cs="宋体;SimSun"/>
          <w:kern w:val="0"/>
          <w:szCs w:val="21"/>
        </w:rPr>
        <w:t>、</w:t>
      </w:r>
      <w:r>
        <w:rPr>
          <w:kern w:val="0"/>
          <w:szCs w:val="21"/>
        </w:rPr>
        <w:t>N</w:t>
      </w:r>
      <w:r>
        <w:rPr>
          <w:rFonts w:cs="宋体;SimSun"/>
          <w:kern w:val="0"/>
          <w:szCs w:val="21"/>
        </w:rPr>
        <w:t>、</w:t>
      </w:r>
      <w:r>
        <w:rPr>
          <w:kern w:val="0"/>
          <w:szCs w:val="21"/>
        </w:rPr>
        <w:t>Na</w:t>
      </w:r>
      <w:r>
        <w:rPr>
          <w:rFonts w:cs="宋体;SimSun"/>
          <w:kern w:val="0"/>
          <w:szCs w:val="21"/>
        </w:rPr>
        <w:t>、</w:t>
      </w:r>
      <w:r>
        <w:rPr>
          <w:kern w:val="0"/>
          <w:szCs w:val="21"/>
        </w:rPr>
        <w:t>Mg</w:t>
      </w:r>
      <w:r>
        <w:rPr>
          <w:rFonts w:cs="宋体;SimSun"/>
          <w:kern w:val="0"/>
          <w:szCs w:val="21"/>
        </w:rPr>
        <w:t>、</w:t>
      </w:r>
      <w:r>
        <w:rPr>
          <w:kern w:val="0"/>
          <w:szCs w:val="21"/>
        </w:rPr>
        <w:t>Si</w:t>
      </w:r>
      <w:r>
        <w:rPr>
          <w:rFonts w:cs="宋体;SimSun"/>
          <w:kern w:val="0"/>
          <w:szCs w:val="21"/>
        </w:rPr>
        <w:t>等元素，是人类未来的资源宝库。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  <w:u w:val="single"/>
        </w:rPr>
      </w:pPr>
      <w:r>
        <w:rPr>
          <w:kern w:val="0"/>
          <w:szCs w:val="21"/>
        </w:rPr>
        <w:t>(1)</w:t>
      </w:r>
      <w:r>
        <w:rPr>
          <w:kern w:val="0"/>
          <w:szCs w:val="21"/>
          <w:vertAlign w:val="superscript"/>
        </w:rPr>
        <w:t>3</w:t>
      </w:r>
      <w:r>
        <w:rPr>
          <w:kern w:val="0"/>
          <w:szCs w:val="21"/>
        </w:rPr>
        <w:t>He</w:t>
      </w:r>
      <w:r>
        <w:rPr>
          <w:rFonts w:cs="宋体;SimSun"/>
          <w:kern w:val="0"/>
          <w:szCs w:val="21"/>
        </w:rPr>
        <w:t>是高效能原料，其原子核内的中子数为</w:t>
      </w:r>
      <w:r>
        <w:rPr>
          <w:rFonts w:eastAsia="Times New Roman"/>
          <w:kern w:val="0"/>
          <w:szCs w:val="21"/>
          <w:u w:val="single"/>
        </w:rPr>
        <w:t xml:space="preserve">                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  <w:u w:val="single"/>
        </w:rPr>
      </w:pPr>
      <w:r>
        <w:rPr>
          <w:kern w:val="0"/>
          <w:szCs w:val="21"/>
        </w:rPr>
        <w:t>(2)Na</w:t>
      </w:r>
      <w:r>
        <w:rPr>
          <w:rFonts w:cs="宋体;SimSun"/>
          <w:kern w:val="0"/>
          <w:szCs w:val="21"/>
        </w:rPr>
        <w:t>的原子结构示意图为</w:t>
      </w:r>
      <w:r>
        <w:rPr>
          <w:rFonts w:eastAsia="Times New Roman"/>
          <w:kern w:val="0"/>
          <w:szCs w:val="21"/>
          <w:u w:val="single"/>
        </w:rPr>
        <w:t xml:space="preserve">                    </w:t>
      </w:r>
      <w:r>
        <w:rPr>
          <w:rFonts w:cs="宋体;SimSun"/>
          <w:kern w:val="0"/>
          <w:szCs w:val="21"/>
        </w:rPr>
        <w:t>，</w:t>
      </w:r>
      <w:r>
        <w:rPr>
          <w:kern w:val="0"/>
          <w:szCs w:val="21"/>
        </w:rPr>
        <w:t>Na</w:t>
      </w:r>
      <w:r>
        <w:rPr>
          <w:rFonts w:cs="宋体;SimSun"/>
          <w:kern w:val="0"/>
          <w:szCs w:val="21"/>
        </w:rPr>
        <w:t>在氧气中完全燃烧所得产物的电子式为</w:t>
      </w:r>
      <w:r>
        <w:rPr>
          <w:rFonts w:eastAsia="Times New Roman"/>
          <w:kern w:val="0"/>
          <w:szCs w:val="21"/>
          <w:u w:val="single"/>
        </w:rPr>
        <w:t xml:space="preserve">                          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(3)MgCl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在工业上应用广泛，可由</w:t>
      </w:r>
      <w:r>
        <w:rPr>
          <w:kern w:val="0"/>
          <w:szCs w:val="21"/>
        </w:rPr>
        <w:t>MgO</w:t>
      </w:r>
      <w:r>
        <w:rPr>
          <w:rFonts w:cs="宋体;SimSun"/>
          <w:kern w:val="0"/>
          <w:szCs w:val="21"/>
        </w:rPr>
        <w:t>制备。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/>
          <w:kern w:val="0"/>
          <w:szCs w:val="21"/>
        </w:rPr>
        <w:t>①</w:t>
      </w:r>
      <w:r>
        <w:rPr>
          <w:kern w:val="0"/>
          <w:szCs w:val="21"/>
        </w:rPr>
        <w:t>MgO</w:t>
      </w:r>
      <w:r>
        <w:rPr>
          <w:rFonts w:cs="宋体;SimSun"/>
          <w:kern w:val="0"/>
          <w:szCs w:val="21"/>
        </w:rPr>
        <w:t>的熔点比</w:t>
      </w:r>
      <w:r>
        <w:rPr>
          <w:kern w:val="0"/>
          <w:szCs w:val="21"/>
        </w:rPr>
        <w:t>BaO</w:t>
      </w:r>
      <w:r>
        <w:rPr>
          <w:rFonts w:cs="宋体;SimSun"/>
          <w:kern w:val="0"/>
          <w:szCs w:val="21"/>
        </w:rPr>
        <w:t>的熔点</w:t>
      </w:r>
      <w:r>
        <w:rPr>
          <w:rFonts w:eastAsia="Times New Roman"/>
          <w:kern w:val="0"/>
          <w:szCs w:val="21"/>
          <w:u w:val="single"/>
        </w:rPr>
        <w:t xml:space="preserve">          </w:t>
      </w:r>
      <w:r>
        <w:rPr>
          <w:kern w:val="0"/>
          <w:szCs w:val="21"/>
        </w:rPr>
        <w:t>(</w:t>
      </w:r>
      <w:r>
        <w:rPr>
          <w:rFonts w:cs="宋体;SimSun"/>
          <w:kern w:val="0"/>
          <w:szCs w:val="21"/>
        </w:rPr>
        <w:t>填</w:t>
      </w:r>
      <w:r>
        <w:rPr>
          <w:kern w:val="0"/>
          <w:szCs w:val="21"/>
        </w:rPr>
        <w:t>“</w:t>
      </w:r>
      <w:r>
        <w:rPr>
          <w:rFonts w:cs="宋体;SimSun"/>
          <w:kern w:val="0"/>
          <w:szCs w:val="21"/>
        </w:rPr>
        <w:t>高</w:t>
      </w:r>
      <w:r>
        <w:rPr>
          <w:kern w:val="0"/>
          <w:szCs w:val="21"/>
        </w:rPr>
        <w:t>”</w:t>
      </w:r>
      <w:r>
        <w:rPr>
          <w:rFonts w:cs="宋体;SimSun"/>
          <w:kern w:val="0"/>
          <w:szCs w:val="21"/>
        </w:rPr>
        <w:t>或</w:t>
      </w:r>
      <w:r>
        <w:rPr>
          <w:kern w:val="0"/>
          <w:szCs w:val="21"/>
        </w:rPr>
        <w:t>“</w:t>
      </w:r>
      <w:r>
        <w:rPr>
          <w:rFonts w:cs="宋体;SimSun"/>
          <w:kern w:val="0"/>
          <w:szCs w:val="21"/>
        </w:rPr>
        <w:t>低”。</w:t>
      </w:r>
      <w:r>
        <w:rPr>
          <w:kern w:val="0"/>
          <w:szCs w:val="21"/>
        </w:rPr>
        <w:t>)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  <w:u w:val="single"/>
        </w:rPr>
      </w:pPr>
      <w:r>
        <w:rPr>
          <w:rFonts w:cs="宋体;SimSun"/>
          <w:kern w:val="0"/>
          <w:szCs w:val="21"/>
        </w:rPr>
        <w:t>②</w:t>
      </w:r>
      <w:r>
        <w:rPr>
          <w:rFonts w:cs="宋体;SimSun"/>
          <w:kern w:val="0"/>
          <w:szCs w:val="21"/>
        </w:rPr>
        <w:t>月球上某矿石经处理得到的</w:t>
      </w:r>
      <w:r>
        <w:rPr>
          <w:kern w:val="0"/>
          <w:szCs w:val="21"/>
        </w:rPr>
        <w:t>MgO</w:t>
      </w:r>
      <w:r>
        <w:rPr>
          <w:rFonts w:cs="宋体;SimSun"/>
          <w:kern w:val="0"/>
          <w:szCs w:val="21"/>
        </w:rPr>
        <w:t>中含有少量</w:t>
      </w:r>
      <w:r>
        <w:rPr>
          <w:kern w:val="0"/>
          <w:szCs w:val="21"/>
        </w:rPr>
        <w:t>SiO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，除去</w:t>
      </w:r>
      <w:r>
        <w:rPr>
          <w:kern w:val="0"/>
          <w:szCs w:val="21"/>
        </w:rPr>
        <w:t>SiO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的离子方程式为</w:t>
      </w:r>
      <w:r>
        <w:rPr>
          <w:rFonts w:eastAsia="Times New Roman"/>
          <w:kern w:val="0"/>
          <w:szCs w:val="21"/>
          <w:u w:val="single"/>
        </w:rPr>
        <w:t xml:space="preserve">        </w:t>
      </w:r>
      <w:r>
        <w:rPr>
          <w:rFonts w:eastAsia="Times New Roman"/>
          <w:kern w:val="0"/>
          <w:szCs w:val="21"/>
          <w:u w:val="single"/>
        </w:rPr>
        <w:t xml:space="preserve">   </w:t>
      </w:r>
      <w:r>
        <w:rPr>
          <w:rFonts w:eastAsia="Times New Roman"/>
          <w:kern w:val="0"/>
          <w:szCs w:val="21"/>
          <w:u w:val="single"/>
        </w:rPr>
        <w:t xml:space="preserve">  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rFonts w:eastAsia="Times New Roman"/>
          <w:kern w:val="0"/>
          <w:szCs w:val="21"/>
          <w:u w:val="single"/>
        </w:rPr>
        <w:t xml:space="preserve">     </w:t>
      </w:r>
      <w:r>
        <w:rPr>
          <w:rFonts w:eastAsia="Times New Roman"/>
          <w:kern w:val="0"/>
          <w:szCs w:val="21"/>
          <w:u w:val="single"/>
        </w:rPr>
        <w:t xml:space="preserve">                </w:t>
      </w:r>
      <w:r>
        <w:rPr>
          <w:rFonts w:eastAsia="Times New Roman"/>
          <w:kern w:val="0"/>
          <w:szCs w:val="21"/>
          <w:u w:val="single"/>
        </w:rPr>
        <w:t xml:space="preserve"> </w:t>
      </w:r>
      <w:r>
        <w:rPr>
          <w:rFonts w:cs="宋体;SimSun"/>
          <w:kern w:val="0"/>
          <w:szCs w:val="21"/>
        </w:rPr>
        <w:t>；</w:t>
      </w:r>
      <w:r>
        <w:rPr>
          <w:kern w:val="0"/>
          <w:szCs w:val="21"/>
        </w:rPr>
        <w:t>SiO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的晶体类型为</w:t>
      </w:r>
      <w:r>
        <w:rPr>
          <w:rFonts w:eastAsia="Times New Roman"/>
          <w:kern w:val="0"/>
          <w:szCs w:val="21"/>
          <w:u w:val="single"/>
        </w:rPr>
        <w:t xml:space="preserve">                  </w:t>
      </w:r>
      <w:r>
        <w:rPr>
          <w:rFonts w:cs="宋体;SimSun"/>
          <w:kern w:val="0"/>
          <w:szCs w:val="21"/>
        </w:rPr>
        <w:t>。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/>
          <w:kern w:val="0"/>
          <w:szCs w:val="21"/>
        </w:rPr>
        <w:t>③</w:t>
      </w:r>
      <w:r>
        <w:rPr>
          <w:rFonts w:cs="宋体;SimSun"/>
          <w:kern w:val="0"/>
          <w:szCs w:val="21"/>
        </w:rPr>
        <w:t>MgO</w:t>
      </w:r>
      <w:r>
        <w:rPr>
          <w:rFonts w:cs="宋体;SimSun"/>
          <w:kern w:val="0"/>
          <w:szCs w:val="21"/>
        </w:rPr>
        <w:t>与碳粉和氯气在一定条件下反应可制备</w:t>
      </w:r>
      <w:r>
        <w:rPr>
          <w:rFonts w:cs="宋体;SimSun"/>
          <w:kern w:val="0"/>
          <w:szCs w:val="21"/>
        </w:rPr>
        <w:t>MgCl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。若尾气可用足量</w:t>
      </w:r>
      <w:r>
        <w:rPr>
          <w:rFonts w:cs="宋体;SimSun"/>
          <w:kern w:val="0"/>
          <w:szCs w:val="21"/>
        </w:rPr>
        <w:t>NaOH</w:t>
      </w:r>
      <w:r>
        <w:rPr>
          <w:rFonts w:cs="宋体;SimSun"/>
          <w:kern w:val="0"/>
          <w:szCs w:val="21"/>
        </w:rPr>
        <w:t>溶液完全吸收，则生成的盐为</w:t>
      </w:r>
      <w:r>
        <w:rPr>
          <w:rFonts w:eastAsia="Times New Roman"/>
          <w:kern w:val="0"/>
          <w:szCs w:val="21"/>
          <w:u w:val="single"/>
        </w:rPr>
        <w:t xml:space="preserve">         </w:t>
      </w:r>
      <w:r>
        <w:rPr>
          <w:rFonts w:eastAsia="Times New Roman"/>
          <w:kern w:val="0"/>
          <w:szCs w:val="21"/>
          <w:u w:val="single"/>
        </w:rPr>
        <w:t xml:space="preserve">          </w:t>
      </w:r>
      <w:r>
        <w:rPr>
          <w:rFonts w:eastAsia="Times New Roman"/>
          <w:kern w:val="0"/>
          <w:szCs w:val="21"/>
          <w:u w:val="single"/>
        </w:rPr>
        <w:t xml:space="preserve">       </w:t>
      </w:r>
      <w:r>
        <w:rPr>
          <w:rFonts w:cs="Times New Roman" w:eastAsia="Times New Roman"/>
          <w:kern w:val="0"/>
          <w:szCs w:val="21"/>
        </w:rPr>
        <w:t xml:space="preserve"> </w:t>
      </w:r>
      <w:r>
        <w:rPr>
          <w:rFonts w:cs="宋体;SimSun"/>
          <w:kern w:val="0"/>
          <w:szCs w:val="21"/>
        </w:rPr>
        <w:t>(</w:t>
      </w:r>
      <w:r>
        <w:rPr>
          <w:rFonts w:cs="宋体;SimSun"/>
          <w:kern w:val="0"/>
          <w:szCs w:val="21"/>
        </w:rPr>
        <w:t>写化学式</w:t>
      </w:r>
      <w:r>
        <w:rPr>
          <w:rFonts w:cs="宋体;SimSun"/>
          <w:kern w:val="0"/>
          <w:szCs w:val="21"/>
        </w:rPr>
        <w:t>)</w:t>
      </w:r>
      <w:r>
        <w:rPr>
          <w:rFonts w:cs="宋体;SimSun"/>
          <w:kern w:val="0"/>
          <w:szCs w:val="21"/>
        </w:rPr>
        <w:t>。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/>
          <w:kern w:val="0"/>
          <w:szCs w:val="21"/>
        </w:rPr>
        <w:t>(4)</w:t>
      </w:r>
      <w:r>
        <w:rPr>
          <w:rFonts w:cs="宋体;SimSun"/>
          <w:kern w:val="0"/>
          <w:szCs w:val="21"/>
        </w:rPr>
        <w:t>月壤中含有丰富的</w:t>
      </w:r>
      <w:r>
        <w:rPr>
          <w:rFonts w:cs="宋体;SimSun"/>
          <w:kern w:val="0"/>
          <w:szCs w:val="21"/>
          <w:vertAlign w:val="superscript"/>
        </w:rPr>
        <w:t>3</w:t>
      </w:r>
      <w:r>
        <w:rPr>
          <w:rFonts w:cs="宋体;SimSun"/>
          <w:kern w:val="0"/>
          <w:szCs w:val="21"/>
        </w:rPr>
        <w:t>He</w:t>
      </w:r>
      <w:r>
        <w:rPr>
          <w:rFonts w:cs="宋体;SimSun"/>
          <w:kern w:val="0"/>
          <w:szCs w:val="21"/>
        </w:rPr>
        <w:t>，从月壤中提炼</w:t>
      </w:r>
      <w:r>
        <w:rPr>
          <w:rFonts w:cs="宋体;SimSun"/>
          <w:kern w:val="0"/>
          <w:szCs w:val="21"/>
        </w:rPr>
        <w:t>1kg</w:t>
      </w:r>
      <w:r>
        <w:rPr>
          <w:rFonts w:cs="宋体;SimSun"/>
          <w:kern w:val="0"/>
          <w:szCs w:val="21"/>
        </w:rPr>
        <w:t xml:space="preserve"> </w:t>
      </w:r>
      <w:r>
        <w:rPr>
          <w:rFonts w:cs="宋体;SimSun"/>
          <w:kern w:val="0"/>
          <w:szCs w:val="21"/>
          <w:vertAlign w:val="superscript"/>
        </w:rPr>
        <w:t>3</w:t>
      </w:r>
      <w:r>
        <w:rPr>
          <w:rFonts w:cs="宋体;SimSun"/>
          <w:kern w:val="0"/>
          <w:szCs w:val="21"/>
        </w:rPr>
        <w:t>He</w:t>
      </w:r>
      <w:r>
        <w:rPr>
          <w:rFonts w:cs="宋体;SimSun"/>
          <w:kern w:val="0"/>
          <w:szCs w:val="21"/>
        </w:rPr>
        <w:t>，同时可得</w:t>
      </w:r>
      <w:r>
        <w:rPr>
          <w:rFonts w:cs="宋体;SimSun"/>
          <w:kern w:val="0"/>
          <w:szCs w:val="21"/>
        </w:rPr>
        <w:t>6000kg</w:t>
      </w:r>
      <w:r>
        <w:rPr>
          <w:rFonts w:cs="宋体;SimSun"/>
          <w:kern w:val="0"/>
          <w:szCs w:val="21"/>
        </w:rPr>
        <w:t xml:space="preserve"> </w:t>
      </w:r>
      <w:r>
        <w:rPr>
          <w:rFonts w:cs="宋体;SimSun"/>
          <w:kern w:val="0"/>
          <w:szCs w:val="21"/>
        </w:rPr>
        <w:t>H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和</w:t>
      </w:r>
      <w:r>
        <w:rPr>
          <w:rFonts w:cs="宋体;SimSun"/>
          <w:kern w:val="0"/>
          <w:szCs w:val="21"/>
        </w:rPr>
        <w:t>700kg</w:t>
      </w:r>
      <w:r>
        <w:rPr>
          <w:rFonts w:cs="宋体;SimSun"/>
          <w:kern w:val="0"/>
          <w:szCs w:val="21"/>
        </w:rPr>
        <w:t xml:space="preserve"> </w:t>
      </w:r>
      <w:r>
        <w:rPr>
          <w:rFonts w:cs="宋体;SimSun"/>
          <w:kern w:val="0"/>
          <w:szCs w:val="21"/>
        </w:rPr>
        <w:t>N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，若以得到</w:t>
      </w:r>
      <w:r>
        <w:rPr>
          <w:rFonts w:cs="宋体;SimSun"/>
          <w:kern w:val="0"/>
          <w:szCs w:val="21"/>
        </w:rPr>
        <w:t>H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和</w:t>
      </w:r>
      <w:r>
        <w:rPr>
          <w:rFonts w:cs="宋体;SimSun"/>
          <w:kern w:val="0"/>
          <w:szCs w:val="21"/>
        </w:rPr>
        <w:t>N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kern w:val="0"/>
          <w:szCs w:val="21"/>
        </w:rPr>
        <w:t>为原料经一系列反应最多可生产碳酸氢铵</w:t>
      </w:r>
      <w:r>
        <w:rPr>
          <w:rFonts w:eastAsia="Times New Roman"/>
          <w:kern w:val="0"/>
          <w:szCs w:val="21"/>
          <w:u w:val="single"/>
        </w:rPr>
        <w:t xml:space="preserve">            </w:t>
      </w:r>
      <w:r>
        <w:rPr>
          <w:rFonts w:cs="宋体;SimSun"/>
          <w:kern w:val="0"/>
          <w:szCs w:val="21"/>
        </w:rPr>
        <w:t>kg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/>
          <w:kern w:val="0"/>
          <w:szCs w:val="21"/>
        </w:rPr>
        <w:t>⒐</w:t>
      </w:r>
      <w:r>
        <w:rPr>
          <w:rFonts w:cs="宋体;SimSun"/>
          <w:kern w:val="0"/>
          <w:szCs w:val="21"/>
        </w:rPr>
        <w:t>(15)</w:t>
      </w:r>
      <w:r>
        <w:rPr>
          <w:rFonts w:cs="宋体;SimSun"/>
          <w:kern w:val="0"/>
          <w:szCs w:val="21"/>
        </w:rPr>
        <w:t>中华人民共和国国家标准</w:t>
      </w:r>
      <w:r>
        <w:rPr>
          <w:rFonts w:cs="宋体;SimSun"/>
          <w:kern w:val="0"/>
          <w:szCs w:val="21"/>
        </w:rPr>
        <w:t>(GB2760</w:t>
      </w:r>
      <w:r>
        <w:rPr>
          <w:rFonts w:cs="宋体;SimSun"/>
          <w:kern w:val="0"/>
          <w:szCs w:val="21"/>
        </w:rPr>
        <w:t>－</w:t>
      </w:r>
      <w:r>
        <w:rPr>
          <w:rFonts w:cs="宋体;SimSun"/>
          <w:kern w:val="0"/>
          <w:szCs w:val="21"/>
        </w:rPr>
        <w:t>200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rFonts w:cs="宋体;SimSun"/>
          <w:kern w:val="0"/>
          <w:szCs w:val="21"/>
        </w:rPr>
        <w:t>)</w:t>
      </w:r>
      <w:r>
        <w:rPr>
          <w:rFonts w:cs="宋体;SimSun"/>
          <w:kern w:val="0"/>
          <w:szCs w:val="21"/>
        </w:rPr>
        <w:t>规定葡萄酒中</w:t>
      </w:r>
      <w:r>
        <w:rPr>
          <w:rFonts w:cs="宋体;SimSun"/>
          <w:kern w:val="0"/>
          <w:szCs w:val="21"/>
        </w:rPr>
        <w:t>SO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最大使用量为</w:t>
      </w:r>
      <w:r>
        <w:rPr>
          <w:rFonts w:cs="宋体;SimSun"/>
          <w:kern w:val="0"/>
          <w:szCs w:val="21"/>
        </w:rPr>
        <w:t>0.25g·L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rFonts w:cs="宋体;SimSun"/>
          <w:kern w:val="0"/>
          <w:szCs w:val="21"/>
          <w:vertAlign w:val="superscript"/>
        </w:rPr>
        <w:t>1</w:t>
      </w:r>
      <w:r>
        <w:rPr>
          <w:rFonts w:cs="宋体;SimSun"/>
          <w:kern w:val="0"/>
          <w:szCs w:val="21"/>
        </w:rPr>
        <w:t>.</w:t>
      </w:r>
      <w:r>
        <w:rPr>
          <w:rFonts w:cs="宋体;SimSun"/>
          <w:kern w:val="0"/>
          <w:szCs w:val="21"/>
        </w:rPr>
        <w:t>某兴趣小组用题</w:t>
      </w:r>
      <w:r>
        <w:rPr>
          <w:rFonts w:cs="宋体;SimSun"/>
          <w:kern w:val="0"/>
          <w:szCs w:val="21"/>
        </w:rPr>
        <w:t>9</w:t>
      </w:r>
      <w:r>
        <w:rPr>
          <w:rFonts w:cs="宋体;SimSun"/>
          <w:kern w:val="0"/>
          <w:szCs w:val="21"/>
        </w:rPr>
        <w:t>图</w:t>
      </w:r>
      <w:r>
        <w:rPr>
          <w:rFonts w:cs="宋体;SimSun"/>
          <w:kern w:val="0"/>
          <w:szCs w:val="21"/>
        </w:rPr>
        <w:t>I</w:t>
      </w:r>
      <w:r>
        <w:rPr>
          <w:rFonts w:cs="宋体;SimSun"/>
          <w:kern w:val="0"/>
          <w:szCs w:val="21"/>
        </w:rPr>
        <w:t>装置</w:t>
      </w:r>
      <w:r>
        <w:rPr>
          <w:rFonts w:cs="宋体;SimSun"/>
          <w:kern w:val="0"/>
          <w:szCs w:val="21"/>
        </w:rPr>
        <w:t>(</w:t>
      </w:r>
      <w:r>
        <w:rPr>
          <w:rFonts w:cs="宋体;SimSun"/>
          <w:kern w:val="0"/>
          <w:szCs w:val="21"/>
        </w:rPr>
        <w:t>夹持装置略</w:t>
      </w:r>
      <w:r>
        <w:rPr>
          <w:rFonts w:cs="宋体;SimSun"/>
          <w:kern w:val="0"/>
          <w:szCs w:val="21"/>
        </w:rPr>
        <w:t>)</w:t>
      </w:r>
      <w:r>
        <w:rPr>
          <w:rFonts w:cs="宋体;SimSun"/>
          <w:kern w:val="0"/>
          <w:szCs w:val="21"/>
        </w:rPr>
        <w:t>收集某葡萄酒中</w:t>
      </w:r>
      <w:r>
        <w:rPr>
          <w:rFonts w:cs="宋体;SimSun"/>
          <w:kern w:val="0"/>
          <w:szCs w:val="21"/>
        </w:rPr>
        <w:t>SO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,</w:t>
      </w:r>
      <w:r>
        <w:rPr>
          <w:rFonts w:cs="宋体;SimSun"/>
          <w:kern w:val="0"/>
          <w:szCs w:val="21"/>
        </w:rPr>
        <w:t>并对</w:t>
      </w:r>
      <w:r>
        <w:rPr>
          <w:rFonts w:cs="宋体;SimSun"/>
          <w:kern w:val="0"/>
          <w:szCs w:val="21"/>
        </w:rPr>
        <w:t>其含量进行测定</w:t>
      </w:r>
      <w:r>
        <w:rPr>
          <w:rFonts w:cs="宋体;SimSun"/>
          <w:kern w:val="0"/>
          <w:szCs w:val="21"/>
        </w:rPr>
        <w:t>.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2463165" cy="205549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3120" cy="2055600"/>
                          <a:chOff x="0" y="0"/>
                          <a:chExt cx="2463120" cy="2055600"/>
                        </a:xfrm>
                      </wpg:grpSpPr>
                      <wpg:grpSp>
                        <wpg:cNvGrpSpPr/>
                        <wpg:grpSpPr>
                          <a:xfrm>
                            <a:off x="373320" y="0"/>
                            <a:ext cx="1521000" cy="20059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1480320"/>
                              <a:ext cx="487800" cy="5259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92880" y="499680"/>
                                <a:ext cx="304920" cy="259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13320" y="331920"/>
                                <a:ext cx="466560" cy="1638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7360" y="39960"/>
                                  <a:ext cx="415800" cy="684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23400" y="7200"/>
                                    <a:ext cx="36720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90600" y="0"/>
                                    <a:ext cx="25560" cy="68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5" h="18">
                                        <a:moveTo>
                                          <a:pt x="0" y="18"/>
                                        </a:moveTo>
                                        <a:cubicBezTo>
                                          <a:pt x="19" y="10"/>
                                          <a:pt x="38" y="3"/>
                                          <a:pt x="45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0" y="0"/>
                                    <a:ext cx="25560" cy="68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5" h="18">
                                        <a:moveTo>
                                          <a:pt x="0" y="18"/>
                                        </a:moveTo>
                                        <a:cubicBezTo>
                                          <a:pt x="19" y="10"/>
                                          <a:pt x="38" y="3"/>
                                          <a:pt x="45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 flipH="1" flipV="1">
                                  <a:off x="0" y="0"/>
                                  <a:ext cx="95400" cy="163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71520" y="0"/>
                                  <a:ext cx="95400" cy="163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7880" y="69840"/>
                                  <a:ext cx="572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3560" y="69840"/>
                                  <a:ext cx="3348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4280" y="69840"/>
                                  <a:ext cx="4248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0" y="69840"/>
                                  <a:ext cx="381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5680" y="90720"/>
                                  <a:ext cx="432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7040" y="90720"/>
                                  <a:ext cx="4248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7400" y="90720"/>
                                  <a:ext cx="4752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8120" y="90720"/>
                                  <a:ext cx="3312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6320" y="114840"/>
                                  <a:ext cx="381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7960" y="114840"/>
                                  <a:ext cx="615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3360" y="111960"/>
                                  <a:ext cx="4248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9760" y="114840"/>
                                  <a:ext cx="4248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400" y="133560"/>
                                  <a:ext cx="284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7040" y="133560"/>
                                  <a:ext cx="381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2440" y="133560"/>
                                  <a:ext cx="381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8400" y="136440"/>
                                  <a:ext cx="4248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4760" y="151920"/>
                                  <a:ext cx="2412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2640" y="151920"/>
                                  <a:ext cx="381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8320" y="148680"/>
                                  <a:ext cx="3348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5200" y="148680"/>
                                  <a:ext cx="432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81080" y="237240"/>
                                <a:ext cx="137880" cy="33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160200" y="177840"/>
                                <a:ext cx="142920" cy="307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6840" y="0"/>
                                  <a:ext cx="133920" cy="300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1" h="645">
                                      <a:moveTo>
                                        <a:pt x="136" y="0"/>
                                      </a:moveTo>
                                      <a:cubicBezTo>
                                        <a:pt x="129" y="60"/>
                                        <a:pt x="132" y="112"/>
                                        <a:pt x="136" y="187"/>
                                      </a:cubicBezTo>
                                      <a:cubicBezTo>
                                        <a:pt x="140" y="262"/>
                                        <a:pt x="180" y="386"/>
                                        <a:pt x="159" y="450"/>
                                      </a:cubicBezTo>
                                      <a:cubicBezTo>
                                        <a:pt x="138" y="514"/>
                                        <a:pt x="0" y="538"/>
                                        <a:pt x="9" y="570"/>
                                      </a:cubicBezTo>
                                      <a:cubicBezTo>
                                        <a:pt x="18" y="602"/>
                                        <a:pt x="169" y="630"/>
                                        <a:pt x="211" y="64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40" y="0"/>
                                  <a:ext cx="133920" cy="300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1" h="645">
                                      <a:moveTo>
                                        <a:pt x="136" y="0"/>
                                      </a:moveTo>
                                      <a:cubicBezTo>
                                        <a:pt x="129" y="60"/>
                                        <a:pt x="132" y="112"/>
                                        <a:pt x="136" y="187"/>
                                      </a:cubicBezTo>
                                      <a:cubicBezTo>
                                        <a:pt x="140" y="262"/>
                                        <a:pt x="180" y="386"/>
                                        <a:pt x="159" y="450"/>
                                      </a:cubicBezTo>
                                      <a:cubicBezTo>
                                        <a:pt x="138" y="514"/>
                                        <a:pt x="0" y="538"/>
                                        <a:pt x="9" y="570"/>
                                      </a:cubicBezTo>
                                      <a:cubicBezTo>
                                        <a:pt x="18" y="602"/>
                                        <a:pt x="169" y="630"/>
                                        <a:pt x="211" y="64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720" y="684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720" y="1764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720" y="3024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720" y="4176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720" y="5580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720" y="6984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720" y="8352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3880" y="9648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3880" y="10728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9280" y="11988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3240" y="13392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3240" y="14652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9000" y="15912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7200" y="18468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9000" y="15912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7200" y="18468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9000" y="16884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7200" y="19404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040" y="20556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7480" y="21492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160" y="22212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2640" y="22896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1480" y="23472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160" y="23940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440" y="24480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920" y="24732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560" y="25452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63880"/>
                                  <a:ext cx="23040" cy="252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600" y="268560"/>
                                  <a:ext cx="28440" cy="39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1160" y="272880"/>
                                  <a:ext cx="36360" cy="50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4480" y="276840"/>
                                  <a:ext cx="36360" cy="50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41760" y="279360"/>
                                  <a:ext cx="39960" cy="6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62640" y="282960"/>
                                  <a:ext cx="30600" cy="828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4160" y="286200"/>
                                  <a:ext cx="30600" cy="828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89280" y="288720"/>
                                  <a:ext cx="30600" cy="828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12320" y="291960"/>
                                  <a:ext cx="190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33200" y="292680"/>
                                  <a:ext cx="9360" cy="1512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 rot="5400000">
                                <a:off x="186120" y="107280"/>
                                <a:ext cx="123840" cy="138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21600" y="0"/>
                                    </a:moveTo>
                                    <a:cubicBezTo>
                                      <a:pt x="10800" y="0"/>
                                      <a:pt x="0" y="2375"/>
                                      <a:pt x="0" y="4750"/>
                                    </a:cubicBezTo>
                                    <a:lnTo>
                                      <a:pt x="0" y="16850"/>
                                    </a:lnTo>
                                    <a:cubicBezTo>
                                      <a:pt x="0" y="19225"/>
                                      <a:pt x="10800" y="21600"/>
                                      <a:pt x="21600" y="2160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5120" y="136440"/>
                                <a:ext cx="1090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 rot="16200000">
                                <a:off x="213840" y="153360"/>
                                <a:ext cx="77400" cy="50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21600" y="0"/>
                                    </a:moveTo>
                                    <a:cubicBezTo>
                                      <a:pt x="10800" y="0"/>
                                      <a:pt x="0" y="0"/>
                                      <a:pt x="0" y="0"/>
                                    </a:cubicBezTo>
                                    <a:lnTo>
                                      <a:pt x="0" y="21600"/>
                                    </a:lnTo>
                                    <a:cubicBezTo>
                                      <a:pt x="0" y="21600"/>
                                      <a:pt x="10800" y="21600"/>
                                      <a:pt x="21600" y="2160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118080" y="0"/>
                                <a:ext cx="266760" cy="1198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22760" y="53280"/>
                                  <a:ext cx="37440" cy="666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4320"/>
                                    <a:ext cx="14040" cy="62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2" h="135">
                                        <a:moveTo>
                                          <a:pt x="22" y="135"/>
                                        </a:moveTo>
                                        <a:cubicBezTo>
                                          <a:pt x="19" y="127"/>
                                          <a:pt x="4" y="102"/>
                                          <a:pt x="2" y="85"/>
                                        </a:cubicBezTo>
                                        <a:cubicBezTo>
                                          <a:pt x="0" y="68"/>
                                          <a:pt x="5" y="44"/>
                                          <a:pt x="7" y="30"/>
                                        </a:cubicBezTo>
                                        <a:cubicBezTo>
                                          <a:pt x="9" y="16"/>
                                          <a:pt x="15" y="6"/>
                                          <a:pt x="17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48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0800" y="0"/>
                                    <a:ext cx="26640" cy="62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2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3" y="7"/>
                                          <a:pt x="13" y="30"/>
                                          <a:pt x="20" y="45"/>
                                        </a:cubicBezTo>
                                        <a:cubicBezTo>
                                          <a:pt x="27" y="60"/>
                                          <a:pt x="38" y="75"/>
                                          <a:pt x="40" y="90"/>
                                        </a:cubicBezTo>
                                        <a:cubicBezTo>
                                          <a:pt x="42" y="105"/>
                                          <a:pt x="36" y="119"/>
                                          <a:pt x="3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48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1160" y="30960"/>
                                    <a:ext cx="11520" cy="316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" h="69">
                                        <a:moveTo>
                                          <a:pt x="18" y="69"/>
                                        </a:moveTo>
                                        <a:cubicBezTo>
                                          <a:pt x="18" y="56"/>
                                          <a:pt x="18" y="44"/>
                                          <a:pt x="15" y="33"/>
                                        </a:cubicBezTo>
                                        <a:cubicBezTo>
                                          <a:pt x="12" y="22"/>
                                          <a:pt x="6" y="11"/>
                                          <a:pt x="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48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52640" y="2880"/>
                                  <a:ext cx="43200" cy="97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8" h="210">
                                      <a:moveTo>
                                        <a:pt x="0" y="210"/>
                                      </a:moveTo>
                                      <a:cubicBezTo>
                                        <a:pt x="4" y="196"/>
                                        <a:pt x="19" y="153"/>
                                        <a:pt x="23" y="128"/>
                                      </a:cubicBezTo>
                                      <a:cubicBezTo>
                                        <a:pt x="27" y="103"/>
                                        <a:pt x="16" y="81"/>
                                        <a:pt x="23" y="60"/>
                                      </a:cubicBezTo>
                                      <a:cubicBezTo>
                                        <a:pt x="30" y="39"/>
                                        <a:pt x="59" y="12"/>
                                        <a:pt x="68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32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2360" y="13680"/>
                                  <a:ext cx="42480" cy="87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7" h="187">
                                      <a:moveTo>
                                        <a:pt x="67" y="187"/>
                                      </a:moveTo>
                                      <a:cubicBezTo>
                                        <a:pt x="49" y="160"/>
                                        <a:pt x="31" y="133"/>
                                        <a:pt x="30" y="112"/>
                                      </a:cubicBezTo>
                                      <a:cubicBezTo>
                                        <a:pt x="29" y="91"/>
                                        <a:pt x="65" y="79"/>
                                        <a:pt x="60" y="60"/>
                                      </a:cubicBezTo>
                                      <a:cubicBezTo>
                                        <a:pt x="55" y="41"/>
                                        <a:pt x="27" y="2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32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7240" y="0"/>
                                  <a:ext cx="119520" cy="108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88" h="233">
                                      <a:moveTo>
                                        <a:pt x="0" y="233"/>
                                      </a:moveTo>
                                      <a:cubicBezTo>
                                        <a:pt x="7" y="224"/>
                                        <a:pt x="31" y="206"/>
                                        <a:pt x="45" y="180"/>
                                      </a:cubicBezTo>
                                      <a:cubicBezTo>
                                        <a:pt x="59" y="154"/>
                                        <a:pt x="59" y="105"/>
                                        <a:pt x="83" y="75"/>
                                      </a:cubicBezTo>
                                      <a:cubicBezTo>
                                        <a:pt x="107" y="45"/>
                                        <a:pt x="166" y="16"/>
                                        <a:pt x="188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32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880"/>
                                  <a:ext cx="117360" cy="104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85" h="225">
                                      <a:moveTo>
                                        <a:pt x="185" y="225"/>
                                      </a:moveTo>
                                      <a:cubicBezTo>
                                        <a:pt x="174" y="214"/>
                                        <a:pt x="134" y="182"/>
                                        <a:pt x="120" y="157"/>
                                      </a:cubicBezTo>
                                      <a:cubicBezTo>
                                        <a:pt x="106" y="132"/>
                                        <a:pt x="118" y="101"/>
                                        <a:pt x="98" y="75"/>
                                      </a:cubicBezTo>
                                      <a:cubicBezTo>
                                        <a:pt x="78" y="49"/>
                                        <a:pt x="21" y="16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32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800" y="6840"/>
                                  <a:ext cx="25920" cy="93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1" h="202">
                                      <a:moveTo>
                                        <a:pt x="22" y="202"/>
                                      </a:moveTo>
                                      <a:cubicBezTo>
                                        <a:pt x="21" y="178"/>
                                        <a:pt x="20" y="154"/>
                                        <a:pt x="22" y="135"/>
                                      </a:cubicBezTo>
                                      <a:cubicBezTo>
                                        <a:pt x="24" y="116"/>
                                        <a:pt x="41" y="112"/>
                                        <a:pt x="37" y="90"/>
                                      </a:cubicBezTo>
                                      <a:cubicBezTo>
                                        <a:pt x="33" y="68"/>
                                        <a:pt x="7" y="15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32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8880" y="2880"/>
                                  <a:ext cx="33120" cy="101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2" h="218">
                                      <a:moveTo>
                                        <a:pt x="0" y="218"/>
                                      </a:moveTo>
                                      <a:cubicBezTo>
                                        <a:pt x="13" y="182"/>
                                        <a:pt x="26" y="147"/>
                                        <a:pt x="30" y="120"/>
                                      </a:cubicBezTo>
                                      <a:cubicBezTo>
                                        <a:pt x="34" y="93"/>
                                        <a:pt x="18" y="73"/>
                                        <a:pt x="22" y="53"/>
                                      </a:cubicBezTo>
                                      <a:cubicBezTo>
                                        <a:pt x="26" y="33"/>
                                        <a:pt x="47" y="8"/>
                                        <a:pt x="52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32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0" y="269280"/>
                                <a:ext cx="178920" cy="64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82" h="138">
                                    <a:moveTo>
                                      <a:pt x="21" y="138"/>
                                    </a:moveTo>
                                    <a:cubicBezTo>
                                      <a:pt x="21" y="129"/>
                                      <a:pt x="0" y="105"/>
                                      <a:pt x="24" y="81"/>
                                    </a:cubicBezTo>
                                    <a:cubicBezTo>
                                      <a:pt x="48" y="57"/>
                                      <a:pt x="228" y="17"/>
                                      <a:pt x="282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20040" y="267120"/>
                                <a:ext cx="167760" cy="64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64" h="138">
                                    <a:moveTo>
                                      <a:pt x="252" y="138"/>
                                    </a:moveTo>
                                    <a:cubicBezTo>
                                      <a:pt x="251" y="129"/>
                                      <a:pt x="264" y="111"/>
                                      <a:pt x="246" y="84"/>
                                    </a:cubicBezTo>
                                    <a:cubicBezTo>
                                      <a:pt x="228" y="57"/>
                                      <a:pt x="51" y="17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30600" y="1442880"/>
                              <a:ext cx="415440" cy="32400"/>
                            </a:xfrm>
                            <a:prstGeom prst="roundRect">
                              <a:avLst>
                                <a:gd name="adj" fmla="val 43245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7200" y="1428120"/>
                              <a:ext cx="472320" cy="64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97280" y="0"/>
                                <a:ext cx="34920" cy="6480"/>
                              </a:xfrm>
                            </wpg:grpSpPr>
                            <wps:wsp>
                              <wps:cNvSpPr/>
                              <wps:spPr>
                                <a:xfrm flipV="1">
                                  <a:off x="0" y="0"/>
                                  <a:ext cx="16560" cy="64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>
                                  <a:off x="18360" y="0"/>
                                  <a:ext cx="16560" cy="64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0" y="0"/>
                                <a:ext cx="191880" cy="64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4920" cy="64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1836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37440" y="0"/>
                                  <a:ext cx="34920" cy="64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1836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15920" y="0"/>
                                  <a:ext cx="34920" cy="64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1872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56600" y="0"/>
                                  <a:ext cx="34920" cy="64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1836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78120" y="0"/>
                                  <a:ext cx="34920" cy="64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1836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239760" y="0"/>
                                <a:ext cx="34920" cy="6480"/>
                              </a:xfrm>
                            </wpg:grpSpPr>
                            <wps:wsp>
                              <wps:cNvSpPr/>
                              <wps:spPr>
                                <a:xfrm flipV="1">
                                  <a:off x="0" y="0"/>
                                  <a:ext cx="16560" cy="64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>
                                  <a:off x="18360" y="0"/>
                                  <a:ext cx="16560" cy="64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280440" y="0"/>
                                <a:ext cx="191880" cy="64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4920" cy="64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1836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37440" y="0"/>
                                  <a:ext cx="34920" cy="64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1836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16280" y="0"/>
                                  <a:ext cx="34920" cy="64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1836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56960" y="0"/>
                                  <a:ext cx="34920" cy="64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1836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78120" y="0"/>
                                  <a:ext cx="34920" cy="64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1836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GrpSpPr/>
                          <wpg:grpSpPr>
                            <a:xfrm>
                              <a:off x="51480" y="956160"/>
                              <a:ext cx="374760" cy="474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25640" y="11520"/>
                                <a:ext cx="123840" cy="20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99440"/>
                                <a:ext cx="374760" cy="27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18800" y="0"/>
                                <a:ext cx="137880" cy="1008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100440" y="176040"/>
                                <a:ext cx="172800" cy="49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20" y="9000"/>
                                  <a:ext cx="163800" cy="40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24840" cy="38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9" h="102">
                                      <a:moveTo>
                                        <a:pt x="49" y="0"/>
                                      </a:moveTo>
                                      <a:cubicBezTo>
                                        <a:pt x="48" y="11"/>
                                        <a:pt x="45" y="50"/>
                                        <a:pt x="41" y="64"/>
                                      </a:cubicBezTo>
                                      <a:cubicBezTo>
                                        <a:pt x="37" y="78"/>
                                        <a:pt x="33" y="77"/>
                                        <a:pt x="26" y="83"/>
                                      </a:cubicBezTo>
                                      <a:cubicBezTo>
                                        <a:pt x="19" y="89"/>
                                        <a:pt x="9" y="95"/>
                                        <a:pt x="0" y="10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47960" y="0"/>
                                  <a:ext cx="24840" cy="38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9" h="102">
                                      <a:moveTo>
                                        <a:pt x="49" y="0"/>
                                      </a:moveTo>
                                      <a:cubicBezTo>
                                        <a:pt x="48" y="11"/>
                                        <a:pt x="45" y="50"/>
                                        <a:pt x="41" y="64"/>
                                      </a:cubicBezTo>
                                      <a:cubicBezTo>
                                        <a:pt x="37" y="78"/>
                                        <a:pt x="33" y="77"/>
                                        <a:pt x="26" y="83"/>
                                      </a:cubicBezTo>
                                      <a:cubicBezTo>
                                        <a:pt x="19" y="89"/>
                                        <a:pt x="9" y="95"/>
                                        <a:pt x="0" y="10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5760" y="364680"/>
                                <a:ext cx="365760" cy="57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00" y="5760"/>
                                  <a:ext cx="31428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7320" y="0"/>
                                  <a:ext cx="28440" cy="5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2" h="9">
                                      <a:moveTo>
                                        <a:pt x="0" y="9"/>
                                      </a:moveTo>
                                      <a:cubicBezTo>
                                        <a:pt x="5" y="8"/>
                                        <a:pt x="11" y="7"/>
                                        <a:pt x="18" y="6"/>
                                      </a:cubicBezTo>
                                      <a:cubicBezTo>
                                        <a:pt x="25" y="5"/>
                                        <a:pt x="33" y="2"/>
                                        <a:pt x="42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0" y="0"/>
                                  <a:ext cx="28440" cy="5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2" h="9">
                                      <a:moveTo>
                                        <a:pt x="0" y="9"/>
                                      </a:moveTo>
                                      <a:cubicBezTo>
                                        <a:pt x="5" y="8"/>
                                        <a:pt x="11" y="7"/>
                                        <a:pt x="18" y="6"/>
                                      </a:cubicBezTo>
                                      <a:cubicBezTo>
                                        <a:pt x="25" y="5"/>
                                        <a:pt x="33" y="2"/>
                                        <a:pt x="42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71640" y="392040"/>
                                <a:ext cx="216000" cy="73080"/>
                              </a:xfrm>
                            </wpg:grpSpPr>
                            <wps:wsp>
                              <wps:cNvSpPr/>
                              <wps:spPr>
                                <a:xfrm flipV="1">
                                  <a:off x="104760" y="48960"/>
                                  <a:ext cx="28440" cy="24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7" h="67">
                                      <a:moveTo>
                                        <a:pt x="33" y="67"/>
                                      </a:moveTo>
                                      <a:cubicBezTo>
                                        <a:pt x="45" y="64"/>
                                        <a:pt x="57" y="62"/>
                                        <a:pt x="57" y="52"/>
                                      </a:cubicBezTo>
                                      <a:cubicBezTo>
                                        <a:pt x="57" y="42"/>
                                        <a:pt x="39" y="8"/>
                                        <a:pt x="30" y="4"/>
                                      </a:cubicBezTo>
                                      <a:cubicBezTo>
                                        <a:pt x="21" y="0"/>
                                        <a:pt x="6" y="18"/>
                                        <a:pt x="3" y="28"/>
                                      </a:cubicBezTo>
                                      <a:cubicBezTo>
                                        <a:pt x="0" y="38"/>
                                        <a:pt x="7" y="51"/>
                                        <a:pt x="15" y="64"/>
                                      </a:cubicBezTo>
                                      <a:cubicBezTo>
                                        <a:pt x="15" y="64"/>
                                        <a:pt x="33" y="67"/>
                                        <a:pt x="33" y="6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61560" y="48960"/>
                                  <a:ext cx="33120" cy="22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5" h="61">
                                      <a:moveTo>
                                        <a:pt x="13" y="56"/>
                                      </a:moveTo>
                                      <a:cubicBezTo>
                                        <a:pt x="23" y="61"/>
                                        <a:pt x="57" y="52"/>
                                        <a:pt x="61" y="44"/>
                                      </a:cubicBezTo>
                                      <a:cubicBezTo>
                                        <a:pt x="65" y="36"/>
                                        <a:pt x="47" y="10"/>
                                        <a:pt x="37" y="5"/>
                                      </a:cubicBezTo>
                                      <a:cubicBezTo>
                                        <a:pt x="27" y="0"/>
                                        <a:pt x="8" y="9"/>
                                        <a:pt x="4" y="17"/>
                                      </a:cubicBezTo>
                                      <a:cubicBezTo>
                                        <a:pt x="0" y="25"/>
                                        <a:pt x="3" y="51"/>
                                        <a:pt x="13" y="5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32840" cy="0"/>
                                </a:xfrm>
                                <a:prstGeom prst="line">
                                  <a:avLst/>
                                </a:prstGeom>
                                <a:ln w="6480">
                                  <a:solidFill>
                                    <a:srgbClr val="000000"/>
                                  </a:solidFill>
                                  <a:prstDash val="lgDash"/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8560" y="0"/>
                                  <a:ext cx="37440" cy="0"/>
                                </a:xfrm>
                                <a:prstGeom prst="line">
                                  <a:avLst/>
                                </a:prstGeom>
                                <a:ln w="64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000" y="20880"/>
                                  <a:ext cx="37440" cy="0"/>
                                </a:xfrm>
                                <a:prstGeom prst="line">
                                  <a:avLst/>
                                </a:prstGeom>
                                <a:ln w="64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0960" y="23400"/>
                                  <a:ext cx="37440" cy="0"/>
                                </a:xfrm>
                                <a:prstGeom prst="line">
                                  <a:avLst/>
                                </a:prstGeom>
                                <a:ln w="64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6280" y="23400"/>
                                  <a:ext cx="30960" cy="316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1280" y="19080"/>
                                  <a:ext cx="49680" cy="43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5" h="61">
                                      <a:moveTo>
                                        <a:pt x="13" y="56"/>
                                      </a:moveTo>
                                      <a:cubicBezTo>
                                        <a:pt x="23" y="61"/>
                                        <a:pt x="57" y="52"/>
                                        <a:pt x="61" y="44"/>
                                      </a:cubicBezTo>
                                      <a:cubicBezTo>
                                        <a:pt x="65" y="36"/>
                                        <a:pt x="47" y="10"/>
                                        <a:pt x="37" y="5"/>
                                      </a:cubicBezTo>
                                      <a:cubicBezTo>
                                        <a:pt x="27" y="0"/>
                                        <a:pt x="8" y="9"/>
                                        <a:pt x="4" y="17"/>
                                      </a:cubicBezTo>
                                      <a:cubicBezTo>
                                        <a:pt x="0" y="25"/>
                                        <a:pt x="3" y="51"/>
                                        <a:pt x="13" y="5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67760" y="18360"/>
                                  <a:ext cx="45000" cy="43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5" h="61">
                                      <a:moveTo>
                                        <a:pt x="13" y="56"/>
                                      </a:moveTo>
                                      <a:cubicBezTo>
                                        <a:pt x="23" y="61"/>
                                        <a:pt x="57" y="52"/>
                                        <a:pt x="61" y="44"/>
                                      </a:cubicBezTo>
                                      <a:cubicBezTo>
                                        <a:pt x="65" y="36"/>
                                        <a:pt x="47" y="10"/>
                                        <a:pt x="37" y="5"/>
                                      </a:cubicBezTo>
                                      <a:cubicBezTo>
                                        <a:pt x="27" y="0"/>
                                        <a:pt x="8" y="9"/>
                                        <a:pt x="4" y="17"/>
                                      </a:cubicBezTo>
                                      <a:cubicBezTo>
                                        <a:pt x="0" y="25"/>
                                        <a:pt x="3" y="51"/>
                                        <a:pt x="13" y="5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25280" y="20880"/>
                                  <a:ext cx="45000" cy="43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5" h="61">
                                      <a:moveTo>
                                        <a:pt x="13" y="56"/>
                                      </a:moveTo>
                                      <a:cubicBezTo>
                                        <a:pt x="23" y="61"/>
                                        <a:pt x="57" y="52"/>
                                        <a:pt x="61" y="44"/>
                                      </a:cubicBezTo>
                                      <a:cubicBezTo>
                                        <a:pt x="65" y="36"/>
                                        <a:pt x="47" y="10"/>
                                        <a:pt x="37" y="5"/>
                                      </a:cubicBezTo>
                                      <a:cubicBezTo>
                                        <a:pt x="27" y="0"/>
                                        <a:pt x="8" y="9"/>
                                        <a:pt x="4" y="17"/>
                                      </a:cubicBezTo>
                                      <a:cubicBezTo>
                                        <a:pt x="0" y="25"/>
                                        <a:pt x="3" y="51"/>
                                        <a:pt x="13" y="5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g:grpSp>
                          <wpg:cNvGrpSpPr/>
                          <wpg:grpSpPr>
                            <a:xfrm>
                              <a:off x="91440" y="135360"/>
                              <a:ext cx="305280" cy="9799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177120"/>
                                <a:ext cx="90000" cy="34200"/>
                              </a:xfrm>
                            </wpg:grpSpPr>
                            <wps:wsp>
                              <wps:cNvSpPr/>
                              <wps:spPr>
                                <a:xfrm flipH="1" rot="21593400">
                                  <a:off x="48960" y="6840"/>
                                  <a:ext cx="41400" cy="1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rot="5392800">
                                  <a:off x="3240" y="0"/>
                                  <a:ext cx="26640" cy="33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16518" y="21600"/>
                                      </a:lnTo>
                                      <a:lnTo>
                                        <a:pt x="50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rot="21593400">
                                  <a:off x="28800" y="0"/>
                                  <a:ext cx="25560" cy="34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rot="21593400">
                                  <a:off x="25920" y="3600"/>
                                  <a:ext cx="33480" cy="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3" h="12">
                                      <a:moveTo>
                                        <a:pt x="93" y="6"/>
                                      </a:moveTo>
                                      <a:cubicBezTo>
                                        <a:pt x="86" y="3"/>
                                        <a:pt x="80" y="0"/>
                                        <a:pt x="72" y="0"/>
                                      </a:cubicBezTo>
                                      <a:cubicBezTo>
                                        <a:pt x="64" y="0"/>
                                        <a:pt x="57" y="4"/>
                                        <a:pt x="45" y="6"/>
                                      </a:cubicBezTo>
                                      <a:cubicBezTo>
                                        <a:pt x="33" y="8"/>
                                        <a:pt x="16" y="10"/>
                                        <a:pt x="0" y="1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 rot="21593400">
                                  <a:off x="25920" y="25920"/>
                                  <a:ext cx="33480" cy="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3" h="12">
                                      <a:moveTo>
                                        <a:pt x="93" y="6"/>
                                      </a:moveTo>
                                      <a:cubicBezTo>
                                        <a:pt x="86" y="3"/>
                                        <a:pt x="80" y="0"/>
                                        <a:pt x="72" y="0"/>
                                      </a:cubicBezTo>
                                      <a:cubicBezTo>
                                        <a:pt x="64" y="0"/>
                                        <a:pt x="57" y="4"/>
                                        <a:pt x="45" y="6"/>
                                      </a:cubicBezTo>
                                      <a:cubicBezTo>
                                        <a:pt x="33" y="8"/>
                                        <a:pt x="16" y="10"/>
                                        <a:pt x="0" y="1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440" y="6120"/>
                                  <a:ext cx="0" cy="2232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6120"/>
                                  <a:ext cx="0" cy="2232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90720" y="0"/>
                                <a:ext cx="214560" cy="9799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123840" cy="979920"/>
                                </a:xfrm>
                              </wpg:grpSpPr>
                              <wps:wsp>
                                <wps:cNvSpPr/>
                                <wps:spPr>
                                  <a:xfrm flipH="1" rot="21593400">
                                    <a:off x="42840" y="154080"/>
                                    <a:ext cx="40680" cy="820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12240" y="0"/>
                                    <a:ext cx="100440" cy="167760"/>
                                  </a:xfrm>
                                </wpg:grpSpPr>
                                <wpg:grpSp>
                                  <wpg:cNvGrpSpPr/>
                                  <wpg:grpSpPr>
                                    <a:xfrm>
                                      <a:off x="7560" y="0"/>
                                      <a:ext cx="87120" cy="12636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H="1" rot="10793400">
                                        <a:off x="3960" y="6840"/>
                                        <a:ext cx="78840" cy="11952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rect l="l" t="t" r="r" b="b"/>
                                        <a:pathLst>
                                          <a:path w="21600" h="32659">
                                            <a:moveTo>
                                              <a:pt x="0" y="0"/>
                                            </a:moveTo>
                                            <a:arcTo wR="0" hR="0" stAng="16200000" swAng="-5400000"/>
                                            <a:lnTo>
                                              <a:pt x="0" y="32659"/>
                                            </a:lnTo>
                                            <a:arcTo wR="0" hR="11059" stAng="10800000" swAng="-5400000"/>
                                            <a:lnTo>
                                              <a:pt x="21600" y="21600"/>
                                            </a:lnTo>
                                            <a:arcTo wR="0" hR="11059" stAng="16200000" swAng="-5400000"/>
                                            <a:lnTo>
                                              <a:pt x="21600" y="0"/>
                                            </a:lnTo>
                                            <a:arcTo wR="0" hR="0" stAng="10800000" swAng="-5400000"/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 rot="10793400">
                                        <a:off x="0" y="0"/>
                                        <a:ext cx="87120" cy="684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/>
                                  <wps:spPr>
                                    <a:xfrm flipH="1" rot="21593400">
                                      <a:off x="0" y="119880"/>
                                      <a:ext cx="100440" cy="417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 rot="21593400">
                                      <a:off x="70920" y="116280"/>
                                      <a:ext cx="18360" cy="5076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51" h="19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0" y="14"/>
                                            <a:pt x="0" y="29"/>
                                            <a:pt x="3" y="42"/>
                                          </a:cubicBezTo>
                                          <a:cubicBezTo>
                                            <a:pt x="6" y="55"/>
                                            <a:pt x="16" y="68"/>
                                            <a:pt x="21" y="78"/>
                                          </a:cubicBezTo>
                                          <a:cubicBezTo>
                                            <a:pt x="26" y="88"/>
                                            <a:pt x="32" y="91"/>
                                            <a:pt x="36" y="102"/>
                                          </a:cubicBezTo>
                                          <a:cubicBezTo>
                                            <a:pt x="40" y="113"/>
                                            <a:pt x="46" y="132"/>
                                            <a:pt x="48" y="147"/>
                                          </a:cubicBezTo>
                                          <a:cubicBezTo>
                                            <a:pt x="50" y="162"/>
                                            <a:pt x="50" y="178"/>
                                            <a:pt x="51" y="19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 rot="21593400">
                                      <a:off x="10080" y="111600"/>
                                      <a:ext cx="18360" cy="558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51" h="213">
                                          <a:moveTo>
                                            <a:pt x="47" y="0"/>
                                          </a:moveTo>
                                          <a:cubicBezTo>
                                            <a:pt x="47" y="9"/>
                                            <a:pt x="51" y="44"/>
                                            <a:pt x="48" y="60"/>
                                          </a:cubicBezTo>
                                          <a:cubicBezTo>
                                            <a:pt x="45" y="76"/>
                                            <a:pt x="35" y="86"/>
                                            <a:pt x="30" y="96"/>
                                          </a:cubicBezTo>
                                          <a:cubicBezTo>
                                            <a:pt x="25" y="106"/>
                                            <a:pt x="19" y="109"/>
                                            <a:pt x="15" y="120"/>
                                          </a:cubicBezTo>
                                          <a:cubicBezTo>
                                            <a:pt x="11" y="131"/>
                                            <a:pt x="5" y="150"/>
                                            <a:pt x="3" y="165"/>
                                          </a:cubicBezTo>
                                          <a:cubicBezTo>
                                            <a:pt x="1" y="180"/>
                                            <a:pt x="1" y="196"/>
                                            <a:pt x="0" y="213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spPr>
                                  <a:xfrm flipH="1" rot="21593400">
                                    <a:off x="0" y="148320"/>
                                    <a:ext cx="123840" cy="6415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1600" h="111416">
                                        <a:moveTo>
                                          <a:pt x="8576" y="0"/>
                                        </a:moveTo>
                                        <a:arcTo wR="8576" hR="8576" stAng="16200000" swAng="-5400000"/>
                                        <a:lnTo>
                                          <a:pt x="0" y="102840"/>
                                        </a:lnTo>
                                        <a:arcTo wR="8576" hR="81240" stAng="10800000" swAng="5400000"/>
                                        <a:lnTo>
                                          <a:pt x="13024" y="21600"/>
                                        </a:lnTo>
                                        <a:arcTo wR="8576" hR="81240" stAng="16200000" swAng="5400000"/>
                                        <a:lnTo>
                                          <a:pt x="21600" y="8576"/>
                                        </a:lnTo>
                                        <a:arcTo wR="8576" hR="8576" stAng="0" swAng="-5400000"/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rot="21593400">
                                    <a:off x="36360" y="955080"/>
                                    <a:ext cx="44280" cy="248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4640" y="954360"/>
                                    <a:ext cx="39960" cy="20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08720" y="723960"/>
                                  <a:ext cx="106200" cy="3744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17280" y="1080"/>
                                    <a:ext cx="88920" cy="33480"/>
                                  </a:xfrm>
                                </wpg:grpSpPr>
                                <wps:wsp>
                                  <wps:cNvSpPr/>
                                  <wps:spPr>
                                    <a:xfrm rot="21593400">
                                      <a:off x="0" y="6840"/>
                                      <a:ext cx="40680" cy="1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rot="16193400">
                                      <a:off x="59400" y="-1080"/>
                                      <a:ext cx="25920" cy="331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21600" y="0"/>
                                          </a:lnTo>
                                          <a:lnTo>
                                            <a:pt x="16518" y="21600"/>
                                          </a:lnTo>
                                          <a:lnTo>
                                            <a:pt x="5082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rot="21593400">
                                      <a:off x="35280" y="0"/>
                                      <a:ext cx="25560" cy="33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rot="21593400">
                                      <a:off x="30240" y="3960"/>
                                      <a:ext cx="33480" cy="25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93" h="12">
                                          <a:moveTo>
                                            <a:pt x="93" y="6"/>
                                          </a:moveTo>
                                          <a:cubicBezTo>
                                            <a:pt x="86" y="3"/>
                                            <a:pt x="80" y="0"/>
                                            <a:pt x="72" y="0"/>
                                          </a:cubicBezTo>
                                          <a:cubicBezTo>
                                            <a:pt x="64" y="0"/>
                                            <a:pt x="57" y="4"/>
                                            <a:pt x="45" y="6"/>
                                          </a:cubicBezTo>
                                          <a:cubicBezTo>
                                            <a:pt x="33" y="8"/>
                                            <a:pt x="16" y="10"/>
                                            <a:pt x="0" y="12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V="1" rot="21593400">
                                      <a:off x="30240" y="25920"/>
                                      <a:ext cx="33480" cy="25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93" h="12">
                                          <a:moveTo>
                                            <a:pt x="93" y="6"/>
                                          </a:moveTo>
                                          <a:cubicBezTo>
                                            <a:pt x="86" y="3"/>
                                            <a:pt x="80" y="0"/>
                                            <a:pt x="72" y="0"/>
                                          </a:cubicBezTo>
                                          <a:cubicBezTo>
                                            <a:pt x="64" y="0"/>
                                            <a:pt x="57" y="4"/>
                                            <a:pt x="45" y="6"/>
                                          </a:cubicBezTo>
                                          <a:cubicBezTo>
                                            <a:pt x="33" y="8"/>
                                            <a:pt x="16" y="10"/>
                                            <a:pt x="0" y="12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51840" y="6480"/>
                                      <a:ext cx="0" cy="21600"/>
                                    </a:xfrm>
                                    <a:prstGeom prst="line">
                                      <a:avLst/>
                                    </a:prstGeom>
                                    <a:ln w="324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57600" y="6480"/>
                                      <a:ext cx="0" cy="21600"/>
                                    </a:xfrm>
                                    <a:prstGeom prst="line">
                                      <a:avLst/>
                                    </a:prstGeom>
                                    <a:ln w="324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31680" cy="37440"/>
                                  </a:xfrm>
                                </wpg:grpSpPr>
                                <wps:wsp>
                                  <wps:cNvSpPr/>
                                  <wps:spPr>
                                    <a:xfrm flipH="1" rot="21593400">
                                      <a:off x="0" y="1080"/>
                                      <a:ext cx="29880" cy="33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 rot="21593400">
                                      <a:off x="16560" y="0"/>
                                      <a:ext cx="15120" cy="90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42" h="36">
                                          <a:moveTo>
                                            <a:pt x="0" y="36"/>
                                          </a:moveTo>
                                          <a:cubicBezTo>
                                            <a:pt x="10" y="36"/>
                                            <a:pt x="20" y="36"/>
                                            <a:pt x="27" y="30"/>
                                          </a:cubicBezTo>
                                          <a:cubicBezTo>
                                            <a:pt x="34" y="24"/>
                                            <a:pt x="38" y="12"/>
                                            <a:pt x="42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 flipV="1" rot="21593400">
                                      <a:off x="16560" y="28440"/>
                                      <a:ext cx="15120" cy="90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42" h="36">
                                          <a:moveTo>
                                            <a:pt x="0" y="36"/>
                                          </a:moveTo>
                                          <a:cubicBezTo>
                                            <a:pt x="10" y="36"/>
                                            <a:pt x="20" y="36"/>
                                            <a:pt x="27" y="30"/>
                                          </a:cubicBezTo>
                                          <a:cubicBezTo>
                                            <a:pt x="34" y="24"/>
                                            <a:pt x="38" y="12"/>
                                            <a:pt x="42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76320" y="175320"/>
                                <a:ext cx="31680" cy="37440"/>
                              </a:xfrm>
                            </wpg:grpSpPr>
                            <wps:wsp>
                              <wps:cNvSpPr/>
                              <wps:spPr>
                                <a:xfrm rot="21593400">
                                  <a:off x="1800" y="1080"/>
                                  <a:ext cx="29880" cy="33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21593400">
                                  <a:off x="0" y="0"/>
                                  <a:ext cx="1512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2" h="36">
                                      <a:moveTo>
                                        <a:pt x="0" y="36"/>
                                      </a:moveTo>
                                      <a:cubicBezTo>
                                        <a:pt x="10" y="36"/>
                                        <a:pt x="20" y="36"/>
                                        <a:pt x="27" y="30"/>
                                      </a:cubicBezTo>
                                      <a:cubicBezTo>
                                        <a:pt x="34" y="24"/>
                                        <a:pt x="38" y="12"/>
                                        <a:pt x="42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 rot="21593400">
                                  <a:off x="0" y="28440"/>
                                  <a:ext cx="1512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2" h="36">
                                      <a:moveTo>
                                        <a:pt x="0" y="36"/>
                                      </a:moveTo>
                                      <a:cubicBezTo>
                                        <a:pt x="10" y="36"/>
                                        <a:pt x="20" y="36"/>
                                        <a:pt x="27" y="30"/>
                                      </a:cubicBezTo>
                                      <a:cubicBezTo>
                                        <a:pt x="34" y="24"/>
                                        <a:pt x="38" y="12"/>
                                        <a:pt x="42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g:grpSp>
                          <wpg:cNvGrpSpPr/>
                          <wpg:grpSpPr>
                            <a:xfrm>
                              <a:off x="150480" y="951120"/>
                              <a:ext cx="177840" cy="932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2600" y="50400"/>
                                <a:ext cx="147240" cy="122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rgbClr val="808080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10800000"/>
                              </a:gra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177840" cy="93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17978" y="21600"/>
                                    </a:lnTo>
                                    <a:lnTo>
                                      <a:pt x="3622" y="2160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808080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10800000"/>
                              </a:gra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0080" y="38880"/>
                                <a:ext cx="154440" cy="93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rgbClr val="808080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10800000"/>
                              </a:gra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210240" y="24840"/>
                              <a:ext cx="306720" cy="1879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67320" y="1800"/>
                                <a:ext cx="239400" cy="24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840" y="58320"/>
                                <a:ext cx="34200" cy="12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98280" cy="86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85680" cy="6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120" y="2520"/>
                                  <a:ext cx="8316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9" h="189">
                                      <a:moveTo>
                                        <a:pt x="139" y="0"/>
                                      </a:moveTo>
                                      <a:cubicBezTo>
                                        <a:pt x="115" y="0"/>
                                        <a:pt x="91" y="0"/>
                                        <a:pt x="73" y="6"/>
                                      </a:cubicBezTo>
                                      <a:cubicBezTo>
                                        <a:pt x="55" y="12"/>
                                        <a:pt x="39" y="22"/>
                                        <a:pt x="28" y="36"/>
                                      </a:cubicBezTo>
                                      <a:cubicBezTo>
                                        <a:pt x="17" y="50"/>
                                        <a:pt x="8" y="68"/>
                                        <a:pt x="4" y="93"/>
                                      </a:cubicBezTo>
                                      <a:cubicBezTo>
                                        <a:pt x="0" y="118"/>
                                        <a:pt x="2" y="169"/>
                                        <a:pt x="1" y="18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9680" y="25920"/>
                                  <a:ext cx="36360" cy="43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1" h="99">
                                      <a:moveTo>
                                        <a:pt x="61" y="0"/>
                                      </a:moveTo>
                                      <a:cubicBezTo>
                                        <a:pt x="52" y="4"/>
                                        <a:pt x="20" y="8"/>
                                        <a:pt x="10" y="24"/>
                                      </a:cubicBezTo>
                                      <a:cubicBezTo>
                                        <a:pt x="0" y="40"/>
                                        <a:pt x="3" y="83"/>
                                        <a:pt x="1" y="9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g:grpSp>
                          <wpg:cNvGrpSpPr/>
                          <wpg:grpSpPr>
                            <a:xfrm>
                              <a:off x="184680" y="133200"/>
                              <a:ext cx="99720" cy="60840"/>
                            </a:xfrm>
                          </wpg:grpSpPr>
                          <wps:wsp>
                            <wps:cNvSpPr/>
                            <wps:spPr>
                              <a:xfrm flipH="1" rot="53400">
                                <a:off x="10440" y="32760"/>
                                <a:ext cx="82080" cy="75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rot="53400">
                                <a:off x="360" y="360"/>
                                <a:ext cx="99000" cy="59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17978" y="21600"/>
                                    </a:lnTo>
                                    <a:lnTo>
                                      <a:pt x="3622" y="2160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757575"/>
                                  </a:gs>
                                  <a:gs pos="50000">
                                    <a:srgbClr val="ffffff"/>
                                  </a:gs>
                                  <a:gs pos="100000">
                                    <a:srgbClr val="757575"/>
                                  </a:gs>
                                </a:gsLst>
                                <a:lin ang="10800000"/>
                              </a:gra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rot="53400">
                                <a:off x="7200" y="25200"/>
                                <a:ext cx="86400" cy="648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487800" y="0"/>
                              <a:ext cx="262800" cy="226800"/>
                            </a:xfrm>
                          </wpg:grpSpPr>
                          <wps:wsp>
                            <wps:cNvSpPr/>
                            <wps:spPr>
                              <a:xfrm rot="5229000">
                                <a:off x="153000" y="121320"/>
                                <a:ext cx="176040" cy="3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rot="5229000">
                                <a:off x="75960" y="-55800"/>
                                <a:ext cx="24840" cy="176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137880" y="0"/>
                                <a:ext cx="119880" cy="79200"/>
                              </a:xfrm>
                            </wpg:grpSpPr>
                            <wps:wsp>
                              <wps:cNvSpPr/>
                              <wps:spPr>
                                <a:xfrm rot="5229000">
                                  <a:off x="43560" y="-9000"/>
                                  <a:ext cx="63000" cy="85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229000">
                                  <a:off x="27360" y="-10800"/>
                                  <a:ext cx="61560" cy="113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9" h="189">
                                      <a:moveTo>
                                        <a:pt x="139" y="0"/>
                                      </a:moveTo>
                                      <a:cubicBezTo>
                                        <a:pt x="115" y="0"/>
                                        <a:pt x="91" y="0"/>
                                        <a:pt x="73" y="6"/>
                                      </a:cubicBezTo>
                                      <a:cubicBezTo>
                                        <a:pt x="55" y="12"/>
                                        <a:pt x="39" y="22"/>
                                        <a:pt x="28" y="36"/>
                                      </a:cubicBezTo>
                                      <a:cubicBezTo>
                                        <a:pt x="17" y="50"/>
                                        <a:pt x="8" y="68"/>
                                        <a:pt x="4" y="93"/>
                                      </a:cubicBezTo>
                                      <a:cubicBezTo>
                                        <a:pt x="0" y="118"/>
                                        <a:pt x="2" y="169"/>
                                        <a:pt x="1" y="18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229000">
                                  <a:off x="40680" y="24120"/>
                                  <a:ext cx="26640" cy="59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1" h="99">
                                      <a:moveTo>
                                        <a:pt x="61" y="0"/>
                                      </a:moveTo>
                                      <a:cubicBezTo>
                                        <a:pt x="52" y="4"/>
                                        <a:pt x="20" y="8"/>
                                        <a:pt x="10" y="24"/>
                                      </a:cubicBezTo>
                                      <a:cubicBezTo>
                                        <a:pt x="0" y="40"/>
                                        <a:pt x="3" y="83"/>
                                        <a:pt x="1" y="9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s:wsp>
                          <wps:cNvSpPr/>
                          <wps:spPr>
                            <a:xfrm>
                              <a:off x="675720" y="189360"/>
                              <a:ext cx="727560" cy="121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46" h="2610">
                                  <a:moveTo>
                                    <a:pt x="103" y="0"/>
                                  </a:moveTo>
                                  <a:cubicBezTo>
                                    <a:pt x="51" y="497"/>
                                    <a:pt x="0" y="995"/>
                                    <a:pt x="148" y="1350"/>
                                  </a:cubicBezTo>
                                  <a:cubicBezTo>
                                    <a:pt x="296" y="1705"/>
                                    <a:pt x="830" y="1920"/>
                                    <a:pt x="988" y="2130"/>
                                  </a:cubicBezTo>
                                  <a:cubicBezTo>
                                    <a:pt x="1146" y="2340"/>
                                    <a:pt x="1119" y="2475"/>
                                    <a:pt x="1093" y="2610"/>
                                  </a:cubicBezTo>
                                </a:path>
                              </a:pathLst>
                            </a:custGeom>
                            <a:noFill/>
                            <a:ln w="381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1227600" y="1633320"/>
                              <a:ext cx="293400" cy="2998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8480" y="64080"/>
                                <a:ext cx="135720" cy="25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600" y="83160"/>
                                <a:ext cx="81360" cy="1760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07000" y="83160"/>
                                <a:ext cx="81360" cy="1760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3880" y="61560"/>
                                <a:ext cx="9000" cy="25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" h="90">
                                    <a:moveTo>
                                      <a:pt x="21" y="0"/>
                                    </a:moveTo>
                                    <a:cubicBezTo>
                                      <a:pt x="19" y="10"/>
                                      <a:pt x="18" y="21"/>
                                      <a:pt x="15" y="36"/>
                                    </a:cubicBezTo>
                                    <a:cubicBezTo>
                                      <a:pt x="12" y="51"/>
                                      <a:pt x="6" y="70"/>
                                      <a:pt x="0" y="9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200520" y="61560"/>
                                <a:ext cx="9000" cy="25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" h="90">
                                    <a:moveTo>
                                      <a:pt x="21" y="0"/>
                                    </a:moveTo>
                                    <a:cubicBezTo>
                                      <a:pt x="19" y="10"/>
                                      <a:pt x="18" y="21"/>
                                      <a:pt x="15" y="36"/>
                                    </a:cubicBezTo>
                                    <a:cubicBezTo>
                                      <a:pt x="12" y="51"/>
                                      <a:pt x="6" y="70"/>
                                      <a:pt x="0" y="9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68040" y="0"/>
                                <a:ext cx="156240" cy="34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20" y="11880"/>
                                  <a:ext cx="147960" cy="15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40" y="7560"/>
                                  <a:ext cx="18360" cy="23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4" h="84">
                                      <a:moveTo>
                                        <a:pt x="42" y="84"/>
                                      </a:moveTo>
                                      <a:cubicBezTo>
                                        <a:pt x="43" y="71"/>
                                        <a:pt x="44" y="58"/>
                                        <a:pt x="42" y="48"/>
                                      </a:cubicBezTo>
                                      <a:cubicBezTo>
                                        <a:pt x="40" y="38"/>
                                        <a:pt x="37" y="29"/>
                                        <a:pt x="30" y="21"/>
                                      </a:cubicBezTo>
                                      <a:cubicBezTo>
                                        <a:pt x="23" y="13"/>
                                        <a:pt x="6" y="4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2480" y="7560"/>
                                  <a:ext cx="18360" cy="26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4" h="96">
                                      <a:moveTo>
                                        <a:pt x="0" y="96"/>
                                      </a:moveTo>
                                      <a:cubicBezTo>
                                        <a:pt x="0" y="88"/>
                                        <a:pt x="0" y="60"/>
                                        <a:pt x="2" y="48"/>
                                      </a:cubicBezTo>
                                      <a:cubicBezTo>
                                        <a:pt x="4" y="36"/>
                                        <a:pt x="7" y="29"/>
                                        <a:pt x="14" y="21"/>
                                      </a:cubicBezTo>
                                      <a:cubicBezTo>
                                        <a:pt x="21" y="13"/>
                                        <a:pt x="38" y="4"/>
                                        <a:pt x="4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56240" cy="75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92520" y="29160"/>
                                <a:ext cx="108000" cy="43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0" cy="41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000" y="0"/>
                                  <a:ext cx="0" cy="439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91440" y="237240"/>
                                <a:ext cx="201960" cy="62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8" h="134">
                                    <a:moveTo>
                                      <a:pt x="294" y="0"/>
                                    </a:moveTo>
                                    <a:cubicBezTo>
                                      <a:pt x="297" y="8"/>
                                      <a:pt x="309" y="34"/>
                                      <a:pt x="312" y="51"/>
                                    </a:cubicBezTo>
                                    <a:cubicBezTo>
                                      <a:pt x="315" y="68"/>
                                      <a:pt x="318" y="89"/>
                                      <a:pt x="312" y="102"/>
                                    </a:cubicBezTo>
                                    <a:cubicBezTo>
                                      <a:pt x="306" y="115"/>
                                      <a:pt x="291" y="124"/>
                                      <a:pt x="276" y="129"/>
                                    </a:cubicBezTo>
                                    <a:cubicBezTo>
                                      <a:pt x="261" y="134"/>
                                      <a:pt x="265" y="131"/>
                                      <a:pt x="219" y="132"/>
                                    </a:cubicBezTo>
                                    <a:cubicBezTo>
                                      <a:pt x="173" y="133"/>
                                      <a:pt x="36" y="132"/>
                                      <a:pt x="0" y="132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0" y="237240"/>
                                <a:ext cx="201960" cy="62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8" h="134">
                                    <a:moveTo>
                                      <a:pt x="294" y="0"/>
                                    </a:moveTo>
                                    <a:cubicBezTo>
                                      <a:pt x="297" y="8"/>
                                      <a:pt x="309" y="34"/>
                                      <a:pt x="312" y="51"/>
                                    </a:cubicBezTo>
                                    <a:cubicBezTo>
                                      <a:pt x="315" y="68"/>
                                      <a:pt x="318" y="89"/>
                                      <a:pt x="312" y="102"/>
                                    </a:cubicBezTo>
                                    <a:cubicBezTo>
                                      <a:pt x="306" y="115"/>
                                      <a:pt x="291" y="124"/>
                                      <a:pt x="276" y="129"/>
                                    </a:cubicBezTo>
                                    <a:cubicBezTo>
                                      <a:pt x="261" y="134"/>
                                      <a:pt x="265" y="131"/>
                                      <a:pt x="219" y="132"/>
                                    </a:cubicBezTo>
                                    <a:cubicBezTo>
                                      <a:pt x="173" y="133"/>
                                      <a:pt x="36" y="132"/>
                                      <a:pt x="0" y="132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1238400" y="1806120"/>
                              <a:ext cx="280080" cy="1116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20" y="55800"/>
                                <a:ext cx="276120" cy="55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blipFill rotWithShape="0">
                                <a:blip r:embed="rId3"/>
                                <a:tile/>
                              </a:blip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0" y="0"/>
                                <a:ext cx="280080" cy="83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17318" y="21600"/>
                                    </a:lnTo>
                                    <a:lnTo>
                                      <a:pt x="4282" y="21600"/>
                                    </a:lnTo>
                                    <a:close/>
                                  </a:path>
                                </a:pathLst>
                              </a:custGeom>
                              <a:blipFill rotWithShape="0">
                                <a:blip r:embed="rId4"/>
                                <a:tile/>
                              </a:blip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374040" y="25560"/>
                              <a:ext cx="198720" cy="316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27360" y="5040"/>
                                <a:ext cx="73080" cy="2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57960" cy="316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98640" y="5040"/>
                                <a:ext cx="73080" cy="2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41120" y="0"/>
                                <a:ext cx="57960" cy="316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1362600" y="1357560"/>
                              <a:ext cx="34920" cy="501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0" cy="5014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920" y="0"/>
                                <a:ext cx="0" cy="5014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SpPr/>
                        <wps:spPr>
                          <a:xfrm flipH="1">
                            <a:off x="307800" y="636120"/>
                            <a:ext cx="247680" cy="1522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22120" y="1207800"/>
                            <a:ext cx="247680" cy="76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85680" y="693360"/>
                            <a:ext cx="2919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179360"/>
                            <a:ext cx="2919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05120" y="1417320"/>
                            <a:ext cx="2919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1821960" y="1541160"/>
                            <a:ext cx="181080" cy="2001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47680" y="217080"/>
                            <a:ext cx="2919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04880" y="788760"/>
                            <a:ext cx="2919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32840" y="1750680"/>
                            <a:ext cx="5302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94" w:hanging="294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1803240" y="1854720"/>
                            <a:ext cx="247680" cy="28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949320" y="1902600"/>
                            <a:ext cx="584280" cy="15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题9图1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.4pt;width:193.95pt;height:166.25pt" coordorigin="0,-88" coordsize="3879,3325">
                <v:group id="shape_0" style="position:absolute;left:588;top:-88;width:2395;height:3247">
                  <v:group id="shape_0" style="position:absolute;left:588;top:2331;width:768;height:828">
                    <v:roundrect id="shape_0" fillcolor="white" stroked="t" o:allowincell="f" style="position:absolute;left:734;top:3118;width:479;height:40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oundrect>
                    <v:group id="shape_0" style="position:absolute;left:609;top:2854;width:734;height:257">
                      <v:group id="shape_0" style="position:absolute;left:652;top:2917;width:655;height:11">
                        <v:line id="shape_0" from="689,2928" to="1266,2928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shape id="shape_0" coordsize="45,18" path="m0,18c19,10,38,3,45,0e" stroked="t" o:allowincell="f" style="position:absolute;left:1267;top:2917;width:39;height:10;mso-wrap-style:none;v-text-anchor:middle;mso-position-horizontal-relative:char">
                          <v:fill o:detectmouseclick="t" on="false"/>
                          <v:stroke color="black" weight="9360" joinstyle="round" endcap="flat"/>
                          <w10:wrap type="none"/>
                        </v:shape>
                        <v:shape id="shape_0" coordsize="45,18" path="m0,18c19,10,38,3,45,0e" stroked="t" o:allowincell="f" style="position:absolute;left:652;top:2917;width:39;height:10;flip:x;mso-wrap-style:none;v-text-anchor:middle;mso-position-horizontal-relative:char">
                          <v:fill o:detectmouseclick="t" on="false"/>
                          <v:stroke color="black" weight="9360" joinstyle="round" endcap="flat"/>
                          <w10:wrap type="none"/>
                        </v:shape>
                      </v:group>
                      <v:line id="shape_0" from="609,2854" to="758,3111" stroked="t" o:allowincell="f" style="position:absolute;flip:xy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194,2854" to="1343,3111" stroked="t" o:allowincell="f" style="position:absolute;flip:y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84,2964" to="773,2964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19,2964" to="871,2964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62,2964" to="1028,2964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119,2964" to="1178,2964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44,2997" to="811,2997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72,2997" to="938,2997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014,2997" to="1088,2997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157,2997" to="1208,2997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29,3035" to="788,3035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42,3035" to="938,3035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92,3030" to="1058,3030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128,3035" to="1194,3035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59,3064" to="803,3064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72,3064" to="931,3064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022,3064" to="1081,3064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142,3069" to="1208,3069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74,3093" to="811,3093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49,3093" to="908,3093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84,3088" to="1036,3088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074,3088" to="1141,3088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rect id="shape_0" fillcolor="white" stroked="t" o:allowincell="f" style="position:absolute;left:873;top:2705;width:216;height:51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ect>
                    <v:group id="shape_0" style="position:absolute;left:840;top:2611;width:224;height:484">
                      <v:shape id="shape_0" coordsize="211,645" path="m136,0c129,60,132,112,136,187c140,262,180,386,159,450c138,514,0,538,9,570c18,602,169,630,211,645e" stroked="t" o:allowincell="f" style="position:absolute;left:851;top:2611;width:210;height:473;mso-wrap-style:none;v-text-anchor:middle;mso-position-horizontal-relative:char">
                        <v:fill o:detectmouseclick="t" on="false"/>
                        <v:stroke color="black" weight="28440" joinstyle="round" endcap="flat"/>
                        <w10:wrap type="none"/>
                      </v:shape>
                      <v:shape id="shape_0" coordsize="211,645" path="m136,0c129,60,132,112,136,187c140,262,180,386,159,450c138,514,0,538,9,570c18,602,169,630,211,645e" stroked="t" o:allowincell="f" style="position:absolute;left:851;top:2611;width:210;height:473;mso-wrap-style:none;v-text-anchor:middle;mso-position-horizontal-relative:char">
                        <v:fill o:detectmouseclick="t" on="false"/>
                        <v:stroke color="white" weight="19080" joinstyle="round" endcap="flat"/>
                        <w10:wrap type="none"/>
                      </v:shape>
                      <v:line id="shape_0" from="969,2622" to="1001,2636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69,2639" to="1001,2653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69,2659" to="1001,2673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69,2677" to="1001,2691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69,2699" to="1001,2713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69,2721" to="1001,2735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69,2743" to="1001,2757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72,2763" to="1004,2777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72,2780" to="1004,2794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81,2800" to="1013,2814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87,2822" to="1019,2836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87,2842" to="1019,2856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96,2862" to="1028,2876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93,2902" to="1025,2916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96,2862" to="1028,2876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93,2902" to="1025,2916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96,2877" to="1028,2891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93,2917" to="1025,2931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90,2935" to="1022,2949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78,2950" to="1010,2964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57,2961" to="989,2975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39,2972" to="971,2986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21,2981" to="953,2995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00,2988" to="932,3002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885,2997" to="917,3011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867,3001" to="899,3015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852,3012" to="884,3026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840,3027" to="875,3030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846,3034" to="890,3039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858,3041" to="914,3048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879,3047" to="935,3054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06,3051" to="968,3061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39,3057" to="986,3069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57,3062" to="1004,3074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81,3066" to="1028,3078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017,3071" to="1046,3085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050,3072" to="1064,3095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</v:group>
                    <v:shape id="shape_0" stroked="t" o:allowincell="f" style="position:absolute;left:881;top:2500;width:194;height:218;mso-wrap-style:none;v-text-anchor:middle;rotation:90;mso-position-horizontal-relative:char" type="_x0000_t85">
                      <v:fill o:detectmouseclick="t" on="false"/>
                      <v:stroke color="black" weight="9360" joinstyle="miter" endcap="flat"/>
                      <w10:wrap type="none"/>
                    </v:shape>
                    <v:line id="shape_0" from="895,2546" to="1066,2546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925;top:2572;width:121;height:78;flip:y;mso-wrap-style:none;v-text-anchor:middle;rotation:90;mso-position-horizontal-relative:char" type="_x0000_t85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group id="shape_0" style="position:absolute;left:774;top:2331;width:420;height:189">
                      <v:group id="shape_0" style="position:absolute;left:967;top:2415;width:59;height:105">
                        <v:shape id="shape_0" coordsize="22,135" path="m22,135c19,127,4,102,2,85c0,68,5,44,7,30c9,16,15,6,17,0e" stroked="t" o:allowincell="f" style="position:absolute;left:967;top:2422;width:21;height:97;mso-wrap-style:none;v-text-anchor:middle;mso-position-horizontal-relative:char">
                          <v:fill o:detectmouseclick="t" on="false"/>
                          <v:stroke color="black" weight="6480" joinstyle="round" endcap="flat"/>
                          <w10:wrap type="none"/>
                        </v:shape>
                        <v:shape id="shape_0" coordsize="42,135" path="m0,0c3,7,13,30,20,45c27,60,38,75,40,90c42,105,36,119,30,135e" stroked="t" o:allowincell="f" style="position:absolute;left:984;top:2415;width:41;height:97;mso-wrap-style:none;v-text-anchor:middle;mso-position-horizontal-relative:char">
                          <v:fill o:detectmouseclick="t" on="false"/>
                          <v:stroke color="black" weight="6480" joinstyle="round" endcap="flat"/>
                          <w10:wrap type="none"/>
                        </v:shape>
                        <v:shape id="shape_0" coordsize="18,69" path="m18,69c18,56,18,44,15,33c12,22,6,11,0,0e" stroked="t" o:allowincell="f" style="position:absolute;left:985;top:2464;width:17;height:49;mso-wrap-style:none;v-text-anchor:middle;mso-position-horizontal-relative:char">
                          <v:fill o:detectmouseclick="t" on="false"/>
                          <v:stroke color="black" weight="6480" joinstyle="round" endcap="flat"/>
                          <w10:wrap type="none"/>
                        </v:shape>
                      </v:group>
                      <v:shape id="shape_0" coordsize="68,210" path="m0,210c4,196,19,153,23,128c27,103,16,81,23,60c30,39,59,12,68,0e" stroked="t" o:allowincell="f" style="position:absolute;left:1014;top:2336;width:67;height:153;mso-wrap-style:none;v-text-anchor:middle;mso-position-horizontal-relative:char">
                        <v:fill o:detectmouseclick="t" on="false"/>
                        <v:stroke color="black" weight="3240" joinstyle="round" endcap="flat"/>
                        <w10:wrap type="none"/>
                      </v:shape>
                      <v:shape id="shape_0" coordsize="67,187" path="m67,187c49,160,31,133,30,112c29,91,65,79,60,60c55,41,27,20,0,0e" stroked="t" o:allowincell="f" style="position:absolute;left:888;top:2353;width:66;height:136;mso-wrap-style:none;v-text-anchor:middle;mso-position-horizontal-relative:char">
                        <v:fill o:detectmouseclick="t" on="false"/>
                        <v:stroke color="black" weight="3240" joinstyle="round" endcap="flat"/>
                        <w10:wrap type="none"/>
                      </v:shape>
                      <v:shape id="shape_0" coordsize="188,233" path="m0,233c7,224,31,206,45,180c59,154,59,105,83,75c107,45,166,16,188,0e" stroked="t" o:allowincell="f" style="position:absolute;left:1006;top:2331;width:187;height:170;mso-wrap-style:none;v-text-anchor:middle;mso-position-horizontal-relative:char">
                        <v:fill o:detectmouseclick="t" on="false"/>
                        <v:stroke color="black" weight="3240" joinstyle="round" endcap="flat"/>
                        <w10:wrap type="none"/>
                      </v:shape>
                      <v:shape id="shape_0" coordsize="185,225" path="m185,225c174,214,134,182,120,157c106,132,118,101,98,75c78,49,21,16,0,0e" stroked="t" o:allowincell="f" style="position:absolute;left:774;top:2336;width:184;height:164;mso-wrap-style:none;v-text-anchor:middle;mso-position-horizontal-relative:char">
                        <v:fill o:detectmouseclick="t" on="false"/>
                        <v:stroke color="black" weight="3240" joinstyle="round" endcap="flat"/>
                        <w10:wrap type="none"/>
                      </v:shape>
                      <v:shape id="shape_0" coordsize="41,202" path="m22,202c21,178,20,154,22,135c24,116,41,112,37,90c33,68,7,15,0,0e" stroked="t" o:allowincell="f" style="position:absolute;left:947;top:2342;width:40;height:147;mso-wrap-style:none;v-text-anchor:middle;mso-position-horizontal-relative:char">
                        <v:fill o:detectmouseclick="t" on="false"/>
                        <v:stroke color="black" weight="3240" joinstyle="round" endcap="flat"/>
                        <w10:wrap type="none"/>
                      </v:shape>
                      <v:shape id="shape_0" coordsize="52,218" path="m0,218c13,182,26,147,30,120c34,93,18,73,22,53c26,33,47,8,52,0e" stroked="t" o:allowincell="f" style="position:absolute;left:977;top:2336;width:51;height:159;mso-wrap-style:none;v-text-anchor:middle;mso-position-horizontal-relative:char">
                        <v:fill o:detectmouseclick="t" on="false"/>
                        <v:stroke color="black" weight="3240" joinstyle="round" endcap="flat"/>
                        <w10:wrap type="none"/>
                      </v:shape>
                    </v:group>
                    <v:shape id="shape_0" coordsize="282,138" path="m21,138c21,129,0,105,24,81c48,57,228,17,282,0e" stroked="t" o:allowincell="f" style="position:absolute;left:588;top:2755;width:281;height:100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shape id="shape_0" coordsize="264,138" path="m252,138c251,129,264,111,246,84c228,57,51,17,0,0e" stroked="t" o:allowincell="f" style="position:absolute;left:1092;top:2752;width:263;height:100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</v:group>
                  <v:roundrect id="shape_0" fillcolor="white" stroked="t" o:allowincell="f" style="position:absolute;left:636;top:2272;width:653;height:50;mso-wrap-style:none;v-text-anchor:middle;mso-position-horizontal-relative:char">
                    <v:fill o:detectmouseclick="t" type="solid" color2="black"/>
                    <v:stroke color="black" weight="9360" joinstyle="miter" endcap="flat"/>
                    <w10:wrap type="none"/>
                  </v:roundrect>
                  <v:group id="shape_0" style="position:absolute;left:599;top:2249;width:743;height:9">
                    <v:group id="shape_0" style="position:absolute;left:910;top:2249;width:54;height:9">
                      <v:line id="shape_0" from="910,2249" to="935,2258" stroked="t" o:allowincell="f" style="position:absolute;flip:y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39,2249" to="964,2258" stroked="t" o:allowincell="f" style="position:absolute;flip:xy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group id="shape_0" style="position:absolute;left:599;top:2249;width:301;height:9">
                      <v:group id="shape_0" style="position:absolute;left:599;top:2249;width:54;height:9">
                        <v:line id="shape_0" from="599,2249" to="624,2258" stroked="t" o:allowincell="f" style="position:absolute;flip: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628,2249" to="653,2258" stroked="t" o:allowincell="f" style="position:absolute;flip:x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group id="shape_0" style="position:absolute;left:658;top:2249;width:54;height:9">
                        <v:line id="shape_0" from="658,2249" to="683,2258" stroked="t" o:allowincell="f" style="position:absolute;flip: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687,2249" to="712,2258" stroked="t" o:allowincell="f" style="position:absolute;flip:x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group id="shape_0" style="position:absolute;left:782;top:2249;width:54;height:9">
                        <v:line id="shape_0" from="782,2249" to="807,2258" stroked="t" o:allowincell="f" style="position:absolute;flip: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11,2249" to="836,2258" stroked="t" o:allowincell="f" style="position:absolute;flip:x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group id="shape_0" style="position:absolute;left:846;top:2249;width:54;height:9">
                        <v:line id="shape_0" from="846,2249" to="871,2258" stroked="t" o:allowincell="f" style="position:absolute;flip: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75,2249" to="900,2258" stroked="t" o:allowincell="f" style="position:absolute;flip:x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group id="shape_0" style="position:absolute;left:722;top:2249;width:54;height:9">
                        <v:line id="shape_0" from="722,2249" to="747,2258" stroked="t" o:allowincell="f" style="position:absolute;flip: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751,2249" to="776,2258" stroked="t" o:allowincell="f" style="position:absolute;flip:x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</v:group>
                    <v:group id="shape_0" style="position:absolute;left:977;top:2249;width:54;height:9">
                      <v:line id="shape_0" from="977,2249" to="1002,2258" stroked="t" o:allowincell="f" style="position:absolute;flip:y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006,2249" to="1031,2258" stroked="t" o:allowincell="f" style="position:absolute;flip:xy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group id="shape_0" style="position:absolute;left:1041;top:2249;width:301;height:9">
                      <v:group id="shape_0" style="position:absolute;left:1041;top:2249;width:54;height:9">
                        <v:line id="shape_0" from="1041,2249" to="1066,2258" stroked="t" o:allowincell="f" style="position:absolute;flip: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1070,2249" to="1095,2258" stroked="t" o:allowincell="f" style="position:absolute;flip:x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group id="shape_0" style="position:absolute;left:1100;top:2249;width:54;height:9">
                        <v:line id="shape_0" from="1100,2249" to="1125,2258" stroked="t" o:allowincell="f" style="position:absolute;flip: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1129,2249" to="1154,2258" stroked="t" o:allowincell="f" style="position:absolute;flip:x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group id="shape_0" style="position:absolute;left:1224;top:2249;width:54;height:9">
                        <v:line id="shape_0" from="1224,2249" to="1249,2258" stroked="t" o:allowincell="f" style="position:absolute;flip: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1253,2249" to="1278,2258" stroked="t" o:allowincell="f" style="position:absolute;flip:x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group id="shape_0" style="position:absolute;left:1288;top:2249;width:54;height:9">
                        <v:line id="shape_0" from="1288,2249" to="1313,2258" stroked="t" o:allowincell="f" style="position:absolute;flip: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1317,2249" to="1342,2258" stroked="t" o:allowincell="f" style="position:absolute;flip:x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group id="shape_0" style="position:absolute;left:1164;top:2249;width:54;height:9">
                        <v:line id="shape_0" from="1164,2249" to="1189,2258" stroked="t" o:allowincell="f" style="position:absolute;flip: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1193,2249" to="1218,2258" stroked="t" o:allowincell="f" style="position:absolute;flip:x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</v:group>
                  </v:group>
                  <v:group id="shape_0" style="position:absolute;left:669;top:1506;width:590;height:747">
                    <v:rect id="shape_0" fillcolor="white" stroked="t" o:allowincell="f" style="position:absolute;left:867;top:1524;width:194;height:321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ect>
                    <v:oval id="shape_0" fillcolor="white" stroked="t" o:allowincell="f" style="position:absolute;left:669;top:1820;width:589;height:432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oval>
                    <v:roundrect id="shape_0" fillcolor="white" stroked="t" o:allowincell="f" style="position:absolute;left:856;top:1506;width:216;height:15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oundrect>
                    <v:group id="shape_0" style="position:absolute;left:827;top:1783;width:271;height:78">
                      <v:rect id="shape_0" fillcolor="white" stroked="f" o:allowincell="f" style="position:absolute;left:834;top:1797;width:257;height:63;mso-wrap-style:none;v-text-anchor:middle;mso-position-horizontal-relative:char">
                        <v:fill o:detectmouseclick="t" type="solid" color2="black"/>
                        <v:stroke color="#3465a4" joinstyle="round" endcap="flat"/>
                        <w10:wrap type="none"/>
                      </v:rect>
                      <v:shape id="shape_0" coordsize="49,102" path="m49,0c48,11,45,50,41,64c37,78,33,77,26,83c19,89,9,95,0,102e" stroked="t" o:allowincell="f" style="position:absolute;left:827;top:1783;width:38;height:59;mso-wrap-style:none;v-text-anchor:middle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  <v:shape id="shape_0" coordsize="49,102" path="m49,0c48,11,45,50,41,64c37,78,33,77,26,83c19,89,9,95,0,102e" stroked="t" o:allowincell="f" style="position:absolute;left:1060;top:1783;width:38;height:59;flip:x;mso-wrap-style:none;v-text-anchor:middle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</v:group>
                    <v:group id="shape_0" style="position:absolute;left:677;top:2080;width:577;height:9">
                      <v:line id="shape_0" from="718,2089" to="1212,2089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coordsize="42,9" path="m0,9c5,8,11,7,18,6c25,5,33,2,42,0e" stroked="t" o:allowincell="f" style="position:absolute;left:1209;top:2080;width:44;height:8;mso-wrap-style:none;v-text-anchor:middle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  <v:shape id="shape_0" coordsize="42,9" path="m0,9c5,8,11,7,18,6c25,5,33,2,42,0e" stroked="t" o:allowincell="f" style="position:absolute;left:678;top:2080;width:44;height:8;flip:x;mso-wrap-style:none;v-text-anchor:middle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</v:group>
                    <v:group id="shape_0" style="position:absolute;left:782;top:2123;width:339;height:115">
                      <v:shape id="shape_0" coordsize="57,67" path="m33,67c45,64,57,62,57,52c57,42,39,8,30,4c21,0,6,18,3,28c0,38,7,51,15,64c15,64,33,67,33,67xe" stroked="t" o:allowincell="f" style="position:absolute;left:947;top:2200;width:44;height:37;flip:y;mso-wrap-style:none;v-text-anchor:middle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  <v:shape id="shape_0" coordsize="65,61" path="m13,56c23,61,57,52,61,44c65,36,47,10,37,5c27,0,8,9,4,17c0,25,3,51,13,56xe" fillcolor="white" stroked="t" o:allowincell="f" style="position:absolute;left:879;top:2200;width:51;height:34;flip:y;mso-wrap-style:none;v-text-anchor:middle;mso-position-horizontal-relative:char">
                        <v:fill o:detectmouseclick="t" type="solid" color2="black"/>
                        <v:stroke color="black" weight="9360" joinstyle="round" endcap="flat"/>
                        <w10:wrap type="none"/>
                      </v:shape>
                      <v:line id="shape_0" from="782,2123" to="990,2123" stroked="t" o:allowincell="f" style="position:absolute;mso-position-horizontal-relative:char">
                        <v:stroke color="black" weight="6480" dashstyle="longdash" joinstyle="miter" endcap="flat"/>
                        <v:fill o:detectmouseclick="t" on="false"/>
                        <w10:wrap type="none"/>
                      </v:line>
                      <v:line id="shape_0" from="1063,2123" to="1121,2123" stroked="t" o:allowincell="f" style="position:absolute;mso-position-horizontal-relative:char">
                        <v:stroke color="black" weight="6480" joinstyle="miter" endcap="flat"/>
                        <v:fill o:detectmouseclick="t" on="false"/>
                        <w10:wrap type="none"/>
                      </v:line>
                      <v:line id="shape_0" from="867,2156" to="925,2156" stroked="t" o:allowincell="f" style="position:absolute;mso-position-horizontal-relative:char">
                        <v:stroke color="black" weight="6480" joinstyle="miter" endcap="flat"/>
                        <v:fill o:detectmouseclick="t" on="false"/>
                        <w10:wrap type="none"/>
                      </v:line>
                      <v:line id="shape_0" from="972,2160" to="1030,2160" stroked="t" o:allowincell="f" style="position:absolute;mso-position-horizontal-relative:char">
                        <v:stroke color="black" weight="6480" joinstyle="miter" endcap="flat"/>
                        <v:fill o:detectmouseclick="t" on="false"/>
                        <w10:wrap type="none"/>
                      </v:line>
                      <v:oval id="shape_0" fillcolor="white" stroked="t" o:allowincell="f" style="position:absolute;left:823;top:2160;width:48;height:49;flip:y;mso-wrap-style:none;v-text-anchor:middle;mso-position-horizontal-relative:char">
                        <v:fill o:detectmouseclick="t" type="solid" color2="black"/>
                        <v:stroke color="black" weight="9360" joinstyle="miter" endcap="flat"/>
                        <w10:wrap type="none"/>
                      </v:oval>
                      <v:shape id="shape_0" coordsize="65,61" path="m13,56c23,61,57,52,61,44c65,36,47,10,37,5c27,0,8,9,4,17c0,25,3,51,13,56xe" fillcolor="white" stroked="t" o:allowincell="f" style="position:absolute;left:894;top:2153;width:77;height:67;flip:y;mso-wrap-style:none;v-text-anchor:middle;mso-position-horizontal-relative:char">
                        <v:fill o:detectmouseclick="t" type="solid" color2="black"/>
                        <v:stroke color="black" weight="9360" joinstyle="round" endcap="flat"/>
                        <w10:wrap type="none"/>
                      </v:shape>
                      <v:shape id="shape_0" coordsize="65,61" path="m13,56c23,61,57,52,61,44c65,36,47,10,37,5c27,0,8,9,4,17c0,25,3,51,13,56xe" fillcolor="white" stroked="t" o:allowincell="f" style="position:absolute;left:1046;top:2152;width:70;height:67;flip:y;mso-wrap-style:none;v-text-anchor:middle;mso-position-horizontal-relative:char">
                        <v:fill o:detectmouseclick="t" type="solid" color2="black"/>
                        <v:stroke color="black" weight="9360" joinstyle="round" endcap="flat"/>
                        <w10:wrap type="none"/>
                      </v:shape>
                      <v:shape id="shape_0" coordsize="65,61" path="m13,56c23,61,57,52,61,44c65,36,47,10,37,5c27,0,8,9,4,17c0,25,3,51,13,56xe" fillcolor="white" stroked="t" o:allowincell="f" style="position:absolute;left:979;top:2156;width:70;height:67;flip:y;mso-wrap-style:none;v-text-anchor:middle;mso-position-horizontal-relative:char">
                        <v:fill o:detectmouseclick="t" type="solid" color2="black"/>
                        <v:stroke color="black" weight="9360" joinstyle="round" endcap="flat"/>
                        <w10:wrap type="none"/>
                      </v:shape>
                    </v:group>
                  </v:group>
                  <v:group id="shape_0" style="position:absolute;left:736;top:212;width:471;height:1544">
                    <v:group id="shape_0" style="position:absolute;left:736;top:490;width:136;height:56">
                      <v:rect id="shape_0" fillcolor="white" stroked="t" o:allowincell="f" style="position:absolute;left:809;top:503;width:64;height:29;flip:x;mso-wrap-style:none;v-text-anchor:middle;rotation:0;mso-position-horizontal-relative:char">
                        <v:fill o:detectmouseclick="t" type="solid" color2="black"/>
                        <v:stroke color="black" weight="9360" joinstyle="miter" endcap="flat"/>
                        <w10:wrap type="none"/>
                      </v:rect>
                      <v:shapetype id="_x0000_t8" coordsize="21600,21600" o:spt="8" adj="5400" path="m,21600l@1,l@3,l21600,21600xe">
                        <v:stroke joinstyle="miter"/>
                        <v:formulas>
                          <v:f eqn="val 10800"/>
                          <v:f eqn="val #0"/>
                          <v:f eqn="prod 1 @1 2"/>
                          <v:f eqn="sum width 0 @1"/>
                          <v:f eqn="sum width 0 @2"/>
                          <v:f eqn="prod 7200 @1 @0"/>
                          <v:f eqn="sum width 0 @5"/>
                        </v:formulas>
                        <v:path gradientshapeok="t" o:connecttype="rect" textboxrect="@5,@5,@6,21600"/>
                        <v:handles>
                          <v:h position="@1,0"/>
                        </v:handles>
                      </v:shapetype>
                      <v:shape id="shape_0" fillcolor="white" stroked="t" o:allowincell="f" style="position:absolute;left:737;top:492;width:41;height:52;flip:x;mso-wrap-style:none;v-text-anchor:middle;rotation:270;mso-position-horizontal-relative:char" type="_x0000_t8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rect id="shape_0" fillcolor="white" stroked="f" o:allowincell="f" style="position:absolute;left:777;top:492;width:39;height:53;flip:x;mso-wrap-style:none;v-text-anchor:middle;rotation:0;mso-position-horizontal-relative:char">
                        <v:fill o:detectmouseclick="t" type="solid" color2="black"/>
                        <v:stroke color="#3465a4" joinstyle="round" endcap="flat"/>
                        <w10:wrap type="none"/>
                      </v:rect>
                      <v:shape id="shape_0" coordsize="93,12" path="m93,6c86,3,80,0,72,0c64,0,57,4,45,6c33,8,16,10,0,12e" stroked="t" o:allowincell="f" style="position:absolute;left:773;top:498;width:52;height:4;flip:x;mso-wrap-style:none;v-text-anchor:middle;rotation:0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  <v:shape id="shape_0" coordsize="93,12" path="m93,6c86,3,80,0,72,0c64,0,57,4,45,6c33,8,16,10,0,12e" stroked="t" o:allowincell="f" style="position:absolute;left:773;top:533;width:52;height:4;flip:xy;mso-wrap-style:none;v-text-anchor:middle;rotation:360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  <v:line id="shape_0" from="791,502" to="791,536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783,502" to="783,536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</v:group>
                    <v:group id="shape_0" style="position:absolute;left:873;top:212;width:335;height:1544">
                      <v:group id="shape_0" style="position:absolute;left:873;top:212;width:195;height:1544">
                        <v:rect id="shape_0" fillcolor="white" stroked="t" o:allowincell="f" style="position:absolute;left:943;top:456;width:63;height:1291;flip:x;mso-wrap-style:none;v-text-anchor:middle;rotation: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group id="shape_0" style="position:absolute;left:894;top:212;width:158;height:265">
                          <v:group id="shape_0" style="position:absolute;left:904;top:212;width:137;height:199">
                            <v:roundrect id="shape_0" fillcolor="white" stroked="t" o:allowincell="f" style="position:absolute;left:912;top:224;width:123;height:187;flip:x;mso-wrap-style:none;v-text-anchor:middle;rotation:180;mso-position-horizontal-relative:char">
                              <v:fill o:detectmouseclick="t" type="solid" color2="black"/>
                              <v:stroke color="black" weight="9360" joinstyle="miter" endcap="flat"/>
                              <w10:wrap type="none"/>
                            </v:roundrect>
                            <v:roundrect id="shape_0" fillcolor="white" stroked="t" o:allowincell="f" style="position:absolute;left:906;top:213;width:136;height:10;flip:x;mso-wrap-style:none;v-text-anchor:middle;rotation:180;mso-position-horizontal-relative:char">
                              <v:fill o:detectmouseclick="t" type="solid" color2="black"/>
                              <v:stroke color="black" weight="9360" joinstyle="miter" endcap="flat"/>
                              <w10:wrap type="none"/>
                            </v:roundrect>
                          </v:group>
                          <v:rect id="shape_0" fillcolor="white" stroked="f" o:allowincell="f" style="position:absolute;left:894;top:402;width:157;height:65;flip:x;mso-wrap-style:none;v-text-anchor:middle;rotation:0;mso-position-horizontal-relative:char">
                            <v:fill o:detectmouseclick="t" type="solid" color2="black"/>
                            <v:stroke color="#3465a4" joinstyle="round" endcap="flat"/>
                            <w10:wrap type="none"/>
                          </v:rect>
                          <v:shape id="shape_0" coordsize="51,195" path="m0,0c0,14,0,29,3,42c6,55,16,68,21,78c26,88,32,91,36,102c40,113,46,132,48,147c50,162,50,178,51,195e" stroked="t" o:allowincell="f" style="position:absolute;left:1006;top:396;width:28;height:79;flip:x;mso-wrap-style:none;v-text-anchor:middle;rotation:0;mso-position-horizontal-relative:char">
                            <v:fill o:detectmouseclick="t" on="false"/>
                            <v:stroke color="black" weight="9360" joinstyle="round" endcap="flat"/>
                            <w10:wrap type="none"/>
                          </v:shape>
                          <v:shape id="shape_0" coordsize="51,213" path="m47,0c47,9,51,44,48,60c45,76,35,86,30,96c25,106,19,109,15,120c11,131,5,150,3,165c1,180,1,196,0,213e" stroked="t" o:allowincell="f" style="position:absolute;left:910;top:389;width:28;height:87;flip:x;mso-wrap-style:none;v-text-anchor:middle;rotation:0;mso-position-horizontal-relative:char">
                            <v:fill o:detectmouseclick="t" on="false"/>
                            <v:stroke color="black" weight="9360" joinstyle="round" endcap="flat"/>
                            <w10:wrap type="none"/>
                          </v:shape>
                        </v:group>
                        <v:roundrect id="shape_0" stroked="t" o:allowincell="f" style="position:absolute;left:875;top:447;width:194;height:1009;flip:x;mso-wrap-style:none;v-text-anchor:middle;rotation:0;mso-position-horizontal-relative:char">
                          <v:fill o:detectmouseclick="t" on="false"/>
                          <v:stroke color="black" weight="9360" joinstyle="miter" endcap="flat"/>
                          <w10:wrap type="none"/>
                        </v:roundrect>
                        <v:rect id="shape_0" fillcolor="white" stroked="f" o:allowincell="f" style="position:absolute;left:932;top:1717;width:69;height:38;flip:x;mso-wrap-style:none;v-text-anchor:middle;rotation:0;mso-position-horizontal-relative:char">
                          <v:fill o:detectmouseclick="t" type="solid" color2="black"/>
                          <v:stroke color="#3465a4" joinstyle="round" endcap="flat"/>
                          <w10:wrap type="none"/>
                        </v:rect>
                        <v:line id="shape_0" from="945,1716" to="1007,1747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group id="shape_0" style="position:absolute;left:1045;top:1353;width:162;height:60">
                        <v:group id="shape_0" style="position:absolute;left:1073;top:1353;width:134;height:56">
                          <v:rect id="shape_0" fillcolor="white" stroked="t" o:allowincell="f" style="position:absolute;left:1073;top:1366;width:63;height:29;mso-wrap-style:none;v-text-anchor:middle;rotation:360;mso-position-horizontal-relative:char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  <v:shape id="shape_0" fillcolor="white" stroked="t" o:allowincell="f" style="position:absolute;left:1166;top:1354;width:40;height:51;mso-wrap-style:none;v-text-anchor:middle;rotation:270;mso-position-horizontal-relative:char" type="_x0000_t8"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rect id="shape_0" fillcolor="white" stroked="f" o:allowincell="f" style="position:absolute;left:1129;top:1355;width:39;height:52;mso-wrap-style:none;v-text-anchor:middle;rotation:360;mso-position-horizontal-relative:char">
                            <v:fill o:detectmouseclick="t" type="solid" color2="black"/>
                            <v:stroke color="#3465a4" joinstyle="round" endcap="flat"/>
                            <w10:wrap type="none"/>
                          </v:rect>
                          <v:shape id="shape_0" coordsize="93,12" path="m93,6c86,3,80,0,72,0c64,0,57,4,45,6c33,8,16,10,0,12e" stroked="t" o:allowincell="f" style="position:absolute;left:1121;top:1361;width:52;height:3;mso-wrap-style:none;v-text-anchor:middle;rotation:360;mso-position-horizontal-relative:char">
                            <v:fill o:detectmouseclick="t" on="false"/>
                            <v:stroke color="black" weight="9360" joinstyle="round" endcap="flat"/>
                            <w10:wrap type="none"/>
                          </v:shape>
                          <v:shape id="shape_0" coordsize="93,12" path="m93,6c86,3,80,0,72,0c64,0,57,4,45,6c33,8,16,10,0,12e" stroked="t" o:allowincell="f" style="position:absolute;left:1121;top:1396;width:52;height:3;flip:y;mso-wrap-style:none;v-text-anchor:middle;rotation:0;mso-position-horizontal-relative:char">
                            <v:fill o:detectmouseclick="t" on="false"/>
                            <v:stroke color="black" weight="9360" joinstyle="round" endcap="flat"/>
                            <w10:wrap type="none"/>
                          </v:shape>
                          <v:line id="shape_0" from="1155,1365" to="1155,1398" stroked="t" o:allowincell="f" style="position:absolute;mso-position-horizontal-relative:char">
                            <v:stroke color="black" weight="3240" joinstyle="miter" endcap="flat"/>
                            <v:fill o:detectmouseclick="t" on="false"/>
                            <w10:wrap type="none"/>
                          </v:line>
                          <v:line id="shape_0" from="1164,1365" to="1164,1398" stroked="t" o:allowincell="f" style="position:absolute;mso-position-horizontal-relative:char">
                            <v:stroke color="black" weight="3240" joinstyle="miter" endcap="flat"/>
                            <v:fill o:detectmouseclick="t" on="false"/>
                            <w10:wrap type="none"/>
                          </v:line>
                        </v:group>
                        <v:group id="shape_0" style="position:absolute;left:1045;top:1353;width:51;height:59">
                          <v:rect id="shape_0" fillcolor="white" stroked="f" o:allowincell="f" style="position:absolute;left:1046;top:1355;width:46;height:52;flip:x;mso-wrap-style:none;v-text-anchor:middle;rotation:0;mso-position-horizontal-relative:char">
                            <v:fill o:detectmouseclick="t" type="solid" color2="black"/>
                            <v:stroke color="#3465a4" joinstyle="round" endcap="flat"/>
                            <w10:wrap type="none"/>
                          </v:rect>
                          <v:shape id="shape_0" coordsize="42,36" path="m0,36c10,36,20,36,27,30c34,24,38,12,42,0e" stroked="t" o:allowincell="f" style="position:absolute;left:1072;top:1353;width:23;height:13;flip:x;mso-wrap-style:none;v-text-anchor:middle;rotation:0;mso-position-horizontal-relative:char">
                            <v:fill o:detectmouseclick="t" on="false"/>
                            <v:stroke color="black" weight="9360" joinstyle="round" endcap="flat"/>
                            <w10:wrap type="none"/>
                          </v:shape>
                          <v:shape id="shape_0" coordsize="42,36" path="m0,36c10,36,20,36,27,30c34,24,38,12,42,0e" stroked="t" o:allowincell="f" style="position:absolute;left:1072;top:1398;width:23;height:13;flip:xy;mso-wrap-style:none;v-text-anchor:middle;rotation:360;mso-position-horizontal-relative:char">
                            <v:fill o:detectmouseclick="t" on="false"/>
                            <v:stroke color="black" weight="9360" joinstyle="round" endcap="flat"/>
                            <w10:wrap type="none"/>
                          </v:shape>
                        </v:group>
                      </v:group>
                    </v:group>
                    <v:group id="shape_0" style="position:absolute;left:852;top:489;width:50;height:59">
                      <v:rect id="shape_0" fillcolor="white" stroked="f" o:allowincell="f" style="position:absolute;left:855;top:491;width:46;height:52;mso-wrap-style:none;v-text-anchor:middle;rotation:360;mso-position-horizontal-relative:char">
                        <v:fill o:detectmouseclick="t" type="solid" color2="black"/>
                        <v:stroke color="#3465a4" joinstyle="round" endcap="flat"/>
                        <w10:wrap type="none"/>
                      </v:rect>
                      <v:shape id="shape_0" coordsize="42,36" path="m0,36c10,36,20,36,27,30c34,24,38,12,42,0e" stroked="t" o:allowincell="f" style="position:absolute;left:852;top:489;width:23;height:13;mso-wrap-style:none;v-text-anchor:middle;rotation:360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  <v:shape id="shape_0" coordsize="42,36" path="m0,36c10,36,20,36,27,30c34,24,38,12,42,0e" stroked="t" o:allowincell="f" style="position:absolute;left:852;top:534;width:23;height:13;flip:y;mso-wrap-style:none;v-text-anchor:middle;rotation:0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</v:group>
                  </v:group>
                  <v:group id="shape_0" style="position:absolute;left:825;top:1498;width:280;height:147">
                    <v:roundrect id="shape_0" fillcolor="gray" stroked="t" o:allowincell="f" style="position:absolute;left:845;top:1577;width:231;height:18;mso-wrap-style:none;v-text-anchor:middle;mso-position-horizontal-relative:char">
                      <v:fill o:detectmouseclick="t" color2="white"/>
                      <v:stroke color="black" weight="9360" joinstyle="miter" endcap="flat"/>
                      <w10:wrap type="none"/>
                    </v:roundrect>
                    <v:shape id="shape_0" fillcolor="gray" stroked="t" o:allowincell="f" style="position:absolute;left:825;top:1498;width:279;height:146;mso-wrap-style:none;v-text-anchor:middle;mso-position-horizontal-relative:char" type="_x0000_t8">
                      <v:fill o:detectmouseclick="t" color2="white"/>
                      <v:stroke color="black" weight="9360" joinstyle="miter" endcap="flat"/>
                      <w10:wrap type="none"/>
                    </v:shape>
                    <v:roundrect id="shape_0" fillcolor="gray" stroked="t" o:allowincell="f" style="position:absolute;left:841;top:1559;width:242;height:14;flip:x;mso-wrap-style:none;v-text-anchor:middle;mso-position-horizontal-relative:char">
                      <v:fill o:detectmouseclick="t" color2="white"/>
                      <v:stroke color="black" weight="9360" joinstyle="miter" endcap="flat"/>
                      <w10:wrap type="none"/>
                    </v:roundrect>
                  </v:group>
                  <v:group id="shape_0" style="position:absolute;left:919;top:39;width:483;height:296">
                    <v:rect id="shape_0" fillcolor="white" stroked="t" o:allowincell="f" style="position:absolute;left:1025;top:42;width:376;height:38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ect>
                    <v:rect id="shape_0" fillcolor="white" stroked="t" o:allowincell="f" style="position:absolute;left:944;top:131;width:53;height:203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ect>
                    <v:group id="shape_0" style="position:absolute;left:919;top:39;width:155;height:136">
                      <v:rect id="shape_0" fillcolor="white" stroked="f" o:allowincell="f" style="position:absolute;left:919;top:39;width:134;height:98;mso-wrap-style:none;v-text-anchor:middle;mso-position-horizontal-relative:char">
                        <v:fill o:detectmouseclick="t" type="solid" color2="black"/>
                        <v:stroke color="#3465a4" joinstyle="round" endcap="flat"/>
                        <w10:wrap type="none"/>
                      </v:rect>
                      <v:shape id="shape_0" coordsize="139,189" path="m139,0c115,0,91,0,73,6c55,12,39,22,28,36c17,50,8,68,4,93c0,118,2,169,1,189e" stroked="t" o:allowincell="f" style="position:absolute;left:943;top:43;width:130;height:131;mso-wrap-style:none;v-text-anchor:middle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  <v:shape id="shape_0" coordsize="61,99" path="m61,0c52,4,20,8,10,24c0,40,3,83,1,99e" stroked="t" o:allowincell="f" style="position:absolute;left:997;top:80;width:56;height:68;mso-wrap-style:none;v-text-anchor:middle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</v:group>
                  </v:group>
                  <v:group id="shape_0" style="position:absolute;left:879;top:211;width:156;height:94">
                    <v:roundrect id="shape_0" fillcolor="white" stroked="t" o:allowincell="f" style="position:absolute;left:895;top:262;width:128;height:11;flip:x;mso-wrap-style:none;v-text-anchor:middle;rotation:359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oundrect>
                    <v:shape id="shape_0" fillcolor="#757575" stroked="t" o:allowincell="f" style="position:absolute;left:879;top:211;width:155;height:93;flip:x;mso-wrap-style:none;v-text-anchor:middle;rotation:359;mso-position-horizontal-relative:char" type="_x0000_t8">
                      <v:fill o:detectmouseclick="t" color2="white"/>
                      <v:stroke color="black" weight="9360" joinstyle="miter" endcap="flat"/>
                      <w10:wrap type="none"/>
                    </v:shape>
                    <v:roundrect id="shape_0" fillcolor="white" stroked="t" o:allowincell="f" style="position:absolute;left:890;top:250;width:135;height:9;mso-wrap-style:none;v-text-anchor:middle;rotation:1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oundrect>
                  </v:group>
                  <v:group id="shape_0" style="position:absolute;left:1475;top:-88;width:398;height:333">
                    <v:rect id="shape_0" fillcolor="white" stroked="t" o:allowincell="f" style="position:absolute;left:1598;top:190;width:276;height:53;mso-wrap-style:none;v-text-anchor:middle;rotation:87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ect>
                    <v:rect id="shape_0" fillcolor="white" stroked="t" o:allowincell="f" style="position:absolute;left:1475;top:-88;width:38;height:276;mso-wrap-style:none;v-text-anchor:middle;rotation:87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ect>
                    <v:group id="shape_0" style="position:absolute;left:1616;top:-18;width:125;height:179">
                      <v:rect id="shape_0" fillcolor="white" stroked="f" o:allowincell="f" style="position:absolute;left:1642;top:-14;width:98;height:134;mso-wrap-style:none;v-text-anchor:middle;rotation:87;mso-position-horizontal-relative:char">
                        <v:fill o:detectmouseclick="t" type="solid" color2="black"/>
                        <v:stroke color="#3465a4" joinstyle="round" endcap="flat"/>
                        <w10:wrap type="none"/>
                      </v:rect>
                      <v:shape id="shape_0" coordsize="139,189" path="m139,0c115,0,91,0,73,6c55,12,39,22,28,36c17,50,8,68,4,93c0,118,2,169,1,189e" stroked="t" o:allowincell="f" style="position:absolute;left:1616;top:-17;width:96;height:178;mso-wrap-style:none;v-text-anchor:middle;rotation:87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  <v:shape id="shape_0" coordsize="61,99" path="m61,0c52,4,20,8,10,24c0,40,3,83,1,99e" stroked="t" o:allowincell="f" style="position:absolute;left:1637;top:38;width:41;height:92;mso-wrap-style:none;v-text-anchor:middle;rotation:87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</v:group>
                  </v:group>
                  <v:shape id="shape_0" coordsize="1146,2610" path="m103,0c51,497,0,995,148,1350c296,1705,830,1920,988,2130c1146,2340,1119,2475,1093,2610e" stroked="t" o:allowincell="f" style="position:absolute;left:1652;top:298;width:1145;height:1917;mso-wrap-style:none;v-text-anchor:middle;mso-position-horizontal-relative:char">
                    <v:fill o:detectmouseclick="t" on="false"/>
                    <v:stroke color="black" weight="38160" joinstyle="round" endcap="flat"/>
                    <w10:wrap type="none"/>
                  </v:shape>
                  <v:group id="shape_0" style="position:absolute;left:2521;top:2572;width:462;height:472">
                    <v:rect id="shape_0" fillcolor="white" stroked="f" o:allowincell="f" style="position:absolute;left:2645;top:2673;width:213;height:40;mso-wrap-style:none;v-text-anchor:middle;mso-position-horizontal-relative:char">
                      <v:fill o:detectmouseclick="t" type="solid" color2="black" opacity="0"/>
                      <v:stroke color="#3465a4" joinstyle="round" endcap="flat"/>
                      <w10:wrap type="none"/>
                    </v:rect>
                    <v:line id="shape_0" from="2527,2703" to="2654,2979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847,2703" to="2974,297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coordsize="21,90" path="m21,0c19,10,18,21,15,36c12,51,6,70,0,90e" stroked="t" o:allowincell="f" style="position:absolute;left:2653;top:2669;width:13;height:39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shape id="shape_0" coordsize="21,90" path="m21,0c19,10,18,21,15,36c12,51,6,70,0,90e" stroked="t" o:allowincell="f" style="position:absolute;left:2837;top:2669;width:13;height:39;flip:x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group id="shape_0" style="position:absolute;left:2628;top:2572;width:246;height:54">
                      <v:rect id="shape_0" fillcolor="white" stroked="f" o:allowincell="f" style="position:absolute;left:2635;top:2591;width:232;height:24;mso-wrap-style:none;v-text-anchor:middle;mso-position-horizontal-relative:char">
                        <v:fill o:detectmouseclick="t" type="solid" color2="black" opacity="0"/>
                        <v:stroke color="#3465a4" joinstyle="round" endcap="flat"/>
                        <w10:wrap type="none"/>
                      </v:rect>
                      <v:shape id="shape_0" coordsize="44,84" path="m42,84c43,71,44,58,42,48c40,38,37,29,30,21c23,13,6,4,0,0e" stroked="t" o:allowincell="f" style="position:absolute;left:2639;top:2584;width:28;height:36;mso-wrap-style:none;v-text-anchor:middle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  <v:shape id="shape_0" coordsize="44,96" path="m0,96c0,88,0,60,2,48c4,36,7,29,14,21c21,13,38,4,44,0e" stroked="t" o:allowincell="f" style="position:absolute;left:2837;top:2584;width:28;height:41;mso-wrap-style:none;v-text-anchor:middle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  <v:roundrect id="shape_0" fillcolor="white" stroked="t" o:allowincell="f" style="position:absolute;left:2628;top:2572;width:245;height:11;mso-wrap-style:none;v-text-anchor:middle;mso-position-horizontal-relative:char">
                        <v:fill o:detectmouseclick="t" type="solid" color2="black"/>
                        <v:stroke color="black" weight="9360" joinstyle="miter" endcap="flat"/>
                        <w10:wrap type="none"/>
                      </v:roundrect>
                    </v:group>
                    <v:group id="shape_0" style="position:absolute;left:2667;top:2618;width:169;height:68">
                      <v:line id="shape_0" from="2667,2618" to="2667,2682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2837,2618" to="2837,2686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shape id="shape_0" coordsize="318,134" path="m294,0c297,8,309,34,312,51c315,68,318,89,312,102c306,115,291,124,276,129c261,134,265,131,219,132c173,133,36,132,0,132e" stroked="t" o:allowincell="f" style="position:absolute;left:2665;top:2946;width:317;height:97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shape id="shape_0" coordsize="318,134" path="m294,0c297,8,309,34,312,51c315,68,318,89,312,102c306,115,291,124,276,129c261,134,265,131,219,132c173,133,36,132,0,132e" stroked="t" o:allowincell="f" style="position:absolute;left:2521;top:2946;width:317;height:97;flip:x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</v:group>
                  <v:group id="shape_0" style="position:absolute;left:2537;top:2844;width:441;height:176">
                    <v:roundrect id="shape_0" stroked="f" o:allowincell="f" style="position:absolute;left:2539;top:2932;width:434;height:87;mso-wrap-style:none;v-text-anchor:middle;mso-position-horizontal-relative:char">
                      <v:imagedata r:id="rId2" o:detectmouseclick="t"/>
                      <v:stroke color="#3465a4" joinstyle="round" endcap="flat"/>
                      <w10:wrap type="none"/>
                    </v:roundrect>
                    <v:shape id="shape_0" stroked="f" o:allowincell="f" style="position:absolute;left:2538;top:2844;width:440;height:131;flip:xy;mso-wrap-style:none;v-text-anchor:middle;mso-position-horizontal-relative:char" type="_x0000_t8">
                      <v:imagedata r:id="rId2" o:detectmouseclick="t"/>
                      <v:stroke color="#3465a4" joinstyle="round" endcap="flat"/>
                      <w10:wrap type="none"/>
                    </v:shape>
                  </v:group>
                  <v:group id="shape_0" style="position:absolute;left:1177;top:40;width:312;height:50">
                    <v:rect id="shape_0" fillcolor="black" stroked="t" o:allowincell="f" style="position:absolute;left:1220;top:48;width:114;height:33;mso-wrap-style:none;v-text-anchor:middle;mso-position-horizontal-relative:char">
                      <v:fill o:detectmouseclick="t" type="solid" color2="white"/>
                      <v:stroke color="black" weight="9360" joinstyle="miter" endcap="flat"/>
                      <w10:wrap type="none"/>
                    </v:rect>
                    <v:roundrect id="shape_0" fillcolor="black" stroked="t" o:allowincell="f" style="position:absolute;left:1177;top:40;width:90;height:49;mso-wrap-style:none;v-text-anchor:middle;mso-position-horizontal-relative:char">
                      <v:fill o:detectmouseclick="t" type="solid" color2="white"/>
                      <v:stroke color="black" weight="9360" joinstyle="miter" endcap="flat"/>
                      <w10:wrap type="none"/>
                    </v:roundrect>
                    <v:rect id="shape_0" fillcolor="black" stroked="t" o:allowincell="f" style="position:absolute;left:1332;top:48;width:114;height:33;flip:x;mso-wrap-style:none;v-text-anchor:middle;mso-position-horizontal-relative:char">
                      <v:fill o:detectmouseclick="t" type="solid" color2="white"/>
                      <v:stroke color="black" weight="9360" joinstyle="miter" endcap="flat"/>
                      <w10:wrap type="none"/>
                    </v:rect>
                    <v:roundrect id="shape_0" fillcolor="black" stroked="t" o:allowincell="f" style="position:absolute;left:1399;top:40;width:90;height:49;flip:x;mso-wrap-style:none;v-text-anchor:middle;mso-position-horizontal-relative:char">
                      <v:fill o:detectmouseclick="t" type="solid" color2="white"/>
                      <v:stroke color="black" weight="9360" joinstyle="miter" endcap="flat"/>
                      <w10:wrap type="none"/>
                    </v:roundrect>
                  </v:group>
                  <v:group id="shape_0" style="position:absolute;left:2734;top:2138;width:54;height:789">
                    <v:line id="shape_0" from="2734,2138" to="2734,2927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789,2138" to="2789,2927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</v:group>
                <v:line id="shape_0" from="485,1002" to="874,1241" stroked="t" o:allowincell="f" style="position:absolute;flip:x;mso-position-horizontal-relative:char">
                  <v:stroke color="black" weight="9360" joinstyle="miter" endcap="flat"/>
                  <v:fill o:detectmouseclick="t" on="false"/>
                  <w10:wrap type="none"/>
                </v:line>
                <v:line id="shape_0" from="350,1902" to="739,2021" stroked="t" o:allowincell="f" style="position:absolute;flip:x;mso-position-horizontal-relative:char">
                  <v:stroke color="black" weight="9360" joinstyle="miter" endcap="flat"/>
                  <v:fill o:detectmouseclick="t" on="false"/>
                  <w10:wrap type="none"/>
                </v:line>
                <v:shape id="shape_0" fillcolor="white" stroked="f" o:allowincell="f" style="position:absolute;left:135;top:1092;width:45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shape id="shape_0" fillcolor="white" stroked="f" o:allowincell="f" style="position:absolute;left:0;top:1857;width:45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shape id="shape_0" fillcolor="white" stroked="f" o:allowincell="f" style="position:absolute;left:3000;top:2232;width:45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line id="shape_0" from="2869,2427" to="3153,2741" stroked="t" o:allowincell="f" style="position:absolute;flip:x;mso-position-horizontal-relative:char">
                  <v:stroke color="black" weight="9360" joinstyle="miter" endcap="flat"/>
                  <v:fill o:detectmouseclick="t" on="false"/>
                  <w10:wrap type="none"/>
                </v:line>
                <v:shape id="shape_0" fillcolor="white" stroked="f" o:allowincell="f" style="position:absolute;left:390;top:342;width:45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shape id="shape_0" fillcolor="white" stroked="f" o:allowincell="f" style="position:absolute;left:1110;top:1242;width:45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shape id="shape_0" fillcolor="white" stroked="f" o:allowincell="f" style="position:absolute;left:3044;top:2757;width:834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94" w:hanging="294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line id="shape_0" from="2840,2921" to="3229,2965" stroked="t" o:allowincell="f" style="position:absolute;flip:y;mso-position-horizontal-relative:char">
                  <v:stroke color="black" weight="9360" joinstyle="miter" endcap="flat"/>
                  <v:fill o:detectmouseclick="t" on="false"/>
                  <w10:wrap type="none"/>
                </v:line>
                <v:shape id="shape_0" fillcolor="white" stroked="f" o:allowincell="f" style="position:absolute;left:1495;top:2996;width:919;height:240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题9图1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kern w:val="0"/>
          <w:szCs w:val="21"/>
        </w:rPr>
        <w:drawing>
          <wp:inline distT="0" distB="0" distL="0" distR="0">
            <wp:extent cx="2981325" cy="1457325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" t="-25" r="-12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page">
                  <wp:posOffset>3959225</wp:posOffset>
                </wp:positionH>
                <wp:positionV relativeFrom="page">
                  <wp:posOffset>-14176375</wp:posOffset>
                </wp:positionV>
                <wp:extent cx="308610" cy="266700"/>
                <wp:effectExtent l="5715" t="5080" r="6350" b="508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266760"/>
                        </a:xfrm>
                        <a:prstGeom prst="hexagon">
                          <a:avLst>
                            <a:gd name="adj" fmla="val 28914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o:allowincell="f" style="position:absolute;margin-left:311.75pt;margin-top:-1116.25pt;width:24.25pt;height:20.95pt;mso-wrap-style:none;v-text-anchor:middle;mso-position-horizontal-relative:page;mso-position-vertical-relative:page" type="_x0000_t9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rFonts w:cs="宋体;SimSun"/>
          <w:kern w:val="0"/>
          <w:szCs w:val="21"/>
        </w:rPr>
        <w:t>(1)</w:t>
      </w:r>
      <w:r>
        <w:rPr>
          <w:rFonts w:cs="宋体;SimSun"/>
          <w:kern w:val="0"/>
          <w:szCs w:val="21"/>
        </w:rPr>
        <w:t>仪器</w:t>
      </w:r>
      <w:r>
        <w:rPr>
          <w:rFonts w:cs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的名称是</w:t>
      </w:r>
      <w:r>
        <w:rPr>
          <w:rFonts w:cs="Times New Roman" w:eastAsia="Times New Roman"/>
          <w:kern w:val="0"/>
          <w:szCs w:val="21"/>
          <w:u w:val="single"/>
        </w:rPr>
        <w:t xml:space="preserve">              </w:t>
      </w:r>
      <w:r>
        <w:rPr>
          <w:rFonts w:cs="宋体;SimSun"/>
          <w:kern w:val="0"/>
          <w:szCs w:val="21"/>
        </w:rPr>
        <w:t>，水通入</w:t>
      </w:r>
      <w:r>
        <w:rPr>
          <w:rFonts w:cs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的进口为</w:t>
      </w:r>
      <w:r>
        <w:rPr>
          <w:rFonts w:cs="Times New Roman" w:eastAsia="Times New Roman"/>
          <w:kern w:val="0"/>
          <w:szCs w:val="21"/>
          <w:u w:val="single"/>
        </w:rPr>
        <w:t xml:space="preserve">                </w:t>
      </w:r>
      <w:r>
        <w:rPr>
          <w:rFonts w:cs="宋体;SimSun"/>
          <w:kern w:val="0"/>
          <w:szCs w:val="21"/>
        </w:rPr>
        <w:t>。</w:t>
      </w:r>
    </w:p>
    <w:p>
      <w:pPr>
        <w:pStyle w:val="Normal"/>
        <w:widowControl/>
        <w:spacing w:lineRule="auto" w:line="300"/>
        <w:ind w:firstLine="420"/>
        <w:jc w:val="left"/>
        <w:rPr>
          <w:rFonts w:cs="宋体;SimSun"/>
          <w:kern w:val="0"/>
          <w:szCs w:val="21"/>
        </w:rPr>
      </w:pPr>
      <w:r>
        <w:rPr>
          <w:rFonts w:cs="宋体;SimSun"/>
          <w:kern w:val="0"/>
          <w:szCs w:val="21"/>
        </w:rPr>
        <w:t>(2)B</w:t>
      </w:r>
      <w:r>
        <w:rPr>
          <w:rFonts w:cs="宋体;SimSun"/>
          <w:kern w:val="0"/>
          <w:szCs w:val="21"/>
        </w:rPr>
        <w:t>中加入</w:t>
      </w:r>
      <w:r>
        <w:rPr>
          <w:rFonts w:cs="宋体;SimSun"/>
          <w:kern w:val="0"/>
          <w:szCs w:val="21"/>
        </w:rPr>
        <w:t>300.00mL</w:t>
      </w:r>
      <w:r>
        <w:rPr>
          <w:rFonts w:cs="宋体;SimSun"/>
          <w:kern w:val="0"/>
          <w:szCs w:val="21"/>
        </w:rPr>
        <w:t>葡萄酒和适量盐酸，加热使</w:t>
      </w:r>
      <w:r>
        <w:rPr>
          <w:rFonts w:cs="宋体;SimSun"/>
          <w:kern w:val="0"/>
          <w:szCs w:val="21"/>
        </w:rPr>
        <w:t>SO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全部逸出并与</w:t>
      </w:r>
      <w:r>
        <w:rPr>
          <w:rFonts w:cs="宋体;SimSun"/>
          <w:kern w:val="0"/>
          <w:szCs w:val="21"/>
        </w:rPr>
        <w:t>C</w:t>
      </w:r>
      <w:r>
        <w:rPr>
          <w:rFonts w:cs="宋体;SimSun"/>
          <w:kern w:val="0"/>
          <w:szCs w:val="21"/>
        </w:rPr>
        <w:t>中</w:t>
      </w:r>
      <w:r>
        <w:rPr>
          <w:rFonts w:cs="宋体;SimSun"/>
          <w:kern w:val="0"/>
          <w:szCs w:val="21"/>
        </w:rPr>
        <w:t>H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O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完全反应，其化学方程式为</w:t>
      </w:r>
      <w:r>
        <w:rPr>
          <w:rFonts w:cs="Times New Roman" w:eastAsia="Times New Roman"/>
          <w:kern w:val="0"/>
          <w:szCs w:val="21"/>
          <w:u w:val="single"/>
        </w:rPr>
        <w:t xml:space="preserve">                                                        </w:t>
      </w:r>
      <w:r>
        <w:rPr>
          <w:rFonts w:cs="宋体;SimSun"/>
          <w:kern w:val="0"/>
          <w:szCs w:val="21"/>
        </w:rPr>
        <w:t>。</w:t>
      </w:r>
    </w:p>
    <w:p>
      <w:pPr>
        <w:pStyle w:val="Normal"/>
        <w:widowControl/>
        <w:spacing w:lineRule="auto" w:line="300"/>
        <w:ind w:firstLine="420"/>
        <w:jc w:val="left"/>
        <w:rPr>
          <w:rFonts w:cs="宋体;SimSun"/>
          <w:kern w:val="0"/>
          <w:szCs w:val="21"/>
        </w:rPr>
      </w:pPr>
      <w:r>
        <w:rPr>
          <w:rFonts w:cs="宋体;SimSun"/>
          <w:kern w:val="0"/>
          <w:szCs w:val="21"/>
        </w:rPr>
        <w:t>(3)</w:t>
      </w:r>
      <w:r>
        <w:rPr>
          <w:rFonts w:cs="宋体;SimSun"/>
          <w:kern w:val="0"/>
          <w:szCs w:val="21"/>
        </w:rPr>
        <w:t>除去</w:t>
      </w:r>
      <w:r>
        <w:rPr>
          <w:rFonts w:cs="宋体;SimSun"/>
          <w:kern w:val="0"/>
          <w:szCs w:val="21"/>
        </w:rPr>
        <w:t>C</w:t>
      </w:r>
      <w:r>
        <w:rPr>
          <w:rFonts w:cs="宋体;SimSun"/>
          <w:kern w:val="0"/>
          <w:szCs w:val="21"/>
        </w:rPr>
        <w:t>中过量的</w:t>
      </w:r>
      <w:r>
        <w:rPr>
          <w:rFonts w:cs="宋体;SimSun"/>
          <w:kern w:val="0"/>
          <w:szCs w:val="21"/>
        </w:rPr>
        <w:t>H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O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，然后用</w:t>
      </w:r>
      <w:r>
        <w:rPr>
          <w:rFonts w:cs="宋体;SimSun"/>
          <w:kern w:val="0"/>
          <w:szCs w:val="21"/>
        </w:rPr>
        <w:t>0.0900mol·L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rFonts w:cs="宋体;SimSun"/>
          <w:kern w:val="0"/>
          <w:szCs w:val="21"/>
          <w:vertAlign w:val="superscript"/>
        </w:rPr>
        <w:t>1</w:t>
      </w:r>
      <w:r>
        <w:rPr>
          <w:rFonts w:cs="宋体;SimSun"/>
          <w:kern w:val="0"/>
          <w:szCs w:val="21"/>
        </w:rPr>
        <w:t>NaOH</w:t>
      </w:r>
      <w:r>
        <w:rPr>
          <w:rFonts w:cs="宋体;SimSun"/>
          <w:kern w:val="0"/>
          <w:szCs w:val="21"/>
        </w:rPr>
        <w:t>标准溶液进行滴定，滴定前排气泡时，应选择题</w:t>
      </w:r>
      <w:r>
        <w:rPr>
          <w:rFonts w:cs="宋体;SimSun"/>
          <w:kern w:val="0"/>
          <w:szCs w:val="21"/>
        </w:rPr>
        <w:t>9</w:t>
      </w:r>
      <w:r>
        <w:rPr>
          <w:rFonts w:cs="宋体;SimSun"/>
          <w:kern w:val="0"/>
          <w:szCs w:val="21"/>
        </w:rPr>
        <w:t>图</w:t>
      </w:r>
      <w:r>
        <w:rPr>
          <w:rFonts w:cs="宋体;SimSun"/>
          <w:kern w:val="0"/>
          <w:szCs w:val="21"/>
        </w:rPr>
        <w:t>2</w:t>
      </w:r>
      <w:r>
        <w:rPr>
          <w:rFonts w:cs="宋体;SimSun"/>
          <w:kern w:val="0"/>
          <w:szCs w:val="21"/>
        </w:rPr>
        <w:t>中的</w:t>
      </w:r>
      <w:r>
        <w:rPr>
          <w:rFonts w:eastAsia="Times New Roman"/>
          <w:kern w:val="0"/>
          <w:szCs w:val="21"/>
          <w:u w:val="single"/>
        </w:rPr>
        <w:t xml:space="preserve">            </w:t>
      </w:r>
      <w:r>
        <w:rPr>
          <w:rFonts w:cs="宋体;SimSun"/>
          <w:kern w:val="0"/>
          <w:szCs w:val="21"/>
        </w:rPr>
        <w:t>；若滴定终点时溶液的</w:t>
      </w:r>
      <w:r>
        <w:rPr>
          <w:rFonts w:cs="宋体;SimSun"/>
          <w:kern w:val="0"/>
          <w:szCs w:val="21"/>
        </w:rPr>
        <w:t>pH</w:t>
      </w:r>
      <w:r>
        <w:rPr>
          <w:rFonts w:cs="宋体;SimSun"/>
          <w:kern w:val="0"/>
          <w:szCs w:val="21"/>
        </w:rPr>
        <w:t>＝</w:t>
      </w:r>
      <w:r>
        <w:rPr>
          <w:rFonts w:cs="宋体;SimSun"/>
          <w:kern w:val="0"/>
          <w:szCs w:val="21"/>
        </w:rPr>
        <w:t>8.8</w:t>
      </w:r>
      <w:r>
        <w:rPr>
          <w:rFonts w:cs="宋体;SimSun"/>
          <w:kern w:val="0"/>
          <w:szCs w:val="21"/>
        </w:rPr>
        <w:t>，则选择的指示剂为</w:t>
      </w:r>
      <w:r>
        <w:rPr>
          <w:rFonts w:eastAsia="Times New Roman"/>
          <w:kern w:val="0"/>
          <w:szCs w:val="21"/>
          <w:u w:val="single"/>
        </w:rPr>
        <w:t xml:space="preserve">             </w:t>
      </w:r>
      <w:r>
        <w:rPr>
          <w:rFonts w:cs="宋体;SimSun"/>
          <w:kern w:val="0"/>
          <w:szCs w:val="21"/>
        </w:rPr>
        <w:t>；若用</w:t>
      </w:r>
      <w:r>
        <w:rPr>
          <w:rFonts w:cs="宋体;SimSun"/>
          <w:kern w:val="0"/>
          <w:szCs w:val="21"/>
        </w:rPr>
        <w:t>50mL</w:t>
      </w:r>
      <w:r>
        <w:rPr>
          <w:rFonts w:cs="宋体;SimSun"/>
          <w:kern w:val="0"/>
          <w:szCs w:val="21"/>
        </w:rPr>
        <w:t>滴定管进行实验，当滴定管中的液面在刻度“</w:t>
      </w:r>
      <w:r>
        <w:rPr>
          <w:rFonts w:cs="宋体;SimSun"/>
          <w:kern w:val="0"/>
          <w:szCs w:val="21"/>
        </w:rPr>
        <w:t>10”</w:t>
      </w:r>
      <w:r>
        <w:rPr>
          <w:rFonts w:cs="宋体;SimSun"/>
          <w:kern w:val="0"/>
          <w:szCs w:val="21"/>
        </w:rPr>
        <w:t>处，则管内液体的体积</w:t>
      </w:r>
      <w:r>
        <w:rPr>
          <w:rFonts w:cs="Times New Roman" w:eastAsia="Times New Roman"/>
          <w:kern w:val="0"/>
          <w:szCs w:val="21"/>
          <w:u w:val="single"/>
        </w:rPr>
        <w:t xml:space="preserve">               </w:t>
      </w:r>
      <w:r>
        <w:rPr>
          <w:rFonts w:cs="宋体;SimSun"/>
          <w:kern w:val="0"/>
          <w:szCs w:val="21"/>
        </w:rPr>
        <w:t>(</w:t>
      </w:r>
      <w:r>
        <w:rPr>
          <w:rFonts w:cs="宋体;SimSun"/>
          <w:kern w:val="0"/>
          <w:szCs w:val="21"/>
        </w:rPr>
        <w:t>填序号</w:t>
      </w:r>
      <w:r>
        <w:rPr>
          <w:rFonts w:cs="宋体;SimSun"/>
          <w:kern w:val="0"/>
          <w:szCs w:val="21"/>
        </w:rPr>
        <w:t>)(①</w:t>
      </w:r>
      <w:r>
        <w:rPr>
          <w:rFonts w:cs="宋体;SimSun"/>
          <w:kern w:val="0"/>
          <w:szCs w:val="21"/>
        </w:rPr>
        <w:t>＝</w:t>
      </w:r>
      <w:r>
        <w:rPr>
          <w:rFonts w:cs="宋体;SimSun"/>
          <w:kern w:val="0"/>
          <w:szCs w:val="21"/>
        </w:rPr>
        <w:t>10mL</w:t>
      </w:r>
      <w:r>
        <w:rPr>
          <w:rFonts w:cs="宋体;SimSun"/>
          <w:kern w:val="0"/>
          <w:szCs w:val="21"/>
        </w:rPr>
        <w:t>，②＝</w:t>
      </w:r>
      <w:r>
        <w:rPr>
          <w:rFonts w:cs="宋体;SimSun"/>
          <w:kern w:val="0"/>
          <w:szCs w:val="21"/>
        </w:rPr>
        <w:t>40mL</w:t>
      </w:r>
      <w:r>
        <w:rPr>
          <w:rFonts w:cs="宋体;SimSun"/>
          <w:kern w:val="0"/>
          <w:szCs w:val="21"/>
        </w:rPr>
        <w:t>，③＜</w:t>
      </w:r>
      <w:r>
        <w:rPr>
          <w:rFonts w:cs="宋体;SimSun"/>
          <w:kern w:val="0"/>
          <w:szCs w:val="21"/>
        </w:rPr>
        <w:t>10mL</w:t>
      </w:r>
      <w:r>
        <w:rPr>
          <w:rFonts w:cs="宋体;SimSun"/>
          <w:kern w:val="0"/>
          <w:szCs w:val="21"/>
        </w:rPr>
        <w:t>，④＞</w:t>
      </w:r>
      <w:r>
        <w:rPr>
          <w:rFonts w:cs="宋体;SimSun"/>
          <w:kern w:val="0"/>
          <w:szCs w:val="21"/>
        </w:rPr>
        <w:t>40mL)</w:t>
      </w:r>
    </w:p>
    <w:p>
      <w:pPr>
        <w:pStyle w:val="Normal"/>
        <w:widowControl/>
        <w:spacing w:lineRule="auto" w:line="300"/>
        <w:ind w:firstLine="420"/>
        <w:jc w:val="left"/>
        <w:rPr>
          <w:rFonts w:cs="宋体;SimSun"/>
          <w:kern w:val="0"/>
          <w:szCs w:val="21"/>
        </w:rPr>
      </w:pPr>
      <w:r>
        <w:rPr>
          <w:rFonts w:cs="宋体;SimSun"/>
          <w:kern w:val="0"/>
          <w:szCs w:val="21"/>
        </w:rPr>
        <w:t>(4)</w:t>
      </w:r>
      <w:r>
        <w:rPr>
          <w:rFonts w:cs="宋体;SimSun"/>
          <w:kern w:val="0"/>
          <w:szCs w:val="21"/>
        </w:rPr>
        <w:t>滴定至终点时，消耗</w:t>
      </w:r>
      <w:r>
        <w:rPr>
          <w:rFonts w:cs="宋体;SimSun"/>
          <w:kern w:val="0"/>
          <w:szCs w:val="21"/>
        </w:rPr>
        <w:t>NaOH</w:t>
      </w:r>
      <w:r>
        <w:rPr>
          <w:rFonts w:cs="宋体;SimSun"/>
          <w:kern w:val="0"/>
          <w:szCs w:val="21"/>
        </w:rPr>
        <w:t>溶液</w:t>
      </w:r>
      <w:r>
        <w:rPr>
          <w:rFonts w:cs="宋体;SimSun"/>
          <w:kern w:val="0"/>
          <w:szCs w:val="21"/>
        </w:rPr>
        <w:t>25.00mL</w:t>
      </w:r>
      <w:r>
        <w:rPr>
          <w:rFonts w:cs="宋体;SimSun"/>
          <w:kern w:val="0"/>
          <w:szCs w:val="21"/>
        </w:rPr>
        <w:t>，该葡萄酒中</w:t>
      </w:r>
      <w:r>
        <w:rPr>
          <w:rFonts w:cs="宋体;SimSun"/>
          <w:kern w:val="0"/>
          <w:szCs w:val="21"/>
        </w:rPr>
        <w:t>SO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含量为</w:t>
      </w:r>
      <w:r>
        <w:rPr>
          <w:rFonts w:cs="Times New Roman" w:eastAsia="Times New Roman"/>
          <w:kern w:val="0"/>
          <w:szCs w:val="21"/>
          <w:u w:val="single"/>
        </w:rPr>
        <w:t xml:space="preserve">            </w:t>
      </w:r>
      <w:r>
        <w:rPr>
          <w:rFonts w:cs="宋体;SimSun"/>
          <w:kern w:val="0"/>
          <w:szCs w:val="21"/>
        </w:rPr>
        <w:t>g·L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rFonts w:cs="宋体;SimSun"/>
          <w:kern w:val="0"/>
          <w:szCs w:val="21"/>
          <w:vertAlign w:val="superscript"/>
        </w:rPr>
        <w:t>1</w:t>
      </w:r>
    </w:p>
    <w:p>
      <w:pPr>
        <w:pStyle w:val="Normal"/>
        <w:widowControl/>
        <w:spacing w:lineRule="auto" w:line="300"/>
        <w:ind w:firstLine="420"/>
        <w:jc w:val="left"/>
        <w:rPr>
          <w:rFonts w:cs="宋体;SimSun"/>
          <w:kern w:val="0"/>
          <w:szCs w:val="21"/>
          <w:u w:val="single"/>
        </w:rPr>
      </w:pPr>
      <w:r>
        <w:rPr>
          <w:rFonts w:cs="宋体;SimSun"/>
          <w:kern w:val="0"/>
          <w:szCs w:val="21"/>
        </w:rPr>
        <w:t>(5)</w:t>
      </w:r>
      <w:r>
        <w:rPr>
          <w:rFonts w:cs="宋体;SimSun"/>
          <w:kern w:val="0"/>
          <w:szCs w:val="21"/>
        </w:rPr>
        <w:t>该测定结果比实际值偏高</w:t>
      </w:r>
      <w:r>
        <w:rPr>
          <w:rFonts w:cs="宋体;SimSun"/>
          <w:kern w:val="0"/>
          <w:szCs w:val="21"/>
        </w:rPr>
        <w:t>，</w:t>
      </w:r>
      <w:r>
        <w:rPr>
          <w:rFonts w:cs="宋体;SimSun"/>
          <w:kern w:val="0"/>
          <w:szCs w:val="21"/>
        </w:rPr>
        <w:t>分析原因并利用现有装置提出改进措施</w:t>
      </w:r>
      <w:r>
        <w:rPr>
          <w:rFonts w:cs="宋体;SimSun"/>
          <w:kern w:val="0"/>
          <w:szCs w:val="21"/>
        </w:rPr>
        <w:t>：</w:t>
      </w:r>
      <w:r>
        <w:rPr>
          <w:rFonts w:cs="Times New Roman" w:eastAsia="Times New Roman"/>
          <w:kern w:val="0"/>
          <w:szCs w:val="21"/>
          <w:u w:val="single"/>
        </w:rPr>
        <w:t xml:space="preserve">                   </w:t>
      </w:r>
    </w:p>
    <w:p>
      <w:pPr>
        <w:pStyle w:val="Normal"/>
        <w:widowControl/>
        <w:spacing w:lineRule="auto" w:line="300"/>
        <w:ind w:firstLine="420"/>
        <w:jc w:val="left"/>
        <w:rPr>
          <w:rFonts w:cs="宋体;SimSun"/>
          <w:kern w:val="0"/>
          <w:szCs w:val="21"/>
          <w:u w:val="single"/>
        </w:rPr>
      </w:pPr>
      <w:r>
        <w:rPr>
          <w:rFonts w:eastAsia="Times New Roman" w:cs="Times New Roman"/>
          <w:kern w:val="0"/>
          <w:szCs w:val="21"/>
          <w:u w:val="single"/>
        </w:rPr>
        <w:t xml:space="preserve">                                  </w:t>
      </w:r>
    </w:p>
    <w:p>
      <w:pPr>
        <w:pStyle w:val="Normal"/>
        <w:widowControl/>
        <w:spacing w:lineRule="auto" w:line="300"/>
        <w:ind w:firstLine="420"/>
        <w:jc w:val="left"/>
        <w:rPr>
          <w:rFonts w:cs="宋体;SimSun"/>
          <w:kern w:val="0"/>
          <w:szCs w:val="21"/>
        </w:rPr>
      </w:pPr>
      <w:r>
        <w:rPr>
          <w:rFonts w:cs="宋体;SimSun"/>
          <w:kern w:val="0"/>
          <w:szCs w:val="21"/>
        </w:rPr>
        <w:t>⒑</w:t>
      </w:r>
      <w:r>
        <w:rPr>
          <w:rFonts w:cs="宋体;SimSun"/>
          <w:kern w:val="0"/>
          <w:szCs w:val="21"/>
        </w:rPr>
        <w:t>(14</w:t>
      </w:r>
      <w:r>
        <w:rPr>
          <w:rFonts w:cs="宋体;SimSun"/>
          <w:kern w:val="0"/>
          <w:szCs w:val="21"/>
        </w:rPr>
        <w:t>分</w:t>
      </w:r>
      <w:r>
        <w:rPr>
          <w:rFonts w:cs="宋体;SimSun"/>
          <w:kern w:val="0"/>
          <w:szCs w:val="21"/>
        </w:rPr>
        <w:t>)</w:t>
      </w:r>
      <w:r>
        <w:rPr>
          <w:rFonts w:cs="宋体;SimSun"/>
          <w:kern w:val="0"/>
          <w:szCs w:val="21"/>
        </w:rPr>
        <w:t>结晶玫瑰是具有强烈玫瑰香气的香料，可由下列反应路线合成</w:t>
      </w:r>
      <w:r>
        <w:rPr>
          <w:rFonts w:cs="宋体;SimSun"/>
          <w:kern w:val="0"/>
          <w:szCs w:val="21"/>
        </w:rPr>
        <w:t>(</w:t>
      </w:r>
      <w:r>
        <w:rPr>
          <w:rFonts w:cs="宋体;SimSun"/>
          <w:kern w:val="0"/>
          <w:szCs w:val="21"/>
        </w:rPr>
        <w:t>部分反应条件</w:t>
      </w:r>
      <w:r>
        <w:rPr>
          <w:rFonts w:cs="宋体;SimSun"/>
          <w:kern w:val="0"/>
          <w:szCs w:val="21"/>
        </w:rPr>
        <w:t>)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4220210" cy="10229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0280" cy="1023120"/>
                          <a:chOff x="0" y="0"/>
                          <a:chExt cx="4220280" cy="1023120"/>
                        </a:xfrm>
                      </wpg:grpSpPr>
                      <wps:wsp>
                        <wps:cNvSpPr txBox="1"/>
                        <wps:spPr>
                          <a:xfrm>
                            <a:off x="0" y="158040"/>
                            <a:ext cx="108252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52" w:hanging="252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HCCl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＋ C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6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5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CHO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800" y="634320"/>
                            <a:ext cx="102888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52" w:hanging="252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Cl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CCHO ＋ C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6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240" y="377280"/>
                            <a:ext cx="92844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52" w:hanging="252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         B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7960" y="853560"/>
                            <a:ext cx="92844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52" w:hanging="252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         E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877040" y="291960"/>
                            <a:ext cx="331560" cy="35244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7200"/>
                              <a:ext cx="297720" cy="345600"/>
                            </a:xfrm>
                          </wpg:grpSpPr>
                          <wps:wsp>
                            <wps:cNvSpPr/>
                            <wps:spPr>
                              <a:xfrm flipH="1" flipV="1" rot="5400000">
                                <a:off x="-23760" y="23760"/>
                                <a:ext cx="345600" cy="297720"/>
                              </a:xfrm>
                              <a:prstGeom prst="hexagon">
                                <a:avLst>
                                  <a:gd name="adj" fmla="val 29021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4840" y="237240"/>
                                <a:ext cx="124920" cy="748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2320" y="34200"/>
                                <a:ext cx="12564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67480" y="98280"/>
                                <a:ext cx="0" cy="1465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14760" y="0"/>
                              <a:ext cx="316800" cy="287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181960" y="63000"/>
                            <a:ext cx="378360" cy="6642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327600"/>
                              <a:ext cx="114480" cy="284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28440"/>
                                <a:ext cx="114480" cy="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114480" cy="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23120" y="234720"/>
                              <a:ext cx="201240" cy="165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CH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75680" y="151560"/>
                              <a:ext cx="28440" cy="11448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2880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166320" y="408960"/>
                              <a:ext cx="28440" cy="11448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2844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0"/>
                              <a:ext cx="226080" cy="165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OH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2920" y="498240"/>
                              <a:ext cx="226080" cy="165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252" w:hanging="252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CCl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267720" y="63000"/>
                            <a:ext cx="952560" cy="6642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28960"/>
                              <a:ext cx="331560" cy="35244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7200"/>
                                <a:ext cx="297720" cy="345600"/>
                              </a:xfrm>
                            </wpg:grpSpPr>
                            <wps:wsp>
                              <wps:cNvSpPr/>
                              <wps:spPr>
                                <a:xfrm flipH="1" flipV="1" rot="5400000">
                                  <a:off x="-23760" y="23760"/>
                                  <a:ext cx="345600" cy="297720"/>
                                </a:xfrm>
                                <a:prstGeom prst="hexagon">
                                  <a:avLst>
                                    <a:gd name="adj" fmla="val 29021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840" y="237240"/>
                                  <a:ext cx="124920" cy="748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2320" y="34200"/>
                                  <a:ext cx="12564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7480" y="98280"/>
                                  <a:ext cx="0" cy="1465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4760" y="0"/>
                                <a:ext cx="316800" cy="287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304920" y="327600"/>
                              <a:ext cx="114480" cy="284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28440"/>
                                <a:ext cx="114480" cy="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114480" cy="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428040" y="234720"/>
                              <a:ext cx="201240" cy="165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CH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80600" y="151560"/>
                              <a:ext cx="28440" cy="11448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2880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471240" y="408960"/>
                              <a:ext cx="28440" cy="11448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2844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457200" y="0"/>
                              <a:ext cx="495360" cy="165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OOCCH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47840" y="498240"/>
                              <a:ext cx="226080" cy="165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252" w:hanging="252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CCl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2543760" y="406440"/>
                            <a:ext cx="651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705760" y="399960"/>
                            <a:ext cx="31752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③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877040" y="733320"/>
                            <a:ext cx="31752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286080" y="733320"/>
                            <a:ext cx="76500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J（结晶玫瑰）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 rot="212400">
                            <a:off x="1066680" y="190080"/>
                            <a:ext cx="859320" cy="61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60" h="394">
                                <a:moveTo>
                                  <a:pt x="0" y="394"/>
                                </a:moveTo>
                                <a:cubicBezTo>
                                  <a:pt x="150" y="289"/>
                                  <a:pt x="538" y="0"/>
                                  <a:pt x="954" y="31"/>
                                </a:cubicBezTo>
                                <a:cubicBezTo>
                                  <a:pt x="1371" y="63"/>
                                  <a:pt x="1680" y="259"/>
                                  <a:pt x="1860" y="365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tailEnd len="med" type="arrow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21387600">
                            <a:off x="1047240" y="742680"/>
                            <a:ext cx="859320" cy="60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60" h="394">
                                <a:moveTo>
                                  <a:pt x="0" y="394"/>
                                </a:moveTo>
                                <a:cubicBezTo>
                                  <a:pt x="150" y="289"/>
                                  <a:pt x="538" y="0"/>
                                  <a:pt x="954" y="31"/>
                                </a:cubicBezTo>
                                <a:cubicBezTo>
                                  <a:pt x="1371" y="63"/>
                                  <a:pt x="1680" y="259"/>
                                  <a:pt x="1860" y="365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tailEnd len="med" type="arrow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296000" y="219240"/>
                            <a:ext cx="31752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①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276920" y="809640"/>
                            <a:ext cx="31752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②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05720" y="0"/>
                            <a:ext cx="31752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碱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05720" y="590400"/>
                            <a:ext cx="31752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酸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332.3pt;height:80.55pt" coordorigin="0,0" coordsize="6646,1611">
                <v:shape id="shape_0" stroked="f" o:allowincell="f" style="position:absolute;left:0;top:249;width:1704;height:266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52" w:hanging="252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HCCl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＋ C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6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5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CHO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1;top:999;width:1619;height:266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52" w:hanging="252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Cl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CCHO ＋ C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6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6;top:594;width:1461;height:266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52" w:hanging="252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         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1;top:1344;width:1461;height:266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52" w:hanging="252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D         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2916;top:460;width:561;height:518">
                  <v:group id="shape_0" style="position:absolute;left:2916;top:509;width:544;height:469">
                    <v:shape id="shape_0" fillcolor="white" stroked="t" o:allowincell="f" style="position:absolute;left:2919;top:508;width:543;height:468;flip:xy;mso-wrap-style:none;v-text-anchor:middle;rotation:90;mso-position-horizontal-relative:char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line id="shape_0" from="2995,845" to="3191,962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91,525" to="3188,645" stroked="t" o:allowincell="f" style="position:absolute;flip:y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377,626" to="3377,856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rect id="shape_0" fillcolor="white" stroked="f" o:allowincell="f" style="position:absolute;left:2979;top:460;width:498;height:452;mso-wrap-style:none;v-text-anchor:middle;mso-position-horizontal-relative:char">
                    <v:fill o:detectmouseclick="t" type="solid" color2="black" opacity="0"/>
                    <v:stroke color="#3465a4" joinstyle="round" endcap="flat"/>
                    <w10:wrap type="none"/>
                  </v:rect>
                </v:group>
                <v:group id="shape_0" style="position:absolute;left:3436;top:99;width:596;height:1046">
                  <v:group id="shape_0" style="position:absolute;left:3436;top:615;width:179;height:44">
                    <v:line id="shape_0" from="3436,660" to="3615,660" stroked="f" o:allowincell="f" style="position:absolute;mso-position-horizontal-relative:char">
                      <v:stroke color="#3465a4" joinstyle="round" endcap="flat"/>
                      <v:fill o:detectmouseclick="t" on="false"/>
                      <w10:wrap type="none"/>
                    </v:line>
                    <v:line id="shape_0" from="3436,615" to="3615,615" stroked="t" o:allowincell="f" style="position:absolute;mso-position-horizontal-relative:char">
                      <v:stroke color="black" weight="6480" joinstyle="miter" endcap="flat"/>
                      <v:fill o:detectmouseclick="t" on="false"/>
                      <w10:wrap type="none"/>
                    </v:line>
                  </v:group>
                  <v:shape id="shape_0" stroked="f" o:allowincell="f" style="position:absolute;left:3630;top:469;width:316;height:260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style="position:absolute;left:3713;top:338;width:44;height:179">
                    <v:line id="shape_0" from="3758,338" to="3758,517" stroked="f" o:allowincell="f" style="position:absolute;flip:y;mso-position-horizontal-relative:char">
                      <v:stroke color="#3465a4" joinstyle="round" endcap="flat"/>
                      <v:fill o:detectmouseclick="t" on="false"/>
                      <w10:wrap type="none"/>
                    </v:line>
                    <v:line id="shape_0" from="3713,338" to="3713,517" stroked="t" o:allowincell="f" style="position:absolute;flip:y;mso-position-horizontal-relative:char">
                      <v:stroke color="black" weight="6480" joinstyle="miter" endcap="flat"/>
                      <v:fill o:detectmouseclick="t" on="false"/>
                      <w10:wrap type="none"/>
                    </v:line>
                  </v:group>
                  <v:group id="shape_0" style="position:absolute;left:3698;top:743;width:44;height:179">
                    <v:line id="shape_0" from="3743,743" to="3743,922" stroked="f" o:allowincell="f" style="position:absolute;flip:y;mso-position-horizontal-relative:char">
                      <v:stroke color="#3465a4" joinstyle="round" endcap="flat"/>
                      <v:fill o:detectmouseclick="t" on="false"/>
                      <w10:wrap type="none"/>
                    </v:line>
                    <v:line id="shape_0" from="3698,743" to="3698,922" stroked="t" o:allowincell="f" style="position:absolute;flip:y;mso-position-horizontal-relative:char">
                      <v:stroke color="black" weight="6480" joinstyle="miter" endcap="flat"/>
                      <v:fill o:detectmouseclick="t" on="false"/>
                      <w10:wrap type="none"/>
                    </v:line>
                  </v:group>
                  <v:shape id="shape_0" stroked="f" o:allowincell="f" style="position:absolute;left:3676;top:99;width:355;height:260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3661;top:884;width:355;height:260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252" w:hanging="252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CCl</w:t>
                          </w:r>
                          <w:r>
                            <w:rPr>
                              <w:sz w:val="18"/>
                              <w:kern w:val="2"/>
                              <w:szCs w:val="18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style="position:absolute;left:5106;top:99;width:1539;height:1046">
                  <v:group id="shape_0" style="position:absolute;left:5106;top:460;width:561;height:518">
                    <v:group id="shape_0" style="position:absolute;left:5106;top:509;width:544;height:469">
                      <v:shape id="shape_0" fillcolor="white" stroked="t" o:allowincell="f" style="position:absolute;left:5109;top:508;width:543;height:468;flip:xy;mso-wrap-style:none;v-text-anchor:middle;rotation:90;mso-position-horizontal-relative:char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5185,845" to="5381,962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5181,525" to="5378,645" stroked="t" o:allowincell="f" style="position:absolute;flip:y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5567,626" to="5567,856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rect id="shape_0" fillcolor="white" stroked="f" o:allowincell="f" style="position:absolute;left:5169;top:460;width:498;height:452;mso-wrap-style:none;v-text-anchor:middle;mso-position-horizontal-relative:char">
                      <v:fill o:detectmouseclick="t" type="solid" color2="black" opacity="0"/>
                      <v:stroke color="#3465a4" joinstyle="round" endcap="flat"/>
                      <w10:wrap type="none"/>
                    </v:rect>
                  </v:group>
                  <v:group id="shape_0" style="position:absolute;left:5626;top:615;width:179;height:44">
                    <v:line id="shape_0" from="5626,660" to="5805,660" stroked="f" o:allowincell="f" style="position:absolute;mso-position-horizontal-relative:char">
                      <v:stroke color="#3465a4" joinstyle="round" endcap="flat"/>
                      <v:fill o:detectmouseclick="t" on="false"/>
                      <w10:wrap type="none"/>
                    </v:line>
                    <v:line id="shape_0" from="5626,615" to="5805,615" stroked="t" o:allowincell="f" style="position:absolute;mso-position-horizontal-relative:char">
                      <v:stroke color="black" weight="6480" joinstyle="miter" endcap="flat"/>
                      <v:fill o:detectmouseclick="t" on="false"/>
                      <w10:wrap type="none"/>
                    </v:line>
                  </v:group>
                  <v:shape id="shape_0" stroked="f" o:allowincell="f" style="position:absolute;left:5820;top:469;width:316;height:260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style="position:absolute;left:5903;top:338;width:44;height:179">
                    <v:line id="shape_0" from="5948,338" to="5948,517" stroked="f" o:allowincell="f" style="position:absolute;flip:y;mso-position-horizontal-relative:char">
                      <v:stroke color="#3465a4" joinstyle="round" endcap="flat"/>
                      <v:fill o:detectmouseclick="t" on="false"/>
                      <w10:wrap type="none"/>
                    </v:line>
                    <v:line id="shape_0" from="5903,338" to="5903,517" stroked="t" o:allowincell="f" style="position:absolute;flip:y;mso-position-horizontal-relative:char">
                      <v:stroke color="black" weight="6480" joinstyle="miter" endcap="flat"/>
                      <v:fill o:detectmouseclick="t" on="false"/>
                      <w10:wrap type="none"/>
                    </v:line>
                  </v:group>
                  <v:group id="shape_0" style="position:absolute;left:5888;top:743;width:44;height:179">
                    <v:line id="shape_0" from="5933,743" to="5933,922" stroked="f" o:allowincell="f" style="position:absolute;flip:y;mso-position-horizontal-relative:char">
                      <v:stroke color="#3465a4" joinstyle="round" endcap="flat"/>
                      <v:fill o:detectmouseclick="t" on="false"/>
                      <w10:wrap type="none"/>
                    </v:line>
                    <v:line id="shape_0" from="5888,743" to="5888,922" stroked="t" o:allowincell="f" style="position:absolute;flip:y;mso-position-horizontal-relative:char">
                      <v:stroke color="black" weight="6480" joinstyle="miter" endcap="flat"/>
                      <v:fill o:detectmouseclick="t" on="false"/>
                      <w10:wrap type="none"/>
                    </v:line>
                  </v:group>
                  <v:shape id="shape_0" stroked="f" o:allowincell="f" style="position:absolute;left:5866;top:99;width:779;height:260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OOCCH</w:t>
                          </w:r>
                          <w:r>
                            <w:rPr>
                              <w:sz w:val="18"/>
                              <w:kern w:val="2"/>
                              <w:szCs w:val="18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851;top:884;width:355;height:260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252" w:hanging="252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CCl</w:t>
                          </w:r>
                          <w:r>
                            <w:rPr>
                              <w:sz w:val="18"/>
                              <w:kern w:val="2"/>
                              <w:szCs w:val="18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line id="shape_0" from="4006,640" to="5031,640" stroked="t" o:allowincell="f" style="position:absolute;mso-position-horizontal-relative:char">
                  <v:stroke color="black" weight="9360" endarrow="classic" endarrowwidth="medium" endarrowlength="medium" joinstyle="miter" endcap="flat"/>
                  <v:fill o:detectmouseclick="t" on="false"/>
                  <w10:wrap type="none"/>
                </v:line>
                <v:shape id="shape_0" fillcolor="white" stroked="f" o:allowincell="f" style="position:absolute;left:4261;top:630;width:49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③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shape id="shape_0" fillcolor="white" stroked="f" o:allowincell="f" style="position:absolute;left:2956;top:1155;width:49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G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shape id="shape_0" fillcolor="white" stroked="f" o:allowincell="f" style="position:absolute;left:5175;top:1155;width:1204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J（结晶玫瑰）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shape id="shape_0" coordsize="1860,394" path="m0,394c150,289,538,0,954,31c1371,63,1680,259,1860,365e" stroked="t" o:allowincell="f" style="position:absolute;left:1679;top:299;width:1352;height:96;mso-wrap-style:none;v-text-anchor:middle;rotation:4;mso-position-horizontal-relative:char">
                  <v:fill o:detectmouseclick="t" on="false"/>
                  <v:stroke color="black" weight="9360" endarrow="open" endarrowwidth="medium" endarrowlength="medium" joinstyle="round" endcap="flat"/>
                  <w10:wrap type="none"/>
                </v:shape>
                <v:shape id="shape_0" coordsize="1860,394" path="m0,394c150,289,538,0,954,31c1371,63,1680,259,1860,365e" stroked="t" o:allowincell="f" style="position:absolute;left:1649;top:1169;width:1352;height:95;flip:y;mso-wrap-style:none;v-text-anchor:middle;rotation:4;mso-position-horizontal-relative:char">
                  <v:fill o:detectmouseclick="t" on="false"/>
                  <v:stroke color="black" weight="9360" endarrow="open" endarrowwidth="medium" endarrowlength="medium" joinstyle="round" endcap="flat"/>
                  <w10:wrap type="none"/>
                </v:shape>
                <v:shape id="shape_0" fillcolor="white" stroked="f" o:allowincell="f" style="position:absolute;left:2041;top:345;width:49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①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shape id="shape_0" fillcolor="white" stroked="f" o:allowincell="f" style="position:absolute;left:2011;top:1275;width:49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②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shape id="shape_0" fillcolor="white" stroked="f" o:allowincell="f" style="position:absolute;left:2056;top:0;width:49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碱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shape id="shape_0" fillcolor="white" stroked="f" o:allowincell="f" style="position:absolute;left:2056;top:930;width:49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酸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spacing w:lineRule="auto" w:line="300"/>
        <w:ind w:firstLine="420"/>
        <w:jc w:val="left"/>
        <w:rPr>
          <w:rFonts w:cs="宋体;SimSun"/>
          <w:kern w:val="0"/>
          <w:szCs w:val="21"/>
          <w:u w:val="single"/>
        </w:rPr>
      </w:pPr>
      <w:r>
        <w:rPr>
          <w:rFonts w:cs="宋体;SimSun"/>
          <w:kern w:val="0"/>
          <w:szCs w:val="21"/>
        </w:rPr>
        <w:t>(1)(A)</w:t>
      </w:r>
      <w:r>
        <w:rPr>
          <w:rFonts w:cs="宋体;SimSun"/>
          <w:kern w:val="0"/>
          <w:szCs w:val="21"/>
        </w:rPr>
        <w:t>的类别是</w:t>
      </w:r>
      <w:r>
        <w:rPr>
          <w:rFonts w:cs="Times New Roman" w:eastAsia="Times New Roman"/>
          <w:kern w:val="0"/>
          <w:szCs w:val="21"/>
          <w:u w:val="single"/>
        </w:rPr>
        <w:t xml:space="preserve">               </w:t>
      </w:r>
      <w:r>
        <w:rPr>
          <w:rFonts w:cs="宋体;SimSun"/>
          <w:kern w:val="0"/>
          <w:szCs w:val="21"/>
        </w:rPr>
        <w:t>，</w:t>
      </w:r>
      <w:r>
        <w:rPr>
          <w:rFonts w:cs="宋体;SimSun"/>
          <w:kern w:val="0"/>
          <w:szCs w:val="21"/>
        </w:rPr>
        <w:t>能与</w:t>
      </w:r>
      <w:r>
        <w:rPr>
          <w:rFonts w:cs="宋体;SimSun"/>
          <w:kern w:val="0"/>
          <w:szCs w:val="21"/>
        </w:rPr>
        <w:t>Cl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反应生成</w:t>
      </w:r>
      <w:r>
        <w:rPr>
          <w:rFonts w:cs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的烷烃是</w:t>
      </w:r>
      <w:r>
        <w:rPr>
          <w:rFonts w:cs="Times New Roman" w:eastAsia="Times New Roman"/>
          <w:kern w:val="0"/>
          <w:szCs w:val="21"/>
          <w:u w:val="single"/>
        </w:rPr>
        <w:t xml:space="preserve">                      </w:t>
      </w:r>
      <w:r>
        <w:rPr>
          <w:rFonts w:cs="宋体;SimSun"/>
          <w:kern w:val="0"/>
          <w:szCs w:val="21"/>
        </w:rPr>
        <w:t>。</w:t>
      </w:r>
      <w:r>
        <w:rPr>
          <w:rFonts w:cs="宋体;SimSun"/>
          <w:kern w:val="0"/>
          <w:szCs w:val="21"/>
        </w:rPr>
        <w:t>B</w:t>
      </w:r>
      <w:r>
        <w:rPr>
          <w:rFonts w:cs="宋体;SimSun"/>
          <w:kern w:val="0"/>
          <w:szCs w:val="21"/>
        </w:rPr>
        <w:t>中的官能团是</w:t>
      </w:r>
      <w:r>
        <w:rPr>
          <w:rFonts w:cs="Times New Roman" w:eastAsia="Times New Roman"/>
          <w:kern w:val="0"/>
          <w:szCs w:val="21"/>
          <w:u w:val="single"/>
        </w:rPr>
        <w:t xml:space="preserve">                                </w:t>
      </w:r>
      <w:r>
        <w:rPr>
          <w:rFonts w:cs="宋体;SimSun"/>
          <w:kern w:val="0"/>
          <w:szCs w:val="21"/>
        </w:rPr>
        <w:t>。</w:t>
      </w:r>
    </w:p>
    <w:p>
      <w:pPr>
        <w:pStyle w:val="Normal"/>
        <w:widowControl/>
        <w:spacing w:lineRule="auto" w:line="300"/>
        <w:ind w:firstLine="420"/>
        <w:jc w:val="left"/>
        <w:rPr>
          <w:rFonts w:cs="宋体;SimSun"/>
          <w:kern w:val="0"/>
          <w:szCs w:val="21"/>
          <w:u w:val="single"/>
        </w:rPr>
      </w:pPr>
      <w:r>
        <w:rPr>
          <w:rFonts w:cs="宋体;SimSun"/>
          <w:kern w:val="0"/>
          <w:szCs w:val="21"/>
        </w:rPr>
        <w:t>(2)</w:t>
      </w:r>
      <w:r>
        <w:rPr>
          <w:rFonts w:cs="宋体;SimSun"/>
          <w:kern w:val="0"/>
          <w:szCs w:val="21"/>
        </w:rPr>
        <w:t>反应③的化学方程式为</w:t>
      </w:r>
      <w:r>
        <w:rPr>
          <w:rFonts w:cs="Times New Roman" w:eastAsia="Times New Roman"/>
          <w:kern w:val="0"/>
          <w:szCs w:val="21"/>
          <w:u w:val="single"/>
        </w:rPr>
        <w:t xml:space="preserve">                                          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</w:rPr>
      </w:pPr>
      <w:r>
        <w:rPr>
          <w:kern w:val="0"/>
          <w:szCs w:val="21"/>
        </w:rPr>
        <w:t>(3)</w:t>
      </w:r>
      <w:r>
        <w:rPr>
          <w:kern w:val="0"/>
          <w:szCs w:val="21"/>
        </w:rPr>
        <w:t>已知：</w:t>
      </w:r>
      <w:r>
        <w:rPr>
          <w:kern w:val="0"/>
          <w:szCs w:val="21"/>
        </w:rPr>
        <w:t>B</w:t>
      </w:r>
      <w:r>
        <w:rPr>
          <w:kern w:val="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419735" cy="32702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760" cy="326880"/>
                          <a:chOff x="0" y="0"/>
                          <a:chExt cx="419760" cy="326880"/>
                        </a:xfrm>
                      </wpg:grpSpPr>
                      <wps:wsp>
                        <wps:cNvSpPr txBox="1"/>
                        <wps:spPr>
                          <a:xfrm>
                            <a:off x="0" y="174600"/>
                            <a:ext cx="41832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0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41832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0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417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9360"/>
                            <a:ext cx="417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KOH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20" y="168120"/>
                            <a:ext cx="4190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8pt;width:33pt;height:25.75pt" coordorigin="0,-276" coordsize="660,515">
                <v:shape id="shape_0" stroked="f" o:allowincell="f" style="position:absolute;left:0;top:-1;width:658;height:224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20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14;width:658;height:224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20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-276;width:656;height:30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-261;width:656;height:30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KOH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1,-11" to="660,-11" stroked="t" o:allowincell="f" style="position:absolute;mso-position-horizontal-relative:char">
                  <v:stroke color="black" weight="9360" endarrow="classic" endarrowwidth="medium" endarrowlength="long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kern w:val="0"/>
          <w:szCs w:val="21"/>
        </w:rPr>
        <w:t>苯甲醇</w:t>
      </w:r>
      <w:r>
        <w:rPr>
          <w:kern w:val="0"/>
          <w:szCs w:val="21"/>
        </w:rPr>
        <w:t>+</w:t>
      </w:r>
      <w:r>
        <w:rPr>
          <w:kern w:val="0"/>
          <w:szCs w:val="21"/>
        </w:rPr>
        <w:t>苯甲酸钾，则经反应路线①得到的副产物加水萃取、分液，能除去的副产物是</w:t>
      </w:r>
      <w:r>
        <w:rPr>
          <w:rFonts w:eastAsia="Times New Roman"/>
          <w:kern w:val="0"/>
          <w:szCs w:val="21"/>
          <w:u w:val="single"/>
        </w:rPr>
        <w:t xml:space="preserve">    </w:t>
      </w:r>
      <w:r>
        <w:rPr>
          <w:kern w:val="0"/>
          <w:szCs w:val="21"/>
          <w:u w:val="single"/>
        </w:rPr>
        <w:t>　　</w:t>
      </w:r>
      <w:r>
        <w:rPr>
          <w:rFonts w:eastAsia="Times New Roman"/>
          <w:kern w:val="0"/>
          <w:szCs w:val="21"/>
          <w:u w:val="single"/>
        </w:rPr>
        <w:t xml:space="preserve">   </w:t>
      </w:r>
      <w:r>
        <w:rPr>
          <w:kern w:val="0"/>
          <w:szCs w:val="21"/>
          <w:u w:val="single"/>
        </w:rPr>
        <w:t>　　　</w:t>
      </w:r>
      <w:r>
        <w:rPr>
          <w:rFonts w:eastAsia="Times New Roman"/>
          <w:kern w:val="0"/>
          <w:szCs w:val="21"/>
          <w:u w:val="single"/>
        </w:rPr>
        <w:t xml:space="preserve">   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  <w:u w:val="single"/>
        </w:rPr>
      </w:pPr>
      <w:r>
        <w:rPr>
          <w:kern w:val="0"/>
          <w:szCs w:val="21"/>
        </w:rPr>
        <w:t>(4)</w:t>
      </w:r>
      <w:r>
        <w:rPr>
          <w:kern w:val="0"/>
          <w:szCs w:val="21"/>
        </w:rPr>
        <w:t>已知：</w:t>
      </w:r>
      <w:r>
        <w:rPr>
          <w:kern w:val="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283845" cy="30162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680" cy="301680"/>
                          <a:chOff x="0" y="0"/>
                          <a:chExt cx="283680" cy="301680"/>
                        </a:xfrm>
                      </wpg:grpSpPr>
                      <wpg:grpSp>
                        <wpg:cNvGrpSpPr/>
                        <wpg:grpSpPr>
                          <a:xfrm>
                            <a:off x="0" y="5040"/>
                            <a:ext cx="255240" cy="296640"/>
                          </a:xfrm>
                        </wpg:grpSpPr>
                        <wps:wsp>
                          <wps:cNvSpPr/>
                          <wps:spPr>
                            <a:xfrm flipH="1" flipV="1" rot="5400000">
                              <a:off x="-20520" y="20520"/>
                              <a:ext cx="296640" cy="255240"/>
                            </a:xfrm>
                            <a:prstGeom prst="hexagon">
                              <a:avLst>
                                <a:gd name="adj" fmla="val 29055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600" y="204480"/>
                              <a:ext cx="107280" cy="64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9800" y="30600"/>
                              <a:ext cx="108000" cy="658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0040" y="84960"/>
                              <a:ext cx="0" cy="125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12240" y="0"/>
                            <a:ext cx="271800" cy="24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1.65pt;margin-top:0pt;width:24pt;height:22.1pt" coordorigin="-33,0" coordsize="480,442">
                <v:group id="shape_0" style="position:absolute;left:-33;top:40;width:467;height:402">
                  <v:shape id="shape_0" fillcolor="white" stroked="t" o:allowincell="f" style="position:absolute;left:-32;top:40;width:466;height:401;flip:xy;mso-wrap-style:none;v-text-anchor:middle;rotation:90;mso-position-horizontal-relative:char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34,330" to="202,430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31,56" to="200,159" stroked="t" o:allowincell="f" style="position:absolute;flip:y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362,142" to="362,339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</v:group>
                <v:rect id="shape_0" fillcolor="white" stroked="f" o:allowincell="f" style="position:absolute;left:19;top:0;width:427;height:387;mso-wrap-style:none;v-text-anchor:middle;mso-position-horizontal-relative:char">
                  <v:fill o:detectmouseclick="t" type="solid" color2="black" opacity="0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kern w:val="0"/>
          <w:szCs w:val="21"/>
        </w:rPr>
        <w:t>＋</w:t>
      </w:r>
      <w:r>
        <w:rPr>
          <w:kern w:val="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571500" cy="67056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680" cy="670680"/>
                          <a:chOff x="0" y="0"/>
                          <a:chExt cx="571680" cy="670680"/>
                        </a:xfrm>
                      </wpg:grpSpPr>
                      <wps:wsp>
                        <wps:cNvSpPr txBox="1"/>
                        <wps:spPr>
                          <a:xfrm>
                            <a:off x="0" y="247680"/>
                            <a:ext cx="571680" cy="19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HO－CH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98160" y="157320"/>
                            <a:ext cx="28440" cy="1144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844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98160" y="414720"/>
                            <a:ext cx="28440" cy="1144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844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374760" y="0"/>
                            <a:ext cx="18792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52" w:hanging="252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R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71520" y="501120"/>
                            <a:ext cx="18792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52" w:hanging="252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R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45pt;height:52.8pt" coordorigin="0,0" coordsize="900,1056">
                <v:shape id="shape_0" fillcolor="white" stroked="f" o:allowincell="f" style="position:absolute;left:0;top:390;width:89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HO－CH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group id="shape_0" style="position:absolute;left:627;top:248;width:44;height:179">
                  <v:line id="shape_0" from="672,248" to="672,427" stroked="f" o:allowincell="f" style="position:absolute;flip:y;mso-position-horizontal-relative:char">
                    <v:stroke color="#3465a4" joinstyle="round" endcap="flat"/>
                    <v:fill o:detectmouseclick="t" on="false"/>
                    <w10:wrap type="none"/>
                  </v:line>
                  <v:line id="shape_0" from="627,248" to="627,427" stroked="t" o:allowincell="f" style="position:absolute;flip:y;mso-position-horizontal-relative:char">
                    <v:stroke color="black" weight="6480" joinstyle="miter" endcap="flat"/>
                    <v:fill o:detectmouseclick="t" on="false"/>
                    <w10:wrap type="none"/>
                  </v:line>
                </v:group>
                <v:group id="shape_0" style="position:absolute;left:627;top:653;width:44;height:179">
                  <v:line id="shape_0" from="672,653" to="672,832" stroked="f" o:allowincell="f" style="position:absolute;flip:y;mso-position-horizontal-relative:char">
                    <v:stroke color="#3465a4" joinstyle="round" endcap="flat"/>
                    <v:fill o:detectmouseclick="t" on="false"/>
                    <w10:wrap type="none"/>
                  </v:line>
                  <v:line id="shape_0" from="627,653" to="627,832" stroked="t" o:allowincell="f" style="position:absolute;flip:y;mso-position-horizontal-relative:char">
                    <v:stroke color="black" weight="6480" joinstyle="miter" endcap="flat"/>
                    <v:fill o:detectmouseclick="t" on="false"/>
                    <w10:wrap type="none"/>
                  </v:line>
                </v:group>
                <v:shape id="shape_0" fillcolor="white" stroked="f" o:allowincell="f" style="position:absolute;left:590;top:0;width:295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52" w:hanging="252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R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shape id="shape_0" fillcolor="white" stroked="f" o:allowincell="f" style="position:absolute;left:585;top:789;width:295;height:266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52" w:hanging="252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R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kern w:val="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356235" cy="32702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400" cy="326880"/>
                          <a:chOff x="0" y="0"/>
                          <a:chExt cx="356400" cy="326880"/>
                        </a:xfrm>
                      </wpg:grpSpPr>
                      <wps:wsp>
                        <wps:cNvSpPr txBox="1"/>
                        <wps:spPr>
                          <a:xfrm>
                            <a:off x="720" y="174600"/>
                            <a:ext cx="35568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0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20" y="184320"/>
                            <a:ext cx="35568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0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5352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9360"/>
                            <a:ext cx="35352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酸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20" y="168120"/>
                            <a:ext cx="3556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16.35pt;width:28.05pt;height:25.75pt" coordorigin="0,327" coordsize="561,515">
                <v:shape id="shape_0" stroked="f" o:allowincell="f" style="position:absolute;left:1;top:602;width:559;height:224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20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;top:617;width:559;height:224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20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327;width:556;height:30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342;width:556;height:30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酸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1,592" to="560,592" stroked="t" o:allowincell="f" style="position:absolute;mso-position-horizontal-relative:char">
                  <v:stroke color="black" weight="9360" endarrow="classic" endarrowwidth="medium" endarrowlength="long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kern w:val="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616585" cy="67056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680" cy="670680"/>
                          <a:chOff x="0" y="0"/>
                          <a:chExt cx="616680" cy="670680"/>
                        </a:xfrm>
                      </wpg:grpSpPr>
                      <wpg:grpSp>
                        <wpg:cNvGrpSpPr/>
                        <wpg:grpSpPr>
                          <a:xfrm>
                            <a:off x="0" y="197640"/>
                            <a:ext cx="301680" cy="283680"/>
                          </a:xfrm>
                        </wpg:grpSpPr>
                        <wpg:grpSp>
                          <wpg:cNvGrpSpPr/>
                          <wpg:grpSpPr>
                            <a:xfrm>
                              <a:off x="5040" y="28440"/>
                              <a:ext cx="296640" cy="255240"/>
                            </a:xfrm>
                          </wpg:grpSpPr>
                          <wps:wsp>
                            <wps:cNvSpPr/>
                            <wps:spPr>
                              <a:xfrm flipH="1" flipV="1">
                                <a:off x="0" y="0"/>
                                <a:ext cx="296640" cy="255240"/>
                              </a:xfrm>
                              <a:prstGeom prst="hexagon">
                                <a:avLst>
                                  <a:gd name="adj" fmla="val 29055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04480" y="126360"/>
                                <a:ext cx="64080" cy="1072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30600" y="127440"/>
                                <a:ext cx="65880" cy="108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4960" y="25560"/>
                                <a:ext cx="1256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 rot="16200000">
                              <a:off x="-12600" y="12600"/>
                              <a:ext cx="271800" cy="246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07440" y="0"/>
                            <a:ext cx="309240" cy="6706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260280"/>
                              <a:ext cx="2775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－CH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4720" y="157320"/>
                              <a:ext cx="28440" cy="11448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2844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144720" y="414720"/>
                              <a:ext cx="28440" cy="11448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2844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21320" y="0"/>
                              <a:ext cx="18792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252" w:hanging="252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R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18080" y="501120"/>
                              <a:ext cx="187920" cy="1695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252" w:hanging="252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R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95200" y="349200"/>
                            <a:ext cx="11448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28800"/>
                              <a:ext cx="114480" cy="0"/>
                            </a:xfrm>
                            <a:prstGeom prst="line">
                              <a:avLst/>
                            </a:prstGeom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1448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1pt;margin-top:0pt;width:49.55pt;height:52.8pt" coordorigin="-20,0" coordsize="991,1056">
                <v:group id="shape_0" style="position:absolute;left:-20;top:330;width:494;height:428">
                  <v:group id="shape_0" style="position:absolute;left:7;top:356;width:467;height:402">
                    <v:shape id="shape_0" fillcolor="white" stroked="t" o:allowincell="f" style="position:absolute;left:8;top:356;width:466;height:401;flip:xy;mso-wrap-style:none;v-text-anchor:middle;mso-position-horizontal-relative:char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line id="shape_0" from="330,555" to="430,723" stroked="t" o:allowincell="f" style="position:absolute;flip:y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56,557" to="159,726" stroked="t" o:allowincell="f" style="position:absolute;flip:xy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42,396" to="339,396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rect id="shape_0" fillcolor="white" stroked="f" o:allowincell="f" style="position:absolute;left:-20;top:331;width:427;height:387;mso-wrap-style:none;v-text-anchor:middle;rotation:270;mso-position-horizontal-relative:char">
                    <v:fill o:detectmouseclick="t" type="solid" color2="black" opacity="0"/>
                    <v:stroke color="#3465a4" joinstyle="round" endcap="flat"/>
                    <w10:wrap type="none"/>
                  </v:rect>
                </v:group>
                <v:group id="shape_0" style="position:absolute;left:484;top:0;width:487;height:1056">
                  <v:shape id="shape_0" fillcolor="white" stroked="f" o:allowincell="f" style="position:absolute;left:484;top:410;width:436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－CH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group id="shape_0" style="position:absolute;left:712;top:248;width:44;height:179">
                    <v:line id="shape_0" from="757,248" to="757,427" stroked="f" o:allowincell="f" style="position:absolute;flip:y;mso-position-horizontal-relative:char">
                      <v:stroke color="#3465a4" joinstyle="round" endcap="flat"/>
                      <v:fill o:detectmouseclick="t" on="false"/>
                      <w10:wrap type="none"/>
                    </v:line>
                    <v:line id="shape_0" from="712,248" to="712,427" stroked="t" o:allowincell="f" style="position:absolute;flip:y;mso-position-horizontal-relative:char">
                      <v:stroke color="black" weight="6480" joinstyle="miter" endcap="flat"/>
                      <v:fill o:detectmouseclick="t" on="false"/>
                      <w10:wrap type="none"/>
                    </v:line>
                  </v:group>
                  <v:group id="shape_0" style="position:absolute;left:712;top:653;width:44;height:179">
                    <v:line id="shape_0" from="757,653" to="757,832" stroked="f" o:allowincell="f" style="position:absolute;flip:y;mso-position-horizontal-relative:char">
                      <v:stroke color="#3465a4" joinstyle="round" endcap="flat"/>
                      <v:fill o:detectmouseclick="t" on="false"/>
                      <w10:wrap type="none"/>
                    </v:line>
                    <v:line id="shape_0" from="712,653" to="712,832" stroked="t" o:allowincell="f" style="position:absolute;flip:y;mso-position-horizontal-relative:char">
                      <v:stroke color="black" weight="6480" joinstyle="miter" endcap="flat"/>
                      <v:fill o:detectmouseclick="t" on="false"/>
                      <w10:wrap type="none"/>
                    </v:line>
                  </v:group>
                  <v:shape id="shape_0" fillcolor="white" stroked="f" o:allowincell="f" style="position:absolute;left:675;top:0;width:295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252" w:hanging="252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R</w:t>
                          </w:r>
                          <w:r>
                            <w:rPr>
                              <w:sz w:val="18"/>
                              <w:kern w:val="2"/>
                              <w:szCs w:val="18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1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shape id="shape_0" fillcolor="white" stroked="f" o:allowincell="f" style="position:absolute;left:670;top:789;width:295;height:266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252" w:hanging="252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R</w:t>
                          </w:r>
                          <w:r>
                            <w:rPr>
                              <w:sz w:val="18"/>
                              <w:kern w:val="2"/>
                              <w:szCs w:val="18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</v:group>
                <v:group id="shape_0" style="position:absolute;left:465;top:550;width:179;height:44">
                  <v:line id="shape_0" from="465,595" to="644,595" stroked="f" o:allowincell="f" style="position:absolute;mso-position-horizontal-relative:char">
                    <v:stroke color="#3465a4" joinstyle="round" endcap="flat"/>
                    <v:fill o:detectmouseclick="t" on="false"/>
                    <w10:wrap type="none"/>
                  </v:line>
                  <v:line id="shape_0" from="465,550" to="644,550" stroked="t" o:allowincell="f" style="position:absolute;mso-position-horizontal-relative:char">
                    <v:stroke color="black" weight="648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  <w:r>
        <w:rPr>
          <w:kern w:val="0"/>
          <w:szCs w:val="21"/>
        </w:rPr>
        <w:t>＋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O</w:t>
      </w:r>
      <w:r>
        <w:rPr>
          <w:kern w:val="0"/>
          <w:szCs w:val="21"/>
        </w:rPr>
        <w:t>，</w:t>
      </w:r>
      <w:r>
        <w:rPr>
          <w:rFonts w:cs="宋体;SimSun"/>
          <w:kern w:val="0"/>
          <w:szCs w:val="21"/>
        </w:rPr>
        <w:t>则经反应路线②得到一种副产物</w:t>
      </w:r>
      <w:r>
        <w:rPr>
          <w:kern w:val="0"/>
          <w:szCs w:val="21"/>
        </w:rPr>
        <w:t>，其核磁共振氢谱有</w:t>
      </w:r>
      <w:r>
        <w:rPr>
          <w:kern w:val="0"/>
          <w:szCs w:val="21"/>
        </w:rPr>
        <w:t>4</w:t>
      </w:r>
      <w:r>
        <w:rPr>
          <w:kern w:val="0"/>
          <w:szCs w:val="21"/>
        </w:rPr>
        <w:t>种峰，各组吸收峰的面积之比为</w:t>
      </w:r>
      <w:r>
        <w:rPr>
          <w:rFonts w:eastAsia="Times New Roman"/>
          <w:kern w:val="0"/>
          <w:szCs w:val="21"/>
          <w:u w:val="single"/>
        </w:rPr>
        <w:t xml:space="preserve">              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(5)</w:t>
      </w:r>
      <w:r>
        <w:rPr>
          <w:kern w:val="0"/>
          <w:szCs w:val="21"/>
        </w:rPr>
        <w:t>G</w:t>
      </w:r>
      <w:r>
        <w:rPr>
          <w:kern w:val="0"/>
          <w:szCs w:val="21"/>
        </w:rPr>
        <w:t>的同分异构体</w:t>
      </w:r>
      <w:r>
        <w:rPr>
          <w:kern w:val="0"/>
          <w:szCs w:val="21"/>
        </w:rPr>
        <w:t>L</w:t>
      </w:r>
      <w:r>
        <w:rPr>
          <w:kern w:val="0"/>
          <w:szCs w:val="21"/>
        </w:rPr>
        <w:t>遇</w:t>
      </w:r>
      <w:r>
        <w:rPr>
          <w:rFonts w:cs="宋体;SimSun"/>
          <w:kern w:val="0"/>
          <w:szCs w:val="21"/>
        </w:rPr>
        <w:t>FeCl</w:t>
      </w:r>
      <w:r>
        <w:rPr>
          <w:rFonts w:cs="宋体;SimSun"/>
          <w:kern w:val="0"/>
          <w:szCs w:val="21"/>
          <w:vertAlign w:val="subscript"/>
        </w:rPr>
        <w:t>3</w:t>
      </w:r>
      <w:r>
        <w:rPr>
          <w:kern w:val="0"/>
          <w:szCs w:val="21"/>
        </w:rPr>
        <w:t>溶液显色，与足量饱和溴水反应未见白色沉淀产生，则</w:t>
      </w:r>
      <w:r>
        <w:rPr>
          <w:kern w:val="0"/>
          <w:szCs w:val="21"/>
        </w:rPr>
        <w:t>L</w:t>
      </w:r>
      <w:r>
        <w:rPr>
          <w:kern w:val="0"/>
          <w:szCs w:val="21"/>
        </w:rPr>
        <w:t>与</w:t>
      </w:r>
      <w:r>
        <w:rPr>
          <w:kern w:val="0"/>
          <w:szCs w:val="21"/>
        </w:rPr>
        <w:t>NaOH</w:t>
      </w:r>
      <w:r>
        <w:rPr>
          <w:kern w:val="0"/>
          <w:szCs w:val="21"/>
        </w:rPr>
        <w:t>的乙醇溶液共热，</w:t>
      </w:r>
      <w:r>
        <w:rPr>
          <w:rFonts w:cs="宋体;SimSun"/>
          <w:kern w:val="0"/>
          <w:szCs w:val="21"/>
        </w:rPr>
        <w:t>所得有机物的结构简式为</w:t>
      </w:r>
      <w:r>
        <w:rPr>
          <w:rFonts w:eastAsia="Times New Roman"/>
          <w:kern w:val="0"/>
          <w:szCs w:val="21"/>
          <w:u w:val="single"/>
        </w:rPr>
        <w:t xml:space="preserve">                              </w:t>
      </w:r>
      <w:r>
        <w:rPr>
          <w:kern w:val="0"/>
          <w:szCs w:val="21"/>
        </w:rPr>
        <w:t>。</w:t>
      </w:r>
      <w:r>
        <w:rPr>
          <w:kern w:val="0"/>
          <w:szCs w:val="21"/>
        </w:rPr>
        <w:t>(</w:t>
      </w:r>
      <w:r>
        <w:rPr>
          <w:kern w:val="0"/>
          <w:szCs w:val="21"/>
        </w:rPr>
        <w:t>只写一种</w:t>
      </w:r>
      <w:r>
        <w:rPr>
          <w:kern w:val="0"/>
          <w:szCs w:val="21"/>
        </w:rPr>
        <w:t>)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/>
          <w:kern w:val="0"/>
          <w:szCs w:val="21"/>
        </w:rPr>
        <w:t>⒒</w:t>
      </w:r>
      <w:r>
        <w:rPr>
          <w:kern w:val="0"/>
          <w:szCs w:val="21"/>
        </w:rPr>
        <w:t>（</w:t>
      </w:r>
      <w:r>
        <w:rPr>
          <w:kern w:val="0"/>
          <w:szCs w:val="21"/>
        </w:rPr>
        <w:t>14</w:t>
      </w:r>
      <w:r>
        <w:rPr>
          <w:kern w:val="0"/>
          <w:szCs w:val="21"/>
        </w:rPr>
        <w:t>分）氢能是最重要的新能源。</w:t>
      </w:r>
      <w:r>
        <w:rPr>
          <w:rFonts w:cs="宋体;SimSun"/>
          <w:kern w:val="0"/>
          <w:szCs w:val="21"/>
        </w:rPr>
        <w:t>储氢作为氢能利用的关键技术</w:t>
      </w:r>
      <w:r>
        <w:rPr>
          <w:kern w:val="0"/>
          <w:szCs w:val="21"/>
        </w:rPr>
        <w:t>，是当前关注的热点之一。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 w:ascii="宋体;SimSun" w:hAnsi="宋体;SimSun"/>
          <w:kern w:val="0"/>
          <w:szCs w:val="21"/>
        </w:rPr>
        <w:t>⑴</w:t>
      </w:r>
      <w:r>
        <w:rPr>
          <w:kern w:val="0"/>
          <w:szCs w:val="21"/>
        </w:rPr>
        <w:t>氢气是清洁能源，其燃烧产物为</w:t>
      </w:r>
      <w:r>
        <w:rPr>
          <w:rFonts w:eastAsia="Times New Roman"/>
          <w:kern w:val="0"/>
          <w:szCs w:val="21"/>
          <w:u w:val="single"/>
        </w:rPr>
        <w:t xml:space="preserve">                     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⑵</w:t>
      </w:r>
      <w:r>
        <w:rPr>
          <w:kern w:val="0"/>
          <w:szCs w:val="21"/>
        </w:rPr>
        <w:t>NaBH</w:t>
      </w:r>
      <w:r>
        <w:rPr>
          <w:kern w:val="0"/>
          <w:szCs w:val="21"/>
          <w:vertAlign w:val="subscript"/>
        </w:rPr>
        <w:t>4</w:t>
      </w:r>
      <w:r>
        <w:rPr>
          <w:kern w:val="0"/>
          <w:szCs w:val="21"/>
        </w:rPr>
        <w:t>是一种重要的储氢载体，能与水反应生成</w:t>
      </w:r>
      <w:r>
        <w:rPr>
          <w:kern w:val="0"/>
          <w:szCs w:val="21"/>
        </w:rPr>
        <w:t>NaBO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，且反应前后</w:t>
      </w:r>
      <w:r>
        <w:rPr>
          <w:kern w:val="0"/>
          <w:szCs w:val="21"/>
        </w:rPr>
        <w:t>B</w:t>
      </w:r>
      <w:r>
        <w:rPr>
          <w:kern w:val="0"/>
          <w:szCs w:val="21"/>
        </w:rPr>
        <w:t>的化合价不变，该反应的化学方程式为</w:t>
      </w:r>
      <w:r>
        <w:rPr>
          <w:rFonts w:eastAsia="Times New Roman"/>
          <w:kern w:val="0"/>
          <w:szCs w:val="21"/>
          <w:u w:val="single"/>
        </w:rPr>
        <w:t xml:space="preserve">                </w:t>
      </w:r>
      <w:r>
        <w:rPr>
          <w:rFonts w:eastAsia="Times New Roman"/>
          <w:kern w:val="0"/>
          <w:szCs w:val="21"/>
          <w:u w:val="single"/>
        </w:rPr>
        <w:t xml:space="preserve">          </w:t>
      </w:r>
      <w:r>
        <w:rPr>
          <w:kern w:val="0"/>
          <w:szCs w:val="21"/>
        </w:rPr>
        <w:t>，反应消耗</w:t>
      </w:r>
      <w:r>
        <w:rPr>
          <w:kern w:val="0"/>
          <w:szCs w:val="21"/>
        </w:rPr>
        <w:t>1molNaBH</w:t>
      </w:r>
      <w:r>
        <w:rPr>
          <w:kern w:val="0"/>
          <w:szCs w:val="21"/>
          <w:vertAlign w:val="subscript"/>
        </w:rPr>
        <w:t>4</w:t>
      </w:r>
      <w:r>
        <w:rPr>
          <w:kern w:val="0"/>
          <w:szCs w:val="21"/>
        </w:rPr>
        <w:t>时转移的电子数目为</w:t>
      </w:r>
      <w:r>
        <w:rPr>
          <w:rFonts w:eastAsia="Times New Roman"/>
          <w:kern w:val="0"/>
          <w:szCs w:val="21"/>
          <w:u w:val="single"/>
        </w:rPr>
        <w:t xml:space="preserve">           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⑶</w:t>
      </w:r>
      <w:r>
        <w:rPr>
          <w:kern w:val="0"/>
          <w:szCs w:val="21"/>
        </w:rPr>
        <w:t>储氢还可借助有机物，如利用环已烷和苯之间的可逆反应来实现脱氢和加氢。</w:t>
      </w:r>
    </w:p>
    <w:p>
      <w:pPr>
        <w:pStyle w:val="Normal"/>
        <w:widowControl/>
        <w:spacing w:lineRule="auto" w:line="300"/>
        <w:ind w:firstLine="420"/>
        <w:jc w:val="center"/>
        <w:textAlignment w:val="center"/>
        <w:rPr>
          <w:szCs w:val="21"/>
        </w:rPr>
      </w:pPr>
      <w:r>
        <w:rPr>
          <w:kern w:val="0"/>
          <w:szCs w:val="21"/>
        </w:rPr>
        <mc:AlternateContent>
          <mc:Choice Requires="wps">
            <w:drawing>
              <wp:inline distT="0" distB="0" distL="0" distR="0">
                <wp:extent cx="308610" cy="26670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266760"/>
                        </a:xfrm>
                        <a:prstGeom prst="hexagon">
                          <a:avLst>
                            <a:gd name="adj" fmla="val 28914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fillcolor="white" stroked="t" o:allowincell="f" style="position:absolute;margin-left:0pt;margin-top:0pt;width:24.25pt;height:20.95pt;mso-wrap-style:none;v-text-anchor:middle;mso-position-horizontal-relative:char" type="_x0000_t9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kern w:val="0"/>
          <w:szCs w:val="21"/>
        </w:rPr>
        <w:t>(g)</w:t>
      </w:r>
      <w:r>
        <w:rPr>
          <w:spacing w:val="6"/>
          <w:kern w:val="0"/>
          <w:sz w:val="18"/>
          <w:szCs w:val="18"/>
          <w:lang w:val="en-US" w:eastAsia="en-US"/>
        </w:rPr>
        <mc:AlternateContent>
          <mc:Choice Requires="wpg">
            <w:drawing>
              <wp:inline distT="0" distB="0" distL="0" distR="0">
                <wp:extent cx="761365" cy="400685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400" cy="400680"/>
                          <a:chOff x="0" y="0"/>
                          <a:chExt cx="761400" cy="400680"/>
                        </a:xfrm>
                      </wpg:grpSpPr>
                      <wps:wsp>
                        <wps:cNvSpPr txBox="1"/>
                        <wps:spPr>
                          <a:xfrm>
                            <a:off x="0" y="20880"/>
                            <a:ext cx="7588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222120"/>
                            <a:ext cx="7588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pacing w:val="6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6840" y="167760"/>
                            <a:ext cx="754560" cy="20160"/>
                          </a:xfrm>
                        </wpg:grpSpPr>
                        <wps:wsp>
                          <wps:cNvSpPr/>
                          <wps:spPr>
                            <a:xfrm>
                              <a:off x="0" y="20160"/>
                              <a:ext cx="754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6520" y="0"/>
                              <a:ext cx="66600" cy="18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840" y="216360"/>
                            <a:ext cx="754560" cy="2016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754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1440" y="2160"/>
                              <a:ext cx="66600" cy="18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243360"/>
                            <a:ext cx="7588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588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pacing w:val="6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FeSO</w:t>
                              </w:r>
                              <w:r>
                                <w:rPr>
                                  <w:sz w:val="18"/>
                                  <w:kern w:val="2"/>
                                  <w:spacing w:val="6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  <w:kern w:val="2"/>
                                  <w:spacing w:val="6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/Al</w:t>
                              </w:r>
                              <w:r>
                                <w:rPr>
                                  <w:sz w:val="18"/>
                                  <w:kern w:val="2"/>
                                  <w:spacing w:val="6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kern w:val="2"/>
                                  <w:spacing w:val="6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  <w:r>
                                <w:rPr>
                                  <w:sz w:val="18"/>
                                  <w:kern w:val="2"/>
                                  <w:spacing w:val="6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59.9pt;height:31.55pt" coordorigin="0,0" coordsize="1198,631">
                <v:shape id="shape_0" stroked="f" o:allowincell="f" style="position:absolute;left:0;top:33;width:1194;height:247;mso-wrap-style:none;v-text-anchor:middle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350;width:1194;height:24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pacing w:val="6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11;top:264;width:1187;height:31">
                  <v:line id="shape_0" from="11,296" to="1198,296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1092,264" to="1196,292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</v:group>
                <v:group id="shape_0" style="position:absolute;left:11;top:341;width:1187;height:31">
                  <v:line id="shape_0" from="11,341" to="1198,341" stroked="t" o:allowincell="f" style="position:absolute;flip:x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13,344" to="117,372" stroked="t" o:allowincell="f" style="position:absolute;flip:xy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0;top:383;width:1194;height:247;mso-wrap-style:none;v-text-anchor:middle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0;width:1194;height:24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pacing w:val="6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FeSO</w:t>
                        </w:r>
                        <w:r>
                          <w:rPr>
                            <w:sz w:val="18"/>
                            <w:kern w:val="2"/>
                            <w:spacing w:val="6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  <w:r>
                          <w:rPr>
                            <w:sz w:val="18"/>
                            <w:kern w:val="2"/>
                            <w:spacing w:val="6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/Al</w:t>
                        </w:r>
                        <w:r>
                          <w:rPr>
                            <w:sz w:val="18"/>
                            <w:kern w:val="2"/>
                            <w:spacing w:val="6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18"/>
                            <w:kern w:val="2"/>
                            <w:spacing w:val="6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  <w:r>
                          <w:rPr>
                            <w:sz w:val="18"/>
                            <w:kern w:val="2"/>
                            <w:spacing w:val="6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mc:AlternateContent>
          <mc:Choice Requires="wpg">
            <w:drawing>
              <wp:inline distT="0" distB="0" distL="0" distR="0">
                <wp:extent cx="304165" cy="262255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200" cy="262080"/>
                          <a:chOff x="0" y="0"/>
                          <a:chExt cx="304200" cy="262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04200" cy="262080"/>
                          </a:xfrm>
                          <a:prstGeom prst="hexagon">
                            <a:avLst>
                              <a:gd name="adj" fmla="val 29018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8120" y="52560"/>
                            <a:ext cx="151920" cy="151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23.95pt;height:20.65pt" coordorigin="0,0" coordsize="479,413">
                <v:shape id="shape_0" fillcolor="white" stroked="t" o:allowincell="f" style="position:absolute;left:0;top:0;width:478;height:412;mso-wrap-style:none;v-text-anchor:middle;mso-position-horizontal-relative:char" type="_x0000_t9">
                  <v:fill o:detectmouseclick="t" type="solid" color2="black"/>
                  <v:stroke color="black" weight="9360" joinstyle="miter" endcap="flat"/>
                  <w10:wrap type="none"/>
                </v:shape>
                <v:oval id="shape_0" fillcolor="white" stroked="t" o:allowincell="f" style="position:absolute;left:123;top:83;width:238;height:237;mso-wrap-style:none;v-text-anchor:middle;mso-position-horizontal-relative:char">
                  <v:fill o:detectmouseclick="t" type="solid" color2="black"/>
                  <v:stroke color="black" weight="9360" joinstyle="miter" endcap="flat"/>
                  <w10:wrap type="none"/>
                </v:oval>
              </v:group>
            </w:pict>
          </mc:Fallback>
        </mc:AlternateContent>
      </w:r>
      <w:r>
        <w:rPr>
          <w:szCs w:val="21"/>
        </w:rPr>
        <w:t>(g)</w:t>
      </w:r>
      <w:r>
        <w:rPr>
          <w:szCs w:val="21"/>
        </w:rPr>
        <w:t>＋</w:t>
      </w:r>
      <w:r>
        <w:rPr>
          <w:szCs w:val="21"/>
        </w:rPr>
        <w:t>3H</w:t>
      </w:r>
      <w:r>
        <w:rPr>
          <w:szCs w:val="21"/>
          <w:vertAlign w:val="subscript"/>
        </w:rPr>
        <w:t>2</w:t>
      </w:r>
      <w:r>
        <w:rPr>
          <w:szCs w:val="21"/>
        </w:rPr>
        <w:t>(g)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  <w:u w:val="single"/>
        </w:rPr>
      </w:pPr>
      <w:r>
        <w:rPr>
          <w:kern w:val="0"/>
          <w:szCs w:val="21"/>
        </w:rPr>
        <w:t>在某温度下，向恒容容器中加入环已烷，其起始浓度为</w:t>
      </w:r>
      <w:r>
        <w:rPr>
          <w:kern w:val="0"/>
          <w:szCs w:val="21"/>
        </w:rPr>
        <w:t>amol·</w:t>
      </w:r>
      <w:r>
        <w:rPr>
          <w:kern w:val="0"/>
          <w:szCs w:val="21"/>
        </w:rPr>
        <w:t>L</w:t>
      </w:r>
      <w:r>
        <w:rPr>
          <w:kern w:val="0"/>
          <w:szCs w:val="21"/>
          <w:vertAlign w:val="superscript"/>
        </w:rPr>
        <w:t>－</w:t>
      </w:r>
      <w:r>
        <w:rPr>
          <w:kern w:val="0"/>
          <w:szCs w:val="21"/>
          <w:vertAlign w:val="superscript"/>
        </w:rPr>
        <w:t>1</w:t>
      </w:r>
      <w:r>
        <w:rPr>
          <w:kern w:val="0"/>
          <w:szCs w:val="21"/>
        </w:rPr>
        <w:t>，平衡时苯的浓度为</w:t>
      </w:r>
      <w:r>
        <w:rPr>
          <w:kern w:val="0"/>
          <w:szCs w:val="21"/>
        </w:rPr>
        <w:t>bmol·</w:t>
      </w:r>
      <w:r>
        <w:rPr>
          <w:kern w:val="0"/>
          <w:szCs w:val="21"/>
        </w:rPr>
        <w:t>L</w:t>
      </w:r>
      <w:r>
        <w:rPr>
          <w:kern w:val="0"/>
          <w:szCs w:val="21"/>
          <w:vertAlign w:val="superscript"/>
        </w:rPr>
        <w:t>－</w:t>
      </w:r>
      <w:r>
        <w:rPr>
          <w:kern w:val="0"/>
          <w:szCs w:val="21"/>
          <w:vertAlign w:val="superscript"/>
        </w:rPr>
        <w:t>1</w:t>
      </w:r>
      <w:r>
        <w:rPr>
          <w:kern w:val="0"/>
          <w:szCs w:val="21"/>
        </w:rPr>
        <w:t>，该反应的平衡常数</w:t>
      </w:r>
      <w:r>
        <w:rPr>
          <w:kern w:val="0"/>
          <w:szCs w:val="21"/>
        </w:rPr>
        <w:t>K</w:t>
      </w:r>
      <w:r>
        <w:rPr>
          <w:kern w:val="0"/>
          <w:szCs w:val="21"/>
        </w:rPr>
        <w:t>＝</w:t>
      </w:r>
      <w:r>
        <w:rPr>
          <w:rFonts w:eastAsia="Times New Roman"/>
          <w:kern w:val="0"/>
          <w:szCs w:val="21"/>
          <w:u w:val="single"/>
        </w:rPr>
        <w:t xml:space="preserve">                      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⑷</w:t>
      </w:r>
      <w:r>
        <w:rPr>
          <w:kern w:val="0"/>
          <w:szCs w:val="21"/>
        </w:rPr>
        <w:t>一定条件下，题</w:t>
      </w:r>
      <w:r>
        <w:rPr>
          <w:kern w:val="0"/>
          <w:szCs w:val="21"/>
        </w:rPr>
        <w:t>11</w:t>
      </w:r>
      <w:r>
        <w:rPr>
          <w:kern w:val="0"/>
          <w:szCs w:val="21"/>
        </w:rPr>
        <w:t>图所示装置可实现有机物的电化学储氢（忽略其它有机物）。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3949700" cy="1935480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9560" cy="1935360"/>
                          <a:chOff x="0" y="0"/>
                          <a:chExt cx="3949560" cy="1935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949560" cy="170640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042280" y="111240"/>
                              <a:ext cx="352440" cy="936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324360"/>
                              <a:ext cx="3949560" cy="13816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2070720" y="92160"/>
                                <a:ext cx="304920" cy="102888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6">
                                  <a:alphaModFix amt="49000"/>
                                </a:blip>
                                <a:tile/>
                              </a:blip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2356560" y="111240"/>
                                <a:ext cx="70560" cy="977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9036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8972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8008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37980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47052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56088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6024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76896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86868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2007360" y="117720"/>
                                <a:ext cx="70560" cy="977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9000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8972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8008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37944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47052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56052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6024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76896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86868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375560" y="95400"/>
                                <a:ext cx="1647720" cy="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384920" y="1105200"/>
                                <a:ext cx="1565280" cy="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937600" y="225720"/>
                                <a:ext cx="0" cy="8762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940840" y="225720"/>
                                <a:ext cx="85680" cy="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2431440" y="304920"/>
                                <a:ext cx="498600" cy="79884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98600" cy="2664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33480" y="26640"/>
                                    <a:ext cx="42876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59000" y="0"/>
                                    <a:ext cx="39240" cy="266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2" h="9">
                                        <a:moveTo>
                                          <a:pt x="0" y="9"/>
                                        </a:moveTo>
                                        <a:cubicBezTo>
                                          <a:pt x="5" y="8"/>
                                          <a:pt x="11" y="7"/>
                                          <a:pt x="18" y="6"/>
                                        </a:cubicBezTo>
                                        <a:cubicBezTo>
                                          <a:pt x="25" y="5"/>
                                          <a:pt x="33" y="2"/>
                                          <a:pt x="4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0" y="0"/>
                                    <a:ext cx="39240" cy="266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2" h="9">
                                        <a:moveTo>
                                          <a:pt x="0" y="9"/>
                                        </a:moveTo>
                                        <a:cubicBezTo>
                                          <a:pt x="5" y="8"/>
                                          <a:pt x="11" y="7"/>
                                          <a:pt x="18" y="6"/>
                                        </a:cubicBezTo>
                                        <a:cubicBezTo>
                                          <a:pt x="25" y="5"/>
                                          <a:pt x="33" y="2"/>
                                          <a:pt x="4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5040" y="38160"/>
                                  <a:ext cx="468000" cy="760680"/>
                                </a:xfrm>
                                <a:prstGeom prst="rect">
                                  <a:avLst/>
                                </a:prstGeom>
                                <a:blipFill rotWithShape="0">
                                  <a:blip r:embed="rId7"/>
                                  <a:tile/>
                                </a:blip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1387440" y="181080"/>
                                <a:ext cx="119880" cy="813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19880" y="0"/>
                                  <a:ext cx="0" cy="808200"/>
                                </a:xfrm>
                                <a:prstGeom prst="line">
                                  <a:avLst/>
                                </a:prstGeom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520" y="0"/>
                                  <a:ext cx="117360" cy="0"/>
                                </a:xfrm>
                                <a:prstGeom prst="line">
                                  <a:avLst/>
                                </a:prstGeom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0" y="813960"/>
                                  <a:ext cx="119880" cy="0"/>
                                </a:xfrm>
                                <a:prstGeom prst="line">
                                  <a:avLst/>
                                </a:prstGeom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1629360" y="717840"/>
                                <a:ext cx="299160" cy="317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5400"/>
                                  <a:ext cx="269280" cy="311760"/>
                                </a:xfrm>
                              </wpg:grpSpPr>
                              <wps:wsp>
                                <wps:cNvSpPr/>
                                <wps:spPr>
                                  <a:xfrm flipH="1" flipV="1" rot="5400000">
                                    <a:off x="-21240" y="21240"/>
                                    <a:ext cx="311760" cy="269280"/>
                                  </a:xfrm>
                                  <a:prstGeom prst="hexagon">
                                    <a:avLst>
                                      <a:gd name="adj" fmla="val 28944"/>
                                      <a:gd name="vf" fmla="val 11547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2320" y="215280"/>
                                    <a:ext cx="113040" cy="673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21600" y="32040"/>
                                    <a:ext cx="113760" cy="691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42640" y="89640"/>
                                    <a:ext cx="0" cy="1321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2600" y="0"/>
                                  <a:ext cx="286560" cy="25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 rot="16200000">
                                <a:off x="1578600" y="231840"/>
                                <a:ext cx="308520" cy="266760"/>
                              </a:xfrm>
                              <a:prstGeom prst="hexagon">
                                <a:avLst>
                                  <a:gd name="adj" fmla="val 28914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rot="5187600">
                                <a:off x="1780920" y="507600"/>
                                <a:ext cx="357480" cy="153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860" h="394">
                                    <a:moveTo>
                                      <a:pt x="0" y="394"/>
                                    </a:moveTo>
                                    <a:cubicBezTo>
                                      <a:pt x="150" y="289"/>
                                      <a:pt x="538" y="0"/>
                                      <a:pt x="954" y="31"/>
                                    </a:cubicBezTo>
                                    <a:cubicBezTo>
                                      <a:pt x="1371" y="63"/>
                                      <a:pt x="1680" y="259"/>
                                      <a:pt x="1860" y="365"/>
                                    </a:cubicBezTo>
                                  </a:path>
                                </a:pathLst>
                              </a:custGeom>
                              <a:noFill/>
                              <a:ln w="1908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tailEnd len="med" type="arrow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943720" y="146160"/>
                                <a:ext cx="2095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stealth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200960" y="136800"/>
                                <a:ext cx="2095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stealth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67560" y="1060560"/>
                                <a:ext cx="2095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stealth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2477160" y="648000"/>
                                <a:ext cx="444600" cy="19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3133800" y="0"/>
                                <a:ext cx="816120" cy="394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2.8mol气体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(忽略水蒸汽)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05480" y="38160"/>
                                <a:ext cx="1111320" cy="394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8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含苯的物质的量分数为10%的混合气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09640"/>
                                <a:ext cx="1273320" cy="394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10mol混合气,其中苯的物质的量分数为24%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ind w:left="252" w:hanging="252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58000" y="1200240"/>
                                <a:ext cx="1770480" cy="18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8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高分子电解质膜(只允许H</w:t>
                                  </w:r>
                                  <w:r>
                                    <w:rPr>
                                      <w:kern w:val="2"/>
                                      <w:sz w:val="18"/>
                                      <w:szCs w:val="18"/>
                                      <w:vertAlign w:val="super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＋</w:t>
                                  </w:r>
                                  <w:r>
                                    <w:rPr>
                                      <w:kern w:val="2"/>
                                      <w:sz w:val="18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通过)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flipH="1">
                                <a:off x="2108880" y="920880"/>
                                <a:ext cx="152280" cy="324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 flipV="1">
                              <a:off x="2394720" y="245160"/>
                              <a:ext cx="380880" cy="2476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1755720" y="272880"/>
                              <a:ext cx="276120" cy="219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819720" y="124560"/>
                              <a:ext cx="94356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多孔性惰性电极D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639160" y="86400"/>
                              <a:ext cx="94356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多孔性惰性电极E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042280" y="111600"/>
                              <a:ext cx="9360" cy="32400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85000" y="111600"/>
                              <a:ext cx="9360" cy="32400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83320" y="16560"/>
                              <a:ext cx="258480" cy="19044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电源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359800" y="83160"/>
                              <a:ext cx="52200" cy="522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13480" y="89640"/>
                              <a:ext cx="52200" cy="522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1857960" y="0"/>
                              <a:ext cx="219600" cy="226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356560" y="12600"/>
                              <a:ext cx="219600" cy="226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1953360" y="1737360"/>
                            <a:ext cx="5842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题11图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.05pt;width:311pt;height:152.4pt" coordorigin="0,1" coordsize="6220,3048">
                <v:group id="shape_0" style="position:absolute;left:0;top:1;width:6220;height:2687">
                  <v:line id="shape_0" from="3216,176" to="3770,190" stroked="t" o:allowincell="f" style="position:absolute;flip:y;mso-position-horizontal-relative:char">
                    <v:stroke color="black" weight="19080" joinstyle="miter" endcap="flat"/>
                    <v:fill o:detectmouseclick="t" on="false"/>
                    <w10:wrap type="none"/>
                  </v:line>
                  <v:group id="shape_0" style="position:absolute;left:0;top:512;width:6220;height:2176">
                    <v:rect id="shape_0" stroked="f" o:allowincell="f" style="position:absolute;left:3261;top:657;width:479;height:1619;mso-wrap-style:none;v-text-anchor:middle;mso-position-horizontal-relative:char">
                      <v:imagedata r:id="rId6" o:detectmouseclick="t"/>
                      <v:stroke color="#3465a4" joinstyle="round" endcap="flat"/>
                      <w10:wrap type="none"/>
                    </v:rect>
                    <v:group id="shape_0" style="position:absolute;left:3711;top:687;width:111;height:1539">
                      <v:oval id="shape_0" fillcolor="silver" stroked="t" o:allowincell="f" style="position:absolute;left:3711;top:687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711;top:829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711;top:986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711;top:1128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711;top:1285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711;top:1428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711;top:1570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711;top:1727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711;top:1898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711;top:2055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</v:group>
                    <v:group id="shape_0" style="position:absolute;left:3161;top:697;width:111;height:1539">
                      <v:oval id="shape_0" fillcolor="silver" stroked="t" o:allowincell="f" style="position:absolute;left:3161;top:697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161;top:839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161;top:996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161;top:1138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161;top:1295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161;top:1438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161;top:1580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161;top:1737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161;top:1908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161;top:2065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</v:group>
                    <v:line id="shape_0" from="2166,662" to="4760,662" stroked="t" o:allowincell="f" style="position:absolute;mso-position-horizontal-relative:char">
                      <v:stroke color="black" weight="19080" joinstyle="miter" endcap="flat"/>
                      <v:fill o:detectmouseclick="t" on="false"/>
                      <w10:wrap type="none"/>
                    </v:line>
                    <v:line id="shape_0" from="2181,2252" to="4645,2252" stroked="t" o:allowincell="f" style="position:absolute;mso-position-horizontal-relative:char">
                      <v:stroke color="black" weight="19080" joinstyle="miter" endcap="flat"/>
                      <v:fill o:detectmouseclick="t" on="false"/>
                      <w10:wrap type="none"/>
                    </v:line>
                    <v:line id="shape_0" from="4626,867" to="4626,2246" stroked="t" o:allowincell="f" style="position:absolute;flip:y;mso-position-horizontal-relative:char">
                      <v:stroke color="black" weight="19080" joinstyle="miter" endcap="flat"/>
                      <v:fill o:detectmouseclick="t" on="false"/>
                      <w10:wrap type="none"/>
                    </v:line>
                    <v:line id="shape_0" from="4631,867" to="4765,867" stroked="t" o:allowincell="f" style="position:absolute;mso-position-horizontal-relative:char">
                      <v:stroke color="black" weight="19080" joinstyle="miter" endcap="flat"/>
                      <v:fill o:detectmouseclick="t" on="false"/>
                      <w10:wrap type="none"/>
                    </v:line>
                    <v:group id="shape_0" style="position:absolute;left:3829;top:992;width:785;height:1258">
                      <v:group id="shape_0" style="position:absolute;left:3829;top:992;width:785;height:42">
                        <v:line id="shape_0" from="3882,1034" to="4556,1034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shape id="shape_0" coordsize="42,9" path="m0,9c5,8,11,7,18,6c25,5,33,2,42,0e" stroked="t" o:allowincell="f" style="position:absolute;left:4552;top:992;width:61;height:41;mso-wrap-style:none;v-text-anchor:middle;mso-position-horizontal-relative:char">
                          <v:fill o:detectmouseclick="t" on="false"/>
                          <v:stroke color="black" weight="9360" joinstyle="round" endcap="flat"/>
                          <w10:wrap type="none"/>
                        </v:shape>
                        <v:shape id="shape_0" coordsize="42,9" path="m0,9c5,8,11,7,18,6c25,5,33,2,42,0e" stroked="t" o:allowincell="f" style="position:absolute;left:3829;top:992;width:61;height:41;flip:x;mso-wrap-style:none;v-text-anchor:middle;mso-position-horizontal-relative:char">
                          <v:fill o:detectmouseclick="t" on="false"/>
                          <v:stroke color="black" weight="9360" joinstyle="round" endcap="flat"/>
                          <w10:wrap type="none"/>
                        </v:shape>
                      </v:group>
                      <v:rect id="shape_0" stroked="f" o:allowincell="f" style="position:absolute;left:3837;top:1052;width:736;height:1197;mso-wrap-style:none;v-text-anchor:middle;mso-position-horizontal-relative:char">
                        <v:imagedata r:id="rId2" o:detectmouseclick="t"/>
                        <v:stroke color="#3465a4" joinstyle="round" endcap="flat"/>
                        <w10:wrap type="none"/>
                      </v:rect>
                    </v:group>
                    <v:group id="shape_0" style="position:absolute;left:2185;top:797;width:188;height:1281">
                      <v:line id="shape_0" from="2374,797" to="2374,2069" stroked="t" o:allowincell="f" style="position:absolute;mso-position-horizontal-relative:char">
                        <v:stroke color="black" weight="19080" joinstyle="miter" endcap="flat"/>
                        <v:fill o:detectmouseclick="t" on="false"/>
                        <w10:wrap type="none"/>
                      </v:line>
                      <v:line id="shape_0" from="2189,797" to="2373,797" stroked="t" o:allowincell="f" style="position:absolute;flip:x;mso-position-horizontal-relative:char">
                        <v:stroke color="black" weight="19080" joinstyle="miter" endcap="flat"/>
                        <v:fill o:detectmouseclick="t" on="false"/>
                        <w10:wrap type="none"/>
                      </v:line>
                      <v:line id="shape_0" from="2185,2079" to="2373,2079" stroked="t" o:allowincell="f" style="position:absolute;flip:x;mso-position-horizontal-relative:char">
                        <v:stroke color="black" weight="19080" joinstyle="miter" endcap="flat"/>
                        <v:fill o:detectmouseclick="t" on="false"/>
                        <w10:wrap type="none"/>
                      </v:line>
                    </v:group>
                    <v:group id="shape_0" style="position:absolute;left:2531;top:1642;width:505;height:465">
                      <v:group id="shape_0" style="position:absolute;left:2531;top:1684;width:491;height:424">
                        <v:shape id="shape_0" fillcolor="white" stroked="t" o:allowincell="f" style="position:absolute;left:2533;top:1684;width:490;height:423;flip:xy;mso-wrap-style:none;v-text-anchor:middle;rotation:90;mso-position-horizontal-relative:char" type="_x0000_t9"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line id="shape_0" from="2601,1990" to="2778,2095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2600,1701" to="2778,1809" stroked="t" o:allowincell="f" style="position:absolute;flip: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2948,1792" to="2948,1999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rect id="shape_0" fillcolor="white" stroked="f" o:allowincell="f" style="position:absolute;left:2586;top:1642;width:450;height:408;mso-wrap-style:none;v-text-anchor:middle;mso-position-horizontal-relative:char">
                        <v:fill o:detectmouseclick="t" type="solid" color2="black" opacity="0"/>
                        <v:stroke color="#3465a4" joinstyle="round" endcap="flat"/>
                        <w10:wrap type="none"/>
                      </v:rect>
                    </v:group>
                    <v:shape id="shape_0" fillcolor="white" stroked="t" o:allowincell="f" style="position:absolute;left:2487;top:877;width:485;height:419;mso-wrap-style:none;v-text-anchor:middle;rotation:270;mso-position-horizontal-relative:char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coordsize="1860,394" path="m0,394c150,289,538,0,954,31c1371,63,1680,259,1860,365e" stroked="t" o:allowincell="f" style="position:absolute;left:2805;top:1311;width:562;height:241;flip:x;mso-wrap-style:none;v-text-anchor:middle;rotation:273;mso-position-horizontal-relative:char">
                      <v:fill o:detectmouseclick="t" on="false"/>
                      <v:stroke color="black" weight="19080" dashstyle="shortdot" endarrow="open" endarrowwidth="medium" endarrowlength="medium" joinstyle="round" endcap="flat"/>
                      <w10:wrap type="none"/>
                    </v:shape>
                    <v:line id="shape_0" from="4636,742" to="4965,742" stroked="t" o:allowincell="f" style="position:absolute;mso-position-horizontal-relative:char">
                      <v:stroke color="black" weight="9360" endarrow="classic" endarrowwidth="medium" endarrowlength="medium" joinstyle="miter" endcap="flat"/>
                      <v:fill o:detectmouseclick="t" on="false"/>
                      <w10:wrap type="none"/>
                    </v:line>
                    <v:line id="shape_0" from="1891,727" to="2220,727" stroked="t" o:allowincell="f" style="position:absolute;flip:x;mso-position-horizontal-relative:char">
                      <v:stroke color="black" weight="9360" endarrow="classic" endarrowwidth="medium" endarrowlength="medium" joinstyle="miter" endcap="flat"/>
                      <v:fill o:detectmouseclick="t" on="false"/>
                      <w10:wrap type="none"/>
                    </v:line>
                    <v:line id="shape_0" from="1996,2182" to="2325,2182" stroked="t" o:allowincell="f" style="position:absolute;mso-position-horizontal-relative:char">
                      <v:stroke color="black" weight="9360" endarrow="classic" endarrowwidth="medium" endarrowlength="medium" joinstyle="miter" endcap="flat"/>
                      <v:fill o:detectmouseclick="t" on="false"/>
                      <w10:wrap type="none"/>
                    </v:line>
                    <v:shape id="shape_0" fillcolor="white" stroked="f" o:allowincell="f" style="position:absolute;left:3901;top:1532;width:69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H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O</w:t>
                            </w:r>
                          </w:p>
                        </w:txbxContent>
                      </v:textbox>
                      <v:fill o:detectmouseclick="t" type="solid" color2="black"/>
                      <v:stroke color="#3465a4" joinstyle="round" endcap="flat"/>
                      <w10:wrap type="none"/>
                    </v:shape>
                    <v:shape id="shape_0" fillcolor="white" stroked="f" o:allowincell="f" style="position:absolute;left:4935;top:512;width:1284;height:62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2.8mol气体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(忽略水蒸汽)</w:t>
                            </w:r>
                          </w:p>
                        </w:txbxContent>
                      </v:textbox>
                      <v:fill o:detectmouseclick="t" type="solid" color2="black"/>
                      <v:stroke color="#3465a4" joinstyle="round" endcap="flat"/>
                      <w10:wrap type="none"/>
                    </v:shape>
                    <v:shape id="shape_0" fillcolor="white" stroked="f" o:allowincell="f" style="position:absolute;left:166;top:572;width:1749;height:62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含苯的物质的量分数为10%的混合气</w:t>
                            </w:r>
                          </w:p>
                        </w:txbxContent>
                      </v:textbox>
                      <v:fill o:detectmouseclick="t" type="solid" color2="black"/>
                      <v:stroke color="#3465a4" joinstyle="round" endcap="flat"/>
                      <w10:wrap type="none"/>
                    </v:shape>
                    <v:shape id="shape_0" fillcolor="white" stroked="f" o:allowincell="f" style="position:absolute;left:0;top:1787;width:2004;height:62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10mol混合气,其中苯的物质的量分数为24%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left="252" w:hanging="252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</w:txbxContent>
                      </v:textbox>
                      <v:fill o:detectmouseclick="t" type="solid" color2="black"/>
                      <v:stroke color="#3465a4" joinstyle="round" endcap="flat"/>
                      <w10:wrap type="none"/>
                    </v:shape>
                    <v:shape id="shape_0" fillcolor="white" stroked="f" o:allowincell="f" style="position:absolute;left:2296;top:2402;width:2787;height:285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高分子电解质膜(只允许H</w:t>
                            </w:r>
                            <w:r>
                              <w:rPr>
                                <w:kern w:val="2"/>
                                <w:sz w:val="18"/>
                                <w:szCs w:val="18"/>
                                <w:vertAlign w:val="super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＋</w:t>
                            </w:r>
                            <w:r>
                              <w:rPr>
                                <w:kern w:val="2"/>
                                <w:sz w:val="18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通过)</w:t>
                            </w:r>
                          </w:p>
                        </w:txbxContent>
                      </v:textbox>
                      <v:fill o:detectmouseclick="t" type="solid" color2="black"/>
                      <v:stroke color="#3465a4" joinstyle="round" endcap="flat"/>
                      <w10:wrap type="none"/>
                    </v:shape>
                    <v:line id="shape_0" from="3321,1962" to="3560,2471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line id="shape_0" from="3771,387" to="4370,776" stroked="t" o:allowincell="f" style="position:absolute;flip:y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2765,431" to="3199,775" stroked="t" o:allowincell="f" style="position:absolute;flip:xy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shape id="shape_0" fillcolor="white" stroked="f" o:allowincell="f" style="position:absolute;left:1291;top:197;width:1485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多孔性惰性电极D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fillcolor="white" stroked="f" o:allowincell="f" style="position:absolute;left:4156;top:137;width:1485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多孔性惰性电极E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line id="shape_0" from="3216,177" to="3230,686" stroked="t" o:allowincell="f" style="position:absolute;mso-position-horizontal-relative:char">
                    <v:stroke color="black" weight="19080" joinstyle="miter" endcap="flat"/>
                    <v:fill o:detectmouseclick="t" on="false"/>
                    <w10:wrap type="none"/>
                  </v:line>
                  <v:line id="shape_0" from="3756,177" to="3770,686" stroked="t" o:allowincell="f" style="position:absolute;mso-position-horizontal-relative:char">
                    <v:stroke color="black" weight="19080" joinstyle="miter" endcap="flat"/>
                    <v:fill o:detectmouseclick="t" on="false"/>
                    <w10:wrap type="none"/>
                  </v:line>
                  <v:roundrect id="shape_0" fillcolor="white" stroked="t" o:allowincell="f" style="position:absolute;left:3281;top:27;width:406;height:299;mso-wrap-style:square;v-text-anchor:top;mso-position-horizontal-relative:char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电源</w:t>
                          </w:r>
                        </w:p>
                      </w:txbxContent>
                    </v:textbox>
                    <v:fill o:detectmouseclick="t" type="solid" color2="black" opacity="0"/>
                    <v:stroke color="black" weight="9360" joinstyle="miter" endcap="flat"/>
                    <w10:wrap type="none"/>
                  </v:roundrect>
                  <v:oval id="shape_0" fillcolor="black" stroked="t" o:allowincell="f" style="position:absolute;left:3716;top:132;width:81;height:81;mso-wrap-style:none;v-text-anchor:middle;mso-position-horizontal-relative:char">
                    <v:fill o:detectmouseclick="t" type="solid" color2="white"/>
                    <v:stroke color="black" weight="9360" joinstyle="miter" endcap="flat"/>
                    <w10:wrap type="none"/>
                  </v:oval>
                  <v:oval id="shape_0" fillcolor="black" stroked="t" o:allowincell="f" style="position:absolute;left:3171;top:142;width:81;height:81;mso-wrap-style:none;v-text-anchor:middle;mso-position-horizontal-relative:char">
                    <v:fill o:detectmouseclick="t" type="solid" color2="white"/>
                    <v:stroke color="black" weight="9360" joinstyle="miter" endcap="flat"/>
                    <w10:wrap type="none"/>
                  </v:oval>
                  <v:shape id="shape_0" fillcolor="white" stroked="f" o:allowincell="f" style="position:absolute;left:2926;top:1;width:345;height:356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A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shape id="shape_0" fillcolor="white" stroked="f" o:allowincell="f" style="position:absolute;left:3711;top:21;width:345;height:356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B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</v:group>
                <v:shape id="shape_0" fillcolor="white" stroked="f" o:allowincell="f" style="position:absolute;left:3076;top:2737;width:91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题11图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 w:ascii="宋体;SimSun" w:hAnsi="宋体;SimSun"/>
          <w:kern w:val="0"/>
          <w:szCs w:val="21"/>
        </w:rPr>
        <w:t>①</w:t>
      </w:r>
      <w:r>
        <w:rPr>
          <w:kern w:val="0"/>
          <w:szCs w:val="21"/>
        </w:rPr>
        <w:t>导线中电子转移方向为</w:t>
      </w:r>
      <w:r>
        <w:rPr>
          <w:rFonts w:eastAsia="Times New Roman"/>
          <w:kern w:val="0"/>
          <w:szCs w:val="21"/>
          <w:u w:val="single"/>
        </w:rPr>
        <w:t xml:space="preserve">           </w:t>
      </w:r>
      <w:r>
        <w:rPr>
          <w:kern w:val="0"/>
          <w:szCs w:val="21"/>
        </w:rPr>
        <w:t>。（用</w:t>
      </w:r>
      <w:r>
        <w:rPr>
          <w:kern w:val="0"/>
          <w:szCs w:val="21"/>
        </w:rPr>
        <w:t>A</w:t>
      </w:r>
      <w:r>
        <w:rPr>
          <w:kern w:val="0"/>
          <w:szCs w:val="21"/>
        </w:rPr>
        <w:t>、</w:t>
      </w:r>
      <w:r>
        <w:rPr>
          <w:kern w:val="0"/>
          <w:szCs w:val="21"/>
        </w:rPr>
        <w:t>D</w:t>
      </w:r>
      <w:r>
        <w:rPr>
          <w:kern w:val="0"/>
          <w:szCs w:val="21"/>
        </w:rPr>
        <w:t>表示）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 w:ascii="宋体;SimSun" w:hAnsi="宋体;SimSun"/>
          <w:kern w:val="0"/>
          <w:szCs w:val="21"/>
        </w:rPr>
        <w:t>②</w:t>
      </w:r>
      <w:r>
        <w:rPr>
          <w:kern w:val="0"/>
          <w:szCs w:val="21"/>
        </w:rPr>
        <w:t>生成目标产物的电极反应式为</w:t>
      </w:r>
      <w:r>
        <w:rPr>
          <w:rFonts w:eastAsia="Times New Roman"/>
          <w:kern w:val="0"/>
          <w:szCs w:val="21"/>
          <w:u w:val="single"/>
        </w:rPr>
        <w:t xml:space="preserve">                        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③</w:t>
      </w:r>
      <w:r>
        <w:rPr>
          <w:kern w:val="0"/>
          <w:szCs w:val="21"/>
        </w:rPr>
        <w:t>该储氢装置的电流效率</w:t>
      </w:r>
      <w:r>
        <w:rPr>
          <w:kern w:val="0"/>
          <w:szCs w:val="21"/>
        </w:rPr>
        <w:t>η</w:t>
      </w:r>
      <w:r>
        <w:rPr>
          <w:kern w:val="0"/>
          <w:szCs w:val="21"/>
        </w:rPr>
        <w:t>＝</w:t>
      </w:r>
      <w:r>
        <w:rPr>
          <w:rFonts w:eastAsia="Times New Roman"/>
          <w:kern w:val="0"/>
          <w:szCs w:val="21"/>
          <w:u w:val="single"/>
        </w:rPr>
        <w:t xml:space="preserve">                 </w:t>
      </w:r>
      <w:r>
        <w:rPr>
          <w:kern w:val="0"/>
          <w:szCs w:val="21"/>
        </w:rPr>
        <w:t>。（</w:t>
      </w:r>
      <w:r>
        <w:rPr>
          <w:kern w:val="0"/>
          <w:szCs w:val="21"/>
        </w:rPr>
        <w:t>η</w:t>
      </w:r>
      <w:r>
        <w:rPr>
          <w:kern w:val="0"/>
          <w:szCs w:val="21"/>
        </w:rPr>
        <w:t>＝生成目标产物消耗的电子数</w:t>
      </w:r>
      <w:r>
        <w:rPr>
          <w:kern w:val="0"/>
          <w:szCs w:val="21"/>
        </w:rPr>
        <w:t>/</w:t>
      </w:r>
      <w:r>
        <w:rPr>
          <w:kern w:val="0"/>
          <w:szCs w:val="21"/>
        </w:rPr>
        <w:t>转移的电子总数</w:t>
      </w:r>
      <w:r>
        <w:rPr>
          <w:kern w:val="0"/>
          <w:szCs w:val="21"/>
        </w:rPr>
        <w:t>×</w:t>
      </w:r>
      <w:r>
        <w:rPr>
          <w:kern w:val="0"/>
          <w:szCs w:val="21"/>
        </w:rPr>
        <w:t>100%</w:t>
      </w:r>
      <w:r>
        <w:rPr>
          <w:kern w:val="0"/>
          <w:szCs w:val="21"/>
        </w:rPr>
        <w:t>，计算结果保留小数点后</w:t>
      </w:r>
      <w:r>
        <w:rPr>
          <w:kern w:val="0"/>
          <w:szCs w:val="21"/>
        </w:rPr>
        <w:t>1</w:t>
      </w:r>
      <w:r>
        <w:rPr>
          <w:kern w:val="0"/>
          <w:szCs w:val="21"/>
        </w:rPr>
        <w:t>位。）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参考答案：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1.B   2.C   3.D   4.B   5.A    6.D    7.C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8.(15</w:t>
      </w:r>
      <w:r>
        <w:rPr>
          <w:kern w:val="0"/>
          <w:szCs w:val="21"/>
        </w:rPr>
        <w:t>分</w:t>
      </w:r>
      <w:r>
        <w:rPr>
          <w:kern w:val="0"/>
          <w:szCs w:val="21"/>
        </w:rPr>
        <w:t>)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⑴</w:t>
      </w:r>
      <w:r>
        <w:rPr>
          <w:kern w:val="0"/>
          <w:szCs w:val="21"/>
        </w:rPr>
        <w:t>1</w:t>
      </w:r>
      <w:r>
        <w:rPr>
          <w:kern w:val="0"/>
          <w:szCs w:val="21"/>
        </w:rPr>
        <w:t xml:space="preserve">      </w:t>
      </w:r>
      <w:r>
        <w:rPr>
          <w:rFonts w:cs="宋体;SimSun" w:ascii="宋体;SimSun" w:hAnsi="宋体;SimSun"/>
          <w:kern w:val="0"/>
          <w:szCs w:val="21"/>
        </w:rPr>
        <w:t>⑵</w:t>
      </w:r>
      <w:r>
        <w:rPr>
          <w:kern w:val="0"/>
          <w:sz w:val="2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825500" cy="714375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480" cy="714240"/>
                          <a:chOff x="0" y="0"/>
                          <a:chExt cx="825480" cy="714240"/>
                        </a:xfrm>
                      </wpg:grpSpPr>
                      <wps:wsp>
                        <wps:cNvSpPr/>
                        <wps:spPr>
                          <a:xfrm>
                            <a:off x="360720" y="200520"/>
                            <a:ext cx="4644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" h="132">
                                <a:moveTo>
                                  <a:pt x="0" y="0"/>
                                </a:moveTo>
                                <a:cubicBezTo>
                                  <a:pt x="1" y="1"/>
                                  <a:pt x="1" y="1"/>
                                  <a:pt x="2" y="2"/>
                                </a:cubicBezTo>
                                <a:cubicBezTo>
                                  <a:pt x="2" y="2"/>
                                  <a:pt x="3" y="3"/>
                                  <a:pt x="3" y="4"/>
                                </a:cubicBezTo>
                                <a:cubicBezTo>
                                  <a:pt x="4" y="4"/>
                                  <a:pt x="4" y="5"/>
                                  <a:pt x="5" y="5"/>
                                </a:cubicBezTo>
                                <a:cubicBezTo>
                                  <a:pt x="5" y="6"/>
                                  <a:pt x="6" y="7"/>
                                  <a:pt x="6" y="7"/>
                                </a:cubicBezTo>
                                <a:cubicBezTo>
                                  <a:pt x="6" y="8"/>
                                  <a:pt x="7" y="8"/>
                                  <a:pt x="7" y="9"/>
                                </a:cubicBezTo>
                                <a:cubicBezTo>
                                  <a:pt x="8" y="10"/>
                                  <a:pt x="8" y="10"/>
                                  <a:pt x="9" y="11"/>
                                </a:cubicBezTo>
                                <a:cubicBezTo>
                                  <a:pt x="9" y="11"/>
                                  <a:pt x="10" y="12"/>
                                  <a:pt x="10" y="13"/>
                                </a:cubicBezTo>
                                <a:cubicBezTo>
                                  <a:pt x="11" y="13"/>
                                  <a:pt x="11" y="14"/>
                                  <a:pt x="12" y="14"/>
                                </a:cubicBezTo>
                                <a:cubicBezTo>
                                  <a:pt x="12" y="15"/>
                                  <a:pt x="12" y="16"/>
                                  <a:pt x="13" y="16"/>
                                </a:cubicBezTo>
                                <a:cubicBezTo>
                                  <a:pt x="13" y="17"/>
                                  <a:pt x="14" y="17"/>
                                  <a:pt x="14" y="18"/>
                                </a:cubicBezTo>
                                <a:cubicBezTo>
                                  <a:pt x="15" y="19"/>
                                  <a:pt x="15" y="19"/>
                                  <a:pt x="16" y="20"/>
                                </a:cubicBezTo>
                                <a:cubicBezTo>
                                  <a:pt x="16" y="20"/>
                                  <a:pt x="16" y="21"/>
                                  <a:pt x="17" y="22"/>
                                </a:cubicBezTo>
                                <a:cubicBezTo>
                                  <a:pt x="17" y="22"/>
                                  <a:pt x="18" y="23"/>
                                  <a:pt x="18" y="23"/>
                                </a:cubicBezTo>
                                <a:cubicBezTo>
                                  <a:pt x="19" y="24"/>
                                  <a:pt x="19" y="25"/>
                                  <a:pt x="19" y="25"/>
                                </a:cubicBezTo>
                                <a:cubicBezTo>
                                  <a:pt x="20" y="26"/>
                                  <a:pt x="20" y="26"/>
                                  <a:pt x="21" y="27"/>
                                </a:cubicBezTo>
                                <a:cubicBezTo>
                                  <a:pt x="21" y="28"/>
                                  <a:pt x="22" y="28"/>
                                  <a:pt x="22" y="29"/>
                                </a:cubicBezTo>
                                <a:cubicBezTo>
                                  <a:pt x="22" y="29"/>
                                  <a:pt x="23" y="30"/>
                                  <a:pt x="23" y="31"/>
                                </a:cubicBezTo>
                                <a:cubicBezTo>
                                  <a:pt x="24" y="31"/>
                                  <a:pt x="24" y="32"/>
                                  <a:pt x="24" y="32"/>
                                </a:cubicBezTo>
                                <a:cubicBezTo>
                                  <a:pt x="25" y="33"/>
                                  <a:pt x="25" y="34"/>
                                  <a:pt x="26" y="34"/>
                                </a:cubicBezTo>
                                <a:cubicBezTo>
                                  <a:pt x="26" y="35"/>
                                  <a:pt x="26" y="35"/>
                                  <a:pt x="27" y="36"/>
                                </a:cubicBezTo>
                                <a:cubicBezTo>
                                  <a:pt x="27" y="37"/>
                                  <a:pt x="28" y="37"/>
                                  <a:pt x="28" y="38"/>
                                </a:cubicBezTo>
                                <a:cubicBezTo>
                                  <a:pt x="28" y="38"/>
                                  <a:pt x="29" y="39"/>
                                  <a:pt x="29" y="40"/>
                                </a:cubicBezTo>
                                <a:cubicBezTo>
                                  <a:pt x="29" y="40"/>
                                  <a:pt x="30" y="41"/>
                                  <a:pt x="30" y="41"/>
                                </a:cubicBezTo>
                                <a:cubicBezTo>
                                  <a:pt x="31" y="42"/>
                                  <a:pt x="31" y="43"/>
                                  <a:pt x="31" y="43"/>
                                </a:cubicBezTo>
                                <a:cubicBezTo>
                                  <a:pt x="32" y="44"/>
                                  <a:pt x="32" y="44"/>
                                  <a:pt x="32" y="45"/>
                                </a:cubicBezTo>
                                <a:cubicBezTo>
                                  <a:pt x="33" y="46"/>
                                  <a:pt x="33" y="46"/>
                                  <a:pt x="34" y="47"/>
                                </a:cubicBezTo>
                                <a:cubicBezTo>
                                  <a:pt x="34" y="47"/>
                                  <a:pt x="34" y="48"/>
                                  <a:pt x="35" y="49"/>
                                </a:cubicBezTo>
                                <a:cubicBezTo>
                                  <a:pt x="35" y="49"/>
                                  <a:pt x="35" y="50"/>
                                  <a:pt x="36" y="50"/>
                                </a:cubicBezTo>
                                <a:cubicBezTo>
                                  <a:pt x="36" y="51"/>
                                  <a:pt x="36" y="52"/>
                                  <a:pt x="37" y="52"/>
                                </a:cubicBezTo>
                                <a:cubicBezTo>
                                  <a:pt x="37" y="53"/>
                                  <a:pt x="37" y="53"/>
                                  <a:pt x="38" y="54"/>
                                </a:cubicBezTo>
                                <a:cubicBezTo>
                                  <a:pt x="38" y="55"/>
                                  <a:pt x="39" y="55"/>
                                  <a:pt x="39" y="56"/>
                                </a:cubicBezTo>
                                <a:cubicBezTo>
                                  <a:pt x="39" y="56"/>
                                  <a:pt x="40" y="57"/>
                                  <a:pt x="40" y="58"/>
                                </a:cubicBezTo>
                                <a:cubicBezTo>
                                  <a:pt x="40" y="58"/>
                                  <a:pt x="41" y="59"/>
                                  <a:pt x="41" y="59"/>
                                </a:cubicBezTo>
                                <a:cubicBezTo>
                                  <a:pt x="41" y="60"/>
                                  <a:pt x="42" y="61"/>
                                  <a:pt x="42" y="61"/>
                                </a:cubicBezTo>
                                <a:cubicBezTo>
                                  <a:pt x="42" y="62"/>
                                  <a:pt x="43" y="62"/>
                                  <a:pt x="43" y="63"/>
                                </a:cubicBezTo>
                                <a:cubicBezTo>
                                  <a:pt x="43" y="64"/>
                                  <a:pt x="44" y="64"/>
                                  <a:pt x="44" y="65"/>
                                </a:cubicBezTo>
                                <a:cubicBezTo>
                                  <a:pt x="44" y="65"/>
                                  <a:pt x="45" y="66"/>
                                  <a:pt x="45" y="67"/>
                                </a:cubicBezTo>
                                <a:cubicBezTo>
                                  <a:pt x="45" y="67"/>
                                  <a:pt x="46" y="68"/>
                                  <a:pt x="46" y="68"/>
                                </a:cubicBezTo>
                                <a:cubicBezTo>
                                  <a:pt x="46" y="69"/>
                                  <a:pt x="46" y="70"/>
                                  <a:pt x="47" y="70"/>
                                </a:cubicBezTo>
                                <a:cubicBezTo>
                                  <a:pt x="47" y="71"/>
                                  <a:pt x="47" y="71"/>
                                  <a:pt x="48" y="72"/>
                                </a:cubicBezTo>
                                <a:cubicBezTo>
                                  <a:pt x="48" y="73"/>
                                  <a:pt x="48" y="73"/>
                                  <a:pt x="49" y="74"/>
                                </a:cubicBezTo>
                                <a:cubicBezTo>
                                  <a:pt x="49" y="74"/>
                                  <a:pt x="49" y="75"/>
                                  <a:pt x="50" y="76"/>
                                </a:cubicBezTo>
                                <a:cubicBezTo>
                                  <a:pt x="50" y="76"/>
                                  <a:pt x="50" y="77"/>
                                  <a:pt x="50" y="77"/>
                                </a:cubicBezTo>
                                <a:cubicBezTo>
                                  <a:pt x="51" y="78"/>
                                  <a:pt x="51" y="79"/>
                                  <a:pt x="51" y="79"/>
                                </a:cubicBezTo>
                                <a:cubicBezTo>
                                  <a:pt x="52" y="80"/>
                                  <a:pt x="52" y="80"/>
                                  <a:pt x="52" y="81"/>
                                </a:cubicBezTo>
                                <a:cubicBezTo>
                                  <a:pt x="52" y="82"/>
                                  <a:pt x="53" y="82"/>
                                  <a:pt x="53" y="83"/>
                                </a:cubicBezTo>
                                <a:cubicBezTo>
                                  <a:pt x="53" y="83"/>
                                  <a:pt x="54" y="84"/>
                                  <a:pt x="54" y="85"/>
                                </a:cubicBezTo>
                                <a:cubicBezTo>
                                  <a:pt x="54" y="85"/>
                                  <a:pt x="54" y="86"/>
                                  <a:pt x="55" y="86"/>
                                </a:cubicBezTo>
                                <a:cubicBezTo>
                                  <a:pt x="55" y="87"/>
                                  <a:pt x="55" y="88"/>
                                  <a:pt x="56" y="88"/>
                                </a:cubicBezTo>
                                <a:cubicBezTo>
                                  <a:pt x="56" y="89"/>
                                  <a:pt x="56" y="89"/>
                                  <a:pt x="56" y="90"/>
                                </a:cubicBezTo>
                                <a:cubicBezTo>
                                  <a:pt x="57" y="91"/>
                                  <a:pt x="57" y="91"/>
                                  <a:pt x="57" y="92"/>
                                </a:cubicBezTo>
                                <a:cubicBezTo>
                                  <a:pt x="57" y="92"/>
                                  <a:pt x="58" y="93"/>
                                  <a:pt x="58" y="94"/>
                                </a:cubicBezTo>
                                <a:cubicBezTo>
                                  <a:pt x="58" y="94"/>
                                  <a:pt x="59" y="95"/>
                                  <a:pt x="59" y="95"/>
                                </a:cubicBezTo>
                                <a:cubicBezTo>
                                  <a:pt x="59" y="96"/>
                                  <a:pt x="59" y="97"/>
                                  <a:pt x="60" y="97"/>
                                </a:cubicBezTo>
                                <a:cubicBezTo>
                                  <a:pt x="60" y="98"/>
                                  <a:pt x="60" y="98"/>
                                  <a:pt x="60" y="99"/>
                                </a:cubicBezTo>
                                <a:cubicBezTo>
                                  <a:pt x="61" y="100"/>
                                  <a:pt x="61" y="100"/>
                                  <a:pt x="61" y="101"/>
                                </a:cubicBezTo>
                                <a:cubicBezTo>
                                  <a:pt x="61" y="101"/>
                                  <a:pt x="62" y="102"/>
                                  <a:pt x="62" y="103"/>
                                </a:cubicBezTo>
                                <a:cubicBezTo>
                                  <a:pt x="62" y="103"/>
                                  <a:pt x="62" y="104"/>
                                  <a:pt x="63" y="104"/>
                                </a:cubicBezTo>
                                <a:cubicBezTo>
                                  <a:pt x="63" y="105"/>
                                  <a:pt x="63" y="106"/>
                                  <a:pt x="63" y="106"/>
                                </a:cubicBezTo>
                                <a:cubicBezTo>
                                  <a:pt x="64" y="107"/>
                                  <a:pt x="64" y="107"/>
                                  <a:pt x="64" y="108"/>
                                </a:cubicBezTo>
                                <a:cubicBezTo>
                                  <a:pt x="64" y="109"/>
                                  <a:pt x="64" y="109"/>
                                  <a:pt x="65" y="110"/>
                                </a:cubicBezTo>
                                <a:cubicBezTo>
                                  <a:pt x="65" y="110"/>
                                  <a:pt x="65" y="111"/>
                                  <a:pt x="65" y="112"/>
                                </a:cubicBezTo>
                                <a:cubicBezTo>
                                  <a:pt x="66" y="112"/>
                                  <a:pt x="66" y="113"/>
                                  <a:pt x="66" y="113"/>
                                </a:cubicBezTo>
                                <a:cubicBezTo>
                                  <a:pt x="66" y="114"/>
                                  <a:pt x="67" y="115"/>
                                  <a:pt x="67" y="115"/>
                                </a:cubicBezTo>
                                <a:cubicBezTo>
                                  <a:pt x="67" y="116"/>
                                  <a:pt x="67" y="116"/>
                                  <a:pt x="67" y="117"/>
                                </a:cubicBezTo>
                                <a:cubicBezTo>
                                  <a:pt x="68" y="118"/>
                                  <a:pt x="68" y="118"/>
                                  <a:pt x="68" y="119"/>
                                </a:cubicBezTo>
                                <a:cubicBezTo>
                                  <a:pt x="68" y="119"/>
                                  <a:pt x="69" y="120"/>
                                  <a:pt x="69" y="121"/>
                                </a:cubicBezTo>
                                <a:cubicBezTo>
                                  <a:pt x="69" y="121"/>
                                  <a:pt x="69" y="122"/>
                                  <a:pt x="69" y="122"/>
                                </a:cubicBezTo>
                                <a:cubicBezTo>
                                  <a:pt x="70" y="123"/>
                                  <a:pt x="70" y="124"/>
                                  <a:pt x="70" y="124"/>
                                </a:cubicBezTo>
                                <a:cubicBezTo>
                                  <a:pt x="70" y="125"/>
                                  <a:pt x="70" y="125"/>
                                  <a:pt x="71" y="126"/>
                                </a:cubicBezTo>
                                <a:cubicBezTo>
                                  <a:pt x="71" y="127"/>
                                  <a:pt x="71" y="127"/>
                                  <a:pt x="71" y="128"/>
                                </a:cubicBezTo>
                                <a:cubicBezTo>
                                  <a:pt x="71" y="128"/>
                                  <a:pt x="72" y="129"/>
                                  <a:pt x="72" y="130"/>
                                </a:cubicBezTo>
                                <a:cubicBezTo>
                                  <a:pt x="72" y="130"/>
                                  <a:pt x="72" y="131"/>
                                  <a:pt x="72" y="131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3960" y="428760"/>
                            <a:ext cx="47160" cy="92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4" h="145">
                                <a:moveTo>
                                  <a:pt x="73" y="0"/>
                                </a:moveTo>
                                <a:cubicBezTo>
                                  <a:pt x="73" y="0"/>
                                  <a:pt x="73" y="1"/>
                                  <a:pt x="73" y="1"/>
                                </a:cubicBezTo>
                                <a:cubicBezTo>
                                  <a:pt x="73" y="2"/>
                                  <a:pt x="73" y="3"/>
                                  <a:pt x="72" y="3"/>
                                </a:cubicBezTo>
                                <a:cubicBezTo>
                                  <a:pt x="72" y="4"/>
                                  <a:pt x="72" y="4"/>
                                  <a:pt x="72" y="5"/>
                                </a:cubicBezTo>
                                <a:cubicBezTo>
                                  <a:pt x="72" y="6"/>
                                  <a:pt x="72" y="6"/>
                                  <a:pt x="71" y="7"/>
                                </a:cubicBezTo>
                                <a:cubicBezTo>
                                  <a:pt x="71" y="7"/>
                                  <a:pt x="71" y="8"/>
                                  <a:pt x="71" y="9"/>
                                </a:cubicBezTo>
                                <a:cubicBezTo>
                                  <a:pt x="71" y="9"/>
                                  <a:pt x="70" y="10"/>
                                  <a:pt x="70" y="10"/>
                                </a:cubicBezTo>
                                <a:cubicBezTo>
                                  <a:pt x="70" y="11"/>
                                  <a:pt x="70" y="12"/>
                                  <a:pt x="70" y="12"/>
                                </a:cubicBezTo>
                                <a:cubicBezTo>
                                  <a:pt x="70" y="13"/>
                                  <a:pt x="69" y="13"/>
                                  <a:pt x="69" y="14"/>
                                </a:cubicBezTo>
                                <a:cubicBezTo>
                                  <a:pt x="69" y="15"/>
                                  <a:pt x="69" y="15"/>
                                  <a:pt x="69" y="16"/>
                                </a:cubicBezTo>
                                <a:cubicBezTo>
                                  <a:pt x="68" y="16"/>
                                  <a:pt x="68" y="17"/>
                                  <a:pt x="68" y="18"/>
                                </a:cubicBezTo>
                                <a:cubicBezTo>
                                  <a:pt x="68" y="18"/>
                                  <a:pt x="68" y="19"/>
                                  <a:pt x="68" y="19"/>
                                </a:cubicBezTo>
                                <a:cubicBezTo>
                                  <a:pt x="67" y="20"/>
                                  <a:pt x="67" y="21"/>
                                  <a:pt x="67" y="21"/>
                                </a:cubicBezTo>
                                <a:cubicBezTo>
                                  <a:pt x="67" y="22"/>
                                  <a:pt x="67" y="22"/>
                                  <a:pt x="66" y="23"/>
                                </a:cubicBezTo>
                                <a:cubicBezTo>
                                  <a:pt x="66" y="24"/>
                                  <a:pt x="66" y="24"/>
                                  <a:pt x="66" y="25"/>
                                </a:cubicBezTo>
                                <a:cubicBezTo>
                                  <a:pt x="66" y="25"/>
                                  <a:pt x="65" y="26"/>
                                  <a:pt x="65" y="27"/>
                                </a:cubicBezTo>
                                <a:cubicBezTo>
                                  <a:pt x="65" y="27"/>
                                  <a:pt x="65" y="28"/>
                                  <a:pt x="64" y="28"/>
                                </a:cubicBezTo>
                                <a:cubicBezTo>
                                  <a:pt x="64" y="29"/>
                                  <a:pt x="64" y="30"/>
                                  <a:pt x="64" y="30"/>
                                </a:cubicBezTo>
                                <a:cubicBezTo>
                                  <a:pt x="64" y="31"/>
                                  <a:pt x="63" y="31"/>
                                  <a:pt x="63" y="32"/>
                                </a:cubicBezTo>
                                <a:cubicBezTo>
                                  <a:pt x="63" y="33"/>
                                  <a:pt x="63" y="33"/>
                                  <a:pt x="63" y="34"/>
                                </a:cubicBezTo>
                                <a:cubicBezTo>
                                  <a:pt x="62" y="34"/>
                                  <a:pt x="62" y="35"/>
                                  <a:pt x="62" y="36"/>
                                </a:cubicBezTo>
                                <a:cubicBezTo>
                                  <a:pt x="62" y="36"/>
                                  <a:pt x="61" y="37"/>
                                  <a:pt x="61" y="37"/>
                                </a:cubicBezTo>
                                <a:cubicBezTo>
                                  <a:pt x="61" y="38"/>
                                  <a:pt x="61" y="39"/>
                                  <a:pt x="61" y="39"/>
                                </a:cubicBezTo>
                                <a:cubicBezTo>
                                  <a:pt x="60" y="40"/>
                                  <a:pt x="60" y="40"/>
                                  <a:pt x="60" y="41"/>
                                </a:cubicBezTo>
                                <a:cubicBezTo>
                                  <a:pt x="60" y="42"/>
                                  <a:pt x="59" y="42"/>
                                  <a:pt x="59" y="43"/>
                                </a:cubicBezTo>
                                <a:cubicBezTo>
                                  <a:pt x="59" y="43"/>
                                  <a:pt x="59" y="44"/>
                                  <a:pt x="58" y="45"/>
                                </a:cubicBezTo>
                                <a:cubicBezTo>
                                  <a:pt x="58" y="45"/>
                                  <a:pt x="58" y="46"/>
                                  <a:pt x="58" y="46"/>
                                </a:cubicBezTo>
                                <a:cubicBezTo>
                                  <a:pt x="57" y="47"/>
                                  <a:pt x="57" y="48"/>
                                  <a:pt x="57" y="48"/>
                                </a:cubicBezTo>
                                <a:cubicBezTo>
                                  <a:pt x="57" y="49"/>
                                  <a:pt x="56" y="49"/>
                                  <a:pt x="56" y="50"/>
                                </a:cubicBezTo>
                                <a:cubicBezTo>
                                  <a:pt x="56" y="51"/>
                                  <a:pt x="56" y="51"/>
                                  <a:pt x="55" y="52"/>
                                </a:cubicBezTo>
                                <a:cubicBezTo>
                                  <a:pt x="55" y="52"/>
                                  <a:pt x="55" y="53"/>
                                  <a:pt x="55" y="54"/>
                                </a:cubicBezTo>
                                <a:cubicBezTo>
                                  <a:pt x="54" y="54"/>
                                  <a:pt x="54" y="55"/>
                                  <a:pt x="54" y="55"/>
                                </a:cubicBezTo>
                                <a:cubicBezTo>
                                  <a:pt x="54" y="56"/>
                                  <a:pt x="53" y="57"/>
                                  <a:pt x="53" y="57"/>
                                </a:cubicBezTo>
                                <a:cubicBezTo>
                                  <a:pt x="53" y="58"/>
                                  <a:pt x="53" y="58"/>
                                  <a:pt x="52" y="59"/>
                                </a:cubicBezTo>
                                <a:cubicBezTo>
                                  <a:pt x="52" y="60"/>
                                  <a:pt x="52" y="60"/>
                                  <a:pt x="52" y="61"/>
                                </a:cubicBezTo>
                                <a:cubicBezTo>
                                  <a:pt x="51" y="61"/>
                                  <a:pt x="51" y="62"/>
                                  <a:pt x="51" y="63"/>
                                </a:cubicBezTo>
                                <a:cubicBezTo>
                                  <a:pt x="50" y="63"/>
                                  <a:pt x="50" y="64"/>
                                  <a:pt x="50" y="64"/>
                                </a:cubicBezTo>
                                <a:cubicBezTo>
                                  <a:pt x="50" y="65"/>
                                  <a:pt x="49" y="66"/>
                                  <a:pt x="49" y="66"/>
                                </a:cubicBezTo>
                                <a:cubicBezTo>
                                  <a:pt x="49" y="67"/>
                                  <a:pt x="48" y="67"/>
                                  <a:pt x="48" y="68"/>
                                </a:cubicBezTo>
                                <a:cubicBezTo>
                                  <a:pt x="48" y="69"/>
                                  <a:pt x="48" y="69"/>
                                  <a:pt x="47" y="70"/>
                                </a:cubicBezTo>
                                <a:cubicBezTo>
                                  <a:pt x="47" y="70"/>
                                  <a:pt x="47" y="71"/>
                                  <a:pt x="46" y="72"/>
                                </a:cubicBezTo>
                                <a:cubicBezTo>
                                  <a:pt x="46" y="72"/>
                                  <a:pt x="46" y="73"/>
                                  <a:pt x="46" y="73"/>
                                </a:cubicBezTo>
                                <a:cubicBezTo>
                                  <a:pt x="45" y="74"/>
                                  <a:pt x="45" y="75"/>
                                  <a:pt x="45" y="75"/>
                                </a:cubicBezTo>
                                <a:cubicBezTo>
                                  <a:pt x="44" y="76"/>
                                  <a:pt x="44" y="76"/>
                                  <a:pt x="44" y="77"/>
                                </a:cubicBezTo>
                                <a:cubicBezTo>
                                  <a:pt x="43" y="78"/>
                                  <a:pt x="43" y="78"/>
                                  <a:pt x="43" y="79"/>
                                </a:cubicBezTo>
                                <a:cubicBezTo>
                                  <a:pt x="43" y="79"/>
                                  <a:pt x="42" y="80"/>
                                  <a:pt x="42" y="81"/>
                                </a:cubicBezTo>
                                <a:cubicBezTo>
                                  <a:pt x="42" y="81"/>
                                  <a:pt x="41" y="82"/>
                                  <a:pt x="41" y="82"/>
                                </a:cubicBezTo>
                                <a:cubicBezTo>
                                  <a:pt x="41" y="83"/>
                                  <a:pt x="40" y="84"/>
                                  <a:pt x="40" y="84"/>
                                </a:cubicBezTo>
                                <a:cubicBezTo>
                                  <a:pt x="40" y="85"/>
                                  <a:pt x="39" y="85"/>
                                  <a:pt x="39" y="86"/>
                                </a:cubicBezTo>
                                <a:cubicBezTo>
                                  <a:pt x="39" y="87"/>
                                  <a:pt x="38" y="87"/>
                                  <a:pt x="38" y="88"/>
                                </a:cubicBezTo>
                                <a:cubicBezTo>
                                  <a:pt x="38" y="88"/>
                                  <a:pt x="37" y="89"/>
                                  <a:pt x="37" y="90"/>
                                </a:cubicBezTo>
                                <a:cubicBezTo>
                                  <a:pt x="37" y="90"/>
                                  <a:pt x="36" y="91"/>
                                  <a:pt x="36" y="91"/>
                                </a:cubicBezTo>
                                <a:cubicBezTo>
                                  <a:pt x="36" y="92"/>
                                  <a:pt x="35" y="93"/>
                                  <a:pt x="35" y="93"/>
                                </a:cubicBezTo>
                                <a:cubicBezTo>
                                  <a:pt x="35" y="94"/>
                                  <a:pt x="34" y="94"/>
                                  <a:pt x="34" y="95"/>
                                </a:cubicBezTo>
                                <a:cubicBezTo>
                                  <a:pt x="34" y="96"/>
                                  <a:pt x="33" y="96"/>
                                  <a:pt x="33" y="97"/>
                                </a:cubicBezTo>
                                <a:cubicBezTo>
                                  <a:pt x="33" y="97"/>
                                  <a:pt x="32" y="98"/>
                                  <a:pt x="32" y="99"/>
                                </a:cubicBezTo>
                                <a:cubicBezTo>
                                  <a:pt x="32" y="99"/>
                                  <a:pt x="31" y="100"/>
                                  <a:pt x="31" y="100"/>
                                </a:cubicBezTo>
                                <a:cubicBezTo>
                                  <a:pt x="31" y="101"/>
                                  <a:pt x="30" y="102"/>
                                  <a:pt x="30" y="102"/>
                                </a:cubicBezTo>
                                <a:cubicBezTo>
                                  <a:pt x="29" y="103"/>
                                  <a:pt x="29" y="103"/>
                                  <a:pt x="29" y="104"/>
                                </a:cubicBezTo>
                                <a:cubicBezTo>
                                  <a:pt x="28" y="105"/>
                                  <a:pt x="28" y="105"/>
                                  <a:pt x="28" y="106"/>
                                </a:cubicBezTo>
                                <a:cubicBezTo>
                                  <a:pt x="27" y="106"/>
                                  <a:pt x="27" y="107"/>
                                  <a:pt x="26" y="108"/>
                                </a:cubicBezTo>
                                <a:cubicBezTo>
                                  <a:pt x="26" y="108"/>
                                  <a:pt x="26" y="109"/>
                                  <a:pt x="25" y="109"/>
                                </a:cubicBezTo>
                                <a:cubicBezTo>
                                  <a:pt x="25" y="110"/>
                                  <a:pt x="25" y="111"/>
                                  <a:pt x="24" y="111"/>
                                </a:cubicBezTo>
                                <a:cubicBezTo>
                                  <a:pt x="24" y="112"/>
                                  <a:pt x="23" y="112"/>
                                  <a:pt x="23" y="113"/>
                                </a:cubicBezTo>
                                <a:cubicBezTo>
                                  <a:pt x="23" y="114"/>
                                  <a:pt x="22" y="114"/>
                                  <a:pt x="22" y="115"/>
                                </a:cubicBezTo>
                                <a:cubicBezTo>
                                  <a:pt x="22" y="115"/>
                                  <a:pt x="21" y="116"/>
                                  <a:pt x="21" y="117"/>
                                </a:cubicBezTo>
                                <a:cubicBezTo>
                                  <a:pt x="20" y="117"/>
                                  <a:pt x="20" y="118"/>
                                  <a:pt x="20" y="118"/>
                                </a:cubicBezTo>
                                <a:cubicBezTo>
                                  <a:pt x="19" y="119"/>
                                  <a:pt x="19" y="120"/>
                                  <a:pt x="18" y="120"/>
                                </a:cubicBezTo>
                                <a:cubicBezTo>
                                  <a:pt x="18" y="121"/>
                                  <a:pt x="17" y="121"/>
                                  <a:pt x="17" y="122"/>
                                </a:cubicBezTo>
                                <a:cubicBezTo>
                                  <a:pt x="17" y="123"/>
                                  <a:pt x="16" y="123"/>
                                  <a:pt x="16" y="124"/>
                                </a:cubicBezTo>
                                <a:cubicBezTo>
                                  <a:pt x="15" y="124"/>
                                  <a:pt x="15" y="125"/>
                                  <a:pt x="15" y="126"/>
                                </a:cubicBezTo>
                                <a:cubicBezTo>
                                  <a:pt x="14" y="126"/>
                                  <a:pt x="14" y="127"/>
                                  <a:pt x="13" y="127"/>
                                </a:cubicBezTo>
                                <a:cubicBezTo>
                                  <a:pt x="13" y="128"/>
                                  <a:pt x="12" y="129"/>
                                  <a:pt x="12" y="129"/>
                                </a:cubicBezTo>
                                <a:cubicBezTo>
                                  <a:pt x="12" y="130"/>
                                  <a:pt x="11" y="130"/>
                                  <a:pt x="11" y="131"/>
                                </a:cubicBezTo>
                                <a:cubicBezTo>
                                  <a:pt x="10" y="132"/>
                                  <a:pt x="10" y="132"/>
                                  <a:pt x="9" y="133"/>
                                </a:cubicBezTo>
                                <a:cubicBezTo>
                                  <a:pt x="9" y="133"/>
                                  <a:pt x="9" y="134"/>
                                  <a:pt x="8" y="135"/>
                                </a:cubicBezTo>
                                <a:cubicBezTo>
                                  <a:pt x="8" y="135"/>
                                  <a:pt x="7" y="136"/>
                                  <a:pt x="7" y="136"/>
                                </a:cubicBezTo>
                                <a:cubicBezTo>
                                  <a:pt x="6" y="137"/>
                                  <a:pt x="6" y="138"/>
                                  <a:pt x="5" y="138"/>
                                </a:cubicBezTo>
                                <a:cubicBezTo>
                                  <a:pt x="5" y="139"/>
                                  <a:pt x="4" y="139"/>
                                  <a:pt x="4" y="140"/>
                                </a:cubicBezTo>
                                <a:cubicBezTo>
                                  <a:pt x="4" y="141"/>
                                  <a:pt x="3" y="141"/>
                                  <a:pt x="3" y="142"/>
                                </a:cubicBezTo>
                                <a:cubicBezTo>
                                  <a:pt x="2" y="142"/>
                                  <a:pt x="2" y="143"/>
                                  <a:pt x="1" y="144"/>
                                </a:cubicBezTo>
                                <a:cubicBezTo>
                                  <a:pt x="1" y="144"/>
                                  <a:pt x="0" y="144"/>
                                  <a:pt x="0" y="144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880" y="93960"/>
                            <a:ext cx="85680" cy="20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" h="320">
                                <a:moveTo>
                                  <a:pt x="0" y="0"/>
                                </a:moveTo>
                                <a:cubicBezTo>
                                  <a:pt x="1" y="1"/>
                                  <a:pt x="2" y="3"/>
                                  <a:pt x="3" y="4"/>
                                </a:cubicBezTo>
                                <a:cubicBezTo>
                                  <a:pt x="4" y="5"/>
                                  <a:pt x="5" y="7"/>
                                  <a:pt x="6" y="8"/>
                                </a:cubicBezTo>
                                <a:cubicBezTo>
                                  <a:pt x="7" y="10"/>
                                  <a:pt x="8" y="11"/>
                                  <a:pt x="9" y="12"/>
                                </a:cubicBezTo>
                                <a:cubicBezTo>
                                  <a:pt x="10" y="14"/>
                                  <a:pt x="11" y="15"/>
                                  <a:pt x="12" y="17"/>
                                </a:cubicBezTo>
                                <a:cubicBezTo>
                                  <a:pt x="13" y="18"/>
                                  <a:pt x="14" y="19"/>
                                  <a:pt x="15" y="21"/>
                                </a:cubicBezTo>
                                <a:cubicBezTo>
                                  <a:pt x="16" y="22"/>
                                  <a:pt x="17" y="24"/>
                                  <a:pt x="18" y="25"/>
                                </a:cubicBezTo>
                                <a:cubicBezTo>
                                  <a:pt x="19" y="26"/>
                                  <a:pt x="20" y="28"/>
                                  <a:pt x="21" y="29"/>
                                </a:cubicBezTo>
                                <a:cubicBezTo>
                                  <a:pt x="22" y="31"/>
                                  <a:pt x="23" y="32"/>
                                  <a:pt x="24" y="33"/>
                                </a:cubicBezTo>
                                <a:cubicBezTo>
                                  <a:pt x="24" y="35"/>
                                  <a:pt x="25" y="36"/>
                                  <a:pt x="26" y="38"/>
                                </a:cubicBezTo>
                                <a:cubicBezTo>
                                  <a:pt x="27" y="39"/>
                                  <a:pt x="28" y="40"/>
                                  <a:pt x="29" y="42"/>
                                </a:cubicBezTo>
                                <a:cubicBezTo>
                                  <a:pt x="30" y="43"/>
                                  <a:pt x="31" y="45"/>
                                  <a:pt x="32" y="46"/>
                                </a:cubicBezTo>
                                <a:cubicBezTo>
                                  <a:pt x="33" y="47"/>
                                  <a:pt x="34" y="49"/>
                                  <a:pt x="34" y="50"/>
                                </a:cubicBezTo>
                                <a:cubicBezTo>
                                  <a:pt x="35" y="52"/>
                                  <a:pt x="36" y="53"/>
                                  <a:pt x="37" y="54"/>
                                </a:cubicBezTo>
                                <a:cubicBezTo>
                                  <a:pt x="38" y="56"/>
                                  <a:pt x="39" y="57"/>
                                  <a:pt x="40" y="59"/>
                                </a:cubicBezTo>
                                <a:cubicBezTo>
                                  <a:pt x="41" y="60"/>
                                  <a:pt x="41" y="61"/>
                                  <a:pt x="42" y="63"/>
                                </a:cubicBezTo>
                                <a:cubicBezTo>
                                  <a:pt x="43" y="64"/>
                                  <a:pt x="44" y="66"/>
                                  <a:pt x="45" y="67"/>
                                </a:cubicBezTo>
                                <a:cubicBezTo>
                                  <a:pt x="46" y="68"/>
                                  <a:pt x="46" y="70"/>
                                  <a:pt x="47" y="71"/>
                                </a:cubicBezTo>
                                <a:cubicBezTo>
                                  <a:pt x="48" y="73"/>
                                  <a:pt x="49" y="74"/>
                                  <a:pt x="50" y="75"/>
                                </a:cubicBezTo>
                                <a:cubicBezTo>
                                  <a:pt x="50" y="77"/>
                                  <a:pt x="51" y="78"/>
                                  <a:pt x="52" y="80"/>
                                </a:cubicBezTo>
                                <a:cubicBezTo>
                                  <a:pt x="53" y="81"/>
                                  <a:pt x="54" y="82"/>
                                  <a:pt x="54" y="84"/>
                                </a:cubicBezTo>
                                <a:cubicBezTo>
                                  <a:pt x="55" y="85"/>
                                  <a:pt x="56" y="87"/>
                                  <a:pt x="57" y="88"/>
                                </a:cubicBezTo>
                                <a:cubicBezTo>
                                  <a:pt x="57" y="89"/>
                                  <a:pt x="58" y="91"/>
                                  <a:pt x="59" y="92"/>
                                </a:cubicBezTo>
                                <a:cubicBezTo>
                                  <a:pt x="60" y="94"/>
                                  <a:pt x="60" y="95"/>
                                  <a:pt x="61" y="96"/>
                                </a:cubicBezTo>
                                <a:cubicBezTo>
                                  <a:pt x="62" y="98"/>
                                  <a:pt x="63" y="99"/>
                                  <a:pt x="63" y="101"/>
                                </a:cubicBezTo>
                                <a:cubicBezTo>
                                  <a:pt x="64" y="102"/>
                                  <a:pt x="65" y="103"/>
                                  <a:pt x="65" y="105"/>
                                </a:cubicBezTo>
                                <a:cubicBezTo>
                                  <a:pt x="66" y="106"/>
                                  <a:pt x="67" y="108"/>
                                  <a:pt x="68" y="109"/>
                                </a:cubicBezTo>
                                <a:cubicBezTo>
                                  <a:pt x="68" y="110"/>
                                  <a:pt x="69" y="112"/>
                                  <a:pt x="70" y="113"/>
                                </a:cubicBezTo>
                                <a:cubicBezTo>
                                  <a:pt x="70" y="115"/>
                                  <a:pt x="71" y="116"/>
                                  <a:pt x="72" y="117"/>
                                </a:cubicBezTo>
                                <a:cubicBezTo>
                                  <a:pt x="72" y="119"/>
                                  <a:pt x="73" y="120"/>
                                  <a:pt x="74" y="122"/>
                                </a:cubicBezTo>
                                <a:cubicBezTo>
                                  <a:pt x="74" y="123"/>
                                  <a:pt x="75" y="124"/>
                                  <a:pt x="76" y="126"/>
                                </a:cubicBezTo>
                                <a:cubicBezTo>
                                  <a:pt x="76" y="127"/>
                                  <a:pt x="77" y="129"/>
                                  <a:pt x="78" y="130"/>
                                </a:cubicBezTo>
                                <a:cubicBezTo>
                                  <a:pt x="78" y="131"/>
                                  <a:pt x="79" y="133"/>
                                  <a:pt x="80" y="134"/>
                                </a:cubicBezTo>
                                <a:cubicBezTo>
                                  <a:pt x="80" y="136"/>
                                  <a:pt x="81" y="137"/>
                                  <a:pt x="82" y="138"/>
                                </a:cubicBezTo>
                                <a:cubicBezTo>
                                  <a:pt x="82" y="140"/>
                                  <a:pt x="83" y="141"/>
                                  <a:pt x="83" y="143"/>
                                </a:cubicBezTo>
                                <a:cubicBezTo>
                                  <a:pt x="84" y="144"/>
                                  <a:pt x="85" y="145"/>
                                  <a:pt x="85" y="147"/>
                                </a:cubicBezTo>
                                <a:cubicBezTo>
                                  <a:pt x="86" y="148"/>
                                  <a:pt x="86" y="150"/>
                                  <a:pt x="87" y="151"/>
                                </a:cubicBezTo>
                                <a:cubicBezTo>
                                  <a:pt x="88" y="152"/>
                                  <a:pt x="88" y="154"/>
                                  <a:pt x="89" y="155"/>
                                </a:cubicBezTo>
                                <a:cubicBezTo>
                                  <a:pt x="89" y="157"/>
                                  <a:pt x="90" y="158"/>
                                  <a:pt x="90" y="159"/>
                                </a:cubicBezTo>
                                <a:cubicBezTo>
                                  <a:pt x="91" y="161"/>
                                  <a:pt x="92" y="162"/>
                                  <a:pt x="92" y="164"/>
                                </a:cubicBezTo>
                                <a:cubicBezTo>
                                  <a:pt x="93" y="165"/>
                                  <a:pt x="93" y="166"/>
                                  <a:pt x="94" y="168"/>
                                </a:cubicBezTo>
                                <a:cubicBezTo>
                                  <a:pt x="94" y="169"/>
                                  <a:pt x="95" y="171"/>
                                  <a:pt x="95" y="172"/>
                                </a:cubicBezTo>
                                <a:cubicBezTo>
                                  <a:pt x="96" y="173"/>
                                  <a:pt x="97" y="175"/>
                                  <a:pt x="97" y="176"/>
                                </a:cubicBezTo>
                                <a:cubicBezTo>
                                  <a:pt x="98" y="178"/>
                                  <a:pt x="98" y="179"/>
                                  <a:pt x="99" y="180"/>
                                </a:cubicBezTo>
                                <a:cubicBezTo>
                                  <a:pt x="99" y="182"/>
                                  <a:pt x="100" y="183"/>
                                  <a:pt x="100" y="185"/>
                                </a:cubicBezTo>
                                <a:cubicBezTo>
                                  <a:pt x="101" y="186"/>
                                  <a:pt x="101" y="187"/>
                                  <a:pt x="102" y="189"/>
                                </a:cubicBezTo>
                                <a:cubicBezTo>
                                  <a:pt x="102" y="190"/>
                                  <a:pt x="103" y="192"/>
                                  <a:pt x="103" y="193"/>
                                </a:cubicBezTo>
                                <a:cubicBezTo>
                                  <a:pt x="104" y="194"/>
                                  <a:pt x="104" y="196"/>
                                  <a:pt x="105" y="197"/>
                                </a:cubicBezTo>
                                <a:cubicBezTo>
                                  <a:pt x="105" y="199"/>
                                  <a:pt x="106" y="200"/>
                                  <a:pt x="106" y="201"/>
                                </a:cubicBezTo>
                                <a:cubicBezTo>
                                  <a:pt x="106" y="203"/>
                                  <a:pt x="107" y="204"/>
                                  <a:pt x="107" y="206"/>
                                </a:cubicBezTo>
                                <a:cubicBezTo>
                                  <a:pt x="108" y="207"/>
                                  <a:pt x="108" y="208"/>
                                  <a:pt x="109" y="210"/>
                                </a:cubicBezTo>
                                <a:cubicBezTo>
                                  <a:pt x="109" y="211"/>
                                  <a:pt x="110" y="213"/>
                                  <a:pt x="110" y="214"/>
                                </a:cubicBezTo>
                                <a:cubicBezTo>
                                  <a:pt x="111" y="215"/>
                                  <a:pt x="111" y="217"/>
                                  <a:pt x="111" y="218"/>
                                </a:cubicBezTo>
                                <a:cubicBezTo>
                                  <a:pt x="112" y="220"/>
                                  <a:pt x="112" y="221"/>
                                  <a:pt x="113" y="222"/>
                                </a:cubicBezTo>
                                <a:cubicBezTo>
                                  <a:pt x="113" y="224"/>
                                  <a:pt x="113" y="225"/>
                                  <a:pt x="114" y="227"/>
                                </a:cubicBezTo>
                                <a:cubicBezTo>
                                  <a:pt x="114" y="228"/>
                                  <a:pt x="115" y="229"/>
                                  <a:pt x="115" y="231"/>
                                </a:cubicBezTo>
                                <a:cubicBezTo>
                                  <a:pt x="115" y="232"/>
                                  <a:pt x="116" y="234"/>
                                  <a:pt x="116" y="235"/>
                                </a:cubicBezTo>
                                <a:cubicBezTo>
                                  <a:pt x="117" y="236"/>
                                  <a:pt x="117" y="238"/>
                                  <a:pt x="117" y="239"/>
                                </a:cubicBezTo>
                                <a:cubicBezTo>
                                  <a:pt x="118" y="241"/>
                                  <a:pt x="118" y="242"/>
                                  <a:pt x="119" y="243"/>
                                </a:cubicBezTo>
                                <a:cubicBezTo>
                                  <a:pt x="119" y="245"/>
                                  <a:pt x="119" y="246"/>
                                  <a:pt x="120" y="248"/>
                                </a:cubicBezTo>
                                <a:cubicBezTo>
                                  <a:pt x="120" y="249"/>
                                  <a:pt x="120" y="250"/>
                                  <a:pt x="121" y="252"/>
                                </a:cubicBezTo>
                                <a:cubicBezTo>
                                  <a:pt x="121" y="253"/>
                                  <a:pt x="121" y="255"/>
                                  <a:pt x="122" y="256"/>
                                </a:cubicBezTo>
                                <a:cubicBezTo>
                                  <a:pt x="122" y="257"/>
                                  <a:pt x="122" y="259"/>
                                  <a:pt x="123" y="260"/>
                                </a:cubicBezTo>
                                <a:cubicBezTo>
                                  <a:pt x="123" y="262"/>
                                  <a:pt x="123" y="263"/>
                                  <a:pt x="124" y="264"/>
                                </a:cubicBezTo>
                                <a:cubicBezTo>
                                  <a:pt x="124" y="266"/>
                                  <a:pt x="124" y="267"/>
                                  <a:pt x="125" y="269"/>
                                </a:cubicBezTo>
                                <a:cubicBezTo>
                                  <a:pt x="125" y="270"/>
                                  <a:pt x="125" y="271"/>
                                  <a:pt x="126" y="273"/>
                                </a:cubicBezTo>
                                <a:cubicBezTo>
                                  <a:pt x="126" y="274"/>
                                  <a:pt x="126" y="276"/>
                                  <a:pt x="127" y="277"/>
                                </a:cubicBezTo>
                                <a:cubicBezTo>
                                  <a:pt x="127" y="278"/>
                                  <a:pt x="127" y="280"/>
                                  <a:pt x="127" y="281"/>
                                </a:cubicBezTo>
                                <a:cubicBezTo>
                                  <a:pt x="128" y="283"/>
                                  <a:pt x="128" y="284"/>
                                  <a:pt x="128" y="285"/>
                                </a:cubicBezTo>
                                <a:cubicBezTo>
                                  <a:pt x="129" y="287"/>
                                  <a:pt x="129" y="288"/>
                                  <a:pt x="129" y="290"/>
                                </a:cubicBezTo>
                                <a:cubicBezTo>
                                  <a:pt x="129" y="291"/>
                                  <a:pt x="130" y="292"/>
                                  <a:pt x="130" y="294"/>
                                </a:cubicBezTo>
                                <a:cubicBezTo>
                                  <a:pt x="130" y="295"/>
                                  <a:pt x="130" y="297"/>
                                  <a:pt x="131" y="298"/>
                                </a:cubicBezTo>
                                <a:cubicBezTo>
                                  <a:pt x="131" y="299"/>
                                  <a:pt x="131" y="301"/>
                                  <a:pt x="131" y="302"/>
                                </a:cubicBezTo>
                                <a:cubicBezTo>
                                  <a:pt x="132" y="304"/>
                                  <a:pt x="132" y="305"/>
                                  <a:pt x="132" y="306"/>
                                </a:cubicBezTo>
                                <a:cubicBezTo>
                                  <a:pt x="132" y="308"/>
                                  <a:pt x="133" y="309"/>
                                  <a:pt x="133" y="311"/>
                                </a:cubicBezTo>
                                <a:cubicBezTo>
                                  <a:pt x="133" y="312"/>
                                  <a:pt x="133" y="313"/>
                                  <a:pt x="134" y="315"/>
                                </a:cubicBezTo>
                                <a:cubicBezTo>
                                  <a:pt x="134" y="316"/>
                                  <a:pt x="134" y="318"/>
                                  <a:pt x="134" y="319"/>
                                </a:cubicBezTo>
                                <a:cubicBezTo>
                                  <a:pt x="134" y="319"/>
                                  <a:pt x="134" y="319"/>
                                  <a:pt x="134" y="319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920" y="428760"/>
                            <a:ext cx="80640" cy="19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7" h="308">
                                <a:moveTo>
                                  <a:pt x="126" y="0"/>
                                </a:moveTo>
                                <a:cubicBezTo>
                                  <a:pt x="126" y="1"/>
                                  <a:pt x="126" y="2"/>
                                  <a:pt x="126" y="4"/>
                                </a:cubicBezTo>
                                <a:cubicBezTo>
                                  <a:pt x="125" y="5"/>
                                  <a:pt x="125" y="7"/>
                                  <a:pt x="125" y="8"/>
                                </a:cubicBezTo>
                                <a:cubicBezTo>
                                  <a:pt x="125" y="9"/>
                                  <a:pt x="125" y="11"/>
                                  <a:pt x="124" y="12"/>
                                </a:cubicBezTo>
                                <a:cubicBezTo>
                                  <a:pt x="124" y="14"/>
                                  <a:pt x="124" y="15"/>
                                  <a:pt x="124" y="16"/>
                                </a:cubicBezTo>
                                <a:cubicBezTo>
                                  <a:pt x="123" y="18"/>
                                  <a:pt x="123" y="19"/>
                                  <a:pt x="123" y="21"/>
                                </a:cubicBezTo>
                                <a:cubicBezTo>
                                  <a:pt x="123" y="22"/>
                                  <a:pt x="122" y="23"/>
                                  <a:pt x="122" y="25"/>
                                </a:cubicBezTo>
                                <a:cubicBezTo>
                                  <a:pt x="122" y="26"/>
                                  <a:pt x="122" y="28"/>
                                  <a:pt x="121" y="29"/>
                                </a:cubicBezTo>
                                <a:cubicBezTo>
                                  <a:pt x="121" y="30"/>
                                  <a:pt x="121" y="32"/>
                                  <a:pt x="120" y="33"/>
                                </a:cubicBezTo>
                                <a:cubicBezTo>
                                  <a:pt x="120" y="35"/>
                                  <a:pt x="120" y="36"/>
                                  <a:pt x="120" y="37"/>
                                </a:cubicBezTo>
                                <a:cubicBezTo>
                                  <a:pt x="119" y="39"/>
                                  <a:pt x="119" y="40"/>
                                  <a:pt x="119" y="42"/>
                                </a:cubicBezTo>
                                <a:cubicBezTo>
                                  <a:pt x="118" y="43"/>
                                  <a:pt x="118" y="44"/>
                                  <a:pt x="118" y="46"/>
                                </a:cubicBezTo>
                                <a:cubicBezTo>
                                  <a:pt x="117" y="47"/>
                                  <a:pt x="117" y="49"/>
                                  <a:pt x="117" y="50"/>
                                </a:cubicBezTo>
                                <a:cubicBezTo>
                                  <a:pt x="117" y="51"/>
                                  <a:pt x="116" y="53"/>
                                  <a:pt x="116" y="54"/>
                                </a:cubicBezTo>
                                <a:cubicBezTo>
                                  <a:pt x="116" y="56"/>
                                  <a:pt x="115" y="57"/>
                                  <a:pt x="115" y="58"/>
                                </a:cubicBezTo>
                                <a:cubicBezTo>
                                  <a:pt x="115" y="60"/>
                                  <a:pt x="114" y="61"/>
                                  <a:pt x="114" y="63"/>
                                </a:cubicBezTo>
                                <a:cubicBezTo>
                                  <a:pt x="114" y="64"/>
                                  <a:pt x="113" y="65"/>
                                  <a:pt x="113" y="67"/>
                                </a:cubicBezTo>
                                <a:cubicBezTo>
                                  <a:pt x="113" y="68"/>
                                  <a:pt x="112" y="70"/>
                                  <a:pt x="112" y="71"/>
                                </a:cubicBezTo>
                                <a:cubicBezTo>
                                  <a:pt x="111" y="72"/>
                                  <a:pt x="111" y="74"/>
                                  <a:pt x="111" y="75"/>
                                </a:cubicBezTo>
                                <a:cubicBezTo>
                                  <a:pt x="110" y="77"/>
                                  <a:pt x="110" y="78"/>
                                  <a:pt x="110" y="79"/>
                                </a:cubicBezTo>
                                <a:cubicBezTo>
                                  <a:pt x="109" y="81"/>
                                  <a:pt x="109" y="82"/>
                                  <a:pt x="108" y="84"/>
                                </a:cubicBezTo>
                                <a:cubicBezTo>
                                  <a:pt x="108" y="85"/>
                                  <a:pt x="108" y="86"/>
                                  <a:pt x="107" y="88"/>
                                </a:cubicBezTo>
                                <a:cubicBezTo>
                                  <a:pt x="107" y="89"/>
                                  <a:pt x="106" y="91"/>
                                  <a:pt x="106" y="92"/>
                                </a:cubicBezTo>
                                <a:cubicBezTo>
                                  <a:pt x="106" y="93"/>
                                  <a:pt x="105" y="95"/>
                                  <a:pt x="105" y="96"/>
                                </a:cubicBezTo>
                                <a:cubicBezTo>
                                  <a:pt x="104" y="98"/>
                                  <a:pt x="104" y="99"/>
                                  <a:pt x="104" y="100"/>
                                </a:cubicBezTo>
                                <a:cubicBezTo>
                                  <a:pt x="103" y="102"/>
                                  <a:pt x="103" y="103"/>
                                  <a:pt x="102" y="105"/>
                                </a:cubicBezTo>
                                <a:cubicBezTo>
                                  <a:pt x="102" y="106"/>
                                  <a:pt x="101" y="107"/>
                                  <a:pt x="101" y="109"/>
                                </a:cubicBezTo>
                                <a:cubicBezTo>
                                  <a:pt x="100" y="110"/>
                                  <a:pt x="100" y="112"/>
                                  <a:pt x="100" y="113"/>
                                </a:cubicBezTo>
                                <a:cubicBezTo>
                                  <a:pt x="99" y="114"/>
                                  <a:pt x="99" y="116"/>
                                  <a:pt x="98" y="117"/>
                                </a:cubicBezTo>
                                <a:cubicBezTo>
                                  <a:pt x="98" y="119"/>
                                  <a:pt x="97" y="120"/>
                                  <a:pt x="97" y="121"/>
                                </a:cubicBezTo>
                                <a:cubicBezTo>
                                  <a:pt x="96" y="123"/>
                                  <a:pt x="96" y="124"/>
                                  <a:pt x="95" y="126"/>
                                </a:cubicBezTo>
                                <a:cubicBezTo>
                                  <a:pt x="95" y="127"/>
                                  <a:pt x="94" y="128"/>
                                  <a:pt x="94" y="130"/>
                                </a:cubicBezTo>
                                <a:cubicBezTo>
                                  <a:pt x="93" y="131"/>
                                  <a:pt x="93" y="133"/>
                                  <a:pt x="92" y="134"/>
                                </a:cubicBezTo>
                                <a:cubicBezTo>
                                  <a:pt x="92" y="135"/>
                                  <a:pt x="91" y="137"/>
                                  <a:pt x="91" y="138"/>
                                </a:cubicBezTo>
                                <a:cubicBezTo>
                                  <a:pt x="90" y="140"/>
                                  <a:pt x="90" y="141"/>
                                  <a:pt x="89" y="142"/>
                                </a:cubicBezTo>
                                <a:cubicBezTo>
                                  <a:pt x="89" y="144"/>
                                  <a:pt x="88" y="145"/>
                                  <a:pt x="88" y="147"/>
                                </a:cubicBezTo>
                                <a:cubicBezTo>
                                  <a:pt x="87" y="148"/>
                                  <a:pt x="87" y="149"/>
                                  <a:pt x="86" y="151"/>
                                </a:cubicBezTo>
                                <a:cubicBezTo>
                                  <a:pt x="85" y="152"/>
                                  <a:pt x="85" y="154"/>
                                  <a:pt x="84" y="155"/>
                                </a:cubicBezTo>
                                <a:cubicBezTo>
                                  <a:pt x="84" y="156"/>
                                  <a:pt x="83" y="158"/>
                                  <a:pt x="83" y="159"/>
                                </a:cubicBezTo>
                                <a:cubicBezTo>
                                  <a:pt x="82" y="161"/>
                                  <a:pt x="82" y="162"/>
                                  <a:pt x="81" y="163"/>
                                </a:cubicBezTo>
                                <a:cubicBezTo>
                                  <a:pt x="80" y="165"/>
                                  <a:pt x="80" y="166"/>
                                  <a:pt x="79" y="168"/>
                                </a:cubicBezTo>
                                <a:cubicBezTo>
                                  <a:pt x="79" y="169"/>
                                  <a:pt x="78" y="170"/>
                                  <a:pt x="77" y="172"/>
                                </a:cubicBezTo>
                                <a:cubicBezTo>
                                  <a:pt x="77" y="173"/>
                                  <a:pt x="76" y="175"/>
                                  <a:pt x="76" y="176"/>
                                </a:cubicBezTo>
                                <a:cubicBezTo>
                                  <a:pt x="75" y="177"/>
                                  <a:pt x="74" y="179"/>
                                  <a:pt x="74" y="180"/>
                                </a:cubicBezTo>
                                <a:cubicBezTo>
                                  <a:pt x="73" y="182"/>
                                  <a:pt x="72" y="183"/>
                                  <a:pt x="72" y="184"/>
                                </a:cubicBezTo>
                                <a:cubicBezTo>
                                  <a:pt x="71" y="186"/>
                                  <a:pt x="71" y="187"/>
                                  <a:pt x="70" y="189"/>
                                </a:cubicBezTo>
                                <a:cubicBezTo>
                                  <a:pt x="69" y="190"/>
                                  <a:pt x="69" y="191"/>
                                  <a:pt x="68" y="193"/>
                                </a:cubicBezTo>
                                <a:cubicBezTo>
                                  <a:pt x="67" y="194"/>
                                  <a:pt x="67" y="196"/>
                                  <a:pt x="66" y="197"/>
                                </a:cubicBezTo>
                                <a:cubicBezTo>
                                  <a:pt x="65" y="198"/>
                                  <a:pt x="65" y="200"/>
                                  <a:pt x="64" y="201"/>
                                </a:cubicBezTo>
                                <a:cubicBezTo>
                                  <a:pt x="63" y="203"/>
                                  <a:pt x="63" y="204"/>
                                  <a:pt x="62" y="205"/>
                                </a:cubicBezTo>
                                <a:cubicBezTo>
                                  <a:pt x="61" y="207"/>
                                  <a:pt x="61" y="208"/>
                                  <a:pt x="60" y="210"/>
                                </a:cubicBezTo>
                                <a:cubicBezTo>
                                  <a:pt x="59" y="211"/>
                                  <a:pt x="58" y="212"/>
                                  <a:pt x="58" y="214"/>
                                </a:cubicBezTo>
                                <a:cubicBezTo>
                                  <a:pt x="57" y="215"/>
                                  <a:pt x="56" y="217"/>
                                  <a:pt x="56" y="218"/>
                                </a:cubicBezTo>
                                <a:cubicBezTo>
                                  <a:pt x="55" y="219"/>
                                  <a:pt x="54" y="221"/>
                                  <a:pt x="53" y="222"/>
                                </a:cubicBezTo>
                                <a:cubicBezTo>
                                  <a:pt x="53" y="224"/>
                                  <a:pt x="52" y="225"/>
                                  <a:pt x="51" y="226"/>
                                </a:cubicBezTo>
                                <a:cubicBezTo>
                                  <a:pt x="50" y="228"/>
                                  <a:pt x="50" y="229"/>
                                  <a:pt x="49" y="231"/>
                                </a:cubicBezTo>
                                <a:cubicBezTo>
                                  <a:pt x="48" y="232"/>
                                  <a:pt x="47" y="233"/>
                                  <a:pt x="47" y="235"/>
                                </a:cubicBezTo>
                                <a:cubicBezTo>
                                  <a:pt x="46" y="236"/>
                                  <a:pt x="45" y="238"/>
                                  <a:pt x="44" y="239"/>
                                </a:cubicBezTo>
                                <a:cubicBezTo>
                                  <a:pt x="43" y="240"/>
                                  <a:pt x="43" y="242"/>
                                  <a:pt x="42" y="243"/>
                                </a:cubicBezTo>
                                <a:cubicBezTo>
                                  <a:pt x="41" y="245"/>
                                  <a:pt x="40" y="246"/>
                                  <a:pt x="39" y="247"/>
                                </a:cubicBezTo>
                                <a:cubicBezTo>
                                  <a:pt x="39" y="249"/>
                                  <a:pt x="38" y="250"/>
                                  <a:pt x="37" y="252"/>
                                </a:cubicBezTo>
                                <a:cubicBezTo>
                                  <a:pt x="36" y="253"/>
                                  <a:pt x="35" y="254"/>
                                  <a:pt x="34" y="256"/>
                                </a:cubicBezTo>
                                <a:cubicBezTo>
                                  <a:pt x="34" y="257"/>
                                  <a:pt x="33" y="259"/>
                                  <a:pt x="32" y="260"/>
                                </a:cubicBezTo>
                                <a:cubicBezTo>
                                  <a:pt x="31" y="261"/>
                                  <a:pt x="30" y="263"/>
                                  <a:pt x="29" y="264"/>
                                </a:cubicBezTo>
                                <a:cubicBezTo>
                                  <a:pt x="29" y="266"/>
                                  <a:pt x="28" y="267"/>
                                  <a:pt x="27" y="268"/>
                                </a:cubicBezTo>
                                <a:cubicBezTo>
                                  <a:pt x="26" y="270"/>
                                  <a:pt x="25" y="271"/>
                                  <a:pt x="24" y="273"/>
                                </a:cubicBezTo>
                                <a:cubicBezTo>
                                  <a:pt x="23" y="274"/>
                                  <a:pt x="22" y="275"/>
                                  <a:pt x="21" y="277"/>
                                </a:cubicBezTo>
                                <a:cubicBezTo>
                                  <a:pt x="20" y="278"/>
                                  <a:pt x="20" y="280"/>
                                  <a:pt x="19" y="281"/>
                                </a:cubicBezTo>
                                <a:cubicBezTo>
                                  <a:pt x="18" y="282"/>
                                  <a:pt x="17" y="284"/>
                                  <a:pt x="16" y="285"/>
                                </a:cubicBezTo>
                                <a:cubicBezTo>
                                  <a:pt x="15" y="287"/>
                                  <a:pt x="14" y="288"/>
                                  <a:pt x="13" y="289"/>
                                </a:cubicBezTo>
                                <a:cubicBezTo>
                                  <a:pt x="12" y="291"/>
                                  <a:pt x="11" y="292"/>
                                  <a:pt x="10" y="294"/>
                                </a:cubicBezTo>
                                <a:cubicBezTo>
                                  <a:pt x="9" y="295"/>
                                  <a:pt x="8" y="296"/>
                                  <a:pt x="7" y="298"/>
                                </a:cubicBezTo>
                                <a:cubicBezTo>
                                  <a:pt x="6" y="299"/>
                                  <a:pt x="5" y="301"/>
                                  <a:pt x="4" y="302"/>
                                </a:cubicBezTo>
                                <a:cubicBezTo>
                                  <a:pt x="3" y="303"/>
                                  <a:pt x="2" y="305"/>
                                  <a:pt x="1" y="306"/>
                                </a:cubicBezTo>
                                <a:cubicBezTo>
                                  <a:pt x="0" y="307"/>
                                  <a:pt x="0" y="307"/>
                                  <a:pt x="0" y="307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2040" y="0"/>
                            <a:ext cx="111240" cy="29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468">
                                <a:moveTo>
                                  <a:pt x="0" y="0"/>
                                </a:moveTo>
                                <a:cubicBezTo>
                                  <a:pt x="2" y="2"/>
                                  <a:pt x="3" y="5"/>
                                  <a:pt x="5" y="7"/>
                                </a:cubicBezTo>
                                <a:cubicBezTo>
                                  <a:pt x="6" y="9"/>
                                  <a:pt x="8" y="11"/>
                                  <a:pt x="9" y="13"/>
                                </a:cubicBezTo>
                                <a:cubicBezTo>
                                  <a:pt x="11" y="16"/>
                                  <a:pt x="12" y="18"/>
                                  <a:pt x="14" y="20"/>
                                </a:cubicBezTo>
                                <a:cubicBezTo>
                                  <a:pt x="15" y="22"/>
                                  <a:pt x="16" y="24"/>
                                  <a:pt x="18" y="27"/>
                                </a:cubicBezTo>
                                <a:cubicBezTo>
                                  <a:pt x="19" y="29"/>
                                  <a:pt x="21" y="31"/>
                                  <a:pt x="22" y="33"/>
                                </a:cubicBezTo>
                                <a:cubicBezTo>
                                  <a:pt x="24" y="35"/>
                                  <a:pt x="25" y="38"/>
                                  <a:pt x="26" y="40"/>
                                </a:cubicBezTo>
                                <a:cubicBezTo>
                                  <a:pt x="28" y="42"/>
                                  <a:pt x="29" y="44"/>
                                  <a:pt x="30" y="46"/>
                                </a:cubicBezTo>
                                <a:cubicBezTo>
                                  <a:pt x="32" y="49"/>
                                  <a:pt x="33" y="51"/>
                                  <a:pt x="34" y="53"/>
                                </a:cubicBezTo>
                                <a:cubicBezTo>
                                  <a:pt x="36" y="55"/>
                                  <a:pt x="37" y="57"/>
                                  <a:pt x="38" y="60"/>
                                </a:cubicBezTo>
                                <a:cubicBezTo>
                                  <a:pt x="40" y="62"/>
                                  <a:pt x="41" y="64"/>
                                  <a:pt x="42" y="66"/>
                                </a:cubicBezTo>
                                <a:cubicBezTo>
                                  <a:pt x="44" y="68"/>
                                  <a:pt x="45" y="71"/>
                                  <a:pt x="46" y="73"/>
                                </a:cubicBezTo>
                                <a:cubicBezTo>
                                  <a:pt x="47" y="75"/>
                                  <a:pt x="49" y="77"/>
                                  <a:pt x="50" y="79"/>
                                </a:cubicBezTo>
                                <a:cubicBezTo>
                                  <a:pt x="51" y="82"/>
                                  <a:pt x="52" y="84"/>
                                  <a:pt x="54" y="86"/>
                                </a:cubicBezTo>
                                <a:cubicBezTo>
                                  <a:pt x="55" y="88"/>
                                  <a:pt x="56" y="90"/>
                                  <a:pt x="57" y="93"/>
                                </a:cubicBezTo>
                                <a:cubicBezTo>
                                  <a:pt x="58" y="95"/>
                                  <a:pt x="60" y="97"/>
                                  <a:pt x="61" y="99"/>
                                </a:cubicBezTo>
                                <a:cubicBezTo>
                                  <a:pt x="62" y="101"/>
                                  <a:pt x="63" y="104"/>
                                  <a:pt x="64" y="106"/>
                                </a:cubicBezTo>
                                <a:cubicBezTo>
                                  <a:pt x="65" y="108"/>
                                  <a:pt x="67" y="110"/>
                                  <a:pt x="68" y="112"/>
                                </a:cubicBezTo>
                                <a:cubicBezTo>
                                  <a:pt x="69" y="115"/>
                                  <a:pt x="70" y="117"/>
                                  <a:pt x="71" y="119"/>
                                </a:cubicBezTo>
                                <a:cubicBezTo>
                                  <a:pt x="72" y="121"/>
                                  <a:pt x="73" y="123"/>
                                  <a:pt x="74" y="126"/>
                                </a:cubicBezTo>
                                <a:cubicBezTo>
                                  <a:pt x="75" y="128"/>
                                  <a:pt x="77" y="130"/>
                                  <a:pt x="78" y="132"/>
                                </a:cubicBezTo>
                                <a:cubicBezTo>
                                  <a:pt x="79" y="134"/>
                                  <a:pt x="80" y="137"/>
                                  <a:pt x="81" y="139"/>
                                </a:cubicBezTo>
                                <a:cubicBezTo>
                                  <a:pt x="82" y="141"/>
                                  <a:pt x="83" y="143"/>
                                  <a:pt x="84" y="145"/>
                                </a:cubicBezTo>
                                <a:cubicBezTo>
                                  <a:pt x="85" y="148"/>
                                  <a:pt x="86" y="150"/>
                                  <a:pt x="87" y="152"/>
                                </a:cubicBezTo>
                                <a:cubicBezTo>
                                  <a:pt x="88" y="154"/>
                                  <a:pt x="89" y="156"/>
                                  <a:pt x="90" y="159"/>
                                </a:cubicBezTo>
                                <a:cubicBezTo>
                                  <a:pt x="91" y="161"/>
                                  <a:pt x="92" y="163"/>
                                  <a:pt x="93" y="165"/>
                                </a:cubicBezTo>
                                <a:cubicBezTo>
                                  <a:pt x="94" y="167"/>
                                  <a:pt x="95" y="170"/>
                                  <a:pt x="96" y="172"/>
                                </a:cubicBezTo>
                                <a:cubicBezTo>
                                  <a:pt x="97" y="174"/>
                                  <a:pt x="98" y="176"/>
                                  <a:pt x="99" y="178"/>
                                </a:cubicBezTo>
                                <a:cubicBezTo>
                                  <a:pt x="100" y="181"/>
                                  <a:pt x="101" y="183"/>
                                  <a:pt x="102" y="185"/>
                                </a:cubicBezTo>
                                <a:cubicBezTo>
                                  <a:pt x="102" y="187"/>
                                  <a:pt x="103" y="189"/>
                                  <a:pt x="104" y="192"/>
                                </a:cubicBezTo>
                                <a:cubicBezTo>
                                  <a:pt x="105" y="194"/>
                                  <a:pt x="106" y="196"/>
                                  <a:pt x="107" y="198"/>
                                </a:cubicBezTo>
                                <a:cubicBezTo>
                                  <a:pt x="108" y="200"/>
                                  <a:pt x="109" y="203"/>
                                  <a:pt x="110" y="205"/>
                                </a:cubicBezTo>
                                <a:cubicBezTo>
                                  <a:pt x="110" y="207"/>
                                  <a:pt x="111" y="209"/>
                                  <a:pt x="112" y="211"/>
                                </a:cubicBezTo>
                                <a:cubicBezTo>
                                  <a:pt x="113" y="214"/>
                                  <a:pt x="114" y="216"/>
                                  <a:pt x="115" y="218"/>
                                </a:cubicBezTo>
                                <a:cubicBezTo>
                                  <a:pt x="115" y="220"/>
                                  <a:pt x="116" y="222"/>
                                  <a:pt x="117" y="225"/>
                                </a:cubicBezTo>
                                <a:cubicBezTo>
                                  <a:pt x="118" y="227"/>
                                  <a:pt x="119" y="229"/>
                                  <a:pt x="120" y="231"/>
                                </a:cubicBezTo>
                                <a:cubicBezTo>
                                  <a:pt x="120" y="233"/>
                                  <a:pt x="121" y="236"/>
                                  <a:pt x="122" y="238"/>
                                </a:cubicBezTo>
                                <a:cubicBezTo>
                                  <a:pt x="123" y="240"/>
                                  <a:pt x="123" y="242"/>
                                  <a:pt x="124" y="244"/>
                                </a:cubicBezTo>
                                <a:cubicBezTo>
                                  <a:pt x="125" y="247"/>
                                  <a:pt x="126" y="249"/>
                                  <a:pt x="126" y="251"/>
                                </a:cubicBezTo>
                                <a:cubicBezTo>
                                  <a:pt x="127" y="253"/>
                                  <a:pt x="128" y="255"/>
                                  <a:pt x="129" y="258"/>
                                </a:cubicBezTo>
                                <a:cubicBezTo>
                                  <a:pt x="129" y="260"/>
                                  <a:pt x="130" y="262"/>
                                  <a:pt x="131" y="264"/>
                                </a:cubicBezTo>
                                <a:cubicBezTo>
                                  <a:pt x="132" y="266"/>
                                  <a:pt x="132" y="269"/>
                                  <a:pt x="133" y="271"/>
                                </a:cubicBezTo>
                                <a:cubicBezTo>
                                  <a:pt x="134" y="273"/>
                                  <a:pt x="134" y="275"/>
                                  <a:pt x="135" y="277"/>
                                </a:cubicBezTo>
                                <a:cubicBezTo>
                                  <a:pt x="136" y="280"/>
                                  <a:pt x="136" y="282"/>
                                  <a:pt x="137" y="284"/>
                                </a:cubicBezTo>
                                <a:cubicBezTo>
                                  <a:pt x="138" y="286"/>
                                  <a:pt x="138" y="288"/>
                                  <a:pt x="139" y="291"/>
                                </a:cubicBezTo>
                                <a:cubicBezTo>
                                  <a:pt x="140" y="293"/>
                                  <a:pt x="140" y="295"/>
                                  <a:pt x="141" y="297"/>
                                </a:cubicBezTo>
                                <a:cubicBezTo>
                                  <a:pt x="141" y="299"/>
                                  <a:pt x="142" y="302"/>
                                  <a:pt x="143" y="304"/>
                                </a:cubicBezTo>
                                <a:cubicBezTo>
                                  <a:pt x="143" y="306"/>
                                  <a:pt x="144" y="308"/>
                                  <a:pt x="144" y="310"/>
                                </a:cubicBezTo>
                                <a:cubicBezTo>
                                  <a:pt x="145" y="313"/>
                                  <a:pt x="146" y="315"/>
                                  <a:pt x="146" y="317"/>
                                </a:cubicBezTo>
                                <a:cubicBezTo>
                                  <a:pt x="147" y="319"/>
                                  <a:pt x="147" y="321"/>
                                  <a:pt x="148" y="324"/>
                                </a:cubicBezTo>
                                <a:cubicBezTo>
                                  <a:pt x="148" y="326"/>
                                  <a:pt x="149" y="328"/>
                                  <a:pt x="150" y="330"/>
                                </a:cubicBezTo>
                                <a:cubicBezTo>
                                  <a:pt x="150" y="332"/>
                                  <a:pt x="151" y="335"/>
                                  <a:pt x="151" y="337"/>
                                </a:cubicBezTo>
                                <a:cubicBezTo>
                                  <a:pt x="152" y="339"/>
                                  <a:pt x="152" y="341"/>
                                  <a:pt x="153" y="343"/>
                                </a:cubicBezTo>
                                <a:cubicBezTo>
                                  <a:pt x="153" y="346"/>
                                  <a:pt x="154" y="348"/>
                                  <a:pt x="154" y="350"/>
                                </a:cubicBezTo>
                                <a:cubicBezTo>
                                  <a:pt x="155" y="352"/>
                                  <a:pt x="155" y="354"/>
                                  <a:pt x="156" y="357"/>
                                </a:cubicBezTo>
                                <a:cubicBezTo>
                                  <a:pt x="156" y="359"/>
                                  <a:pt x="157" y="361"/>
                                  <a:pt x="157" y="363"/>
                                </a:cubicBezTo>
                                <a:cubicBezTo>
                                  <a:pt x="158" y="365"/>
                                  <a:pt x="158" y="368"/>
                                  <a:pt x="159" y="370"/>
                                </a:cubicBezTo>
                                <a:cubicBezTo>
                                  <a:pt x="159" y="372"/>
                                  <a:pt x="159" y="374"/>
                                  <a:pt x="160" y="376"/>
                                </a:cubicBezTo>
                                <a:cubicBezTo>
                                  <a:pt x="160" y="379"/>
                                  <a:pt x="161" y="381"/>
                                  <a:pt x="161" y="383"/>
                                </a:cubicBezTo>
                                <a:cubicBezTo>
                                  <a:pt x="162" y="385"/>
                                  <a:pt x="162" y="387"/>
                                  <a:pt x="162" y="390"/>
                                </a:cubicBezTo>
                                <a:cubicBezTo>
                                  <a:pt x="163" y="392"/>
                                  <a:pt x="163" y="394"/>
                                  <a:pt x="164" y="396"/>
                                </a:cubicBezTo>
                                <a:cubicBezTo>
                                  <a:pt x="164" y="398"/>
                                  <a:pt x="164" y="401"/>
                                  <a:pt x="165" y="403"/>
                                </a:cubicBezTo>
                                <a:cubicBezTo>
                                  <a:pt x="165" y="405"/>
                                  <a:pt x="166" y="407"/>
                                  <a:pt x="166" y="409"/>
                                </a:cubicBezTo>
                                <a:cubicBezTo>
                                  <a:pt x="166" y="412"/>
                                  <a:pt x="167" y="414"/>
                                  <a:pt x="167" y="416"/>
                                </a:cubicBezTo>
                                <a:cubicBezTo>
                                  <a:pt x="167" y="418"/>
                                  <a:pt x="168" y="420"/>
                                  <a:pt x="168" y="423"/>
                                </a:cubicBezTo>
                                <a:cubicBezTo>
                                  <a:pt x="168" y="425"/>
                                  <a:pt x="169" y="427"/>
                                  <a:pt x="169" y="429"/>
                                </a:cubicBezTo>
                                <a:cubicBezTo>
                                  <a:pt x="169" y="431"/>
                                  <a:pt x="170" y="434"/>
                                  <a:pt x="170" y="436"/>
                                </a:cubicBezTo>
                                <a:cubicBezTo>
                                  <a:pt x="170" y="438"/>
                                  <a:pt x="170" y="440"/>
                                  <a:pt x="171" y="442"/>
                                </a:cubicBezTo>
                                <a:cubicBezTo>
                                  <a:pt x="171" y="445"/>
                                  <a:pt x="171" y="447"/>
                                  <a:pt x="172" y="449"/>
                                </a:cubicBezTo>
                                <a:cubicBezTo>
                                  <a:pt x="172" y="451"/>
                                  <a:pt x="172" y="453"/>
                                  <a:pt x="172" y="456"/>
                                </a:cubicBezTo>
                                <a:cubicBezTo>
                                  <a:pt x="173" y="458"/>
                                  <a:pt x="173" y="460"/>
                                  <a:pt x="173" y="462"/>
                                </a:cubicBezTo>
                                <a:cubicBezTo>
                                  <a:pt x="173" y="464"/>
                                  <a:pt x="174" y="467"/>
                                  <a:pt x="174" y="467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9600" y="428760"/>
                            <a:ext cx="103680" cy="285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3" h="450">
                                <a:moveTo>
                                  <a:pt x="162" y="0"/>
                                </a:moveTo>
                                <a:cubicBezTo>
                                  <a:pt x="161" y="2"/>
                                  <a:pt x="161" y="4"/>
                                  <a:pt x="161" y="6"/>
                                </a:cubicBezTo>
                                <a:cubicBezTo>
                                  <a:pt x="161" y="8"/>
                                  <a:pt x="160" y="11"/>
                                  <a:pt x="160" y="13"/>
                                </a:cubicBezTo>
                                <a:cubicBezTo>
                                  <a:pt x="160" y="15"/>
                                  <a:pt x="160" y="17"/>
                                  <a:pt x="159" y="19"/>
                                </a:cubicBezTo>
                                <a:cubicBezTo>
                                  <a:pt x="159" y="22"/>
                                  <a:pt x="159" y="24"/>
                                  <a:pt x="159" y="26"/>
                                </a:cubicBezTo>
                                <a:cubicBezTo>
                                  <a:pt x="158" y="28"/>
                                  <a:pt x="158" y="30"/>
                                  <a:pt x="158" y="33"/>
                                </a:cubicBezTo>
                                <a:cubicBezTo>
                                  <a:pt x="157" y="35"/>
                                  <a:pt x="157" y="37"/>
                                  <a:pt x="157" y="39"/>
                                </a:cubicBezTo>
                                <a:cubicBezTo>
                                  <a:pt x="156" y="41"/>
                                  <a:pt x="156" y="44"/>
                                  <a:pt x="156" y="46"/>
                                </a:cubicBezTo>
                                <a:cubicBezTo>
                                  <a:pt x="155" y="48"/>
                                  <a:pt x="155" y="50"/>
                                  <a:pt x="155" y="52"/>
                                </a:cubicBezTo>
                                <a:cubicBezTo>
                                  <a:pt x="154" y="55"/>
                                  <a:pt x="154" y="57"/>
                                  <a:pt x="154" y="59"/>
                                </a:cubicBezTo>
                                <a:cubicBezTo>
                                  <a:pt x="153" y="61"/>
                                  <a:pt x="153" y="63"/>
                                  <a:pt x="153" y="66"/>
                                </a:cubicBezTo>
                                <a:cubicBezTo>
                                  <a:pt x="152" y="68"/>
                                  <a:pt x="152" y="70"/>
                                  <a:pt x="151" y="72"/>
                                </a:cubicBezTo>
                                <a:cubicBezTo>
                                  <a:pt x="151" y="74"/>
                                  <a:pt x="151" y="77"/>
                                  <a:pt x="150" y="79"/>
                                </a:cubicBezTo>
                                <a:cubicBezTo>
                                  <a:pt x="150" y="81"/>
                                  <a:pt x="149" y="83"/>
                                  <a:pt x="149" y="85"/>
                                </a:cubicBezTo>
                                <a:cubicBezTo>
                                  <a:pt x="148" y="88"/>
                                  <a:pt x="148" y="90"/>
                                  <a:pt x="148" y="92"/>
                                </a:cubicBezTo>
                                <a:cubicBezTo>
                                  <a:pt x="147" y="94"/>
                                  <a:pt x="147" y="96"/>
                                  <a:pt x="146" y="99"/>
                                </a:cubicBezTo>
                                <a:cubicBezTo>
                                  <a:pt x="146" y="101"/>
                                  <a:pt x="145" y="103"/>
                                  <a:pt x="145" y="105"/>
                                </a:cubicBezTo>
                                <a:cubicBezTo>
                                  <a:pt x="144" y="107"/>
                                  <a:pt x="144" y="110"/>
                                  <a:pt x="143" y="112"/>
                                </a:cubicBezTo>
                                <a:cubicBezTo>
                                  <a:pt x="143" y="114"/>
                                  <a:pt x="142" y="116"/>
                                  <a:pt x="142" y="118"/>
                                </a:cubicBezTo>
                                <a:cubicBezTo>
                                  <a:pt x="141" y="121"/>
                                  <a:pt x="141" y="123"/>
                                  <a:pt x="140" y="125"/>
                                </a:cubicBezTo>
                                <a:cubicBezTo>
                                  <a:pt x="140" y="127"/>
                                  <a:pt x="139" y="129"/>
                                  <a:pt x="139" y="132"/>
                                </a:cubicBezTo>
                                <a:cubicBezTo>
                                  <a:pt x="138" y="134"/>
                                  <a:pt x="138" y="136"/>
                                  <a:pt x="137" y="138"/>
                                </a:cubicBezTo>
                                <a:cubicBezTo>
                                  <a:pt x="137" y="140"/>
                                  <a:pt x="136" y="143"/>
                                  <a:pt x="136" y="145"/>
                                </a:cubicBezTo>
                                <a:cubicBezTo>
                                  <a:pt x="135" y="147"/>
                                  <a:pt x="134" y="149"/>
                                  <a:pt x="134" y="151"/>
                                </a:cubicBezTo>
                                <a:cubicBezTo>
                                  <a:pt x="133" y="154"/>
                                  <a:pt x="133" y="156"/>
                                  <a:pt x="132" y="158"/>
                                </a:cubicBezTo>
                                <a:cubicBezTo>
                                  <a:pt x="131" y="160"/>
                                  <a:pt x="131" y="162"/>
                                  <a:pt x="130" y="165"/>
                                </a:cubicBezTo>
                                <a:cubicBezTo>
                                  <a:pt x="130" y="167"/>
                                  <a:pt x="129" y="169"/>
                                  <a:pt x="128" y="171"/>
                                </a:cubicBezTo>
                                <a:cubicBezTo>
                                  <a:pt x="128" y="173"/>
                                  <a:pt x="127" y="176"/>
                                  <a:pt x="126" y="178"/>
                                </a:cubicBezTo>
                                <a:cubicBezTo>
                                  <a:pt x="126" y="180"/>
                                  <a:pt x="125" y="182"/>
                                  <a:pt x="125" y="184"/>
                                </a:cubicBezTo>
                                <a:cubicBezTo>
                                  <a:pt x="124" y="187"/>
                                  <a:pt x="123" y="189"/>
                                  <a:pt x="123" y="191"/>
                                </a:cubicBezTo>
                                <a:cubicBezTo>
                                  <a:pt x="122" y="193"/>
                                  <a:pt x="121" y="195"/>
                                  <a:pt x="120" y="198"/>
                                </a:cubicBezTo>
                                <a:cubicBezTo>
                                  <a:pt x="120" y="200"/>
                                  <a:pt x="119" y="202"/>
                                  <a:pt x="118" y="204"/>
                                </a:cubicBezTo>
                                <a:cubicBezTo>
                                  <a:pt x="118" y="206"/>
                                  <a:pt x="117" y="209"/>
                                  <a:pt x="116" y="211"/>
                                </a:cubicBezTo>
                                <a:cubicBezTo>
                                  <a:pt x="115" y="213"/>
                                  <a:pt x="115" y="215"/>
                                  <a:pt x="114" y="217"/>
                                </a:cubicBezTo>
                                <a:cubicBezTo>
                                  <a:pt x="113" y="220"/>
                                  <a:pt x="112" y="222"/>
                                  <a:pt x="112" y="224"/>
                                </a:cubicBezTo>
                                <a:cubicBezTo>
                                  <a:pt x="111" y="226"/>
                                  <a:pt x="110" y="228"/>
                                  <a:pt x="109" y="231"/>
                                </a:cubicBezTo>
                                <a:cubicBezTo>
                                  <a:pt x="109" y="233"/>
                                  <a:pt x="108" y="235"/>
                                  <a:pt x="107" y="237"/>
                                </a:cubicBezTo>
                                <a:cubicBezTo>
                                  <a:pt x="106" y="239"/>
                                  <a:pt x="105" y="242"/>
                                  <a:pt x="105" y="244"/>
                                </a:cubicBezTo>
                                <a:cubicBezTo>
                                  <a:pt x="104" y="246"/>
                                  <a:pt x="103" y="248"/>
                                  <a:pt x="102" y="250"/>
                                </a:cubicBezTo>
                                <a:cubicBezTo>
                                  <a:pt x="101" y="253"/>
                                  <a:pt x="100" y="255"/>
                                  <a:pt x="100" y="257"/>
                                </a:cubicBezTo>
                                <a:cubicBezTo>
                                  <a:pt x="99" y="259"/>
                                  <a:pt x="98" y="261"/>
                                  <a:pt x="97" y="264"/>
                                </a:cubicBezTo>
                                <a:cubicBezTo>
                                  <a:pt x="96" y="266"/>
                                  <a:pt x="95" y="268"/>
                                  <a:pt x="94" y="270"/>
                                </a:cubicBezTo>
                                <a:cubicBezTo>
                                  <a:pt x="93" y="272"/>
                                  <a:pt x="93" y="275"/>
                                  <a:pt x="92" y="277"/>
                                </a:cubicBezTo>
                                <a:cubicBezTo>
                                  <a:pt x="91" y="279"/>
                                  <a:pt x="90" y="281"/>
                                  <a:pt x="89" y="283"/>
                                </a:cubicBezTo>
                                <a:cubicBezTo>
                                  <a:pt x="88" y="286"/>
                                  <a:pt x="87" y="288"/>
                                  <a:pt x="86" y="290"/>
                                </a:cubicBezTo>
                                <a:cubicBezTo>
                                  <a:pt x="85" y="292"/>
                                  <a:pt x="84" y="294"/>
                                  <a:pt x="83" y="297"/>
                                </a:cubicBezTo>
                                <a:cubicBezTo>
                                  <a:pt x="82" y="299"/>
                                  <a:pt x="81" y="301"/>
                                  <a:pt x="80" y="303"/>
                                </a:cubicBezTo>
                                <a:cubicBezTo>
                                  <a:pt x="79" y="305"/>
                                  <a:pt x="78" y="308"/>
                                  <a:pt x="77" y="310"/>
                                </a:cubicBezTo>
                                <a:cubicBezTo>
                                  <a:pt x="76" y="312"/>
                                  <a:pt x="75" y="314"/>
                                  <a:pt x="74" y="316"/>
                                </a:cubicBezTo>
                                <a:cubicBezTo>
                                  <a:pt x="73" y="319"/>
                                  <a:pt x="72" y="321"/>
                                  <a:pt x="71" y="323"/>
                                </a:cubicBezTo>
                                <a:cubicBezTo>
                                  <a:pt x="70" y="325"/>
                                  <a:pt x="69" y="327"/>
                                  <a:pt x="68" y="330"/>
                                </a:cubicBezTo>
                                <a:cubicBezTo>
                                  <a:pt x="67" y="332"/>
                                  <a:pt x="66" y="334"/>
                                  <a:pt x="65" y="336"/>
                                </a:cubicBezTo>
                                <a:cubicBezTo>
                                  <a:pt x="64" y="338"/>
                                  <a:pt x="63" y="341"/>
                                  <a:pt x="62" y="343"/>
                                </a:cubicBezTo>
                                <a:cubicBezTo>
                                  <a:pt x="61" y="345"/>
                                  <a:pt x="59" y="347"/>
                                  <a:pt x="58" y="349"/>
                                </a:cubicBezTo>
                                <a:cubicBezTo>
                                  <a:pt x="57" y="352"/>
                                  <a:pt x="56" y="354"/>
                                  <a:pt x="55" y="356"/>
                                </a:cubicBezTo>
                                <a:cubicBezTo>
                                  <a:pt x="54" y="358"/>
                                  <a:pt x="53" y="360"/>
                                  <a:pt x="52" y="363"/>
                                </a:cubicBezTo>
                                <a:cubicBezTo>
                                  <a:pt x="50" y="365"/>
                                  <a:pt x="49" y="367"/>
                                  <a:pt x="48" y="369"/>
                                </a:cubicBezTo>
                                <a:cubicBezTo>
                                  <a:pt x="47" y="371"/>
                                  <a:pt x="46" y="374"/>
                                  <a:pt x="44" y="376"/>
                                </a:cubicBezTo>
                                <a:cubicBezTo>
                                  <a:pt x="43" y="378"/>
                                  <a:pt x="42" y="380"/>
                                  <a:pt x="41" y="382"/>
                                </a:cubicBezTo>
                                <a:cubicBezTo>
                                  <a:pt x="40" y="385"/>
                                  <a:pt x="38" y="387"/>
                                  <a:pt x="37" y="389"/>
                                </a:cubicBezTo>
                                <a:cubicBezTo>
                                  <a:pt x="36" y="391"/>
                                  <a:pt x="35" y="393"/>
                                  <a:pt x="33" y="396"/>
                                </a:cubicBezTo>
                                <a:cubicBezTo>
                                  <a:pt x="32" y="398"/>
                                  <a:pt x="31" y="400"/>
                                  <a:pt x="29" y="402"/>
                                </a:cubicBezTo>
                                <a:cubicBezTo>
                                  <a:pt x="28" y="404"/>
                                  <a:pt x="27" y="407"/>
                                  <a:pt x="26" y="409"/>
                                </a:cubicBezTo>
                                <a:cubicBezTo>
                                  <a:pt x="24" y="411"/>
                                  <a:pt x="23" y="413"/>
                                  <a:pt x="22" y="415"/>
                                </a:cubicBezTo>
                                <a:cubicBezTo>
                                  <a:pt x="20" y="418"/>
                                  <a:pt x="19" y="420"/>
                                  <a:pt x="18" y="422"/>
                                </a:cubicBezTo>
                                <a:cubicBezTo>
                                  <a:pt x="16" y="424"/>
                                  <a:pt x="15" y="426"/>
                                  <a:pt x="13" y="429"/>
                                </a:cubicBezTo>
                                <a:cubicBezTo>
                                  <a:pt x="12" y="431"/>
                                  <a:pt x="11" y="433"/>
                                  <a:pt x="9" y="435"/>
                                </a:cubicBezTo>
                                <a:cubicBezTo>
                                  <a:pt x="8" y="437"/>
                                  <a:pt x="6" y="440"/>
                                  <a:pt x="5" y="442"/>
                                </a:cubicBezTo>
                                <a:cubicBezTo>
                                  <a:pt x="4" y="444"/>
                                  <a:pt x="2" y="446"/>
                                  <a:pt x="1" y="448"/>
                                </a:cubicBezTo>
                                <a:cubicBezTo>
                                  <a:pt x="0" y="449"/>
                                  <a:pt x="0" y="449"/>
                                  <a:pt x="0" y="449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80880" y="283680"/>
                            <a:ext cx="177840" cy="157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04720" y="283680"/>
                            <a:ext cx="177840" cy="157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47640" y="283680"/>
                            <a:ext cx="177840" cy="157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213480"/>
                            <a:ext cx="343080" cy="2858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43080" cy="2858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60480" y="40680"/>
                              <a:ext cx="222120" cy="2095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+11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65pt;height:56.25pt" coordorigin="0,0" coordsize="1300,1125">
                <v:shape id="shape_0" ID="shp3" coordsize="73,132" path="m0,0c1,1,1,1,2,2c2,2,3,3,3,4c4,4,4,5,5,5c5,6,6,7,6,7c6,8,7,8,7,9c8,10,8,10,9,11c9,11,10,12,10,13c11,13,11,14,12,14c12,15,12,16,13,16c13,17,14,17,14,18c15,19,15,19,16,20c16,20,16,21,17,22c17,22,18,23,18,23c19,24,19,25,19,25c20,26,20,26,21,27c21,28,22,28,22,29c22,29,23,30,23,31c24,31,24,32,24,32c25,33,25,34,26,34c26,35,26,35,27,36c27,37,28,37,28,38c28,38,29,39,29,40c29,40,30,41,30,41c31,42,31,43,31,43c32,44,32,44,32,45c33,46,33,46,34,47c34,47,34,48,35,49c35,49,35,50,36,50c36,51,36,52,37,52c37,53,37,53,38,54c38,55,39,55,39,56c39,56,40,57,40,58c40,58,41,59,41,59c41,60,42,61,42,61c42,62,43,62,43,63c43,64,44,64,44,65c44,65,45,66,45,67c45,67,46,68,46,68c46,69,46,70,47,70c47,71,47,71,48,72c48,73,48,73,49,74c49,74,49,75,50,76c50,76,50,77,50,77c51,78,51,79,51,79c52,80,52,80,52,81c52,82,53,82,53,83c53,83,54,84,54,85c54,85,54,86,55,86c55,87,55,88,56,88c56,89,56,89,56,90c57,91,57,91,57,92c57,92,58,93,58,94c58,94,59,95,59,95c59,96,59,97,60,97c60,98,60,98,60,99c61,100,61,100,61,101c61,101,62,102,62,103c62,103,62,104,63,104c63,105,63,106,63,106c64,107,64,107,64,108c64,109,64,109,65,110c65,110,65,111,65,112c66,112,66,113,66,113c66,114,67,115,67,115c67,116,67,116,67,117c68,118,68,118,68,119c68,119,69,120,69,121c69,121,69,122,69,122c70,123,70,124,70,124c70,125,70,125,71,126c71,127,71,127,71,128c71,128,72,129,72,130c72,130,72,131,72,131e" stroked="t" o:allowincell="f" style="position:absolute;left:568;top:316;width:72;height:131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shape id="shape_0" ID="shp4" coordsize="74,145" path="m73,0c73,0,73,1,73,1c73,2,73,3,72,3c72,4,72,4,72,5c72,6,72,6,71,7c71,7,71,8,71,9c71,9,70,10,70,10c70,11,70,12,70,12c70,13,69,13,69,14c69,15,69,15,69,16c68,16,68,17,68,18c68,18,68,19,68,19c67,20,67,21,67,21c67,22,67,22,66,23c66,24,66,24,66,25c66,25,65,26,65,27c65,27,65,28,64,28c64,29,64,30,64,30c64,31,63,31,63,32c63,33,63,33,63,34c62,34,62,35,62,36c62,36,61,37,61,37c61,38,61,39,61,39c60,40,60,40,60,41c60,42,59,42,59,43c59,43,59,44,58,45c58,45,58,46,58,46c57,47,57,48,57,48c57,49,56,49,56,50c56,51,56,51,55,52c55,52,55,53,55,54c54,54,54,55,54,55c54,56,53,57,53,57c53,58,53,58,52,59c52,60,52,60,52,61c51,61,51,62,51,63c50,63,50,64,50,64c50,65,49,66,49,66c49,67,48,67,48,68c48,69,48,69,47,70c47,70,47,71,46,72c46,72,46,73,46,73c45,74,45,75,45,75c44,76,44,76,44,77c43,78,43,78,43,79c43,79,42,80,42,81c42,81,41,82,41,82c41,83,40,84,40,84c40,85,39,85,39,86c39,87,38,87,38,88c38,88,37,89,37,90c37,90,36,91,36,91c36,92,35,93,35,93c35,94,34,94,34,95c34,96,33,96,33,97c33,97,32,98,32,99c32,99,31,100,31,100c31,101,30,102,30,102c29,103,29,103,29,104c28,105,28,105,28,106c27,106,27,107,26,108c26,108,26,109,25,109c25,110,25,111,24,111c24,112,23,112,23,113c23,114,22,114,22,115c22,115,21,116,21,117c20,117,20,118,20,118c19,119,19,120,18,120c18,121,17,121,17,122c17,123,16,123,16,124c15,124,15,125,15,126c14,126,14,127,13,127c13,128,12,129,12,129c12,130,11,130,11,131c10,132,10,132,9,133c9,133,9,134,8,135c8,135,7,136,7,136c6,137,6,138,5,138c5,139,4,139,4,140c4,141,3,141,3,142c2,142,2,143,1,144c1,144,0,144,0,144e" stroked="t" o:allowincell="f" style="position:absolute;left:573;top:675;width:73;height:144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shape id="shape_0" ID="shp5" coordsize="135,320" path="m0,0c1,1,2,3,3,4c4,5,5,7,6,8c7,10,8,11,9,12c10,14,11,15,12,17c13,18,14,19,15,21c16,22,17,24,18,25c19,26,20,28,21,29c22,31,23,32,24,33c24,35,25,36,26,38c27,39,28,40,29,42c30,43,31,45,32,46c33,47,34,49,34,50c35,52,36,53,37,54c38,56,39,57,40,59c41,60,41,61,42,63c43,64,44,66,45,67c46,68,46,70,47,71c48,73,49,74,50,75c50,77,51,78,52,80c53,81,54,82,54,84c55,85,56,87,57,88c57,89,58,91,59,92c60,94,60,95,61,96c62,98,63,99,63,101c64,102,65,103,65,105c66,106,67,108,68,109c68,110,69,112,70,113c70,115,71,116,72,117c72,119,73,120,74,122c74,123,75,124,76,126c76,127,77,129,78,130c78,131,79,133,80,134c80,136,81,137,82,138c82,140,83,141,83,143c84,144,85,145,85,147c86,148,86,150,87,151c88,152,88,154,89,155c89,157,90,158,90,159c91,161,92,162,92,164c93,165,93,166,94,168c94,169,95,171,95,172c96,173,97,175,97,176c98,178,98,179,99,180c99,182,100,183,100,185c101,186,101,187,102,189c102,190,103,192,103,193c104,194,104,196,105,197c105,199,106,200,106,201c106,203,107,204,107,206c108,207,108,208,109,210c109,211,110,213,110,214c111,215,111,217,111,218c112,220,112,221,113,222c113,224,113,225,114,227c114,228,115,229,115,231c115,232,116,234,116,235c117,236,117,238,117,239c118,241,118,242,119,243c119,245,119,246,120,248c120,249,120,250,121,252c121,253,121,255,122,256c122,257,122,259,123,260c123,262,123,263,124,264c124,266,124,267,125,269c125,270,125,271,126,273c126,274,126,276,127,277c127,278,127,280,127,281c128,283,128,284,128,285c129,287,129,288,129,290c129,291,130,292,130,294c130,295,130,297,131,298c131,299,131,301,131,302c132,304,132,305,132,306c132,308,133,309,133,311c133,312,133,313,134,315c134,316,134,318,134,319c134,319,134,319,134,319e" stroked="t" o:allowincell="f" style="position:absolute;left:713;top:148;width:134;height:319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shape id="shape_0" ID="shp6" coordsize="127,308" path="m126,0c126,1,126,2,126,4c125,5,125,7,125,8c125,9,125,11,124,12c124,14,124,15,124,16c123,18,123,19,123,21c123,22,122,23,122,25c122,26,122,28,121,29c121,30,121,32,120,33c120,35,120,36,120,37c119,39,119,40,119,42c118,43,118,44,118,46c117,47,117,49,117,50c117,51,116,53,116,54c116,56,115,57,115,58c115,60,114,61,114,63c114,64,113,65,113,67c113,68,112,70,112,71c111,72,111,74,111,75c110,77,110,78,110,79c109,81,109,82,108,84c108,85,108,86,107,88c107,89,106,91,106,92c106,93,105,95,105,96c104,98,104,99,104,100c103,102,103,103,102,105c102,106,101,107,101,109c100,110,100,112,100,113c99,114,99,116,98,117c98,119,97,120,97,121c96,123,96,124,95,126c95,127,94,128,94,130c93,131,93,133,92,134c92,135,91,137,91,138c90,140,90,141,89,142c89,144,88,145,88,147c87,148,87,149,86,151c85,152,85,154,84,155c84,156,83,158,83,159c82,161,82,162,81,163c80,165,80,166,79,168c79,169,78,170,77,172c77,173,76,175,76,176c75,177,74,179,74,180c73,182,72,183,72,184c71,186,71,187,70,189c69,190,69,191,68,193c67,194,67,196,66,197c65,198,65,200,64,201c63,203,63,204,62,205c61,207,61,208,60,210c59,211,58,212,58,214c57,215,56,217,56,218c55,219,54,221,53,222c53,224,52,225,51,226c50,228,50,229,49,231c48,232,47,233,47,235c46,236,45,238,44,239c43,240,43,242,42,243c41,245,40,246,39,247c39,249,38,250,37,252c36,253,35,254,34,256c34,257,33,259,32,260c31,261,30,263,29,264c29,266,28,267,27,268c26,270,25,271,24,273c23,274,22,275,21,277c20,278,20,280,19,281c18,282,17,284,16,285c15,287,14,288,13,289c12,291,11,292,10,294c9,295,8,296,7,298c6,299,5,301,4,302c3,303,2,305,1,306c0,307,0,307,0,307e" stroked="t" o:allowincell="f" style="position:absolute;left:721;top:675;width:126;height:307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shape id="shape_0" ID="shp7" coordsize="175,468" path="m0,0c2,2,3,5,5,7c6,9,8,11,9,13c11,16,12,18,14,20c15,22,16,24,18,27c19,29,21,31,22,33c24,35,25,38,26,40c28,42,29,44,30,46c32,49,33,51,34,53c36,55,37,57,38,60c40,62,41,64,42,66c44,68,45,71,46,73c47,75,49,77,50,79c51,82,52,84,54,86c55,88,56,90,57,93c58,95,60,97,61,99c62,101,63,104,64,106c65,108,67,110,68,112c69,115,70,117,71,119c72,121,73,123,74,126c75,128,77,130,78,132c79,134,80,137,81,139c82,141,83,143,84,145c85,148,86,150,87,152c88,154,89,156,90,159c91,161,92,163,93,165c94,167,95,170,96,172c97,174,98,176,99,178c100,181,101,183,102,185c102,187,103,189,104,192c105,194,106,196,107,198c108,200,109,203,110,205c110,207,111,209,112,211c113,214,114,216,115,218c115,220,116,222,117,225c118,227,119,229,120,231c120,233,121,236,122,238c123,240,123,242,124,244c125,247,126,249,126,251c127,253,128,255,129,258c129,260,130,262,131,264c132,266,132,269,133,271c134,273,134,275,135,277c136,280,136,282,137,284c138,286,138,288,139,291c140,293,140,295,141,297c141,299,142,302,143,304c143,306,144,308,144,310c145,313,146,315,146,317c147,319,147,321,148,324c148,326,149,328,150,330c150,332,151,335,151,337c152,339,152,341,153,343c153,346,154,348,154,350c155,352,155,354,156,357c156,359,157,361,157,363c158,365,158,368,159,370c159,372,159,374,160,376c160,379,161,381,161,383c162,385,162,387,162,390c163,392,163,394,164,396c164,398,164,401,165,403c165,405,166,407,166,409c166,412,167,414,167,416c167,418,168,420,168,423c168,425,169,427,169,429c169,431,170,434,170,436c170,438,170,440,171,442c171,445,171,447,172,449c172,451,172,453,172,456c173,458,173,460,173,462c173,464,174,467,174,467e" stroked="t" o:allowincell="f" style="position:absolute;left:901;top:0;width:174;height:467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shape id="shape_0" ID="shp8" coordsize="163,450" path="m162,0c161,2,161,4,161,6c161,8,160,11,160,13c160,15,160,17,159,19c159,22,159,24,159,26c158,28,158,30,158,33c157,35,157,37,157,39c156,41,156,44,156,46c155,48,155,50,155,52c154,55,154,57,154,59c153,61,153,63,153,66c152,68,152,70,151,72c151,74,151,77,150,79c150,81,149,83,149,85c148,88,148,90,148,92c147,94,147,96,146,99c146,101,145,103,145,105c144,107,144,110,143,112c143,114,142,116,142,118c141,121,141,123,140,125c140,127,139,129,139,132c138,134,138,136,137,138c137,140,136,143,136,145c135,147,134,149,134,151c133,154,133,156,132,158c131,160,131,162,130,165c130,167,129,169,128,171c128,173,127,176,126,178c126,180,125,182,125,184c124,187,123,189,123,191c122,193,121,195,120,198c120,200,119,202,118,204c118,206,117,209,116,211c115,213,115,215,114,217c113,220,112,222,112,224c111,226,110,228,109,231c109,233,108,235,107,237c106,239,105,242,105,244c104,246,103,248,102,250c101,253,100,255,100,257c99,259,98,261,97,264c96,266,95,268,94,270c93,272,93,275,92,277c91,279,90,281,89,283c88,286,87,288,86,290c85,292,84,294,83,297c82,299,81,301,80,303c79,305,78,308,77,310c76,312,75,314,74,316c73,319,72,321,71,323c70,325,69,327,68,330c67,332,66,334,65,336c64,338,63,341,62,343c61,345,59,347,58,349c57,352,56,354,55,356c54,358,53,360,52,363c50,365,49,367,48,369c47,371,46,374,44,376c43,378,42,380,41,382c40,385,38,387,37,389c36,391,35,393,33,396c32,398,31,400,29,402c28,404,27,407,26,409c24,411,23,413,22,415c20,418,19,420,18,422c16,424,15,426,13,429c12,431,11,433,9,435c8,437,6,440,5,442c4,444,2,446,1,448c0,449,0,449,0,449e" stroked="t" o:allowincell="f" style="position:absolute;left:913;top:675;width:162;height:449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shape id="shape_0" fillcolor="white" stroked="t" o:allowincell="f" style="position:absolute;left:600;top:447;width:279;height:24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white" weight="9360" joinstyle="miter" endcap="flat"/>
                  <w10:wrap type="none"/>
                </v:shape>
                <v:shape id="shape_0" fillcolor="white" stroked="t" o:allowincell="f" style="position:absolute;left:795;top:447;width:279;height:24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8</w:t>
                        </w:r>
                      </w:p>
                    </w:txbxContent>
                  </v:textbox>
                  <v:fill o:detectmouseclick="t" type="solid" color2="black"/>
                  <v:stroke color="white" weight="9360" joinstyle="miter" endcap="flat"/>
                  <w10:wrap type="none"/>
                </v:shape>
                <v:shape id="shape_0" fillcolor="white" stroked="t" o:allowincell="f" style="position:absolute;left:1020;top:447;width:279;height:24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type="solid" color2="black"/>
                  <v:stroke color="white" weight="9360" joinstyle="miter" endcap="flat"/>
                  <w10:wrap type="none"/>
                </v:shape>
                <v:group id="shape_0" style="position:absolute;left:0;top:336;width:540;height:450">
                  <v:oval id="shape_0" fillcolor="white" stroked="t" o:allowincell="f" style="position:absolute;left:0;top:336;width:539;height:449;mso-wrap-style:none;v-text-anchor:middle;mso-position-horizontal-relative:char">
                    <v:fill o:detectmouseclick="t" type="solid" color2="black"/>
                    <v:stroke color="black" weight="9360" joinstyle="miter" endcap="flat"/>
                    <w10:wrap type="none"/>
                  </v:oval>
                  <v:shape id="shape_0" fillcolor="white" stroked="t" o:allowincell="f" style="position:absolute;left:95;top:400;width:349;height:329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+11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</v:group>
              </v:group>
            </w:pict>
          </mc:Fallback>
        </mc:AlternateContent>
      </w:r>
      <w:r>
        <w:rPr>
          <w:kern w:val="0"/>
          <w:szCs w:val="21"/>
        </w:rPr>
        <w:t xml:space="preserve">    </w:t>
      </w:r>
      <w:r>
        <w:rPr>
          <w:kern w:val="0"/>
          <w:szCs w:val="21"/>
        </w:rPr>
        <mc:AlternateContent>
          <mc:Choice Requires="wpg">
            <w:drawing>
              <wp:inline distT="0" distB="0" distL="0" distR="0">
                <wp:extent cx="1189990" cy="284480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160" cy="284400"/>
                          <a:chOff x="0" y="0"/>
                          <a:chExt cx="1190160" cy="284400"/>
                        </a:xfrm>
                      </wpg:grpSpPr>
                      <wps:wsp>
                        <wps:cNvSpPr/>
                        <wps:spPr>
                          <a:xfrm>
                            <a:off x="321480" y="46440"/>
                            <a:ext cx="54720" cy="237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5" h="585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"/>
                                </a:lnTo>
                                <a:lnTo>
                                  <a:pt x="255" y="585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520200" y="115560"/>
                            <a:ext cx="43200" cy="972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8"/>
                            <a:stretch/>
                          </pic:blipFill>
                          <pic:spPr>
                            <a:xfrm>
                              <a:off x="0" y="47520"/>
                              <a:ext cx="43200" cy="49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9"/>
                            <a:stretch/>
                          </pic:blipFill>
                          <pic:spPr>
                            <a:xfrm>
                              <a:off x="0" y="0"/>
                              <a:ext cx="43200" cy="49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g:grpSp>
                        <wpg:cNvGrpSpPr/>
                        <wpg:grpSpPr>
                          <a:xfrm>
                            <a:off x="358200" y="115560"/>
                            <a:ext cx="43200" cy="9720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0"/>
                            <a:stretch/>
                          </pic:blipFill>
                          <pic:spPr>
                            <a:xfrm>
                              <a:off x="0" y="47520"/>
                              <a:ext cx="43200" cy="49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1"/>
                            <a:stretch/>
                          </pic:blipFill>
                          <pic:spPr>
                            <a:xfrm>
                              <a:off x="0" y="0"/>
                              <a:ext cx="43200" cy="49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90600" y="79920"/>
                            <a:ext cx="1422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15440" y="43200"/>
                            <a:ext cx="43200" cy="49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462240" y="43200"/>
                            <a:ext cx="43200" cy="49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419760" y="224280"/>
                            <a:ext cx="43200" cy="49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466560" y="224280"/>
                            <a:ext cx="43200" cy="49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flipH="1">
                            <a:off x="730800" y="46440"/>
                            <a:ext cx="52200" cy="237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5" h="585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"/>
                                </a:lnTo>
                                <a:lnTo>
                                  <a:pt x="255" y="585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791280" y="0"/>
                            <a:ext cx="20880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15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2－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681840" y="115560"/>
                            <a:ext cx="43200" cy="97200"/>
                          </a:xfrm>
                        </wpg:grpSpPr>
                        <pic:pic xmlns:pic="http://schemas.openxmlformats.org/drawingml/2006/picture">
                          <pic:nvPicPr>
                            <pic:cNvPr id="8" name="" descr=""/>
                            <pic:cNvPicPr/>
                          </pic:nvPicPr>
                          <pic:blipFill>
                            <a:blip r:embed="rId16"/>
                            <a:stretch/>
                          </pic:blipFill>
                          <pic:spPr>
                            <a:xfrm>
                              <a:off x="0" y="47520"/>
                              <a:ext cx="43200" cy="49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" descr=""/>
                            <pic:cNvPicPr/>
                          </pic:nvPicPr>
                          <pic:blipFill>
                            <a:blip r:embed="rId17"/>
                            <a:stretch/>
                          </pic:blipFill>
                          <pic:spPr>
                            <a:xfrm>
                              <a:off x="0" y="0"/>
                              <a:ext cx="43200" cy="49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g:grpSp>
                        <wpg:cNvGrpSpPr/>
                        <wpg:grpSpPr>
                          <a:xfrm>
                            <a:off x="520200" y="115560"/>
                            <a:ext cx="43200" cy="97200"/>
                          </a:xfrm>
                        </wpg:grpSpPr>
                        <pic:pic xmlns:pic="http://schemas.openxmlformats.org/drawingml/2006/picture">
                          <pic:nvPicPr>
                            <pic:cNvPr id="10" name="" descr=""/>
                            <pic:cNvPicPr/>
                          </pic:nvPicPr>
                          <pic:blipFill>
                            <a:blip r:embed="rId18"/>
                            <a:stretch/>
                          </pic:blipFill>
                          <pic:spPr>
                            <a:xfrm>
                              <a:off x="0" y="47520"/>
                              <a:ext cx="43200" cy="49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" descr=""/>
                            <pic:cNvPicPr/>
                          </pic:nvPicPr>
                          <pic:blipFill>
                            <a:blip r:embed="rId19"/>
                            <a:stretch/>
                          </pic:blipFill>
                          <pic:spPr>
                            <a:xfrm>
                              <a:off x="0" y="0"/>
                              <a:ext cx="43200" cy="49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552600" y="79920"/>
                            <a:ext cx="1422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577080" y="43200"/>
                            <a:ext cx="43200" cy="49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624240" y="43200"/>
                            <a:ext cx="43200" cy="49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581760" y="224280"/>
                            <a:ext cx="43200" cy="49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628560" y="224280"/>
                            <a:ext cx="43200" cy="49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95400"/>
                            <a:ext cx="380520" cy="188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09640" y="95400"/>
                            <a:ext cx="380520" cy="188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93.7pt;height:22.4pt" coordorigin="0,0" coordsize="1874,448">
                <v:shape id="shape_0" coordsize="255,585" path="m240,0l0,0l0,585l255,585e" stroked="t" o:allowincell="f" style="position:absolute;left:506;top:73;width:85;height:374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group id="shape_0" style="position:absolute;left:819;top:182;width:68;height:153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819;top:257;width:67;height:77;mso-wrap-style:none;v-text-anchor:middle;mso-position-horizontal-relative:char" type="_x0000_t75">
                    <v:imagedata r:id="rId8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819;top:182;width:67;height:77;mso-wrap-style:none;v-text-anchor:middle;mso-position-horizontal-relative:char" type="_x0000_t75">
                    <v:imagedata r:id="rId8" o:detectmouseclick="t"/>
                    <v:stroke color="#3465a4" joinstyle="round" endcap="flat"/>
                    <w10:wrap type="none"/>
                  </v:shape>
                </v:group>
                <v:group id="shape_0" style="position:absolute;left:564;top:182;width:68;height:153">
                  <v:shape id="shape_0" stroked="f" o:allowincell="f" style="position:absolute;left:564;top:257;width:67;height:77;mso-wrap-style:none;v-text-anchor:middle;mso-position-horizontal-relative:char" type="_x0000_t75">
                    <v:imagedata r:id="rId8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64;top:182;width:67;height:77;mso-wrap-style:none;v-text-anchor:middle;mso-position-horizontal-relative:char" type="_x0000_t75">
                    <v:imagedata r:id="rId8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615;top:126;width:223;height:236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54;top:68;width:67;height:77;mso-wrap-style:none;v-text-anchor:middle;mso-position-horizontal-relative:char" type="_x0000_t75">
                  <v:imagedata r:id="rId8" o:detectmouseclick="t"/>
                  <v:stroke color="#3465a4" joinstyle="round" endcap="flat"/>
                  <w10:wrap type="none"/>
                </v:shape>
                <v:shape id="shape_0" stroked="f" o:allowincell="f" style="position:absolute;left:728;top:68;width:67;height:77;mso-wrap-style:none;v-text-anchor:middle;mso-position-horizontal-relative:char" type="_x0000_t75">
                  <v:imagedata r:id="rId8" o:detectmouseclick="t"/>
                  <v:stroke color="#3465a4" joinstyle="round" endcap="flat"/>
                  <w10:wrap type="none"/>
                </v:shape>
                <v:shape id="shape_0" stroked="f" o:allowincell="f" style="position:absolute;left:661;top:353;width:67;height:77;mso-wrap-style:none;v-text-anchor:middle;mso-position-horizontal-relative:char" type="_x0000_t75">
                  <v:imagedata r:id="rId8" o:detectmouseclick="t"/>
                  <v:stroke color="#3465a4" joinstyle="round" endcap="flat"/>
                  <w10:wrap type="none"/>
                </v:shape>
                <v:shape id="shape_0" stroked="f" o:allowincell="f" style="position:absolute;left:735;top:353;width:67;height:77;mso-wrap-style:none;v-text-anchor:middle;mso-position-horizontal-relative:char" type="_x0000_t75">
                  <v:imagedata r:id="rId8" o:detectmouseclick="t"/>
                  <v:stroke color="#3465a4" joinstyle="round" endcap="flat"/>
                  <w10:wrap type="none"/>
                </v:shape>
                <v:shape id="shape_0" coordsize="255,585" path="m240,0l0,0l0,585l255,585e" stroked="t" o:allowincell="f" style="position:absolute;left:1151;top:73;width:81;height:374;flip:x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shape id="shape_0" stroked="f" o:allowincell="f" style="position:absolute;left:1246;top:0;width:328;height:22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5"/>
                            <w:kern w:val="2"/>
                            <w:szCs w:val="15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2－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1074;top:182;width:68;height:153">
                  <v:shape id="shape_0" stroked="f" o:allowincell="f" style="position:absolute;left:1074;top:257;width:67;height:77;mso-wrap-style:none;v-text-anchor:middle;mso-position-horizontal-relative:char" type="_x0000_t75">
                    <v:imagedata r:id="rId8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1074;top:182;width:67;height:77;mso-wrap-style:none;v-text-anchor:middle;mso-position-horizontal-relative:char" type="_x0000_t75">
                    <v:imagedata r:id="rId8" o:detectmouseclick="t"/>
                    <v:stroke color="#3465a4" joinstyle="round" endcap="flat"/>
                    <w10:wrap type="none"/>
                  </v:shape>
                </v:group>
                <v:group id="shape_0" style="position:absolute;left:819;top:182;width:68;height:153">
                  <v:shape id="shape_0" stroked="f" o:allowincell="f" style="position:absolute;left:819;top:257;width:67;height:77;mso-wrap-style:none;v-text-anchor:middle;mso-position-horizontal-relative:char" type="_x0000_t75">
                    <v:imagedata r:id="rId8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819;top:182;width:67;height:77;mso-wrap-style:none;v-text-anchor:middle;mso-position-horizontal-relative:char" type="_x0000_t75">
                    <v:imagedata r:id="rId8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870;top:126;width:223;height:236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09;top:68;width:67;height:77;mso-wrap-style:none;v-text-anchor:middle;mso-position-horizontal-relative:char" type="_x0000_t75">
                  <v:imagedata r:id="rId8" o:detectmouseclick="t"/>
                  <v:stroke color="#3465a4" joinstyle="round" endcap="flat"/>
                  <w10:wrap type="none"/>
                </v:shape>
                <v:shape id="shape_0" stroked="f" o:allowincell="f" style="position:absolute;left:983;top:68;width:67;height:77;mso-wrap-style:none;v-text-anchor:middle;mso-position-horizontal-relative:char" type="_x0000_t75">
                  <v:imagedata r:id="rId8" o:detectmouseclick="t"/>
                  <v:stroke color="#3465a4" joinstyle="round" endcap="flat"/>
                  <w10:wrap type="none"/>
                </v:shape>
                <v:shape id="shape_0" stroked="f" o:allowincell="f" style="position:absolute;left:916;top:353;width:67;height:77;mso-wrap-style:none;v-text-anchor:middle;mso-position-horizontal-relative:char" type="_x0000_t75">
                  <v:imagedata r:id="rId8" o:detectmouseclick="t"/>
                  <v:stroke color="#3465a4" joinstyle="round" endcap="flat"/>
                  <w10:wrap type="none"/>
                </v:shape>
                <v:shape id="shape_0" stroked="f" o:allowincell="f" style="position:absolute;left:990;top:353;width:67;height:77;mso-wrap-style:none;v-text-anchor:middle;mso-position-horizontal-relative:char" type="_x0000_t75">
                  <v:imagedata r:id="rId8" o:detectmouseclick="t"/>
                  <v:stroke color="#3465a4" joinstyle="round" endcap="flat"/>
                  <w10:wrap type="none"/>
                </v:shape>
                <v:shape id="shape_0" stroked="f" o:allowincell="f" style="position:absolute;left:0;top:150;width:598;height:296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275;top:150;width:598;height:296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  <w:vertAlign w:val="subscript"/>
        </w:rPr>
      </w:pPr>
      <w:r>
        <w:rPr>
          <w:rFonts w:cs="宋体;SimSun" w:ascii="宋体;SimSun" w:hAnsi="宋体;SimSun"/>
          <w:kern w:val="0"/>
          <w:szCs w:val="21"/>
        </w:rPr>
        <w:t>⑶①</w:t>
      </w:r>
      <w:r>
        <w:rPr>
          <w:kern w:val="0"/>
          <w:szCs w:val="21"/>
        </w:rPr>
        <w:t>高</w:t>
      </w:r>
      <w:r>
        <w:rPr>
          <w:rFonts w:eastAsia="Times New Roman"/>
          <w:kern w:val="0"/>
          <w:szCs w:val="21"/>
        </w:rPr>
        <w:t xml:space="preserve">    </w:t>
      </w:r>
      <w:r>
        <w:rPr>
          <w:kern w:val="0"/>
          <w:szCs w:val="21"/>
        </w:rPr>
        <w:t>②</w:t>
      </w:r>
      <w:r>
        <w:rPr>
          <w:kern w:val="0"/>
          <w:szCs w:val="21"/>
        </w:rPr>
        <w:t>SiO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＋</w:t>
      </w:r>
      <w:r>
        <w:rPr>
          <w:kern w:val="0"/>
          <w:szCs w:val="21"/>
        </w:rPr>
        <w:t>2</w:t>
      </w:r>
      <w:r>
        <w:rPr>
          <w:kern w:val="0"/>
          <w:szCs w:val="21"/>
        </w:rPr>
        <w:t>OH</w:t>
      </w:r>
      <w:r>
        <w:rPr>
          <w:kern w:val="0"/>
          <w:szCs w:val="21"/>
          <w:vertAlign w:val="superscript"/>
        </w:rPr>
        <w:t>－</w:t>
      </w:r>
      <w:r>
        <w:rPr>
          <w:kern w:val="0"/>
          <w:szCs w:val="21"/>
        </w:rPr>
        <w:t>＝</w:t>
      </w:r>
      <w:r>
        <w:rPr>
          <w:kern w:val="0"/>
          <w:szCs w:val="21"/>
        </w:rPr>
        <w:t>SiO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  <w:vertAlign w:val="superscript"/>
        </w:rPr>
        <w:t>2</w:t>
      </w:r>
      <w:r>
        <w:rPr>
          <w:kern w:val="0"/>
          <w:szCs w:val="21"/>
          <w:vertAlign w:val="superscript"/>
        </w:rPr>
        <w:t>－</w:t>
      </w:r>
      <w:r>
        <w:rPr>
          <w:kern w:val="0"/>
          <w:szCs w:val="21"/>
        </w:rPr>
        <w:t>＋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O</w:t>
      </w:r>
      <w:r>
        <w:rPr>
          <w:kern w:val="0"/>
          <w:szCs w:val="21"/>
        </w:rPr>
        <w:t>；原子晶体</w:t>
      </w:r>
      <w:r>
        <w:rPr>
          <w:rFonts w:eastAsia="Times New Roman"/>
          <w:kern w:val="0"/>
          <w:szCs w:val="21"/>
        </w:rPr>
        <w:t xml:space="preserve">  </w:t>
      </w:r>
      <w:r>
        <w:rPr>
          <w:kern w:val="0"/>
          <w:szCs w:val="21"/>
        </w:rPr>
        <w:t>③</w:t>
      </w:r>
      <w:r>
        <w:rPr>
          <w:kern w:val="0"/>
          <w:szCs w:val="21"/>
        </w:rPr>
        <w:t>NaCl</w:t>
      </w:r>
      <w:r>
        <w:rPr>
          <w:kern w:val="0"/>
          <w:szCs w:val="21"/>
        </w:rPr>
        <w:t>，</w:t>
      </w:r>
      <w:r>
        <w:rPr>
          <w:kern w:val="0"/>
          <w:szCs w:val="21"/>
        </w:rPr>
        <w:t>NaClO</w:t>
      </w:r>
      <w:r>
        <w:rPr>
          <w:kern w:val="0"/>
          <w:szCs w:val="21"/>
        </w:rPr>
        <w:t>，</w:t>
      </w:r>
      <w:r>
        <w:rPr>
          <w:kern w:val="0"/>
          <w:szCs w:val="21"/>
        </w:rPr>
        <w:t>Na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CO</w:t>
      </w:r>
      <w:r>
        <w:rPr>
          <w:kern w:val="0"/>
          <w:szCs w:val="21"/>
          <w:vertAlign w:val="subscript"/>
        </w:rPr>
        <w:t>3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 w:ascii="宋体;SimSun" w:hAnsi="宋体;SimSun"/>
          <w:kern w:val="0"/>
          <w:szCs w:val="21"/>
        </w:rPr>
        <w:t>⑷</w:t>
      </w:r>
      <w:r>
        <w:rPr>
          <w:rFonts w:eastAsia="Times New Roman"/>
          <w:kern w:val="0"/>
          <w:szCs w:val="21"/>
        </w:rPr>
        <w:t xml:space="preserve">  </w:t>
      </w:r>
      <w:r>
        <w:rPr>
          <w:kern w:val="0"/>
          <w:szCs w:val="21"/>
        </w:rPr>
        <w:t>3950 kg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9.(15</w:t>
      </w:r>
      <w:r>
        <w:rPr>
          <w:kern w:val="0"/>
          <w:szCs w:val="21"/>
        </w:rPr>
        <w:t>分</w:t>
      </w:r>
      <w:r>
        <w:rPr>
          <w:kern w:val="0"/>
          <w:szCs w:val="21"/>
        </w:rPr>
        <w:t>)</w:t>
      </w:r>
      <w:r>
        <w:rPr>
          <w:rFonts w:cs="宋体;SimSun" w:ascii="宋体;SimSun" w:hAnsi="宋体;SimSun"/>
          <w:kern w:val="0"/>
          <w:szCs w:val="21"/>
        </w:rPr>
        <w:t>⑴</w:t>
      </w:r>
      <w:r>
        <w:rPr>
          <w:kern w:val="0"/>
          <w:szCs w:val="21"/>
        </w:rPr>
        <w:t>冷凝管或冷凝器，</w:t>
      </w:r>
      <w:r>
        <w:rPr>
          <w:kern w:val="0"/>
          <w:szCs w:val="21"/>
        </w:rPr>
        <w:t>b</w:t>
      </w:r>
      <w:r>
        <w:rPr>
          <w:kern w:val="0"/>
          <w:szCs w:val="21"/>
        </w:rPr>
        <w:t xml:space="preserve">  </w:t>
      </w:r>
      <w:r>
        <w:rPr>
          <w:kern w:val="0"/>
          <w:szCs w:val="21"/>
        </w:rPr>
        <w:t xml:space="preserve">      </w:t>
      </w:r>
      <w:r>
        <w:rPr>
          <w:rFonts w:cs="宋体;SimSun" w:ascii="宋体;SimSun" w:hAnsi="宋体;SimSun"/>
          <w:kern w:val="0"/>
          <w:szCs w:val="21"/>
        </w:rPr>
        <w:t>⑵</w:t>
      </w:r>
      <w:r>
        <w:rPr>
          <w:kern w:val="0"/>
          <w:szCs w:val="21"/>
        </w:rPr>
        <w:t>SO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＋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＝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SO</w:t>
      </w:r>
      <w:r>
        <w:rPr>
          <w:kern w:val="0"/>
          <w:szCs w:val="21"/>
          <w:vertAlign w:val="subscript"/>
        </w:rPr>
        <w:t>4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⑶③</w:t>
      </w:r>
      <w:r>
        <w:rPr>
          <w:kern w:val="0"/>
          <w:szCs w:val="21"/>
        </w:rPr>
        <w:t>；酚酞；④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 w:ascii="宋体;SimSun" w:hAnsi="宋体;SimSun"/>
          <w:kern w:val="0"/>
          <w:szCs w:val="21"/>
        </w:rPr>
        <w:t>⑷</w:t>
      </w:r>
      <w:r>
        <w:rPr>
          <w:kern w:val="0"/>
          <w:szCs w:val="21"/>
        </w:rPr>
        <w:t xml:space="preserve">0.24   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 w:ascii="宋体;SimSun" w:hAnsi="宋体;SimSun"/>
          <w:kern w:val="0"/>
          <w:szCs w:val="21"/>
        </w:rPr>
        <w:t>⑸</w:t>
      </w:r>
      <w:r>
        <w:rPr>
          <w:kern w:val="0"/>
          <w:szCs w:val="21"/>
        </w:rPr>
        <w:t>原因：盐酸的挥发；改进措施：用不挥发的强酸如硫酸代替盐酸，或用蒸馏水代替葡萄酒进行对比实验，扣除盐酸挥发的影响。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10.</w:t>
      </w:r>
      <w:r>
        <w:rPr>
          <w:kern w:val="0"/>
          <w:szCs w:val="21"/>
        </w:rPr>
        <w:t>（</w:t>
      </w:r>
      <w:r>
        <w:rPr>
          <w:kern w:val="0"/>
          <w:szCs w:val="21"/>
        </w:rPr>
        <w:t>14</w:t>
      </w:r>
      <w:r>
        <w:rPr>
          <w:kern w:val="0"/>
          <w:szCs w:val="21"/>
        </w:rPr>
        <w:t>分）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⑴</w:t>
      </w:r>
      <w:r>
        <w:rPr>
          <w:kern w:val="0"/>
          <w:szCs w:val="21"/>
        </w:rPr>
        <w:t>卤代烃，</w:t>
      </w:r>
      <w:r>
        <w:rPr>
          <w:kern w:val="0"/>
          <w:szCs w:val="21"/>
        </w:rPr>
        <w:t>CH</w:t>
      </w:r>
      <w:r>
        <w:rPr>
          <w:kern w:val="0"/>
          <w:szCs w:val="21"/>
          <w:vertAlign w:val="subscript"/>
        </w:rPr>
        <w:t>4</w:t>
      </w:r>
      <w:r>
        <w:rPr>
          <w:kern w:val="0"/>
          <w:szCs w:val="21"/>
        </w:rPr>
        <w:t>或甲烷。—</w:t>
      </w:r>
      <w:r>
        <w:rPr>
          <w:kern w:val="0"/>
          <w:szCs w:val="21"/>
        </w:rPr>
        <w:t>CHO</w:t>
      </w:r>
      <w:r>
        <w:rPr>
          <w:kern w:val="0"/>
          <w:szCs w:val="21"/>
        </w:rPr>
        <w:t>或醛基。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⑵</w:t>
      </w:r>
      <w:r>
        <w:rPr>
          <w:kern w:val="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747395" cy="67056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60" cy="670680"/>
                          <a:chOff x="0" y="0"/>
                          <a:chExt cx="747360" cy="670680"/>
                        </a:xfrm>
                      </wpg:grpSpPr>
                      <wpg:grpSp>
                        <wpg:cNvGrpSpPr/>
                        <wpg:grpSpPr>
                          <a:xfrm>
                            <a:off x="0" y="197640"/>
                            <a:ext cx="368280" cy="283680"/>
                          </a:xfrm>
                        </wpg:grpSpPr>
                        <wpg:grpSp>
                          <wpg:cNvGrpSpPr/>
                          <wpg:grpSpPr>
                            <a:xfrm>
                              <a:off x="7560" y="28440"/>
                              <a:ext cx="360720" cy="255240"/>
                            </a:xfrm>
                          </wpg:grpSpPr>
                          <wps:wsp>
                            <wps:cNvSpPr/>
                            <wps:spPr>
                              <a:xfrm flipH="1" flipV="1">
                                <a:off x="0" y="0"/>
                                <a:ext cx="360720" cy="255240"/>
                              </a:xfrm>
                              <a:prstGeom prst="hexagon">
                                <a:avLst>
                                  <a:gd name="adj" fmla="val 35331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48400" y="126360"/>
                                <a:ext cx="78120" cy="1072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36720" y="127440"/>
                                <a:ext cx="79920" cy="108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2960" y="25560"/>
                                <a:ext cx="1530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 rot="16200000">
                              <a:off x="14040" y="-14040"/>
                              <a:ext cx="271800" cy="299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73320" y="0"/>
                            <a:ext cx="374040" cy="6706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260280"/>
                              <a:ext cx="33732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－CH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75320" y="157320"/>
                              <a:ext cx="33480" cy="11448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3348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175320" y="414720"/>
                              <a:ext cx="33480" cy="11448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3348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46160" y="0"/>
                              <a:ext cx="22788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252" w:hanging="252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OH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2200" y="501120"/>
                              <a:ext cx="227880" cy="1695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252" w:hanging="252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CCl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58920" y="349200"/>
                            <a:ext cx="13788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28800"/>
                              <a:ext cx="137880" cy="0"/>
                            </a:xfrm>
                            <a:prstGeom prst="line">
                              <a:avLst/>
                            </a:prstGeom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3788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6pt;margin-top:0pt;width:58.25pt;height:52.8pt" coordorigin="12,0" coordsize="1165,1056">
                <v:group id="shape_0" style="position:absolute;left:12;top:288;width:568;height:472">
                  <v:group id="shape_0" style="position:absolute;left:12;top:356;width:568;height:402">
                    <v:shape id="shape_0" fillcolor="white" stroked="t" o:allowincell="f" style="position:absolute;left:12;top:356;width:567;height:401;flip:xy;mso-wrap-style:none;v-text-anchor:middle;mso-position-horizontal-relative:char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line id="shape_0" from="403,555" to="525,723" stroked="t" o:allowincell="f" style="position:absolute;flip:y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0,557" to="195,726" stroked="t" o:allowincell="f" style="position:absolute;flip:xy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74,396" to="414,396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rect id="shape_0" fillcolor="white" stroked="f" o:allowincell="f" style="position:absolute;left:22;top:290;width:427;height:471;mso-wrap-style:none;v-text-anchor:middle;rotation:270;mso-position-horizontal-relative:char">
                    <v:fill o:detectmouseclick="t" type="solid" color2="black" opacity="0"/>
                    <v:stroke color="#3465a4" joinstyle="round" endcap="flat"/>
                    <w10:wrap type="none"/>
                  </v:rect>
                </v:group>
                <v:group id="shape_0" style="position:absolute;left:588;top:0;width:589;height:1056">
                  <v:shape id="shape_0" fillcolor="white" stroked="f" o:allowincell="f" style="position:absolute;left:588;top:410;width:530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－CH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group id="shape_0" style="position:absolute;left:864;top:248;width:52;height:179">
                    <v:line id="shape_0" from="917,248" to="917,427" stroked="f" o:allowincell="f" style="position:absolute;flip:y;mso-position-horizontal-relative:char">
                      <v:stroke color="#3465a4" joinstyle="round" endcap="flat"/>
                      <v:fill o:detectmouseclick="t" on="false"/>
                      <w10:wrap type="none"/>
                    </v:line>
                    <v:line id="shape_0" from="864,248" to="864,427" stroked="t" o:allowincell="f" style="position:absolute;flip:y;mso-position-horizontal-relative:char">
                      <v:stroke color="black" weight="6480" joinstyle="miter" endcap="flat"/>
                      <v:fill o:detectmouseclick="t" on="false"/>
                      <w10:wrap type="none"/>
                    </v:line>
                  </v:group>
                  <v:group id="shape_0" style="position:absolute;left:864;top:653;width:52;height:179">
                    <v:line id="shape_0" from="917,653" to="917,832" stroked="f" o:allowincell="f" style="position:absolute;flip:y;mso-position-horizontal-relative:char">
                      <v:stroke color="#3465a4" joinstyle="round" endcap="flat"/>
                      <v:fill o:detectmouseclick="t" on="false"/>
                      <w10:wrap type="none"/>
                    </v:line>
                    <v:line id="shape_0" from="864,653" to="864,832" stroked="t" o:allowincell="f" style="position:absolute;flip:y;mso-position-horizontal-relative:char">
                      <v:stroke color="black" weight="6480" joinstyle="miter" endcap="flat"/>
                      <v:fill o:detectmouseclick="t" on="false"/>
                      <w10:wrap type="none"/>
                    </v:line>
                  </v:group>
                  <v:shape id="shape_0" fillcolor="white" stroked="f" o:allowincell="f" style="position:absolute;left:818;top:0;width:358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252" w:hanging="252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OH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shape id="shape_0" fillcolor="white" stroked="f" o:allowincell="f" style="position:absolute;left:812;top:789;width:358;height:266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252" w:hanging="252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CCl</w:t>
                          </w:r>
                          <w:r>
                            <w:rPr>
                              <w:sz w:val="18"/>
                              <w:kern w:val="2"/>
                              <w:szCs w:val="18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</v:group>
                <v:group id="shape_0" style="position:absolute;left:565;top:550;width:216;height:44">
                  <v:line id="shape_0" from="565,595" to="781,595" stroked="f" o:allowincell="f" style="position:absolute;mso-position-horizontal-relative:char">
                    <v:stroke color="#3465a4" joinstyle="round" endcap="flat"/>
                    <v:fill o:detectmouseclick="t" on="false"/>
                    <w10:wrap type="none"/>
                  </v:line>
                  <v:line id="shape_0" from="565,550" to="781,550" stroked="t" o:allowincell="f" style="position:absolute;mso-position-horizontal-relative:char">
                    <v:stroke color="black" weight="648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  <w:r>
        <w:rPr>
          <w:kern w:val="0"/>
          <w:szCs w:val="21"/>
        </w:rPr>
        <w:t>＋</w:t>
      </w:r>
      <w:r>
        <w:rPr>
          <w:kern w:val="0"/>
          <w:szCs w:val="21"/>
        </w:rPr>
        <w:t>CH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COOH</w:t>
      </w:r>
      <w:r>
        <w:rPr>
          <w:spacing w:val="6"/>
          <w:kern w:val="0"/>
          <w:sz w:val="18"/>
          <w:szCs w:val="18"/>
          <w:lang w:val="en-US" w:eastAsia="en-US"/>
        </w:rPr>
        <mc:AlternateContent>
          <mc:Choice Requires="wpg">
            <w:drawing>
              <wp:inline distT="0" distB="0" distL="0" distR="0">
                <wp:extent cx="508000" cy="36385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960" cy="363960"/>
                          <a:chOff x="0" y="0"/>
                          <a:chExt cx="507960" cy="363960"/>
                        </a:xfrm>
                      </wpg:grpSpPr>
                      <wps:wsp>
                        <wps:cNvSpPr txBox="1"/>
                        <wps:spPr>
                          <a:xfrm>
                            <a:off x="0" y="19080"/>
                            <a:ext cx="5061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pacing w:val="6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浓硫酸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01960"/>
                            <a:ext cx="5061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pacing w:val="6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040" y="153000"/>
                            <a:ext cx="502920" cy="18360"/>
                          </a:xfrm>
                        </wpg:grpSpPr>
                        <wps:wsp>
                          <wps:cNvSpPr/>
                          <wps:spPr>
                            <a:xfrm>
                              <a:off x="0" y="18360"/>
                              <a:ext cx="5029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7920" y="0"/>
                              <a:ext cx="44280" cy="165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040" y="198000"/>
                            <a:ext cx="502920" cy="1836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5029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720" y="2160"/>
                              <a:ext cx="44280" cy="165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221040"/>
                            <a:ext cx="5061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5061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39.95pt;height:28.65pt" coordorigin="0,0" coordsize="799,573">
                <v:shape id="shape_0" stroked="f" o:allowincell="f" style="position:absolute;left:0;top:30;width:796;height:224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pacing w:val="6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浓硫酸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318;width:796;height:224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pacing w:val="6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Δ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8;top:241;width:791;height:28">
                  <v:line id="shape_0" from="8,270" to="799,270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729,241" to="798,266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</v:group>
                <v:group id="shape_0" style="position:absolute;left:8;top:312;width:791;height:28">
                  <v:line id="shape_0" from="8,312" to="799,312" stroked="t" o:allowincell="f" style="position:absolute;flip:x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9,315" to="78,340" stroked="t" o:allowincell="f" style="position:absolute;flip:xy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0;top:348;width:796;height:224;mso-wrap-style:none;v-text-anchor:middle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0;width:796;height:224;mso-wrap-style:none;v-text-anchor:middle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kern w:val="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962025" cy="67056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20" cy="670680"/>
                          <a:chOff x="0" y="0"/>
                          <a:chExt cx="961920" cy="670680"/>
                        </a:xfrm>
                      </wpg:grpSpPr>
                      <wpg:grpSp>
                        <wpg:cNvGrpSpPr/>
                        <wpg:grpSpPr>
                          <a:xfrm>
                            <a:off x="0" y="197640"/>
                            <a:ext cx="368280" cy="283680"/>
                          </a:xfrm>
                        </wpg:grpSpPr>
                        <wpg:grpSp>
                          <wpg:cNvGrpSpPr/>
                          <wpg:grpSpPr>
                            <a:xfrm>
                              <a:off x="7560" y="28440"/>
                              <a:ext cx="360720" cy="255240"/>
                            </a:xfrm>
                          </wpg:grpSpPr>
                          <wps:wsp>
                            <wps:cNvSpPr/>
                            <wps:spPr>
                              <a:xfrm flipH="1" flipV="1">
                                <a:off x="0" y="0"/>
                                <a:ext cx="360720" cy="255240"/>
                              </a:xfrm>
                              <a:prstGeom prst="hexagon">
                                <a:avLst>
                                  <a:gd name="adj" fmla="val 35331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48400" y="126360"/>
                                <a:ext cx="78120" cy="1072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36720" y="127440"/>
                                <a:ext cx="79920" cy="108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2960" y="25560"/>
                                <a:ext cx="1530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 rot="16200000">
                              <a:off x="14040" y="-14040"/>
                              <a:ext cx="271800" cy="299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374040" y="260280"/>
                            <a:ext cx="33732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－CH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50080" y="157320"/>
                            <a:ext cx="34200" cy="1144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3420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50080" y="414720"/>
                            <a:ext cx="34200" cy="1144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3420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520560" y="0"/>
                            <a:ext cx="441360" cy="21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52" w:hanging="252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OOCCH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17680" y="501120"/>
                            <a:ext cx="22860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52" w:hanging="252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CCl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59280" y="349200"/>
                            <a:ext cx="13788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28800"/>
                              <a:ext cx="137880" cy="0"/>
                            </a:xfrm>
                            <a:prstGeom prst="line">
                              <a:avLst/>
                            </a:prstGeom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3788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6pt;margin-top:0pt;width:75.15pt;height:52.8pt" coordorigin="12,0" coordsize="1503,1056">
                <v:group id="shape_0" style="position:absolute;left:12;top:288;width:568;height:472">
                  <v:group id="shape_0" style="position:absolute;left:12;top:356;width:568;height:402">
                    <v:shape id="shape_0" fillcolor="white" stroked="t" o:allowincell="f" style="position:absolute;left:12;top:356;width:567;height:401;flip:xy;mso-wrap-style:none;v-text-anchor:middle;mso-position-horizontal-relative:char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line id="shape_0" from="403,555" to="525,723" stroked="t" o:allowincell="f" style="position:absolute;flip:y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0,557" to="195,726" stroked="t" o:allowincell="f" style="position:absolute;flip:xy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74,396" to="414,396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rect id="shape_0" fillcolor="white" stroked="f" o:allowincell="f" style="position:absolute;left:22;top:290;width:427;height:471;mso-wrap-style:none;v-text-anchor:middle;rotation:270;mso-position-horizontal-relative:char">
                    <v:fill o:detectmouseclick="t" type="solid" color2="black" opacity="0"/>
                    <v:stroke color="#3465a4" joinstyle="round" endcap="flat"/>
                    <w10:wrap type="none"/>
                  </v:rect>
                </v:group>
                <v:shape id="shape_0" fillcolor="white" stroked="f" o:allowincell="f" style="position:absolute;left:589;top:410;width:530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－CH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group id="shape_0" style="position:absolute;left:866;top:248;width:53;height:179">
                  <v:line id="shape_0" from="920,248" to="920,427" stroked="f" o:allowincell="f" style="position:absolute;flip:y;mso-position-horizontal-relative:char">
                    <v:stroke color="#3465a4" joinstyle="round" endcap="flat"/>
                    <v:fill o:detectmouseclick="t" on="false"/>
                    <w10:wrap type="none"/>
                  </v:line>
                  <v:line id="shape_0" from="866,248" to="866,427" stroked="t" o:allowincell="f" style="position:absolute;flip:y;mso-position-horizontal-relative:char">
                    <v:stroke color="black" weight="6480" joinstyle="miter" endcap="flat"/>
                    <v:fill o:detectmouseclick="t" on="false"/>
                    <w10:wrap type="none"/>
                  </v:line>
                </v:group>
                <v:group id="shape_0" style="position:absolute;left:866;top:653;width:53;height:179">
                  <v:line id="shape_0" from="920,653" to="920,832" stroked="f" o:allowincell="f" style="position:absolute;flip:y;mso-position-horizontal-relative:char">
                    <v:stroke color="#3465a4" joinstyle="round" endcap="flat"/>
                    <v:fill o:detectmouseclick="t" on="false"/>
                    <w10:wrap type="none"/>
                  </v:line>
                  <v:line id="shape_0" from="866,653" to="866,832" stroked="t" o:allowincell="f" style="position:absolute;flip:y;mso-position-horizontal-relative:char">
                    <v:stroke color="black" weight="6480" joinstyle="miter" endcap="flat"/>
                    <v:fill o:detectmouseclick="t" on="false"/>
                    <w10:wrap type="none"/>
                  </v:line>
                </v:group>
                <v:shape id="shape_0" fillcolor="white" stroked="f" o:allowincell="f" style="position:absolute;left:820;top:0;width:694;height:34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52" w:hanging="252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OOCCH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shape id="shape_0" fillcolor="white" stroked="f" o:allowincell="f" style="position:absolute;left:815;top:789;width:359;height:266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52" w:hanging="252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CCl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group id="shape_0" style="position:absolute;left:566;top:550;width:216;height:44">
                  <v:line id="shape_0" from="566,595" to="782,595" stroked="f" o:allowincell="f" style="position:absolute;mso-position-horizontal-relative:char">
                    <v:stroke color="#3465a4" joinstyle="round" endcap="flat"/>
                    <v:fill o:detectmouseclick="t" on="false"/>
                    <w10:wrap type="none"/>
                  </v:line>
                  <v:line id="shape_0" from="566,550" to="782,550" stroked="t" o:allowincell="f" style="position:absolute;mso-position-horizontal-relative:char">
                    <v:stroke color="black" weight="648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  <w:r>
        <w:rPr>
          <w:kern w:val="0"/>
          <w:szCs w:val="21"/>
        </w:rPr>
        <w:t>＋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O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⑶</w:t>
      </w:r>
      <w:r>
        <w:rPr>
          <w:kern w:val="0"/>
          <w:szCs w:val="21"/>
        </w:rPr>
        <w:t>苯甲酸钾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⑷</w:t>
      </w:r>
      <w:r>
        <w:rPr>
          <w:kern w:val="0"/>
          <w:szCs w:val="21"/>
        </w:rPr>
        <w:t>1</w:t>
      </w:r>
      <w:r>
        <w:rPr>
          <w:rFonts w:cs="宋体;SimSun" w:ascii="宋体;SimSun" w:hAnsi="宋体;SimSun"/>
          <w:kern w:val="0"/>
          <w:szCs w:val="21"/>
        </w:rPr>
        <w:t>∶</w:t>
      </w:r>
      <w:r>
        <w:rPr>
          <w:kern w:val="0"/>
          <w:szCs w:val="21"/>
        </w:rPr>
        <w:t>2</w:t>
      </w:r>
      <w:r>
        <w:rPr>
          <w:rFonts w:cs="宋体;SimSun" w:ascii="宋体;SimSun" w:hAnsi="宋体;SimSun"/>
          <w:kern w:val="0"/>
          <w:szCs w:val="21"/>
        </w:rPr>
        <w:t>∶</w:t>
      </w:r>
      <w:r>
        <w:rPr>
          <w:kern w:val="0"/>
          <w:szCs w:val="21"/>
        </w:rPr>
        <w:t>4</w:t>
      </w:r>
      <w:r>
        <w:rPr>
          <w:rFonts w:cs="宋体;SimSun" w:ascii="宋体;SimSun" w:hAnsi="宋体;SimSun"/>
          <w:kern w:val="0"/>
          <w:szCs w:val="21"/>
        </w:rPr>
        <w:t>∶</w:t>
      </w:r>
      <w:r>
        <w:rPr>
          <w:kern w:val="0"/>
          <w:szCs w:val="21"/>
        </w:rPr>
        <w:t>4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⑸</w:t>
      </w:r>
      <w:r>
        <w:rPr>
          <w:kern w:val="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1170305" cy="92773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360" cy="927720"/>
                          <a:chOff x="0" y="0"/>
                          <a:chExt cx="1170360" cy="927720"/>
                        </a:xfrm>
                      </wpg:grpSpPr>
                      <wpg:grpSp>
                        <wpg:cNvGrpSpPr/>
                        <wpg:grpSpPr>
                          <a:xfrm>
                            <a:off x="200160" y="261000"/>
                            <a:ext cx="367200" cy="3898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6840"/>
                              <a:ext cx="329400" cy="383040"/>
                            </a:xfrm>
                          </wpg:grpSpPr>
                          <wps:wsp>
                            <wps:cNvSpPr/>
                            <wps:spPr>
                              <a:xfrm flipH="1" flipV="1" rot="5400000">
                                <a:off x="-26640" y="26640"/>
                                <a:ext cx="383040" cy="329400"/>
                              </a:xfrm>
                              <a:prstGeom prst="hexagon">
                                <a:avLst>
                                  <a:gd name="adj" fmla="val 29071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6640" y="264240"/>
                                <a:ext cx="138600" cy="831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4120" y="39600"/>
                                <a:ext cx="139680" cy="849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95920" y="110160"/>
                                <a:ext cx="0" cy="162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15840" y="0"/>
                              <a:ext cx="351000" cy="318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523800" y="276120"/>
                            <a:ext cx="24768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82600"/>
                            <a:ext cx="24768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Cl—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60000" y="151920"/>
                            <a:ext cx="28440" cy="1144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880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336600" y="0"/>
                            <a:ext cx="22608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ONa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66480" y="663120"/>
                            <a:ext cx="28440" cy="1144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844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37560" y="276120"/>
                            <a:ext cx="53280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CH＝CH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20760" y="762120"/>
                            <a:ext cx="22356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Cl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.05pt;width:92.15pt;height:73.1pt" coordorigin="0,1" coordsize="1843,1462">
                <v:group id="shape_0" style="position:absolute;left:271;top:412;width:622;height:571">
                  <v:group id="shape_0" style="position:absolute;left:271;top:464;width:603;height:519">
                    <v:shape id="shape_0" fillcolor="white" stroked="t" o:allowincell="f" style="position:absolute;left:273;top:465;width:602;height:518;flip:xy;mso-wrap-style:none;v-text-anchor:middle;rotation:90;mso-position-horizontal-relative:char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line id="shape_0" from="357,839" to="574,96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53,485" to="572,618" stroked="t" o:allowincell="f" style="position:absolute;flip:y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81,596" to="781,851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rect id="shape_0" fillcolor="white" stroked="f" o:allowincell="f" style="position:absolute;left:340;top:412;width:552;height:501;mso-wrap-style:none;v-text-anchor:middle;mso-position-horizontal-relative:char">
                    <v:fill o:detectmouseclick="t" type="solid" color2="black" opacity="0"/>
                    <v:stroke color="#3465a4" joinstyle="round" endcap="flat"/>
                    <w10:wrap type="none"/>
                  </v:rect>
                </v:group>
                <v:shape id="shape_0" stroked="f" o:allowincell="f" style="position:absolute;left:825;top:436;width:389;height:260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—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446;width:389;height:260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Cl—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567;top:240;width:44;height:179">
                  <v:line id="shape_0" from="612,240" to="612,419" stroked="f" o:allowincell="f" style="position:absolute;flip:y;mso-position-horizontal-relative:char">
                    <v:stroke color="#3465a4" joinstyle="round" endcap="flat"/>
                    <v:fill o:detectmouseclick="t" on="false"/>
                    <w10:wrap type="none"/>
                  </v:line>
                  <v:line id="shape_0" from="567,240" to="567,419" stroked="t" o:allowincell="f" style="position:absolute;flip:y;mso-position-horizontal-relative:char">
                    <v:stroke color="black" weight="648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530;top:1;width:355;height:260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ONa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577;top:1045;width:44;height:179">
                  <v:line id="shape_0" from="622,1045" to="622,1224" stroked="f" o:allowincell="f" style="position:absolute;flip:y;mso-position-horizontal-relative:char">
                    <v:stroke color="#3465a4" joinstyle="round" endcap="flat"/>
                    <v:fill o:detectmouseclick="t" on="false"/>
                    <w10:wrap type="none"/>
                  </v:line>
                  <v:line id="shape_0" from="577,1045" to="577,1224" stroked="t" o:allowincell="f" style="position:absolute;flip:y;mso-position-horizontal-relative:char">
                    <v:stroke color="black" weight="648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004;top:436;width:838;height:260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CH＝CH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05;top:1201;width:351;height:260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kern w:val="0"/>
          <w:szCs w:val="21"/>
        </w:rPr>
        <w:t>或</w:t>
      </w:r>
      <w:r>
        <w:rPr>
          <w:kern w:val="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875030" cy="908685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5160" cy="908640"/>
                          <a:chOff x="0" y="0"/>
                          <a:chExt cx="875160" cy="908640"/>
                        </a:xfrm>
                      </wpg:grpSpPr>
                      <wpg:grpSp>
                        <wpg:cNvGrpSpPr/>
                        <wpg:grpSpPr>
                          <a:xfrm>
                            <a:off x="200160" y="261000"/>
                            <a:ext cx="367200" cy="3898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6840"/>
                              <a:ext cx="329400" cy="383040"/>
                            </a:xfrm>
                          </wpg:grpSpPr>
                          <wps:wsp>
                            <wps:cNvSpPr/>
                            <wps:spPr>
                              <a:xfrm flipH="1" flipV="1" rot="5400000">
                                <a:off x="-26640" y="26640"/>
                                <a:ext cx="383040" cy="329400"/>
                              </a:xfrm>
                              <a:prstGeom prst="hexagon">
                                <a:avLst>
                                  <a:gd name="adj" fmla="val 29071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6640" y="264240"/>
                                <a:ext cx="138600" cy="831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4120" y="39600"/>
                                <a:ext cx="139680" cy="849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95920" y="110160"/>
                                <a:ext cx="0" cy="162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15840" y="0"/>
                              <a:ext cx="351000" cy="318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523800" y="276120"/>
                            <a:ext cx="24768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—Cl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82600"/>
                            <a:ext cx="24768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Cl—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60000" y="151920"/>
                            <a:ext cx="28440" cy="1144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880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336600" y="0"/>
                            <a:ext cx="22608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ONa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66480" y="663120"/>
                            <a:ext cx="28440" cy="1144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844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342360" y="743040"/>
                            <a:ext cx="53280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CH＝CH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.05pt;width:68.9pt;height:71.55pt" coordorigin="0,1" coordsize="1378,1431">
                <v:group id="shape_0" style="position:absolute;left:271;top:412;width:622;height:571">
                  <v:group id="shape_0" style="position:absolute;left:271;top:464;width:603;height:519">
                    <v:shape id="shape_0" fillcolor="white" stroked="t" o:allowincell="f" style="position:absolute;left:273;top:465;width:602;height:518;flip:xy;mso-wrap-style:none;v-text-anchor:middle;rotation:90;mso-position-horizontal-relative:char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line id="shape_0" from="357,839" to="574,96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53,485" to="572,618" stroked="t" o:allowincell="f" style="position:absolute;flip:y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81,596" to="781,851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rect id="shape_0" fillcolor="white" stroked="f" o:allowincell="f" style="position:absolute;left:340;top:412;width:552;height:501;mso-wrap-style:none;v-text-anchor:middle;mso-position-horizontal-relative:char">
                    <v:fill o:detectmouseclick="t" type="solid" color2="black" opacity="0"/>
                    <v:stroke color="#3465a4" joinstyle="round" endcap="flat"/>
                    <w10:wrap type="none"/>
                  </v:rect>
                </v:group>
                <v:shape id="shape_0" stroked="f" o:allowincell="f" style="position:absolute;left:825;top:436;width:389;height:260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—Cl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446;width:389;height:260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Cl—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567;top:240;width:44;height:179">
                  <v:line id="shape_0" from="612,240" to="612,419" stroked="f" o:allowincell="f" style="position:absolute;flip:y;mso-position-horizontal-relative:char">
                    <v:stroke color="#3465a4" joinstyle="round" endcap="flat"/>
                    <v:fill o:detectmouseclick="t" on="false"/>
                    <w10:wrap type="none"/>
                  </v:line>
                  <v:line id="shape_0" from="567,240" to="567,419" stroked="t" o:allowincell="f" style="position:absolute;flip:y;mso-position-horizontal-relative:char">
                    <v:stroke color="black" weight="648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530;top:1;width:355;height:260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ONa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577;top:1045;width:44;height:179">
                  <v:line id="shape_0" from="622,1045" to="622,1224" stroked="f" o:allowincell="f" style="position:absolute;flip:y;mso-position-horizontal-relative:char">
                    <v:stroke color="#3465a4" joinstyle="round" endcap="flat"/>
                    <v:fill o:detectmouseclick="t" on="false"/>
                    <w10:wrap type="none"/>
                  </v:line>
                  <v:line id="shape_0" from="577,1045" to="577,1224" stroked="t" o:allowincell="f" style="position:absolute;flip:y;mso-position-horizontal-relative:char">
                    <v:stroke color="black" weight="648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539;top:1171;width:838;height:260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CH＝CH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</w:rPr>
      </w:pPr>
      <w:r>
        <w:rPr>
          <w:kern w:val="0"/>
          <w:szCs w:val="21"/>
        </w:rPr>
        <w:t>11.(14</w:t>
      </w:r>
      <w:r>
        <w:rPr>
          <w:kern w:val="0"/>
          <w:szCs w:val="21"/>
        </w:rPr>
        <w:t>分</w:t>
      </w:r>
      <w:r>
        <w:rPr>
          <w:kern w:val="0"/>
          <w:szCs w:val="21"/>
        </w:rPr>
        <w:t>)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/>
      </w:pPr>
      <w:r>
        <w:rPr>
          <w:rFonts w:cs="宋体;SimSun" w:ascii="宋体;SimSun" w:hAnsi="宋体;SimSun"/>
          <w:kern w:val="0"/>
          <w:szCs w:val="21"/>
        </w:rPr>
        <w:t>⑴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O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⑵</w:t>
      </w:r>
      <w:r>
        <w:rPr>
          <w:kern w:val="0"/>
          <w:szCs w:val="21"/>
        </w:rPr>
        <w:t>NaBH</w:t>
      </w:r>
      <w:r>
        <w:rPr>
          <w:kern w:val="0"/>
          <w:szCs w:val="21"/>
          <w:vertAlign w:val="subscript"/>
        </w:rPr>
        <w:t>4</w:t>
      </w:r>
      <w:r>
        <w:rPr>
          <w:kern w:val="0"/>
          <w:szCs w:val="21"/>
        </w:rPr>
        <w:t>＋</w:t>
      </w:r>
      <w:r>
        <w:rPr>
          <w:kern w:val="0"/>
          <w:szCs w:val="21"/>
        </w:rPr>
        <w:t>2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O=NaBO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＋</w:t>
      </w:r>
      <w:r>
        <w:rPr>
          <w:kern w:val="0"/>
          <w:szCs w:val="21"/>
        </w:rPr>
        <w:t>4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↑</w:t>
      </w:r>
      <w:r>
        <w:rPr>
          <w:kern w:val="0"/>
          <w:szCs w:val="21"/>
        </w:rPr>
        <w:t>，</w:t>
      </w:r>
      <w:r>
        <w:rPr>
          <w:kern w:val="0"/>
          <w:szCs w:val="21"/>
        </w:rPr>
        <w:t>4N</w:t>
      </w:r>
      <w:r>
        <w:rPr>
          <w:kern w:val="0"/>
          <w:szCs w:val="21"/>
          <w:vertAlign w:val="subscript"/>
        </w:rPr>
        <w:t>A</w:t>
      </w:r>
      <w:r>
        <w:rPr>
          <w:kern w:val="0"/>
          <w:szCs w:val="21"/>
        </w:rPr>
        <w:t>或</w:t>
      </w:r>
      <w:r>
        <w:rPr>
          <w:kern w:val="0"/>
          <w:szCs w:val="21"/>
        </w:rPr>
        <w:t>2.408×10</w:t>
      </w:r>
      <w:r>
        <w:rPr>
          <w:kern w:val="0"/>
          <w:szCs w:val="21"/>
          <w:vertAlign w:val="superscript"/>
        </w:rPr>
        <w:t>24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⑶</w:t>
      </w:r>
      <w:r>
        <w:rPr>
          <w:kern w:val="0"/>
          <w:szCs w:val="21"/>
        </w:rPr>
        <w:t>mol</w:t>
      </w:r>
      <w:r>
        <w:rPr>
          <w:kern w:val="0"/>
          <w:szCs w:val="21"/>
          <w:vertAlign w:val="superscript"/>
        </w:rPr>
        <w:t>3</w:t>
      </w:r>
      <w:r>
        <w:rPr>
          <w:kern w:val="0"/>
          <w:szCs w:val="21"/>
        </w:rPr>
        <w:t>·L</w:t>
      </w:r>
      <w:r>
        <w:rPr>
          <w:kern w:val="0"/>
          <w:szCs w:val="21"/>
          <w:vertAlign w:val="superscript"/>
        </w:rPr>
        <w:t>－</w:t>
      </w:r>
      <w:r>
        <w:rPr>
          <w:kern w:val="0"/>
          <w:szCs w:val="21"/>
          <w:vertAlign w:val="superscript"/>
        </w:rPr>
        <w:t>3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/>
      </w:pPr>
      <w:r>
        <w:rPr>
          <w:rFonts w:cs="宋体;SimSun" w:ascii="宋体;SimSun" w:hAnsi="宋体;SimSun"/>
          <w:kern w:val="0"/>
          <w:szCs w:val="21"/>
        </w:rPr>
        <w:t>⑷①</w:t>
      </w:r>
      <w:r>
        <w:rPr>
          <w:kern w:val="0"/>
          <w:szCs w:val="21"/>
        </w:rPr>
        <w:t>A</w:t>
      </w:r>
      <w:r>
        <w:rPr>
          <w:kern w:val="0"/>
          <w:szCs w:val="21"/>
        </w:rPr>
        <w:object w:dxaOrig="615" w:dyaOrig="255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30.75pt;height:12.75pt" filled="f" o:ole="">
            <v:imagedata r:id="rId25" o:title=""/>
          </v:shape>
          <o:OLEObject Type="Embed" ProgID="" ShapeID="ole_rId24" DrawAspect="Content" ObjectID="_384583435" r:id="rId24"/>
        </w:object>
      </w:r>
      <w:r>
        <w:rPr>
          <w:kern w:val="0"/>
          <w:szCs w:val="21"/>
        </w:rPr>
        <w:t>D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②</w:t>
      </w:r>
      <w:r>
        <w:rPr>
          <w:kern w:val="0"/>
          <w:szCs w:val="21"/>
        </w:rPr>
        <w:t>C</w:t>
      </w:r>
      <w:r>
        <w:rPr>
          <w:kern w:val="0"/>
          <w:szCs w:val="21"/>
          <w:vertAlign w:val="subscript"/>
        </w:rPr>
        <w:t>6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6</w:t>
      </w:r>
      <w:r>
        <w:rPr>
          <w:kern w:val="0"/>
          <w:szCs w:val="21"/>
        </w:rPr>
        <w:t>＋</w:t>
      </w:r>
      <w:r>
        <w:rPr>
          <w:kern w:val="0"/>
          <w:szCs w:val="21"/>
        </w:rPr>
        <w:t>6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perscript"/>
        </w:rPr>
        <w:t>＋</w:t>
      </w:r>
      <w:r>
        <w:rPr>
          <w:kern w:val="0"/>
          <w:szCs w:val="21"/>
        </w:rPr>
        <w:t>＋</w:t>
      </w:r>
      <w:r>
        <w:rPr>
          <w:kern w:val="0"/>
          <w:szCs w:val="21"/>
        </w:rPr>
        <w:t>6</w:t>
      </w:r>
      <w:r>
        <w:rPr>
          <w:kern w:val="0"/>
          <w:szCs w:val="21"/>
        </w:rPr>
        <w:t>e</w:t>
      </w:r>
      <w:r>
        <w:rPr>
          <w:kern w:val="0"/>
          <w:szCs w:val="21"/>
          <w:vertAlign w:val="superscript"/>
        </w:rPr>
        <w:t>－</w:t>
      </w:r>
      <w:r>
        <w:rPr>
          <w:kern w:val="0"/>
          <w:szCs w:val="21"/>
        </w:rPr>
        <w:t>＝</w:t>
      </w:r>
      <w:r>
        <w:rPr>
          <w:kern w:val="0"/>
          <w:szCs w:val="21"/>
        </w:rPr>
        <w:t>C</w:t>
      </w:r>
      <w:r>
        <w:rPr>
          <w:kern w:val="0"/>
          <w:szCs w:val="21"/>
          <w:vertAlign w:val="subscript"/>
        </w:rPr>
        <w:t>6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12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/>
      </w:pPr>
      <w:r>
        <w:rPr>
          <w:rFonts w:cs="宋体;SimSun" w:ascii="宋体;SimSun" w:hAnsi="宋体;SimSun"/>
          <w:kern w:val="0"/>
          <w:szCs w:val="21"/>
        </w:rPr>
        <w:t>③</w:t>
      </w:r>
      <w:r>
        <w:rPr>
          <w:kern w:val="0"/>
          <w:szCs w:val="21"/>
        </w:rPr>
        <w:t>64.3%</w:t>
      </w:r>
    </w:p>
    <w:sectPr>
      <w:footerReference w:type="default" r:id="rId26"/>
      <w:type w:val="nextPage"/>
      <w:pgSz w:w="11906" w:h="16838"/>
      <w:pgMar w:left="1247" w:right="1247" w:gutter="0" w:header="0" w:top="1418" w:footer="992" w:bottom="1418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宋体">
    <w:altName w:val="SimSun"/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2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26365"/>
              <wp:effectExtent l="0" t="0" r="0" b="0"/>
              <wp:wrapSquare wrapText="largest"/>
              <wp:docPr id="2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263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9.95pt;mso-wrap-distance-left:0pt;mso-wrap-distance-right:0pt;mso-wrap-distance-top:0pt;mso-wrap-distance-bottom:0pt;margin-top:0.05pt;mso-position-vertical-relative:text;margin-left:233.0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4.png"/><Relationship Id="rId11" Type="http://schemas.openxmlformats.org/officeDocument/2006/relationships/image" Target="media/image4.png"/><Relationship Id="rId12" Type="http://schemas.openxmlformats.org/officeDocument/2006/relationships/image" Target="media/image4.png"/><Relationship Id="rId13" Type="http://schemas.openxmlformats.org/officeDocument/2006/relationships/image" Target="media/image4.png"/><Relationship Id="rId14" Type="http://schemas.openxmlformats.org/officeDocument/2006/relationships/image" Target="media/image4.png"/><Relationship Id="rId15" Type="http://schemas.openxmlformats.org/officeDocument/2006/relationships/image" Target="media/image4.png"/><Relationship Id="rId16" Type="http://schemas.openxmlformats.org/officeDocument/2006/relationships/image" Target="media/image4.png"/><Relationship Id="rId17" Type="http://schemas.openxmlformats.org/officeDocument/2006/relationships/image" Target="media/image4.png"/><Relationship Id="rId18" Type="http://schemas.openxmlformats.org/officeDocument/2006/relationships/image" Target="media/image4.png"/><Relationship Id="rId19" Type="http://schemas.openxmlformats.org/officeDocument/2006/relationships/image" Target="media/image4.png"/><Relationship Id="rId20" Type="http://schemas.openxmlformats.org/officeDocument/2006/relationships/image" Target="media/image4.png"/><Relationship Id="rId21" Type="http://schemas.openxmlformats.org/officeDocument/2006/relationships/image" Target="media/image4.png"/><Relationship Id="rId22" Type="http://schemas.openxmlformats.org/officeDocument/2006/relationships/image" Target="media/image4.png"/><Relationship Id="rId23" Type="http://schemas.openxmlformats.org/officeDocument/2006/relationships/image" Target="media/image4.png"/><Relationship Id="rId24" Type="http://schemas.openxmlformats.org/officeDocument/2006/relationships/oleObject" Target="embeddings/oleObject1.bin"/><Relationship Id="rId25" Type="http://schemas.openxmlformats.org/officeDocument/2006/relationships/image" Target="media/image5.png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</Template>
  <TotalTime>367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2014-06-08T19:54:00Z</dcterms:created>
  <dc:creator/>
  <dc:description/>
  <cp:keywords/>
  <dc:language>en-US</dc:language>
  <cp:lastModifiedBy>微软用户</cp:lastModifiedBy>
  <dcterms:modified xsi:type="dcterms:W3CDTF">2014-06-12T14:43:00Z</dcterms:modified>
  <cp:revision>50</cp:revision>
  <dc:subject/>
  <dc:title>相对原子质量(原子量)H-1 C-12 N-14 O-16 Na-23 S-32</dc:title>
</cp:coreProperties>
</file>