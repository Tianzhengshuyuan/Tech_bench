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年江西高考理科综合真题及答案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2021-03-28T15:43:00Z</dcterms:created>
  <dc:creator>微软用户</dc:creator>
  <dc:description/>
  <dc:language>en-US</dc:language>
  <cp:lastModifiedBy>微软用户</cp:lastModifiedBy>
  <dcterms:modified xsi:type="dcterms:W3CDTF">2021-03-28T15:43:00Z</dcterms:modified>
  <cp:revision>3</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