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5.bmp" ContentType="image/bmp"/>
  <Override PartName="/word/media/image3.wmf" ContentType="image/x-wmf"/>
  <Override PartName="/word/media/image4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</w:rPr>
        <w:t>江西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524289716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2022-09-06T14:42:38Z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0A18B616AF824049A0E8FE1B42FF78C5</vt:lpwstr>
  </property>
  <property fmtid="{D5CDD505-2E9C-101B-9397-08002B2CF9AE}" pid="3" name="KSOProductBuildVer">
    <vt:lpwstr>2052-11.1.0.12313</vt:lpwstr>
  </property>
</Properties>
</file>