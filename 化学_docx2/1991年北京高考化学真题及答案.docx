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北京</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hxjp.dot</Template>
  <TotalTime>2880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2022-09-06T14:36:25Z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F0465801AD0A47B6A3F72779010778B5</vt:lpwstr>
  </property>
  <property fmtid="{D5CDD505-2E9C-101B-9397-08002B2CF9AE}" pid="3" name="KSOProductBuildVer">
    <vt:lpwstr>2052-11.1.0.12313</vt:lpwstr>
  </property>
</Properties>
</file>