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24.bin" ContentType="application/vnd.openxmlformats-officedocument.oleObject"/>
  <Override PartName="/word/embeddings/oleObject225.bin" ContentType="application/vnd.openxmlformats-officedocument.oleObject"/>
  <Override PartName="/word/embeddings/oleObject226.bin" ContentType="application/vnd.openxmlformats-officedocument.oleObject"/>
  <Override PartName="/word/embeddings/oleObject227.bin" ContentType="application/vnd.openxmlformats-officedocument.oleObject"/>
  <Override PartName="/word/embeddings/oleObject228.bin" ContentType="application/vnd.openxmlformats-officedocument.oleObject"/>
  <Override PartName="/word/embeddings/oleObject229.bin" ContentType="application/vnd.openxmlformats-officedocument.oleObject"/>
  <Override PartName="/word/embeddings/oleObject23.bin" ContentType="application/vnd.openxmlformats-officedocument.oleObject"/>
  <Override PartName="/word/embeddings/oleObject230.bin" ContentType="application/vnd.openxmlformats-officedocument.oleObject"/>
  <Override PartName="/word/embeddings/oleObject231.bin" ContentType="application/vnd.openxmlformats-officedocument.oleObject"/>
  <Override PartName="/word/embeddings/oleObject232.bin" ContentType="application/vnd.openxmlformats-officedocument.oleObject"/>
  <Override PartName="/word/embeddings/oleObject233.bin" ContentType="application/vnd.openxmlformats-officedocument.oleObject"/>
  <Override PartName="/word/embeddings/oleObject234.bin" ContentType="application/vnd.openxmlformats-officedocument.oleObject"/>
  <Override PartName="/word/embeddings/oleObject235.bin" ContentType="application/vnd.openxmlformats-officedocument.oleObject"/>
  <Override PartName="/word/embeddings/oleObject236.bin" ContentType="application/vnd.openxmlformats-officedocument.oleObject"/>
  <Override PartName="/word/embeddings/oleObject237.bin" ContentType="application/vnd.openxmlformats-officedocument.oleObject"/>
  <Override PartName="/word/embeddings/oleObject238.bin" ContentType="application/vnd.openxmlformats-officedocument.oleObject"/>
  <Override PartName="/word/embeddings/oleObject239.bin" ContentType="application/vnd.openxmlformats-officedocument.oleObject"/>
  <Override PartName="/word/embeddings/oleObject24.bin" ContentType="application/vnd.openxmlformats-officedocument.oleObject"/>
  <Override PartName="/word/embeddings/oleObject240.bin" ContentType="application/vnd.openxmlformats-officedocument.oleObject"/>
  <Override PartName="/word/embeddings/oleObject241.bin" ContentType="application/vnd.openxmlformats-officedocument.oleObject"/>
  <Override PartName="/word/embeddings/oleObject242.bin" ContentType="application/vnd.openxmlformats-officedocument.oleObject"/>
  <Override PartName="/word/embeddings/oleObject243.bin" ContentType="application/vnd.openxmlformats-officedocument.oleObject"/>
  <Override PartName="/word/embeddings/oleObject244.bin" ContentType="application/vnd.openxmlformats-officedocument.oleObject"/>
  <Override PartName="/word/embeddings/oleObject245.bin" ContentType="application/vnd.openxmlformats-officedocument.oleObject"/>
  <Override PartName="/word/embeddings/oleObject246.bin" ContentType="application/vnd.openxmlformats-officedocument.oleObject"/>
  <Override PartName="/word/embeddings/oleObject247.bin" ContentType="application/vnd.openxmlformats-officedocument.oleObject"/>
  <Override PartName="/word/embeddings/oleObject248.bin" ContentType="application/vnd.openxmlformats-officedocument.oleObject"/>
  <Override PartName="/word/embeddings/oleObject249.bin" ContentType="application/vnd.openxmlformats-officedocument.oleObject"/>
  <Override PartName="/word/embeddings/oleObject25.bin" ContentType="application/vnd.openxmlformats-officedocument.oleObject"/>
  <Override PartName="/word/embeddings/oleObject250.bin" ContentType="application/vnd.openxmlformats-officedocument.oleObject"/>
  <Override PartName="/word/embeddings/oleObject251.bin" ContentType="application/vnd.openxmlformats-officedocument.oleObject"/>
  <Override PartName="/word/embeddings/oleObject252.bin" ContentType="application/vnd.openxmlformats-officedocument.oleObject"/>
  <Override PartName="/word/embeddings/oleObject253.bin" ContentType="application/vnd.openxmlformats-officedocument.oleObject"/>
  <Override PartName="/word/embeddings/oleObject254.bin" ContentType="application/vnd.openxmlformats-officedocument.oleObject"/>
  <Override PartName="/word/embeddings/oleObject255.bin" ContentType="application/vnd.openxmlformats-officedocument.oleObject"/>
  <Override PartName="/word/embeddings/oleObject256.bin" ContentType="application/vnd.openxmlformats-officedocument.oleObject"/>
  <Override PartName="/word/embeddings/oleObject257.bin" ContentType="application/vnd.openxmlformats-officedocument.oleObject"/>
  <Override PartName="/word/embeddings/oleObject258.bin" ContentType="application/vnd.openxmlformats-officedocument.oleObject"/>
  <Override PartName="/word/embeddings/oleObject259.bin" ContentType="application/vnd.openxmlformats-officedocument.oleObject"/>
  <Override PartName="/word/embeddings/oleObject26.bin" ContentType="application/vnd.openxmlformats-officedocument.oleObject"/>
  <Override PartName="/word/embeddings/oleObject260.bin" ContentType="application/vnd.openxmlformats-officedocument.oleObject"/>
  <Override PartName="/word/embeddings/oleObject261.bin" ContentType="application/vnd.openxmlformats-officedocument.oleObject"/>
  <Override PartName="/word/embeddings/oleObject262.bin" ContentType="application/vnd.openxmlformats-officedocument.oleObject"/>
  <Override PartName="/word/embeddings/oleObject263.bin" ContentType="application/vnd.openxmlformats-officedocument.oleObject"/>
  <Override PartName="/word/embeddings/oleObject264.bin" ContentType="application/vnd.openxmlformats-officedocument.oleObject"/>
  <Override PartName="/word/embeddings/oleObject265.bin" ContentType="application/vnd.openxmlformats-officedocument.oleObject"/>
  <Override PartName="/word/embeddings/oleObject266.bin" ContentType="application/vnd.openxmlformats-officedocument.oleObject"/>
  <Override PartName="/word/embeddings/oleObject267.bin" ContentType="application/vnd.openxmlformats-officedocument.oleObject"/>
  <Override PartName="/word/embeddings/oleObject268.bin" ContentType="application/vnd.openxmlformats-officedocument.oleObject"/>
  <Override PartName="/word/embeddings/oleObject269.bin" ContentType="application/vnd.openxmlformats-officedocument.oleObject"/>
  <Override PartName="/word/embeddings/oleObject27.bin" ContentType="application/vnd.openxmlformats-officedocument.oleObject"/>
  <Override PartName="/word/embeddings/oleObject270.bin" ContentType="application/vnd.openxmlformats-officedocument.oleObject"/>
  <Override PartName="/word/embeddings/oleObject271.bin" ContentType="application/vnd.openxmlformats-officedocument.oleObject"/>
  <Override PartName="/word/embeddings/oleObject272.bin" ContentType="application/vnd.openxmlformats-officedocument.oleObject"/>
  <Override PartName="/word/embeddings/oleObject273.bin" ContentType="application/vnd.openxmlformats-officedocument.oleObject"/>
  <Override PartName="/word/embeddings/oleObject274.bin" ContentType="application/vnd.openxmlformats-officedocument.oleObject"/>
  <Override PartName="/word/embeddings/oleObject275.bin" ContentType="application/vnd.openxmlformats-officedocument.oleObject"/>
  <Override PartName="/word/embeddings/oleObject276.bin" ContentType="application/vnd.openxmlformats-officedocument.oleObject"/>
  <Override PartName="/word/embeddings/oleObject277.bin" ContentType="application/vnd.openxmlformats-officedocument.oleObject"/>
  <Override PartName="/word/embeddings/oleObject278.bin" ContentType="application/vnd.openxmlformats-officedocument.oleObject"/>
  <Override PartName="/word/embeddings/oleObject279.bin" ContentType="application/vnd.openxmlformats-officedocument.oleObject"/>
  <Override PartName="/word/embeddings/oleObject28.bin" ContentType="application/vnd.openxmlformats-officedocument.oleObject"/>
  <Override PartName="/word/embeddings/oleObject280.bin" ContentType="application/vnd.openxmlformats-officedocument.oleObject"/>
  <Override PartName="/word/embeddings/oleObject281.bin" ContentType="application/vnd.openxmlformats-officedocument.oleObject"/>
  <Override PartName="/word/embeddings/oleObject282.bin" ContentType="application/vnd.openxmlformats-officedocument.oleObject"/>
  <Override PartName="/word/embeddings/oleObject283.bin" ContentType="application/vnd.openxmlformats-officedocument.oleObject"/>
  <Override PartName="/word/embeddings/oleObject284.bin" ContentType="application/vnd.openxmlformats-officedocument.oleObject"/>
  <Override PartName="/word/embeddings/oleObject285.bin" ContentType="application/vnd.openxmlformats-officedocument.oleObject"/>
  <Override PartName="/word/embeddings/oleObject286.bin" ContentType="application/vnd.openxmlformats-officedocument.oleObject"/>
  <Override PartName="/word/embeddings/oleObject287.bin" ContentType="application/vnd.openxmlformats-officedocument.oleObject"/>
  <Override PartName="/word/embeddings/oleObject288.bin" ContentType="application/vnd.openxmlformats-officedocument.oleObject"/>
  <Override PartName="/word/embeddings/oleObject289.bin" ContentType="application/vnd.openxmlformats-officedocument.oleObject"/>
  <Override PartName="/word/embeddings/oleObject29.bin" ContentType="application/vnd.openxmlformats-officedocument.oleObject"/>
  <Override PartName="/word/embeddings/oleObject290.bin" ContentType="application/vnd.openxmlformats-officedocument.oleObject"/>
  <Override PartName="/word/embeddings/oleObject291.bin" ContentType="application/vnd.openxmlformats-officedocument.oleObject"/>
  <Override PartName="/word/embeddings/oleObject292.bin" ContentType="application/vnd.openxmlformats-officedocument.oleObject"/>
  <Override PartName="/word/embeddings/oleObject293.bin" ContentType="application/vnd.openxmlformats-officedocument.oleObject"/>
  <Override PartName="/word/embeddings/oleObject294.bin" ContentType="application/vnd.openxmlformats-officedocument.oleObject"/>
  <Override PartName="/word/embeddings/oleObject295.bin" ContentType="application/vnd.openxmlformats-officedocument.oleObject"/>
  <Override PartName="/word/embeddings/oleObject296.bin" ContentType="application/vnd.openxmlformats-officedocument.oleObject"/>
  <Override PartName="/word/embeddings/oleObject297.bin" ContentType="application/vnd.openxmlformats-officedocument.oleObject"/>
  <Override PartName="/word/embeddings/oleObject298.bin" ContentType="application/vnd.openxmlformats-officedocument.oleObject"/>
  <Override PartName="/word/embeddings/oleObject29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00.bin" ContentType="application/vnd.openxmlformats-officedocument.oleObject"/>
  <Override PartName="/word/embeddings/oleObject301.bin" ContentType="application/vnd.openxmlformats-officedocument.oleObject"/>
  <Override PartName="/word/embeddings/oleObject302.bin" ContentType="application/vnd.openxmlformats-officedocument.oleObject"/>
  <Override PartName="/word/embeddings/oleObject303.bin" ContentType="application/vnd.openxmlformats-officedocument.oleObject"/>
  <Override PartName="/word/embeddings/oleObject304.bin" ContentType="application/vnd.openxmlformats-officedocument.oleObject"/>
  <Override PartName="/word/embeddings/oleObject305.bin" ContentType="application/vnd.openxmlformats-officedocument.oleObject"/>
  <Override PartName="/word/embeddings/oleObject306.bin" ContentType="application/vnd.openxmlformats-officedocument.oleObject"/>
  <Override PartName="/word/embeddings/oleObject307.bin" ContentType="application/vnd.openxmlformats-officedocument.oleObject"/>
  <Override PartName="/word/embeddings/oleObject308.bin" ContentType="application/vnd.openxmlformats-officedocument.oleObject"/>
  <Override PartName="/word/embeddings/oleObject309.bin" ContentType="application/vnd.openxmlformats-officedocument.oleObject"/>
  <Override PartName="/word/embeddings/oleObject31.bin" ContentType="application/vnd.openxmlformats-officedocument.oleObject"/>
  <Override PartName="/word/embeddings/oleObject310.bin" ContentType="application/vnd.openxmlformats-officedocument.oleObject"/>
  <Override PartName="/word/embeddings/oleObject311.bin" ContentType="application/vnd.openxmlformats-officedocument.oleObject"/>
  <Override PartName="/word/embeddings/oleObject312.bin" ContentType="application/vnd.openxmlformats-officedocument.oleObject"/>
  <Override PartName="/word/embeddings/oleObject313.bin" ContentType="application/vnd.openxmlformats-officedocument.oleObject"/>
  <Override PartName="/word/embeddings/oleObject314.bin" ContentType="application/vnd.openxmlformats-officedocument.oleObject"/>
  <Override PartName="/word/embeddings/oleObject315.bin" ContentType="application/vnd.openxmlformats-officedocument.oleObject"/>
  <Override PartName="/word/embeddings/oleObject316.bin" ContentType="application/vnd.openxmlformats-officedocument.oleObject"/>
  <Override PartName="/word/embeddings/oleObject317.bin" ContentType="application/vnd.openxmlformats-officedocument.oleObject"/>
  <Override PartName="/word/embeddings/oleObject318.bin" ContentType="application/vnd.openxmlformats-officedocument.oleObject"/>
  <Override PartName="/word/embeddings/oleObject319.bin" ContentType="application/vnd.openxmlformats-officedocument.oleObject"/>
  <Override PartName="/word/embeddings/oleObject32.bin" ContentType="application/vnd.openxmlformats-officedocument.oleObject"/>
  <Override PartName="/word/embeddings/oleObject320.bin" ContentType="application/vnd.openxmlformats-officedocument.oleObject"/>
  <Override PartName="/word/embeddings/oleObject321.bin" ContentType="application/vnd.openxmlformats-officedocument.oleObject"/>
  <Override PartName="/word/embeddings/oleObject322.bin" ContentType="application/vnd.openxmlformats-officedocument.oleObject"/>
  <Override PartName="/word/embeddings/oleObject323.bin" ContentType="application/vnd.openxmlformats-officedocument.oleObject"/>
  <Override PartName="/word/embeddings/oleObject324.bin" ContentType="application/vnd.openxmlformats-officedocument.oleObject"/>
  <Override PartName="/word/embeddings/oleObject325.bin" ContentType="application/vnd.openxmlformats-officedocument.oleObject"/>
  <Override PartName="/word/embeddings/oleObject326.bin" ContentType="application/vnd.openxmlformats-officedocument.oleObject"/>
  <Override PartName="/word/embeddings/oleObject327.bin" ContentType="application/vnd.openxmlformats-officedocument.oleObject"/>
  <Override PartName="/word/embeddings/oleObject328.bin" ContentType="application/vnd.openxmlformats-officedocument.oleObject"/>
  <Override PartName="/word/embeddings/oleObject329.bin" ContentType="application/vnd.openxmlformats-officedocument.oleObject"/>
  <Override PartName="/word/embeddings/oleObject33.bin" ContentType="application/vnd.openxmlformats-officedocument.oleObject"/>
  <Override PartName="/word/embeddings/oleObject330.bin" ContentType="application/vnd.openxmlformats-officedocument.oleObject"/>
  <Override PartName="/word/embeddings/oleObject331.bin" ContentType="application/vnd.openxmlformats-officedocument.oleObject"/>
  <Override PartName="/word/embeddings/oleObject332.bin" ContentType="application/vnd.openxmlformats-officedocument.oleObject"/>
  <Override PartName="/word/embeddings/oleObject333.bin" ContentType="application/vnd.openxmlformats-officedocument.oleObject"/>
  <Override PartName="/word/embeddings/oleObject334.bin" ContentType="application/vnd.openxmlformats-officedocument.oleObject"/>
  <Override PartName="/word/embeddings/oleObject335.bin" ContentType="application/vnd.openxmlformats-officedocument.oleObject"/>
  <Override PartName="/word/embeddings/oleObject336.bin" ContentType="application/vnd.openxmlformats-officedocument.oleObject"/>
  <Override PartName="/word/embeddings/oleObject337.bin" ContentType="application/vnd.openxmlformats-officedocument.oleObject"/>
  <Override PartName="/word/embeddings/oleObject338.bin" ContentType="application/vnd.openxmlformats-officedocument.oleObject"/>
  <Override PartName="/word/embeddings/oleObject339.bin" ContentType="application/vnd.openxmlformats-officedocument.oleObject"/>
  <Override PartName="/word/embeddings/oleObject34.bin" ContentType="application/vnd.openxmlformats-officedocument.oleObject"/>
  <Override PartName="/word/embeddings/oleObject340.bin" ContentType="application/vnd.openxmlformats-officedocument.oleObject"/>
  <Override PartName="/word/embeddings/oleObject341.bin" ContentType="application/vnd.openxmlformats-officedocument.oleObject"/>
  <Override PartName="/word/embeddings/oleObject342.bin" ContentType="application/vnd.openxmlformats-officedocument.oleObject"/>
  <Override PartName="/word/embeddings/oleObject343.bin" ContentType="application/vnd.openxmlformats-officedocument.oleObject"/>
  <Override PartName="/word/embeddings/oleObject344.bin" ContentType="application/vnd.openxmlformats-officedocument.oleObject"/>
  <Override PartName="/word/embeddings/oleObject345.bin" ContentType="application/vnd.openxmlformats-officedocument.oleObject"/>
  <Override PartName="/word/embeddings/oleObject346.bin" ContentType="application/vnd.openxmlformats-officedocument.oleObject"/>
  <Override PartName="/word/embeddings/oleObject347.bin" ContentType="application/vnd.openxmlformats-officedocument.oleObject"/>
  <Override PartName="/word/embeddings/oleObject348.bin" ContentType="application/vnd.openxmlformats-officedocument.oleObject"/>
  <Override PartName="/word/embeddings/oleObject349.bin" ContentType="application/vnd.openxmlformats-officedocument.oleObject"/>
  <Override PartName="/word/embeddings/oleObject35.bin" ContentType="application/vnd.openxmlformats-officedocument.oleObject"/>
  <Override PartName="/word/embeddings/oleObject350.bin" ContentType="application/vnd.openxmlformats-officedocument.oleObject"/>
  <Override PartName="/word/embeddings/oleObject351.bin" ContentType="application/vnd.openxmlformats-officedocument.oleObject"/>
  <Override PartName="/word/embeddings/oleObject352.bin" ContentType="application/vnd.openxmlformats-officedocument.oleObject"/>
  <Override PartName="/word/embeddings/oleObject353.bin" ContentType="application/vnd.openxmlformats-officedocument.oleObject"/>
  <Override PartName="/word/embeddings/oleObject354.bin" ContentType="application/vnd.openxmlformats-officedocument.oleObject"/>
  <Override PartName="/word/embeddings/oleObject355.bin" ContentType="application/vnd.openxmlformats-officedocument.oleObject"/>
  <Override PartName="/word/embeddings/oleObject356.bin" ContentType="application/vnd.openxmlformats-officedocument.oleObject"/>
  <Override PartName="/word/embeddings/oleObject357.bin" ContentType="application/vnd.openxmlformats-officedocument.oleObject"/>
  <Override PartName="/word/embeddings/oleObject358.bin" ContentType="application/vnd.openxmlformats-officedocument.oleObject"/>
  <Override PartName="/word/embeddings/oleObject359.bin" ContentType="application/vnd.openxmlformats-officedocument.oleObject"/>
  <Override PartName="/word/embeddings/oleObject36.bin" ContentType="application/vnd.openxmlformats-officedocument.oleObject"/>
  <Override PartName="/word/embeddings/oleObject360.bin" ContentType="application/vnd.openxmlformats-officedocument.oleObject"/>
  <Override PartName="/word/embeddings/oleObject361.bin" ContentType="application/vnd.openxmlformats-officedocument.oleObject"/>
  <Override PartName="/word/embeddings/oleObject362.bin" ContentType="application/vnd.openxmlformats-officedocument.oleObject"/>
  <Override PartName="/word/embeddings/oleObject363.bin" ContentType="application/vnd.openxmlformats-officedocument.oleObject"/>
  <Override PartName="/word/embeddings/oleObject364.bin" ContentType="application/vnd.openxmlformats-officedocument.oleObject"/>
  <Override PartName="/word/embeddings/oleObject365.bin" ContentType="application/vnd.openxmlformats-officedocument.oleObject"/>
  <Override PartName="/word/embeddings/oleObject366.bin" ContentType="application/vnd.openxmlformats-officedocument.oleObject"/>
  <Override PartName="/word/embeddings/oleObject367.bin" ContentType="application/vnd.openxmlformats-officedocument.oleObject"/>
  <Override PartName="/word/embeddings/oleObject368.bin" ContentType="application/vnd.openxmlformats-officedocument.oleObject"/>
  <Override PartName="/word/embeddings/oleObject369.bin" ContentType="application/vnd.openxmlformats-officedocument.oleObject"/>
  <Override PartName="/word/embeddings/oleObject37.bin" ContentType="application/vnd.openxmlformats-officedocument.oleObject"/>
  <Override PartName="/word/embeddings/oleObject370.bin" ContentType="application/vnd.openxmlformats-officedocument.oleObject"/>
  <Override PartName="/word/embeddings/oleObject371.bin" ContentType="application/vnd.openxmlformats-officedocument.oleObject"/>
  <Override PartName="/word/embeddings/oleObject372.bin" ContentType="application/vnd.openxmlformats-officedocument.oleObject"/>
  <Override PartName="/word/embeddings/oleObject373.bin" ContentType="application/vnd.openxmlformats-officedocument.oleObject"/>
  <Override PartName="/word/embeddings/oleObject374.bin" ContentType="application/vnd.openxmlformats-officedocument.oleObject"/>
  <Override PartName="/word/embeddings/oleObject375.bin" ContentType="application/vnd.openxmlformats-officedocument.oleObject"/>
  <Override PartName="/word/embeddings/oleObject376.bin" ContentType="application/vnd.openxmlformats-officedocument.oleObject"/>
  <Override PartName="/word/embeddings/oleObject377.bin" ContentType="application/vnd.openxmlformats-officedocument.oleObject"/>
  <Override PartName="/word/embeddings/oleObject378.bin" ContentType="application/vnd.openxmlformats-officedocument.oleObject"/>
  <Override PartName="/word/embeddings/oleObject379.bin" ContentType="application/vnd.openxmlformats-officedocument.oleObject"/>
  <Override PartName="/word/embeddings/oleObject38.bin" ContentType="application/vnd.openxmlformats-officedocument.oleObject"/>
  <Override PartName="/word/embeddings/oleObject380.bin" ContentType="application/vnd.openxmlformats-officedocument.oleObject"/>
  <Override PartName="/word/embeddings/oleObject381.bin" ContentType="application/vnd.openxmlformats-officedocument.oleObject"/>
  <Override PartName="/word/embeddings/oleObject382.bin" ContentType="application/vnd.openxmlformats-officedocument.oleObject"/>
  <Override PartName="/word/embeddings/oleObject383.bin" ContentType="application/vnd.openxmlformats-officedocument.oleObject"/>
  <Override PartName="/word/embeddings/oleObject384.bin" ContentType="application/vnd.openxmlformats-officedocument.oleObject"/>
  <Override PartName="/word/embeddings/oleObject385.bin" ContentType="application/vnd.openxmlformats-officedocument.oleObject"/>
  <Override PartName="/word/embeddings/oleObject386.bin" ContentType="application/vnd.openxmlformats-officedocument.oleObject"/>
  <Override PartName="/word/embeddings/oleObject387.bin" ContentType="application/vnd.openxmlformats-officedocument.oleObject"/>
  <Override PartName="/word/embeddings/oleObject388.bin" ContentType="application/vnd.openxmlformats-officedocument.oleObject"/>
  <Override PartName="/word/embeddings/oleObject389.bin" ContentType="application/vnd.openxmlformats-officedocument.oleObject"/>
  <Override PartName="/word/embeddings/oleObject39.bin" ContentType="application/vnd.openxmlformats-officedocument.oleObject"/>
  <Override PartName="/word/embeddings/oleObject390.bin" ContentType="application/vnd.openxmlformats-officedocument.oleObject"/>
  <Override PartName="/word/embeddings/oleObject391.bin" ContentType="application/vnd.openxmlformats-officedocument.oleObject"/>
  <Override PartName="/word/embeddings/oleObject392.bin" ContentType="application/vnd.openxmlformats-officedocument.oleObject"/>
  <Override PartName="/word/embeddings/oleObject393.bin" ContentType="application/vnd.openxmlformats-officedocument.oleObject"/>
  <Override PartName="/word/embeddings/oleObject394.bin" ContentType="application/vnd.openxmlformats-officedocument.oleObject"/>
  <Override PartName="/word/embeddings/oleObject395.bin" ContentType="application/vnd.openxmlformats-officedocument.oleObject"/>
  <Override PartName="/word/embeddings/oleObject396.bin" ContentType="application/vnd.openxmlformats-officedocument.oleObject"/>
  <Override PartName="/word/embeddings/oleObject397.bin" ContentType="application/vnd.openxmlformats-officedocument.oleObject"/>
  <Override PartName="/word/embeddings/oleObject398.bin" ContentType="application/vnd.openxmlformats-officedocument.oleObject"/>
  <Override PartName="/word/embeddings/oleObject39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00.bin" ContentType="application/vnd.openxmlformats-officedocument.oleObject"/>
  <Override PartName="/word/embeddings/oleObject401.bin" ContentType="application/vnd.openxmlformats-officedocument.oleObject"/>
  <Override PartName="/word/embeddings/oleObject402.bin" ContentType="application/vnd.openxmlformats-officedocument.oleObject"/>
  <Override PartName="/word/embeddings/oleObject403.bin" ContentType="application/vnd.openxmlformats-officedocument.oleObject"/>
  <Override PartName="/word/embeddings/oleObject404.bin" ContentType="application/vnd.openxmlformats-officedocument.oleObject"/>
  <Override PartName="/word/embeddings/oleObject405.bin" ContentType="application/vnd.openxmlformats-officedocument.oleObject"/>
  <Override PartName="/word/embeddings/oleObject406.bin" ContentType="application/vnd.openxmlformats-officedocument.oleObject"/>
  <Override PartName="/word/embeddings/oleObject407.bin" ContentType="application/vnd.openxmlformats-officedocument.oleObject"/>
  <Override PartName="/word/embeddings/oleObject408.bin" ContentType="application/vnd.openxmlformats-officedocument.oleObject"/>
  <Override PartName="/word/embeddings/oleObject409.bin" ContentType="application/vnd.openxmlformats-officedocument.oleObject"/>
  <Override PartName="/word/embeddings/oleObject41.bin" ContentType="application/vnd.openxmlformats-officedocument.oleObject"/>
  <Override PartName="/word/embeddings/oleObject410.bin" ContentType="application/vnd.openxmlformats-officedocument.oleObject"/>
  <Override PartName="/word/embeddings/oleObject411.bin" ContentType="application/vnd.openxmlformats-officedocument.oleObject"/>
  <Override PartName="/word/embeddings/oleObject412.bin" ContentType="application/vnd.openxmlformats-officedocument.oleObject"/>
  <Override PartName="/word/embeddings/oleObject413.bin" ContentType="application/vnd.openxmlformats-officedocument.oleObject"/>
  <Override PartName="/word/embeddings/oleObject414.bin" ContentType="application/vnd.openxmlformats-officedocument.oleObject"/>
  <Override PartName="/word/embeddings/oleObject415.bin" ContentType="application/vnd.openxmlformats-officedocument.oleObject"/>
  <Override PartName="/word/embeddings/oleObject416.bin" ContentType="application/vnd.openxmlformats-officedocument.oleObject"/>
  <Override PartName="/word/embeddings/oleObject417.bin" ContentType="application/vnd.openxmlformats-officedocument.oleObject"/>
  <Override PartName="/word/embeddings/oleObject418.bin" ContentType="application/vnd.openxmlformats-officedocument.oleObject"/>
  <Override PartName="/word/embeddings/oleObject419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B89AC" w14:textId="77777777" w:rsidR="00365E9E" w:rsidRDefault="00365E9E" w:rsidP="00365E9E">
      <w:pPr>
        <w:jc w:val="center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>2016</w:t>
      </w:r>
      <w:r>
        <w:rPr>
          <w:b/>
          <w:bCs/>
          <w:color w:val="000000"/>
          <w:sz w:val="44"/>
          <w:szCs w:val="44"/>
        </w:rPr>
        <w:t>年普通高等学校招生全国统一考试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(I卷</w:t>
      </w:r>
      <w:r>
        <w:rPr>
          <w:rFonts w:ascii="宋体" w:hAnsi="宋体"/>
          <w:b/>
          <w:bCs/>
          <w:color w:val="000000"/>
          <w:sz w:val="28"/>
          <w:szCs w:val="28"/>
        </w:rPr>
        <w:t>)</w:t>
      </w:r>
    </w:p>
    <w:p w14:paraId="2AED7C67" w14:textId="77777777" w:rsidR="00CD53CB" w:rsidRPr="00A21255" w:rsidRDefault="000637D7" w:rsidP="00A21255">
      <w:pPr>
        <w:spacing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一</w:t>
      </w:r>
      <w:r w:rsidR="00291F78" w:rsidRPr="00A21255">
        <w:rPr>
          <w:b/>
          <w:sz w:val="21"/>
          <w:szCs w:val="21"/>
        </w:rPr>
        <w:t>、选择题：本</w:t>
      </w:r>
      <w:r w:rsidR="00C17994" w:rsidRPr="00A21255">
        <w:rPr>
          <w:b/>
          <w:sz w:val="21"/>
          <w:szCs w:val="21"/>
        </w:rPr>
        <w:t>题共</w:t>
      </w:r>
      <w:r w:rsidR="00C17994" w:rsidRPr="00A21255">
        <w:rPr>
          <w:b/>
          <w:sz w:val="21"/>
          <w:szCs w:val="21"/>
        </w:rPr>
        <w:t>8</w:t>
      </w:r>
      <w:r w:rsidR="00C17994" w:rsidRPr="00A21255">
        <w:rPr>
          <w:b/>
          <w:sz w:val="21"/>
          <w:szCs w:val="21"/>
        </w:rPr>
        <w:t>小题，每小题</w:t>
      </w:r>
      <w:r w:rsidR="00C17994" w:rsidRPr="00A21255">
        <w:rPr>
          <w:b/>
          <w:sz w:val="21"/>
          <w:szCs w:val="21"/>
        </w:rPr>
        <w:t>6</w:t>
      </w:r>
      <w:r w:rsidR="00C17994" w:rsidRPr="00A21255">
        <w:rPr>
          <w:b/>
          <w:sz w:val="21"/>
          <w:szCs w:val="21"/>
        </w:rPr>
        <w:t>分。在每小题给出的四个选项中，第</w:t>
      </w:r>
      <w:r w:rsidR="00C17994" w:rsidRPr="00A21255">
        <w:rPr>
          <w:b/>
          <w:sz w:val="21"/>
          <w:szCs w:val="21"/>
        </w:rPr>
        <w:t>14~1</w:t>
      </w:r>
      <w:r w:rsidR="005F4952" w:rsidRPr="00A21255">
        <w:rPr>
          <w:b/>
          <w:sz w:val="21"/>
          <w:szCs w:val="21"/>
        </w:rPr>
        <w:t>7</w:t>
      </w:r>
      <w:r w:rsidR="00291F78" w:rsidRPr="00A21255">
        <w:rPr>
          <w:b/>
          <w:sz w:val="21"/>
          <w:szCs w:val="21"/>
        </w:rPr>
        <w:t>题只有一项</w:t>
      </w:r>
      <w:r w:rsidR="00C17994" w:rsidRPr="00A21255">
        <w:rPr>
          <w:b/>
          <w:sz w:val="21"/>
          <w:szCs w:val="21"/>
        </w:rPr>
        <w:t>符合题目要求，第</w:t>
      </w:r>
      <w:r w:rsidR="00C17994" w:rsidRPr="00A21255">
        <w:rPr>
          <w:b/>
          <w:sz w:val="21"/>
          <w:szCs w:val="21"/>
        </w:rPr>
        <w:t>1</w:t>
      </w:r>
      <w:r w:rsidR="005F4952" w:rsidRPr="00A21255">
        <w:rPr>
          <w:b/>
          <w:sz w:val="21"/>
          <w:szCs w:val="21"/>
        </w:rPr>
        <w:t>8</w:t>
      </w:r>
      <w:r w:rsidR="00C17994" w:rsidRPr="00A21255">
        <w:rPr>
          <w:b/>
          <w:sz w:val="21"/>
          <w:szCs w:val="21"/>
        </w:rPr>
        <w:t>~21</w:t>
      </w:r>
      <w:r w:rsidR="00C17994" w:rsidRPr="00A21255">
        <w:rPr>
          <w:b/>
          <w:sz w:val="21"/>
          <w:szCs w:val="21"/>
        </w:rPr>
        <w:t>题有多项符合题目要求。全部选对的得</w:t>
      </w:r>
      <w:r w:rsidR="00C17994" w:rsidRPr="00A21255">
        <w:rPr>
          <w:b/>
          <w:sz w:val="21"/>
          <w:szCs w:val="21"/>
        </w:rPr>
        <w:t>6</w:t>
      </w:r>
      <w:r w:rsidR="00C17994" w:rsidRPr="00A21255">
        <w:rPr>
          <w:b/>
          <w:sz w:val="21"/>
          <w:szCs w:val="21"/>
        </w:rPr>
        <w:t>分，选对但不全的得</w:t>
      </w:r>
      <w:r w:rsidR="00C17994" w:rsidRPr="00A21255">
        <w:rPr>
          <w:b/>
          <w:sz w:val="21"/>
          <w:szCs w:val="21"/>
        </w:rPr>
        <w:t>3</w:t>
      </w:r>
      <w:r w:rsidR="00C17994" w:rsidRPr="00A21255">
        <w:rPr>
          <w:b/>
          <w:sz w:val="21"/>
          <w:szCs w:val="21"/>
        </w:rPr>
        <w:t>分。有选错的得</w:t>
      </w:r>
      <w:r w:rsidR="00C17994" w:rsidRPr="00A21255">
        <w:rPr>
          <w:b/>
          <w:sz w:val="21"/>
          <w:szCs w:val="21"/>
        </w:rPr>
        <w:t>0</w:t>
      </w:r>
      <w:r w:rsidR="00C17994" w:rsidRPr="00A21255">
        <w:rPr>
          <w:b/>
          <w:sz w:val="21"/>
          <w:szCs w:val="21"/>
        </w:rPr>
        <w:t>分。</w:t>
      </w:r>
    </w:p>
    <w:p w14:paraId="73CA4AFD" w14:textId="77777777" w:rsidR="000525C4" w:rsidRPr="00A21255" w:rsidRDefault="005F30FF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1</w:t>
      </w:r>
      <w:r w:rsidRPr="00A21255">
        <w:rPr>
          <w:sz w:val="21"/>
          <w:szCs w:val="21"/>
        </w:rPr>
        <w:t>、</w:t>
      </w:r>
      <w:proofErr w:type="gramStart"/>
      <w:r w:rsidR="000525C4" w:rsidRPr="00A21255">
        <w:rPr>
          <w:sz w:val="21"/>
          <w:szCs w:val="21"/>
        </w:rPr>
        <w:t>一</w:t>
      </w:r>
      <w:proofErr w:type="gramEnd"/>
      <w:r w:rsidR="000525C4" w:rsidRPr="00A21255">
        <w:rPr>
          <w:sz w:val="21"/>
          <w:szCs w:val="21"/>
        </w:rPr>
        <w:t>平</w:t>
      </w:r>
      <w:r w:rsidR="006879B2" w:rsidRPr="00A21255">
        <w:rPr>
          <w:sz w:val="21"/>
          <w:szCs w:val="21"/>
        </w:rPr>
        <w:t>行</w:t>
      </w:r>
      <w:r w:rsidR="00311AB8" w:rsidRPr="00A21255">
        <w:rPr>
          <w:sz w:val="21"/>
          <w:szCs w:val="21"/>
        </w:rPr>
        <w:t>板电容器两极板之间充满云母介质，接</w:t>
      </w:r>
      <w:r w:rsidR="000525C4" w:rsidRPr="00A21255">
        <w:rPr>
          <w:sz w:val="21"/>
          <w:szCs w:val="21"/>
        </w:rPr>
        <w:t>在恒压直流电源上。若将云母介质移出，则电容器</w:t>
      </w:r>
      <w:r w:rsidR="00EE146C">
        <w:rPr>
          <w:rFonts w:hint="eastAsia"/>
          <w:sz w:val="21"/>
          <w:szCs w:val="21"/>
        </w:rPr>
        <w:t>()</w:t>
      </w:r>
    </w:p>
    <w:p w14:paraId="32ABC85E" w14:textId="77777777" w:rsidR="00EE146C" w:rsidRDefault="000525C4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A</w:t>
      </w:r>
      <w:r w:rsidR="005F30FF"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t>极板上的电荷量变大，极板间电场强度变大</w:t>
      </w:r>
    </w:p>
    <w:p w14:paraId="03328CC1" w14:textId="77777777" w:rsidR="000525C4" w:rsidRPr="00A21255" w:rsidRDefault="00F821C1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B</w:t>
      </w:r>
      <w:r w:rsidR="005F30FF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极板上的电荷量变小，极板间电场强度变大</w:t>
      </w:r>
    </w:p>
    <w:p w14:paraId="454E69FB" w14:textId="77777777" w:rsidR="00EE146C" w:rsidRDefault="00F821C1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C</w:t>
      </w:r>
      <w:r w:rsidR="005F30FF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极板上的电荷量变大，极板间电场强度不变</w:t>
      </w:r>
    </w:p>
    <w:p w14:paraId="6C449FEB" w14:textId="77777777" w:rsidR="000525C4" w:rsidRPr="00A21255" w:rsidRDefault="00F821C1" w:rsidP="00A21255">
      <w:pPr>
        <w:spacing w:line="360" w:lineRule="auto"/>
        <w:rPr>
          <w:sz w:val="21"/>
          <w:szCs w:val="21"/>
        </w:rPr>
      </w:pPr>
      <w:r w:rsidRPr="003C7CD4">
        <w:rPr>
          <w:sz w:val="21"/>
          <w:szCs w:val="21"/>
        </w:rPr>
        <w:t>D</w:t>
      </w:r>
      <w:r w:rsidR="005F30FF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极板上的电荷量变小，极板间电场强度不变</w:t>
      </w:r>
    </w:p>
    <w:p w14:paraId="1FB7F422" w14:textId="77777777" w:rsidR="000525C4" w:rsidRPr="00A21255" w:rsidRDefault="00A21255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2</w:t>
      </w:r>
      <w:r w:rsidR="005F30FF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现代质谱仪可用来分析比质子重很多倍的离子，其示意图如图所示，其</w:t>
      </w:r>
      <w:r w:rsidR="00060937" w:rsidRPr="00A21255">
        <w:rPr>
          <w:sz w:val="21"/>
          <w:szCs w:val="21"/>
        </w:rPr>
        <w:t>中加速电压恒定。质子在入口处从静止开始被加速电场加速，经匀强磁场</w:t>
      </w:r>
      <w:r w:rsidR="000525C4" w:rsidRPr="00A21255">
        <w:rPr>
          <w:sz w:val="21"/>
          <w:szCs w:val="21"/>
        </w:rPr>
        <w:t>偏转后从出口</w:t>
      </w:r>
      <w:r w:rsidR="00DF3142" w:rsidRPr="00A21255">
        <w:rPr>
          <w:sz w:val="21"/>
          <w:szCs w:val="21"/>
        </w:rPr>
        <w:t>离开磁场。若</w:t>
      </w:r>
      <w:proofErr w:type="gramStart"/>
      <w:r w:rsidR="00DF3142" w:rsidRPr="00A21255">
        <w:rPr>
          <w:sz w:val="21"/>
          <w:szCs w:val="21"/>
        </w:rPr>
        <w:t>某种一</w:t>
      </w:r>
      <w:proofErr w:type="gramEnd"/>
      <w:r w:rsidR="00DF3142" w:rsidRPr="00A21255">
        <w:rPr>
          <w:sz w:val="21"/>
          <w:szCs w:val="21"/>
        </w:rPr>
        <w:t>价正离子在入口处从静止开始被同一加速电场加速，</w:t>
      </w:r>
      <w:r w:rsidR="000525C4" w:rsidRPr="00A21255">
        <w:rPr>
          <w:sz w:val="21"/>
          <w:szCs w:val="21"/>
        </w:rPr>
        <w:t>为使它经匀强磁场偏转后仍从同一出口离开磁场，需将磁感应强度增加到原来的</w:t>
      </w:r>
      <w:r w:rsidR="000525C4" w:rsidRPr="00A21255">
        <w:rPr>
          <w:sz w:val="21"/>
          <w:szCs w:val="21"/>
        </w:rPr>
        <w:t>12</w:t>
      </w:r>
      <w:r w:rsidR="000525C4" w:rsidRPr="00A21255">
        <w:rPr>
          <w:sz w:val="21"/>
          <w:szCs w:val="21"/>
        </w:rPr>
        <w:t>倍。此离子和质子的质量比约为</w:t>
      </w:r>
      <w:r w:rsidR="00EE146C">
        <w:rPr>
          <w:rFonts w:hint="eastAsia"/>
          <w:sz w:val="21"/>
          <w:szCs w:val="21"/>
        </w:rPr>
        <w:t>()</w:t>
      </w:r>
    </w:p>
    <w:p w14:paraId="6F1D7645" w14:textId="77777777" w:rsidR="005F30FF" w:rsidRPr="00A21255" w:rsidRDefault="005F30FF" w:rsidP="00A21255">
      <w:pPr>
        <w:spacing w:line="360" w:lineRule="auto"/>
        <w:jc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 wp14:anchorId="4AEC9CAA" wp14:editId="72430B22">
            <wp:extent cx="1560830" cy="118872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4F1E90" w14:textId="77777777" w:rsidR="00C70395" w:rsidRPr="00A21255" w:rsidRDefault="00F821C1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A</w:t>
      </w:r>
      <w:r w:rsidR="005F30FF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11</w:t>
      </w:r>
      <w:r w:rsidRPr="00A21255">
        <w:rPr>
          <w:sz w:val="21"/>
          <w:szCs w:val="21"/>
        </w:rPr>
        <w:t>B</w:t>
      </w:r>
      <w:r w:rsidR="005F30FF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12</w:t>
      </w:r>
      <w:r w:rsidRPr="00A21255">
        <w:rPr>
          <w:sz w:val="21"/>
          <w:szCs w:val="21"/>
        </w:rPr>
        <w:t>C</w:t>
      </w:r>
      <w:r w:rsidR="005F30FF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121</w:t>
      </w:r>
      <w:r w:rsidRPr="003C7CD4">
        <w:rPr>
          <w:sz w:val="21"/>
          <w:szCs w:val="21"/>
        </w:rPr>
        <w:t>D</w:t>
      </w:r>
      <w:r w:rsidR="005F30FF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144</w:t>
      </w:r>
    </w:p>
    <w:p w14:paraId="6E5470EC" w14:textId="77777777" w:rsidR="000525C4" w:rsidRPr="00A21255" w:rsidRDefault="00A21255" w:rsidP="002271A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3</w:t>
      </w:r>
      <w:r w:rsidR="007F01DA" w:rsidRPr="00A21255">
        <w:rPr>
          <w:sz w:val="21"/>
          <w:szCs w:val="21"/>
        </w:rPr>
        <w:t>、</w:t>
      </w:r>
      <w:proofErr w:type="gramStart"/>
      <w:r w:rsidR="000525C4" w:rsidRPr="00A21255">
        <w:rPr>
          <w:sz w:val="21"/>
          <w:szCs w:val="21"/>
        </w:rPr>
        <w:t>一</w:t>
      </w:r>
      <w:proofErr w:type="gramEnd"/>
      <w:r w:rsidR="000525C4" w:rsidRPr="00A21255">
        <w:rPr>
          <w:sz w:val="21"/>
          <w:szCs w:val="21"/>
        </w:rPr>
        <w:t>含有理想变压器的电路如图所示，图中电阻</w:t>
      </w:r>
      <w:r w:rsidR="000525C4" w:rsidRPr="00A21255">
        <w:rPr>
          <w:sz w:val="21"/>
          <w:szCs w:val="21"/>
        </w:rPr>
        <w:object w:dxaOrig="580" w:dyaOrig="360" w14:anchorId="110F0E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5pt;height:18pt" o:ole="">
            <v:imagedata r:id="rId8" o:title=""/>
          </v:shape>
          <o:OLEObject Type="Embed" ProgID="Equation.DSMT4" ShapeID="_x0000_i1025" DrawAspect="Content" ObjectID="_1803241274" r:id="rId9"/>
        </w:object>
      </w:r>
      <w:r w:rsidR="000525C4" w:rsidRPr="00A21255">
        <w:rPr>
          <w:sz w:val="21"/>
          <w:szCs w:val="21"/>
        </w:rPr>
        <w:t>和</w:t>
      </w:r>
      <w:r w:rsidR="000525C4" w:rsidRPr="00A21255">
        <w:rPr>
          <w:sz w:val="21"/>
          <w:szCs w:val="21"/>
        </w:rPr>
        <w:object w:dxaOrig="260" w:dyaOrig="320" w14:anchorId="09A5E42B">
          <v:shape id="_x0000_i1026" type="#_x0000_t75" style="width:12pt;height:15.5pt" o:ole="">
            <v:imagedata r:id="rId10" o:title=""/>
          </v:shape>
          <o:OLEObject Type="Embed" ProgID="Equation.DSMT4" ShapeID="_x0000_i1026" DrawAspect="Content" ObjectID="_1803241275" r:id="rId11"/>
        </w:object>
      </w:r>
      <w:r w:rsidR="000525C4" w:rsidRPr="00A21255">
        <w:rPr>
          <w:sz w:val="21"/>
          <w:szCs w:val="21"/>
        </w:rPr>
        <w:t>的阻值分别是</w:t>
      </w:r>
      <w:r w:rsidR="000525C4" w:rsidRPr="00A21255">
        <w:rPr>
          <w:sz w:val="21"/>
          <w:szCs w:val="21"/>
        </w:rPr>
        <w:object w:dxaOrig="780" w:dyaOrig="300" w14:anchorId="3C2F00D1">
          <v:shape id="_x0000_i1027" type="#_x0000_t75" style="width:39pt;height:15pt" o:ole="">
            <v:imagedata r:id="rId12" o:title=""/>
          </v:shape>
          <o:OLEObject Type="Embed" ProgID="Equation.DSMT4" ShapeID="_x0000_i1027" DrawAspect="Content" ObjectID="_1803241276" r:id="rId13"/>
        </w:object>
      </w:r>
      <w:r w:rsidR="000525C4" w:rsidRPr="00A21255">
        <w:rPr>
          <w:sz w:val="21"/>
          <w:szCs w:val="21"/>
        </w:rPr>
        <w:t>和</w:t>
      </w:r>
      <w:r w:rsidR="000525C4" w:rsidRPr="00A21255">
        <w:rPr>
          <w:sz w:val="21"/>
          <w:szCs w:val="21"/>
        </w:rPr>
        <w:object w:dxaOrig="340" w:dyaOrig="240" w14:anchorId="723F186E">
          <v:shape id="_x0000_i1028" type="#_x0000_t75" style="width:17.5pt;height:12pt" o:ole="">
            <v:imagedata r:id="rId14" o:title=""/>
          </v:shape>
          <o:OLEObject Type="Embed" ProgID="Equation.DSMT4" ShapeID="_x0000_i1028" DrawAspect="Content" ObjectID="_1803241277" r:id="rId15"/>
        </w:object>
      </w:r>
      <w:r w:rsidR="000525C4" w:rsidRPr="00A21255">
        <w:rPr>
          <w:sz w:val="21"/>
          <w:szCs w:val="21"/>
        </w:rPr>
        <w:t>，</w:t>
      </w:r>
      <w:r w:rsidR="00BF1A3A" w:rsidRPr="00A21255">
        <w:rPr>
          <w:sz w:val="21"/>
          <w:szCs w:val="21"/>
        </w:rPr>
        <w:fldChar w:fldCharType="begin"/>
      </w:r>
      <w:r w:rsidR="003E7615" w:rsidRPr="00A21255">
        <w:rPr>
          <w:sz w:val="21"/>
          <w:szCs w:val="21"/>
        </w:rPr>
        <w:instrText xml:space="preserve"> eq \o\ac(○,A)</w:instrText>
      </w:r>
      <w:r w:rsidR="00BF1A3A" w:rsidRPr="00A21255">
        <w:rPr>
          <w:sz w:val="21"/>
          <w:szCs w:val="21"/>
        </w:rPr>
        <w:fldChar w:fldCharType="end"/>
      </w:r>
      <w:r w:rsidR="000525C4" w:rsidRPr="00A21255">
        <w:rPr>
          <w:sz w:val="21"/>
          <w:szCs w:val="21"/>
        </w:rPr>
        <w:t>为理想交流电流表，</w:t>
      </w:r>
      <w:r w:rsidR="000525C4" w:rsidRPr="00A21255">
        <w:rPr>
          <w:sz w:val="21"/>
          <w:szCs w:val="21"/>
        </w:rPr>
        <w:object w:dxaOrig="240" w:dyaOrig="260" w14:anchorId="7999313D">
          <v:shape id="_x0000_i1029" type="#_x0000_t75" style="width:12pt;height:12pt" o:ole="">
            <v:imagedata r:id="rId16" o:title=""/>
          </v:shape>
          <o:OLEObject Type="Embed" ProgID="Equation.DSMT4" ShapeID="_x0000_i1029" DrawAspect="Content" ObjectID="_1803241278" r:id="rId17"/>
        </w:object>
      </w:r>
      <w:r w:rsidR="000525C4" w:rsidRPr="00A21255">
        <w:rPr>
          <w:sz w:val="21"/>
          <w:szCs w:val="21"/>
        </w:rPr>
        <w:t>为正弦交流电压源，输出电压的有效值恒定。当开关</w:t>
      </w:r>
      <w:r w:rsidR="000525C4" w:rsidRPr="00A21255">
        <w:rPr>
          <w:sz w:val="21"/>
          <w:szCs w:val="21"/>
        </w:rPr>
        <w:object w:dxaOrig="200" w:dyaOrig="260" w14:anchorId="0502E5FA">
          <v:shape id="_x0000_i1030" type="#_x0000_t75" style="width:10pt;height:12pt" o:ole="">
            <v:imagedata r:id="rId18" o:title=""/>
          </v:shape>
          <o:OLEObject Type="Embed" ProgID="Equation.DSMT4" ShapeID="_x0000_i1030" DrawAspect="Content" ObjectID="_1803241279" r:id="rId19"/>
        </w:object>
      </w:r>
      <w:r w:rsidR="000525C4" w:rsidRPr="00A21255">
        <w:rPr>
          <w:sz w:val="21"/>
          <w:szCs w:val="21"/>
        </w:rPr>
        <w:t>断开时，电流表的示数为</w:t>
      </w:r>
      <w:r w:rsidR="000525C4" w:rsidRPr="00A21255">
        <w:rPr>
          <w:sz w:val="21"/>
          <w:szCs w:val="21"/>
        </w:rPr>
        <w:object w:dxaOrig="180" w:dyaOrig="240" w14:anchorId="5B3D6230">
          <v:shape id="_x0000_i1031" type="#_x0000_t75" style="width:8.5pt;height:12pt" o:ole="">
            <v:imagedata r:id="rId20" o:title=""/>
          </v:shape>
          <o:OLEObject Type="Embed" ProgID="Equation.DSMT4" ShapeID="_x0000_i1031" DrawAspect="Content" ObjectID="_1803241280" r:id="rId21"/>
        </w:object>
      </w:r>
      <w:r w:rsidR="000525C4" w:rsidRPr="00A21255">
        <w:rPr>
          <w:sz w:val="21"/>
          <w:szCs w:val="21"/>
        </w:rPr>
        <w:t>；当</w:t>
      </w:r>
      <w:r w:rsidR="000525C4" w:rsidRPr="00A21255">
        <w:rPr>
          <w:sz w:val="21"/>
          <w:szCs w:val="21"/>
        </w:rPr>
        <w:object w:dxaOrig="200" w:dyaOrig="260" w14:anchorId="5CECB862">
          <v:shape id="_x0000_i1032" type="#_x0000_t75" style="width:10pt;height:12pt" o:ole="">
            <v:imagedata r:id="rId22" o:title=""/>
          </v:shape>
          <o:OLEObject Type="Embed" ProgID="Equation.DSMT4" ShapeID="_x0000_i1032" DrawAspect="Content" ObjectID="_1803241281" r:id="rId23"/>
        </w:object>
      </w:r>
      <w:r w:rsidR="000525C4" w:rsidRPr="00A21255">
        <w:rPr>
          <w:sz w:val="21"/>
          <w:szCs w:val="21"/>
        </w:rPr>
        <w:t>闭合时，电流表的示数为</w:t>
      </w:r>
      <w:r w:rsidR="000525C4" w:rsidRPr="00A21255">
        <w:rPr>
          <w:sz w:val="21"/>
          <w:szCs w:val="21"/>
        </w:rPr>
        <w:object w:dxaOrig="279" w:dyaOrig="240" w14:anchorId="006A657E">
          <v:shape id="_x0000_i1033" type="#_x0000_t75" style="width:14.5pt;height:12pt" o:ole="">
            <v:imagedata r:id="rId24" o:title=""/>
          </v:shape>
          <o:OLEObject Type="Embed" ProgID="Equation.DSMT4" ShapeID="_x0000_i1033" DrawAspect="Content" ObjectID="_1803241282" r:id="rId25"/>
        </w:object>
      </w:r>
      <w:r w:rsidR="000525C4" w:rsidRPr="00A21255">
        <w:rPr>
          <w:sz w:val="21"/>
          <w:szCs w:val="21"/>
        </w:rPr>
        <w:t>。该变压器原、副线圈匝数比为</w:t>
      </w:r>
      <w:r w:rsidR="00EE146C">
        <w:rPr>
          <w:rFonts w:hint="eastAsia"/>
          <w:sz w:val="21"/>
          <w:szCs w:val="21"/>
        </w:rPr>
        <w:t>()</w:t>
      </w:r>
    </w:p>
    <w:p w14:paraId="387CFC2E" w14:textId="77777777" w:rsidR="007F01DA" w:rsidRPr="00A21255" w:rsidRDefault="007F01DA" w:rsidP="00A21255">
      <w:pPr>
        <w:spacing w:line="360" w:lineRule="auto"/>
        <w:jc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 wp14:anchorId="0CC436BE" wp14:editId="5E52B8BF">
            <wp:extent cx="2393388" cy="1123950"/>
            <wp:effectExtent l="0" t="0" r="6985" b="0"/>
            <wp:docPr id="3" name="图片 4" descr="C:\Users\hk350\Desktop\高考解析）\高清图片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:\Users\hk350\Desktop\高考解析）\高清图片\16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2" cy="112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340A9" w14:textId="77777777" w:rsidR="00B51ADF" w:rsidRPr="00A21255" w:rsidRDefault="00F821C1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A</w:t>
      </w:r>
      <w:r w:rsidR="007F01DA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2</w:t>
      </w:r>
      <w:r w:rsidRPr="003C7CD4">
        <w:rPr>
          <w:sz w:val="21"/>
          <w:szCs w:val="21"/>
        </w:rPr>
        <w:t>B</w:t>
      </w:r>
      <w:r w:rsidR="007F01DA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3</w:t>
      </w:r>
      <w:r w:rsidRPr="00A21255">
        <w:rPr>
          <w:sz w:val="21"/>
          <w:szCs w:val="21"/>
        </w:rPr>
        <w:t>C</w:t>
      </w:r>
      <w:r w:rsidR="007F01DA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4</w:t>
      </w:r>
      <w:r w:rsidRPr="00A21255">
        <w:rPr>
          <w:sz w:val="21"/>
          <w:szCs w:val="21"/>
        </w:rPr>
        <w:t>D</w:t>
      </w:r>
      <w:r w:rsidR="007F01DA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5</w:t>
      </w:r>
    </w:p>
    <w:p w14:paraId="023465F8" w14:textId="77777777" w:rsidR="000525C4" w:rsidRPr="00A21255" w:rsidRDefault="00A21255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4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利用三颗位置适当的地</w:t>
      </w:r>
      <w:r w:rsidR="00CE74BF" w:rsidRPr="00A21255">
        <w:rPr>
          <w:sz w:val="21"/>
          <w:szCs w:val="21"/>
        </w:rPr>
        <w:t>球</w:t>
      </w:r>
      <w:r w:rsidR="000525C4" w:rsidRPr="00A21255">
        <w:rPr>
          <w:sz w:val="21"/>
          <w:szCs w:val="21"/>
        </w:rPr>
        <w:t>同步卫星，可使地球赤道上任意两点之间保持无线电通讯。目前，地球同步卫星的轨道半径约为地球半径的</w:t>
      </w:r>
      <w:r w:rsidR="009C428B" w:rsidRPr="00A21255">
        <w:rPr>
          <w:sz w:val="21"/>
          <w:szCs w:val="21"/>
        </w:rPr>
        <w:t>6.6</w:t>
      </w:r>
      <w:r w:rsidR="00CE74BF" w:rsidRPr="00A21255">
        <w:rPr>
          <w:sz w:val="21"/>
          <w:szCs w:val="21"/>
        </w:rPr>
        <w:t>倍。</w:t>
      </w:r>
      <w:r w:rsidR="000525C4" w:rsidRPr="00A21255">
        <w:rPr>
          <w:sz w:val="21"/>
          <w:szCs w:val="21"/>
        </w:rPr>
        <w:t>假设地球的自转周期变小，若仍仅用三颗同步卫星来实现上述目的，则地球自转周期的最小值约为</w:t>
      </w:r>
      <w:r w:rsidR="00EE146C">
        <w:rPr>
          <w:rFonts w:hint="eastAsia"/>
          <w:sz w:val="21"/>
          <w:szCs w:val="21"/>
        </w:rPr>
        <w:t>()</w:t>
      </w:r>
    </w:p>
    <w:p w14:paraId="2F389504" w14:textId="77777777" w:rsidR="000525C4" w:rsidRPr="00A21255" w:rsidRDefault="00F821C1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A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object w:dxaOrig="279" w:dyaOrig="240" w14:anchorId="429D6142">
          <v:shape id="_x0000_i1034" type="#_x0000_t75" style="width:14.5pt;height:12pt" o:ole="">
            <v:imagedata r:id="rId27" o:title=""/>
          </v:shape>
          <o:OLEObject Type="Embed" ProgID="Equation.DSMT4" ShapeID="_x0000_i1034" DrawAspect="Content" ObjectID="_1803241283" r:id="rId28"/>
        </w:object>
      </w:r>
      <w:r w:rsidRPr="003C7CD4">
        <w:rPr>
          <w:sz w:val="21"/>
          <w:szCs w:val="21"/>
        </w:rPr>
        <w:t>B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object w:dxaOrig="320" w:dyaOrig="240" w14:anchorId="2AA8FCFD">
          <v:shape id="_x0000_i1035" type="#_x0000_t75" style="width:15.5pt;height:12pt" o:ole="">
            <v:imagedata r:id="rId29" o:title=""/>
          </v:shape>
          <o:OLEObject Type="Embed" ProgID="Equation.DSMT4" ShapeID="_x0000_i1035" DrawAspect="Content" ObjectID="_1803241284" r:id="rId30"/>
        </w:object>
      </w:r>
      <w:r w:rsidRPr="00A21255">
        <w:rPr>
          <w:sz w:val="21"/>
          <w:szCs w:val="21"/>
        </w:rPr>
        <w:t>C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object w:dxaOrig="300" w:dyaOrig="260" w14:anchorId="2FFE51D9">
          <v:shape id="_x0000_i1036" type="#_x0000_t75" style="width:15pt;height:12pt" o:ole="">
            <v:imagedata r:id="rId31" o:title=""/>
          </v:shape>
          <o:OLEObject Type="Embed" ProgID="Equation.DSMT4" ShapeID="_x0000_i1036" DrawAspect="Content" ObjectID="_1803241285" r:id="rId32"/>
        </w:object>
      </w:r>
      <w:r w:rsidRPr="00A21255">
        <w:rPr>
          <w:sz w:val="21"/>
          <w:szCs w:val="21"/>
        </w:rPr>
        <w:t>D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object w:dxaOrig="400" w:dyaOrig="260" w14:anchorId="4A96C6CD">
          <v:shape id="_x0000_i1037" type="#_x0000_t75" style="width:21pt;height:12pt" o:ole="">
            <v:imagedata r:id="rId33" o:title=""/>
          </v:shape>
          <o:OLEObject Type="Embed" ProgID="Equation.DSMT4" ShapeID="_x0000_i1037" DrawAspect="Content" ObjectID="_1803241286" r:id="rId34"/>
        </w:object>
      </w:r>
    </w:p>
    <w:p w14:paraId="28B97D98" w14:textId="77777777" w:rsidR="000525C4" w:rsidRPr="00A21255" w:rsidRDefault="00A21255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5</w:t>
      </w:r>
      <w:r w:rsidR="009C428B" w:rsidRPr="00A21255">
        <w:rPr>
          <w:sz w:val="21"/>
          <w:szCs w:val="21"/>
        </w:rPr>
        <w:t>、</w:t>
      </w:r>
      <w:proofErr w:type="gramStart"/>
      <w:r w:rsidR="000525C4" w:rsidRPr="00A21255">
        <w:rPr>
          <w:sz w:val="21"/>
          <w:szCs w:val="21"/>
        </w:rPr>
        <w:t>一</w:t>
      </w:r>
      <w:proofErr w:type="gramEnd"/>
      <w:r w:rsidR="000525C4" w:rsidRPr="00A21255">
        <w:rPr>
          <w:sz w:val="21"/>
          <w:szCs w:val="21"/>
        </w:rPr>
        <w:t>质点做匀速直线运动。现对其施加</w:t>
      </w:r>
      <w:proofErr w:type="gramStart"/>
      <w:r w:rsidR="000525C4" w:rsidRPr="00A21255">
        <w:rPr>
          <w:sz w:val="21"/>
          <w:szCs w:val="21"/>
        </w:rPr>
        <w:t>一</w:t>
      </w:r>
      <w:proofErr w:type="gramEnd"/>
      <w:r w:rsidR="000525C4" w:rsidRPr="00A21255">
        <w:rPr>
          <w:sz w:val="21"/>
          <w:szCs w:val="21"/>
        </w:rPr>
        <w:t>恒力，且原来作用在质点上的力不发生改变，则</w:t>
      </w:r>
      <w:r w:rsidR="00EE146C">
        <w:rPr>
          <w:rFonts w:hint="eastAsia"/>
          <w:sz w:val="21"/>
          <w:szCs w:val="21"/>
        </w:rPr>
        <w:t>()</w:t>
      </w:r>
    </w:p>
    <w:p w14:paraId="6F13F11B" w14:textId="77777777" w:rsidR="000525C4" w:rsidRPr="00A21255" w:rsidRDefault="00F821C1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A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质点速度的方向总是与该恒力的方向相同</w:t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Pr="003C7CD4">
        <w:rPr>
          <w:sz w:val="21"/>
          <w:szCs w:val="21"/>
        </w:rPr>
        <w:t>B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质点速度的方向不可能总是与该恒力的方向垂直</w:t>
      </w:r>
    </w:p>
    <w:p w14:paraId="6B157E2F" w14:textId="77777777" w:rsidR="000525C4" w:rsidRPr="00A21255" w:rsidRDefault="00F821C1" w:rsidP="00A21255">
      <w:pPr>
        <w:spacing w:line="360" w:lineRule="auto"/>
        <w:rPr>
          <w:sz w:val="21"/>
          <w:szCs w:val="21"/>
        </w:rPr>
      </w:pPr>
      <w:r w:rsidRPr="003C7CD4">
        <w:rPr>
          <w:sz w:val="21"/>
          <w:szCs w:val="21"/>
        </w:rPr>
        <w:t>C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质点加速度的方向总是与该恒力的方向相同</w:t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Pr="00A21255">
        <w:rPr>
          <w:sz w:val="21"/>
          <w:szCs w:val="21"/>
        </w:rPr>
        <w:t>D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质点单位时间内速率的变化量总是不变</w:t>
      </w:r>
    </w:p>
    <w:p w14:paraId="3296C823" w14:textId="77777777" w:rsidR="00EE1A00" w:rsidRDefault="00EE1A00" w:rsidP="00A21255">
      <w:pPr>
        <w:spacing w:line="360" w:lineRule="auto"/>
        <w:textAlignment w:val="center"/>
        <w:rPr>
          <w:sz w:val="21"/>
          <w:szCs w:val="21"/>
        </w:rPr>
      </w:pPr>
    </w:p>
    <w:p w14:paraId="5D88B251" w14:textId="77777777" w:rsidR="000525C4" w:rsidRPr="00A21255" w:rsidRDefault="00A21255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lastRenderedPageBreak/>
        <w:t>6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如图，</w:t>
      </w:r>
      <w:proofErr w:type="gramStart"/>
      <w:r w:rsidR="000525C4" w:rsidRPr="00A21255">
        <w:rPr>
          <w:sz w:val="21"/>
          <w:szCs w:val="21"/>
        </w:rPr>
        <w:t>一</w:t>
      </w:r>
      <w:proofErr w:type="gramEnd"/>
      <w:r w:rsidR="000525C4" w:rsidRPr="00A21255">
        <w:rPr>
          <w:sz w:val="21"/>
          <w:szCs w:val="21"/>
        </w:rPr>
        <w:t>光滑的轻滑轮用细绳</w:t>
      </w:r>
      <w:r w:rsidR="00CE0084" w:rsidRPr="00A21255">
        <w:rPr>
          <w:sz w:val="21"/>
          <w:szCs w:val="21"/>
        </w:rPr>
        <w:object w:dxaOrig="440" w:dyaOrig="260" w14:anchorId="15557F91">
          <v:shape id="_x0000_i1038" type="#_x0000_t75" style="width:22pt;height:12pt" o:ole="">
            <v:imagedata r:id="rId35" o:title=""/>
          </v:shape>
          <o:OLEObject Type="Embed" ProgID="Equation.DSMT4" ShapeID="_x0000_i1038" DrawAspect="Content" ObjectID="_1803241287" r:id="rId36"/>
        </w:object>
      </w:r>
      <w:r w:rsidR="000525C4" w:rsidRPr="00A21255">
        <w:rPr>
          <w:sz w:val="21"/>
          <w:szCs w:val="21"/>
        </w:rPr>
        <w:t>悬挂于</w:t>
      </w:r>
      <w:r w:rsidR="00CE0084" w:rsidRPr="00A21255">
        <w:rPr>
          <w:sz w:val="21"/>
          <w:szCs w:val="21"/>
        </w:rPr>
        <w:object w:dxaOrig="220" w:dyaOrig="260" w14:anchorId="0C0B9008">
          <v:shape id="_x0000_i1039" type="#_x0000_t75" style="width:11.5pt;height:12pt" o:ole="">
            <v:imagedata r:id="rId37" o:title=""/>
          </v:shape>
          <o:OLEObject Type="Embed" ProgID="Equation.DSMT4" ShapeID="_x0000_i1039" DrawAspect="Content" ObjectID="_1803241288" r:id="rId38"/>
        </w:object>
      </w:r>
      <w:r w:rsidR="000525C4" w:rsidRPr="00A21255">
        <w:rPr>
          <w:sz w:val="21"/>
          <w:szCs w:val="21"/>
        </w:rPr>
        <w:t>点；另一细绳跨过滑轮，其一端悬挂物块</w:t>
      </w:r>
      <w:r w:rsidR="000525C4" w:rsidRPr="00A21255">
        <w:rPr>
          <w:sz w:val="21"/>
          <w:szCs w:val="21"/>
        </w:rPr>
        <w:object w:dxaOrig="180" w:dyaOrig="200" w14:anchorId="32A138C8">
          <v:shape id="_x0000_i1040" type="#_x0000_t75" style="width:8.5pt;height:10pt" o:ole="">
            <v:imagedata r:id="rId39" o:title=""/>
          </v:shape>
          <o:OLEObject Type="Embed" ProgID="Equation.DSMT4" ShapeID="_x0000_i1040" DrawAspect="Content" ObjectID="_1803241289" r:id="rId40"/>
        </w:object>
      </w:r>
      <w:r w:rsidR="000525C4" w:rsidRPr="00A21255">
        <w:rPr>
          <w:sz w:val="21"/>
          <w:szCs w:val="21"/>
        </w:rPr>
        <w:t>，另一端系</w:t>
      </w:r>
      <w:proofErr w:type="gramStart"/>
      <w:r w:rsidR="000525C4" w:rsidRPr="00A21255">
        <w:rPr>
          <w:sz w:val="21"/>
          <w:szCs w:val="21"/>
        </w:rPr>
        <w:t>一</w:t>
      </w:r>
      <w:proofErr w:type="gramEnd"/>
      <w:r w:rsidR="000525C4" w:rsidRPr="00A21255">
        <w:rPr>
          <w:sz w:val="21"/>
          <w:szCs w:val="21"/>
        </w:rPr>
        <w:t>位于水平粗糙桌面上的物块</w:t>
      </w:r>
      <w:r w:rsidR="000525C4" w:rsidRPr="00A21255">
        <w:rPr>
          <w:sz w:val="21"/>
          <w:szCs w:val="21"/>
        </w:rPr>
        <w:object w:dxaOrig="180" w:dyaOrig="260" w14:anchorId="6E0C1B22">
          <v:shape id="_x0000_i1041" type="#_x0000_t75" style="width:8.5pt;height:12pt" o:ole="">
            <v:imagedata r:id="rId41" o:title=""/>
          </v:shape>
          <o:OLEObject Type="Embed" ProgID="Equation.DSMT4" ShapeID="_x0000_i1041" DrawAspect="Content" ObjectID="_1803241290" r:id="rId42"/>
        </w:object>
      </w:r>
      <w:r w:rsidR="000525C4" w:rsidRPr="00A21255">
        <w:rPr>
          <w:sz w:val="21"/>
          <w:szCs w:val="21"/>
        </w:rPr>
        <w:t>。外力</w:t>
      </w:r>
      <w:r w:rsidR="000525C4" w:rsidRPr="00A21255">
        <w:rPr>
          <w:sz w:val="21"/>
          <w:szCs w:val="21"/>
        </w:rPr>
        <w:object w:dxaOrig="240" w:dyaOrig="240" w14:anchorId="6179D652">
          <v:shape id="_x0000_i1042" type="#_x0000_t75" style="width:12pt;height:12pt" o:ole="">
            <v:imagedata r:id="rId43" o:title=""/>
          </v:shape>
          <o:OLEObject Type="Embed" ProgID="Equation.DSMT4" ShapeID="_x0000_i1042" DrawAspect="Content" ObjectID="_1803241291" r:id="rId44"/>
        </w:object>
      </w:r>
      <w:r w:rsidR="000525C4" w:rsidRPr="00A21255">
        <w:rPr>
          <w:sz w:val="21"/>
          <w:szCs w:val="21"/>
        </w:rPr>
        <w:t>向右上方拉</w:t>
      </w:r>
      <w:r w:rsidR="000525C4" w:rsidRPr="00A21255">
        <w:rPr>
          <w:sz w:val="21"/>
          <w:szCs w:val="21"/>
        </w:rPr>
        <w:object w:dxaOrig="180" w:dyaOrig="260" w14:anchorId="1A1FE215">
          <v:shape id="_x0000_i1043" type="#_x0000_t75" style="width:8.5pt;height:12pt" o:ole="">
            <v:imagedata r:id="rId41" o:title=""/>
          </v:shape>
          <o:OLEObject Type="Embed" ProgID="Equation.DSMT4" ShapeID="_x0000_i1043" DrawAspect="Content" ObjectID="_1803241292" r:id="rId45"/>
        </w:object>
      </w:r>
      <w:r w:rsidR="000525C4" w:rsidRPr="00A21255">
        <w:rPr>
          <w:sz w:val="21"/>
          <w:szCs w:val="21"/>
        </w:rPr>
        <w:t>，整个系统处于静止状态。若</w:t>
      </w:r>
      <w:r w:rsidR="000525C4" w:rsidRPr="00A21255">
        <w:rPr>
          <w:sz w:val="21"/>
          <w:szCs w:val="21"/>
        </w:rPr>
        <w:object w:dxaOrig="240" w:dyaOrig="240" w14:anchorId="5430EE62">
          <v:shape id="_x0000_i1044" type="#_x0000_t75" style="width:12pt;height:12pt" o:ole="">
            <v:imagedata r:id="rId43" o:title=""/>
          </v:shape>
          <o:OLEObject Type="Embed" ProgID="Equation.DSMT4" ShapeID="_x0000_i1044" DrawAspect="Content" ObjectID="_1803241293" r:id="rId46"/>
        </w:object>
      </w:r>
      <w:r w:rsidR="000525C4" w:rsidRPr="00A21255">
        <w:rPr>
          <w:sz w:val="21"/>
          <w:szCs w:val="21"/>
        </w:rPr>
        <w:t>方向不变，大小在一定范围内变化，物块</w:t>
      </w:r>
      <w:r w:rsidR="000525C4" w:rsidRPr="00A21255">
        <w:rPr>
          <w:sz w:val="21"/>
          <w:szCs w:val="21"/>
        </w:rPr>
        <w:object w:dxaOrig="180" w:dyaOrig="260" w14:anchorId="74360CA0">
          <v:shape id="_x0000_i1045" type="#_x0000_t75" style="width:8.5pt;height:12pt" o:ole="">
            <v:imagedata r:id="rId41" o:title=""/>
          </v:shape>
          <o:OLEObject Type="Embed" ProgID="Equation.DSMT4" ShapeID="_x0000_i1045" DrawAspect="Content" ObjectID="_1803241294" r:id="rId47"/>
        </w:object>
      </w:r>
      <w:r w:rsidR="000525C4" w:rsidRPr="00A21255">
        <w:rPr>
          <w:sz w:val="21"/>
          <w:szCs w:val="21"/>
        </w:rPr>
        <w:t>仍始终保持静止，则</w:t>
      </w:r>
      <w:r w:rsidR="00EE146C">
        <w:rPr>
          <w:rFonts w:hint="eastAsia"/>
          <w:sz w:val="21"/>
          <w:szCs w:val="21"/>
        </w:rPr>
        <w:t>()</w:t>
      </w:r>
    </w:p>
    <w:p w14:paraId="602DB1D4" w14:textId="77777777" w:rsidR="009C428B" w:rsidRPr="00A21255" w:rsidRDefault="009C428B" w:rsidP="00A21255">
      <w:pPr>
        <w:spacing w:line="360" w:lineRule="auto"/>
        <w:jc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 wp14:anchorId="588F4CF6" wp14:editId="0C885682">
            <wp:extent cx="1871345" cy="12865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0BFB24" w14:textId="77777777" w:rsidR="000525C4" w:rsidRPr="00A21255" w:rsidRDefault="00F821C1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A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绳</w:t>
      </w:r>
      <w:r w:rsidR="00CE0084" w:rsidRPr="00A21255">
        <w:rPr>
          <w:sz w:val="21"/>
          <w:szCs w:val="21"/>
        </w:rPr>
        <w:object w:dxaOrig="440" w:dyaOrig="260" w14:anchorId="656B643C">
          <v:shape id="_x0000_i1046" type="#_x0000_t75" style="width:22pt;height:12pt" o:ole="">
            <v:imagedata r:id="rId35" o:title=""/>
          </v:shape>
          <o:OLEObject Type="Embed" ProgID="Equation.DSMT4" ShapeID="_x0000_i1046" DrawAspect="Content" ObjectID="_1803241295" r:id="rId49"/>
        </w:object>
      </w:r>
      <w:r w:rsidR="000525C4" w:rsidRPr="00A21255">
        <w:rPr>
          <w:sz w:val="21"/>
          <w:szCs w:val="21"/>
        </w:rPr>
        <w:t>的张力也在一定范围内变化</w:t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Pr="003C7CD4">
        <w:rPr>
          <w:sz w:val="21"/>
          <w:szCs w:val="21"/>
        </w:rPr>
        <w:t>B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物块</w:t>
      </w:r>
      <w:r w:rsidR="000525C4" w:rsidRPr="00A21255">
        <w:rPr>
          <w:sz w:val="21"/>
          <w:szCs w:val="21"/>
        </w:rPr>
        <w:object w:dxaOrig="180" w:dyaOrig="260" w14:anchorId="63F135AD">
          <v:shape id="_x0000_i1047" type="#_x0000_t75" style="width:8.5pt;height:12pt" o:ole="">
            <v:imagedata r:id="rId41" o:title=""/>
          </v:shape>
          <o:OLEObject Type="Embed" ProgID="Equation.DSMT4" ShapeID="_x0000_i1047" DrawAspect="Content" ObjectID="_1803241296" r:id="rId50"/>
        </w:object>
      </w:r>
      <w:r w:rsidR="000525C4" w:rsidRPr="00A21255">
        <w:rPr>
          <w:sz w:val="21"/>
          <w:szCs w:val="21"/>
        </w:rPr>
        <w:t>所受到的支持力也在一定范围内变化</w:t>
      </w:r>
    </w:p>
    <w:p w14:paraId="6AAE67D8" w14:textId="77777777" w:rsidR="00091E69" w:rsidRPr="00A21255" w:rsidRDefault="00F821C1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C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连接</w:t>
      </w:r>
      <w:r w:rsidR="000525C4" w:rsidRPr="00A21255">
        <w:rPr>
          <w:sz w:val="21"/>
          <w:szCs w:val="21"/>
        </w:rPr>
        <w:object w:dxaOrig="180" w:dyaOrig="200" w14:anchorId="37A50C8F">
          <v:shape id="_x0000_i1048" type="#_x0000_t75" style="width:8.5pt;height:10pt" o:ole="">
            <v:imagedata r:id="rId51" o:title=""/>
          </v:shape>
          <o:OLEObject Type="Embed" ProgID="Equation.DSMT4" ShapeID="_x0000_i1048" DrawAspect="Content" ObjectID="_1803241297" r:id="rId52"/>
        </w:object>
      </w:r>
      <w:r w:rsidR="000525C4" w:rsidRPr="00A21255">
        <w:rPr>
          <w:sz w:val="21"/>
          <w:szCs w:val="21"/>
        </w:rPr>
        <w:t>和</w:t>
      </w:r>
      <w:r w:rsidR="000525C4" w:rsidRPr="00A21255">
        <w:rPr>
          <w:sz w:val="21"/>
          <w:szCs w:val="21"/>
        </w:rPr>
        <w:object w:dxaOrig="180" w:dyaOrig="260" w14:anchorId="51DF9434">
          <v:shape id="_x0000_i1049" type="#_x0000_t75" style="width:8.5pt;height:12pt" o:ole="">
            <v:imagedata r:id="rId53" o:title=""/>
          </v:shape>
          <o:OLEObject Type="Embed" ProgID="Equation.DSMT4" ShapeID="_x0000_i1049" DrawAspect="Content" ObjectID="_1803241298" r:id="rId54"/>
        </w:object>
      </w:r>
      <w:r w:rsidR="000525C4" w:rsidRPr="00A21255">
        <w:rPr>
          <w:sz w:val="21"/>
          <w:szCs w:val="21"/>
        </w:rPr>
        <w:t>的绳的张力也在一定范围内变化</w:t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Pr="003C7CD4">
        <w:rPr>
          <w:sz w:val="21"/>
          <w:szCs w:val="21"/>
        </w:rPr>
        <w:t>D</w:t>
      </w:r>
      <w:r w:rsidR="009C428B" w:rsidRPr="003C7CD4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物块</w:t>
      </w:r>
      <w:r w:rsidR="000525C4" w:rsidRPr="00A21255">
        <w:rPr>
          <w:sz w:val="21"/>
          <w:szCs w:val="21"/>
        </w:rPr>
        <w:object w:dxaOrig="180" w:dyaOrig="260" w14:anchorId="094568F5">
          <v:shape id="_x0000_i1050" type="#_x0000_t75" style="width:8.5pt;height:12pt" o:ole="">
            <v:imagedata r:id="rId55" o:title=""/>
          </v:shape>
          <o:OLEObject Type="Embed" ProgID="Equation.DSMT4" ShapeID="_x0000_i1050" DrawAspect="Content" ObjectID="_1803241299" r:id="rId56"/>
        </w:object>
      </w:r>
      <w:r w:rsidR="000525C4" w:rsidRPr="00A21255">
        <w:rPr>
          <w:sz w:val="21"/>
          <w:szCs w:val="21"/>
        </w:rPr>
        <w:t>与桌面间的摩擦力也在一定范围内变化</w:t>
      </w:r>
    </w:p>
    <w:p w14:paraId="3FD2CC85" w14:textId="77777777" w:rsidR="000525C4" w:rsidRPr="00A21255" w:rsidRDefault="00A21255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7</w:t>
      </w:r>
      <w:r w:rsidR="009C428B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如图，一带负电荷的油滴在</w:t>
      </w:r>
      <w:proofErr w:type="gramStart"/>
      <w:r w:rsidR="000525C4" w:rsidRPr="00A21255">
        <w:rPr>
          <w:sz w:val="21"/>
          <w:szCs w:val="21"/>
        </w:rPr>
        <w:t>匀</w:t>
      </w:r>
      <w:proofErr w:type="gramEnd"/>
      <w:r w:rsidR="000525C4" w:rsidRPr="00A21255">
        <w:rPr>
          <w:sz w:val="21"/>
          <w:szCs w:val="21"/>
        </w:rPr>
        <w:t>强电场中运动，其轨迹在竖直</w:t>
      </w:r>
      <w:r w:rsidR="008306B0" w:rsidRPr="00A21255">
        <w:rPr>
          <w:sz w:val="21"/>
          <w:szCs w:val="21"/>
        </w:rPr>
        <w:t>面</w:t>
      </w:r>
      <w:r w:rsidR="000525C4" w:rsidRPr="00A21255">
        <w:rPr>
          <w:sz w:val="21"/>
          <w:szCs w:val="21"/>
        </w:rPr>
        <w:t>（纸面）内，且相对于过轨迹最低点</w:t>
      </w:r>
      <w:r w:rsidR="000525C4" w:rsidRPr="00A21255">
        <w:rPr>
          <w:sz w:val="21"/>
          <w:szCs w:val="21"/>
        </w:rPr>
        <w:object w:dxaOrig="220" w:dyaOrig="240" w14:anchorId="46D83F38">
          <v:shape id="_x0000_i1051" type="#_x0000_t75" style="width:11.5pt;height:12pt" o:ole="">
            <v:imagedata r:id="rId57" o:title=""/>
          </v:shape>
          <o:OLEObject Type="Embed" ProgID="Equation.DSMT4" ShapeID="_x0000_i1051" DrawAspect="Content" ObjectID="_1803241300" r:id="rId58"/>
        </w:object>
      </w:r>
      <w:r w:rsidR="000525C4" w:rsidRPr="00A21255">
        <w:rPr>
          <w:sz w:val="21"/>
          <w:szCs w:val="21"/>
        </w:rPr>
        <w:t>的竖直线对称。忽略空气阻力。由此可知</w:t>
      </w:r>
      <w:r w:rsidR="00EE146C">
        <w:rPr>
          <w:rFonts w:hint="eastAsia"/>
          <w:sz w:val="21"/>
          <w:szCs w:val="21"/>
        </w:rPr>
        <w:t>()</w:t>
      </w:r>
    </w:p>
    <w:p w14:paraId="14FCD83F" w14:textId="77777777" w:rsidR="009C428B" w:rsidRPr="00A21255" w:rsidRDefault="009C428B" w:rsidP="00A21255">
      <w:pPr>
        <w:spacing w:line="360" w:lineRule="auto"/>
        <w:jc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 wp14:anchorId="70FE145E" wp14:editId="5E604FDC">
            <wp:extent cx="1657985" cy="5727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0098C4" w14:textId="77777777" w:rsidR="000525C4" w:rsidRPr="00A21255" w:rsidRDefault="00F821C1" w:rsidP="00A21255">
      <w:pPr>
        <w:spacing w:line="360" w:lineRule="auto"/>
        <w:textAlignment w:val="center"/>
        <w:rPr>
          <w:sz w:val="21"/>
          <w:szCs w:val="21"/>
        </w:rPr>
      </w:pPr>
      <w:r w:rsidRPr="003C7CD4">
        <w:rPr>
          <w:sz w:val="21"/>
          <w:szCs w:val="21"/>
        </w:rPr>
        <w:t>A</w:t>
      </w:r>
      <w:r w:rsidR="00925B5D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object w:dxaOrig="220" w:dyaOrig="300" w14:anchorId="2FE4928D">
          <v:shape id="_x0000_i1052" type="#_x0000_t75" style="width:11.5pt;height:15pt" o:ole="">
            <v:imagedata r:id="rId60" o:title=""/>
          </v:shape>
          <o:OLEObject Type="Embed" ProgID="Equation.DSMT4" ShapeID="_x0000_i1052" DrawAspect="Content" ObjectID="_1803241301" r:id="rId61"/>
        </w:object>
      </w:r>
      <w:r w:rsidR="000525C4" w:rsidRPr="00A21255">
        <w:rPr>
          <w:sz w:val="21"/>
          <w:szCs w:val="21"/>
        </w:rPr>
        <w:t>点的电势比</w:t>
      </w:r>
      <w:r w:rsidR="000525C4" w:rsidRPr="00A21255">
        <w:rPr>
          <w:sz w:val="21"/>
          <w:szCs w:val="21"/>
        </w:rPr>
        <w:object w:dxaOrig="220" w:dyaOrig="240" w14:anchorId="6ED6E6B7">
          <v:shape id="_x0000_i1053" type="#_x0000_t75" style="width:11.5pt;height:12pt" o:ole="">
            <v:imagedata r:id="rId62" o:title=""/>
          </v:shape>
          <o:OLEObject Type="Embed" ProgID="Equation.DSMT4" ShapeID="_x0000_i1053" DrawAspect="Content" ObjectID="_1803241302" r:id="rId63"/>
        </w:object>
      </w:r>
      <w:r w:rsidR="000525C4" w:rsidRPr="00A21255">
        <w:rPr>
          <w:sz w:val="21"/>
          <w:szCs w:val="21"/>
        </w:rPr>
        <w:t>点高</w:t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Pr="003C7CD4">
        <w:rPr>
          <w:sz w:val="21"/>
          <w:szCs w:val="21"/>
        </w:rPr>
        <w:t>B</w:t>
      </w:r>
      <w:r w:rsidR="00925B5D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油滴在</w:t>
      </w:r>
      <w:r w:rsidR="000525C4" w:rsidRPr="00A21255">
        <w:rPr>
          <w:sz w:val="21"/>
          <w:szCs w:val="21"/>
        </w:rPr>
        <w:object w:dxaOrig="220" w:dyaOrig="300" w14:anchorId="455DDCDC">
          <v:shape id="_x0000_i1054" type="#_x0000_t75" style="width:11.5pt;height:15pt" o:ole="">
            <v:imagedata r:id="rId64" o:title=""/>
          </v:shape>
          <o:OLEObject Type="Embed" ProgID="Equation.DSMT4" ShapeID="_x0000_i1054" DrawAspect="Content" ObjectID="_1803241303" r:id="rId65"/>
        </w:object>
      </w:r>
      <w:r w:rsidR="000525C4" w:rsidRPr="00A21255">
        <w:rPr>
          <w:sz w:val="21"/>
          <w:szCs w:val="21"/>
        </w:rPr>
        <w:t>点的动能比它在</w:t>
      </w:r>
      <w:r w:rsidR="000525C4" w:rsidRPr="00A21255">
        <w:rPr>
          <w:sz w:val="21"/>
          <w:szCs w:val="21"/>
        </w:rPr>
        <w:object w:dxaOrig="220" w:dyaOrig="240" w14:anchorId="3CEED0CB">
          <v:shape id="_x0000_i1055" type="#_x0000_t75" style="width:11.5pt;height:12pt" o:ole="">
            <v:imagedata r:id="rId66" o:title=""/>
          </v:shape>
          <o:OLEObject Type="Embed" ProgID="Equation.DSMT4" ShapeID="_x0000_i1055" DrawAspect="Content" ObjectID="_1803241304" r:id="rId67"/>
        </w:object>
      </w:r>
      <w:r w:rsidR="000525C4" w:rsidRPr="00A21255">
        <w:rPr>
          <w:sz w:val="21"/>
          <w:szCs w:val="21"/>
        </w:rPr>
        <w:t>点的大</w:t>
      </w:r>
    </w:p>
    <w:p w14:paraId="08F173AB" w14:textId="77777777" w:rsidR="00E17964" w:rsidRPr="00A21255" w:rsidRDefault="00F821C1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C</w:t>
      </w:r>
      <w:r w:rsidR="00925B5D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油滴在</w:t>
      </w:r>
      <w:r w:rsidR="000525C4" w:rsidRPr="00A21255">
        <w:rPr>
          <w:sz w:val="21"/>
          <w:szCs w:val="21"/>
        </w:rPr>
        <w:object w:dxaOrig="220" w:dyaOrig="300" w14:anchorId="30CCD2AA">
          <v:shape id="_x0000_i1056" type="#_x0000_t75" style="width:11.5pt;height:15pt" o:ole="">
            <v:imagedata r:id="rId68" o:title=""/>
          </v:shape>
          <o:OLEObject Type="Embed" ProgID="Equation.DSMT4" ShapeID="_x0000_i1056" DrawAspect="Content" ObjectID="_1803241305" r:id="rId69"/>
        </w:object>
      </w:r>
      <w:r w:rsidR="000525C4" w:rsidRPr="00A21255">
        <w:rPr>
          <w:sz w:val="21"/>
          <w:szCs w:val="21"/>
        </w:rPr>
        <w:t>点的电势能比它在</w:t>
      </w:r>
      <w:r w:rsidR="000525C4" w:rsidRPr="00A21255">
        <w:rPr>
          <w:sz w:val="21"/>
          <w:szCs w:val="21"/>
        </w:rPr>
        <w:object w:dxaOrig="220" w:dyaOrig="240" w14:anchorId="3CBA9235">
          <v:shape id="_x0000_i1057" type="#_x0000_t75" style="width:11.5pt;height:12pt" o:ole="">
            <v:imagedata r:id="rId70" o:title=""/>
          </v:shape>
          <o:OLEObject Type="Embed" ProgID="Equation.DSMT4" ShapeID="_x0000_i1057" DrawAspect="Content" ObjectID="_1803241306" r:id="rId71"/>
        </w:object>
      </w:r>
      <w:r w:rsidR="000525C4" w:rsidRPr="00A21255">
        <w:rPr>
          <w:sz w:val="21"/>
          <w:szCs w:val="21"/>
        </w:rPr>
        <w:t>点的大</w:t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="009C428B" w:rsidRPr="00A21255">
        <w:rPr>
          <w:sz w:val="21"/>
          <w:szCs w:val="21"/>
        </w:rPr>
        <w:tab/>
      </w:r>
      <w:r w:rsidR="00925B5D" w:rsidRPr="00A21255">
        <w:rPr>
          <w:sz w:val="21"/>
          <w:szCs w:val="21"/>
        </w:rPr>
        <w:tab/>
      </w:r>
      <w:r w:rsidRPr="00A21255">
        <w:rPr>
          <w:sz w:val="21"/>
          <w:szCs w:val="21"/>
        </w:rPr>
        <w:t>D</w:t>
      </w:r>
      <w:r w:rsidR="00925B5D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油滴在</w:t>
      </w:r>
      <w:r w:rsidR="000525C4" w:rsidRPr="00A21255">
        <w:rPr>
          <w:sz w:val="21"/>
          <w:szCs w:val="21"/>
        </w:rPr>
        <w:object w:dxaOrig="220" w:dyaOrig="300" w14:anchorId="5C87DBE9">
          <v:shape id="_x0000_i1058" type="#_x0000_t75" style="width:11.5pt;height:15pt" o:ole="">
            <v:imagedata r:id="rId72" o:title=""/>
          </v:shape>
          <o:OLEObject Type="Embed" ProgID="Equation.DSMT4" ShapeID="_x0000_i1058" DrawAspect="Content" ObjectID="_1803241307" r:id="rId73"/>
        </w:object>
      </w:r>
      <w:r w:rsidR="000525C4" w:rsidRPr="00A21255">
        <w:rPr>
          <w:sz w:val="21"/>
          <w:szCs w:val="21"/>
        </w:rPr>
        <w:t>点的加速度大小比它在</w:t>
      </w:r>
      <w:r w:rsidR="000525C4" w:rsidRPr="00A21255">
        <w:rPr>
          <w:sz w:val="21"/>
          <w:szCs w:val="21"/>
        </w:rPr>
        <w:object w:dxaOrig="220" w:dyaOrig="240" w14:anchorId="630C5F9F">
          <v:shape id="_x0000_i1059" type="#_x0000_t75" style="width:11.5pt;height:12pt" o:ole="">
            <v:imagedata r:id="rId74" o:title=""/>
          </v:shape>
          <o:OLEObject Type="Embed" ProgID="Equation.DSMT4" ShapeID="_x0000_i1059" DrawAspect="Content" ObjectID="_1803241308" r:id="rId75"/>
        </w:object>
      </w:r>
      <w:r w:rsidR="000525C4" w:rsidRPr="00A21255">
        <w:rPr>
          <w:sz w:val="21"/>
          <w:szCs w:val="21"/>
        </w:rPr>
        <w:t>点的小</w:t>
      </w:r>
    </w:p>
    <w:p w14:paraId="31EF2025" w14:textId="77777777" w:rsidR="000525C4" w:rsidRPr="00A21255" w:rsidRDefault="00A21255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8</w:t>
      </w:r>
      <w:r w:rsidR="00925B5D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甲、乙两车在平直公路上同向行驶，其</w:t>
      </w:r>
      <w:r w:rsidR="000525C4" w:rsidRPr="00A21255">
        <w:rPr>
          <w:sz w:val="21"/>
          <w:szCs w:val="21"/>
        </w:rPr>
        <w:object w:dxaOrig="440" w:dyaOrig="220" w14:anchorId="6CBD38C4">
          <v:shape id="_x0000_i1060" type="#_x0000_t75" style="width:22pt;height:11.5pt" o:ole="">
            <v:imagedata r:id="rId76" o:title=""/>
          </v:shape>
          <o:OLEObject Type="Embed" ProgID="Equation.DSMT4" ShapeID="_x0000_i1060" DrawAspect="Content" ObjectID="_1803241309" r:id="rId77"/>
        </w:object>
      </w:r>
      <w:r w:rsidR="000525C4" w:rsidRPr="00A21255">
        <w:rPr>
          <w:sz w:val="21"/>
          <w:szCs w:val="21"/>
        </w:rPr>
        <w:t>图像如图所示。已知两车在</w:t>
      </w:r>
      <w:r w:rsidR="000525C4" w:rsidRPr="00A21255">
        <w:rPr>
          <w:sz w:val="21"/>
          <w:szCs w:val="21"/>
        </w:rPr>
        <w:object w:dxaOrig="540" w:dyaOrig="260" w14:anchorId="3237A786">
          <v:shape id="_x0000_i1061" type="#_x0000_t75" style="width:26pt;height:12pt" o:ole="">
            <v:imagedata r:id="rId78" o:title=""/>
          </v:shape>
          <o:OLEObject Type="Embed" ProgID="Equation.DSMT4" ShapeID="_x0000_i1061" DrawAspect="Content" ObjectID="_1803241310" r:id="rId79"/>
        </w:object>
      </w:r>
      <w:r w:rsidR="000525C4" w:rsidRPr="00A21255">
        <w:rPr>
          <w:sz w:val="21"/>
          <w:szCs w:val="21"/>
        </w:rPr>
        <w:t>时并排行驶，则</w:t>
      </w:r>
      <w:r w:rsidR="00EE146C">
        <w:rPr>
          <w:rFonts w:hint="eastAsia"/>
          <w:sz w:val="21"/>
          <w:szCs w:val="21"/>
        </w:rPr>
        <w:t>()</w:t>
      </w:r>
    </w:p>
    <w:p w14:paraId="3DB0E7AF" w14:textId="77777777" w:rsidR="00925B5D" w:rsidRPr="00A21255" w:rsidRDefault="00925B5D" w:rsidP="00A21255">
      <w:pPr>
        <w:spacing w:line="360" w:lineRule="auto"/>
        <w:jc w:val="center"/>
        <w:textAlignment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 wp14:anchorId="1C227DF3" wp14:editId="72468494">
            <wp:extent cx="1907077" cy="1428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496" cy="1432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B4FFE9" w14:textId="77777777" w:rsidR="00925B5D" w:rsidRPr="00A21255" w:rsidRDefault="00F821C1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A</w:t>
      </w:r>
      <w:r w:rsidR="00925B5D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在</w:t>
      </w:r>
      <w:r w:rsidR="000525C4" w:rsidRPr="00A21255">
        <w:rPr>
          <w:sz w:val="21"/>
          <w:szCs w:val="21"/>
        </w:rPr>
        <w:object w:dxaOrig="520" w:dyaOrig="260" w14:anchorId="16590F8A">
          <v:shape id="_x0000_i1062" type="#_x0000_t75" style="width:26.5pt;height:12pt" o:ole="">
            <v:imagedata r:id="rId81" o:title=""/>
          </v:shape>
          <o:OLEObject Type="Embed" ProgID="Equation.DSMT4" ShapeID="_x0000_i1062" DrawAspect="Content" ObjectID="_1803241311" r:id="rId82"/>
        </w:object>
      </w:r>
      <w:r w:rsidR="000525C4" w:rsidRPr="00A21255">
        <w:rPr>
          <w:sz w:val="21"/>
          <w:szCs w:val="21"/>
        </w:rPr>
        <w:t>时，甲车在乙车后</w:t>
      </w:r>
      <w:r w:rsidR="00925B5D" w:rsidRPr="00A21255">
        <w:rPr>
          <w:sz w:val="21"/>
          <w:szCs w:val="21"/>
        </w:rPr>
        <w:tab/>
      </w:r>
      <w:r w:rsidR="00925B5D" w:rsidRPr="00A21255">
        <w:rPr>
          <w:sz w:val="21"/>
          <w:szCs w:val="21"/>
        </w:rPr>
        <w:tab/>
      </w:r>
      <w:r w:rsidR="00925B5D" w:rsidRPr="00A21255">
        <w:rPr>
          <w:sz w:val="21"/>
          <w:szCs w:val="21"/>
        </w:rPr>
        <w:tab/>
      </w:r>
    </w:p>
    <w:p w14:paraId="28CA7798" w14:textId="77777777" w:rsidR="000525C4" w:rsidRPr="00A21255" w:rsidRDefault="00F821C1" w:rsidP="00A21255">
      <w:pPr>
        <w:spacing w:line="360" w:lineRule="auto"/>
        <w:textAlignment w:val="center"/>
        <w:rPr>
          <w:sz w:val="21"/>
          <w:szCs w:val="21"/>
        </w:rPr>
      </w:pPr>
      <w:r w:rsidRPr="003C7CD4">
        <w:rPr>
          <w:sz w:val="21"/>
          <w:szCs w:val="21"/>
        </w:rPr>
        <w:t>B</w:t>
      </w:r>
      <w:r w:rsidR="00925B5D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在</w:t>
      </w:r>
      <w:r w:rsidR="000525C4" w:rsidRPr="00A21255">
        <w:rPr>
          <w:sz w:val="21"/>
          <w:szCs w:val="21"/>
        </w:rPr>
        <w:object w:dxaOrig="460" w:dyaOrig="260" w14:anchorId="71B5D8A7">
          <v:shape id="_x0000_i1063" type="#_x0000_t75" style="width:22.5pt;height:12pt" o:ole="">
            <v:imagedata r:id="rId83" o:title=""/>
          </v:shape>
          <o:OLEObject Type="Embed" ProgID="Equation.DSMT4" ShapeID="_x0000_i1063" DrawAspect="Content" ObjectID="_1803241312" r:id="rId84"/>
        </w:object>
      </w:r>
      <w:r w:rsidR="006900F6" w:rsidRPr="00A21255">
        <w:rPr>
          <w:sz w:val="21"/>
          <w:szCs w:val="21"/>
        </w:rPr>
        <w:t>时，甲车在乙车前</w:t>
      </w:r>
      <w:r w:rsidR="000525C4" w:rsidRPr="00A21255">
        <w:rPr>
          <w:sz w:val="21"/>
          <w:szCs w:val="21"/>
        </w:rPr>
        <w:object w:dxaOrig="520" w:dyaOrig="260" w14:anchorId="68456F5C">
          <v:shape id="_x0000_i1064" type="#_x0000_t75" style="width:26.5pt;height:12pt" o:ole="">
            <v:imagedata r:id="rId85" o:title=""/>
          </v:shape>
          <o:OLEObject Type="Embed" ProgID="Equation.DSMT4" ShapeID="_x0000_i1064" DrawAspect="Content" ObjectID="_1803241313" r:id="rId86"/>
        </w:object>
      </w:r>
    </w:p>
    <w:p w14:paraId="7A5AD5E9" w14:textId="77777777" w:rsidR="00925B5D" w:rsidRPr="00A21255" w:rsidRDefault="00F821C1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C</w:t>
      </w:r>
      <w:r w:rsidR="00925B5D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两车另一次并排行驶的时刻是</w:t>
      </w:r>
      <w:r w:rsidR="000525C4" w:rsidRPr="00A21255">
        <w:rPr>
          <w:sz w:val="21"/>
          <w:szCs w:val="21"/>
        </w:rPr>
        <w:object w:dxaOrig="560" w:dyaOrig="260" w14:anchorId="4ACDFD74">
          <v:shape id="_x0000_i1065" type="#_x0000_t75" style="width:27.5pt;height:12pt" o:ole="">
            <v:imagedata r:id="rId87" o:title=""/>
          </v:shape>
          <o:OLEObject Type="Embed" ProgID="Equation.DSMT4" ShapeID="_x0000_i1065" DrawAspect="Content" ObjectID="_1803241314" r:id="rId88"/>
        </w:object>
      </w:r>
      <w:r w:rsidR="00925B5D" w:rsidRPr="00A21255">
        <w:rPr>
          <w:sz w:val="21"/>
          <w:szCs w:val="21"/>
        </w:rPr>
        <w:tab/>
      </w:r>
    </w:p>
    <w:p w14:paraId="09CD47BB" w14:textId="77777777" w:rsidR="00C25BE3" w:rsidRPr="00A21255" w:rsidRDefault="00F821C1" w:rsidP="00A21255">
      <w:pPr>
        <w:spacing w:line="360" w:lineRule="auto"/>
        <w:textAlignment w:val="center"/>
        <w:rPr>
          <w:sz w:val="21"/>
          <w:szCs w:val="21"/>
        </w:rPr>
      </w:pPr>
      <w:r w:rsidRPr="003C7CD4">
        <w:rPr>
          <w:sz w:val="21"/>
          <w:szCs w:val="21"/>
        </w:rPr>
        <w:t>D</w:t>
      </w:r>
      <w:r w:rsidR="00925B5D" w:rsidRPr="00A21255">
        <w:rPr>
          <w:sz w:val="21"/>
          <w:szCs w:val="21"/>
        </w:rPr>
        <w:t>、</w:t>
      </w:r>
      <w:r w:rsidR="000525C4" w:rsidRPr="00A21255">
        <w:rPr>
          <w:sz w:val="21"/>
          <w:szCs w:val="21"/>
        </w:rPr>
        <w:t>甲、乙车两次并排行驶的位置之间沿公路方向的距离为</w:t>
      </w:r>
      <w:r w:rsidR="000525C4" w:rsidRPr="00A21255">
        <w:rPr>
          <w:sz w:val="21"/>
          <w:szCs w:val="21"/>
        </w:rPr>
        <w:object w:dxaOrig="480" w:dyaOrig="260" w14:anchorId="5B812D98">
          <v:shape id="_x0000_i1066" type="#_x0000_t75" style="width:24pt;height:12pt" o:ole="">
            <v:imagedata r:id="rId89" o:title=""/>
          </v:shape>
          <o:OLEObject Type="Embed" ProgID="Equation.DSMT4" ShapeID="_x0000_i1066" DrawAspect="Content" ObjectID="_1803241315" r:id="rId90"/>
        </w:object>
      </w:r>
    </w:p>
    <w:p w14:paraId="23457C9E" w14:textId="77777777" w:rsidR="005B3FD9" w:rsidRPr="00A21255" w:rsidRDefault="00DF561C" w:rsidP="00A21255">
      <w:pPr>
        <w:spacing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二</w:t>
      </w:r>
      <w:r w:rsidR="000525C4" w:rsidRPr="00A21255">
        <w:rPr>
          <w:b/>
          <w:sz w:val="21"/>
          <w:szCs w:val="21"/>
        </w:rPr>
        <w:t>、非选择题：本卷包括必考题和选考题两部分。第</w:t>
      </w:r>
      <w:r w:rsidR="000525C4" w:rsidRPr="00A21255">
        <w:rPr>
          <w:b/>
          <w:sz w:val="21"/>
          <w:szCs w:val="21"/>
        </w:rPr>
        <w:t>22~32</w:t>
      </w:r>
      <w:r w:rsidR="000525C4" w:rsidRPr="00A21255">
        <w:rPr>
          <w:b/>
          <w:sz w:val="21"/>
          <w:szCs w:val="21"/>
        </w:rPr>
        <w:t>题为必考题，每个试题考生都必须作答。第</w:t>
      </w:r>
      <w:r w:rsidR="000525C4" w:rsidRPr="00A21255">
        <w:rPr>
          <w:b/>
          <w:sz w:val="21"/>
          <w:szCs w:val="21"/>
        </w:rPr>
        <w:t>33~40</w:t>
      </w:r>
      <w:r w:rsidR="000525C4" w:rsidRPr="00A21255">
        <w:rPr>
          <w:b/>
          <w:sz w:val="21"/>
          <w:szCs w:val="21"/>
        </w:rPr>
        <w:t>题为选考题，考生根据要求作答。</w:t>
      </w:r>
    </w:p>
    <w:p w14:paraId="3BCA8F44" w14:textId="77777777" w:rsidR="007D4448" w:rsidRPr="00A21255" w:rsidRDefault="00996262" w:rsidP="00A21255">
      <w:pPr>
        <w:spacing w:line="360" w:lineRule="auto"/>
        <w:rPr>
          <w:b/>
          <w:sz w:val="21"/>
          <w:szCs w:val="21"/>
        </w:rPr>
      </w:pPr>
      <w:r w:rsidRPr="00A21255">
        <w:rPr>
          <w:b/>
          <w:sz w:val="21"/>
          <w:szCs w:val="21"/>
        </w:rPr>
        <w:t>（一）必考题</w:t>
      </w:r>
    </w:p>
    <w:p w14:paraId="64E703AF" w14:textId="77777777" w:rsidR="007E4C9E" w:rsidRPr="00A21255" w:rsidRDefault="00A21255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9</w:t>
      </w:r>
      <w:r w:rsidR="003C57B7" w:rsidRPr="00A21255">
        <w:rPr>
          <w:sz w:val="21"/>
          <w:szCs w:val="21"/>
        </w:rPr>
        <w:t>、</w:t>
      </w:r>
      <w:r w:rsidR="002C59EA">
        <w:rPr>
          <w:rFonts w:hint="eastAsia"/>
          <w:sz w:val="21"/>
          <w:szCs w:val="21"/>
        </w:rPr>
        <w:t>(</w:t>
      </w:r>
      <w:r w:rsidR="003C57B7" w:rsidRPr="00A21255">
        <w:rPr>
          <w:sz w:val="21"/>
          <w:szCs w:val="21"/>
        </w:rPr>
        <w:t>5</w:t>
      </w:r>
      <w:r w:rsidR="003C57B7" w:rsidRPr="00A21255">
        <w:rPr>
          <w:sz w:val="21"/>
          <w:szCs w:val="21"/>
        </w:rPr>
        <w:t>分</w:t>
      </w:r>
      <w:r w:rsidR="002C59EA">
        <w:rPr>
          <w:rFonts w:hint="eastAsia"/>
          <w:sz w:val="21"/>
          <w:szCs w:val="21"/>
        </w:rPr>
        <w:t>)</w:t>
      </w:r>
      <w:r w:rsidR="000525C4" w:rsidRPr="00A21255">
        <w:rPr>
          <w:sz w:val="21"/>
          <w:szCs w:val="21"/>
        </w:rPr>
        <w:t>某同学用图（</w:t>
      </w:r>
      <w:r w:rsidR="000525C4" w:rsidRPr="00A21255">
        <w:rPr>
          <w:sz w:val="21"/>
          <w:szCs w:val="21"/>
        </w:rPr>
        <w:t>a</w:t>
      </w:r>
      <w:r w:rsidR="000525C4" w:rsidRPr="00A21255">
        <w:rPr>
          <w:sz w:val="21"/>
          <w:szCs w:val="21"/>
        </w:rPr>
        <w:t>）所示的实验装置验证机械能守恒定律，其中打点计时器的电源为交流电源，可以使用的频率有</w:t>
      </w:r>
      <w:r w:rsidR="000525C4" w:rsidRPr="00A21255">
        <w:rPr>
          <w:sz w:val="21"/>
          <w:szCs w:val="21"/>
        </w:rPr>
        <w:object w:dxaOrig="1260" w:dyaOrig="300" w14:anchorId="05BF13FD">
          <v:shape id="_x0000_i1067" type="#_x0000_t75" style="width:64pt;height:15pt" o:ole="">
            <v:imagedata r:id="rId91" o:title=""/>
          </v:shape>
          <o:OLEObject Type="Embed" ProgID="Equation.DSMT4" ShapeID="_x0000_i1067" DrawAspect="Content" ObjectID="_1803241316" r:id="rId92"/>
        </w:object>
      </w:r>
      <w:r w:rsidR="000525C4" w:rsidRPr="00A21255">
        <w:rPr>
          <w:sz w:val="21"/>
          <w:szCs w:val="21"/>
        </w:rPr>
        <w:t>和</w:t>
      </w:r>
      <w:r w:rsidR="000525C4" w:rsidRPr="00A21255">
        <w:rPr>
          <w:sz w:val="21"/>
          <w:szCs w:val="21"/>
        </w:rPr>
        <w:object w:dxaOrig="560" w:dyaOrig="260" w14:anchorId="0E6E7661">
          <v:shape id="_x0000_i1068" type="#_x0000_t75" style="width:27.5pt;height:13.5pt" o:ole="">
            <v:imagedata r:id="rId93" o:title=""/>
          </v:shape>
          <o:OLEObject Type="Embed" ProgID="Equation.DSMT4" ShapeID="_x0000_i1068" DrawAspect="Content" ObjectID="_1803241317" r:id="rId94"/>
        </w:object>
      </w:r>
      <w:r w:rsidR="000525C4" w:rsidRPr="00A21255">
        <w:rPr>
          <w:sz w:val="21"/>
          <w:szCs w:val="21"/>
        </w:rPr>
        <w:t>。打出纸带的一部分如图（</w:t>
      </w:r>
      <w:r w:rsidR="000525C4" w:rsidRPr="00A21255">
        <w:rPr>
          <w:sz w:val="21"/>
          <w:szCs w:val="21"/>
        </w:rPr>
        <w:t>b</w:t>
      </w:r>
      <w:r w:rsidR="000525C4" w:rsidRPr="00A21255">
        <w:rPr>
          <w:sz w:val="21"/>
          <w:szCs w:val="21"/>
        </w:rPr>
        <w:t>）所示。</w:t>
      </w:r>
    </w:p>
    <w:p w14:paraId="0D854491" w14:textId="77777777" w:rsidR="00C25BE3" w:rsidRPr="00A21255" w:rsidRDefault="000525C4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该同学在实验中没有记录交流电的频率</w:t>
      </w:r>
      <w:r w:rsidRPr="00A21255">
        <w:rPr>
          <w:sz w:val="21"/>
          <w:szCs w:val="21"/>
        </w:rPr>
        <w:object w:dxaOrig="220" w:dyaOrig="300" w14:anchorId="3EC013D2">
          <v:shape id="_x0000_i1069" type="#_x0000_t75" style="width:11.5pt;height:15pt" o:ole="">
            <v:imagedata r:id="rId95" o:title=""/>
          </v:shape>
          <o:OLEObject Type="Embed" ProgID="Equation.DSMT4" ShapeID="_x0000_i1069" DrawAspect="Content" ObjectID="_1803241318" r:id="rId96"/>
        </w:object>
      </w:r>
      <w:r w:rsidR="007D5406" w:rsidRPr="00A21255">
        <w:rPr>
          <w:sz w:val="21"/>
          <w:szCs w:val="21"/>
        </w:rPr>
        <w:t>，需要用实验数据和其它题给</w:t>
      </w:r>
      <w:r w:rsidRPr="00A21255">
        <w:rPr>
          <w:sz w:val="21"/>
          <w:szCs w:val="21"/>
        </w:rPr>
        <w:t>条件进行推算。</w:t>
      </w:r>
    </w:p>
    <w:p w14:paraId="4CA4290B" w14:textId="77777777" w:rsidR="000525C4" w:rsidRPr="00A21255" w:rsidRDefault="00925B5D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(1)</w:t>
      </w:r>
      <w:r w:rsidR="000525C4" w:rsidRPr="00A21255">
        <w:rPr>
          <w:sz w:val="21"/>
          <w:szCs w:val="21"/>
        </w:rPr>
        <w:t>若从打出的纸带可判定重物</w:t>
      </w:r>
      <w:proofErr w:type="gramStart"/>
      <w:r w:rsidR="000525C4" w:rsidRPr="00A21255">
        <w:rPr>
          <w:sz w:val="21"/>
          <w:szCs w:val="21"/>
        </w:rPr>
        <w:t>匀</w:t>
      </w:r>
      <w:proofErr w:type="gramEnd"/>
      <w:r w:rsidR="000525C4" w:rsidRPr="00A21255">
        <w:rPr>
          <w:sz w:val="21"/>
          <w:szCs w:val="21"/>
        </w:rPr>
        <w:t>加速下落，利用</w:t>
      </w:r>
      <w:r w:rsidR="000525C4" w:rsidRPr="00A21255">
        <w:rPr>
          <w:sz w:val="21"/>
          <w:szCs w:val="21"/>
        </w:rPr>
        <w:object w:dxaOrig="220" w:dyaOrig="300" w14:anchorId="69C53C0C">
          <v:shape id="_x0000_i1070" type="#_x0000_t75" style="width:11.5pt;height:15pt" o:ole="">
            <v:imagedata r:id="rId97" o:title=""/>
          </v:shape>
          <o:OLEObject Type="Embed" ProgID="Equation.DSMT4" ShapeID="_x0000_i1070" DrawAspect="Content" ObjectID="_1803241319" r:id="rId98"/>
        </w:object>
      </w:r>
      <w:r w:rsidR="000525C4" w:rsidRPr="00A21255">
        <w:rPr>
          <w:sz w:val="21"/>
          <w:szCs w:val="21"/>
        </w:rPr>
        <w:t>和图（</w:t>
      </w:r>
      <w:r w:rsidR="000525C4" w:rsidRPr="00A21255">
        <w:rPr>
          <w:sz w:val="21"/>
          <w:szCs w:val="21"/>
        </w:rPr>
        <w:t>b</w:t>
      </w:r>
      <w:r w:rsidR="000525C4" w:rsidRPr="00A21255">
        <w:rPr>
          <w:sz w:val="21"/>
          <w:szCs w:val="21"/>
        </w:rPr>
        <w:t>）中给出的物理量可以写出：在打点计时器打出</w:t>
      </w:r>
      <w:r w:rsidR="000525C4" w:rsidRPr="00A21255">
        <w:rPr>
          <w:sz w:val="21"/>
          <w:szCs w:val="21"/>
        </w:rPr>
        <w:lastRenderedPageBreak/>
        <w:t>B</w:t>
      </w:r>
      <w:r w:rsidR="000525C4" w:rsidRPr="00A21255">
        <w:rPr>
          <w:sz w:val="21"/>
          <w:szCs w:val="21"/>
        </w:rPr>
        <w:t>点时，重物下落的速度大小为</w:t>
      </w:r>
      <w:r w:rsidR="000525C4" w:rsidRPr="00A21255">
        <w:rPr>
          <w:sz w:val="21"/>
          <w:szCs w:val="21"/>
        </w:rPr>
        <w:t>___</w:t>
      </w:r>
      <w:r w:rsidR="004B48D0" w:rsidRPr="00A21255">
        <w:rPr>
          <w:sz w:val="21"/>
          <w:szCs w:val="21"/>
        </w:rPr>
        <w:t>___________</w:t>
      </w:r>
      <w:r w:rsidR="000525C4" w:rsidRPr="00A21255">
        <w:rPr>
          <w:sz w:val="21"/>
          <w:szCs w:val="21"/>
        </w:rPr>
        <w:t>，打出</w:t>
      </w:r>
      <w:r w:rsidR="000525C4" w:rsidRPr="00A21255">
        <w:rPr>
          <w:sz w:val="21"/>
          <w:szCs w:val="21"/>
        </w:rPr>
        <w:t>C</w:t>
      </w:r>
      <w:r w:rsidR="000525C4" w:rsidRPr="00A21255">
        <w:rPr>
          <w:sz w:val="21"/>
          <w:szCs w:val="21"/>
        </w:rPr>
        <w:t>点时重物下落的速度大小为</w:t>
      </w:r>
      <w:r w:rsidR="004B48D0" w:rsidRPr="00A21255">
        <w:rPr>
          <w:sz w:val="21"/>
          <w:szCs w:val="21"/>
        </w:rPr>
        <w:t>_____________</w:t>
      </w:r>
      <w:r w:rsidR="000525C4" w:rsidRPr="00A21255">
        <w:rPr>
          <w:sz w:val="21"/>
          <w:szCs w:val="21"/>
        </w:rPr>
        <w:t>，重物下落的加速度大小为</w:t>
      </w:r>
      <w:r w:rsidR="004B48D0" w:rsidRPr="00A21255">
        <w:rPr>
          <w:sz w:val="21"/>
          <w:szCs w:val="21"/>
        </w:rPr>
        <w:t>_____________</w:t>
      </w:r>
      <w:r w:rsidR="000525C4" w:rsidRPr="00A21255">
        <w:rPr>
          <w:sz w:val="21"/>
          <w:szCs w:val="21"/>
        </w:rPr>
        <w:t>。</w:t>
      </w:r>
    </w:p>
    <w:p w14:paraId="50C777F1" w14:textId="77777777" w:rsidR="00925B5D" w:rsidRPr="00A21255" w:rsidRDefault="00925B5D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(2)</w:t>
      </w:r>
      <w:r w:rsidRPr="00A21255">
        <w:rPr>
          <w:sz w:val="21"/>
          <w:szCs w:val="21"/>
        </w:rPr>
        <w:t>已测得</w:t>
      </w:r>
      <w:r w:rsidRPr="00A21255">
        <w:rPr>
          <w:sz w:val="21"/>
          <w:szCs w:val="21"/>
        </w:rPr>
        <w:object w:dxaOrig="3900" w:dyaOrig="320" w14:anchorId="4E9D939E">
          <v:shape id="_x0000_i1071" type="#_x0000_t75" style="width:196pt;height:15.5pt" o:ole="">
            <v:imagedata r:id="rId99" o:title=""/>
          </v:shape>
          <o:OLEObject Type="Embed" ProgID="Equation.DSMT4" ShapeID="_x0000_i1071" DrawAspect="Content" ObjectID="_1803241320" r:id="rId100"/>
        </w:object>
      </w:r>
      <w:r w:rsidRPr="00A21255">
        <w:rPr>
          <w:sz w:val="21"/>
          <w:szCs w:val="21"/>
        </w:rPr>
        <w:t>当地重力加速度大小为</w:t>
      </w:r>
      <w:r w:rsidRPr="00A21255">
        <w:rPr>
          <w:sz w:val="21"/>
          <w:szCs w:val="21"/>
        </w:rPr>
        <w:object w:dxaOrig="820" w:dyaOrig="300" w14:anchorId="0E34E686">
          <v:shape id="_x0000_i1072" type="#_x0000_t75" style="width:42pt;height:15pt" o:ole="">
            <v:imagedata r:id="rId101" o:title=""/>
          </v:shape>
          <o:OLEObject Type="Embed" ProgID="Equation.DSMT4" ShapeID="_x0000_i1072" DrawAspect="Content" ObjectID="_1803241321" r:id="rId102"/>
        </w:object>
      </w:r>
      <w:r w:rsidRPr="00A21255">
        <w:rPr>
          <w:sz w:val="21"/>
          <w:szCs w:val="21"/>
        </w:rPr>
        <w:t>，实验中重物受到的平均阻力大小约为其重力的</w:t>
      </w:r>
      <w:r w:rsidRPr="00A21255">
        <w:rPr>
          <w:sz w:val="21"/>
          <w:szCs w:val="21"/>
        </w:rPr>
        <w:t>1%</w:t>
      </w:r>
      <w:r w:rsidRPr="00A21255">
        <w:rPr>
          <w:sz w:val="21"/>
          <w:szCs w:val="21"/>
        </w:rPr>
        <w:t>，由此推算出</w:t>
      </w:r>
      <w:r w:rsidRPr="00A21255">
        <w:rPr>
          <w:sz w:val="21"/>
          <w:szCs w:val="21"/>
        </w:rPr>
        <w:object w:dxaOrig="220" w:dyaOrig="300" w14:anchorId="1E7C5928">
          <v:shape id="_x0000_i1073" type="#_x0000_t75" style="width:11.5pt;height:15pt" o:ole="">
            <v:imagedata r:id="rId97" o:title=""/>
          </v:shape>
          <o:OLEObject Type="Embed" ProgID="Equation.DSMT4" ShapeID="_x0000_i1073" DrawAspect="Content" ObjectID="_1803241322" r:id="rId103"/>
        </w:object>
      </w:r>
      <w:r w:rsidRPr="00A21255">
        <w:rPr>
          <w:sz w:val="21"/>
          <w:szCs w:val="21"/>
        </w:rPr>
        <w:t>为</w:t>
      </w:r>
      <w:r w:rsidRPr="00A21255">
        <w:rPr>
          <w:sz w:val="21"/>
          <w:szCs w:val="21"/>
        </w:rPr>
        <w:t>__________</w:t>
      </w:r>
      <w:r w:rsidRPr="00A21255">
        <w:rPr>
          <w:sz w:val="21"/>
          <w:szCs w:val="21"/>
        </w:rPr>
        <w:object w:dxaOrig="320" w:dyaOrig="240" w14:anchorId="23750908">
          <v:shape id="_x0000_i1074" type="#_x0000_t75" style="width:15.5pt;height:12pt" o:ole="">
            <v:imagedata r:id="rId104" o:title=""/>
          </v:shape>
          <o:OLEObject Type="Embed" ProgID="Equation.DSMT4" ShapeID="_x0000_i1074" DrawAspect="Content" ObjectID="_1803241323" r:id="rId105"/>
        </w:object>
      </w:r>
      <w:r w:rsidRPr="00A21255">
        <w:rPr>
          <w:sz w:val="21"/>
          <w:szCs w:val="21"/>
        </w:rPr>
        <w:t>。</w:t>
      </w:r>
    </w:p>
    <w:p w14:paraId="0F513670" w14:textId="77777777" w:rsidR="00DB42E4" w:rsidRPr="00A21255" w:rsidRDefault="00925B5D" w:rsidP="00A21255">
      <w:pPr>
        <w:spacing w:line="360" w:lineRule="auto"/>
        <w:jc w:val="center"/>
        <w:textAlignment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 wp14:anchorId="5BE845E8" wp14:editId="78CEB27D">
            <wp:extent cx="1457325" cy="2018030"/>
            <wp:effectExtent l="0" t="0" r="952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01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21255">
        <w:rPr>
          <w:noProof/>
          <w:sz w:val="21"/>
          <w:szCs w:val="21"/>
        </w:rPr>
        <w:drawing>
          <wp:inline distT="0" distB="0" distL="0" distR="0" wp14:anchorId="2CA2641E" wp14:editId="6CE78C5E">
            <wp:extent cx="3381375" cy="740223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746" cy="744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A23104" w14:textId="77777777" w:rsidR="000525C4" w:rsidRPr="00A21255" w:rsidRDefault="00A21255" w:rsidP="00A21255">
      <w:pPr>
        <w:spacing w:line="360" w:lineRule="auto"/>
        <w:textAlignment w:val="center"/>
        <w:rPr>
          <w:sz w:val="21"/>
          <w:szCs w:val="21"/>
        </w:rPr>
      </w:pPr>
      <w:r>
        <w:rPr>
          <w:sz w:val="21"/>
          <w:szCs w:val="21"/>
        </w:rPr>
        <w:t>10</w:t>
      </w:r>
      <w:r w:rsidR="003C57B7" w:rsidRPr="00A21255">
        <w:rPr>
          <w:sz w:val="21"/>
          <w:szCs w:val="21"/>
        </w:rPr>
        <w:t>、</w:t>
      </w:r>
      <w:r w:rsidR="002C59EA">
        <w:rPr>
          <w:rFonts w:hint="eastAsia"/>
          <w:sz w:val="21"/>
          <w:szCs w:val="21"/>
        </w:rPr>
        <w:t>(</w:t>
      </w:r>
      <w:r w:rsidR="003C57B7" w:rsidRPr="00A21255">
        <w:rPr>
          <w:sz w:val="21"/>
          <w:szCs w:val="21"/>
        </w:rPr>
        <w:t>10</w:t>
      </w:r>
      <w:r w:rsidR="003C57B7" w:rsidRPr="00A21255">
        <w:rPr>
          <w:sz w:val="21"/>
          <w:szCs w:val="21"/>
        </w:rPr>
        <w:t>分</w:t>
      </w:r>
      <w:r w:rsidR="002C59EA">
        <w:rPr>
          <w:rFonts w:hint="eastAsia"/>
          <w:sz w:val="21"/>
          <w:szCs w:val="21"/>
        </w:rPr>
        <w:t>)</w:t>
      </w:r>
      <w:r w:rsidR="000525C4" w:rsidRPr="00A21255">
        <w:rPr>
          <w:sz w:val="21"/>
          <w:szCs w:val="21"/>
        </w:rPr>
        <w:t>现要组装一个由热敏电阻控制的报警系统，要求当热敏电阻的温度达到或超过</w:t>
      </w:r>
      <w:r w:rsidR="000525C4" w:rsidRPr="00A21255">
        <w:rPr>
          <w:sz w:val="21"/>
          <w:szCs w:val="21"/>
        </w:rPr>
        <w:object w:dxaOrig="499" w:dyaOrig="260" w14:anchorId="0A00D834">
          <v:shape id="_x0000_i1075" type="#_x0000_t75" style="width:25pt;height:13.5pt" o:ole="">
            <v:imagedata r:id="rId108" o:title=""/>
          </v:shape>
          <o:OLEObject Type="Embed" ProgID="Equation.DSMT4" ShapeID="_x0000_i1075" DrawAspect="Content" ObjectID="_1803241324" r:id="rId109"/>
        </w:object>
      </w:r>
      <w:r w:rsidR="000525C4" w:rsidRPr="00A21255">
        <w:rPr>
          <w:sz w:val="21"/>
          <w:szCs w:val="21"/>
        </w:rPr>
        <w:t>时，系统报警。提供的器材有：热敏电阻，报警器（内阻很小，流过的电流超过</w:t>
      </w:r>
      <w:r w:rsidR="00121EA7" w:rsidRPr="00A21255">
        <w:rPr>
          <w:sz w:val="21"/>
          <w:szCs w:val="21"/>
        </w:rPr>
        <w:object w:dxaOrig="220" w:dyaOrig="320" w14:anchorId="5D7305A6">
          <v:shape id="_x0000_i1076" type="#_x0000_t75" style="width:10.5pt;height:15.5pt" o:ole="">
            <v:imagedata r:id="rId110" o:title=""/>
          </v:shape>
          <o:OLEObject Type="Embed" ProgID="Equation.DSMT4" ShapeID="_x0000_i1076" DrawAspect="Content" ObjectID="_1803241325" r:id="rId111"/>
        </w:object>
      </w:r>
      <w:r w:rsidR="000525C4" w:rsidRPr="00A21255">
        <w:rPr>
          <w:sz w:val="21"/>
          <w:szCs w:val="21"/>
        </w:rPr>
        <w:t>时就会报警），电阻箱（最大阻值为</w:t>
      </w:r>
      <w:r w:rsidR="000525C4" w:rsidRPr="00A21255">
        <w:rPr>
          <w:sz w:val="21"/>
          <w:szCs w:val="21"/>
        </w:rPr>
        <w:object w:dxaOrig="700" w:dyaOrig="260" w14:anchorId="20ACAB71">
          <v:shape id="_x0000_i1077" type="#_x0000_t75" style="width:35pt;height:13.5pt" o:ole="">
            <v:imagedata r:id="rId112" o:title=""/>
          </v:shape>
          <o:OLEObject Type="Embed" ProgID="Equation.DSMT4" ShapeID="_x0000_i1077" DrawAspect="Content" ObjectID="_1803241326" r:id="rId113"/>
        </w:object>
      </w:r>
      <w:r w:rsidR="000525C4" w:rsidRPr="00A21255">
        <w:rPr>
          <w:sz w:val="21"/>
          <w:szCs w:val="21"/>
        </w:rPr>
        <w:t>），直流电源（输出电压为</w:t>
      </w:r>
      <w:r w:rsidR="000525C4" w:rsidRPr="00A21255">
        <w:rPr>
          <w:sz w:val="21"/>
          <w:szCs w:val="21"/>
        </w:rPr>
        <w:object w:dxaOrig="240" w:dyaOrig="260" w14:anchorId="1B39C460">
          <v:shape id="_x0000_i1078" type="#_x0000_t75" style="width:12pt;height:13.5pt" o:ole="">
            <v:imagedata r:id="rId114" o:title=""/>
          </v:shape>
          <o:OLEObject Type="Embed" ProgID="Equation.DSMT4" ShapeID="_x0000_i1078" DrawAspect="Content" ObjectID="_1803241327" r:id="rId115"/>
        </w:object>
      </w:r>
      <w:r w:rsidR="000525C4" w:rsidRPr="00A21255">
        <w:rPr>
          <w:sz w:val="21"/>
          <w:szCs w:val="21"/>
        </w:rPr>
        <w:t>，内阻不计），滑动变阻器</w:t>
      </w:r>
      <w:r w:rsidR="000525C4" w:rsidRPr="00A21255">
        <w:rPr>
          <w:sz w:val="21"/>
          <w:szCs w:val="21"/>
        </w:rPr>
        <w:object w:dxaOrig="240" w:dyaOrig="320" w14:anchorId="122F64CE">
          <v:shape id="_x0000_i1079" type="#_x0000_t75" style="width:12pt;height:15.5pt" o:ole="">
            <v:imagedata r:id="rId116" o:title=""/>
          </v:shape>
          <o:OLEObject Type="Embed" ProgID="Equation.DSMT4" ShapeID="_x0000_i1079" DrawAspect="Content" ObjectID="_1803241328" r:id="rId117"/>
        </w:object>
      </w:r>
      <w:r w:rsidR="000525C4" w:rsidRPr="00A21255">
        <w:rPr>
          <w:sz w:val="21"/>
          <w:szCs w:val="21"/>
        </w:rPr>
        <w:t>（最大阻值为</w:t>
      </w:r>
      <w:r w:rsidR="000525C4" w:rsidRPr="00A21255">
        <w:rPr>
          <w:sz w:val="21"/>
          <w:szCs w:val="21"/>
        </w:rPr>
        <w:object w:dxaOrig="639" w:dyaOrig="260" w14:anchorId="3F3AE2B7">
          <v:shape id="_x0000_i1080" type="#_x0000_t75" style="width:31.5pt;height:13.5pt" o:ole="">
            <v:imagedata r:id="rId118" o:title=""/>
          </v:shape>
          <o:OLEObject Type="Embed" ProgID="Equation.DSMT4" ShapeID="_x0000_i1080" DrawAspect="Content" ObjectID="_1803241329" r:id="rId119"/>
        </w:object>
      </w:r>
      <w:r w:rsidR="000525C4" w:rsidRPr="00A21255">
        <w:rPr>
          <w:sz w:val="21"/>
          <w:szCs w:val="21"/>
        </w:rPr>
        <w:t>），滑动变阻器</w:t>
      </w:r>
      <w:r w:rsidR="000525C4" w:rsidRPr="00A21255">
        <w:rPr>
          <w:sz w:val="21"/>
          <w:szCs w:val="21"/>
        </w:rPr>
        <w:object w:dxaOrig="260" w:dyaOrig="320" w14:anchorId="511862F1">
          <v:shape id="_x0000_i1081" type="#_x0000_t75" style="width:13.5pt;height:15.5pt" o:ole="">
            <v:imagedata r:id="rId120" o:title=""/>
          </v:shape>
          <o:OLEObject Type="Embed" ProgID="Equation.DSMT4" ShapeID="_x0000_i1081" DrawAspect="Content" ObjectID="_1803241330" r:id="rId121"/>
        </w:object>
      </w:r>
      <w:r w:rsidR="000525C4" w:rsidRPr="00A21255">
        <w:rPr>
          <w:sz w:val="21"/>
          <w:szCs w:val="21"/>
        </w:rPr>
        <w:t>（最大阻值为</w:t>
      </w:r>
      <w:r w:rsidR="000525C4" w:rsidRPr="00A21255">
        <w:rPr>
          <w:sz w:val="21"/>
          <w:szCs w:val="21"/>
        </w:rPr>
        <w:object w:dxaOrig="660" w:dyaOrig="260" w14:anchorId="2F9896F0">
          <v:shape id="_x0000_i1082" type="#_x0000_t75" style="width:34pt;height:13.5pt" o:ole="">
            <v:imagedata r:id="rId122" o:title=""/>
          </v:shape>
          <o:OLEObject Type="Embed" ProgID="Equation.DSMT4" ShapeID="_x0000_i1082" DrawAspect="Content" ObjectID="_1803241331" r:id="rId123"/>
        </w:object>
      </w:r>
      <w:r w:rsidR="000525C4" w:rsidRPr="00A21255">
        <w:rPr>
          <w:sz w:val="21"/>
          <w:szCs w:val="21"/>
        </w:rPr>
        <w:t>），单刀双掷开关一个，导线若干。</w:t>
      </w:r>
    </w:p>
    <w:p w14:paraId="1E3F477D" w14:textId="77777777" w:rsidR="000525C4" w:rsidRPr="00A21255" w:rsidRDefault="000525C4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在室温下对系统进行调节。已知</w:t>
      </w:r>
      <w:r w:rsidRPr="00A21255">
        <w:rPr>
          <w:sz w:val="21"/>
          <w:szCs w:val="21"/>
        </w:rPr>
        <w:object w:dxaOrig="240" w:dyaOrig="260" w14:anchorId="0BE3316F">
          <v:shape id="_x0000_i1083" type="#_x0000_t75" style="width:12pt;height:13.5pt" o:ole="">
            <v:imagedata r:id="rId124" o:title=""/>
          </v:shape>
          <o:OLEObject Type="Embed" ProgID="Equation.DSMT4" ShapeID="_x0000_i1083" DrawAspect="Content" ObjectID="_1803241332" r:id="rId125"/>
        </w:object>
      </w:r>
      <w:r w:rsidRPr="00A21255">
        <w:rPr>
          <w:sz w:val="21"/>
          <w:szCs w:val="21"/>
        </w:rPr>
        <w:t>约为</w:t>
      </w:r>
      <w:r w:rsidRPr="00A21255">
        <w:rPr>
          <w:sz w:val="21"/>
          <w:szCs w:val="21"/>
        </w:rPr>
        <w:object w:dxaOrig="440" w:dyaOrig="260" w14:anchorId="25EC244D">
          <v:shape id="_x0000_i1084" type="#_x0000_t75" style="width:22.5pt;height:13.5pt" o:ole="">
            <v:imagedata r:id="rId126" o:title=""/>
          </v:shape>
          <o:OLEObject Type="Embed" ProgID="Equation.DSMT4" ShapeID="_x0000_i1084" DrawAspect="Content" ObjectID="_1803241333" r:id="rId127"/>
        </w:object>
      </w:r>
      <w:r w:rsidRPr="00A21255">
        <w:rPr>
          <w:sz w:val="21"/>
          <w:szCs w:val="21"/>
        </w:rPr>
        <w:t>，</w:t>
      </w:r>
      <w:r w:rsidR="00DB4C1C" w:rsidRPr="00A21255">
        <w:rPr>
          <w:sz w:val="21"/>
          <w:szCs w:val="21"/>
        </w:rPr>
        <w:object w:dxaOrig="220" w:dyaOrig="320" w14:anchorId="6F39618E">
          <v:shape id="_x0000_i1085" type="#_x0000_t75" style="width:10.5pt;height:15.5pt" o:ole="">
            <v:imagedata r:id="rId110" o:title=""/>
          </v:shape>
          <o:OLEObject Type="Embed" ProgID="Equation.DSMT4" ShapeID="_x0000_i1085" DrawAspect="Content" ObjectID="_1803241334" r:id="rId128"/>
        </w:object>
      </w:r>
      <w:r w:rsidRPr="00A21255">
        <w:rPr>
          <w:sz w:val="21"/>
          <w:szCs w:val="21"/>
        </w:rPr>
        <w:t>约为</w:t>
      </w:r>
      <w:r w:rsidRPr="00A21255">
        <w:rPr>
          <w:sz w:val="21"/>
          <w:szCs w:val="21"/>
        </w:rPr>
        <w:object w:dxaOrig="580" w:dyaOrig="260" w14:anchorId="07607EA6">
          <v:shape id="_x0000_i1086" type="#_x0000_t75" style="width:29.5pt;height:13.5pt" o:ole="">
            <v:imagedata r:id="rId129" o:title=""/>
          </v:shape>
          <o:OLEObject Type="Embed" ProgID="Equation.DSMT4" ShapeID="_x0000_i1086" DrawAspect="Content" ObjectID="_1803241335" r:id="rId130"/>
        </w:object>
      </w:r>
      <w:r w:rsidRPr="00A21255">
        <w:rPr>
          <w:sz w:val="21"/>
          <w:szCs w:val="21"/>
        </w:rPr>
        <w:t>；流过报警器的电流超过</w:t>
      </w:r>
      <w:r w:rsidRPr="00A21255">
        <w:rPr>
          <w:sz w:val="21"/>
          <w:szCs w:val="21"/>
        </w:rPr>
        <w:object w:dxaOrig="600" w:dyaOrig="260" w14:anchorId="1BE755BD">
          <v:shape id="_x0000_i1087" type="#_x0000_t75" style="width:30pt;height:13.5pt" o:ole="">
            <v:imagedata r:id="rId131" o:title=""/>
          </v:shape>
          <o:OLEObject Type="Embed" ProgID="Equation.DSMT4" ShapeID="_x0000_i1087" DrawAspect="Content" ObjectID="_1803241336" r:id="rId132"/>
        </w:object>
      </w:r>
      <w:r w:rsidRPr="00A21255">
        <w:rPr>
          <w:sz w:val="21"/>
          <w:szCs w:val="21"/>
        </w:rPr>
        <w:t>时，报警器可能损坏；该热敏电阻的阻值随温度升高而减小，在</w:t>
      </w:r>
      <w:r w:rsidRPr="00A21255">
        <w:rPr>
          <w:sz w:val="21"/>
          <w:szCs w:val="21"/>
        </w:rPr>
        <w:object w:dxaOrig="499" w:dyaOrig="260" w14:anchorId="14D0E651">
          <v:shape id="_x0000_i1088" type="#_x0000_t75" style="width:25pt;height:13.5pt" o:ole="">
            <v:imagedata r:id="rId133" o:title=""/>
          </v:shape>
          <o:OLEObject Type="Embed" ProgID="Equation.DSMT4" ShapeID="_x0000_i1088" DrawAspect="Content" ObjectID="_1803241337" r:id="rId134"/>
        </w:object>
      </w:r>
      <w:r w:rsidRPr="00A21255">
        <w:rPr>
          <w:sz w:val="21"/>
          <w:szCs w:val="21"/>
        </w:rPr>
        <w:t>时阻值为</w:t>
      </w:r>
      <w:r w:rsidRPr="00A21255">
        <w:rPr>
          <w:sz w:val="21"/>
          <w:szCs w:val="21"/>
        </w:rPr>
        <w:object w:dxaOrig="700" w:dyaOrig="260" w14:anchorId="2D205CD0">
          <v:shape id="_x0000_i1089" type="#_x0000_t75" style="width:35pt;height:13.5pt" o:ole="">
            <v:imagedata r:id="rId135" o:title=""/>
          </v:shape>
          <o:OLEObject Type="Embed" ProgID="Equation.DSMT4" ShapeID="_x0000_i1089" DrawAspect="Content" ObjectID="_1803241338" r:id="rId136"/>
        </w:object>
      </w:r>
      <w:r w:rsidRPr="00A21255">
        <w:rPr>
          <w:sz w:val="21"/>
          <w:szCs w:val="21"/>
        </w:rPr>
        <w:t>。</w:t>
      </w:r>
    </w:p>
    <w:p w14:paraId="7CA64280" w14:textId="77777777" w:rsidR="000525C4" w:rsidRPr="00A21255" w:rsidRDefault="003C57B7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(1)</w:t>
      </w:r>
      <w:r w:rsidR="000525C4" w:rsidRPr="00A21255">
        <w:rPr>
          <w:sz w:val="21"/>
          <w:szCs w:val="21"/>
        </w:rPr>
        <w:t>在答题卡上完成待调节的报警系统原理电路图的连线。</w:t>
      </w:r>
    </w:p>
    <w:p w14:paraId="11521C44" w14:textId="77777777" w:rsidR="000525C4" w:rsidRPr="00A21255" w:rsidRDefault="003C57B7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(2)</w:t>
      </w:r>
      <w:r w:rsidR="000525C4" w:rsidRPr="00A21255">
        <w:rPr>
          <w:sz w:val="21"/>
          <w:szCs w:val="21"/>
        </w:rPr>
        <w:t>电路中应选用滑动变阻器</w:t>
      </w:r>
      <w:r w:rsidR="000525C4" w:rsidRPr="00A21255">
        <w:rPr>
          <w:sz w:val="21"/>
          <w:szCs w:val="21"/>
        </w:rPr>
        <w:t>___</w:t>
      </w:r>
      <w:r w:rsidR="00486FF4" w:rsidRPr="00A21255">
        <w:rPr>
          <w:sz w:val="21"/>
          <w:szCs w:val="21"/>
        </w:rPr>
        <w:t>__________</w:t>
      </w:r>
      <w:r w:rsidR="000525C4" w:rsidRPr="00A21255">
        <w:rPr>
          <w:sz w:val="21"/>
          <w:szCs w:val="21"/>
        </w:rPr>
        <w:t>（填</w:t>
      </w:r>
      <w:r w:rsidR="000525C4" w:rsidRPr="00A21255">
        <w:rPr>
          <w:sz w:val="21"/>
          <w:szCs w:val="21"/>
        </w:rPr>
        <w:t>“</w:t>
      </w:r>
      <w:r w:rsidR="000525C4" w:rsidRPr="00A21255">
        <w:rPr>
          <w:sz w:val="21"/>
          <w:szCs w:val="21"/>
        </w:rPr>
        <w:object w:dxaOrig="240" w:dyaOrig="320" w14:anchorId="4D95518E">
          <v:shape id="_x0000_i1090" type="#_x0000_t75" style="width:12pt;height:15.5pt" o:ole="">
            <v:imagedata r:id="rId137" o:title=""/>
          </v:shape>
          <o:OLEObject Type="Embed" ProgID="Equation.DSMT4" ShapeID="_x0000_i1090" DrawAspect="Content" ObjectID="_1803241339" r:id="rId138"/>
        </w:object>
      </w:r>
      <w:r w:rsidR="000525C4" w:rsidRPr="00A21255">
        <w:rPr>
          <w:sz w:val="21"/>
          <w:szCs w:val="21"/>
        </w:rPr>
        <w:t>”</w:t>
      </w:r>
      <w:r w:rsidR="000525C4" w:rsidRPr="00A21255">
        <w:rPr>
          <w:sz w:val="21"/>
          <w:szCs w:val="21"/>
        </w:rPr>
        <w:t>或</w:t>
      </w:r>
      <w:r w:rsidR="000525C4" w:rsidRPr="00A21255">
        <w:rPr>
          <w:sz w:val="21"/>
          <w:szCs w:val="21"/>
        </w:rPr>
        <w:t>“</w:t>
      </w:r>
      <w:r w:rsidR="000525C4" w:rsidRPr="00A21255">
        <w:rPr>
          <w:sz w:val="21"/>
          <w:szCs w:val="21"/>
        </w:rPr>
        <w:object w:dxaOrig="260" w:dyaOrig="320" w14:anchorId="7466A50D">
          <v:shape id="_x0000_i1091" type="#_x0000_t75" style="width:13.5pt;height:15.5pt" o:ole="">
            <v:imagedata r:id="rId139" o:title=""/>
          </v:shape>
          <o:OLEObject Type="Embed" ProgID="Equation.DSMT4" ShapeID="_x0000_i1091" DrawAspect="Content" ObjectID="_1803241340" r:id="rId140"/>
        </w:object>
      </w:r>
      <w:r w:rsidR="000525C4" w:rsidRPr="00A21255">
        <w:rPr>
          <w:sz w:val="21"/>
          <w:szCs w:val="21"/>
        </w:rPr>
        <w:t>”</w:t>
      </w:r>
      <w:r w:rsidR="000525C4" w:rsidRPr="00A21255">
        <w:rPr>
          <w:sz w:val="21"/>
          <w:szCs w:val="21"/>
        </w:rPr>
        <w:t>）。</w:t>
      </w:r>
    </w:p>
    <w:p w14:paraId="1613289C" w14:textId="77777777" w:rsidR="000525C4" w:rsidRPr="00A21255" w:rsidRDefault="003C57B7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(3)</w:t>
      </w:r>
      <w:r w:rsidR="000525C4" w:rsidRPr="00A21255">
        <w:rPr>
          <w:sz w:val="21"/>
          <w:szCs w:val="21"/>
        </w:rPr>
        <w:t>按照下列步骤</w:t>
      </w:r>
      <w:proofErr w:type="gramStart"/>
      <w:r w:rsidR="000525C4" w:rsidRPr="00A21255">
        <w:rPr>
          <w:sz w:val="21"/>
          <w:szCs w:val="21"/>
        </w:rPr>
        <w:t>调节此</w:t>
      </w:r>
      <w:proofErr w:type="gramEnd"/>
      <w:r w:rsidR="000525C4" w:rsidRPr="00A21255">
        <w:rPr>
          <w:sz w:val="21"/>
          <w:szCs w:val="21"/>
        </w:rPr>
        <w:t>报警系统：</w:t>
      </w:r>
    </w:p>
    <w:p w14:paraId="78099C38" w14:textId="77777777" w:rsidR="000525C4" w:rsidRPr="00A21255" w:rsidRDefault="000525C4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rFonts w:ascii="宋体" w:hAnsi="宋体" w:cs="宋体" w:hint="eastAsia"/>
          <w:sz w:val="21"/>
          <w:szCs w:val="21"/>
        </w:rPr>
        <w:t>①</w:t>
      </w:r>
      <w:r w:rsidRPr="00A21255">
        <w:rPr>
          <w:sz w:val="21"/>
          <w:szCs w:val="21"/>
        </w:rPr>
        <w:t>电路接通前，需将电阻箱调到</w:t>
      </w:r>
      <w:proofErr w:type="gramStart"/>
      <w:r w:rsidRPr="00A21255">
        <w:rPr>
          <w:sz w:val="21"/>
          <w:szCs w:val="21"/>
        </w:rPr>
        <w:t>一</w:t>
      </w:r>
      <w:proofErr w:type="gramEnd"/>
      <w:r w:rsidRPr="00A21255">
        <w:rPr>
          <w:sz w:val="21"/>
          <w:szCs w:val="21"/>
        </w:rPr>
        <w:t>固定的阻值，根据实验要求，这一阻值为</w:t>
      </w:r>
      <w:r w:rsidRPr="00A21255">
        <w:rPr>
          <w:sz w:val="21"/>
          <w:szCs w:val="21"/>
        </w:rPr>
        <w:t>__</w:t>
      </w:r>
      <w:r w:rsidR="00140E37" w:rsidRPr="00A21255">
        <w:rPr>
          <w:sz w:val="21"/>
          <w:szCs w:val="21"/>
        </w:rPr>
        <w:t>___</w:t>
      </w:r>
      <w:r w:rsidRPr="00A21255">
        <w:rPr>
          <w:sz w:val="21"/>
          <w:szCs w:val="21"/>
        </w:rPr>
        <w:t>_</w:t>
      </w:r>
      <w:r w:rsidRPr="00A21255">
        <w:rPr>
          <w:sz w:val="21"/>
          <w:szCs w:val="21"/>
        </w:rPr>
        <w:object w:dxaOrig="240" w:dyaOrig="240" w14:anchorId="20D6D637">
          <v:shape id="_x0000_i1092" type="#_x0000_t75" style="width:12pt;height:12pt" o:ole="">
            <v:imagedata r:id="rId141" o:title=""/>
          </v:shape>
          <o:OLEObject Type="Embed" ProgID="Equation.DSMT4" ShapeID="_x0000_i1092" DrawAspect="Content" ObjectID="_1803241341" r:id="rId142"/>
        </w:object>
      </w:r>
      <w:r w:rsidRPr="00A21255">
        <w:rPr>
          <w:sz w:val="21"/>
          <w:szCs w:val="21"/>
        </w:rPr>
        <w:t>；滑动变阻器的滑片应置于</w:t>
      </w:r>
      <w:r w:rsidRPr="00A21255">
        <w:rPr>
          <w:sz w:val="21"/>
          <w:szCs w:val="21"/>
        </w:rPr>
        <w:t>__</w:t>
      </w:r>
      <w:r w:rsidR="00140E37" w:rsidRPr="00A21255">
        <w:rPr>
          <w:sz w:val="21"/>
          <w:szCs w:val="21"/>
        </w:rPr>
        <w:t>_</w:t>
      </w:r>
      <w:r w:rsidRPr="00A21255">
        <w:rPr>
          <w:sz w:val="21"/>
          <w:szCs w:val="21"/>
        </w:rPr>
        <w:t>_</w:t>
      </w:r>
      <w:r w:rsidR="00140E37" w:rsidRPr="00A21255">
        <w:rPr>
          <w:sz w:val="21"/>
          <w:szCs w:val="21"/>
        </w:rPr>
        <w:t>___</w:t>
      </w:r>
      <w:r w:rsidRPr="00A21255">
        <w:rPr>
          <w:sz w:val="21"/>
          <w:szCs w:val="21"/>
        </w:rPr>
        <w:t>（填</w:t>
      </w:r>
      <w:r w:rsidRPr="00A21255">
        <w:rPr>
          <w:sz w:val="21"/>
          <w:szCs w:val="21"/>
        </w:rPr>
        <w:t>“a”</w:t>
      </w:r>
      <w:r w:rsidRPr="00A21255">
        <w:rPr>
          <w:sz w:val="21"/>
          <w:szCs w:val="21"/>
        </w:rPr>
        <w:t>或</w:t>
      </w:r>
      <w:r w:rsidRPr="00A21255">
        <w:rPr>
          <w:sz w:val="21"/>
          <w:szCs w:val="21"/>
        </w:rPr>
        <w:t>“b”</w:t>
      </w:r>
      <w:r w:rsidRPr="00A21255">
        <w:rPr>
          <w:sz w:val="21"/>
          <w:szCs w:val="21"/>
        </w:rPr>
        <w:t>）端附近，不能置于另一端的原因是</w:t>
      </w:r>
      <w:r w:rsidRPr="00A21255">
        <w:rPr>
          <w:sz w:val="21"/>
          <w:szCs w:val="21"/>
        </w:rPr>
        <w:t>__</w:t>
      </w:r>
      <w:r w:rsidR="00140E37" w:rsidRPr="00A21255">
        <w:rPr>
          <w:sz w:val="21"/>
          <w:szCs w:val="21"/>
        </w:rPr>
        <w:t>___</w:t>
      </w:r>
      <w:r w:rsidRPr="00A21255">
        <w:rPr>
          <w:sz w:val="21"/>
          <w:szCs w:val="21"/>
        </w:rPr>
        <w:t>_</w:t>
      </w:r>
      <w:r w:rsidR="004F4D77" w:rsidRPr="00A21255">
        <w:rPr>
          <w:sz w:val="21"/>
          <w:szCs w:val="21"/>
        </w:rPr>
        <w:t>_________________</w:t>
      </w:r>
      <w:r w:rsidR="00F2657B" w:rsidRPr="00A21255">
        <w:rPr>
          <w:sz w:val="21"/>
          <w:szCs w:val="21"/>
        </w:rPr>
        <w:t>_________</w:t>
      </w:r>
      <w:r w:rsidRPr="00A21255">
        <w:rPr>
          <w:sz w:val="21"/>
          <w:szCs w:val="21"/>
        </w:rPr>
        <w:t>。</w:t>
      </w:r>
    </w:p>
    <w:p w14:paraId="23BB0F59" w14:textId="77777777" w:rsidR="003D5920" w:rsidRPr="00A21255" w:rsidRDefault="000525C4" w:rsidP="00A21255">
      <w:pPr>
        <w:spacing w:line="360" w:lineRule="auto"/>
        <w:jc w:val="left"/>
        <w:textAlignment w:val="center"/>
        <w:rPr>
          <w:sz w:val="21"/>
          <w:szCs w:val="21"/>
        </w:rPr>
      </w:pPr>
      <w:r w:rsidRPr="00A21255">
        <w:rPr>
          <w:rFonts w:ascii="宋体" w:hAnsi="宋体" w:cs="宋体" w:hint="eastAsia"/>
          <w:sz w:val="21"/>
          <w:szCs w:val="21"/>
        </w:rPr>
        <w:t>②</w:t>
      </w:r>
      <w:r w:rsidRPr="00A21255">
        <w:rPr>
          <w:sz w:val="21"/>
          <w:szCs w:val="21"/>
        </w:rPr>
        <w:t>将开关向</w:t>
      </w:r>
      <w:r w:rsidRPr="00A21255">
        <w:rPr>
          <w:sz w:val="21"/>
          <w:szCs w:val="21"/>
        </w:rPr>
        <w:t>___</w:t>
      </w:r>
      <w:r w:rsidR="00771170" w:rsidRPr="00A21255">
        <w:rPr>
          <w:sz w:val="21"/>
          <w:szCs w:val="21"/>
        </w:rPr>
        <w:t>____</w:t>
      </w:r>
      <w:r w:rsidRPr="00A21255">
        <w:rPr>
          <w:sz w:val="21"/>
          <w:szCs w:val="21"/>
        </w:rPr>
        <w:t>（填</w:t>
      </w:r>
      <w:r w:rsidRPr="00A21255">
        <w:rPr>
          <w:sz w:val="21"/>
          <w:szCs w:val="21"/>
        </w:rPr>
        <w:t>“c”</w:t>
      </w:r>
      <w:r w:rsidRPr="00A21255">
        <w:rPr>
          <w:sz w:val="21"/>
          <w:szCs w:val="21"/>
        </w:rPr>
        <w:t>或</w:t>
      </w:r>
      <w:r w:rsidRPr="00A21255">
        <w:rPr>
          <w:sz w:val="21"/>
          <w:szCs w:val="21"/>
        </w:rPr>
        <w:t>“d”</w:t>
      </w:r>
      <w:r w:rsidRPr="00A21255">
        <w:rPr>
          <w:sz w:val="21"/>
          <w:szCs w:val="21"/>
        </w:rPr>
        <w:t>）端闭合，缓慢移动滑动变阻器的滑片，直至</w:t>
      </w:r>
      <w:r w:rsidRPr="00A21255">
        <w:rPr>
          <w:sz w:val="21"/>
          <w:szCs w:val="21"/>
        </w:rPr>
        <w:t>__</w:t>
      </w:r>
      <w:r w:rsidR="003C57B7" w:rsidRPr="00A21255">
        <w:rPr>
          <w:sz w:val="21"/>
          <w:szCs w:val="21"/>
        </w:rPr>
        <w:t>__________________</w:t>
      </w:r>
      <w:r w:rsidRPr="00A21255">
        <w:rPr>
          <w:sz w:val="21"/>
          <w:szCs w:val="21"/>
        </w:rPr>
        <w:t>_</w:t>
      </w:r>
      <w:r w:rsidRPr="00A21255">
        <w:rPr>
          <w:sz w:val="21"/>
          <w:szCs w:val="21"/>
        </w:rPr>
        <w:t>。</w:t>
      </w:r>
    </w:p>
    <w:p w14:paraId="5A489EAD" w14:textId="77777777" w:rsidR="000525C4" w:rsidRPr="00A21255" w:rsidRDefault="003C57B7" w:rsidP="00A21255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(4)</w:t>
      </w:r>
      <w:r w:rsidR="000525C4" w:rsidRPr="00A21255">
        <w:rPr>
          <w:sz w:val="21"/>
          <w:szCs w:val="21"/>
        </w:rPr>
        <w:t>保持滑动</w:t>
      </w:r>
      <w:r w:rsidR="00DB4C1C" w:rsidRPr="00A21255">
        <w:rPr>
          <w:sz w:val="21"/>
          <w:szCs w:val="21"/>
        </w:rPr>
        <w:t>变阻器滑片的位置不变，将开关向另一端闭合，报警系统即可正常使用</w:t>
      </w:r>
      <w:r w:rsidR="000525C4" w:rsidRPr="00A21255">
        <w:rPr>
          <w:sz w:val="21"/>
          <w:szCs w:val="21"/>
        </w:rPr>
        <w:t>。</w:t>
      </w:r>
    </w:p>
    <w:p w14:paraId="2EFC286B" w14:textId="77777777" w:rsidR="00F50533" w:rsidRPr="00A21255" w:rsidRDefault="00C7474B" w:rsidP="00A21255">
      <w:pPr>
        <w:spacing w:line="360" w:lineRule="auto"/>
        <w:jc w:val="center"/>
        <w:textAlignment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 wp14:anchorId="6CE4C46F" wp14:editId="441E6D45">
            <wp:extent cx="2634095" cy="1485900"/>
            <wp:effectExtent l="0" t="0" r="0" b="0"/>
            <wp:docPr id="189" name="图片 10" descr="C:\Users\hk350\Desktop\高考解析）\高清图片\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C:\Users\hk350\Desktop\高考解析）\高清图片\23.jpg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25" cy="148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54FC" w14:textId="77777777"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14:paraId="2073FF4C" w14:textId="77777777"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14:paraId="1D15BF7B" w14:textId="77777777"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14:paraId="665FA65A" w14:textId="77777777"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14:paraId="7E7DAE46" w14:textId="77777777" w:rsidR="00EE27AB" w:rsidRPr="00A21255" w:rsidRDefault="00A21255" w:rsidP="00A21255">
      <w:pPr>
        <w:spacing w:line="360" w:lineRule="auto"/>
        <w:textAlignment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11</w:t>
      </w:r>
      <w:r>
        <w:rPr>
          <w:rFonts w:hint="eastAsia"/>
          <w:sz w:val="21"/>
          <w:szCs w:val="21"/>
        </w:rPr>
        <w:t>、</w:t>
      </w:r>
      <w:r w:rsidR="002C59EA">
        <w:rPr>
          <w:rFonts w:hint="eastAsia"/>
          <w:sz w:val="21"/>
          <w:szCs w:val="21"/>
        </w:rPr>
        <w:t>(</w:t>
      </w:r>
      <w:r w:rsidR="000525C4" w:rsidRPr="00A21255">
        <w:rPr>
          <w:sz w:val="21"/>
          <w:szCs w:val="21"/>
        </w:rPr>
        <w:t>14</w:t>
      </w:r>
      <w:r w:rsidR="000525C4" w:rsidRPr="00A21255">
        <w:rPr>
          <w:sz w:val="21"/>
          <w:szCs w:val="21"/>
        </w:rPr>
        <w:t>分</w:t>
      </w:r>
      <w:r w:rsidR="002C59EA">
        <w:rPr>
          <w:rFonts w:hint="eastAsia"/>
          <w:sz w:val="21"/>
          <w:szCs w:val="21"/>
        </w:rPr>
        <w:t>)</w:t>
      </w:r>
      <w:r w:rsidR="000525C4" w:rsidRPr="00A21255">
        <w:rPr>
          <w:sz w:val="21"/>
          <w:szCs w:val="21"/>
        </w:rPr>
        <w:t>如图，两固定的绝缘斜面倾角均为</w:t>
      </w:r>
      <w:r w:rsidR="000525C4" w:rsidRPr="00A21255">
        <w:rPr>
          <w:sz w:val="21"/>
          <w:szCs w:val="21"/>
        </w:rPr>
        <w:object w:dxaOrig="200" w:dyaOrig="260" w14:anchorId="793A8245">
          <v:shape id="_x0000_i1093" type="#_x0000_t75" style="width:10pt;height:13.5pt" o:ole="">
            <v:imagedata r:id="rId144" o:title=""/>
          </v:shape>
          <o:OLEObject Type="Embed" ProgID="Equation.DSMT4" ShapeID="_x0000_i1093" DrawAspect="Content" ObjectID="_1803241342" r:id="rId145"/>
        </w:object>
      </w:r>
      <w:r w:rsidR="000525C4" w:rsidRPr="00A21255">
        <w:rPr>
          <w:sz w:val="21"/>
          <w:szCs w:val="21"/>
        </w:rPr>
        <w:t>，上沿相连。</w:t>
      </w:r>
      <w:proofErr w:type="gramStart"/>
      <w:r w:rsidR="000525C4" w:rsidRPr="00A21255">
        <w:rPr>
          <w:sz w:val="21"/>
          <w:szCs w:val="21"/>
        </w:rPr>
        <w:t>两细金属</w:t>
      </w:r>
      <w:proofErr w:type="gramEnd"/>
      <w:r w:rsidR="000525C4" w:rsidRPr="00A21255">
        <w:rPr>
          <w:sz w:val="21"/>
          <w:szCs w:val="21"/>
        </w:rPr>
        <w:t>棒</w:t>
      </w:r>
      <w:r w:rsidR="000525C4" w:rsidRPr="00A21255">
        <w:rPr>
          <w:sz w:val="21"/>
          <w:szCs w:val="21"/>
        </w:rPr>
        <w:t>ab</w:t>
      </w:r>
      <w:r w:rsidR="000525C4" w:rsidRPr="00A21255">
        <w:rPr>
          <w:sz w:val="21"/>
          <w:szCs w:val="21"/>
        </w:rPr>
        <w:t>（仅标出</w:t>
      </w:r>
      <w:r w:rsidR="000525C4" w:rsidRPr="00A21255">
        <w:rPr>
          <w:sz w:val="21"/>
          <w:szCs w:val="21"/>
        </w:rPr>
        <w:t>a</w:t>
      </w:r>
      <w:r w:rsidR="000525C4" w:rsidRPr="00A21255">
        <w:rPr>
          <w:sz w:val="21"/>
          <w:szCs w:val="21"/>
        </w:rPr>
        <w:t>端）和</w:t>
      </w:r>
      <w:r w:rsidR="000525C4" w:rsidRPr="00A21255">
        <w:rPr>
          <w:sz w:val="21"/>
          <w:szCs w:val="21"/>
        </w:rPr>
        <w:t>cd</w:t>
      </w:r>
      <w:r w:rsidR="000525C4" w:rsidRPr="00A21255">
        <w:rPr>
          <w:sz w:val="21"/>
          <w:szCs w:val="21"/>
        </w:rPr>
        <w:t>（仅标出</w:t>
      </w:r>
      <w:r w:rsidR="000525C4" w:rsidRPr="00A21255">
        <w:rPr>
          <w:sz w:val="21"/>
          <w:szCs w:val="21"/>
        </w:rPr>
        <w:t>c</w:t>
      </w:r>
      <w:r w:rsidR="000525C4" w:rsidRPr="00A21255">
        <w:rPr>
          <w:sz w:val="21"/>
          <w:szCs w:val="21"/>
        </w:rPr>
        <w:t>端）长度均为</w:t>
      </w:r>
      <w:r w:rsidR="000525C4" w:rsidRPr="00A21255">
        <w:rPr>
          <w:sz w:val="21"/>
          <w:szCs w:val="21"/>
        </w:rPr>
        <w:object w:dxaOrig="200" w:dyaOrig="240" w14:anchorId="54A48966">
          <v:shape id="_x0000_i1094" type="#_x0000_t75" style="width:10pt;height:12pt" o:ole="">
            <v:imagedata r:id="rId146" o:title=""/>
          </v:shape>
          <o:OLEObject Type="Embed" ProgID="Equation.DSMT4" ShapeID="_x0000_i1094" DrawAspect="Content" ObjectID="_1803241343" r:id="rId147"/>
        </w:object>
      </w:r>
      <w:r w:rsidR="000525C4" w:rsidRPr="00A21255">
        <w:rPr>
          <w:sz w:val="21"/>
          <w:szCs w:val="21"/>
        </w:rPr>
        <w:t>，质量分别为</w:t>
      </w:r>
      <w:r w:rsidR="000525C4" w:rsidRPr="00A21255">
        <w:rPr>
          <w:sz w:val="21"/>
          <w:szCs w:val="21"/>
        </w:rPr>
        <w:object w:dxaOrig="340" w:dyaOrig="260" w14:anchorId="47380378">
          <v:shape id="_x0000_i1095" type="#_x0000_t75" style="width:17.5pt;height:13.5pt" o:ole="">
            <v:imagedata r:id="rId148" o:title=""/>
          </v:shape>
          <o:OLEObject Type="Embed" ProgID="Equation.DSMT4" ShapeID="_x0000_i1095" DrawAspect="Content" ObjectID="_1803241344" r:id="rId149"/>
        </w:object>
      </w:r>
      <w:r w:rsidR="000525C4" w:rsidRPr="00A21255">
        <w:rPr>
          <w:sz w:val="21"/>
          <w:szCs w:val="21"/>
        </w:rPr>
        <w:t>和</w:t>
      </w:r>
      <w:r w:rsidR="000525C4" w:rsidRPr="00A21255">
        <w:rPr>
          <w:sz w:val="21"/>
          <w:szCs w:val="21"/>
        </w:rPr>
        <w:object w:dxaOrig="240" w:dyaOrig="200" w14:anchorId="4AE9DE45">
          <v:shape id="_x0000_i1096" type="#_x0000_t75" style="width:12pt;height:10pt" o:ole="">
            <v:imagedata r:id="rId150" o:title=""/>
          </v:shape>
          <o:OLEObject Type="Embed" ProgID="Equation.DSMT4" ShapeID="_x0000_i1096" DrawAspect="Content" ObjectID="_1803241345" r:id="rId151"/>
        </w:object>
      </w:r>
      <w:r w:rsidR="000525C4" w:rsidRPr="00A21255">
        <w:rPr>
          <w:sz w:val="21"/>
          <w:szCs w:val="21"/>
        </w:rPr>
        <w:t>；用两根不可伸长的柔软轻导线将它们连成闭合回路</w:t>
      </w:r>
      <w:proofErr w:type="spellStart"/>
      <w:r w:rsidR="000525C4" w:rsidRPr="00A21255">
        <w:rPr>
          <w:sz w:val="21"/>
          <w:szCs w:val="21"/>
        </w:rPr>
        <w:t>abdca</w:t>
      </w:r>
      <w:proofErr w:type="spellEnd"/>
      <w:r w:rsidR="000525C4" w:rsidRPr="00A21255">
        <w:rPr>
          <w:sz w:val="21"/>
          <w:szCs w:val="21"/>
        </w:rPr>
        <w:t>，并通过固定在斜面上沿的两光滑</w:t>
      </w:r>
      <w:proofErr w:type="gramStart"/>
      <w:r w:rsidR="000525C4" w:rsidRPr="00A21255">
        <w:rPr>
          <w:sz w:val="21"/>
          <w:szCs w:val="21"/>
        </w:rPr>
        <w:t>绝缘小</w:t>
      </w:r>
      <w:proofErr w:type="gramEnd"/>
      <w:r w:rsidR="000525C4" w:rsidRPr="00A21255">
        <w:rPr>
          <w:sz w:val="21"/>
          <w:szCs w:val="21"/>
        </w:rPr>
        <w:t>定滑轮跨放在斜面上，使两金属棒水平。</w:t>
      </w:r>
      <w:r w:rsidR="004302B2" w:rsidRPr="00A21255">
        <w:rPr>
          <w:sz w:val="21"/>
          <w:szCs w:val="21"/>
        </w:rPr>
        <w:t>右斜面上存在匀强磁场</w:t>
      </w:r>
      <w:r w:rsidR="00690CD7" w:rsidRPr="00A21255">
        <w:rPr>
          <w:sz w:val="21"/>
          <w:szCs w:val="21"/>
        </w:rPr>
        <w:t>，磁</w:t>
      </w:r>
      <w:r w:rsidR="000525C4" w:rsidRPr="00A21255">
        <w:rPr>
          <w:sz w:val="21"/>
          <w:szCs w:val="21"/>
        </w:rPr>
        <w:t>感应强度大小为</w:t>
      </w:r>
      <w:r w:rsidR="000525C4" w:rsidRPr="00A21255">
        <w:rPr>
          <w:sz w:val="21"/>
          <w:szCs w:val="21"/>
        </w:rPr>
        <w:object w:dxaOrig="220" w:dyaOrig="240" w14:anchorId="0900E871">
          <v:shape id="_x0000_i1097" type="#_x0000_t75" style="width:11.5pt;height:12pt" o:ole="">
            <v:imagedata r:id="rId152" o:title=""/>
          </v:shape>
          <o:OLEObject Type="Embed" ProgID="Equation.DSMT4" ShapeID="_x0000_i1097" DrawAspect="Content" ObjectID="_1803241346" r:id="rId153"/>
        </w:object>
      </w:r>
      <w:r w:rsidR="000525C4" w:rsidRPr="00A21255">
        <w:rPr>
          <w:sz w:val="21"/>
          <w:szCs w:val="21"/>
        </w:rPr>
        <w:t>，方向垂直于斜面向上。已知两根导线刚好不在磁场中，回路电阻为</w:t>
      </w:r>
      <w:r w:rsidR="000525C4" w:rsidRPr="00A21255">
        <w:rPr>
          <w:sz w:val="21"/>
          <w:szCs w:val="21"/>
        </w:rPr>
        <w:object w:dxaOrig="220" w:dyaOrig="240" w14:anchorId="02E1F5B2">
          <v:shape id="_x0000_i1098" type="#_x0000_t75" style="width:11.5pt;height:12pt" o:ole="">
            <v:imagedata r:id="rId154" o:title=""/>
          </v:shape>
          <o:OLEObject Type="Embed" ProgID="Equation.DSMT4" ShapeID="_x0000_i1098" DrawAspect="Content" ObjectID="_1803241347" r:id="rId155"/>
        </w:object>
      </w:r>
      <w:r w:rsidR="000525C4" w:rsidRPr="00A21255">
        <w:rPr>
          <w:sz w:val="21"/>
          <w:szCs w:val="21"/>
        </w:rPr>
        <w:t>，两金属棒与斜面间的动摩擦因数均为</w:t>
      </w:r>
      <w:r w:rsidR="000525C4" w:rsidRPr="00A21255">
        <w:rPr>
          <w:sz w:val="21"/>
          <w:szCs w:val="21"/>
        </w:rPr>
        <w:object w:dxaOrig="220" w:dyaOrig="240" w14:anchorId="319B5B72">
          <v:shape id="_x0000_i1099" type="#_x0000_t75" style="width:11.5pt;height:12pt" o:ole="">
            <v:imagedata r:id="rId156" o:title=""/>
          </v:shape>
          <o:OLEObject Type="Embed" ProgID="Equation.DSMT4" ShapeID="_x0000_i1099" DrawAspect="Content" ObjectID="_1803241348" r:id="rId157"/>
        </w:object>
      </w:r>
      <w:r w:rsidR="000525C4" w:rsidRPr="00A21255">
        <w:rPr>
          <w:sz w:val="21"/>
          <w:szCs w:val="21"/>
        </w:rPr>
        <w:t>，重力加速度大小为</w:t>
      </w:r>
      <w:r w:rsidR="000525C4" w:rsidRPr="00A21255">
        <w:rPr>
          <w:sz w:val="21"/>
          <w:szCs w:val="21"/>
        </w:rPr>
        <w:object w:dxaOrig="200" w:dyaOrig="240" w14:anchorId="300FFD95">
          <v:shape id="_x0000_i1100" type="#_x0000_t75" style="width:10pt;height:12pt" o:ole="">
            <v:imagedata r:id="rId158" o:title=""/>
          </v:shape>
          <o:OLEObject Type="Embed" ProgID="Equation.DSMT4" ShapeID="_x0000_i1100" DrawAspect="Content" ObjectID="_1803241349" r:id="rId159"/>
        </w:object>
      </w:r>
      <w:r w:rsidR="00397EA2" w:rsidRPr="00A21255">
        <w:rPr>
          <w:sz w:val="21"/>
          <w:szCs w:val="21"/>
        </w:rPr>
        <w:t>。已知金属棒</w:t>
      </w:r>
      <w:r w:rsidR="00397EA2" w:rsidRPr="00A21255">
        <w:rPr>
          <w:sz w:val="21"/>
          <w:szCs w:val="21"/>
        </w:rPr>
        <w:object w:dxaOrig="279" w:dyaOrig="260" w14:anchorId="70800D73">
          <v:shape id="_x0000_i1101" type="#_x0000_t75" style="width:13.5pt;height:13.5pt" o:ole="">
            <v:imagedata r:id="rId160" o:title=""/>
          </v:shape>
          <o:OLEObject Type="Embed" ProgID="Equation.DSMT4" ShapeID="_x0000_i1101" DrawAspect="Content" ObjectID="_1803241350" r:id="rId161"/>
        </w:object>
      </w:r>
      <w:r w:rsidR="000525C4" w:rsidRPr="00A21255">
        <w:rPr>
          <w:sz w:val="21"/>
          <w:szCs w:val="21"/>
        </w:rPr>
        <w:t>匀速下滑。求</w:t>
      </w:r>
    </w:p>
    <w:p w14:paraId="36939CA1" w14:textId="77777777" w:rsidR="00EE27AB" w:rsidRPr="00A21255" w:rsidRDefault="00A21255" w:rsidP="00A21255">
      <w:pPr>
        <w:spacing w:line="360" w:lineRule="auto"/>
        <w:textAlignment w:val="center"/>
        <w:rPr>
          <w:sz w:val="21"/>
          <w:szCs w:val="21"/>
        </w:rPr>
      </w:pPr>
      <w:r>
        <w:rPr>
          <w:sz w:val="21"/>
          <w:szCs w:val="21"/>
        </w:rPr>
        <w:t>(1)</w:t>
      </w:r>
      <w:r w:rsidR="000525C4" w:rsidRPr="00A21255">
        <w:rPr>
          <w:sz w:val="21"/>
          <w:szCs w:val="21"/>
        </w:rPr>
        <w:t>作用在金属棒</w:t>
      </w:r>
      <w:r w:rsidR="00F462FD" w:rsidRPr="00A21255">
        <w:rPr>
          <w:sz w:val="21"/>
          <w:szCs w:val="21"/>
        </w:rPr>
        <w:object w:dxaOrig="279" w:dyaOrig="260" w14:anchorId="7B90EA30">
          <v:shape id="_x0000_i1102" type="#_x0000_t75" style="width:13.5pt;height:13.5pt" o:ole="">
            <v:imagedata r:id="rId160" o:title=""/>
          </v:shape>
          <o:OLEObject Type="Embed" ProgID="Equation.DSMT4" ShapeID="_x0000_i1102" DrawAspect="Content" ObjectID="_1803241351" r:id="rId162"/>
        </w:object>
      </w:r>
      <w:r w:rsidR="000525C4" w:rsidRPr="00A21255">
        <w:rPr>
          <w:sz w:val="21"/>
          <w:szCs w:val="21"/>
        </w:rPr>
        <w:t>上的安培力的大小；</w:t>
      </w:r>
    </w:p>
    <w:p w14:paraId="57ECA73A" w14:textId="77777777" w:rsidR="000525C4" w:rsidRPr="00A21255" w:rsidRDefault="00A21255" w:rsidP="00A21255">
      <w:pPr>
        <w:spacing w:line="360" w:lineRule="auto"/>
        <w:textAlignment w:val="center"/>
        <w:rPr>
          <w:sz w:val="21"/>
          <w:szCs w:val="21"/>
        </w:rPr>
      </w:pPr>
      <w:r>
        <w:rPr>
          <w:sz w:val="21"/>
          <w:szCs w:val="21"/>
        </w:rPr>
        <w:t>(2)</w:t>
      </w:r>
      <w:r w:rsidR="000525C4" w:rsidRPr="00A21255">
        <w:rPr>
          <w:sz w:val="21"/>
          <w:szCs w:val="21"/>
        </w:rPr>
        <w:t>金属棒运动速度的大小。</w:t>
      </w:r>
    </w:p>
    <w:p w14:paraId="2CD834A3" w14:textId="77777777" w:rsidR="00660357" w:rsidRPr="00A21255" w:rsidRDefault="00C7474B" w:rsidP="00A21255">
      <w:pPr>
        <w:spacing w:line="360" w:lineRule="auto"/>
        <w:jc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 wp14:anchorId="0175258F" wp14:editId="3C1D1E41">
            <wp:extent cx="1895475" cy="704850"/>
            <wp:effectExtent l="0" t="0" r="9525" b="0"/>
            <wp:docPr id="211" name="图片 11" descr="C:\Users\hk350\Desktop\高考解析）\高清图片\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C:\Users\hk350\Desktop\高考解析）\高清图片\24.jpg"/>
                    <pic:cNvPicPr>
                      <a:picLocks noChangeAspect="1" noChangeArrowheads="1"/>
                    </pic:cNvPicPr>
                  </pic:nvPicPr>
                  <pic:blipFill>
                    <a:blip r:embed="rId1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81F83" w14:textId="77777777"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14:paraId="1E8DDDAD" w14:textId="77777777"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14:paraId="437DFDB4" w14:textId="77777777"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14:paraId="537AC3A6" w14:textId="77777777"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14:paraId="27B0884E" w14:textId="77777777"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14:paraId="3A69D960" w14:textId="77777777"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14:paraId="09C504D4" w14:textId="77777777"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14:paraId="66570165" w14:textId="77777777"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14:paraId="32DD6B5D" w14:textId="77777777"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14:paraId="736CA94C" w14:textId="77777777"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14:paraId="2AA7B2A2" w14:textId="77777777"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14:paraId="7E7CCB96" w14:textId="77777777"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14:paraId="149B386C" w14:textId="77777777"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14:paraId="21D055B0" w14:textId="77777777"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14:paraId="5073FB3B" w14:textId="77777777"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14:paraId="0C79EC6A" w14:textId="77777777"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14:paraId="3C6F5A27" w14:textId="77777777"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14:paraId="16E25420" w14:textId="77777777"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14:paraId="03C20DD2" w14:textId="77777777"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14:paraId="4698DBA0" w14:textId="77777777"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14:paraId="712E54A6" w14:textId="77777777"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14:paraId="1972681B" w14:textId="77777777"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14:paraId="55109AC4" w14:textId="77777777"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14:paraId="790E2B90" w14:textId="77777777"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14:paraId="2FAA35C4" w14:textId="77777777"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14:paraId="2FDD5CD2" w14:textId="77777777"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14:paraId="5A3EBC1B" w14:textId="77777777"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14:paraId="33C32D27" w14:textId="77777777"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14:paraId="61A806BC" w14:textId="77777777" w:rsidR="00DF561C" w:rsidRDefault="00DF561C" w:rsidP="00A21255">
      <w:pPr>
        <w:spacing w:line="360" w:lineRule="auto"/>
        <w:textAlignment w:val="center"/>
        <w:rPr>
          <w:sz w:val="21"/>
          <w:szCs w:val="21"/>
        </w:rPr>
      </w:pPr>
    </w:p>
    <w:p w14:paraId="061744C6" w14:textId="77777777" w:rsidR="000525C4" w:rsidRPr="00A21255" w:rsidRDefault="00A21255" w:rsidP="00A21255">
      <w:pPr>
        <w:spacing w:line="360" w:lineRule="auto"/>
        <w:textAlignment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1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 w:rsidR="002C59EA">
        <w:rPr>
          <w:rFonts w:hint="eastAsia"/>
          <w:sz w:val="21"/>
          <w:szCs w:val="21"/>
        </w:rPr>
        <w:t>(</w:t>
      </w:r>
      <w:r w:rsidR="000525C4" w:rsidRPr="00A21255">
        <w:rPr>
          <w:sz w:val="21"/>
          <w:szCs w:val="21"/>
        </w:rPr>
        <w:t>18</w:t>
      </w:r>
      <w:r w:rsidR="000525C4" w:rsidRPr="00A21255">
        <w:rPr>
          <w:sz w:val="21"/>
          <w:szCs w:val="21"/>
        </w:rPr>
        <w:t>分</w:t>
      </w:r>
      <w:r w:rsidR="002C59EA">
        <w:rPr>
          <w:rFonts w:hint="eastAsia"/>
          <w:sz w:val="21"/>
          <w:szCs w:val="21"/>
        </w:rPr>
        <w:t>)</w:t>
      </w:r>
      <w:r w:rsidR="000525C4" w:rsidRPr="00A21255">
        <w:rPr>
          <w:sz w:val="21"/>
          <w:szCs w:val="21"/>
        </w:rPr>
        <w:t>如图，一轻弹簧原长为</w:t>
      </w:r>
      <w:r w:rsidR="000525C4" w:rsidRPr="00A21255">
        <w:rPr>
          <w:sz w:val="21"/>
          <w:szCs w:val="21"/>
        </w:rPr>
        <w:object w:dxaOrig="320" w:dyaOrig="240" w14:anchorId="41A34911">
          <v:shape id="_x0000_i1103" type="#_x0000_t75" style="width:15.5pt;height:12pt" o:ole="">
            <v:imagedata r:id="rId164" o:title=""/>
          </v:shape>
          <o:OLEObject Type="Embed" ProgID="Equation.DSMT4" ShapeID="_x0000_i1103" DrawAspect="Content" ObjectID="_1803241352" r:id="rId165"/>
        </w:object>
      </w:r>
      <w:r w:rsidR="000525C4" w:rsidRPr="00A21255">
        <w:rPr>
          <w:sz w:val="21"/>
          <w:szCs w:val="21"/>
        </w:rPr>
        <w:t>，其一端固定在倾角为</w:t>
      </w:r>
      <w:r w:rsidR="000525C4" w:rsidRPr="00A21255">
        <w:rPr>
          <w:sz w:val="21"/>
          <w:szCs w:val="21"/>
        </w:rPr>
        <w:object w:dxaOrig="360" w:dyaOrig="260" w14:anchorId="3036ED12">
          <v:shape id="_x0000_i1104" type="#_x0000_t75" style="width:18pt;height:13.5pt" o:ole="">
            <v:imagedata r:id="rId166" o:title=""/>
          </v:shape>
          <o:OLEObject Type="Embed" ProgID="Equation.DSMT4" ShapeID="_x0000_i1104" DrawAspect="Content" ObjectID="_1803241353" r:id="rId167"/>
        </w:object>
      </w:r>
      <w:r w:rsidR="000525C4" w:rsidRPr="00A21255">
        <w:rPr>
          <w:sz w:val="21"/>
          <w:szCs w:val="21"/>
        </w:rPr>
        <w:t>的固定直轨道</w:t>
      </w:r>
      <w:r w:rsidR="000525C4" w:rsidRPr="00A21255">
        <w:rPr>
          <w:sz w:val="21"/>
          <w:szCs w:val="21"/>
        </w:rPr>
        <w:object w:dxaOrig="360" w:dyaOrig="260" w14:anchorId="4631A89A">
          <v:shape id="_x0000_i1105" type="#_x0000_t75" style="width:18pt;height:13.5pt" o:ole="">
            <v:imagedata r:id="rId168" o:title=""/>
          </v:shape>
          <o:OLEObject Type="Embed" ProgID="Equation.DSMT4" ShapeID="_x0000_i1105" DrawAspect="Content" ObjectID="_1803241354" r:id="rId169"/>
        </w:object>
      </w:r>
      <w:r w:rsidR="0092741E" w:rsidRPr="00A21255">
        <w:rPr>
          <w:sz w:val="21"/>
          <w:szCs w:val="21"/>
        </w:rPr>
        <w:t>的</w:t>
      </w:r>
      <w:r w:rsidR="000525C4" w:rsidRPr="00A21255">
        <w:rPr>
          <w:sz w:val="21"/>
          <w:szCs w:val="21"/>
        </w:rPr>
        <w:t>底端</w:t>
      </w:r>
      <w:r w:rsidR="000525C4" w:rsidRPr="00A21255">
        <w:rPr>
          <w:sz w:val="21"/>
          <w:szCs w:val="21"/>
        </w:rPr>
        <w:t>A</w:t>
      </w:r>
      <w:r w:rsidR="000525C4" w:rsidRPr="00A21255">
        <w:rPr>
          <w:sz w:val="21"/>
          <w:szCs w:val="21"/>
        </w:rPr>
        <w:t>处，另一端位于直轨道上</w:t>
      </w:r>
      <w:r w:rsidR="000525C4" w:rsidRPr="00A21255">
        <w:rPr>
          <w:sz w:val="21"/>
          <w:szCs w:val="21"/>
        </w:rPr>
        <w:t>B</w:t>
      </w:r>
      <w:r w:rsidR="000525C4" w:rsidRPr="00A21255">
        <w:rPr>
          <w:sz w:val="21"/>
          <w:szCs w:val="21"/>
        </w:rPr>
        <w:t>处，弹簧处于自然状态。直轨道与</w:t>
      </w:r>
      <w:proofErr w:type="gramStart"/>
      <w:r w:rsidR="000525C4" w:rsidRPr="00A21255">
        <w:rPr>
          <w:sz w:val="21"/>
          <w:szCs w:val="21"/>
        </w:rPr>
        <w:t>一</w:t>
      </w:r>
      <w:proofErr w:type="gramEnd"/>
      <w:r w:rsidR="000525C4" w:rsidRPr="00A21255">
        <w:rPr>
          <w:sz w:val="21"/>
          <w:szCs w:val="21"/>
        </w:rPr>
        <w:t>半径为</w:t>
      </w:r>
      <w:r w:rsidR="000525C4" w:rsidRPr="00A21255">
        <w:rPr>
          <w:sz w:val="21"/>
          <w:szCs w:val="21"/>
        </w:rPr>
        <w:object w:dxaOrig="380" w:dyaOrig="560" w14:anchorId="7A1DE659">
          <v:shape id="_x0000_i1106" type="#_x0000_t75" style="width:19pt;height:27.5pt" o:ole="">
            <v:imagedata r:id="rId170" o:title=""/>
          </v:shape>
          <o:OLEObject Type="Embed" ProgID="Equation.DSMT4" ShapeID="_x0000_i1106" DrawAspect="Content" ObjectID="_1803241355" r:id="rId171"/>
        </w:object>
      </w:r>
      <w:r w:rsidR="00C807AB" w:rsidRPr="00A21255">
        <w:rPr>
          <w:sz w:val="21"/>
          <w:szCs w:val="21"/>
        </w:rPr>
        <w:t>的光滑圆弧轨道相切于</w:t>
      </w:r>
      <w:r w:rsidR="000525C4" w:rsidRPr="00A21255">
        <w:rPr>
          <w:sz w:val="21"/>
          <w:szCs w:val="21"/>
        </w:rPr>
        <w:object w:dxaOrig="220" w:dyaOrig="260" w14:anchorId="681ACC55">
          <v:shape id="_x0000_i1107" type="#_x0000_t75" style="width:11.5pt;height:13.5pt" o:ole="">
            <v:imagedata r:id="rId172" o:title=""/>
          </v:shape>
          <o:OLEObject Type="Embed" ProgID="Equation.DSMT4" ShapeID="_x0000_i1107" DrawAspect="Content" ObjectID="_1803241356" r:id="rId173"/>
        </w:object>
      </w:r>
      <w:r w:rsidR="00C807AB" w:rsidRPr="00A21255">
        <w:rPr>
          <w:sz w:val="21"/>
          <w:szCs w:val="21"/>
        </w:rPr>
        <w:t>点，</w:t>
      </w:r>
      <w:r w:rsidR="000525C4" w:rsidRPr="00A21255">
        <w:rPr>
          <w:sz w:val="21"/>
          <w:szCs w:val="21"/>
        </w:rPr>
        <w:object w:dxaOrig="2280" w:dyaOrig="300" w14:anchorId="671DB736">
          <v:shape id="_x0000_i1108" type="#_x0000_t75" style="width:114pt;height:15pt" o:ole="">
            <v:imagedata r:id="rId174" o:title=""/>
          </v:shape>
          <o:OLEObject Type="Embed" ProgID="Equation.DSMT4" ShapeID="_x0000_i1108" DrawAspect="Content" ObjectID="_1803241357" r:id="rId175"/>
        </w:object>
      </w:r>
      <w:r w:rsidR="000525C4" w:rsidRPr="00A21255">
        <w:rPr>
          <w:sz w:val="21"/>
          <w:szCs w:val="21"/>
        </w:rPr>
        <w:t>均在同一竖直平面内。质量为</w:t>
      </w:r>
      <w:r w:rsidR="000525C4" w:rsidRPr="00A21255">
        <w:rPr>
          <w:sz w:val="21"/>
          <w:szCs w:val="21"/>
        </w:rPr>
        <w:object w:dxaOrig="240" w:dyaOrig="200" w14:anchorId="7A0A86C1">
          <v:shape id="_x0000_i1109" type="#_x0000_t75" style="width:12pt;height:10pt" o:ole="">
            <v:imagedata r:id="rId176" o:title=""/>
          </v:shape>
          <o:OLEObject Type="Embed" ProgID="Equation.DSMT4" ShapeID="_x0000_i1109" DrawAspect="Content" ObjectID="_1803241358" r:id="rId177"/>
        </w:object>
      </w:r>
      <w:r w:rsidR="000525C4" w:rsidRPr="00A21255">
        <w:rPr>
          <w:sz w:val="21"/>
          <w:szCs w:val="21"/>
        </w:rPr>
        <w:t>的小物块</w:t>
      </w:r>
      <w:r w:rsidR="000525C4" w:rsidRPr="00A21255">
        <w:rPr>
          <w:sz w:val="21"/>
          <w:szCs w:val="21"/>
        </w:rPr>
        <w:object w:dxaOrig="220" w:dyaOrig="240" w14:anchorId="00E088C9">
          <v:shape id="_x0000_i1110" type="#_x0000_t75" style="width:11.5pt;height:12pt" o:ole="">
            <v:imagedata r:id="rId178" o:title=""/>
          </v:shape>
          <o:OLEObject Type="Embed" ProgID="Equation.DSMT4" ShapeID="_x0000_i1110" DrawAspect="Content" ObjectID="_1803241359" r:id="rId179"/>
        </w:object>
      </w:r>
      <w:r w:rsidR="000525C4" w:rsidRPr="00A21255">
        <w:rPr>
          <w:sz w:val="21"/>
          <w:szCs w:val="21"/>
        </w:rPr>
        <w:t>自</w:t>
      </w:r>
      <w:r w:rsidR="000525C4" w:rsidRPr="00A21255">
        <w:rPr>
          <w:sz w:val="21"/>
          <w:szCs w:val="21"/>
        </w:rPr>
        <w:object w:dxaOrig="220" w:dyaOrig="260" w14:anchorId="40EC456F">
          <v:shape id="_x0000_i1111" type="#_x0000_t75" style="width:11.5pt;height:13.5pt" o:ole="">
            <v:imagedata r:id="rId180" o:title=""/>
          </v:shape>
          <o:OLEObject Type="Embed" ProgID="Equation.DSMT4" ShapeID="_x0000_i1111" DrawAspect="Content" ObjectID="_1803241360" r:id="rId181"/>
        </w:object>
      </w:r>
      <w:r w:rsidR="000525C4" w:rsidRPr="00A21255">
        <w:rPr>
          <w:sz w:val="21"/>
          <w:szCs w:val="21"/>
        </w:rPr>
        <w:t>点由静止开始下滑，最低到达</w:t>
      </w:r>
      <w:r w:rsidR="000525C4" w:rsidRPr="00A21255">
        <w:rPr>
          <w:sz w:val="21"/>
          <w:szCs w:val="21"/>
        </w:rPr>
        <w:object w:dxaOrig="220" w:dyaOrig="240" w14:anchorId="433098EE">
          <v:shape id="_x0000_i1112" type="#_x0000_t75" style="width:11.5pt;height:12pt" o:ole="">
            <v:imagedata r:id="rId182" o:title=""/>
          </v:shape>
          <o:OLEObject Type="Embed" ProgID="Equation.DSMT4" ShapeID="_x0000_i1112" DrawAspect="Content" ObjectID="_1803241361" r:id="rId183"/>
        </w:object>
      </w:r>
      <w:r w:rsidR="000525C4" w:rsidRPr="00A21255">
        <w:rPr>
          <w:sz w:val="21"/>
          <w:szCs w:val="21"/>
        </w:rPr>
        <w:t>点（未画出）随后</w:t>
      </w:r>
      <w:r w:rsidR="000525C4" w:rsidRPr="00A21255">
        <w:rPr>
          <w:sz w:val="21"/>
          <w:szCs w:val="21"/>
        </w:rPr>
        <w:object w:dxaOrig="220" w:dyaOrig="240" w14:anchorId="3A67AD17">
          <v:shape id="_x0000_i1113" type="#_x0000_t75" style="width:11.5pt;height:12pt" o:ole="">
            <v:imagedata r:id="rId184" o:title=""/>
          </v:shape>
          <o:OLEObject Type="Embed" ProgID="Equation.DSMT4" ShapeID="_x0000_i1113" DrawAspect="Content" ObjectID="_1803241362" r:id="rId185"/>
        </w:object>
      </w:r>
      <w:r w:rsidR="000525C4" w:rsidRPr="00A21255">
        <w:rPr>
          <w:sz w:val="21"/>
          <w:szCs w:val="21"/>
        </w:rPr>
        <w:t>沿轨道</w:t>
      </w:r>
      <w:r w:rsidR="00CE7C45" w:rsidRPr="00A21255">
        <w:rPr>
          <w:sz w:val="21"/>
          <w:szCs w:val="21"/>
        </w:rPr>
        <w:t>被</w:t>
      </w:r>
      <w:r w:rsidR="000525C4" w:rsidRPr="00A21255">
        <w:rPr>
          <w:sz w:val="21"/>
          <w:szCs w:val="21"/>
        </w:rPr>
        <w:t>弹回，最高到达</w:t>
      </w:r>
      <w:r w:rsidR="000525C4" w:rsidRPr="00A21255">
        <w:rPr>
          <w:sz w:val="21"/>
          <w:szCs w:val="21"/>
        </w:rPr>
        <w:object w:dxaOrig="240" w:dyaOrig="240" w14:anchorId="366821E6">
          <v:shape id="_x0000_i1114" type="#_x0000_t75" style="width:12pt;height:12pt" o:ole="">
            <v:imagedata r:id="rId186" o:title=""/>
          </v:shape>
          <o:OLEObject Type="Embed" ProgID="Equation.DSMT4" ShapeID="_x0000_i1114" DrawAspect="Content" ObjectID="_1803241363" r:id="rId187"/>
        </w:object>
      </w:r>
      <w:r w:rsidR="000525C4" w:rsidRPr="00A21255">
        <w:rPr>
          <w:sz w:val="21"/>
          <w:szCs w:val="21"/>
        </w:rPr>
        <w:t>点，</w:t>
      </w:r>
      <w:r w:rsidR="000525C4" w:rsidRPr="00A21255">
        <w:rPr>
          <w:sz w:val="21"/>
          <w:szCs w:val="21"/>
        </w:rPr>
        <w:object w:dxaOrig="840" w:dyaOrig="240" w14:anchorId="53E94686">
          <v:shape id="_x0000_i1115" type="#_x0000_t75" style="width:42pt;height:12pt" o:ole="">
            <v:imagedata r:id="rId188" o:title=""/>
          </v:shape>
          <o:OLEObject Type="Embed" ProgID="Equation.DSMT4" ShapeID="_x0000_i1115" DrawAspect="Content" ObjectID="_1803241364" r:id="rId189"/>
        </w:object>
      </w:r>
      <w:r w:rsidR="000525C4" w:rsidRPr="00A21255">
        <w:rPr>
          <w:sz w:val="21"/>
          <w:szCs w:val="21"/>
        </w:rPr>
        <w:t>。已知</w:t>
      </w:r>
      <w:r w:rsidR="000525C4" w:rsidRPr="00A21255">
        <w:rPr>
          <w:sz w:val="21"/>
          <w:szCs w:val="21"/>
        </w:rPr>
        <w:object w:dxaOrig="220" w:dyaOrig="240" w14:anchorId="374377F1">
          <v:shape id="_x0000_i1116" type="#_x0000_t75" style="width:11.5pt;height:12pt" o:ole="">
            <v:imagedata r:id="rId190" o:title=""/>
          </v:shape>
          <o:OLEObject Type="Embed" ProgID="Equation.DSMT4" ShapeID="_x0000_i1116" DrawAspect="Content" ObjectID="_1803241365" r:id="rId191"/>
        </w:object>
      </w:r>
      <w:r w:rsidR="000525C4" w:rsidRPr="00A21255">
        <w:rPr>
          <w:sz w:val="21"/>
          <w:szCs w:val="21"/>
        </w:rPr>
        <w:t>与直轨道间的动摩擦因数</w:t>
      </w:r>
      <w:r w:rsidR="00250941" w:rsidRPr="00A21255">
        <w:rPr>
          <w:sz w:val="21"/>
          <w:szCs w:val="21"/>
        </w:rPr>
        <w:object w:dxaOrig="560" w:dyaOrig="560" w14:anchorId="325D3CA8">
          <v:shape id="_x0000_i1117" type="#_x0000_t75" style="width:28.5pt;height:27.5pt" o:ole="">
            <v:imagedata r:id="rId192" o:title=""/>
          </v:shape>
          <o:OLEObject Type="Embed" ProgID="Equation.DSMT4" ShapeID="_x0000_i1117" DrawAspect="Content" ObjectID="_1803241366" r:id="rId193"/>
        </w:object>
      </w:r>
      <w:r w:rsidR="000525C4" w:rsidRPr="00A21255">
        <w:rPr>
          <w:sz w:val="21"/>
          <w:szCs w:val="21"/>
        </w:rPr>
        <w:t>，重力加速度大小为</w:t>
      </w:r>
      <w:r w:rsidR="000525C4" w:rsidRPr="00A21255">
        <w:rPr>
          <w:sz w:val="21"/>
          <w:szCs w:val="21"/>
        </w:rPr>
        <w:object w:dxaOrig="200" w:dyaOrig="240" w14:anchorId="3DECC648">
          <v:shape id="_x0000_i1118" type="#_x0000_t75" style="width:10pt;height:12pt" o:ole="">
            <v:imagedata r:id="rId194" o:title=""/>
          </v:shape>
          <o:OLEObject Type="Embed" ProgID="Equation.DSMT4" ShapeID="_x0000_i1118" DrawAspect="Content" ObjectID="_1803241367" r:id="rId195"/>
        </w:object>
      </w:r>
      <w:r w:rsidR="000525C4" w:rsidRPr="00A21255">
        <w:rPr>
          <w:sz w:val="21"/>
          <w:szCs w:val="21"/>
        </w:rPr>
        <w:t>。（取</w:t>
      </w:r>
      <w:r w:rsidR="008551FE" w:rsidRPr="00A21255">
        <w:rPr>
          <w:sz w:val="21"/>
          <w:szCs w:val="21"/>
        </w:rPr>
        <w:object w:dxaOrig="980" w:dyaOrig="560" w14:anchorId="3F7F9C69">
          <v:shape id="_x0000_i1119" type="#_x0000_t75" style="width:49.5pt;height:27.5pt" o:ole="">
            <v:imagedata r:id="rId196" o:title=""/>
          </v:shape>
          <o:OLEObject Type="Embed" ProgID="Equation.DSMT4" ShapeID="_x0000_i1119" DrawAspect="Content" ObjectID="_1803241368" r:id="rId197"/>
        </w:object>
      </w:r>
      <w:r w:rsidR="00FC0ECD" w:rsidRPr="00A21255">
        <w:rPr>
          <w:sz w:val="21"/>
          <w:szCs w:val="21"/>
        </w:rPr>
        <w:t>，</w:t>
      </w:r>
      <w:r w:rsidR="00FC0ECD" w:rsidRPr="00A21255">
        <w:rPr>
          <w:sz w:val="21"/>
          <w:szCs w:val="21"/>
        </w:rPr>
        <w:object w:dxaOrig="1020" w:dyaOrig="560" w14:anchorId="1DA04356">
          <v:shape id="_x0000_i1120" type="#_x0000_t75" style="width:51pt;height:27.5pt" o:ole="">
            <v:imagedata r:id="rId198" o:title=""/>
          </v:shape>
          <o:OLEObject Type="Embed" ProgID="Equation.DSMT4" ShapeID="_x0000_i1120" DrawAspect="Content" ObjectID="_1803241369" r:id="rId199"/>
        </w:object>
      </w:r>
      <w:r w:rsidR="000525C4" w:rsidRPr="00A21255">
        <w:rPr>
          <w:sz w:val="21"/>
          <w:szCs w:val="21"/>
        </w:rPr>
        <w:t>）</w:t>
      </w:r>
    </w:p>
    <w:p w14:paraId="45B617AD" w14:textId="77777777" w:rsidR="000525C4" w:rsidRPr="00A21255" w:rsidRDefault="00A21255" w:rsidP="00A21255">
      <w:pPr>
        <w:spacing w:line="360" w:lineRule="auto"/>
        <w:textAlignment w:val="center"/>
        <w:rPr>
          <w:sz w:val="21"/>
          <w:szCs w:val="21"/>
        </w:rPr>
      </w:pPr>
      <w:r>
        <w:rPr>
          <w:sz w:val="21"/>
          <w:szCs w:val="21"/>
        </w:rPr>
        <w:t>(1)</w:t>
      </w:r>
      <w:r w:rsidR="000525C4" w:rsidRPr="00A21255">
        <w:rPr>
          <w:sz w:val="21"/>
          <w:szCs w:val="21"/>
        </w:rPr>
        <w:t>求</w:t>
      </w:r>
      <w:r w:rsidR="000525C4" w:rsidRPr="00A21255">
        <w:rPr>
          <w:sz w:val="21"/>
          <w:szCs w:val="21"/>
        </w:rPr>
        <w:object w:dxaOrig="220" w:dyaOrig="240" w14:anchorId="2843EFE5">
          <v:shape id="_x0000_i1121" type="#_x0000_t75" style="width:11.5pt;height:12pt" o:ole="">
            <v:imagedata r:id="rId200" o:title=""/>
          </v:shape>
          <o:OLEObject Type="Embed" ProgID="Equation.DSMT4" ShapeID="_x0000_i1121" DrawAspect="Content" ObjectID="_1803241370" r:id="rId201"/>
        </w:object>
      </w:r>
      <w:r w:rsidR="000525C4" w:rsidRPr="00A21255">
        <w:rPr>
          <w:sz w:val="21"/>
          <w:szCs w:val="21"/>
        </w:rPr>
        <w:t>第一次运动到</w:t>
      </w:r>
      <w:r w:rsidR="000525C4" w:rsidRPr="00A21255">
        <w:rPr>
          <w:sz w:val="21"/>
          <w:szCs w:val="21"/>
        </w:rPr>
        <w:object w:dxaOrig="220" w:dyaOrig="240" w14:anchorId="5156D9C4">
          <v:shape id="_x0000_i1122" type="#_x0000_t75" style="width:11.5pt;height:12pt" o:ole="">
            <v:imagedata r:id="rId202" o:title=""/>
          </v:shape>
          <o:OLEObject Type="Embed" ProgID="Equation.DSMT4" ShapeID="_x0000_i1122" DrawAspect="Content" ObjectID="_1803241371" r:id="rId203"/>
        </w:object>
      </w:r>
      <w:r w:rsidR="000525C4" w:rsidRPr="00A21255">
        <w:rPr>
          <w:sz w:val="21"/>
          <w:szCs w:val="21"/>
        </w:rPr>
        <w:t>点时速度的大小。</w:t>
      </w:r>
    </w:p>
    <w:p w14:paraId="75B72714" w14:textId="77777777" w:rsidR="000525C4" w:rsidRPr="00A21255" w:rsidRDefault="00A21255" w:rsidP="00A21255">
      <w:pPr>
        <w:spacing w:line="360" w:lineRule="auto"/>
        <w:textAlignment w:val="center"/>
        <w:rPr>
          <w:sz w:val="21"/>
          <w:szCs w:val="21"/>
        </w:rPr>
      </w:pPr>
      <w:r>
        <w:rPr>
          <w:sz w:val="21"/>
          <w:szCs w:val="21"/>
        </w:rPr>
        <w:t>(2)</w:t>
      </w:r>
      <w:r w:rsidR="000525C4" w:rsidRPr="00A21255">
        <w:rPr>
          <w:sz w:val="21"/>
          <w:szCs w:val="21"/>
        </w:rPr>
        <w:t>求</w:t>
      </w:r>
      <w:r w:rsidR="000525C4" w:rsidRPr="00A21255">
        <w:rPr>
          <w:sz w:val="21"/>
          <w:szCs w:val="21"/>
        </w:rPr>
        <w:object w:dxaOrig="220" w:dyaOrig="240" w14:anchorId="0BED092D">
          <v:shape id="_x0000_i1123" type="#_x0000_t75" style="width:11.5pt;height:12pt" o:ole="">
            <v:imagedata r:id="rId204" o:title=""/>
          </v:shape>
          <o:OLEObject Type="Embed" ProgID="Equation.DSMT4" ShapeID="_x0000_i1123" DrawAspect="Content" ObjectID="_1803241372" r:id="rId205"/>
        </w:object>
      </w:r>
      <w:r w:rsidR="000525C4" w:rsidRPr="00A21255">
        <w:rPr>
          <w:sz w:val="21"/>
          <w:szCs w:val="21"/>
        </w:rPr>
        <w:t>运动到</w:t>
      </w:r>
      <w:r w:rsidR="000525C4" w:rsidRPr="00A21255">
        <w:rPr>
          <w:sz w:val="21"/>
          <w:szCs w:val="21"/>
        </w:rPr>
        <w:object w:dxaOrig="220" w:dyaOrig="240" w14:anchorId="1F85B614">
          <v:shape id="_x0000_i1124" type="#_x0000_t75" style="width:11.5pt;height:12pt" o:ole="">
            <v:imagedata r:id="rId206" o:title=""/>
          </v:shape>
          <o:OLEObject Type="Embed" ProgID="Equation.DSMT4" ShapeID="_x0000_i1124" DrawAspect="Content" ObjectID="_1803241373" r:id="rId207"/>
        </w:object>
      </w:r>
      <w:r w:rsidR="000525C4" w:rsidRPr="00A21255">
        <w:rPr>
          <w:sz w:val="21"/>
          <w:szCs w:val="21"/>
        </w:rPr>
        <w:t>点时弹簧的弹性势能。</w:t>
      </w:r>
    </w:p>
    <w:p w14:paraId="0E63254D" w14:textId="77777777" w:rsidR="008667F4" w:rsidRPr="00A21255" w:rsidRDefault="00A21255" w:rsidP="00A21255">
      <w:pPr>
        <w:spacing w:line="360" w:lineRule="auto"/>
        <w:textAlignment w:val="center"/>
        <w:rPr>
          <w:sz w:val="21"/>
          <w:szCs w:val="21"/>
        </w:rPr>
      </w:pPr>
      <w:r>
        <w:rPr>
          <w:sz w:val="21"/>
          <w:szCs w:val="21"/>
        </w:rPr>
        <w:t>(3)</w:t>
      </w:r>
      <w:r w:rsidR="000525C4" w:rsidRPr="00A21255">
        <w:rPr>
          <w:sz w:val="21"/>
          <w:szCs w:val="21"/>
        </w:rPr>
        <w:t>改变物块</w:t>
      </w:r>
      <w:r w:rsidR="000525C4" w:rsidRPr="00A21255">
        <w:rPr>
          <w:sz w:val="21"/>
          <w:szCs w:val="21"/>
        </w:rPr>
        <w:object w:dxaOrig="220" w:dyaOrig="240" w14:anchorId="67A6CF9E">
          <v:shape id="_x0000_i1125" type="#_x0000_t75" style="width:11.5pt;height:12pt" o:ole="">
            <v:imagedata r:id="rId208" o:title=""/>
          </v:shape>
          <o:OLEObject Type="Embed" ProgID="Equation.DSMT4" ShapeID="_x0000_i1125" DrawAspect="Content" ObjectID="_1803241374" r:id="rId209"/>
        </w:object>
      </w:r>
      <w:r w:rsidR="00BB5745" w:rsidRPr="00A21255">
        <w:rPr>
          <w:sz w:val="21"/>
          <w:szCs w:val="21"/>
        </w:rPr>
        <w:t>的质</w:t>
      </w:r>
      <w:r w:rsidR="000525C4" w:rsidRPr="00A21255">
        <w:rPr>
          <w:sz w:val="21"/>
          <w:szCs w:val="21"/>
        </w:rPr>
        <w:t>量，将</w:t>
      </w:r>
      <w:r w:rsidR="000525C4" w:rsidRPr="00A21255">
        <w:rPr>
          <w:sz w:val="21"/>
          <w:szCs w:val="21"/>
        </w:rPr>
        <w:object w:dxaOrig="220" w:dyaOrig="240" w14:anchorId="0577BCA4">
          <v:shape id="_x0000_i1126" type="#_x0000_t75" style="width:11.5pt;height:12pt" o:ole="">
            <v:imagedata r:id="rId210" o:title=""/>
          </v:shape>
          <o:OLEObject Type="Embed" ProgID="Equation.DSMT4" ShapeID="_x0000_i1126" DrawAspect="Content" ObjectID="_1803241375" r:id="rId211"/>
        </w:object>
      </w:r>
      <w:r w:rsidR="000525C4" w:rsidRPr="00A21255">
        <w:rPr>
          <w:sz w:val="21"/>
          <w:szCs w:val="21"/>
        </w:rPr>
        <w:t>推至</w:t>
      </w:r>
      <w:r w:rsidR="000525C4" w:rsidRPr="00A21255">
        <w:rPr>
          <w:sz w:val="21"/>
          <w:szCs w:val="21"/>
        </w:rPr>
        <w:object w:dxaOrig="220" w:dyaOrig="240" w14:anchorId="5D8C83B1">
          <v:shape id="_x0000_i1127" type="#_x0000_t75" style="width:11.5pt;height:12pt" o:ole="">
            <v:imagedata r:id="rId212" o:title=""/>
          </v:shape>
          <o:OLEObject Type="Embed" ProgID="Equation.DSMT4" ShapeID="_x0000_i1127" DrawAspect="Content" ObjectID="_1803241376" r:id="rId213"/>
        </w:object>
      </w:r>
      <w:r w:rsidR="000525C4" w:rsidRPr="00A21255">
        <w:rPr>
          <w:sz w:val="21"/>
          <w:szCs w:val="21"/>
        </w:rPr>
        <w:t>点，从静止开始释放。已知</w:t>
      </w:r>
      <w:r w:rsidR="000525C4" w:rsidRPr="00A21255">
        <w:rPr>
          <w:sz w:val="21"/>
          <w:szCs w:val="21"/>
        </w:rPr>
        <w:object w:dxaOrig="220" w:dyaOrig="240" w14:anchorId="72A50C44">
          <v:shape id="_x0000_i1128" type="#_x0000_t75" style="width:11.5pt;height:12pt" o:ole="">
            <v:imagedata r:id="rId214" o:title=""/>
          </v:shape>
          <o:OLEObject Type="Embed" ProgID="Equation.DSMT4" ShapeID="_x0000_i1128" DrawAspect="Content" ObjectID="_1803241377" r:id="rId215"/>
        </w:object>
      </w:r>
      <w:r w:rsidR="000525C4" w:rsidRPr="00A21255">
        <w:rPr>
          <w:sz w:val="21"/>
          <w:szCs w:val="21"/>
        </w:rPr>
        <w:t>自圆弧轨道的最高点</w:t>
      </w:r>
      <w:r w:rsidR="000525C4" w:rsidRPr="00A21255">
        <w:rPr>
          <w:sz w:val="21"/>
          <w:szCs w:val="21"/>
        </w:rPr>
        <w:object w:dxaOrig="240" w:dyaOrig="240" w14:anchorId="40D48D48">
          <v:shape id="_x0000_i1129" type="#_x0000_t75" style="width:12pt;height:12pt" o:ole="">
            <v:imagedata r:id="rId216" o:title=""/>
          </v:shape>
          <o:OLEObject Type="Embed" ProgID="Equation.DSMT4" ShapeID="_x0000_i1129" DrawAspect="Content" ObjectID="_1803241378" r:id="rId217"/>
        </w:object>
      </w:r>
      <w:r w:rsidR="000525C4" w:rsidRPr="00A21255">
        <w:rPr>
          <w:sz w:val="21"/>
          <w:szCs w:val="21"/>
        </w:rPr>
        <w:t>处水平飞出后，恰好通过</w:t>
      </w:r>
      <w:r w:rsidR="000525C4" w:rsidRPr="00A21255">
        <w:rPr>
          <w:sz w:val="21"/>
          <w:szCs w:val="21"/>
        </w:rPr>
        <w:object w:dxaOrig="240" w:dyaOrig="260" w14:anchorId="353CD14F">
          <v:shape id="_x0000_i1130" type="#_x0000_t75" style="width:12pt;height:13.5pt" o:ole="">
            <v:imagedata r:id="rId218" o:title=""/>
          </v:shape>
          <o:OLEObject Type="Embed" ProgID="Equation.DSMT4" ShapeID="_x0000_i1130" DrawAspect="Content" ObjectID="_1803241379" r:id="rId219"/>
        </w:object>
      </w:r>
      <w:r w:rsidR="000525C4" w:rsidRPr="00A21255">
        <w:rPr>
          <w:sz w:val="21"/>
          <w:szCs w:val="21"/>
        </w:rPr>
        <w:t>点。</w:t>
      </w:r>
      <w:r w:rsidR="000525C4" w:rsidRPr="00A21255">
        <w:rPr>
          <w:sz w:val="21"/>
          <w:szCs w:val="21"/>
        </w:rPr>
        <w:object w:dxaOrig="240" w:dyaOrig="260" w14:anchorId="7936887B">
          <v:shape id="_x0000_i1131" type="#_x0000_t75" style="width:12pt;height:13.5pt" o:ole="">
            <v:imagedata r:id="rId220" o:title=""/>
          </v:shape>
          <o:OLEObject Type="Embed" ProgID="Equation.DSMT4" ShapeID="_x0000_i1131" DrawAspect="Content" ObjectID="_1803241380" r:id="rId221"/>
        </w:object>
      </w:r>
      <w:r w:rsidR="000525C4" w:rsidRPr="00A21255">
        <w:rPr>
          <w:sz w:val="21"/>
          <w:szCs w:val="21"/>
        </w:rPr>
        <w:t>点在</w:t>
      </w:r>
      <w:r w:rsidR="000525C4" w:rsidRPr="00A21255">
        <w:rPr>
          <w:sz w:val="21"/>
          <w:szCs w:val="21"/>
        </w:rPr>
        <w:object w:dxaOrig="220" w:dyaOrig="260" w14:anchorId="3C1ECD25">
          <v:shape id="_x0000_i1132" type="#_x0000_t75" style="width:11.5pt;height:13.5pt" o:ole="">
            <v:imagedata r:id="rId222" o:title=""/>
          </v:shape>
          <o:OLEObject Type="Embed" ProgID="Equation.DSMT4" ShapeID="_x0000_i1132" DrawAspect="Content" ObjectID="_1803241381" r:id="rId223"/>
        </w:object>
      </w:r>
      <w:r w:rsidR="000525C4" w:rsidRPr="00A21255">
        <w:rPr>
          <w:sz w:val="21"/>
          <w:szCs w:val="21"/>
        </w:rPr>
        <w:t>点的左下方，与</w:t>
      </w:r>
      <w:r w:rsidR="000525C4" w:rsidRPr="00A21255">
        <w:rPr>
          <w:sz w:val="21"/>
          <w:szCs w:val="21"/>
        </w:rPr>
        <w:object w:dxaOrig="220" w:dyaOrig="260" w14:anchorId="04B0E507">
          <v:shape id="_x0000_i1133" type="#_x0000_t75" style="width:11.5pt;height:13.5pt" o:ole="">
            <v:imagedata r:id="rId224" o:title=""/>
          </v:shape>
          <o:OLEObject Type="Embed" ProgID="Equation.DSMT4" ShapeID="_x0000_i1133" DrawAspect="Content" ObjectID="_1803241382" r:id="rId225"/>
        </w:object>
      </w:r>
      <w:r w:rsidR="000525C4" w:rsidRPr="00A21255">
        <w:rPr>
          <w:sz w:val="21"/>
          <w:szCs w:val="21"/>
        </w:rPr>
        <w:t>点水平相距</w:t>
      </w:r>
      <w:r w:rsidR="000525C4" w:rsidRPr="00A21255">
        <w:rPr>
          <w:sz w:val="21"/>
          <w:szCs w:val="21"/>
        </w:rPr>
        <w:object w:dxaOrig="380" w:dyaOrig="560" w14:anchorId="114EF631">
          <v:shape id="_x0000_i1134" type="#_x0000_t75" style="width:19pt;height:27.5pt" o:ole="">
            <v:imagedata r:id="rId226" o:title=""/>
          </v:shape>
          <o:OLEObject Type="Embed" ProgID="Equation.DSMT4" ShapeID="_x0000_i1134" DrawAspect="Content" ObjectID="_1803241383" r:id="rId227"/>
        </w:object>
      </w:r>
      <w:r w:rsidR="000525C4" w:rsidRPr="00A21255">
        <w:rPr>
          <w:sz w:val="21"/>
          <w:szCs w:val="21"/>
        </w:rPr>
        <w:t>、竖直相距</w:t>
      </w:r>
      <w:r w:rsidR="000525C4" w:rsidRPr="00A21255">
        <w:rPr>
          <w:sz w:val="21"/>
          <w:szCs w:val="21"/>
        </w:rPr>
        <w:object w:dxaOrig="220" w:dyaOrig="240" w14:anchorId="1D477591">
          <v:shape id="_x0000_i1135" type="#_x0000_t75" style="width:11.5pt;height:12pt" o:ole="">
            <v:imagedata r:id="rId228" o:title=""/>
          </v:shape>
          <o:OLEObject Type="Embed" ProgID="Equation.DSMT4" ShapeID="_x0000_i1135" DrawAspect="Content" ObjectID="_1803241384" r:id="rId229"/>
        </w:object>
      </w:r>
      <w:r w:rsidR="00657052" w:rsidRPr="00A21255">
        <w:rPr>
          <w:sz w:val="21"/>
          <w:szCs w:val="21"/>
        </w:rPr>
        <w:t>，</w:t>
      </w:r>
      <w:r w:rsidR="000525C4" w:rsidRPr="00A21255">
        <w:rPr>
          <w:sz w:val="21"/>
          <w:szCs w:val="21"/>
        </w:rPr>
        <w:t>求</w:t>
      </w:r>
      <w:r w:rsidR="000525C4" w:rsidRPr="00A21255">
        <w:rPr>
          <w:sz w:val="21"/>
          <w:szCs w:val="21"/>
        </w:rPr>
        <w:object w:dxaOrig="220" w:dyaOrig="240" w14:anchorId="59760541">
          <v:shape id="_x0000_i1136" type="#_x0000_t75" style="width:11.5pt;height:12pt" o:ole="">
            <v:imagedata r:id="rId230" o:title=""/>
          </v:shape>
          <o:OLEObject Type="Embed" ProgID="Equation.DSMT4" ShapeID="_x0000_i1136" DrawAspect="Content" ObjectID="_1803241385" r:id="rId231"/>
        </w:object>
      </w:r>
      <w:r w:rsidR="000525C4" w:rsidRPr="00A21255">
        <w:rPr>
          <w:sz w:val="21"/>
          <w:szCs w:val="21"/>
        </w:rPr>
        <w:t>运动到</w:t>
      </w:r>
      <w:r w:rsidR="000525C4" w:rsidRPr="00A21255">
        <w:rPr>
          <w:sz w:val="21"/>
          <w:szCs w:val="21"/>
        </w:rPr>
        <w:object w:dxaOrig="240" w:dyaOrig="240" w14:anchorId="1FB476B1">
          <v:shape id="_x0000_i1137" type="#_x0000_t75" style="width:12pt;height:12pt" o:ole="">
            <v:imagedata r:id="rId232" o:title=""/>
          </v:shape>
          <o:OLEObject Type="Embed" ProgID="Equation.DSMT4" ShapeID="_x0000_i1137" DrawAspect="Content" ObjectID="_1803241386" r:id="rId233"/>
        </w:object>
      </w:r>
      <w:r w:rsidR="000525C4" w:rsidRPr="00A21255">
        <w:rPr>
          <w:sz w:val="21"/>
          <w:szCs w:val="21"/>
        </w:rPr>
        <w:t>点时速度的大小和改变后</w:t>
      </w:r>
      <w:r w:rsidR="000525C4" w:rsidRPr="00A21255">
        <w:rPr>
          <w:sz w:val="21"/>
          <w:szCs w:val="21"/>
        </w:rPr>
        <w:object w:dxaOrig="220" w:dyaOrig="240" w14:anchorId="693A233D">
          <v:shape id="_x0000_i1138" type="#_x0000_t75" style="width:11.5pt;height:12pt" o:ole="">
            <v:imagedata r:id="rId234" o:title=""/>
          </v:shape>
          <o:OLEObject Type="Embed" ProgID="Equation.DSMT4" ShapeID="_x0000_i1138" DrawAspect="Content" ObjectID="_1803241387" r:id="rId235"/>
        </w:object>
      </w:r>
      <w:r w:rsidR="000525C4" w:rsidRPr="00A21255">
        <w:rPr>
          <w:sz w:val="21"/>
          <w:szCs w:val="21"/>
        </w:rPr>
        <w:t>的质量。</w:t>
      </w:r>
    </w:p>
    <w:p w14:paraId="0C9AB858" w14:textId="77777777" w:rsidR="00DF561C" w:rsidRDefault="00C7474B" w:rsidP="00DF561C">
      <w:pPr>
        <w:spacing w:line="360" w:lineRule="auto"/>
        <w:jc w:val="center"/>
        <w:textAlignment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 wp14:anchorId="7666CB2D" wp14:editId="608D6C64">
            <wp:extent cx="1809750" cy="1685925"/>
            <wp:effectExtent l="0" t="0" r="0" b="9525"/>
            <wp:docPr id="273" name="图片 12" descr="C:\Users\hk350\Desktop\高考解析）\高清图片\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C:\Users\hk350\Desktop\高考解析）\高清图片\25.jpg"/>
                    <pic:cNvPicPr>
                      <a:picLocks noChangeAspect="1" noChangeArrowheads="1"/>
                    </pic:cNvPicPr>
                  </pic:nvPicPr>
                  <pic:blipFill>
                    <a:blip r:embed="rId2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B261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312E05BC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4D9ED69C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619C0C4A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3A90691F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511D95DD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770B23B0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01650011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1AC039A9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5B70C5B0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105CC63F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522E1DD3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4E3B17AB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4C07EA2A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66AF2E70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69956F14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24D33DCA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56F63AF5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3F40BB45" w14:textId="77777777" w:rsidR="00467FD7" w:rsidRPr="00A21255" w:rsidRDefault="005330A9" w:rsidP="00A21255">
      <w:pPr>
        <w:spacing w:line="360" w:lineRule="auto"/>
        <w:rPr>
          <w:b/>
          <w:sz w:val="21"/>
          <w:szCs w:val="21"/>
        </w:rPr>
      </w:pPr>
      <w:r w:rsidRPr="00A21255">
        <w:rPr>
          <w:b/>
          <w:sz w:val="21"/>
          <w:szCs w:val="21"/>
        </w:rPr>
        <w:lastRenderedPageBreak/>
        <w:t>（二</w:t>
      </w:r>
      <w:r w:rsidR="00467FD7" w:rsidRPr="00A21255">
        <w:rPr>
          <w:b/>
          <w:sz w:val="21"/>
          <w:szCs w:val="21"/>
        </w:rPr>
        <w:t>）选考题</w:t>
      </w:r>
    </w:p>
    <w:p w14:paraId="315D1FFB" w14:textId="77777777" w:rsidR="008E5467" w:rsidRPr="00A21255" w:rsidRDefault="008E5467" w:rsidP="00A21255">
      <w:pPr>
        <w:spacing w:line="360" w:lineRule="auto"/>
        <w:rPr>
          <w:b/>
          <w:sz w:val="21"/>
          <w:szCs w:val="21"/>
        </w:rPr>
      </w:pPr>
      <w:r w:rsidRPr="00A21255">
        <w:rPr>
          <w:b/>
          <w:sz w:val="21"/>
          <w:szCs w:val="21"/>
        </w:rPr>
        <w:t>[</w:t>
      </w:r>
      <w:r w:rsidRPr="00A21255">
        <w:rPr>
          <w:b/>
          <w:sz w:val="21"/>
          <w:szCs w:val="21"/>
        </w:rPr>
        <w:t>物理</w:t>
      </w:r>
      <w:r w:rsidRPr="00A21255">
        <w:rPr>
          <w:b/>
          <w:sz w:val="21"/>
          <w:szCs w:val="21"/>
        </w:rPr>
        <w:t>——</w:t>
      </w:r>
      <w:r w:rsidRPr="00A21255">
        <w:rPr>
          <w:b/>
          <w:sz w:val="21"/>
          <w:szCs w:val="21"/>
        </w:rPr>
        <w:t>选修</w:t>
      </w:r>
      <w:r w:rsidRPr="00A21255">
        <w:rPr>
          <w:b/>
          <w:sz w:val="21"/>
          <w:szCs w:val="21"/>
        </w:rPr>
        <w:t>3-3]</w:t>
      </w:r>
      <w:r w:rsidRPr="00A21255">
        <w:rPr>
          <w:b/>
          <w:sz w:val="21"/>
          <w:szCs w:val="21"/>
        </w:rPr>
        <w:t>（</w:t>
      </w:r>
      <w:r w:rsidRPr="00A21255">
        <w:rPr>
          <w:b/>
          <w:sz w:val="21"/>
          <w:szCs w:val="21"/>
        </w:rPr>
        <w:t>15</w:t>
      </w:r>
      <w:r w:rsidRPr="00A21255">
        <w:rPr>
          <w:b/>
          <w:sz w:val="21"/>
          <w:szCs w:val="21"/>
        </w:rPr>
        <w:t>分）</w:t>
      </w:r>
    </w:p>
    <w:p w14:paraId="5CA0B8D3" w14:textId="77777777" w:rsidR="008E5467" w:rsidRPr="00A21255" w:rsidRDefault="002C59EA" w:rsidP="00A21255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(1)</w:t>
      </w:r>
      <w:r>
        <w:rPr>
          <w:rFonts w:hint="eastAsia"/>
          <w:sz w:val="21"/>
          <w:szCs w:val="21"/>
        </w:rPr>
        <w:t>(</w:t>
      </w:r>
      <w:r w:rsidR="008E5467" w:rsidRPr="00A21255">
        <w:rPr>
          <w:sz w:val="21"/>
          <w:szCs w:val="21"/>
        </w:rPr>
        <w:t>5</w:t>
      </w:r>
      <w:r w:rsidR="008E5467" w:rsidRPr="00A21255">
        <w:rPr>
          <w:sz w:val="21"/>
          <w:szCs w:val="21"/>
        </w:rPr>
        <w:t>分</w:t>
      </w:r>
      <w:r>
        <w:rPr>
          <w:rFonts w:hint="eastAsia"/>
          <w:sz w:val="21"/>
          <w:szCs w:val="21"/>
        </w:rPr>
        <w:t>)</w:t>
      </w:r>
      <w:r w:rsidR="008E5467" w:rsidRPr="00A21255">
        <w:rPr>
          <w:sz w:val="21"/>
          <w:szCs w:val="21"/>
        </w:rPr>
        <w:t>关于热力学定律，下列说法正确的是</w:t>
      </w:r>
      <w:r w:rsidR="008E5467" w:rsidRPr="00A21255">
        <w:rPr>
          <w:sz w:val="21"/>
          <w:szCs w:val="21"/>
        </w:rPr>
        <w:t>__________</w:t>
      </w:r>
      <w:r w:rsidR="008E5467" w:rsidRPr="00A21255">
        <w:rPr>
          <w:sz w:val="21"/>
          <w:szCs w:val="21"/>
        </w:rPr>
        <w:t>。（填正确答案标号。选对</w:t>
      </w:r>
      <w:r w:rsidR="008E5467" w:rsidRPr="00A21255">
        <w:rPr>
          <w:sz w:val="21"/>
          <w:szCs w:val="21"/>
        </w:rPr>
        <w:t>1</w:t>
      </w:r>
      <w:r w:rsidR="008E5467" w:rsidRPr="00A21255">
        <w:rPr>
          <w:sz w:val="21"/>
          <w:szCs w:val="21"/>
        </w:rPr>
        <w:t>个得</w:t>
      </w:r>
      <w:r w:rsidR="008E5467" w:rsidRPr="00A21255">
        <w:rPr>
          <w:sz w:val="21"/>
          <w:szCs w:val="21"/>
        </w:rPr>
        <w:t>2</w:t>
      </w:r>
      <w:r w:rsidR="008E5467" w:rsidRPr="00A21255">
        <w:rPr>
          <w:sz w:val="21"/>
          <w:szCs w:val="21"/>
        </w:rPr>
        <w:t>分，选对</w:t>
      </w:r>
      <w:r w:rsidR="008E5467" w:rsidRPr="00A21255">
        <w:rPr>
          <w:sz w:val="21"/>
          <w:szCs w:val="21"/>
        </w:rPr>
        <w:t>2</w:t>
      </w:r>
      <w:r w:rsidR="008E5467" w:rsidRPr="00A21255">
        <w:rPr>
          <w:sz w:val="21"/>
          <w:szCs w:val="21"/>
        </w:rPr>
        <w:t>个得</w:t>
      </w:r>
      <w:r w:rsidR="008E5467" w:rsidRPr="00A21255">
        <w:rPr>
          <w:sz w:val="21"/>
          <w:szCs w:val="21"/>
        </w:rPr>
        <w:t>4</w:t>
      </w:r>
      <w:r w:rsidR="008E5467" w:rsidRPr="00A21255">
        <w:rPr>
          <w:sz w:val="21"/>
          <w:szCs w:val="21"/>
        </w:rPr>
        <w:t>分，选对</w:t>
      </w:r>
      <w:r w:rsidR="008E5467" w:rsidRPr="00A21255">
        <w:rPr>
          <w:sz w:val="21"/>
          <w:szCs w:val="21"/>
        </w:rPr>
        <w:t>3</w:t>
      </w:r>
      <w:r w:rsidR="008E5467" w:rsidRPr="00A21255">
        <w:rPr>
          <w:sz w:val="21"/>
          <w:szCs w:val="21"/>
        </w:rPr>
        <w:t>个得</w:t>
      </w:r>
      <w:r w:rsidR="008E5467" w:rsidRPr="00A21255">
        <w:rPr>
          <w:sz w:val="21"/>
          <w:szCs w:val="21"/>
        </w:rPr>
        <w:t>5</w:t>
      </w:r>
      <w:r w:rsidR="008E5467" w:rsidRPr="00A21255">
        <w:rPr>
          <w:sz w:val="21"/>
          <w:szCs w:val="21"/>
        </w:rPr>
        <w:t>分，每选错</w:t>
      </w:r>
      <w:r w:rsidR="008E5467" w:rsidRPr="00A21255">
        <w:rPr>
          <w:sz w:val="21"/>
          <w:szCs w:val="21"/>
        </w:rPr>
        <w:t>1</w:t>
      </w:r>
      <w:r w:rsidR="008E5467" w:rsidRPr="00A21255">
        <w:rPr>
          <w:sz w:val="21"/>
          <w:szCs w:val="21"/>
        </w:rPr>
        <w:t>个扣</w:t>
      </w:r>
      <w:r w:rsidR="008E5467" w:rsidRPr="00A21255">
        <w:rPr>
          <w:sz w:val="21"/>
          <w:szCs w:val="21"/>
        </w:rPr>
        <w:t>3</w:t>
      </w:r>
      <w:r w:rsidR="008E5467" w:rsidRPr="00A21255">
        <w:rPr>
          <w:sz w:val="21"/>
          <w:szCs w:val="21"/>
        </w:rPr>
        <w:t>分，最低得分为</w:t>
      </w:r>
      <w:r w:rsidR="008E5467" w:rsidRPr="00A21255">
        <w:rPr>
          <w:sz w:val="21"/>
          <w:szCs w:val="21"/>
        </w:rPr>
        <w:t>0</w:t>
      </w:r>
      <w:r w:rsidR="008E5467" w:rsidRPr="00A21255">
        <w:rPr>
          <w:sz w:val="21"/>
          <w:szCs w:val="21"/>
        </w:rPr>
        <w:t>分）</w:t>
      </w:r>
    </w:p>
    <w:p w14:paraId="1CDF4BEC" w14:textId="77777777"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．气体吸热后温度一定升高</w:t>
      </w:r>
    </w:p>
    <w:p w14:paraId="3D706B56" w14:textId="77777777"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．对气体做功可以改变其内能</w:t>
      </w:r>
    </w:p>
    <w:p w14:paraId="1CD28A7A" w14:textId="77777777"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C</w:t>
      </w:r>
      <w:r w:rsidRPr="00A21255">
        <w:rPr>
          <w:sz w:val="21"/>
          <w:szCs w:val="21"/>
        </w:rPr>
        <w:t>．理想气体等压膨胀过程一定放热</w:t>
      </w:r>
    </w:p>
    <w:p w14:paraId="541721B1" w14:textId="77777777"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D</w:t>
      </w:r>
      <w:r w:rsidR="00A0224E" w:rsidRPr="00A21255">
        <w:rPr>
          <w:sz w:val="21"/>
          <w:szCs w:val="21"/>
        </w:rPr>
        <w:t>．热量不可能自发地从低温</w:t>
      </w:r>
      <w:r w:rsidRPr="00A21255">
        <w:rPr>
          <w:sz w:val="21"/>
          <w:szCs w:val="21"/>
        </w:rPr>
        <w:t>物体传到高温物体</w:t>
      </w:r>
    </w:p>
    <w:p w14:paraId="1674660F" w14:textId="77777777"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E</w:t>
      </w:r>
      <w:r w:rsidRPr="00A21255">
        <w:rPr>
          <w:sz w:val="21"/>
          <w:szCs w:val="21"/>
        </w:rPr>
        <w:t>．如果两个系统分别与状态确定的第三个系统达到热平衡，那么这两个系统彼此之间也必定达到热平衡</w:t>
      </w:r>
    </w:p>
    <w:p w14:paraId="0A7C105D" w14:textId="77777777" w:rsidR="008E5467" w:rsidRPr="00A21255" w:rsidRDefault="002C59EA" w:rsidP="00245BE9">
      <w:pPr>
        <w:spacing w:line="360" w:lineRule="auto"/>
        <w:textAlignment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(</w:t>
      </w:r>
      <w:r w:rsidR="008E5467" w:rsidRPr="00A21255"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)(</w:t>
      </w:r>
      <w:r w:rsidR="008E5467" w:rsidRPr="00A21255">
        <w:rPr>
          <w:sz w:val="21"/>
          <w:szCs w:val="21"/>
        </w:rPr>
        <w:t>10</w:t>
      </w:r>
      <w:r w:rsidR="008E5467" w:rsidRPr="00A21255">
        <w:rPr>
          <w:sz w:val="21"/>
          <w:szCs w:val="21"/>
        </w:rPr>
        <w:t>分</w:t>
      </w:r>
      <w:r>
        <w:rPr>
          <w:rFonts w:hint="eastAsia"/>
          <w:sz w:val="21"/>
          <w:szCs w:val="21"/>
        </w:rPr>
        <w:t>)</w:t>
      </w:r>
      <w:r w:rsidR="008E5467" w:rsidRPr="00A21255">
        <w:rPr>
          <w:sz w:val="21"/>
          <w:szCs w:val="21"/>
        </w:rPr>
        <w:t>在水下气泡内空气的压强大于气泡表面外侧水的压强，两压强差</w:t>
      </w:r>
      <w:r w:rsidR="008E5467" w:rsidRPr="00A21255">
        <w:rPr>
          <w:sz w:val="21"/>
          <w:szCs w:val="21"/>
        </w:rPr>
        <w:object w:dxaOrig="320" w:dyaOrig="300" w14:anchorId="2C8419A9">
          <v:shape id="_x0000_i1139" type="#_x0000_t75" style="width:15.5pt;height:15pt" o:ole="">
            <v:imagedata r:id="rId237" o:title=""/>
          </v:shape>
          <o:OLEObject Type="Embed" ProgID="Equation.DSMT4" ShapeID="_x0000_i1139" DrawAspect="Content" ObjectID="_1803241388" r:id="rId238"/>
        </w:object>
      </w:r>
      <w:r w:rsidR="008E5467" w:rsidRPr="00A21255">
        <w:rPr>
          <w:sz w:val="21"/>
          <w:szCs w:val="21"/>
        </w:rPr>
        <w:t>与气泡半径</w:t>
      </w:r>
      <w:r w:rsidR="008E5467" w:rsidRPr="00A21255">
        <w:rPr>
          <w:sz w:val="21"/>
          <w:szCs w:val="21"/>
        </w:rPr>
        <w:object w:dxaOrig="180" w:dyaOrig="180" w14:anchorId="62D9405C">
          <v:shape id="_x0000_i1140" type="#_x0000_t75" style="width:8.5pt;height:8.5pt" o:ole="">
            <v:imagedata r:id="rId239" o:title=""/>
          </v:shape>
          <o:OLEObject Type="Embed" ProgID="Equation.DSMT4" ShapeID="_x0000_i1140" DrawAspect="Content" ObjectID="_1803241389" r:id="rId240"/>
        </w:object>
      </w:r>
      <w:r w:rsidR="008E5467" w:rsidRPr="00A21255">
        <w:rPr>
          <w:sz w:val="21"/>
          <w:szCs w:val="21"/>
        </w:rPr>
        <w:t>之间的关系为</w:t>
      </w:r>
      <w:r w:rsidR="008E5467" w:rsidRPr="00A21255">
        <w:rPr>
          <w:sz w:val="21"/>
          <w:szCs w:val="21"/>
        </w:rPr>
        <w:object w:dxaOrig="820" w:dyaOrig="560" w14:anchorId="4386ECB4">
          <v:shape id="_x0000_i1141" type="#_x0000_t75" style="width:42pt;height:27.5pt" o:ole="">
            <v:imagedata r:id="rId241" o:title=""/>
          </v:shape>
          <o:OLEObject Type="Embed" ProgID="Equation.DSMT4" ShapeID="_x0000_i1141" DrawAspect="Content" ObjectID="_1803241390" r:id="rId242"/>
        </w:object>
      </w:r>
      <w:r w:rsidR="008E5467" w:rsidRPr="00A21255">
        <w:rPr>
          <w:sz w:val="21"/>
          <w:szCs w:val="21"/>
        </w:rPr>
        <w:t>，其中</w:t>
      </w:r>
      <w:r w:rsidR="008E5467" w:rsidRPr="00A21255">
        <w:rPr>
          <w:sz w:val="21"/>
          <w:szCs w:val="21"/>
        </w:rPr>
        <w:object w:dxaOrig="1280" w:dyaOrig="260" w14:anchorId="2A3382B8">
          <v:shape id="_x0000_i1142" type="#_x0000_t75" style="width:64.5pt;height:12pt" o:ole="">
            <v:imagedata r:id="rId243" o:title=""/>
          </v:shape>
          <o:OLEObject Type="Embed" ProgID="Equation.DSMT4" ShapeID="_x0000_i1142" DrawAspect="Content" ObjectID="_1803241391" r:id="rId244"/>
        </w:object>
      </w:r>
      <w:r w:rsidR="008E5467" w:rsidRPr="00A21255">
        <w:rPr>
          <w:sz w:val="21"/>
          <w:szCs w:val="21"/>
        </w:rPr>
        <w:t>。现让水下</w:t>
      </w:r>
      <w:r w:rsidR="008E5467" w:rsidRPr="00A21255">
        <w:rPr>
          <w:sz w:val="21"/>
          <w:szCs w:val="21"/>
        </w:rPr>
        <w:object w:dxaOrig="440" w:dyaOrig="260" w14:anchorId="152A91B5">
          <v:shape id="_x0000_i1143" type="#_x0000_t75" style="width:22pt;height:12pt" o:ole="">
            <v:imagedata r:id="rId245" o:title=""/>
          </v:shape>
          <o:OLEObject Type="Embed" ProgID="Equation.DSMT4" ShapeID="_x0000_i1143" DrawAspect="Content" ObjectID="_1803241392" r:id="rId246"/>
        </w:object>
      </w:r>
      <w:r w:rsidR="008E5467" w:rsidRPr="00A21255">
        <w:rPr>
          <w:sz w:val="21"/>
          <w:szCs w:val="21"/>
        </w:rPr>
        <w:t>处</w:t>
      </w:r>
      <w:proofErr w:type="gramStart"/>
      <w:r w:rsidR="008E5467" w:rsidRPr="00A21255">
        <w:rPr>
          <w:sz w:val="21"/>
          <w:szCs w:val="21"/>
        </w:rPr>
        <w:t>一</w:t>
      </w:r>
      <w:proofErr w:type="gramEnd"/>
      <w:r w:rsidR="008E5467" w:rsidRPr="00A21255">
        <w:rPr>
          <w:sz w:val="21"/>
          <w:szCs w:val="21"/>
        </w:rPr>
        <w:t>半径为</w:t>
      </w:r>
      <w:r w:rsidR="008E5467" w:rsidRPr="00A21255">
        <w:rPr>
          <w:sz w:val="21"/>
          <w:szCs w:val="21"/>
        </w:rPr>
        <w:object w:dxaOrig="720" w:dyaOrig="260" w14:anchorId="1D247D76">
          <v:shape id="_x0000_i1144" type="#_x0000_t75" style="width:36pt;height:12pt" o:ole="">
            <v:imagedata r:id="rId247" o:title=""/>
          </v:shape>
          <o:OLEObject Type="Embed" ProgID="Equation.DSMT4" ShapeID="_x0000_i1144" DrawAspect="Content" ObjectID="_1803241393" r:id="rId248"/>
        </w:object>
      </w:r>
      <w:r w:rsidR="008E5467" w:rsidRPr="00A21255">
        <w:rPr>
          <w:sz w:val="21"/>
          <w:szCs w:val="21"/>
        </w:rPr>
        <w:t>的气泡缓慢上升。已知大气压强</w:t>
      </w:r>
      <w:r w:rsidR="005109DB" w:rsidRPr="00A21255">
        <w:rPr>
          <w:sz w:val="21"/>
          <w:szCs w:val="21"/>
        </w:rPr>
        <w:object w:dxaOrig="1420" w:dyaOrig="340" w14:anchorId="1BEDCDE5">
          <v:shape id="_x0000_i1145" type="#_x0000_t75" style="width:71.5pt;height:17.5pt" o:ole="">
            <v:imagedata r:id="rId249" o:title=""/>
          </v:shape>
          <o:OLEObject Type="Embed" ProgID="Equation.DSMT4" ShapeID="_x0000_i1145" DrawAspect="Content" ObjectID="_1803241394" r:id="rId250"/>
        </w:object>
      </w:r>
      <w:r w:rsidR="008E5467" w:rsidRPr="00A21255">
        <w:rPr>
          <w:sz w:val="21"/>
          <w:szCs w:val="21"/>
        </w:rPr>
        <w:t>，水的密度</w:t>
      </w:r>
      <w:r w:rsidR="008E5467" w:rsidRPr="00A21255">
        <w:rPr>
          <w:sz w:val="21"/>
          <w:szCs w:val="21"/>
        </w:rPr>
        <w:object w:dxaOrig="1680" w:dyaOrig="340" w14:anchorId="0D007C3F">
          <v:shape id="_x0000_i1146" type="#_x0000_t75" style="width:84pt;height:17.5pt" o:ole="">
            <v:imagedata r:id="rId251" o:title=""/>
          </v:shape>
          <o:OLEObject Type="Embed" ProgID="Equation.DSMT4" ShapeID="_x0000_i1146" DrawAspect="Content" ObjectID="_1803241395" r:id="rId252"/>
        </w:object>
      </w:r>
      <w:r w:rsidR="008E5467" w:rsidRPr="00A21255">
        <w:rPr>
          <w:sz w:val="21"/>
          <w:szCs w:val="21"/>
        </w:rPr>
        <w:t>，重力加速度大小</w:t>
      </w:r>
      <w:r w:rsidR="008E5467" w:rsidRPr="00A21255">
        <w:rPr>
          <w:sz w:val="21"/>
          <w:szCs w:val="21"/>
        </w:rPr>
        <w:object w:dxaOrig="980" w:dyaOrig="340" w14:anchorId="66AB3D40">
          <v:shape id="_x0000_i1147" type="#_x0000_t75" style="width:49.5pt;height:17.5pt" o:ole="">
            <v:imagedata r:id="rId253" o:title=""/>
          </v:shape>
          <o:OLEObject Type="Embed" ProgID="Equation.DSMT4" ShapeID="_x0000_i1147" DrawAspect="Content" ObjectID="_1803241396" r:id="rId254"/>
        </w:object>
      </w:r>
      <w:r w:rsidR="008E5467" w:rsidRPr="00A21255">
        <w:rPr>
          <w:sz w:val="21"/>
          <w:szCs w:val="21"/>
        </w:rPr>
        <w:t>。</w:t>
      </w:r>
    </w:p>
    <w:p w14:paraId="548C7B21" w14:textId="77777777" w:rsidR="00D23C56" w:rsidRPr="00A21255" w:rsidRDefault="00D23C56" w:rsidP="00245BE9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</w:t>
      </w:r>
      <w:proofErr w:type="spellStart"/>
      <w:r w:rsidRPr="00A21255">
        <w:rPr>
          <w:sz w:val="21"/>
          <w:szCs w:val="21"/>
        </w:rPr>
        <w:t>i</w:t>
      </w:r>
      <w:proofErr w:type="spellEnd"/>
      <w:r w:rsidRPr="00A21255">
        <w:rPr>
          <w:sz w:val="21"/>
          <w:szCs w:val="21"/>
        </w:rPr>
        <w:t>)</w:t>
      </w:r>
      <w:r w:rsidR="008E5467" w:rsidRPr="00A21255">
        <w:rPr>
          <w:sz w:val="21"/>
          <w:szCs w:val="21"/>
        </w:rPr>
        <w:t>求在水下</w:t>
      </w:r>
      <w:r w:rsidR="008E5467" w:rsidRPr="00A21255">
        <w:rPr>
          <w:sz w:val="21"/>
          <w:szCs w:val="21"/>
        </w:rPr>
        <w:object w:dxaOrig="440" w:dyaOrig="260" w14:anchorId="52599B36">
          <v:shape id="_x0000_i1148" type="#_x0000_t75" style="width:22pt;height:12pt" o:ole="">
            <v:imagedata r:id="rId255" o:title=""/>
          </v:shape>
          <o:OLEObject Type="Embed" ProgID="Equation.DSMT4" ShapeID="_x0000_i1148" DrawAspect="Content" ObjectID="_1803241397" r:id="rId256"/>
        </w:object>
      </w:r>
      <w:r w:rsidR="008E5467" w:rsidRPr="00A21255">
        <w:rPr>
          <w:sz w:val="21"/>
          <w:szCs w:val="21"/>
        </w:rPr>
        <w:t>处气泡内外的压强差；</w:t>
      </w:r>
    </w:p>
    <w:p w14:paraId="2C5C756F" w14:textId="77777777" w:rsidR="008E5467" w:rsidRPr="00A21255" w:rsidRDefault="00D23C56" w:rsidP="00245BE9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(ii)</w:t>
      </w:r>
      <w:r w:rsidR="008E5467" w:rsidRPr="00A21255">
        <w:rPr>
          <w:sz w:val="21"/>
          <w:szCs w:val="21"/>
        </w:rPr>
        <w:t>忽略水温随水深的变化，在气泡上升到十分接近水面时，求气泡的半径与其原来半径之比的近似值。</w:t>
      </w:r>
    </w:p>
    <w:p w14:paraId="7211F1FF" w14:textId="77777777" w:rsidR="004E5C2F" w:rsidRPr="00A21255" w:rsidRDefault="004E5C2F" w:rsidP="00245BE9">
      <w:pPr>
        <w:spacing w:line="360" w:lineRule="auto"/>
        <w:textAlignment w:val="center"/>
        <w:rPr>
          <w:sz w:val="21"/>
          <w:szCs w:val="21"/>
        </w:rPr>
      </w:pPr>
    </w:p>
    <w:p w14:paraId="357DB933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3336B338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54862F14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3AC8F3E6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4A418C08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4FA5E1B4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29D08538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3F936C1E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15A78C46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57BD16F2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0C2620A0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2DBE6461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7C1DB74C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1B0DEB8D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00124D54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592D3F78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37E8C207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77684914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76C8697E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0183EFE7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3D971E66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697612B5" w14:textId="77777777" w:rsidR="002C59EA" w:rsidRDefault="002C59EA" w:rsidP="00A21255">
      <w:pPr>
        <w:spacing w:line="360" w:lineRule="auto"/>
        <w:rPr>
          <w:b/>
          <w:sz w:val="21"/>
          <w:szCs w:val="21"/>
        </w:rPr>
      </w:pPr>
    </w:p>
    <w:p w14:paraId="71B8A562" w14:textId="77777777" w:rsidR="008E5467" w:rsidRPr="00A21255" w:rsidRDefault="008E5467" w:rsidP="00A21255">
      <w:pPr>
        <w:spacing w:line="360" w:lineRule="auto"/>
        <w:rPr>
          <w:b/>
          <w:sz w:val="21"/>
          <w:szCs w:val="21"/>
        </w:rPr>
      </w:pPr>
      <w:r w:rsidRPr="00A21255">
        <w:rPr>
          <w:b/>
          <w:sz w:val="21"/>
          <w:szCs w:val="21"/>
        </w:rPr>
        <w:lastRenderedPageBreak/>
        <w:t>[</w:t>
      </w:r>
      <w:r w:rsidRPr="00A21255">
        <w:rPr>
          <w:b/>
          <w:sz w:val="21"/>
          <w:szCs w:val="21"/>
        </w:rPr>
        <w:t>物理</w:t>
      </w:r>
      <w:r w:rsidRPr="00A21255">
        <w:rPr>
          <w:b/>
          <w:sz w:val="21"/>
          <w:szCs w:val="21"/>
        </w:rPr>
        <w:t>——</w:t>
      </w:r>
      <w:r w:rsidRPr="00A21255">
        <w:rPr>
          <w:b/>
          <w:sz w:val="21"/>
          <w:szCs w:val="21"/>
        </w:rPr>
        <w:t>选修</w:t>
      </w:r>
      <w:r w:rsidRPr="00A21255">
        <w:rPr>
          <w:b/>
          <w:sz w:val="21"/>
          <w:szCs w:val="21"/>
        </w:rPr>
        <w:t>3-4]</w:t>
      </w:r>
      <w:r w:rsidRPr="00A21255">
        <w:rPr>
          <w:b/>
          <w:sz w:val="21"/>
          <w:szCs w:val="21"/>
        </w:rPr>
        <w:t>（</w:t>
      </w:r>
      <w:r w:rsidRPr="00A21255">
        <w:rPr>
          <w:b/>
          <w:sz w:val="21"/>
          <w:szCs w:val="21"/>
        </w:rPr>
        <w:t>15</w:t>
      </w:r>
      <w:r w:rsidRPr="00A21255">
        <w:rPr>
          <w:b/>
          <w:sz w:val="21"/>
          <w:szCs w:val="21"/>
        </w:rPr>
        <w:t>分）</w:t>
      </w:r>
    </w:p>
    <w:p w14:paraId="53AD9590" w14:textId="77777777" w:rsidR="008E5467" w:rsidRPr="00A21255" w:rsidRDefault="002C59EA" w:rsidP="00A21255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(1)</w:t>
      </w:r>
      <w:r>
        <w:rPr>
          <w:rFonts w:hint="eastAsia"/>
          <w:sz w:val="21"/>
          <w:szCs w:val="21"/>
        </w:rPr>
        <w:t>(</w:t>
      </w:r>
      <w:r w:rsidR="008E5467" w:rsidRPr="00A21255">
        <w:rPr>
          <w:sz w:val="21"/>
          <w:szCs w:val="21"/>
        </w:rPr>
        <w:t>5</w:t>
      </w:r>
      <w:r w:rsidR="008E5467" w:rsidRPr="00A21255">
        <w:rPr>
          <w:sz w:val="21"/>
          <w:szCs w:val="21"/>
        </w:rPr>
        <w:t>分</w:t>
      </w:r>
      <w:r>
        <w:rPr>
          <w:rFonts w:hint="eastAsia"/>
          <w:sz w:val="21"/>
          <w:szCs w:val="21"/>
        </w:rPr>
        <w:t>)</w:t>
      </w:r>
      <w:r w:rsidR="008E5467" w:rsidRPr="00A21255">
        <w:rPr>
          <w:sz w:val="21"/>
          <w:szCs w:val="21"/>
        </w:rPr>
        <w:t>某同学漂浮在海面上，虽然水面波正平稳地以</w:t>
      </w:r>
      <w:r w:rsidR="008E5467" w:rsidRPr="00A21255">
        <w:rPr>
          <w:sz w:val="21"/>
          <w:szCs w:val="21"/>
        </w:rPr>
        <w:object w:dxaOrig="620" w:dyaOrig="260" w14:anchorId="52A45416">
          <v:shape id="_x0000_i1149" type="#_x0000_t75" style="width:30pt;height:12pt" o:ole="">
            <v:imagedata r:id="rId257" o:title=""/>
          </v:shape>
          <o:OLEObject Type="Embed" ProgID="Equation.DSMT4" ShapeID="_x0000_i1149" DrawAspect="Content" ObjectID="_1803241398" r:id="rId258"/>
        </w:object>
      </w:r>
      <w:r w:rsidR="008E5467" w:rsidRPr="00A21255">
        <w:rPr>
          <w:sz w:val="21"/>
          <w:szCs w:val="21"/>
        </w:rPr>
        <w:t>的速率向着海滩传播，但他并不向海滩靠近。该同学发现从第</w:t>
      </w:r>
      <w:r w:rsidR="008E5467" w:rsidRPr="00A21255">
        <w:rPr>
          <w:sz w:val="21"/>
          <w:szCs w:val="21"/>
        </w:rPr>
        <w:t>1</w:t>
      </w:r>
      <w:r w:rsidR="008E5467" w:rsidRPr="00A21255">
        <w:rPr>
          <w:sz w:val="21"/>
          <w:szCs w:val="21"/>
        </w:rPr>
        <w:t>个波峰到第</w:t>
      </w:r>
      <w:r w:rsidR="008E5467" w:rsidRPr="00A21255">
        <w:rPr>
          <w:sz w:val="21"/>
          <w:szCs w:val="21"/>
        </w:rPr>
        <w:t>10</w:t>
      </w:r>
      <w:r w:rsidR="008E5467" w:rsidRPr="00A21255">
        <w:rPr>
          <w:sz w:val="21"/>
          <w:szCs w:val="21"/>
        </w:rPr>
        <w:t>个波峰通过身下的时间间隔为</w:t>
      </w:r>
      <w:r w:rsidR="008E5467" w:rsidRPr="00A21255">
        <w:rPr>
          <w:sz w:val="21"/>
          <w:szCs w:val="21"/>
        </w:rPr>
        <w:object w:dxaOrig="340" w:dyaOrig="260" w14:anchorId="053AB84C">
          <v:shape id="_x0000_i1150" type="#_x0000_t75" style="width:18pt;height:12pt" o:ole="">
            <v:imagedata r:id="rId259" o:title=""/>
          </v:shape>
          <o:OLEObject Type="Embed" ProgID="Equation.DSMT4" ShapeID="_x0000_i1150" DrawAspect="Content" ObjectID="_1803241399" r:id="rId260"/>
        </w:object>
      </w:r>
      <w:r w:rsidR="005109DB" w:rsidRPr="00A21255">
        <w:rPr>
          <w:sz w:val="21"/>
          <w:szCs w:val="21"/>
        </w:rPr>
        <w:t>。</w:t>
      </w:r>
      <w:r w:rsidR="008E5467" w:rsidRPr="00A21255">
        <w:rPr>
          <w:sz w:val="21"/>
          <w:szCs w:val="21"/>
        </w:rPr>
        <w:t>下列说法正确的是</w:t>
      </w:r>
      <w:r w:rsidR="008E5467" w:rsidRPr="00A21255">
        <w:rPr>
          <w:sz w:val="21"/>
          <w:szCs w:val="21"/>
        </w:rPr>
        <w:t>__________</w:t>
      </w:r>
      <w:r w:rsidR="008E5467" w:rsidRPr="00A21255">
        <w:rPr>
          <w:sz w:val="21"/>
          <w:szCs w:val="21"/>
        </w:rPr>
        <w:t>。（填正确答案标号，选对</w:t>
      </w:r>
      <w:r w:rsidR="008E5467" w:rsidRPr="00A21255">
        <w:rPr>
          <w:sz w:val="21"/>
          <w:szCs w:val="21"/>
        </w:rPr>
        <w:t>1</w:t>
      </w:r>
      <w:r w:rsidR="008E5467" w:rsidRPr="00A21255">
        <w:rPr>
          <w:sz w:val="21"/>
          <w:szCs w:val="21"/>
        </w:rPr>
        <w:t>个得</w:t>
      </w:r>
      <w:r w:rsidR="008E5467" w:rsidRPr="00A21255">
        <w:rPr>
          <w:sz w:val="21"/>
          <w:szCs w:val="21"/>
        </w:rPr>
        <w:t>2</w:t>
      </w:r>
      <w:r w:rsidR="008E5467" w:rsidRPr="00A21255">
        <w:rPr>
          <w:sz w:val="21"/>
          <w:szCs w:val="21"/>
        </w:rPr>
        <w:t>分，选对</w:t>
      </w:r>
      <w:r w:rsidR="008E5467" w:rsidRPr="00A21255">
        <w:rPr>
          <w:sz w:val="21"/>
          <w:szCs w:val="21"/>
        </w:rPr>
        <w:t>2</w:t>
      </w:r>
      <w:r w:rsidR="008E5467" w:rsidRPr="00A21255">
        <w:rPr>
          <w:sz w:val="21"/>
          <w:szCs w:val="21"/>
        </w:rPr>
        <w:t>个得</w:t>
      </w:r>
      <w:r w:rsidR="008E5467" w:rsidRPr="00A21255">
        <w:rPr>
          <w:sz w:val="21"/>
          <w:szCs w:val="21"/>
        </w:rPr>
        <w:t>4</w:t>
      </w:r>
      <w:r w:rsidR="008E5467" w:rsidRPr="00A21255">
        <w:rPr>
          <w:sz w:val="21"/>
          <w:szCs w:val="21"/>
        </w:rPr>
        <w:t>分，选对</w:t>
      </w:r>
      <w:r w:rsidR="008E5467" w:rsidRPr="00A21255">
        <w:rPr>
          <w:sz w:val="21"/>
          <w:szCs w:val="21"/>
        </w:rPr>
        <w:t>3</w:t>
      </w:r>
      <w:r w:rsidR="008E5467" w:rsidRPr="00A21255">
        <w:rPr>
          <w:sz w:val="21"/>
          <w:szCs w:val="21"/>
        </w:rPr>
        <w:t>个得</w:t>
      </w:r>
      <w:r w:rsidR="008E5467" w:rsidRPr="00A21255">
        <w:rPr>
          <w:sz w:val="21"/>
          <w:szCs w:val="21"/>
        </w:rPr>
        <w:t>5</w:t>
      </w:r>
      <w:r w:rsidR="008E5467" w:rsidRPr="00A21255">
        <w:rPr>
          <w:sz w:val="21"/>
          <w:szCs w:val="21"/>
        </w:rPr>
        <w:t>分。每选错</w:t>
      </w:r>
      <w:r w:rsidR="008E5467" w:rsidRPr="00A21255">
        <w:rPr>
          <w:sz w:val="21"/>
          <w:szCs w:val="21"/>
        </w:rPr>
        <w:t>1</w:t>
      </w:r>
      <w:r w:rsidR="008E5467" w:rsidRPr="00A21255">
        <w:rPr>
          <w:sz w:val="21"/>
          <w:szCs w:val="21"/>
        </w:rPr>
        <w:t>个扣</w:t>
      </w:r>
      <w:r w:rsidR="008E5467" w:rsidRPr="00A21255">
        <w:rPr>
          <w:sz w:val="21"/>
          <w:szCs w:val="21"/>
        </w:rPr>
        <w:t>3</w:t>
      </w:r>
      <w:r w:rsidR="008E5467" w:rsidRPr="00A21255">
        <w:rPr>
          <w:sz w:val="21"/>
          <w:szCs w:val="21"/>
        </w:rPr>
        <w:t>分，最低得分为</w:t>
      </w:r>
      <w:r w:rsidR="008E5467" w:rsidRPr="00A21255">
        <w:rPr>
          <w:sz w:val="21"/>
          <w:szCs w:val="21"/>
        </w:rPr>
        <w:t>0</w:t>
      </w:r>
      <w:r w:rsidR="008E5467" w:rsidRPr="00A21255">
        <w:rPr>
          <w:sz w:val="21"/>
          <w:szCs w:val="21"/>
        </w:rPr>
        <w:t>分）</w:t>
      </w:r>
    </w:p>
    <w:p w14:paraId="454FA3FB" w14:textId="77777777"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．水面波是一种机械波</w:t>
      </w:r>
    </w:p>
    <w:p w14:paraId="1B52B8E4" w14:textId="77777777"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．该水面波的频率为</w:t>
      </w:r>
      <w:r w:rsidRPr="00A21255">
        <w:rPr>
          <w:sz w:val="21"/>
          <w:szCs w:val="21"/>
        </w:rPr>
        <w:object w:dxaOrig="440" w:dyaOrig="260" w14:anchorId="38BCE917">
          <v:shape id="_x0000_i1151" type="#_x0000_t75" style="width:22pt;height:12pt" o:ole="">
            <v:imagedata r:id="rId261" o:title=""/>
          </v:shape>
          <o:OLEObject Type="Embed" ProgID="Equation.DSMT4" ShapeID="_x0000_i1151" DrawAspect="Content" ObjectID="_1803241400" r:id="rId262"/>
        </w:object>
      </w:r>
    </w:p>
    <w:p w14:paraId="4F8BBB19" w14:textId="77777777"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C</w:t>
      </w:r>
      <w:r w:rsidRPr="00A21255">
        <w:rPr>
          <w:sz w:val="21"/>
          <w:szCs w:val="21"/>
        </w:rPr>
        <w:t>．该水面波的波长为</w:t>
      </w:r>
      <w:r w:rsidRPr="00A21255">
        <w:rPr>
          <w:sz w:val="21"/>
          <w:szCs w:val="21"/>
        </w:rPr>
        <w:object w:dxaOrig="340" w:dyaOrig="260" w14:anchorId="4246FB03">
          <v:shape id="_x0000_i1152" type="#_x0000_t75" style="width:18pt;height:12pt" o:ole="">
            <v:imagedata r:id="rId263" o:title=""/>
          </v:shape>
          <o:OLEObject Type="Embed" ProgID="Equation.DSMT4" ShapeID="_x0000_i1152" DrawAspect="Content" ObjectID="_1803241401" r:id="rId264"/>
        </w:object>
      </w:r>
    </w:p>
    <w:p w14:paraId="3E9597BB" w14:textId="77777777"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D</w:t>
      </w:r>
      <w:r w:rsidRPr="00A21255">
        <w:rPr>
          <w:sz w:val="21"/>
          <w:szCs w:val="21"/>
        </w:rPr>
        <w:t>．水面波没有将该同学推向岸边，是因为波传播时能量不会传递出去</w:t>
      </w:r>
    </w:p>
    <w:p w14:paraId="0BEABF1F" w14:textId="77777777"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E</w:t>
      </w:r>
      <w:r w:rsidRPr="00A21255">
        <w:rPr>
          <w:sz w:val="21"/>
          <w:szCs w:val="21"/>
        </w:rPr>
        <w:t>．水面波没有将该同学推向岸边，是因为波传播时振动的质点并不随波</w:t>
      </w:r>
      <w:r w:rsidR="005215E4" w:rsidRPr="00A21255">
        <w:rPr>
          <w:sz w:val="21"/>
          <w:szCs w:val="21"/>
        </w:rPr>
        <w:t>迁移</w:t>
      </w:r>
    </w:p>
    <w:p w14:paraId="47B2C81A" w14:textId="77777777" w:rsidR="008E5467" w:rsidRPr="00A21255" w:rsidRDefault="002C59EA" w:rsidP="005A61F1">
      <w:pPr>
        <w:spacing w:line="360" w:lineRule="auto"/>
        <w:textAlignment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(</w:t>
      </w:r>
      <w:r w:rsidR="008E5467" w:rsidRPr="00A21255"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)(</w:t>
      </w:r>
      <w:r w:rsidR="008E5467" w:rsidRPr="00A21255">
        <w:rPr>
          <w:sz w:val="21"/>
          <w:szCs w:val="21"/>
        </w:rPr>
        <w:t>10</w:t>
      </w:r>
      <w:r w:rsidR="008E5467" w:rsidRPr="00A21255">
        <w:rPr>
          <w:sz w:val="21"/>
          <w:szCs w:val="21"/>
        </w:rPr>
        <w:t>分</w:t>
      </w:r>
      <w:r>
        <w:rPr>
          <w:rFonts w:hint="eastAsia"/>
          <w:sz w:val="21"/>
          <w:szCs w:val="21"/>
        </w:rPr>
        <w:t>)</w:t>
      </w:r>
      <w:r w:rsidR="008E5467" w:rsidRPr="00A21255">
        <w:rPr>
          <w:sz w:val="21"/>
          <w:szCs w:val="21"/>
        </w:rPr>
        <w:t>如图，在注满水的游泳池的池底有一点光源</w:t>
      </w:r>
      <w:r w:rsidR="008E5467" w:rsidRPr="00A21255">
        <w:rPr>
          <w:sz w:val="21"/>
          <w:szCs w:val="21"/>
        </w:rPr>
        <w:t>A</w:t>
      </w:r>
      <w:r w:rsidR="008E5467" w:rsidRPr="00A21255">
        <w:rPr>
          <w:sz w:val="21"/>
          <w:szCs w:val="21"/>
        </w:rPr>
        <w:t>，它到池边的水平距离为</w:t>
      </w:r>
      <w:r w:rsidR="008E5467" w:rsidRPr="00A21255">
        <w:rPr>
          <w:sz w:val="21"/>
          <w:szCs w:val="21"/>
        </w:rPr>
        <w:object w:dxaOrig="499" w:dyaOrig="260" w14:anchorId="38186BE5">
          <v:shape id="_x0000_i1153" type="#_x0000_t75" style="width:25pt;height:12pt" o:ole="">
            <v:imagedata r:id="rId265" o:title=""/>
          </v:shape>
          <o:OLEObject Type="Embed" ProgID="Equation.DSMT4" ShapeID="_x0000_i1153" DrawAspect="Content" ObjectID="_1803241402" r:id="rId266"/>
        </w:object>
      </w:r>
      <w:r w:rsidR="0022246E" w:rsidRPr="00A21255">
        <w:rPr>
          <w:sz w:val="21"/>
          <w:szCs w:val="21"/>
        </w:rPr>
        <w:t>。</w:t>
      </w:r>
      <w:r w:rsidR="008E5467" w:rsidRPr="00A21255">
        <w:rPr>
          <w:sz w:val="21"/>
          <w:szCs w:val="21"/>
        </w:rPr>
        <w:t>从点光源</w:t>
      </w:r>
      <w:r w:rsidR="008E5467" w:rsidRPr="00A21255">
        <w:rPr>
          <w:sz w:val="21"/>
          <w:szCs w:val="21"/>
        </w:rPr>
        <w:t>A</w:t>
      </w:r>
      <w:r w:rsidR="008E5467" w:rsidRPr="00A21255">
        <w:rPr>
          <w:sz w:val="21"/>
          <w:szCs w:val="21"/>
        </w:rPr>
        <w:t>射向池边的光线</w:t>
      </w:r>
      <w:r w:rsidR="008E5467" w:rsidRPr="00A21255">
        <w:rPr>
          <w:sz w:val="21"/>
          <w:szCs w:val="21"/>
        </w:rPr>
        <w:t>AB</w:t>
      </w:r>
      <w:r w:rsidR="008E5467" w:rsidRPr="00A21255">
        <w:rPr>
          <w:sz w:val="21"/>
          <w:szCs w:val="21"/>
        </w:rPr>
        <w:t>与竖直方向的夹角恰好等于全反射的临界角，水的折射率为</w:t>
      </w:r>
      <w:r w:rsidR="008E5467" w:rsidRPr="00A21255">
        <w:rPr>
          <w:sz w:val="21"/>
          <w:szCs w:val="21"/>
        </w:rPr>
        <w:object w:dxaOrig="220" w:dyaOrig="560" w14:anchorId="1BF006D0">
          <v:shape id="_x0000_i1154" type="#_x0000_t75" style="width:11.5pt;height:27.5pt" o:ole="">
            <v:imagedata r:id="rId267" o:title=""/>
          </v:shape>
          <o:OLEObject Type="Embed" ProgID="Equation.DSMT4" ShapeID="_x0000_i1154" DrawAspect="Content" ObjectID="_1803241403" r:id="rId268"/>
        </w:object>
      </w:r>
      <w:r w:rsidR="008E5467" w:rsidRPr="00A21255">
        <w:rPr>
          <w:sz w:val="21"/>
          <w:szCs w:val="21"/>
        </w:rPr>
        <w:t>。</w:t>
      </w:r>
    </w:p>
    <w:p w14:paraId="30B35DFF" w14:textId="77777777" w:rsidR="008E5467" w:rsidRPr="00A21255" w:rsidRDefault="003C3AAF" w:rsidP="005A61F1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</w:t>
      </w:r>
      <w:proofErr w:type="spellStart"/>
      <w:r w:rsidRPr="00A21255">
        <w:rPr>
          <w:sz w:val="21"/>
          <w:szCs w:val="21"/>
        </w:rPr>
        <w:t>i</w:t>
      </w:r>
      <w:proofErr w:type="spellEnd"/>
      <w:r w:rsidRPr="00A21255">
        <w:rPr>
          <w:sz w:val="21"/>
          <w:szCs w:val="21"/>
        </w:rPr>
        <w:t>)</w:t>
      </w:r>
      <w:r w:rsidR="008E5467" w:rsidRPr="00A21255">
        <w:rPr>
          <w:sz w:val="21"/>
          <w:szCs w:val="21"/>
        </w:rPr>
        <w:t>求池内的水深；</w:t>
      </w:r>
    </w:p>
    <w:p w14:paraId="6C29BD3A" w14:textId="77777777" w:rsidR="008E5467" w:rsidRPr="00A21255" w:rsidRDefault="003C3AAF" w:rsidP="005A61F1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(ii)</w:t>
      </w:r>
      <w:proofErr w:type="gramStart"/>
      <w:r w:rsidR="008E5467" w:rsidRPr="00A21255">
        <w:rPr>
          <w:sz w:val="21"/>
          <w:szCs w:val="21"/>
        </w:rPr>
        <w:t>一</w:t>
      </w:r>
      <w:proofErr w:type="gramEnd"/>
      <w:r w:rsidR="008E5467" w:rsidRPr="00A21255">
        <w:rPr>
          <w:sz w:val="21"/>
          <w:szCs w:val="21"/>
        </w:rPr>
        <w:t>救生员坐在离池边不远处的高凳上，他的眼睛到池面的高度为</w:t>
      </w:r>
      <w:r w:rsidR="008E5467" w:rsidRPr="00A21255">
        <w:rPr>
          <w:sz w:val="21"/>
          <w:szCs w:val="21"/>
        </w:rPr>
        <w:object w:dxaOrig="499" w:dyaOrig="260" w14:anchorId="62420C23">
          <v:shape id="_x0000_i1155" type="#_x0000_t75" style="width:25pt;height:12pt" o:ole="">
            <v:imagedata r:id="rId269" o:title=""/>
          </v:shape>
          <o:OLEObject Type="Embed" ProgID="Equation.DSMT4" ShapeID="_x0000_i1155" DrawAspect="Content" ObjectID="_1803241404" r:id="rId270"/>
        </w:object>
      </w:r>
      <w:r w:rsidR="008E5467" w:rsidRPr="00A21255">
        <w:rPr>
          <w:sz w:val="21"/>
          <w:szCs w:val="21"/>
        </w:rPr>
        <w:t>。当他看到正前下方的点光源</w:t>
      </w:r>
      <w:r w:rsidR="008E5467" w:rsidRPr="00A21255">
        <w:rPr>
          <w:sz w:val="21"/>
          <w:szCs w:val="21"/>
        </w:rPr>
        <w:t>A</w:t>
      </w:r>
      <w:r w:rsidR="008E5467" w:rsidRPr="00A21255">
        <w:rPr>
          <w:sz w:val="21"/>
          <w:szCs w:val="21"/>
        </w:rPr>
        <w:t>时，他的眼睛所接受的光线与竖直方向的夹角恰好为</w:t>
      </w:r>
      <w:r w:rsidR="008E5467" w:rsidRPr="00A21255">
        <w:rPr>
          <w:sz w:val="21"/>
          <w:szCs w:val="21"/>
        </w:rPr>
        <w:object w:dxaOrig="360" w:dyaOrig="260" w14:anchorId="1AD88BDC">
          <v:shape id="_x0000_i1156" type="#_x0000_t75" style="width:18pt;height:12pt" o:ole="">
            <v:imagedata r:id="rId271" o:title=""/>
          </v:shape>
          <o:OLEObject Type="Embed" ProgID="Equation.DSMT4" ShapeID="_x0000_i1156" DrawAspect="Content" ObjectID="_1803241405" r:id="rId272"/>
        </w:object>
      </w:r>
      <w:r w:rsidR="008E5467" w:rsidRPr="00A21255">
        <w:rPr>
          <w:sz w:val="21"/>
          <w:szCs w:val="21"/>
        </w:rPr>
        <w:t>。求救生员的眼睛到池边的水平距离（结果保留</w:t>
      </w:r>
      <w:r w:rsidR="008E5467" w:rsidRPr="00A21255">
        <w:rPr>
          <w:sz w:val="21"/>
          <w:szCs w:val="21"/>
        </w:rPr>
        <w:t>1</w:t>
      </w:r>
      <w:r w:rsidR="008E5467" w:rsidRPr="00A21255">
        <w:rPr>
          <w:sz w:val="21"/>
          <w:szCs w:val="21"/>
        </w:rPr>
        <w:t>位有效数字）。</w:t>
      </w:r>
    </w:p>
    <w:p w14:paraId="184D3FC0" w14:textId="77777777" w:rsidR="00DD091F" w:rsidRPr="00A21255" w:rsidRDefault="00C7474B" w:rsidP="005A61F1">
      <w:pPr>
        <w:spacing w:line="360" w:lineRule="auto"/>
        <w:jc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 wp14:anchorId="007A350B" wp14:editId="6B518A5C">
            <wp:extent cx="1352550" cy="1257300"/>
            <wp:effectExtent l="0" t="0" r="0" b="0"/>
            <wp:docPr id="383" name="图片 13" descr="C:\Users\hk350\Desktop\高考解析）\高清图片\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C:\Users\hk350\Desktop\高考解析）\高清图片\35.jpg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36EF5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41148E69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4CA83114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6B6FAB6C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3610424D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28CC4563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3F8EB065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6011ECD4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2AB76E90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5A195337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189A5B12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74A47F34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65B0DA89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4CBCA24B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7BAAFFFE" w14:textId="77777777" w:rsidR="00DF561C" w:rsidRDefault="00DF561C" w:rsidP="00A21255">
      <w:pPr>
        <w:spacing w:line="360" w:lineRule="auto"/>
        <w:rPr>
          <w:b/>
          <w:sz w:val="21"/>
          <w:szCs w:val="21"/>
        </w:rPr>
      </w:pPr>
    </w:p>
    <w:p w14:paraId="6A2BB0ED" w14:textId="77777777" w:rsidR="002271AC" w:rsidRDefault="002271AC" w:rsidP="00A21255">
      <w:pPr>
        <w:spacing w:line="360" w:lineRule="auto"/>
        <w:rPr>
          <w:b/>
          <w:sz w:val="21"/>
          <w:szCs w:val="21"/>
        </w:rPr>
      </w:pPr>
    </w:p>
    <w:p w14:paraId="292F6577" w14:textId="77777777" w:rsidR="008E5467" w:rsidRPr="00A21255" w:rsidRDefault="008E5467" w:rsidP="00A21255">
      <w:pPr>
        <w:spacing w:line="360" w:lineRule="auto"/>
        <w:rPr>
          <w:b/>
          <w:sz w:val="21"/>
          <w:szCs w:val="21"/>
        </w:rPr>
      </w:pPr>
      <w:r w:rsidRPr="00A21255">
        <w:rPr>
          <w:b/>
          <w:sz w:val="21"/>
          <w:szCs w:val="21"/>
        </w:rPr>
        <w:lastRenderedPageBreak/>
        <w:t>[</w:t>
      </w:r>
      <w:r w:rsidRPr="00A21255">
        <w:rPr>
          <w:b/>
          <w:sz w:val="21"/>
          <w:szCs w:val="21"/>
        </w:rPr>
        <w:t>物理</w:t>
      </w:r>
      <w:r w:rsidRPr="00A21255">
        <w:rPr>
          <w:b/>
          <w:sz w:val="21"/>
          <w:szCs w:val="21"/>
        </w:rPr>
        <w:t>——</w:t>
      </w:r>
      <w:r w:rsidRPr="00A21255">
        <w:rPr>
          <w:b/>
          <w:sz w:val="21"/>
          <w:szCs w:val="21"/>
        </w:rPr>
        <w:t>选修</w:t>
      </w:r>
      <w:r w:rsidRPr="00A21255">
        <w:rPr>
          <w:b/>
          <w:sz w:val="21"/>
          <w:szCs w:val="21"/>
        </w:rPr>
        <w:t>3-5]</w:t>
      </w:r>
      <w:r w:rsidRPr="00A21255">
        <w:rPr>
          <w:b/>
          <w:sz w:val="21"/>
          <w:szCs w:val="21"/>
        </w:rPr>
        <w:t>（</w:t>
      </w:r>
      <w:r w:rsidRPr="00A21255">
        <w:rPr>
          <w:b/>
          <w:sz w:val="21"/>
          <w:szCs w:val="21"/>
        </w:rPr>
        <w:t>15</w:t>
      </w:r>
      <w:r w:rsidRPr="00A21255">
        <w:rPr>
          <w:b/>
          <w:sz w:val="21"/>
          <w:szCs w:val="21"/>
        </w:rPr>
        <w:t>分）</w:t>
      </w:r>
    </w:p>
    <w:p w14:paraId="1A545941" w14:textId="77777777" w:rsidR="008E5467" w:rsidRPr="00A21255" w:rsidRDefault="002C59EA" w:rsidP="00A21255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(1)</w:t>
      </w:r>
      <w:r>
        <w:rPr>
          <w:rFonts w:hint="eastAsia"/>
          <w:sz w:val="21"/>
          <w:szCs w:val="21"/>
        </w:rPr>
        <w:t>(</w:t>
      </w:r>
      <w:r w:rsidR="008E5467" w:rsidRPr="00A21255">
        <w:rPr>
          <w:sz w:val="21"/>
          <w:szCs w:val="21"/>
        </w:rPr>
        <w:t>5</w:t>
      </w:r>
      <w:r w:rsidR="008E5467" w:rsidRPr="00A21255">
        <w:rPr>
          <w:sz w:val="21"/>
          <w:szCs w:val="21"/>
        </w:rPr>
        <w:t>分</w:t>
      </w:r>
      <w:r>
        <w:rPr>
          <w:rFonts w:hint="eastAsia"/>
          <w:sz w:val="21"/>
          <w:szCs w:val="21"/>
        </w:rPr>
        <w:t>)</w:t>
      </w:r>
      <w:r w:rsidR="008E5467" w:rsidRPr="00A21255">
        <w:rPr>
          <w:sz w:val="21"/>
          <w:szCs w:val="21"/>
        </w:rPr>
        <w:t>现用某一光电管进行光电效应实验，当用某一频率的光入射时，有光电流产生。下列说法正确的是</w:t>
      </w:r>
      <w:r w:rsidR="008E5467" w:rsidRPr="00A21255">
        <w:rPr>
          <w:sz w:val="21"/>
          <w:szCs w:val="21"/>
        </w:rPr>
        <w:t>__________</w:t>
      </w:r>
      <w:r w:rsidR="008E5467" w:rsidRPr="00A21255">
        <w:rPr>
          <w:sz w:val="21"/>
          <w:szCs w:val="21"/>
        </w:rPr>
        <w:t>。（填正确答案标号。选对</w:t>
      </w:r>
      <w:r w:rsidR="008E5467" w:rsidRPr="00A21255">
        <w:rPr>
          <w:sz w:val="21"/>
          <w:szCs w:val="21"/>
        </w:rPr>
        <w:t>1</w:t>
      </w:r>
      <w:r w:rsidR="008E5467" w:rsidRPr="00A21255">
        <w:rPr>
          <w:sz w:val="21"/>
          <w:szCs w:val="21"/>
        </w:rPr>
        <w:t>个得</w:t>
      </w:r>
      <w:r w:rsidR="008E5467" w:rsidRPr="00A21255">
        <w:rPr>
          <w:sz w:val="21"/>
          <w:szCs w:val="21"/>
        </w:rPr>
        <w:t>2</w:t>
      </w:r>
      <w:r w:rsidR="008E5467" w:rsidRPr="00A21255">
        <w:rPr>
          <w:sz w:val="21"/>
          <w:szCs w:val="21"/>
        </w:rPr>
        <w:t>分，选对</w:t>
      </w:r>
      <w:r w:rsidR="008E5467" w:rsidRPr="00A21255">
        <w:rPr>
          <w:sz w:val="21"/>
          <w:szCs w:val="21"/>
        </w:rPr>
        <w:t>2</w:t>
      </w:r>
      <w:r w:rsidR="008E5467" w:rsidRPr="00A21255">
        <w:rPr>
          <w:sz w:val="21"/>
          <w:szCs w:val="21"/>
        </w:rPr>
        <w:t>个得</w:t>
      </w:r>
      <w:r w:rsidR="008E5467" w:rsidRPr="00A21255">
        <w:rPr>
          <w:sz w:val="21"/>
          <w:szCs w:val="21"/>
        </w:rPr>
        <w:t>4</w:t>
      </w:r>
      <w:r w:rsidR="008E5467" w:rsidRPr="00A21255">
        <w:rPr>
          <w:sz w:val="21"/>
          <w:szCs w:val="21"/>
        </w:rPr>
        <w:t>分，选对</w:t>
      </w:r>
      <w:r w:rsidR="008E5467" w:rsidRPr="00A21255">
        <w:rPr>
          <w:sz w:val="21"/>
          <w:szCs w:val="21"/>
        </w:rPr>
        <w:t>3</w:t>
      </w:r>
      <w:r w:rsidR="008E5467" w:rsidRPr="00A21255">
        <w:rPr>
          <w:sz w:val="21"/>
          <w:szCs w:val="21"/>
        </w:rPr>
        <w:t>个得</w:t>
      </w:r>
      <w:r w:rsidR="008E5467" w:rsidRPr="00A21255">
        <w:rPr>
          <w:sz w:val="21"/>
          <w:szCs w:val="21"/>
        </w:rPr>
        <w:t>5</w:t>
      </w:r>
      <w:r w:rsidR="008E5467" w:rsidRPr="00A21255">
        <w:rPr>
          <w:sz w:val="21"/>
          <w:szCs w:val="21"/>
        </w:rPr>
        <w:t>分。每选错</w:t>
      </w:r>
      <w:r w:rsidR="008E5467" w:rsidRPr="00A21255">
        <w:rPr>
          <w:sz w:val="21"/>
          <w:szCs w:val="21"/>
        </w:rPr>
        <w:t>1</w:t>
      </w:r>
      <w:r w:rsidR="008E5467" w:rsidRPr="00A21255">
        <w:rPr>
          <w:sz w:val="21"/>
          <w:szCs w:val="21"/>
        </w:rPr>
        <w:t>个扣</w:t>
      </w:r>
      <w:r w:rsidR="008E5467" w:rsidRPr="00A21255">
        <w:rPr>
          <w:sz w:val="21"/>
          <w:szCs w:val="21"/>
        </w:rPr>
        <w:t>3</w:t>
      </w:r>
      <w:r w:rsidR="008E5467" w:rsidRPr="00A21255">
        <w:rPr>
          <w:sz w:val="21"/>
          <w:szCs w:val="21"/>
        </w:rPr>
        <w:t>分，最低得分为</w:t>
      </w:r>
      <w:r w:rsidR="008E5467" w:rsidRPr="00A21255">
        <w:rPr>
          <w:sz w:val="21"/>
          <w:szCs w:val="21"/>
        </w:rPr>
        <w:t>0</w:t>
      </w:r>
      <w:r w:rsidR="008E5467" w:rsidRPr="00A21255">
        <w:rPr>
          <w:sz w:val="21"/>
          <w:szCs w:val="21"/>
        </w:rPr>
        <w:t>分）</w:t>
      </w:r>
    </w:p>
    <w:p w14:paraId="30F0CFFB" w14:textId="77777777"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．保持入射光的频率不变，入射光的光强变大，饱和光电流变大</w:t>
      </w:r>
    </w:p>
    <w:p w14:paraId="2167A0F5" w14:textId="77777777"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．入射光的频率变高，饱和光电流变大</w:t>
      </w:r>
    </w:p>
    <w:p w14:paraId="1F96A981" w14:textId="77777777"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C</w:t>
      </w:r>
      <w:r w:rsidRPr="00A21255">
        <w:rPr>
          <w:sz w:val="21"/>
          <w:szCs w:val="21"/>
        </w:rPr>
        <w:t>．入射光的频率变高，光电子的最大初动能变大</w:t>
      </w:r>
    </w:p>
    <w:p w14:paraId="71F16CD0" w14:textId="77777777"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D</w:t>
      </w:r>
      <w:r w:rsidRPr="00A21255">
        <w:rPr>
          <w:sz w:val="21"/>
          <w:szCs w:val="21"/>
        </w:rPr>
        <w:t>．保持入射光的光强不变，不断减小入射光的频率，始终有光电流产生</w:t>
      </w:r>
    </w:p>
    <w:p w14:paraId="55E8552E" w14:textId="77777777" w:rsidR="008E5467" w:rsidRPr="00A21255" w:rsidRDefault="008E5467" w:rsidP="00A21255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E</w:t>
      </w:r>
      <w:r w:rsidRPr="00A21255">
        <w:rPr>
          <w:sz w:val="21"/>
          <w:szCs w:val="21"/>
        </w:rPr>
        <w:t>．遏止电压的大小与入射光的频率有关，与入射光的光强无关</w:t>
      </w:r>
    </w:p>
    <w:p w14:paraId="4D18BC06" w14:textId="77777777" w:rsidR="008E5467" w:rsidRPr="00A21255" w:rsidRDefault="002C59EA" w:rsidP="005A61F1">
      <w:pPr>
        <w:spacing w:line="360" w:lineRule="auto"/>
        <w:textAlignment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(</w:t>
      </w:r>
      <w:r w:rsidR="008E5467" w:rsidRPr="00A21255"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)(</w:t>
      </w:r>
      <w:r w:rsidR="008E5467" w:rsidRPr="00A21255">
        <w:rPr>
          <w:sz w:val="21"/>
          <w:szCs w:val="21"/>
        </w:rPr>
        <w:t>10</w:t>
      </w:r>
      <w:r w:rsidR="008E5467" w:rsidRPr="00A21255">
        <w:rPr>
          <w:sz w:val="21"/>
          <w:szCs w:val="21"/>
        </w:rPr>
        <w:t>分</w:t>
      </w:r>
      <w:r>
        <w:rPr>
          <w:rFonts w:hint="eastAsia"/>
          <w:sz w:val="21"/>
          <w:szCs w:val="21"/>
        </w:rPr>
        <w:t>)</w:t>
      </w:r>
      <w:r w:rsidR="008E5467" w:rsidRPr="00A21255">
        <w:rPr>
          <w:sz w:val="21"/>
          <w:szCs w:val="21"/>
        </w:rPr>
        <w:t>某游乐园入口旁有一喷泉，喷出的水柱将一质量为</w:t>
      </w:r>
      <w:r w:rsidR="008E5467" w:rsidRPr="00A21255">
        <w:rPr>
          <w:sz w:val="21"/>
          <w:szCs w:val="21"/>
        </w:rPr>
        <w:object w:dxaOrig="279" w:dyaOrig="240" w14:anchorId="3235E170">
          <v:shape id="_x0000_i1157" type="#_x0000_t75" style="width:14.5pt;height:12pt" o:ole="">
            <v:imagedata r:id="rId274" o:title=""/>
          </v:shape>
          <o:OLEObject Type="Embed" ProgID="Equation.DSMT4" ShapeID="_x0000_i1157" DrawAspect="Content" ObjectID="_1803241406" r:id="rId275"/>
        </w:object>
      </w:r>
      <w:r w:rsidR="000F7F42" w:rsidRPr="00A21255">
        <w:rPr>
          <w:sz w:val="21"/>
          <w:szCs w:val="21"/>
        </w:rPr>
        <w:t>的卡通玩具稳定地悬停在</w:t>
      </w:r>
      <w:r w:rsidR="008E5467" w:rsidRPr="00A21255">
        <w:rPr>
          <w:sz w:val="21"/>
          <w:szCs w:val="21"/>
        </w:rPr>
        <w:t>空中。为计算方便起见，假设水柱从横截面积为</w:t>
      </w:r>
      <w:r w:rsidR="008E5467" w:rsidRPr="00A21255">
        <w:rPr>
          <w:sz w:val="21"/>
          <w:szCs w:val="21"/>
        </w:rPr>
        <w:object w:dxaOrig="200" w:dyaOrig="260" w14:anchorId="581647FF">
          <v:shape id="_x0000_i1158" type="#_x0000_t75" style="width:10pt;height:12pt" o:ole="">
            <v:imagedata r:id="rId276" o:title=""/>
          </v:shape>
          <o:OLEObject Type="Embed" ProgID="Equation.DSMT4" ShapeID="_x0000_i1158" DrawAspect="Content" ObjectID="_1803241407" r:id="rId277"/>
        </w:object>
      </w:r>
      <w:r w:rsidR="008E5467" w:rsidRPr="00A21255">
        <w:rPr>
          <w:sz w:val="21"/>
          <w:szCs w:val="21"/>
        </w:rPr>
        <w:t>的喷口持续以速度</w:t>
      </w:r>
      <w:r w:rsidR="008E5467" w:rsidRPr="00A21255">
        <w:rPr>
          <w:sz w:val="21"/>
          <w:szCs w:val="21"/>
        </w:rPr>
        <w:object w:dxaOrig="220" w:dyaOrig="320" w14:anchorId="69D4F852">
          <v:shape id="_x0000_i1159" type="#_x0000_t75" style="width:11.5pt;height:15.5pt" o:ole="">
            <v:imagedata r:id="rId278" o:title=""/>
          </v:shape>
          <o:OLEObject Type="Embed" ProgID="Equation.DSMT4" ShapeID="_x0000_i1159" DrawAspect="Content" ObjectID="_1803241408" r:id="rId279"/>
        </w:object>
      </w:r>
      <w:r w:rsidR="008E5467" w:rsidRPr="00A21255">
        <w:rPr>
          <w:sz w:val="21"/>
          <w:szCs w:val="21"/>
        </w:rPr>
        <w:t>竖直向上喷出；玩具底部为平板（面积略大于</w:t>
      </w:r>
      <w:r w:rsidR="008E5467" w:rsidRPr="00A21255">
        <w:rPr>
          <w:sz w:val="21"/>
          <w:szCs w:val="21"/>
        </w:rPr>
        <w:object w:dxaOrig="200" w:dyaOrig="260" w14:anchorId="2A475734">
          <v:shape id="_x0000_i1160" type="#_x0000_t75" style="width:10pt;height:12pt" o:ole="">
            <v:imagedata r:id="rId280" o:title=""/>
          </v:shape>
          <o:OLEObject Type="Embed" ProgID="Equation.DSMT4" ShapeID="_x0000_i1160" DrawAspect="Content" ObjectID="_1803241409" r:id="rId281"/>
        </w:object>
      </w:r>
      <w:r w:rsidR="008E5467" w:rsidRPr="00A21255">
        <w:rPr>
          <w:sz w:val="21"/>
          <w:szCs w:val="21"/>
        </w:rPr>
        <w:t>）；水柱冲击到</w:t>
      </w:r>
      <w:r w:rsidR="00F3681F" w:rsidRPr="00A21255">
        <w:rPr>
          <w:sz w:val="21"/>
          <w:szCs w:val="21"/>
        </w:rPr>
        <w:t>玩具底板后，在竖直方向水的速度变为零，在水平方向朝四周均匀散开。忽略空气阻力。</w:t>
      </w:r>
      <w:r w:rsidR="008E5467" w:rsidRPr="00A21255">
        <w:rPr>
          <w:sz w:val="21"/>
          <w:szCs w:val="21"/>
        </w:rPr>
        <w:t>已知水的密度为</w:t>
      </w:r>
      <w:r w:rsidR="008E5467" w:rsidRPr="00A21255">
        <w:rPr>
          <w:sz w:val="21"/>
          <w:szCs w:val="21"/>
        </w:rPr>
        <w:object w:dxaOrig="220" w:dyaOrig="240" w14:anchorId="0DE93192">
          <v:shape id="_x0000_i1161" type="#_x0000_t75" style="width:11.5pt;height:12pt" o:ole="">
            <v:imagedata r:id="rId282" o:title=""/>
          </v:shape>
          <o:OLEObject Type="Embed" ProgID="Equation.DSMT4" ShapeID="_x0000_i1161" DrawAspect="Content" ObjectID="_1803241410" r:id="rId283"/>
        </w:object>
      </w:r>
      <w:r w:rsidR="008E5467" w:rsidRPr="00A21255">
        <w:rPr>
          <w:sz w:val="21"/>
          <w:szCs w:val="21"/>
        </w:rPr>
        <w:t>，重力加速度大小为</w:t>
      </w:r>
      <w:r w:rsidR="008E5467" w:rsidRPr="00A21255">
        <w:rPr>
          <w:sz w:val="21"/>
          <w:szCs w:val="21"/>
        </w:rPr>
        <w:object w:dxaOrig="200" w:dyaOrig="240" w14:anchorId="461F730C">
          <v:shape id="_x0000_i1162" type="#_x0000_t75" style="width:10pt;height:12pt" o:ole="">
            <v:imagedata r:id="rId284" o:title=""/>
          </v:shape>
          <o:OLEObject Type="Embed" ProgID="Equation.DSMT4" ShapeID="_x0000_i1162" DrawAspect="Content" ObjectID="_1803241411" r:id="rId285"/>
        </w:object>
      </w:r>
      <w:r w:rsidR="008E5467" w:rsidRPr="00A21255">
        <w:rPr>
          <w:sz w:val="21"/>
          <w:szCs w:val="21"/>
        </w:rPr>
        <w:t>，求：</w:t>
      </w:r>
    </w:p>
    <w:p w14:paraId="48F204C0" w14:textId="77777777" w:rsidR="00CE064F" w:rsidRPr="00A21255" w:rsidRDefault="00CE064F" w:rsidP="005A61F1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</w:t>
      </w:r>
      <w:proofErr w:type="spellStart"/>
      <w:r w:rsidRPr="00A21255">
        <w:rPr>
          <w:sz w:val="21"/>
          <w:szCs w:val="21"/>
        </w:rPr>
        <w:t>i</w:t>
      </w:r>
      <w:proofErr w:type="spellEnd"/>
      <w:r w:rsidRPr="00A21255">
        <w:rPr>
          <w:sz w:val="21"/>
          <w:szCs w:val="21"/>
        </w:rPr>
        <w:t>)</w:t>
      </w:r>
      <w:r w:rsidR="008E5467" w:rsidRPr="00A21255">
        <w:rPr>
          <w:sz w:val="21"/>
          <w:szCs w:val="21"/>
        </w:rPr>
        <w:t>喷泉单位时间内喷出的水的质量；</w:t>
      </w:r>
    </w:p>
    <w:p w14:paraId="07AD1A09" w14:textId="77777777" w:rsidR="008E5467" w:rsidRPr="00A21255" w:rsidRDefault="00CE064F" w:rsidP="005A61F1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(ii)</w:t>
      </w:r>
      <w:r w:rsidR="008E5467" w:rsidRPr="00A21255">
        <w:rPr>
          <w:sz w:val="21"/>
          <w:szCs w:val="21"/>
        </w:rPr>
        <w:t>玩具在空中悬停时，其底面相对于喷口的高度。</w:t>
      </w:r>
    </w:p>
    <w:p w14:paraId="16CC8E68" w14:textId="77777777" w:rsidR="004C00A2" w:rsidRPr="00A21255" w:rsidRDefault="004C00A2" w:rsidP="005A61F1">
      <w:pPr>
        <w:spacing w:line="360" w:lineRule="auto"/>
        <w:textAlignment w:val="center"/>
        <w:rPr>
          <w:sz w:val="21"/>
          <w:szCs w:val="21"/>
        </w:rPr>
      </w:pPr>
    </w:p>
    <w:p w14:paraId="407FFC08" w14:textId="77777777" w:rsidR="000637D7" w:rsidRDefault="000637D7" w:rsidP="000637D7">
      <w:pPr>
        <w:spacing w:line="360" w:lineRule="auto"/>
        <w:rPr>
          <w:sz w:val="21"/>
          <w:szCs w:val="21"/>
        </w:rPr>
      </w:pPr>
    </w:p>
    <w:p w14:paraId="08F486FE" w14:textId="77777777" w:rsidR="000637D7" w:rsidRDefault="000637D7" w:rsidP="000637D7">
      <w:pPr>
        <w:spacing w:line="360" w:lineRule="auto"/>
        <w:rPr>
          <w:sz w:val="21"/>
          <w:szCs w:val="21"/>
        </w:rPr>
      </w:pPr>
    </w:p>
    <w:p w14:paraId="27EB67B6" w14:textId="77777777" w:rsidR="000637D7" w:rsidRDefault="000637D7" w:rsidP="000637D7">
      <w:pPr>
        <w:spacing w:line="360" w:lineRule="auto"/>
        <w:rPr>
          <w:sz w:val="21"/>
          <w:szCs w:val="21"/>
        </w:rPr>
      </w:pPr>
    </w:p>
    <w:p w14:paraId="0CF675C1" w14:textId="77777777" w:rsidR="000637D7" w:rsidRDefault="000637D7" w:rsidP="000637D7">
      <w:pPr>
        <w:spacing w:line="360" w:lineRule="auto"/>
        <w:rPr>
          <w:sz w:val="21"/>
          <w:szCs w:val="21"/>
        </w:rPr>
      </w:pPr>
    </w:p>
    <w:p w14:paraId="66102F46" w14:textId="77777777" w:rsidR="000637D7" w:rsidRDefault="000637D7" w:rsidP="000637D7">
      <w:pPr>
        <w:spacing w:line="360" w:lineRule="auto"/>
        <w:rPr>
          <w:sz w:val="21"/>
          <w:szCs w:val="21"/>
        </w:rPr>
      </w:pPr>
    </w:p>
    <w:p w14:paraId="15F2792F" w14:textId="77777777" w:rsidR="00DF561C" w:rsidRDefault="00DF561C" w:rsidP="000637D7">
      <w:pPr>
        <w:spacing w:line="360" w:lineRule="auto"/>
        <w:rPr>
          <w:sz w:val="21"/>
          <w:szCs w:val="21"/>
        </w:rPr>
      </w:pPr>
    </w:p>
    <w:p w14:paraId="121FB101" w14:textId="77777777" w:rsidR="00DF561C" w:rsidRDefault="00DF561C" w:rsidP="000637D7">
      <w:pPr>
        <w:spacing w:line="360" w:lineRule="auto"/>
        <w:rPr>
          <w:sz w:val="21"/>
          <w:szCs w:val="21"/>
        </w:rPr>
      </w:pPr>
    </w:p>
    <w:p w14:paraId="64D63E4A" w14:textId="77777777" w:rsidR="00DF561C" w:rsidRDefault="00DF561C" w:rsidP="000637D7">
      <w:pPr>
        <w:spacing w:line="360" w:lineRule="auto"/>
        <w:rPr>
          <w:sz w:val="21"/>
          <w:szCs w:val="21"/>
        </w:rPr>
      </w:pPr>
    </w:p>
    <w:p w14:paraId="0A208F4D" w14:textId="77777777" w:rsidR="00DF561C" w:rsidRDefault="00DF561C" w:rsidP="000637D7">
      <w:pPr>
        <w:spacing w:line="360" w:lineRule="auto"/>
        <w:rPr>
          <w:sz w:val="21"/>
          <w:szCs w:val="21"/>
        </w:rPr>
      </w:pPr>
    </w:p>
    <w:p w14:paraId="1E263E76" w14:textId="77777777" w:rsidR="00DF561C" w:rsidRDefault="00DF561C" w:rsidP="000637D7">
      <w:pPr>
        <w:spacing w:line="360" w:lineRule="auto"/>
        <w:rPr>
          <w:sz w:val="21"/>
          <w:szCs w:val="21"/>
        </w:rPr>
      </w:pPr>
    </w:p>
    <w:p w14:paraId="3C370544" w14:textId="77777777" w:rsidR="00DF561C" w:rsidRDefault="00DF561C" w:rsidP="000637D7">
      <w:pPr>
        <w:spacing w:line="360" w:lineRule="auto"/>
        <w:rPr>
          <w:sz w:val="21"/>
          <w:szCs w:val="21"/>
        </w:rPr>
      </w:pPr>
    </w:p>
    <w:p w14:paraId="25D1D7B9" w14:textId="77777777" w:rsidR="00DF561C" w:rsidRDefault="00DF561C" w:rsidP="000637D7">
      <w:pPr>
        <w:spacing w:line="360" w:lineRule="auto"/>
        <w:rPr>
          <w:sz w:val="21"/>
          <w:szCs w:val="21"/>
        </w:rPr>
      </w:pPr>
    </w:p>
    <w:p w14:paraId="7E4D9BC3" w14:textId="77777777" w:rsidR="00DF561C" w:rsidRDefault="00DF561C" w:rsidP="000637D7">
      <w:pPr>
        <w:spacing w:line="360" w:lineRule="auto"/>
        <w:rPr>
          <w:sz w:val="21"/>
          <w:szCs w:val="21"/>
        </w:rPr>
      </w:pPr>
    </w:p>
    <w:p w14:paraId="025D7397" w14:textId="77777777" w:rsidR="00DF561C" w:rsidRDefault="00DF561C" w:rsidP="000637D7">
      <w:pPr>
        <w:spacing w:line="360" w:lineRule="auto"/>
        <w:rPr>
          <w:sz w:val="21"/>
          <w:szCs w:val="21"/>
        </w:rPr>
      </w:pPr>
    </w:p>
    <w:p w14:paraId="5628231F" w14:textId="77777777" w:rsidR="00DF561C" w:rsidRDefault="00DF561C" w:rsidP="000637D7">
      <w:pPr>
        <w:spacing w:line="360" w:lineRule="auto"/>
        <w:rPr>
          <w:sz w:val="21"/>
          <w:szCs w:val="21"/>
        </w:rPr>
      </w:pPr>
    </w:p>
    <w:p w14:paraId="5CD8501A" w14:textId="77777777" w:rsidR="00DF561C" w:rsidRDefault="00DF561C" w:rsidP="000637D7">
      <w:pPr>
        <w:spacing w:line="360" w:lineRule="auto"/>
        <w:rPr>
          <w:sz w:val="21"/>
          <w:szCs w:val="21"/>
        </w:rPr>
      </w:pPr>
    </w:p>
    <w:p w14:paraId="7185DF3E" w14:textId="77777777" w:rsidR="00DF561C" w:rsidRDefault="00DF561C" w:rsidP="000637D7">
      <w:pPr>
        <w:spacing w:line="360" w:lineRule="auto"/>
        <w:rPr>
          <w:sz w:val="21"/>
          <w:szCs w:val="21"/>
        </w:rPr>
      </w:pPr>
    </w:p>
    <w:p w14:paraId="37D239A5" w14:textId="77777777" w:rsidR="00DF561C" w:rsidRDefault="00DF561C" w:rsidP="000637D7">
      <w:pPr>
        <w:spacing w:line="360" w:lineRule="auto"/>
        <w:rPr>
          <w:sz w:val="21"/>
          <w:szCs w:val="21"/>
        </w:rPr>
      </w:pPr>
    </w:p>
    <w:p w14:paraId="16FA4CFB" w14:textId="77777777" w:rsidR="00DF561C" w:rsidRDefault="00DF561C" w:rsidP="000637D7">
      <w:pPr>
        <w:spacing w:line="360" w:lineRule="auto"/>
        <w:rPr>
          <w:sz w:val="21"/>
          <w:szCs w:val="21"/>
        </w:rPr>
      </w:pPr>
    </w:p>
    <w:p w14:paraId="1B67EB17" w14:textId="77777777" w:rsidR="00DF561C" w:rsidRDefault="00DF561C" w:rsidP="000637D7">
      <w:pPr>
        <w:spacing w:line="360" w:lineRule="auto"/>
        <w:rPr>
          <w:sz w:val="21"/>
          <w:szCs w:val="21"/>
        </w:rPr>
      </w:pPr>
    </w:p>
    <w:p w14:paraId="7CB283C7" w14:textId="77777777" w:rsidR="00DF561C" w:rsidRDefault="00DF561C" w:rsidP="000637D7">
      <w:pPr>
        <w:spacing w:line="360" w:lineRule="auto"/>
        <w:rPr>
          <w:sz w:val="21"/>
          <w:szCs w:val="21"/>
        </w:rPr>
      </w:pPr>
    </w:p>
    <w:p w14:paraId="677672DC" w14:textId="77777777" w:rsidR="00DF561C" w:rsidRDefault="00DF561C" w:rsidP="000637D7">
      <w:pPr>
        <w:spacing w:line="360" w:lineRule="auto"/>
        <w:rPr>
          <w:sz w:val="21"/>
          <w:szCs w:val="21"/>
        </w:rPr>
      </w:pPr>
    </w:p>
    <w:p w14:paraId="46214EA5" w14:textId="77777777" w:rsidR="000637D7" w:rsidRPr="000637D7" w:rsidRDefault="000637D7" w:rsidP="000637D7">
      <w:pPr>
        <w:spacing w:line="360" w:lineRule="auto"/>
        <w:jc w:val="center"/>
        <w:rPr>
          <w:sz w:val="28"/>
          <w:szCs w:val="28"/>
        </w:rPr>
      </w:pPr>
      <w:r w:rsidRPr="000637D7">
        <w:rPr>
          <w:rFonts w:hint="eastAsia"/>
          <w:sz w:val="28"/>
          <w:szCs w:val="28"/>
        </w:rPr>
        <w:lastRenderedPageBreak/>
        <w:t>2016</w:t>
      </w:r>
      <w:r w:rsidRPr="000637D7">
        <w:rPr>
          <w:rFonts w:hint="eastAsia"/>
          <w:sz w:val="28"/>
          <w:szCs w:val="28"/>
        </w:rPr>
        <w:t>年高考</w:t>
      </w:r>
      <w:r w:rsidR="00D763B6">
        <w:rPr>
          <w:rFonts w:hint="eastAsia"/>
          <w:sz w:val="28"/>
          <w:szCs w:val="28"/>
        </w:rPr>
        <w:t>新课标</w:t>
      </w:r>
      <w:r w:rsidR="00D763B6">
        <w:rPr>
          <w:rFonts w:hint="eastAsia"/>
          <w:sz w:val="28"/>
          <w:szCs w:val="28"/>
        </w:rPr>
        <w:t>1</w:t>
      </w:r>
      <w:r w:rsidRPr="000637D7">
        <w:rPr>
          <w:rFonts w:hint="eastAsia"/>
          <w:sz w:val="28"/>
          <w:szCs w:val="28"/>
        </w:rPr>
        <w:t>卷</w:t>
      </w:r>
      <w:r w:rsidR="00D763B6">
        <w:rPr>
          <w:rFonts w:hint="eastAsia"/>
          <w:sz w:val="28"/>
          <w:szCs w:val="28"/>
        </w:rPr>
        <w:t>物理参考</w:t>
      </w:r>
      <w:r w:rsidRPr="000637D7">
        <w:rPr>
          <w:rFonts w:hint="eastAsia"/>
          <w:sz w:val="28"/>
          <w:szCs w:val="28"/>
        </w:rPr>
        <w:t>答案</w:t>
      </w:r>
    </w:p>
    <w:p w14:paraId="06D2D8ED" w14:textId="77777777" w:rsidR="00DF561C" w:rsidRPr="00DF561C" w:rsidRDefault="00DF561C" w:rsidP="00DF561C">
      <w:pPr>
        <w:spacing w:line="360" w:lineRule="auto"/>
        <w:rPr>
          <w:b/>
          <w:sz w:val="21"/>
          <w:szCs w:val="21"/>
        </w:rPr>
      </w:pPr>
      <w:r w:rsidRPr="00DF561C">
        <w:rPr>
          <w:b/>
          <w:sz w:val="21"/>
          <w:szCs w:val="21"/>
        </w:rPr>
        <w:t>一</w:t>
      </w:r>
      <w:r w:rsidRPr="00DF561C">
        <w:rPr>
          <w:rFonts w:hint="eastAsia"/>
          <w:b/>
          <w:sz w:val="21"/>
          <w:szCs w:val="21"/>
        </w:rPr>
        <w:t>、</w:t>
      </w:r>
      <w:r w:rsidRPr="00DF561C">
        <w:rPr>
          <w:b/>
          <w:sz w:val="21"/>
          <w:szCs w:val="21"/>
        </w:rPr>
        <w:t>选择题</w:t>
      </w:r>
      <w:r w:rsidRPr="00DF561C">
        <w:rPr>
          <w:rFonts w:hint="eastAsia"/>
          <w:b/>
          <w:sz w:val="21"/>
          <w:szCs w:val="21"/>
        </w:rPr>
        <w:t>。</w:t>
      </w:r>
    </w:p>
    <w:p w14:paraId="61D8AC6D" w14:textId="77777777" w:rsidR="00DF561C" w:rsidRPr="00A21255" w:rsidRDefault="00DF561C" w:rsidP="00DF561C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1</w: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t>D</w:t>
      </w:r>
    </w:p>
    <w:p w14:paraId="505BB181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</w:t>
      </w:r>
      <w:r w:rsidRPr="00A21255">
        <w:rPr>
          <w:sz w:val="21"/>
          <w:szCs w:val="21"/>
        </w:rPr>
        <w:object w:dxaOrig="900" w:dyaOrig="560" w14:anchorId="3F8D785D">
          <v:shape id="_x0000_i1163" type="#_x0000_t75" style="width:46pt;height:27.5pt" o:ole="">
            <v:imagedata r:id="rId286" o:title=""/>
          </v:shape>
          <o:OLEObject Type="Embed" ProgID="Equation.DSMT4" ShapeID="_x0000_i1163" DrawAspect="Content" ObjectID="_1803241412" r:id="rId287"/>
        </w:object>
      </w:r>
      <w:r w:rsidRPr="00A21255">
        <w:rPr>
          <w:sz w:val="21"/>
          <w:szCs w:val="21"/>
        </w:rPr>
        <w:t>可知，当云母介质抽出时，</w:t>
      </w:r>
      <w:r w:rsidRPr="00A21255">
        <w:rPr>
          <w:sz w:val="21"/>
          <w:szCs w:val="21"/>
        </w:rPr>
        <w:object w:dxaOrig="240" w:dyaOrig="320" w14:anchorId="314F5BEE">
          <v:shape id="_x0000_i1164" type="#_x0000_t75" style="width:12pt;height:15.5pt" o:ole="">
            <v:imagedata r:id="rId288" o:title=""/>
          </v:shape>
          <o:OLEObject Type="Embed" ProgID="Equation.DSMT4" ShapeID="_x0000_i1164" DrawAspect="Content" ObjectID="_1803241413" r:id="rId289"/>
        </w:object>
      </w:r>
      <w:r w:rsidRPr="00A21255">
        <w:rPr>
          <w:sz w:val="21"/>
          <w:szCs w:val="21"/>
        </w:rPr>
        <w:t>变小，电容器的电容</w:t>
      </w:r>
      <w:r w:rsidRPr="00A21255">
        <w:rPr>
          <w:sz w:val="21"/>
          <w:szCs w:val="21"/>
        </w:rPr>
        <w:object w:dxaOrig="220" w:dyaOrig="260" w14:anchorId="4C8692A0">
          <v:shape id="_x0000_i1165" type="#_x0000_t75" style="width:11.5pt;height:12pt" o:ole="">
            <v:imagedata r:id="rId290" o:title=""/>
          </v:shape>
          <o:OLEObject Type="Embed" ProgID="Equation.DSMT4" ShapeID="_x0000_i1165" DrawAspect="Content" ObjectID="_1803241414" r:id="rId291"/>
        </w:object>
      </w:r>
      <w:r w:rsidRPr="00A21255">
        <w:rPr>
          <w:sz w:val="21"/>
          <w:szCs w:val="21"/>
        </w:rPr>
        <w:t>变小；因为电容器接在恒压直流电源上，故</w:t>
      </w:r>
      <w:r w:rsidRPr="00A21255">
        <w:rPr>
          <w:sz w:val="21"/>
          <w:szCs w:val="21"/>
        </w:rPr>
        <w:object w:dxaOrig="240" w:dyaOrig="260" w14:anchorId="61B3E3CF">
          <v:shape id="_x0000_i1166" type="#_x0000_t75" style="width:12pt;height:12pt" o:ole="">
            <v:imagedata r:id="rId292" o:title=""/>
          </v:shape>
          <o:OLEObject Type="Embed" ProgID="Equation.DSMT4" ShapeID="_x0000_i1166" DrawAspect="Content" ObjectID="_1803241415" r:id="rId293"/>
        </w:object>
      </w:r>
      <w:r w:rsidRPr="00A21255">
        <w:rPr>
          <w:sz w:val="21"/>
          <w:szCs w:val="21"/>
        </w:rPr>
        <w:t>不变，根据</w:t>
      </w:r>
      <w:r w:rsidRPr="00A21255">
        <w:rPr>
          <w:sz w:val="21"/>
          <w:szCs w:val="21"/>
        </w:rPr>
        <w:object w:dxaOrig="760" w:dyaOrig="300" w14:anchorId="4D375450">
          <v:shape id="_x0000_i1167" type="#_x0000_t75" style="width:38.5pt;height:15pt" o:ole="">
            <v:imagedata r:id="rId294" o:title=""/>
          </v:shape>
          <o:OLEObject Type="Embed" ProgID="Equation.DSMT4" ShapeID="_x0000_i1167" DrawAspect="Content" ObjectID="_1803241416" r:id="rId295"/>
        </w:object>
      </w:r>
      <w:r w:rsidRPr="00A21255">
        <w:rPr>
          <w:sz w:val="21"/>
          <w:szCs w:val="21"/>
        </w:rPr>
        <w:t>可知，当</w:t>
      </w:r>
      <w:r w:rsidRPr="00A21255">
        <w:rPr>
          <w:sz w:val="21"/>
          <w:szCs w:val="21"/>
        </w:rPr>
        <w:object w:dxaOrig="220" w:dyaOrig="260" w14:anchorId="5EAA7247">
          <v:shape id="_x0000_i1168" type="#_x0000_t75" style="width:11.5pt;height:12pt" o:ole="">
            <v:imagedata r:id="rId296" o:title=""/>
          </v:shape>
          <o:OLEObject Type="Embed" ProgID="Equation.DSMT4" ShapeID="_x0000_i1168" DrawAspect="Content" ObjectID="_1803241417" r:id="rId297"/>
        </w:object>
      </w:r>
      <w:r w:rsidRPr="00A21255">
        <w:rPr>
          <w:sz w:val="21"/>
          <w:szCs w:val="21"/>
        </w:rPr>
        <w:t>减小时，</w:t>
      </w:r>
      <w:r w:rsidRPr="00A21255">
        <w:rPr>
          <w:sz w:val="21"/>
          <w:szCs w:val="21"/>
        </w:rPr>
        <w:object w:dxaOrig="220" w:dyaOrig="300" w14:anchorId="4BEEF93D">
          <v:shape id="_x0000_i1169" type="#_x0000_t75" style="width:11.5pt;height:15pt" o:ole="">
            <v:imagedata r:id="rId298" o:title=""/>
          </v:shape>
          <o:OLEObject Type="Embed" ProgID="Equation.DSMT4" ShapeID="_x0000_i1169" DrawAspect="Content" ObjectID="_1803241418" r:id="rId299"/>
        </w:object>
      </w:r>
      <w:r w:rsidRPr="00A21255">
        <w:rPr>
          <w:sz w:val="21"/>
          <w:szCs w:val="21"/>
        </w:rPr>
        <w:t>减小。再由</w:t>
      </w:r>
      <w:r w:rsidRPr="00A21255">
        <w:rPr>
          <w:sz w:val="21"/>
          <w:szCs w:val="21"/>
        </w:rPr>
        <w:object w:dxaOrig="620" w:dyaOrig="560" w14:anchorId="29DC8522">
          <v:shape id="_x0000_i1170" type="#_x0000_t75" style="width:30pt;height:27.5pt" o:ole="">
            <v:imagedata r:id="rId300" o:title=""/>
          </v:shape>
          <o:OLEObject Type="Embed" ProgID="Equation.DSMT4" ShapeID="_x0000_i1170" DrawAspect="Content" ObjectID="_1803241419" r:id="rId301"/>
        </w:object>
      </w:r>
      <w:r w:rsidRPr="00A21255">
        <w:rPr>
          <w:sz w:val="21"/>
          <w:szCs w:val="21"/>
        </w:rPr>
        <w:t>，由于</w:t>
      </w:r>
      <w:r w:rsidRPr="00A21255">
        <w:rPr>
          <w:sz w:val="21"/>
          <w:szCs w:val="21"/>
        </w:rPr>
        <w:object w:dxaOrig="240" w:dyaOrig="260" w14:anchorId="0BEC3961">
          <v:shape id="_x0000_i1171" type="#_x0000_t75" style="width:12pt;height:12pt" o:ole="">
            <v:imagedata r:id="rId302" o:title=""/>
          </v:shape>
          <o:OLEObject Type="Embed" ProgID="Equation.DSMT4" ShapeID="_x0000_i1171" DrawAspect="Content" ObjectID="_1803241420" r:id="rId303"/>
        </w:object>
      </w:r>
      <w:r w:rsidRPr="00A21255">
        <w:rPr>
          <w:sz w:val="21"/>
          <w:szCs w:val="21"/>
        </w:rPr>
        <w:t>与</w:t>
      </w:r>
      <w:r w:rsidRPr="00A21255">
        <w:rPr>
          <w:sz w:val="21"/>
          <w:szCs w:val="21"/>
        </w:rPr>
        <w:object w:dxaOrig="200" w:dyaOrig="260" w14:anchorId="0061F16B">
          <v:shape id="_x0000_i1172" type="#_x0000_t75" style="width:10pt;height:12pt" o:ole="">
            <v:imagedata r:id="rId304" o:title=""/>
          </v:shape>
          <o:OLEObject Type="Embed" ProgID="Equation.DSMT4" ShapeID="_x0000_i1172" DrawAspect="Content" ObjectID="_1803241421" r:id="rId305"/>
        </w:object>
      </w:r>
      <w:r w:rsidRPr="00A21255">
        <w:rPr>
          <w:sz w:val="21"/>
          <w:szCs w:val="21"/>
        </w:rPr>
        <w:t>都不变，故电场强度</w:t>
      </w:r>
      <w:r w:rsidRPr="00A21255">
        <w:rPr>
          <w:sz w:val="21"/>
          <w:szCs w:val="21"/>
        </w:rPr>
        <w:object w:dxaOrig="220" w:dyaOrig="240" w14:anchorId="48774BAB">
          <v:shape id="_x0000_i1173" type="#_x0000_t75" style="width:11.5pt;height:12pt" o:ole="">
            <v:imagedata r:id="rId306" o:title=""/>
          </v:shape>
          <o:OLEObject Type="Embed" ProgID="Equation.DSMT4" ShapeID="_x0000_i1173" DrawAspect="Content" ObjectID="_1803241422" r:id="rId307"/>
        </w:object>
      </w:r>
      <w:r>
        <w:rPr>
          <w:sz w:val="21"/>
          <w:szCs w:val="21"/>
        </w:rPr>
        <w:t>不变</w:t>
      </w:r>
      <w:r>
        <w:rPr>
          <w:rFonts w:hint="eastAsia"/>
          <w:sz w:val="21"/>
          <w:szCs w:val="21"/>
        </w:rPr>
        <w:t>。</w:t>
      </w:r>
    </w:p>
    <w:p w14:paraId="68B58EE2" w14:textId="77777777" w:rsidR="00DF561C" w:rsidRPr="00A21255" w:rsidRDefault="00DF561C" w:rsidP="00DF561C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2</w: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t>D</w:t>
      </w:r>
    </w:p>
    <w:p w14:paraId="183758F5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设质子的质量数和电荷数分别为</w:t>
      </w:r>
      <w:r w:rsidRPr="00A21255">
        <w:rPr>
          <w:sz w:val="21"/>
          <w:szCs w:val="21"/>
        </w:rPr>
        <w:object w:dxaOrig="260" w:dyaOrig="320" w14:anchorId="239EC900">
          <v:shape id="_x0000_i1174" type="#_x0000_t75" style="width:12pt;height:15.5pt" o:ole="">
            <v:imagedata r:id="rId308" o:title=""/>
          </v:shape>
          <o:OLEObject Type="Embed" ProgID="Equation.DSMT4" ShapeID="_x0000_i1174" DrawAspect="Content" ObjectID="_1803241423" r:id="rId309"/>
        </w:objec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object w:dxaOrig="220" w:dyaOrig="320" w14:anchorId="1D91B9C0">
          <v:shape id="_x0000_i1175" type="#_x0000_t75" style="width:10.5pt;height:15.5pt" o:ole="">
            <v:imagedata r:id="rId310" o:title=""/>
          </v:shape>
          <o:OLEObject Type="Embed" ProgID="Equation.DSMT4" ShapeID="_x0000_i1175" DrawAspect="Content" ObjectID="_1803241424" r:id="rId311"/>
        </w:object>
      </w:r>
      <w:r w:rsidRPr="00A21255">
        <w:rPr>
          <w:sz w:val="21"/>
          <w:szCs w:val="21"/>
        </w:rPr>
        <w:t>，一价正离子的质量数和电荷数为</w:t>
      </w:r>
      <w:r w:rsidRPr="00A21255">
        <w:rPr>
          <w:sz w:val="21"/>
          <w:szCs w:val="21"/>
        </w:rPr>
        <w:object w:dxaOrig="279" w:dyaOrig="320" w14:anchorId="7A8FCFCA">
          <v:shape id="_x0000_i1176" type="#_x0000_t75" style="width:13.5pt;height:15.5pt" o:ole="">
            <v:imagedata r:id="rId312" o:title=""/>
          </v:shape>
          <o:OLEObject Type="Embed" ProgID="Equation.DSMT4" ShapeID="_x0000_i1176" DrawAspect="Content" ObjectID="_1803241425" r:id="rId313"/>
        </w:objec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object w:dxaOrig="240" w:dyaOrig="320" w14:anchorId="7A237ECD">
          <v:shape id="_x0000_i1177" type="#_x0000_t75" style="width:12pt;height:15.5pt" o:ole="">
            <v:imagedata r:id="rId314" o:title=""/>
          </v:shape>
          <o:OLEObject Type="Embed" ProgID="Equation.DSMT4" ShapeID="_x0000_i1177" DrawAspect="Content" ObjectID="_1803241426" r:id="rId315"/>
        </w:object>
      </w:r>
      <w:r w:rsidRPr="00A21255">
        <w:rPr>
          <w:sz w:val="21"/>
          <w:szCs w:val="21"/>
        </w:rPr>
        <w:t>，对于任意粒子，在加速电场中，由动能定理得：</w:t>
      </w:r>
      <w:r w:rsidRPr="00A21255">
        <w:rPr>
          <w:sz w:val="21"/>
          <w:szCs w:val="21"/>
        </w:rPr>
        <w:object w:dxaOrig="1380" w:dyaOrig="560" w14:anchorId="3EC47995">
          <v:shape id="_x0000_i1178" type="#_x0000_t75" style="width:69pt;height:27.5pt" o:ole="">
            <v:imagedata r:id="rId316" o:title=""/>
          </v:shape>
          <o:OLEObject Type="Embed" ProgID="Equation.DSMT4" ShapeID="_x0000_i1178" DrawAspect="Content" ObjectID="_1803241427" r:id="rId317"/>
        </w:object>
      </w:r>
      <w:r w:rsidRPr="00A21255">
        <w:rPr>
          <w:sz w:val="21"/>
          <w:szCs w:val="21"/>
        </w:rPr>
        <w:t>；得</w:t>
      </w:r>
      <w:r w:rsidRPr="00A21255">
        <w:rPr>
          <w:sz w:val="21"/>
          <w:szCs w:val="21"/>
        </w:rPr>
        <w:object w:dxaOrig="960" w:dyaOrig="620" w14:anchorId="12790D64">
          <v:shape id="_x0000_i1179" type="#_x0000_t75" style="width:48pt;height:30pt" o:ole="">
            <v:imagedata r:id="rId318" o:title=""/>
          </v:shape>
          <o:OLEObject Type="Embed" ProgID="Equation.DSMT4" ShapeID="_x0000_i1179" DrawAspect="Content" ObjectID="_1803241428" r:id="rId319"/>
        </w:object>
      </w:r>
      <w:r w:rsidRPr="00A21255">
        <w:rPr>
          <w:rFonts w:ascii="宋体" w:hAnsi="宋体" w:cs="宋体" w:hint="eastAsia"/>
          <w:sz w:val="21"/>
          <w:szCs w:val="21"/>
        </w:rPr>
        <w:t>①</w:t>
      </w:r>
      <w:r w:rsidRPr="00A21255">
        <w:rPr>
          <w:sz w:val="21"/>
          <w:szCs w:val="21"/>
        </w:rPr>
        <w:t>；在磁场中应满足</w:t>
      </w:r>
      <w:r w:rsidRPr="00A21255">
        <w:rPr>
          <w:sz w:val="21"/>
          <w:szCs w:val="21"/>
        </w:rPr>
        <w:object w:dxaOrig="1020" w:dyaOrig="580" w14:anchorId="49037B03">
          <v:shape id="_x0000_i1180" type="#_x0000_t75" style="width:51pt;height:29.5pt" o:ole="">
            <v:imagedata r:id="rId320" o:title=""/>
          </v:shape>
          <o:OLEObject Type="Embed" ProgID="Equation.DSMT4" ShapeID="_x0000_i1180" DrawAspect="Content" ObjectID="_1803241429" r:id="rId321"/>
        </w:object>
      </w:r>
      <w:r w:rsidRPr="00A21255">
        <w:rPr>
          <w:rFonts w:ascii="宋体" w:hAnsi="宋体" w:cs="宋体" w:hint="eastAsia"/>
          <w:sz w:val="21"/>
          <w:szCs w:val="21"/>
        </w:rPr>
        <w:t>②</w:t>
      </w:r>
      <w:r w:rsidRPr="00A21255">
        <w:rPr>
          <w:sz w:val="21"/>
          <w:szCs w:val="21"/>
        </w:rPr>
        <w:t>。由题意，由于两种粒子从同一入口垂直进入磁场，从同一出口垂直离开磁场，故在磁场中做匀速圆周运动的半径应相同．由</w:t>
      </w:r>
      <w:r w:rsidRPr="00A21255">
        <w:rPr>
          <w:rFonts w:ascii="宋体" w:hAnsi="宋体" w:cs="宋体" w:hint="eastAsia"/>
          <w:sz w:val="21"/>
          <w:szCs w:val="21"/>
        </w:rPr>
        <w:t>①②</w:t>
      </w:r>
      <w:r w:rsidRPr="00A21255">
        <w:rPr>
          <w:sz w:val="21"/>
          <w:szCs w:val="21"/>
        </w:rPr>
        <w:t>式联立求解得匀速圆周运动的半径</w:t>
      </w:r>
      <w:r w:rsidRPr="00A21255">
        <w:rPr>
          <w:sz w:val="21"/>
          <w:szCs w:val="21"/>
        </w:rPr>
        <w:object w:dxaOrig="1219" w:dyaOrig="660" w14:anchorId="2592F915">
          <v:shape id="_x0000_i1181" type="#_x0000_t75" style="width:61pt;height:33pt" o:ole="">
            <v:imagedata r:id="rId322" o:title=""/>
          </v:shape>
          <o:OLEObject Type="Embed" ProgID="Equation.DSMT4" ShapeID="_x0000_i1181" DrawAspect="Content" ObjectID="_1803241430" r:id="rId323"/>
        </w:object>
      </w:r>
      <w:r w:rsidRPr="00A21255">
        <w:rPr>
          <w:sz w:val="21"/>
          <w:szCs w:val="21"/>
        </w:rPr>
        <w:t>，由于加速电压不变，故</w:t>
      </w:r>
      <w:r w:rsidRPr="00A21255">
        <w:rPr>
          <w:sz w:val="21"/>
          <w:szCs w:val="21"/>
        </w:rPr>
        <w:object w:dxaOrig="1900" w:dyaOrig="680" w14:anchorId="126A700D">
          <v:shape id="_x0000_i1182" type="#_x0000_t75" style="width:94.5pt;height:34pt" o:ole="">
            <v:imagedata r:id="rId324" o:title=""/>
          </v:shape>
          <o:OLEObject Type="Embed" ProgID="Equation.DSMT4" ShapeID="_x0000_i1182" DrawAspect="Content" ObjectID="_1803241431" r:id="rId325"/>
        </w:object>
      </w:r>
      <w:r w:rsidRPr="00A21255">
        <w:rPr>
          <w:sz w:val="21"/>
          <w:szCs w:val="21"/>
        </w:rPr>
        <w:t>；其中</w:t>
      </w:r>
      <w:r w:rsidRPr="00A21255">
        <w:rPr>
          <w:sz w:val="21"/>
          <w:szCs w:val="21"/>
        </w:rPr>
        <w:object w:dxaOrig="1640" w:dyaOrig="320" w14:anchorId="185958E6">
          <v:shape id="_x0000_i1183" type="#_x0000_t75" style="width:82pt;height:15.5pt" o:ole="">
            <v:imagedata r:id="rId326" o:title=""/>
          </v:shape>
          <o:OLEObject Type="Embed" ProgID="Equation.DSMT4" ShapeID="_x0000_i1183" DrawAspect="Content" ObjectID="_1803241432" r:id="rId327"/>
        </w:object>
      </w:r>
      <w:r w:rsidRPr="00A21255">
        <w:rPr>
          <w:sz w:val="21"/>
          <w:szCs w:val="21"/>
        </w:rPr>
        <w:t>，可得</w:t>
      </w:r>
      <w:r w:rsidRPr="00A21255">
        <w:rPr>
          <w:sz w:val="21"/>
          <w:szCs w:val="21"/>
        </w:rPr>
        <w:object w:dxaOrig="880" w:dyaOrig="600" w14:anchorId="36B42F8B">
          <v:shape id="_x0000_i1184" type="#_x0000_t75" style="width:44.5pt;height:30pt" o:ole="">
            <v:imagedata r:id="rId328" o:title=""/>
          </v:shape>
          <o:OLEObject Type="Embed" ProgID="Equation.DSMT4" ShapeID="_x0000_i1184" DrawAspect="Content" ObjectID="_1803241433" r:id="rId329"/>
        </w:object>
      </w:r>
      <w:r w:rsidRPr="00A21255">
        <w:rPr>
          <w:sz w:val="21"/>
          <w:szCs w:val="21"/>
        </w:rPr>
        <w:t>；故一价正离子与质子的质量比约为</w:t>
      </w:r>
      <w:r w:rsidRPr="00A21255">
        <w:rPr>
          <w:sz w:val="21"/>
          <w:szCs w:val="21"/>
        </w:rPr>
        <w:t>144</w:t>
      </w:r>
      <w:r w:rsidRPr="00A21255">
        <w:rPr>
          <w:sz w:val="21"/>
          <w:szCs w:val="21"/>
        </w:rPr>
        <w:t>。</w:t>
      </w:r>
    </w:p>
    <w:p w14:paraId="1E5C7537" w14:textId="77777777" w:rsidR="00DF561C" w:rsidRPr="00A21255" w:rsidRDefault="00DF561C" w:rsidP="00DF561C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3</w: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t>B</w:t>
      </w:r>
    </w:p>
    <w:p w14:paraId="5C097A06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b/>
          <w:sz w:val="21"/>
          <w:szCs w:val="21"/>
        </w:rPr>
        <w:t>解法</w:t>
      </w:r>
      <w:proofErr w:type="gramStart"/>
      <w:r w:rsidRPr="00A21255">
        <w:rPr>
          <w:b/>
          <w:sz w:val="21"/>
          <w:szCs w:val="21"/>
        </w:rPr>
        <w:t>一</w:t>
      </w:r>
      <w:proofErr w:type="gramEnd"/>
      <w:r w:rsidRPr="00A21255">
        <w:rPr>
          <w:b/>
          <w:sz w:val="21"/>
          <w:szCs w:val="21"/>
        </w:rPr>
        <w:t>：</w:t>
      </w:r>
      <w:r w:rsidRPr="00A21255">
        <w:rPr>
          <w:sz w:val="21"/>
          <w:szCs w:val="21"/>
        </w:rPr>
        <w:t>当</w:t>
      </w:r>
      <w:r w:rsidRPr="00A21255">
        <w:rPr>
          <w:sz w:val="21"/>
          <w:szCs w:val="21"/>
        </w:rPr>
        <w:t>S</w:t>
      </w:r>
      <w:r w:rsidRPr="00A21255">
        <w:rPr>
          <w:sz w:val="21"/>
          <w:szCs w:val="21"/>
        </w:rPr>
        <w:t>断开时，电路如左图所示。由闭合电路欧姆定律，原线圈两端电压</w:t>
      </w:r>
      <w:r w:rsidRPr="00A21255">
        <w:rPr>
          <w:sz w:val="21"/>
          <w:szCs w:val="21"/>
        </w:rPr>
        <w:object w:dxaOrig="1180" w:dyaOrig="320" w14:anchorId="3990C5FB">
          <v:shape id="_x0000_i1185" type="#_x0000_t75" style="width:60pt;height:15.5pt" o:ole="">
            <v:imagedata r:id="rId330" o:title=""/>
          </v:shape>
          <o:OLEObject Type="Embed" ProgID="Equation.DSMT4" ShapeID="_x0000_i1185" DrawAspect="Content" ObjectID="_1803241434" r:id="rId331"/>
        </w:object>
      </w:r>
      <w:r w:rsidRPr="00A21255">
        <w:rPr>
          <w:sz w:val="21"/>
          <w:szCs w:val="21"/>
        </w:rPr>
        <w:t>；得</w:t>
      </w:r>
      <w:r w:rsidRPr="00A21255">
        <w:rPr>
          <w:sz w:val="21"/>
          <w:szCs w:val="21"/>
        </w:rPr>
        <w:object w:dxaOrig="1060" w:dyaOrig="320" w14:anchorId="020809E6">
          <v:shape id="_x0000_i1186" type="#_x0000_t75" style="width:52.5pt;height:15.5pt" o:ole="">
            <v:imagedata r:id="rId332" o:title=""/>
          </v:shape>
          <o:OLEObject Type="Embed" ProgID="Equation.DSMT4" ShapeID="_x0000_i1186" DrawAspect="Content" ObjectID="_1803241435" r:id="rId333"/>
        </w:object>
      </w:r>
      <w:r w:rsidRPr="00A21255">
        <w:rPr>
          <w:rFonts w:ascii="宋体" w:hAnsi="宋体" w:cs="宋体" w:hint="eastAsia"/>
          <w:sz w:val="21"/>
          <w:szCs w:val="21"/>
        </w:rPr>
        <w:t>①</w:t>
      </w:r>
      <w:r w:rsidRPr="00A21255">
        <w:rPr>
          <w:sz w:val="21"/>
          <w:szCs w:val="21"/>
        </w:rPr>
        <w:t>；根据变压器原副边电压关系：</w:t>
      </w:r>
      <w:r w:rsidRPr="00A21255">
        <w:rPr>
          <w:sz w:val="21"/>
          <w:szCs w:val="21"/>
        </w:rPr>
        <w:object w:dxaOrig="780" w:dyaOrig="600" w14:anchorId="09707C9F">
          <v:shape id="_x0000_i1187" type="#_x0000_t75" style="width:39pt;height:30pt" o:ole="">
            <v:imagedata r:id="rId334" o:title=""/>
          </v:shape>
          <o:OLEObject Type="Embed" ProgID="Equation.DSMT4" ShapeID="_x0000_i1187" DrawAspect="Content" ObjectID="_1803241436" r:id="rId335"/>
        </w:object>
      </w:r>
      <w:r w:rsidRPr="00A21255">
        <w:rPr>
          <w:rFonts w:ascii="宋体" w:hAnsi="宋体" w:cs="宋体" w:hint="eastAsia"/>
          <w:sz w:val="21"/>
          <w:szCs w:val="21"/>
        </w:rPr>
        <w:t>②</w:t>
      </w:r>
      <w:r w:rsidRPr="00A21255">
        <w:rPr>
          <w:sz w:val="21"/>
          <w:szCs w:val="21"/>
        </w:rPr>
        <w:t>，副线圈中的电流：</w:t>
      </w:r>
      <w:r w:rsidRPr="00A21255">
        <w:rPr>
          <w:sz w:val="21"/>
          <w:szCs w:val="21"/>
        </w:rPr>
        <w:object w:dxaOrig="1600" w:dyaOrig="620" w14:anchorId="3B699EDB">
          <v:shape id="_x0000_i1188" type="#_x0000_t75" style="width:80pt;height:30pt" o:ole="">
            <v:imagedata r:id="rId336" o:title=""/>
          </v:shape>
          <o:OLEObject Type="Embed" ProgID="Equation.DSMT4" ShapeID="_x0000_i1188" DrawAspect="Content" ObjectID="_1803241437" r:id="rId337"/>
        </w:object>
      </w:r>
      <w:r w:rsidRPr="00A21255">
        <w:rPr>
          <w:rFonts w:ascii="宋体" w:hAnsi="宋体" w:cs="宋体" w:hint="eastAsia"/>
          <w:sz w:val="21"/>
          <w:szCs w:val="21"/>
        </w:rPr>
        <w:t>③</w:t>
      </w:r>
      <w:r w:rsidRPr="00A21255">
        <w:rPr>
          <w:sz w:val="21"/>
          <w:szCs w:val="21"/>
        </w:rPr>
        <w:t>，联立</w:t>
      </w:r>
      <w:r w:rsidRPr="00A21255">
        <w:rPr>
          <w:rFonts w:ascii="宋体" w:hAnsi="宋体" w:cs="宋体" w:hint="eastAsia"/>
          <w:sz w:val="21"/>
          <w:szCs w:val="21"/>
        </w:rPr>
        <w:t>①②③</w:t>
      </w:r>
      <w:r w:rsidRPr="00A21255">
        <w:rPr>
          <w:sz w:val="21"/>
          <w:szCs w:val="21"/>
        </w:rPr>
        <w:t>得：</w:t>
      </w:r>
      <w:r w:rsidRPr="00A21255">
        <w:rPr>
          <w:sz w:val="21"/>
          <w:szCs w:val="21"/>
        </w:rPr>
        <w:object w:dxaOrig="1400" w:dyaOrig="720" w14:anchorId="5DFFFFC7">
          <v:shape id="_x0000_i1189" type="#_x0000_t75" style="width:69.5pt;height:36pt" o:ole="">
            <v:imagedata r:id="rId338" o:title=""/>
          </v:shape>
          <o:OLEObject Type="Embed" ProgID="Equation.DSMT4" ShapeID="_x0000_i1189" DrawAspect="Content" ObjectID="_1803241438" r:id="rId339"/>
        </w:object>
      </w:r>
      <w:r w:rsidRPr="00A21255">
        <w:rPr>
          <w:rFonts w:ascii="宋体" w:hAnsi="宋体" w:cs="宋体" w:hint="eastAsia"/>
          <w:sz w:val="21"/>
          <w:szCs w:val="21"/>
        </w:rPr>
        <w:t>④</w:t>
      </w:r>
      <w:r w:rsidRPr="00A21255">
        <w:rPr>
          <w:sz w:val="21"/>
          <w:szCs w:val="21"/>
        </w:rPr>
        <w:t>。当</w:t>
      </w:r>
      <w:r w:rsidRPr="00A21255">
        <w:rPr>
          <w:sz w:val="21"/>
          <w:szCs w:val="21"/>
        </w:rPr>
        <w:t>S</w:t>
      </w:r>
      <w:r w:rsidRPr="00A21255">
        <w:rPr>
          <w:sz w:val="21"/>
          <w:szCs w:val="21"/>
        </w:rPr>
        <w:t>闭合时，电路如右图所示，由闭合电路欧姆定律，原线圈两端电压</w:t>
      </w:r>
      <w:r w:rsidRPr="00A21255">
        <w:rPr>
          <w:sz w:val="21"/>
          <w:szCs w:val="21"/>
        </w:rPr>
        <w:object w:dxaOrig="1420" w:dyaOrig="320" w14:anchorId="41046A1B">
          <v:shape id="_x0000_i1190" type="#_x0000_t75" style="width:71.5pt;height:15.5pt" o:ole="">
            <v:imagedata r:id="rId340" o:title=""/>
          </v:shape>
          <o:OLEObject Type="Embed" ProgID="Equation.DSMT4" ShapeID="_x0000_i1190" DrawAspect="Content" ObjectID="_1803241439" r:id="rId341"/>
        </w:object>
      </w:r>
      <w:r w:rsidRPr="00A21255">
        <w:rPr>
          <w:sz w:val="21"/>
          <w:szCs w:val="21"/>
        </w:rPr>
        <w:t>，得</w:t>
      </w:r>
      <w:r w:rsidRPr="00A21255">
        <w:rPr>
          <w:sz w:val="21"/>
          <w:szCs w:val="21"/>
        </w:rPr>
        <w:object w:dxaOrig="1219" w:dyaOrig="320" w14:anchorId="61676E77">
          <v:shape id="_x0000_i1191" type="#_x0000_t75" style="width:61.5pt;height:15.5pt" o:ole="">
            <v:imagedata r:id="rId342" o:title=""/>
          </v:shape>
          <o:OLEObject Type="Embed" ProgID="Equation.DSMT4" ShapeID="_x0000_i1191" DrawAspect="Content" ObjectID="_1803241440" r:id="rId343"/>
        </w:object>
      </w:r>
      <w:r w:rsidRPr="00A21255">
        <w:rPr>
          <w:rFonts w:ascii="宋体" w:hAnsi="宋体" w:cs="宋体" w:hint="eastAsia"/>
          <w:sz w:val="21"/>
          <w:szCs w:val="21"/>
        </w:rPr>
        <w:t>⑤</w:t>
      </w:r>
      <w:r w:rsidRPr="00A21255">
        <w:rPr>
          <w:sz w:val="21"/>
          <w:szCs w:val="21"/>
        </w:rPr>
        <w:t>，根据变压器原副边电压关系：</w:t>
      </w:r>
      <w:r w:rsidRPr="00A21255">
        <w:rPr>
          <w:sz w:val="21"/>
          <w:szCs w:val="21"/>
        </w:rPr>
        <w:object w:dxaOrig="800" w:dyaOrig="620" w14:anchorId="5805B135">
          <v:shape id="_x0000_i1192" type="#_x0000_t75" style="width:40pt;height:30pt" o:ole="">
            <v:imagedata r:id="rId344" o:title=""/>
          </v:shape>
          <o:OLEObject Type="Embed" ProgID="Equation.DSMT4" ShapeID="_x0000_i1192" DrawAspect="Content" ObjectID="_1803241441" r:id="rId345"/>
        </w:object>
      </w:r>
      <w:r w:rsidRPr="00A21255">
        <w:rPr>
          <w:rFonts w:ascii="宋体" w:hAnsi="宋体" w:cs="宋体" w:hint="eastAsia"/>
          <w:sz w:val="21"/>
          <w:szCs w:val="21"/>
        </w:rPr>
        <w:t>⑥</w:t>
      </w:r>
      <w:r w:rsidRPr="00A21255">
        <w:rPr>
          <w:sz w:val="21"/>
          <w:szCs w:val="21"/>
        </w:rPr>
        <w:t>，副线圈中的电流得：</w:t>
      </w:r>
      <w:r w:rsidRPr="00A21255">
        <w:rPr>
          <w:sz w:val="21"/>
          <w:szCs w:val="21"/>
        </w:rPr>
        <w:object w:dxaOrig="1359" w:dyaOrig="620" w14:anchorId="6D6C2042">
          <v:shape id="_x0000_i1193" type="#_x0000_t75" style="width:68pt;height:30pt" o:ole="">
            <v:imagedata r:id="rId346" o:title=""/>
          </v:shape>
          <o:OLEObject Type="Embed" ProgID="Equation.DSMT4" ShapeID="_x0000_i1193" DrawAspect="Content" ObjectID="_1803241442" r:id="rId347"/>
        </w:object>
      </w:r>
      <w:r w:rsidRPr="00A21255">
        <w:rPr>
          <w:rFonts w:ascii="宋体" w:hAnsi="宋体" w:cs="宋体" w:hint="eastAsia"/>
          <w:sz w:val="21"/>
          <w:szCs w:val="21"/>
        </w:rPr>
        <w:t>⑦</w:t>
      </w:r>
      <w:r w:rsidRPr="00A21255">
        <w:rPr>
          <w:sz w:val="21"/>
          <w:szCs w:val="21"/>
        </w:rPr>
        <w:t>，联立</w:t>
      </w:r>
      <w:r w:rsidRPr="00A21255">
        <w:rPr>
          <w:rFonts w:ascii="宋体" w:hAnsi="宋体" w:cs="宋体" w:hint="eastAsia"/>
          <w:sz w:val="21"/>
          <w:szCs w:val="21"/>
        </w:rPr>
        <w:t>⑤⑥⑦</w:t>
      </w:r>
      <w:r w:rsidRPr="00A21255">
        <w:rPr>
          <w:sz w:val="21"/>
          <w:szCs w:val="21"/>
        </w:rPr>
        <w:t>得</w:t>
      </w:r>
      <w:r w:rsidRPr="00A21255">
        <w:rPr>
          <w:sz w:val="21"/>
          <w:szCs w:val="21"/>
        </w:rPr>
        <w:object w:dxaOrig="1480" w:dyaOrig="720" w14:anchorId="681E744B">
          <v:shape id="_x0000_i1194" type="#_x0000_t75" style="width:73.5pt;height:36pt" o:ole="">
            <v:imagedata r:id="rId348" o:title=""/>
          </v:shape>
          <o:OLEObject Type="Embed" ProgID="Equation.DSMT4" ShapeID="_x0000_i1194" DrawAspect="Content" ObjectID="_1803241443" r:id="rId349"/>
        </w:object>
      </w:r>
      <w:r w:rsidRPr="00A21255">
        <w:rPr>
          <w:rFonts w:ascii="宋体" w:hAnsi="宋体" w:cs="宋体" w:hint="eastAsia"/>
          <w:sz w:val="21"/>
          <w:szCs w:val="21"/>
        </w:rPr>
        <w:t>⑧</w:t>
      </w:r>
      <w:r w:rsidRPr="00A21255">
        <w:rPr>
          <w:sz w:val="21"/>
          <w:szCs w:val="21"/>
        </w:rPr>
        <w:t>，联立</w:t>
      </w:r>
      <w:r w:rsidRPr="00A21255">
        <w:rPr>
          <w:rFonts w:ascii="宋体" w:hAnsi="宋体" w:cs="宋体" w:hint="eastAsia"/>
          <w:sz w:val="21"/>
          <w:szCs w:val="21"/>
        </w:rPr>
        <w:t>④⑧</w:t>
      </w:r>
      <w:r w:rsidRPr="00A21255">
        <w:rPr>
          <w:sz w:val="21"/>
          <w:szCs w:val="21"/>
        </w:rPr>
        <w:t>解得</w:t>
      </w:r>
      <w:r w:rsidRPr="00A21255">
        <w:rPr>
          <w:sz w:val="21"/>
          <w:szCs w:val="21"/>
        </w:rPr>
        <w:object w:dxaOrig="600" w:dyaOrig="600" w14:anchorId="736045DF">
          <v:shape id="_x0000_i1195" type="#_x0000_t75" style="width:30pt;height:30pt" o:ole="">
            <v:imagedata r:id="rId350" o:title=""/>
          </v:shape>
          <o:OLEObject Type="Embed" ProgID="Equation.DSMT4" ShapeID="_x0000_i1195" DrawAspect="Content" ObjectID="_1803241444" r:id="rId351"/>
        </w:object>
      </w:r>
      <w:r w:rsidRPr="00A21255">
        <w:rPr>
          <w:sz w:val="21"/>
          <w:szCs w:val="21"/>
        </w:rPr>
        <w:t>。</w:t>
      </w:r>
    </w:p>
    <w:p w14:paraId="729B171C" w14:textId="77777777" w:rsidR="00DF561C" w:rsidRPr="00A21255" w:rsidRDefault="00DF561C" w:rsidP="00DF561C">
      <w:pPr>
        <w:spacing w:line="360" w:lineRule="auto"/>
        <w:jc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 wp14:anchorId="4F657A0A" wp14:editId="0307BF8F">
            <wp:extent cx="1481455" cy="1115695"/>
            <wp:effectExtent l="0" t="0" r="4445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/>
                    <pic:cNvPicPr>
                      <a:picLocks noChangeAspect="1" noChangeArrowheads="1"/>
                    </pic:cNvPicPr>
                  </pic:nvPicPr>
                  <pic:blipFill>
                    <a:blip r:embed="rId3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21255">
        <w:rPr>
          <w:noProof/>
          <w:sz w:val="21"/>
          <w:szCs w:val="21"/>
        </w:rPr>
        <w:drawing>
          <wp:inline distT="0" distB="0" distL="0" distR="0" wp14:anchorId="5B4C6FF8" wp14:editId="1E705E95">
            <wp:extent cx="1487805" cy="110934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/>
                    <pic:cNvPicPr>
                      <a:picLocks noChangeAspect="1" noChangeArrowheads="1"/>
                    </pic:cNvPicPr>
                  </pic:nvPicPr>
                  <pic:blipFill>
                    <a:blip r:embed="rId3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1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D292B2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b/>
          <w:sz w:val="21"/>
          <w:szCs w:val="21"/>
        </w:rPr>
        <w:t>解法二：</w:t>
      </w:r>
      <w:r w:rsidRPr="00A21255">
        <w:rPr>
          <w:sz w:val="21"/>
          <w:szCs w:val="21"/>
        </w:rPr>
        <w:t>设开关</w:t>
      </w:r>
      <w:r w:rsidRPr="00A21255">
        <w:rPr>
          <w:sz w:val="21"/>
          <w:szCs w:val="21"/>
        </w:rPr>
        <w:object w:dxaOrig="200" w:dyaOrig="260" w14:anchorId="57E92A4F">
          <v:shape id="_x0000_i1196" type="#_x0000_t75" style="width:10pt;height:12pt" o:ole="">
            <v:imagedata r:id="rId354" o:title=""/>
          </v:shape>
          <o:OLEObject Type="Embed" ProgID="Equation.DSMT4" ShapeID="_x0000_i1196" DrawAspect="Content" ObjectID="_1803241445" r:id="rId355"/>
        </w:object>
      </w:r>
      <w:r w:rsidRPr="00A21255">
        <w:rPr>
          <w:sz w:val="21"/>
          <w:szCs w:val="21"/>
        </w:rPr>
        <w:t>断开前后，变压器的等效电阻为</w:t>
      </w:r>
      <w:r w:rsidRPr="00A21255">
        <w:rPr>
          <w:sz w:val="21"/>
          <w:szCs w:val="21"/>
        </w:rPr>
        <w:object w:dxaOrig="220" w:dyaOrig="240" w14:anchorId="2708EAAC">
          <v:shape id="_x0000_i1197" type="#_x0000_t75" style="width:11.5pt;height:12pt" o:ole="">
            <v:imagedata r:id="rId356" o:title=""/>
          </v:shape>
          <o:OLEObject Type="Embed" ProgID="Equation.DSMT4" ShapeID="_x0000_i1197" DrawAspect="Content" ObjectID="_1803241446" r:id="rId357"/>
        </w:object>
      </w:r>
      <w:r w:rsidRPr="00A21255">
        <w:rPr>
          <w:sz w:val="21"/>
          <w:szCs w:val="21"/>
        </w:rPr>
        <w:t>和</w:t>
      </w:r>
      <w:r w:rsidRPr="00A21255">
        <w:rPr>
          <w:sz w:val="21"/>
          <w:szCs w:val="21"/>
        </w:rPr>
        <w:object w:dxaOrig="260" w:dyaOrig="240" w14:anchorId="1C1F9763">
          <v:shape id="_x0000_i1198" type="#_x0000_t75" style="width:12pt;height:12pt" o:ole="">
            <v:imagedata r:id="rId358" o:title=""/>
          </v:shape>
          <o:OLEObject Type="Embed" ProgID="Equation.DSMT4" ShapeID="_x0000_i1198" DrawAspect="Content" ObjectID="_1803241447" r:id="rId359"/>
        </w:object>
      </w:r>
      <w:r w:rsidRPr="00A21255">
        <w:rPr>
          <w:sz w:val="21"/>
          <w:szCs w:val="21"/>
        </w:rPr>
        <w:t>，由于变压器输入功率与输出功率相同，</w:t>
      </w:r>
      <w:r w:rsidRPr="00A21255">
        <w:rPr>
          <w:sz w:val="21"/>
          <w:szCs w:val="21"/>
        </w:rPr>
        <w:object w:dxaOrig="200" w:dyaOrig="260" w14:anchorId="02FF6EB6">
          <v:shape id="_x0000_i1199" type="#_x0000_t75" style="width:10pt;height:12pt" o:ole="">
            <v:imagedata r:id="rId354" o:title=""/>
          </v:shape>
          <o:OLEObject Type="Embed" ProgID="Equation.DSMT4" ShapeID="_x0000_i1199" DrawAspect="Content" ObjectID="_1803241448" r:id="rId360"/>
        </w:object>
      </w:r>
      <w:r w:rsidRPr="00A21255">
        <w:rPr>
          <w:sz w:val="21"/>
          <w:szCs w:val="21"/>
        </w:rPr>
        <w:t>闭合前：</w:t>
      </w:r>
      <w:r w:rsidRPr="00A21255">
        <w:rPr>
          <w:sz w:val="21"/>
          <w:szCs w:val="21"/>
        </w:rPr>
        <w:object w:dxaOrig="2000" w:dyaOrig="560" w14:anchorId="1C46E302">
          <v:shape id="_x0000_i1200" type="#_x0000_t75" style="width:100pt;height:27.5pt" o:ole="">
            <v:imagedata r:id="rId361" o:title=""/>
          </v:shape>
          <o:OLEObject Type="Embed" ProgID="Equation.DSMT4" ShapeID="_x0000_i1200" DrawAspect="Content" ObjectID="_1803241449" r:id="rId362"/>
        </w:object>
      </w:r>
      <w:r w:rsidRPr="00A21255">
        <w:rPr>
          <w:sz w:val="21"/>
          <w:szCs w:val="21"/>
        </w:rPr>
        <w:t>，得</w:t>
      </w:r>
      <w:r w:rsidRPr="00A21255">
        <w:rPr>
          <w:sz w:val="21"/>
          <w:szCs w:val="21"/>
        </w:rPr>
        <w:object w:dxaOrig="1080" w:dyaOrig="560" w14:anchorId="667F819E">
          <v:shape id="_x0000_i1201" type="#_x0000_t75" style="width:54pt;height:27.5pt" o:ole="">
            <v:imagedata r:id="rId363" o:title=""/>
          </v:shape>
          <o:OLEObject Type="Embed" ProgID="Equation.DSMT4" ShapeID="_x0000_i1201" DrawAspect="Content" ObjectID="_1803241450" r:id="rId364"/>
        </w:object>
      </w:r>
      <w:r w:rsidRPr="00A21255">
        <w:rPr>
          <w:rFonts w:ascii="宋体" w:hAnsi="宋体" w:cs="宋体" w:hint="eastAsia"/>
          <w:sz w:val="21"/>
          <w:szCs w:val="21"/>
        </w:rPr>
        <w:t>①</w: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200" w:dyaOrig="260" w14:anchorId="449C7C97">
          <v:shape id="_x0000_i1202" type="#_x0000_t75" style="width:10pt;height:12pt" o:ole="">
            <v:imagedata r:id="rId354" o:title=""/>
          </v:shape>
          <o:OLEObject Type="Embed" ProgID="Equation.DSMT4" ShapeID="_x0000_i1202" DrawAspect="Content" ObjectID="_1803241451" r:id="rId365"/>
        </w:object>
      </w:r>
      <w:r w:rsidRPr="00A21255">
        <w:rPr>
          <w:sz w:val="21"/>
          <w:szCs w:val="21"/>
        </w:rPr>
        <w:t>闭合后：</w:t>
      </w:r>
      <w:r w:rsidRPr="00A21255">
        <w:rPr>
          <w:sz w:val="21"/>
          <w:szCs w:val="21"/>
        </w:rPr>
        <w:object w:dxaOrig="1820" w:dyaOrig="560" w14:anchorId="42647FCD">
          <v:shape id="_x0000_i1203" type="#_x0000_t75" style="width:91.5pt;height:27.5pt" o:ole="">
            <v:imagedata r:id="rId366" o:title=""/>
          </v:shape>
          <o:OLEObject Type="Embed" ProgID="Equation.DSMT4" ShapeID="_x0000_i1203" DrawAspect="Content" ObjectID="_1803241452" r:id="rId367"/>
        </w:object>
      </w:r>
      <w:r w:rsidRPr="00A21255">
        <w:rPr>
          <w:sz w:val="21"/>
          <w:szCs w:val="21"/>
        </w:rPr>
        <w:t>，得</w:t>
      </w:r>
      <w:r w:rsidRPr="00A21255">
        <w:rPr>
          <w:sz w:val="21"/>
          <w:szCs w:val="21"/>
        </w:rPr>
        <w:object w:dxaOrig="720" w:dyaOrig="560" w14:anchorId="2487B83C">
          <v:shape id="_x0000_i1204" type="#_x0000_t75" style="width:36pt;height:27.5pt" o:ole="">
            <v:imagedata r:id="rId368" o:title=""/>
          </v:shape>
          <o:OLEObject Type="Embed" ProgID="Equation.DSMT4" ShapeID="_x0000_i1204" DrawAspect="Content" ObjectID="_1803241453" r:id="rId369"/>
        </w:object>
      </w:r>
      <w:r w:rsidRPr="00A21255">
        <w:rPr>
          <w:sz w:val="21"/>
          <w:szCs w:val="21"/>
        </w:rPr>
        <w:tab/>
      </w:r>
      <w:r w:rsidRPr="00A21255">
        <w:rPr>
          <w:rFonts w:ascii="宋体" w:hAnsi="宋体" w:cs="宋体" w:hint="eastAsia"/>
          <w:sz w:val="21"/>
          <w:szCs w:val="21"/>
        </w:rPr>
        <w:t>②</w:t>
      </w:r>
      <w:r w:rsidRPr="00A21255">
        <w:rPr>
          <w:sz w:val="21"/>
          <w:szCs w:val="21"/>
        </w:rPr>
        <w:t>，根据闭合电路欧姆定律：</w:t>
      </w:r>
      <w:r w:rsidRPr="00A21255">
        <w:rPr>
          <w:sz w:val="21"/>
          <w:szCs w:val="21"/>
        </w:rPr>
        <w:object w:dxaOrig="200" w:dyaOrig="260" w14:anchorId="05B3AAB2">
          <v:shape id="_x0000_i1205" type="#_x0000_t75" style="width:10pt;height:12pt" o:ole="">
            <v:imagedata r:id="rId354" o:title=""/>
          </v:shape>
          <o:OLEObject Type="Embed" ProgID="Equation.DSMT4" ShapeID="_x0000_i1205" DrawAspect="Content" ObjectID="_1803241454" r:id="rId370"/>
        </w:object>
      </w:r>
      <w:r w:rsidRPr="00A21255">
        <w:rPr>
          <w:sz w:val="21"/>
          <w:szCs w:val="21"/>
        </w:rPr>
        <w:t>闭合前：</w:t>
      </w:r>
      <w:r w:rsidRPr="00A21255">
        <w:rPr>
          <w:sz w:val="21"/>
          <w:szCs w:val="21"/>
        </w:rPr>
        <w:object w:dxaOrig="1080" w:dyaOrig="600" w14:anchorId="58A81A6C">
          <v:shape id="_x0000_i1206" type="#_x0000_t75" style="width:54pt;height:30pt" o:ole="">
            <v:imagedata r:id="rId371" o:title=""/>
          </v:shape>
          <o:OLEObject Type="Embed" ProgID="Equation.DSMT4" ShapeID="_x0000_i1206" DrawAspect="Content" ObjectID="_1803241455" r:id="rId372"/>
        </w:object>
      </w:r>
      <w:r w:rsidRPr="00A21255">
        <w:rPr>
          <w:rFonts w:ascii="宋体" w:hAnsi="宋体" w:cs="宋体" w:hint="eastAsia"/>
          <w:sz w:val="21"/>
          <w:szCs w:val="21"/>
        </w:rPr>
        <w:t>③</w: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200" w:dyaOrig="260" w14:anchorId="440A7E12">
          <v:shape id="_x0000_i1207" type="#_x0000_t75" style="width:10pt;height:12pt" o:ole="">
            <v:imagedata r:id="rId354" o:title=""/>
          </v:shape>
          <o:OLEObject Type="Embed" ProgID="Equation.DSMT4" ShapeID="_x0000_i1207" DrawAspect="Content" ObjectID="_1803241456" r:id="rId373"/>
        </w:object>
      </w:r>
      <w:r w:rsidRPr="00A21255">
        <w:rPr>
          <w:sz w:val="21"/>
          <w:szCs w:val="21"/>
        </w:rPr>
        <w:t>闭合后：</w:t>
      </w:r>
      <w:r w:rsidRPr="00A21255">
        <w:rPr>
          <w:sz w:val="21"/>
          <w:szCs w:val="21"/>
        </w:rPr>
        <w:object w:dxaOrig="1240" w:dyaOrig="600" w14:anchorId="61935466">
          <v:shape id="_x0000_i1208" type="#_x0000_t75" style="width:62pt;height:30pt" o:ole="">
            <v:imagedata r:id="rId374" o:title=""/>
          </v:shape>
          <o:OLEObject Type="Embed" ProgID="Equation.DSMT4" ShapeID="_x0000_i1208" DrawAspect="Content" ObjectID="_1803241457" r:id="rId375"/>
        </w:object>
      </w:r>
      <w:r w:rsidRPr="00A21255">
        <w:rPr>
          <w:rFonts w:ascii="宋体" w:hAnsi="宋体" w:cs="宋体" w:hint="eastAsia"/>
          <w:sz w:val="21"/>
          <w:szCs w:val="21"/>
        </w:rPr>
        <w:t>④</w:t>
      </w:r>
      <w:r w:rsidRPr="00A21255">
        <w:rPr>
          <w:sz w:val="21"/>
          <w:szCs w:val="21"/>
        </w:rPr>
        <w:t>，根据以上各式得：</w:t>
      </w:r>
      <w:r w:rsidRPr="00A21255">
        <w:rPr>
          <w:sz w:val="21"/>
          <w:szCs w:val="21"/>
        </w:rPr>
        <w:object w:dxaOrig="2240" w:dyaOrig="1080" w14:anchorId="6C19C16A">
          <v:shape id="_x0000_i1209" type="#_x0000_t75" style="width:112pt;height:54pt" o:ole="">
            <v:imagedata r:id="rId376" o:title=""/>
          </v:shape>
          <o:OLEObject Type="Embed" ProgID="Equation.DSMT4" ShapeID="_x0000_i1209" DrawAspect="Content" ObjectID="_1803241458" r:id="rId377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lastRenderedPageBreak/>
        <w:t>解得，</w:t>
      </w:r>
      <w:r w:rsidRPr="00A21255">
        <w:rPr>
          <w:sz w:val="21"/>
          <w:szCs w:val="21"/>
        </w:rPr>
        <w:object w:dxaOrig="480" w:dyaOrig="260" w14:anchorId="331E0315">
          <v:shape id="_x0000_i1210" type="#_x0000_t75" style="width:25.5pt;height:13pt" o:ole="">
            <v:imagedata r:id="rId378" o:title=""/>
          </v:shape>
          <o:OLEObject Type="Embed" ProgID="Equation.DSMT4" ShapeID="_x0000_i1210" DrawAspect="Content" ObjectID="_1803241459" r:id="rId379"/>
        </w:object>
      </w:r>
      <w:r w:rsidRPr="00A21255">
        <w:rPr>
          <w:sz w:val="21"/>
          <w:szCs w:val="21"/>
        </w:rPr>
        <w:t>。</w:t>
      </w:r>
    </w:p>
    <w:p w14:paraId="23528484" w14:textId="77777777" w:rsidR="00DF561C" w:rsidRPr="00A21255" w:rsidRDefault="00DF561C" w:rsidP="00DF561C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4</w: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t>B</w:t>
      </w:r>
    </w:p>
    <w:p w14:paraId="2FB28B3B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地球自转周期变小，卫星要与地球保持同步，则卫星的公转周期也应随之变小，由</w:t>
      </w:r>
      <w:r w:rsidRPr="00A21255">
        <w:rPr>
          <w:sz w:val="21"/>
          <w:szCs w:val="21"/>
        </w:rPr>
        <w:object w:dxaOrig="1440" w:dyaOrig="580" w14:anchorId="216914F9">
          <v:shape id="_x0000_i1211" type="#_x0000_t75" style="width:1in;height:29.5pt" o:ole="">
            <v:imagedata r:id="rId380" o:title=""/>
          </v:shape>
          <o:OLEObject Type="Embed" ProgID="Equation.DSMT4" ShapeID="_x0000_i1211" DrawAspect="Content" ObjectID="_1803241460" r:id="rId381"/>
        </w:object>
      </w:r>
      <w:r w:rsidRPr="00A21255">
        <w:rPr>
          <w:sz w:val="21"/>
          <w:szCs w:val="21"/>
        </w:rPr>
        <w:t>可得</w:t>
      </w:r>
      <w:r w:rsidRPr="00A21255">
        <w:rPr>
          <w:sz w:val="21"/>
          <w:szCs w:val="21"/>
        </w:rPr>
        <w:object w:dxaOrig="1080" w:dyaOrig="660" w14:anchorId="57564DDA">
          <v:shape id="_x0000_i1212" type="#_x0000_t75" style="width:54pt;height:33pt" o:ole="">
            <v:imagedata r:id="rId382" o:title=""/>
          </v:shape>
          <o:OLEObject Type="Embed" ProgID="Equation.DSMT4" ShapeID="_x0000_i1212" DrawAspect="Content" ObjectID="_1803241461" r:id="rId383"/>
        </w:object>
      </w:r>
      <w:r w:rsidRPr="00A21255">
        <w:rPr>
          <w:sz w:val="21"/>
          <w:szCs w:val="21"/>
        </w:rPr>
        <w:t>，则卫星离地球的高度应变小，要实现三颗卫星覆盖全球的目的，则卫星周期最小时，由数学几何关系可</w:t>
      </w:r>
      <w:proofErr w:type="gramStart"/>
      <w:r w:rsidRPr="00A21255">
        <w:rPr>
          <w:sz w:val="21"/>
          <w:szCs w:val="21"/>
        </w:rPr>
        <w:t>作出</w:t>
      </w:r>
      <w:proofErr w:type="gramEnd"/>
      <w:r w:rsidRPr="00A21255">
        <w:rPr>
          <w:sz w:val="21"/>
          <w:szCs w:val="21"/>
        </w:rPr>
        <w:t>图。由几何关系得，卫星的轨道半径为</w:t>
      </w:r>
      <w:r w:rsidRPr="00A21255">
        <w:rPr>
          <w:sz w:val="21"/>
          <w:szCs w:val="21"/>
        </w:rPr>
        <w:object w:dxaOrig="1440" w:dyaOrig="560" w14:anchorId="24F58348">
          <v:shape id="_x0000_i1213" type="#_x0000_t75" style="width:1in;height:27.5pt" o:ole="">
            <v:imagedata r:id="rId384" o:title=""/>
          </v:shape>
          <o:OLEObject Type="Embed" ProgID="Equation.DSMT4" ShapeID="_x0000_i1213" DrawAspect="Content" ObjectID="_1803241462" r:id="rId385"/>
        </w:object>
      </w:r>
      <w:r w:rsidRPr="00A21255">
        <w:rPr>
          <w:sz w:val="21"/>
          <w:szCs w:val="21"/>
        </w:rPr>
        <w:tab/>
      </w:r>
      <w:r w:rsidRPr="00A21255">
        <w:rPr>
          <w:rFonts w:ascii="宋体" w:hAnsi="宋体" w:cs="宋体" w:hint="eastAsia"/>
          <w:sz w:val="21"/>
          <w:szCs w:val="21"/>
        </w:rPr>
        <w:t>①</w:t>
      </w:r>
      <w:r w:rsidRPr="00A21255">
        <w:rPr>
          <w:sz w:val="21"/>
          <w:szCs w:val="21"/>
        </w:rPr>
        <w:t>，由开普勒第三定律</w:t>
      </w:r>
      <w:r w:rsidRPr="00A21255">
        <w:rPr>
          <w:sz w:val="21"/>
          <w:szCs w:val="21"/>
        </w:rPr>
        <w:object w:dxaOrig="800" w:dyaOrig="639" w14:anchorId="79BA27E3">
          <v:shape id="_x0000_i1214" type="#_x0000_t75" style="width:40pt;height:32pt" o:ole="">
            <v:imagedata r:id="rId386" o:title=""/>
          </v:shape>
          <o:OLEObject Type="Embed" ProgID="Equation.DSMT4" ShapeID="_x0000_i1214" DrawAspect="Content" ObjectID="_1803241463" r:id="rId387"/>
        </w:object>
      </w:r>
      <w:r w:rsidRPr="00A21255">
        <w:rPr>
          <w:sz w:val="21"/>
          <w:szCs w:val="21"/>
        </w:rPr>
        <w:tab/>
      </w:r>
      <w:r w:rsidRPr="00A21255">
        <w:rPr>
          <w:sz w:val="21"/>
          <w:szCs w:val="21"/>
        </w:rPr>
        <w:t>，代入题中数据，得</w:t>
      </w:r>
      <w:r w:rsidRPr="00A21255">
        <w:rPr>
          <w:sz w:val="21"/>
          <w:szCs w:val="21"/>
        </w:rPr>
        <w:object w:dxaOrig="1200" w:dyaOrig="620" w14:anchorId="75991B49">
          <v:shape id="_x0000_i1215" type="#_x0000_t75" style="width:60pt;height:30pt" o:ole="">
            <v:imagedata r:id="rId388" o:title=""/>
          </v:shape>
          <o:OLEObject Type="Embed" ProgID="Equation.DSMT4" ShapeID="_x0000_i1215" DrawAspect="Content" ObjectID="_1803241464" r:id="rId389"/>
        </w:object>
      </w:r>
      <w:r w:rsidRPr="00A21255">
        <w:rPr>
          <w:sz w:val="21"/>
          <w:szCs w:val="21"/>
        </w:rPr>
        <w:tab/>
      </w:r>
      <w:r w:rsidRPr="00A21255">
        <w:rPr>
          <w:rFonts w:ascii="宋体" w:hAnsi="宋体" w:cs="宋体" w:hint="eastAsia"/>
          <w:sz w:val="21"/>
          <w:szCs w:val="21"/>
        </w:rPr>
        <w:t>②</w:t>
      </w:r>
      <w:r w:rsidRPr="00A21255">
        <w:rPr>
          <w:sz w:val="21"/>
          <w:szCs w:val="21"/>
        </w:rPr>
        <w:t>，由</w:t>
      </w:r>
      <w:r w:rsidRPr="00A21255">
        <w:rPr>
          <w:rFonts w:ascii="宋体" w:hAnsi="宋体" w:cs="宋体" w:hint="eastAsia"/>
          <w:sz w:val="21"/>
          <w:szCs w:val="21"/>
        </w:rPr>
        <w:t>①②</w:t>
      </w:r>
      <w:r w:rsidRPr="00A21255">
        <w:rPr>
          <w:sz w:val="21"/>
          <w:szCs w:val="21"/>
        </w:rPr>
        <w:t>解得</w:t>
      </w:r>
      <w:r w:rsidRPr="00A21255">
        <w:rPr>
          <w:sz w:val="21"/>
          <w:szCs w:val="21"/>
        </w:rPr>
        <w:object w:dxaOrig="680" w:dyaOrig="320" w14:anchorId="0DB8A80C">
          <v:shape id="_x0000_i1216" type="#_x0000_t75" style="width:34pt;height:15.5pt" o:ole="">
            <v:imagedata r:id="rId390" o:title=""/>
          </v:shape>
          <o:OLEObject Type="Embed" ProgID="Equation.DSMT4" ShapeID="_x0000_i1216" DrawAspect="Content" ObjectID="_1803241465" r:id="rId391"/>
        </w:object>
      </w:r>
    </w:p>
    <w:p w14:paraId="6F9410A6" w14:textId="77777777" w:rsidR="00DF561C" w:rsidRPr="00A21255" w:rsidRDefault="00DF561C" w:rsidP="00DF561C">
      <w:pPr>
        <w:spacing w:line="360" w:lineRule="auto"/>
        <w:jc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 wp14:anchorId="001396D3" wp14:editId="0A8DD48D">
            <wp:extent cx="1495425" cy="13049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 rotWithShape="1">
                    <a:blip r:embed="rId3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1" t="4557" r="5114" b="6250"/>
                    <a:stretch/>
                  </pic:blipFill>
                  <pic:spPr bwMode="auto">
                    <a:xfrm>
                      <a:off x="0" y="0"/>
                      <a:ext cx="14954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FB5AE" w14:textId="77777777" w:rsidR="00DF561C" w:rsidRPr="00A21255" w:rsidRDefault="00DF561C" w:rsidP="00DF561C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5</w: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t>BC</w:t>
      </w:r>
    </w:p>
    <w:p w14:paraId="72F993F9" w14:textId="77777777" w:rsidR="00DF561C" w:rsidRPr="00A21255" w:rsidRDefault="00DF561C" w:rsidP="00DF561C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质点一开始做匀速直线运动，处于平衡状态，施加恒力后，则该质点的合外力为该恒力。</w:t>
      </w:r>
      <w:r w:rsidRPr="00A21255">
        <w:rPr>
          <w:rFonts w:ascii="宋体" w:hAnsi="宋体" w:cs="宋体" w:hint="eastAsia"/>
          <w:sz w:val="21"/>
          <w:szCs w:val="21"/>
        </w:rPr>
        <w:t>①</w:t>
      </w:r>
      <w:r w:rsidRPr="00A21255">
        <w:rPr>
          <w:sz w:val="21"/>
          <w:szCs w:val="21"/>
        </w:rPr>
        <w:t>若该恒力方向与质点原运动方向</w:t>
      </w:r>
      <w:proofErr w:type="gramStart"/>
      <w:r w:rsidRPr="00A21255">
        <w:rPr>
          <w:sz w:val="21"/>
          <w:szCs w:val="21"/>
        </w:rPr>
        <w:t>不</w:t>
      </w:r>
      <w:proofErr w:type="gramEnd"/>
      <w:r w:rsidRPr="00A21255">
        <w:rPr>
          <w:sz w:val="21"/>
          <w:szCs w:val="21"/>
        </w:rPr>
        <w:t>共线，则质点</w:t>
      </w:r>
      <w:proofErr w:type="gramStart"/>
      <w:r w:rsidRPr="00A21255">
        <w:rPr>
          <w:sz w:val="21"/>
          <w:szCs w:val="21"/>
        </w:rPr>
        <w:t>做曲</w:t>
      </w:r>
      <w:proofErr w:type="gramEnd"/>
      <w:r w:rsidRPr="00A21255">
        <w:rPr>
          <w:sz w:val="21"/>
          <w:szCs w:val="21"/>
        </w:rPr>
        <w:t>线运动，质点速度方向时刻与恒力方向不同，故</w:t>
      </w: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错；</w:t>
      </w:r>
      <w:r w:rsidRPr="00A21255">
        <w:rPr>
          <w:rFonts w:ascii="宋体" w:hAnsi="宋体" w:cs="宋体" w:hint="eastAsia"/>
          <w:sz w:val="21"/>
          <w:szCs w:val="21"/>
        </w:rPr>
        <w:t>②</w:t>
      </w:r>
      <w:r w:rsidRPr="00A21255">
        <w:rPr>
          <w:sz w:val="21"/>
          <w:szCs w:val="21"/>
        </w:rPr>
        <w:t>若</w:t>
      </w:r>
      <w:r w:rsidRPr="00A21255">
        <w:rPr>
          <w:sz w:val="21"/>
          <w:szCs w:val="21"/>
        </w:rPr>
        <w:t>F</w:t>
      </w:r>
      <w:r w:rsidRPr="00A21255">
        <w:rPr>
          <w:sz w:val="21"/>
          <w:szCs w:val="21"/>
        </w:rPr>
        <w:t>的方向某一时刻与质点运动方向垂直，之后质点作曲线运动，力与运动方向夹角会发生变化，例如平抛运动，故</w:t>
      </w: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正确；</w:t>
      </w:r>
      <w:r w:rsidRPr="00A21255">
        <w:rPr>
          <w:rFonts w:ascii="宋体" w:hAnsi="宋体" w:cs="宋体" w:hint="eastAsia"/>
          <w:sz w:val="21"/>
          <w:szCs w:val="21"/>
        </w:rPr>
        <w:t>③</w:t>
      </w:r>
      <w:r w:rsidRPr="00A21255">
        <w:rPr>
          <w:sz w:val="21"/>
          <w:szCs w:val="21"/>
        </w:rPr>
        <w:t>由牛顿第二定律可知，质点加速度方向与其所受合外力方向相同；</w:t>
      </w:r>
      <w:r w:rsidRPr="00A21255">
        <w:rPr>
          <w:rFonts w:ascii="宋体" w:hAnsi="宋体" w:cs="宋体" w:hint="eastAsia"/>
          <w:sz w:val="21"/>
          <w:szCs w:val="21"/>
        </w:rPr>
        <w:t>④</w:t>
      </w:r>
      <w:r w:rsidRPr="00A21255">
        <w:rPr>
          <w:sz w:val="21"/>
          <w:szCs w:val="21"/>
        </w:rPr>
        <w:t>根据加速度的定义，相等时间内速度变化量相同，速率变化量不一定相同，故</w:t>
      </w:r>
      <w:r w:rsidRPr="00A21255">
        <w:rPr>
          <w:sz w:val="21"/>
          <w:szCs w:val="21"/>
        </w:rPr>
        <w:t>D</w:t>
      </w:r>
      <w:r w:rsidRPr="00A21255">
        <w:rPr>
          <w:sz w:val="21"/>
          <w:szCs w:val="21"/>
        </w:rPr>
        <w:t>错。</w:t>
      </w:r>
    </w:p>
    <w:p w14:paraId="6BAEA766" w14:textId="77777777" w:rsidR="00DF561C" w:rsidRPr="00A21255" w:rsidRDefault="00DF561C" w:rsidP="00DF561C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6</w: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t>BD</w:t>
      </w:r>
    </w:p>
    <w:p w14:paraId="2658DC48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由题意，在</w:t>
      </w:r>
      <w:r w:rsidRPr="00A21255">
        <w:rPr>
          <w:sz w:val="21"/>
          <w:szCs w:val="21"/>
        </w:rPr>
        <w:object w:dxaOrig="240" w:dyaOrig="240" w14:anchorId="7E1FEC07">
          <v:shape id="_x0000_i1217" type="#_x0000_t75" style="width:11.5pt;height:11.5pt" o:ole="">
            <v:imagedata r:id="rId393" o:title=""/>
          </v:shape>
          <o:OLEObject Type="Embed" ProgID="Equation.DSMT4" ShapeID="_x0000_i1217" DrawAspect="Content" ObjectID="_1803241466" r:id="rId394"/>
        </w:object>
      </w:r>
      <w:r w:rsidRPr="00A21255">
        <w:rPr>
          <w:sz w:val="21"/>
          <w:szCs w:val="21"/>
        </w:rPr>
        <w:t>保持方向不变，大小发生变化的过程中，物体</w:t>
      </w:r>
      <w:r w:rsidRPr="00A21255">
        <w:rPr>
          <w:sz w:val="21"/>
          <w:szCs w:val="21"/>
        </w:rPr>
        <w:object w:dxaOrig="180" w:dyaOrig="200" w14:anchorId="29AEC8FE">
          <v:shape id="_x0000_i1218" type="#_x0000_t75" style="width:8.5pt;height:10pt" o:ole="">
            <v:imagedata r:id="rId395" o:title=""/>
          </v:shape>
          <o:OLEObject Type="Embed" ProgID="Equation.DSMT4" ShapeID="_x0000_i1218" DrawAspect="Content" ObjectID="_1803241467" r:id="rId396"/>
        </w:objec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object w:dxaOrig="180" w:dyaOrig="260" w14:anchorId="316170B2">
          <v:shape id="_x0000_i1219" type="#_x0000_t75" style="width:8.5pt;height:13.5pt" o:ole="">
            <v:imagedata r:id="rId397" o:title=""/>
          </v:shape>
          <o:OLEObject Type="Embed" ProgID="Equation.DSMT4" ShapeID="_x0000_i1219" DrawAspect="Content" ObjectID="_1803241468" r:id="rId398"/>
        </w:object>
      </w:r>
      <w:r w:rsidRPr="00A21255">
        <w:rPr>
          <w:sz w:val="21"/>
          <w:szCs w:val="21"/>
        </w:rPr>
        <w:t>均保持静止，各</w:t>
      </w:r>
      <w:proofErr w:type="gramStart"/>
      <w:r w:rsidRPr="00A21255">
        <w:rPr>
          <w:sz w:val="21"/>
          <w:szCs w:val="21"/>
        </w:rPr>
        <w:t>绳角度</w:t>
      </w:r>
      <w:proofErr w:type="gramEnd"/>
      <w:r w:rsidRPr="00A21255">
        <w:rPr>
          <w:sz w:val="21"/>
          <w:szCs w:val="21"/>
        </w:rPr>
        <w:t>保持不变；选</w:t>
      </w:r>
      <w:r w:rsidRPr="00A21255">
        <w:rPr>
          <w:sz w:val="21"/>
          <w:szCs w:val="21"/>
        </w:rPr>
        <w:object w:dxaOrig="180" w:dyaOrig="200" w14:anchorId="022D2DE4">
          <v:shape id="_x0000_i1220" type="#_x0000_t75" style="width:8.5pt;height:10pt" o:ole="">
            <v:imagedata r:id="rId399" o:title=""/>
          </v:shape>
          <o:OLEObject Type="Embed" ProgID="Equation.DSMT4" ShapeID="_x0000_i1220" DrawAspect="Content" ObjectID="_1803241469" r:id="rId400"/>
        </w:object>
      </w:r>
      <w:r w:rsidRPr="00A21255">
        <w:rPr>
          <w:sz w:val="21"/>
          <w:szCs w:val="21"/>
        </w:rPr>
        <w:t>受力分析得，绳的拉力</w:t>
      </w:r>
      <w:r w:rsidRPr="00A21255">
        <w:rPr>
          <w:sz w:val="21"/>
          <w:szCs w:val="21"/>
        </w:rPr>
        <w:object w:dxaOrig="780" w:dyaOrig="320" w14:anchorId="1A463369">
          <v:shape id="_x0000_i1221" type="#_x0000_t75" style="width:39pt;height:15.5pt" o:ole="">
            <v:imagedata r:id="rId401" o:title=""/>
          </v:shape>
          <o:OLEObject Type="Embed" ProgID="Equation.DSMT4" ShapeID="_x0000_i1221" DrawAspect="Content" ObjectID="_1803241470" r:id="rId402"/>
        </w:object>
      </w:r>
      <w:r w:rsidRPr="00A21255">
        <w:rPr>
          <w:sz w:val="21"/>
          <w:szCs w:val="21"/>
        </w:rPr>
        <w:t>，所以物体</w:t>
      </w:r>
      <w:r w:rsidRPr="00A21255">
        <w:rPr>
          <w:sz w:val="21"/>
          <w:szCs w:val="21"/>
        </w:rPr>
        <w:object w:dxaOrig="180" w:dyaOrig="200" w14:anchorId="122F03BD">
          <v:shape id="_x0000_i1222" type="#_x0000_t75" style="width:8.5pt;height:10pt" o:ole="">
            <v:imagedata r:id="rId403" o:title=""/>
          </v:shape>
          <o:OLEObject Type="Embed" ProgID="Equation.DSMT4" ShapeID="_x0000_i1222" DrawAspect="Content" ObjectID="_1803241471" r:id="rId404"/>
        </w:object>
      </w:r>
      <w:r w:rsidRPr="00A21255">
        <w:rPr>
          <w:sz w:val="21"/>
          <w:szCs w:val="21"/>
        </w:rPr>
        <w:t>受到绳的拉力保持不变。由滑轮性质，滑轮两侧绳的拉力相等，所以</w:t>
      </w:r>
      <w:r w:rsidRPr="00A21255">
        <w:rPr>
          <w:sz w:val="21"/>
          <w:szCs w:val="21"/>
        </w:rPr>
        <w:object w:dxaOrig="180" w:dyaOrig="260" w14:anchorId="30AF23CE">
          <v:shape id="_x0000_i1223" type="#_x0000_t75" style="width:8.5pt;height:13.5pt" o:ole="">
            <v:imagedata r:id="rId405" o:title=""/>
          </v:shape>
          <o:OLEObject Type="Embed" ProgID="Equation.DSMT4" ShapeID="_x0000_i1223" DrawAspect="Content" ObjectID="_1803241472" r:id="rId406"/>
        </w:object>
      </w:r>
      <w:r w:rsidRPr="00A21255">
        <w:rPr>
          <w:sz w:val="21"/>
          <w:szCs w:val="21"/>
        </w:rPr>
        <w:t>受到绳的拉力大小、方向均保持不变，</w:t>
      </w:r>
      <w:r w:rsidRPr="00A21255">
        <w:rPr>
          <w:sz w:val="21"/>
          <w:szCs w:val="21"/>
        </w:rPr>
        <w:t>C</w:t>
      </w:r>
      <w:r w:rsidRPr="00A21255">
        <w:rPr>
          <w:sz w:val="21"/>
          <w:szCs w:val="21"/>
        </w:rPr>
        <w:t>选项错误；</w:t>
      </w:r>
      <w:r w:rsidRPr="00A21255">
        <w:rPr>
          <w:sz w:val="21"/>
          <w:szCs w:val="21"/>
        </w:rPr>
        <w:object w:dxaOrig="180" w:dyaOrig="200" w14:anchorId="49FD6DE0">
          <v:shape id="_x0000_i1224" type="#_x0000_t75" style="width:8.5pt;height:10pt" o:ole="">
            <v:imagedata r:id="rId407" o:title=""/>
          </v:shape>
          <o:OLEObject Type="Embed" ProgID="Equation.DSMT4" ShapeID="_x0000_i1224" DrawAspect="Content" ObjectID="_1803241473" r:id="rId408"/>
        </w:objec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object w:dxaOrig="180" w:dyaOrig="260" w14:anchorId="1A6D14A0">
          <v:shape id="_x0000_i1225" type="#_x0000_t75" style="width:8.5pt;height:13.5pt" o:ole="">
            <v:imagedata r:id="rId409" o:title=""/>
          </v:shape>
          <o:OLEObject Type="Embed" ProgID="Equation.DSMT4" ShapeID="_x0000_i1225" DrawAspect="Content" ObjectID="_1803241474" r:id="rId410"/>
        </w:object>
      </w:r>
      <w:r w:rsidRPr="00A21255">
        <w:rPr>
          <w:sz w:val="21"/>
          <w:szCs w:val="21"/>
        </w:rPr>
        <w:t>受到绳的拉力大小方向均不变，所以</w:t>
      </w:r>
      <w:r w:rsidRPr="00A21255">
        <w:rPr>
          <w:sz w:val="21"/>
          <w:szCs w:val="21"/>
        </w:rPr>
        <w:object w:dxaOrig="420" w:dyaOrig="260" w14:anchorId="65BD0754">
          <v:shape id="_x0000_i1226" type="#_x0000_t75" style="width:21pt;height:13.5pt" o:ole="">
            <v:imagedata r:id="rId411" o:title=""/>
          </v:shape>
          <o:OLEObject Type="Embed" ProgID="Equation.DSMT4" ShapeID="_x0000_i1226" DrawAspect="Content" ObjectID="_1803241475" r:id="rId412"/>
        </w:object>
      </w:r>
      <w:r w:rsidRPr="00A21255">
        <w:rPr>
          <w:sz w:val="21"/>
          <w:szCs w:val="21"/>
        </w:rPr>
        <w:t>的张力不变，</w:t>
      </w: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选项错误；对</w:t>
      </w:r>
      <w:r w:rsidRPr="00A21255">
        <w:rPr>
          <w:sz w:val="21"/>
          <w:szCs w:val="21"/>
        </w:rPr>
        <w:object w:dxaOrig="180" w:dyaOrig="260" w14:anchorId="1FCF0D1D">
          <v:shape id="_x0000_i1227" type="#_x0000_t75" style="width:8.5pt;height:13.5pt" o:ole="">
            <v:imagedata r:id="rId413" o:title=""/>
          </v:shape>
          <o:OLEObject Type="Embed" ProgID="Equation.DSMT4" ShapeID="_x0000_i1227" DrawAspect="Content" ObjectID="_1803241476" r:id="rId414"/>
        </w:object>
      </w:r>
      <w:r w:rsidRPr="00A21255">
        <w:rPr>
          <w:sz w:val="21"/>
          <w:szCs w:val="21"/>
        </w:rPr>
        <w:t>进行受力分析，并将各力沿水平方向和竖直方向分解，如上图所示。由受力平衡得：</w:t>
      </w:r>
      <w:r w:rsidRPr="00A21255">
        <w:rPr>
          <w:sz w:val="21"/>
          <w:szCs w:val="21"/>
        </w:rPr>
        <w:object w:dxaOrig="999" w:dyaOrig="320" w14:anchorId="6536E514">
          <v:shape id="_x0000_i1228" type="#_x0000_t75" style="width:50pt;height:15.5pt" o:ole="">
            <v:imagedata r:id="rId415" o:title=""/>
          </v:shape>
          <o:OLEObject Type="Embed" ProgID="Equation.DSMT4" ShapeID="_x0000_i1228" DrawAspect="Content" ObjectID="_1803241477" r:id="rId416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1620" w:dyaOrig="360" w14:anchorId="05FF1E6A">
          <v:shape id="_x0000_i1229" type="#_x0000_t75" style="width:81pt;height:19pt" o:ole="">
            <v:imagedata r:id="rId417" o:title=""/>
          </v:shape>
          <o:OLEObject Type="Embed" ProgID="Equation.DSMT4" ShapeID="_x0000_i1229" DrawAspect="Content" ObjectID="_1803241478" r:id="rId418"/>
        </w:object>
      </w:r>
      <w:r w:rsidRPr="00A21255">
        <w:rPr>
          <w:sz w:val="21"/>
          <w:szCs w:val="21"/>
        </w:rPr>
        <w:t>。</w:t>
      </w:r>
      <w:r w:rsidRPr="00A21255">
        <w:rPr>
          <w:sz w:val="21"/>
          <w:szCs w:val="21"/>
        </w:rPr>
        <w:object w:dxaOrig="200" w:dyaOrig="240" w14:anchorId="273E7C6F">
          <v:shape id="_x0000_i1230" type="#_x0000_t75" style="width:10pt;height:11.5pt" o:ole="">
            <v:imagedata r:id="rId419" o:title=""/>
          </v:shape>
          <o:OLEObject Type="Embed" ProgID="Equation.DSMT4" ShapeID="_x0000_i1230" DrawAspect="Content" ObjectID="_1803241479" r:id="rId420"/>
        </w:object>
      </w:r>
      <w:r w:rsidRPr="00A21255">
        <w:rPr>
          <w:sz w:val="21"/>
          <w:szCs w:val="21"/>
        </w:rPr>
        <w:t>和</w:t>
      </w:r>
      <w:r w:rsidRPr="00A21255">
        <w:rPr>
          <w:sz w:val="21"/>
          <w:szCs w:val="21"/>
        </w:rPr>
        <w:object w:dxaOrig="420" w:dyaOrig="320" w14:anchorId="23388372">
          <v:shape id="_x0000_i1231" type="#_x0000_t75" style="width:21pt;height:15.5pt" o:ole="">
            <v:imagedata r:id="rId421" o:title=""/>
          </v:shape>
          <o:OLEObject Type="Embed" ProgID="Equation.DSMT4" ShapeID="_x0000_i1231" DrawAspect="Content" ObjectID="_1803241480" r:id="rId422"/>
        </w:object>
      </w:r>
      <w:r w:rsidRPr="00A21255">
        <w:rPr>
          <w:sz w:val="21"/>
          <w:szCs w:val="21"/>
        </w:rPr>
        <w:t>始终不变，当</w:t>
      </w:r>
      <w:r w:rsidRPr="00A21255">
        <w:rPr>
          <w:sz w:val="21"/>
          <w:szCs w:val="21"/>
        </w:rPr>
        <w:object w:dxaOrig="240" w:dyaOrig="240" w14:anchorId="4A176D14">
          <v:shape id="_x0000_i1232" type="#_x0000_t75" style="width:11.5pt;height:11.5pt" o:ole="">
            <v:imagedata r:id="rId423" o:title=""/>
          </v:shape>
          <o:OLEObject Type="Embed" ProgID="Equation.DSMT4" ShapeID="_x0000_i1232" DrawAspect="Content" ObjectID="_1803241481" r:id="rId424"/>
        </w:object>
      </w:r>
      <w:r w:rsidRPr="00A21255">
        <w:rPr>
          <w:sz w:val="21"/>
          <w:szCs w:val="21"/>
        </w:rPr>
        <w:t>大小在一定范围内变化时；支持力在一定范围内变化，</w:t>
      </w: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选项正确；摩擦力也在一定范围内发生变化，</w:t>
      </w:r>
      <w:r w:rsidRPr="00A21255">
        <w:rPr>
          <w:sz w:val="21"/>
          <w:szCs w:val="21"/>
        </w:rPr>
        <w:t>D</w:t>
      </w:r>
      <w:r w:rsidRPr="00A21255">
        <w:rPr>
          <w:sz w:val="21"/>
          <w:szCs w:val="21"/>
        </w:rPr>
        <w:t>选项正确；故答案选</w:t>
      </w:r>
      <w:r w:rsidRPr="00A21255">
        <w:rPr>
          <w:sz w:val="21"/>
          <w:szCs w:val="21"/>
        </w:rPr>
        <w:t>BD</w:t>
      </w:r>
      <w:r w:rsidRPr="00A21255">
        <w:rPr>
          <w:sz w:val="21"/>
          <w:szCs w:val="21"/>
        </w:rPr>
        <w:t>。</w:t>
      </w:r>
    </w:p>
    <w:p w14:paraId="3A07831C" w14:textId="77777777" w:rsidR="00DF561C" w:rsidRPr="00A21255" w:rsidRDefault="00DF561C" w:rsidP="00DF561C">
      <w:pPr>
        <w:spacing w:line="360" w:lineRule="auto"/>
        <w:jc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 wp14:anchorId="7FC068BC" wp14:editId="137EF7A6">
            <wp:extent cx="2103120" cy="15144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/>
                    <pic:cNvPicPr>
                      <a:picLocks noChangeAspect="1" noChangeArrowheads="1"/>
                    </pic:cNvPicPr>
                  </pic:nvPicPr>
                  <pic:blipFill rotWithShape="1">
                    <a:blip r:embed="rId4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32" b="10321"/>
                    <a:stretch/>
                  </pic:blipFill>
                  <pic:spPr bwMode="auto">
                    <a:xfrm>
                      <a:off x="0" y="0"/>
                      <a:ext cx="210312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D918D" w14:textId="77777777" w:rsidR="00B53790" w:rsidRDefault="00B53790" w:rsidP="00DF561C">
      <w:pPr>
        <w:spacing w:line="360" w:lineRule="auto"/>
        <w:textAlignment w:val="center"/>
        <w:rPr>
          <w:sz w:val="21"/>
          <w:szCs w:val="21"/>
        </w:rPr>
      </w:pPr>
    </w:p>
    <w:p w14:paraId="4E05B9E5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lastRenderedPageBreak/>
        <w:t>7</w: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t>AB</w:t>
      </w:r>
    </w:p>
    <w:p w14:paraId="4CB960B4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由于</w:t>
      </w:r>
      <w:proofErr w:type="gramStart"/>
      <w:r w:rsidRPr="00A21255">
        <w:rPr>
          <w:sz w:val="21"/>
          <w:szCs w:val="21"/>
        </w:rPr>
        <w:t>匀</w:t>
      </w:r>
      <w:proofErr w:type="gramEnd"/>
      <w:r w:rsidRPr="00A21255">
        <w:rPr>
          <w:sz w:val="21"/>
          <w:szCs w:val="21"/>
        </w:rPr>
        <w:t>强电场中的电场力和重力都是恒力，所以合外力为恒力，加速度恒定不变，所以</w:t>
      </w:r>
      <w:r w:rsidRPr="00A21255">
        <w:rPr>
          <w:sz w:val="21"/>
          <w:szCs w:val="21"/>
        </w:rPr>
        <w:t>D</w:t>
      </w:r>
      <w:r w:rsidRPr="00A21255">
        <w:rPr>
          <w:sz w:val="21"/>
          <w:szCs w:val="21"/>
        </w:rPr>
        <w:t>选项错。由于油滴轨迹相对于过</w:t>
      </w:r>
      <w:r w:rsidRPr="00A21255">
        <w:rPr>
          <w:sz w:val="21"/>
          <w:szCs w:val="21"/>
        </w:rPr>
        <w:object w:dxaOrig="220" w:dyaOrig="240" w14:anchorId="08EF5ED2">
          <v:shape id="_x0000_i1233" type="#_x0000_t75" style="width:10.5pt;height:11.5pt" o:ole="">
            <v:imagedata r:id="rId426" o:title=""/>
          </v:shape>
          <o:OLEObject Type="Embed" ProgID="Equation.DSMT4" ShapeID="_x0000_i1233" DrawAspect="Content" ObjectID="_1803241482" r:id="rId427"/>
        </w:object>
      </w:r>
      <w:r w:rsidRPr="00A21255">
        <w:rPr>
          <w:sz w:val="21"/>
          <w:szCs w:val="21"/>
        </w:rPr>
        <w:t>的竖直</w:t>
      </w:r>
      <w:proofErr w:type="gramStart"/>
      <w:r w:rsidRPr="00A21255">
        <w:rPr>
          <w:sz w:val="21"/>
          <w:szCs w:val="21"/>
        </w:rPr>
        <w:t>线对称且合</w:t>
      </w:r>
      <w:proofErr w:type="gramEnd"/>
      <w:r w:rsidRPr="00A21255">
        <w:rPr>
          <w:sz w:val="21"/>
          <w:szCs w:val="21"/>
        </w:rPr>
        <w:t>外力总是指向轨迹弯曲内侧，所以油滴所受合外力沿竖直方向，电场力竖直向上。当油滴得从</w:t>
      </w:r>
      <w:r w:rsidRPr="00A21255">
        <w:rPr>
          <w:sz w:val="21"/>
          <w:szCs w:val="21"/>
        </w:rPr>
        <w:object w:dxaOrig="220" w:dyaOrig="240" w14:anchorId="621544A7">
          <v:shape id="_x0000_i1234" type="#_x0000_t75" style="width:10.5pt;height:11.5pt" o:ole="">
            <v:imagedata r:id="rId428" o:title=""/>
          </v:shape>
          <o:OLEObject Type="Embed" ProgID="Equation.DSMT4" ShapeID="_x0000_i1234" DrawAspect="Content" ObjectID="_1803241483" r:id="rId429"/>
        </w:object>
      </w:r>
      <w:r w:rsidRPr="00A21255">
        <w:rPr>
          <w:sz w:val="21"/>
          <w:szCs w:val="21"/>
        </w:rPr>
        <w:t>点运动到</w:t>
      </w:r>
      <w:r w:rsidRPr="00A21255">
        <w:rPr>
          <w:sz w:val="21"/>
          <w:szCs w:val="21"/>
        </w:rPr>
        <w:object w:dxaOrig="220" w:dyaOrig="300" w14:anchorId="64F79481">
          <v:shape id="_x0000_i1235" type="#_x0000_t75" style="width:10.5pt;height:15pt" o:ole="">
            <v:imagedata r:id="rId430" o:title=""/>
          </v:shape>
          <o:OLEObject Type="Embed" ProgID="Equation.DSMT4" ShapeID="_x0000_i1235" DrawAspect="Content" ObjectID="_1803241484" r:id="rId431"/>
        </w:object>
      </w:r>
      <w:r w:rsidRPr="00A21255">
        <w:rPr>
          <w:sz w:val="21"/>
          <w:szCs w:val="21"/>
        </w:rPr>
        <w:t>时，电场力做正功，电势能减小，</w:t>
      </w:r>
      <w:r w:rsidRPr="00A21255">
        <w:rPr>
          <w:sz w:val="21"/>
          <w:szCs w:val="21"/>
        </w:rPr>
        <w:t>C</w:t>
      </w:r>
      <w:r w:rsidRPr="00A21255">
        <w:rPr>
          <w:sz w:val="21"/>
          <w:szCs w:val="21"/>
        </w:rPr>
        <w:t>选项错误；油滴带负电，电势能减小，电势增加，所以</w:t>
      </w:r>
      <w:r w:rsidRPr="00A21255">
        <w:rPr>
          <w:sz w:val="21"/>
          <w:szCs w:val="21"/>
        </w:rPr>
        <w:object w:dxaOrig="220" w:dyaOrig="300" w14:anchorId="090910E7">
          <v:shape id="_x0000_i1236" type="#_x0000_t75" style="width:10.5pt;height:15pt" o:ole="">
            <v:imagedata r:id="rId432" o:title=""/>
          </v:shape>
          <o:OLEObject Type="Embed" ProgID="Equation.DSMT4" ShapeID="_x0000_i1236" DrawAspect="Content" ObjectID="_1803241485" r:id="rId433"/>
        </w:object>
      </w:r>
      <w:r w:rsidRPr="00A21255">
        <w:rPr>
          <w:sz w:val="21"/>
          <w:szCs w:val="21"/>
        </w:rPr>
        <w:t>点电势高于</w:t>
      </w:r>
      <w:r w:rsidRPr="00A21255">
        <w:rPr>
          <w:sz w:val="21"/>
          <w:szCs w:val="21"/>
        </w:rPr>
        <w:object w:dxaOrig="220" w:dyaOrig="240" w14:anchorId="3BDA20F2">
          <v:shape id="_x0000_i1237" type="#_x0000_t75" style="width:10.5pt;height:11.5pt" o:ole="">
            <v:imagedata r:id="rId434" o:title=""/>
          </v:shape>
          <o:OLEObject Type="Embed" ProgID="Equation.DSMT4" ShapeID="_x0000_i1237" DrawAspect="Content" ObjectID="_1803241486" r:id="rId435"/>
        </w:object>
      </w:r>
      <w:r w:rsidRPr="00A21255">
        <w:rPr>
          <w:sz w:val="21"/>
          <w:szCs w:val="21"/>
        </w:rPr>
        <w:t>点电势，</w:t>
      </w: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选项正确；在油滴从</w:t>
      </w:r>
      <w:r w:rsidRPr="00A21255">
        <w:rPr>
          <w:sz w:val="21"/>
          <w:szCs w:val="21"/>
        </w:rPr>
        <w:object w:dxaOrig="220" w:dyaOrig="240" w14:anchorId="3A2EB224">
          <v:shape id="_x0000_i1238" type="#_x0000_t75" style="width:10.5pt;height:11.5pt" o:ole="">
            <v:imagedata r:id="rId428" o:title=""/>
          </v:shape>
          <o:OLEObject Type="Embed" ProgID="Equation.DSMT4" ShapeID="_x0000_i1238" DrawAspect="Content" ObjectID="_1803241487" r:id="rId436"/>
        </w:object>
      </w:r>
      <w:r w:rsidRPr="00A21255">
        <w:rPr>
          <w:sz w:val="21"/>
          <w:szCs w:val="21"/>
        </w:rPr>
        <w:t>点运动到</w:t>
      </w:r>
      <w:r w:rsidRPr="00A21255">
        <w:rPr>
          <w:sz w:val="21"/>
          <w:szCs w:val="21"/>
        </w:rPr>
        <w:object w:dxaOrig="220" w:dyaOrig="300" w14:anchorId="2C74DAD5">
          <v:shape id="_x0000_i1239" type="#_x0000_t75" style="width:10.5pt;height:15pt" o:ole="">
            <v:imagedata r:id="rId430" o:title=""/>
          </v:shape>
          <o:OLEObject Type="Embed" ProgID="Equation.DSMT4" ShapeID="_x0000_i1239" DrawAspect="Content" ObjectID="_1803241488" r:id="rId437"/>
        </w:object>
      </w:r>
      <w:r w:rsidRPr="00A21255">
        <w:rPr>
          <w:sz w:val="21"/>
          <w:szCs w:val="21"/>
        </w:rPr>
        <w:t>的过程中，合外力做正功，动能增加，所以</w:t>
      </w:r>
      <w:r w:rsidRPr="00A21255">
        <w:rPr>
          <w:sz w:val="21"/>
          <w:szCs w:val="21"/>
        </w:rPr>
        <w:object w:dxaOrig="220" w:dyaOrig="300" w14:anchorId="19FBE95C">
          <v:shape id="_x0000_i1240" type="#_x0000_t75" style="width:10.5pt;height:15pt" o:ole="">
            <v:imagedata r:id="rId432" o:title=""/>
          </v:shape>
          <o:OLEObject Type="Embed" ProgID="Equation.DSMT4" ShapeID="_x0000_i1240" DrawAspect="Content" ObjectID="_1803241489" r:id="rId438"/>
        </w:object>
      </w:r>
      <w:r w:rsidRPr="00A21255">
        <w:rPr>
          <w:sz w:val="21"/>
          <w:szCs w:val="21"/>
        </w:rPr>
        <w:t>点动能大于</w:t>
      </w:r>
      <w:r w:rsidRPr="00A21255">
        <w:rPr>
          <w:sz w:val="21"/>
          <w:szCs w:val="21"/>
        </w:rPr>
        <w:object w:dxaOrig="220" w:dyaOrig="240" w14:anchorId="703428F0">
          <v:shape id="_x0000_i1241" type="#_x0000_t75" style="width:10.5pt;height:12pt" o:ole="">
            <v:imagedata r:id="rId434" o:title=""/>
          </v:shape>
          <o:OLEObject Type="Embed" ProgID="Equation.DSMT4" ShapeID="_x0000_i1241" DrawAspect="Content" ObjectID="_1803241490" r:id="rId439"/>
        </w:object>
      </w:r>
      <w:r w:rsidRPr="00A21255">
        <w:rPr>
          <w:sz w:val="21"/>
          <w:szCs w:val="21"/>
        </w:rPr>
        <w:t>点，</w:t>
      </w: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选项正确；所以选</w:t>
      </w:r>
      <w:r w:rsidRPr="00A21255">
        <w:rPr>
          <w:sz w:val="21"/>
          <w:szCs w:val="21"/>
        </w:rPr>
        <w:t>AB</w:t>
      </w:r>
      <w:r w:rsidRPr="00A21255">
        <w:rPr>
          <w:sz w:val="21"/>
          <w:szCs w:val="21"/>
        </w:rPr>
        <w:t>。</w:t>
      </w:r>
    </w:p>
    <w:p w14:paraId="7EBFC369" w14:textId="77777777" w:rsidR="00DF561C" w:rsidRPr="00A21255" w:rsidRDefault="00DF561C" w:rsidP="00DF561C">
      <w:pPr>
        <w:spacing w:line="360" w:lineRule="auto"/>
        <w:rPr>
          <w:sz w:val="21"/>
          <w:szCs w:val="21"/>
        </w:rPr>
      </w:pPr>
      <w:r w:rsidRPr="00A21255">
        <w:rPr>
          <w:sz w:val="21"/>
          <w:szCs w:val="21"/>
        </w:rPr>
        <w:t>8</w: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t>BD</w:t>
      </w:r>
    </w:p>
    <w:p w14:paraId="1DB8942C" w14:textId="77777777" w:rsidR="00DF561C" w:rsidRPr="00A21255" w:rsidRDefault="00DF561C" w:rsidP="00DF561C">
      <w:pPr>
        <w:spacing w:line="360" w:lineRule="auto"/>
        <w:jc w:val="left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根据</w:t>
      </w:r>
      <w:r w:rsidRPr="00A21255">
        <w:rPr>
          <w:sz w:val="21"/>
          <w:szCs w:val="21"/>
        </w:rPr>
        <w:object w:dxaOrig="440" w:dyaOrig="220" w14:anchorId="1C137A13">
          <v:shape id="_x0000_i1242" type="#_x0000_t75" style="width:22pt;height:10.5pt" o:ole="">
            <v:imagedata r:id="rId440" o:title=""/>
          </v:shape>
          <o:OLEObject Type="Embed" ProgID="Equation.DSMT4" ShapeID="_x0000_i1242" DrawAspect="Content" ObjectID="_1803241491" r:id="rId441"/>
        </w:object>
      </w:r>
      <w:r w:rsidRPr="00A21255">
        <w:rPr>
          <w:sz w:val="21"/>
          <w:szCs w:val="21"/>
        </w:rPr>
        <w:t>图，甲、乙都沿正方向运动。</w:t>
      </w:r>
      <w:r w:rsidRPr="00A21255">
        <w:rPr>
          <w:sz w:val="21"/>
          <w:szCs w:val="21"/>
        </w:rPr>
        <w:object w:dxaOrig="520" w:dyaOrig="260" w14:anchorId="323EDA2F">
          <v:shape id="_x0000_i1243" type="#_x0000_t75" style="width:25.5pt;height:13.5pt" o:ole="">
            <v:imagedata r:id="rId442" o:title=""/>
          </v:shape>
          <o:OLEObject Type="Embed" ProgID="Equation.DSMT4" ShapeID="_x0000_i1243" DrawAspect="Content" ObjectID="_1803241492" r:id="rId443"/>
        </w:object>
      </w:r>
      <w:r w:rsidRPr="00A21255">
        <w:rPr>
          <w:sz w:val="21"/>
          <w:szCs w:val="21"/>
        </w:rPr>
        <w:t>时，甲、乙相遇，</w:t>
      </w:r>
      <w:r w:rsidRPr="00A21255">
        <w:rPr>
          <w:sz w:val="21"/>
          <w:szCs w:val="21"/>
        </w:rPr>
        <w:object w:dxaOrig="920" w:dyaOrig="340" w14:anchorId="30450827">
          <v:shape id="_x0000_i1244" type="#_x0000_t75" style="width:46.5pt;height:17.5pt" o:ole="">
            <v:imagedata r:id="rId444" o:title=""/>
          </v:shape>
          <o:OLEObject Type="Embed" ProgID="Equation.DSMT4" ShapeID="_x0000_i1244" DrawAspect="Content" ObjectID="_1803241493" r:id="rId445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940" w:dyaOrig="320" w14:anchorId="63569A28">
          <v:shape id="_x0000_i1245" type="#_x0000_t75" style="width:47pt;height:15.5pt" o:ole="">
            <v:imagedata r:id="rId446" o:title=""/>
          </v:shape>
          <o:OLEObject Type="Embed" ProgID="Equation.DSMT4" ShapeID="_x0000_i1245" DrawAspect="Content" ObjectID="_1803241494" r:id="rId447"/>
        </w:object>
      </w:r>
      <w:r w:rsidRPr="00A21255">
        <w:rPr>
          <w:sz w:val="21"/>
          <w:szCs w:val="21"/>
        </w:rPr>
        <w:t>，由位移和</w:t>
      </w:r>
      <w:r w:rsidRPr="00A21255">
        <w:rPr>
          <w:sz w:val="21"/>
          <w:szCs w:val="21"/>
        </w:rPr>
        <w:object w:dxaOrig="440" w:dyaOrig="220" w14:anchorId="0C64D025">
          <v:shape id="_x0000_i1246" type="#_x0000_t75" style="width:22pt;height:10.5pt" o:ole="">
            <v:imagedata r:id="rId448" o:title=""/>
          </v:shape>
          <o:OLEObject Type="Embed" ProgID="Equation.DSMT4" ShapeID="_x0000_i1246" DrawAspect="Content" ObjectID="_1803241495" r:id="rId449"/>
        </w:object>
      </w:r>
      <w:proofErr w:type="gramStart"/>
      <w:r w:rsidRPr="00A21255">
        <w:rPr>
          <w:sz w:val="21"/>
          <w:szCs w:val="21"/>
        </w:rPr>
        <w:t>图面积</w:t>
      </w:r>
      <w:proofErr w:type="gramEnd"/>
      <w:r w:rsidRPr="00A21255">
        <w:rPr>
          <w:sz w:val="21"/>
          <w:szCs w:val="21"/>
        </w:rPr>
        <w:t>对应关系，</w:t>
      </w:r>
      <w:r w:rsidRPr="00A21255">
        <w:rPr>
          <w:sz w:val="21"/>
          <w:szCs w:val="21"/>
        </w:rPr>
        <w:object w:dxaOrig="420" w:dyaOrig="260" w14:anchorId="1291C63B">
          <v:shape id="_x0000_i1247" type="#_x0000_t75" style="width:21pt;height:13.5pt" o:ole="">
            <v:imagedata r:id="rId450" o:title=""/>
          </v:shape>
          <o:OLEObject Type="Embed" ProgID="Equation.DSMT4" ShapeID="_x0000_i1247" DrawAspect="Content" ObjectID="_1803241496" r:id="rId451"/>
        </w:object>
      </w:r>
      <w:r w:rsidRPr="00A21255">
        <w:rPr>
          <w:sz w:val="21"/>
          <w:szCs w:val="21"/>
        </w:rPr>
        <w:t>内位移</w:t>
      </w:r>
      <w:r w:rsidRPr="00A21255">
        <w:rPr>
          <w:sz w:val="21"/>
          <w:szCs w:val="21"/>
        </w:rPr>
        <w:object w:dxaOrig="1900" w:dyaOrig="560" w14:anchorId="7D6E6E0B">
          <v:shape id="_x0000_i1248" type="#_x0000_t75" style="width:94.5pt;height:27.5pt" o:ole="">
            <v:imagedata r:id="rId452" o:title=""/>
          </v:shape>
          <o:OLEObject Type="Embed" ProgID="Equation.DSMT4" ShapeID="_x0000_i1248" DrawAspect="Content" ObjectID="_1803241497" r:id="rId453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2560" w:dyaOrig="560" w14:anchorId="10808712">
          <v:shape id="_x0000_i1249" type="#_x0000_t75" style="width:128.5pt;height:27.5pt" o:ole="">
            <v:imagedata r:id="rId454" o:title=""/>
          </v:shape>
          <o:OLEObject Type="Embed" ProgID="Equation.DSMT4" ShapeID="_x0000_i1249" DrawAspect="Content" ObjectID="_1803241498" r:id="rId455"/>
        </w:object>
      </w:r>
      <w:r w:rsidRPr="00A21255">
        <w:rPr>
          <w:sz w:val="21"/>
          <w:szCs w:val="21"/>
        </w:rPr>
        <w:t>。故</w:t>
      </w:r>
      <w:r w:rsidRPr="00A21255">
        <w:rPr>
          <w:sz w:val="21"/>
          <w:szCs w:val="21"/>
        </w:rPr>
        <w:object w:dxaOrig="460" w:dyaOrig="260" w14:anchorId="2DCA86BF">
          <v:shape id="_x0000_i1250" type="#_x0000_t75" style="width:22.5pt;height:13.5pt" o:ole="">
            <v:imagedata r:id="rId456" o:title=""/>
          </v:shape>
          <o:OLEObject Type="Embed" ProgID="Equation.DSMT4" ShapeID="_x0000_i1250" DrawAspect="Content" ObjectID="_1803241499" r:id="rId457"/>
        </w:object>
      </w:r>
      <w:r w:rsidRPr="00A21255">
        <w:rPr>
          <w:sz w:val="21"/>
          <w:szCs w:val="21"/>
        </w:rPr>
        <w:t>时，甲乙相距</w:t>
      </w:r>
      <w:r w:rsidRPr="00A21255">
        <w:rPr>
          <w:sz w:val="21"/>
          <w:szCs w:val="21"/>
        </w:rPr>
        <w:object w:dxaOrig="1640" w:dyaOrig="340" w14:anchorId="4DA0129F">
          <v:shape id="_x0000_i1251" type="#_x0000_t75" style="width:82pt;height:17.5pt" o:ole="">
            <v:imagedata r:id="rId458" o:title=""/>
          </v:shape>
          <o:OLEObject Type="Embed" ProgID="Equation.DSMT4" ShapeID="_x0000_i1251" DrawAspect="Content" ObjectID="_1803241500" r:id="rId459"/>
        </w:object>
      </w:r>
      <w:r w:rsidRPr="00A21255">
        <w:rPr>
          <w:sz w:val="21"/>
          <w:szCs w:val="21"/>
        </w:rPr>
        <w:t>，即甲在乙前方</w:t>
      </w:r>
      <w:r w:rsidRPr="00A21255">
        <w:rPr>
          <w:sz w:val="21"/>
          <w:szCs w:val="21"/>
        </w:rPr>
        <w:object w:dxaOrig="499" w:dyaOrig="260" w14:anchorId="10F7314F">
          <v:shape id="_x0000_i1252" type="#_x0000_t75" style="width:25pt;height:13.5pt" o:ole="">
            <v:imagedata r:id="rId460" o:title=""/>
          </v:shape>
          <o:OLEObject Type="Embed" ProgID="Equation.DSMT4" ShapeID="_x0000_i1252" DrawAspect="Content" ObjectID="_1803241501" r:id="rId461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选项正确。</w:t>
      </w:r>
      <w:r w:rsidRPr="00A21255">
        <w:rPr>
          <w:sz w:val="21"/>
          <w:szCs w:val="21"/>
        </w:rPr>
        <w:object w:dxaOrig="440" w:dyaOrig="260" w14:anchorId="762B6B7A">
          <v:shape id="_x0000_i1253" type="#_x0000_t75" style="width:22pt;height:13.5pt" o:ole="">
            <v:imagedata r:id="rId462" o:title=""/>
          </v:shape>
          <o:OLEObject Type="Embed" ProgID="Equation.DSMT4" ShapeID="_x0000_i1253" DrawAspect="Content" ObjectID="_1803241502" r:id="rId463"/>
        </w:object>
      </w:r>
      <w:r w:rsidRPr="00A21255">
        <w:rPr>
          <w:sz w:val="21"/>
          <w:szCs w:val="21"/>
        </w:rPr>
        <w:t>内，</w:t>
      </w:r>
      <w:r w:rsidRPr="00A21255">
        <w:rPr>
          <w:sz w:val="21"/>
          <w:szCs w:val="21"/>
        </w:rPr>
        <w:object w:dxaOrig="1800" w:dyaOrig="560" w14:anchorId="7AC727F8">
          <v:shape id="_x0000_i1254" type="#_x0000_t75" style="width:90.5pt;height:27.5pt" o:ole="">
            <v:imagedata r:id="rId464" o:title=""/>
          </v:shape>
          <o:OLEObject Type="Embed" ProgID="Equation.DSMT4" ShapeID="_x0000_i1254" DrawAspect="Content" ObjectID="_1803241503" r:id="rId465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2540" w:dyaOrig="560" w14:anchorId="455550A7">
          <v:shape id="_x0000_i1255" type="#_x0000_t75" style="width:126.5pt;height:27.5pt" o:ole="">
            <v:imagedata r:id="rId466" o:title=""/>
          </v:shape>
          <o:OLEObject Type="Embed" ProgID="Equation.DSMT4" ShapeID="_x0000_i1255" DrawAspect="Content" ObjectID="_1803241504" r:id="rId467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1880" w:dyaOrig="400" w14:anchorId="7503DE5F">
          <v:shape id="_x0000_i1256" type="#_x0000_t75" style="width:93.5pt;height:21pt" o:ole="">
            <v:imagedata r:id="rId468" o:title=""/>
          </v:shape>
          <o:OLEObject Type="Embed" ProgID="Equation.DSMT4" ShapeID="_x0000_i1256" DrawAspect="Content" ObjectID="_1803241505" r:id="rId469"/>
        </w:object>
      </w:r>
      <w:r w:rsidRPr="00A21255">
        <w:rPr>
          <w:sz w:val="21"/>
          <w:szCs w:val="21"/>
        </w:rPr>
        <w:t>，说明甲、乙第一次相遇。</w:t>
      </w: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t>C</w:t>
      </w:r>
      <w:r w:rsidRPr="00A21255">
        <w:rPr>
          <w:sz w:val="21"/>
          <w:szCs w:val="21"/>
        </w:rPr>
        <w:t>错误。乙两次相遇地点之间的距离为</w:t>
      </w:r>
      <w:r w:rsidRPr="00A21255">
        <w:rPr>
          <w:sz w:val="21"/>
          <w:szCs w:val="21"/>
        </w:rPr>
        <w:object w:dxaOrig="2520" w:dyaOrig="400" w14:anchorId="3076DC32">
          <v:shape id="_x0000_i1257" type="#_x0000_t75" style="width:125pt;height:21pt" o:ole="">
            <v:imagedata r:id="rId470" o:title=""/>
          </v:shape>
          <o:OLEObject Type="Embed" ProgID="Equation.DSMT4" ShapeID="_x0000_i1257" DrawAspect="Content" ObjectID="_1803241506" r:id="rId471"/>
        </w:object>
      </w:r>
      <w:r w:rsidRPr="00A21255">
        <w:rPr>
          <w:sz w:val="21"/>
          <w:szCs w:val="21"/>
        </w:rPr>
        <w:t>，所以</w:t>
      </w:r>
      <w:r w:rsidRPr="00A21255">
        <w:rPr>
          <w:sz w:val="21"/>
          <w:szCs w:val="21"/>
        </w:rPr>
        <w:t>D</w:t>
      </w:r>
      <w:r w:rsidRPr="00A21255">
        <w:rPr>
          <w:sz w:val="21"/>
          <w:szCs w:val="21"/>
        </w:rPr>
        <w:t>选项正确；</w:t>
      </w:r>
    </w:p>
    <w:p w14:paraId="4D192DBB" w14:textId="77777777" w:rsidR="000637D7" w:rsidRPr="00DF561C" w:rsidRDefault="00DF561C" w:rsidP="000637D7">
      <w:pPr>
        <w:spacing w:line="360" w:lineRule="auto"/>
        <w:rPr>
          <w:b/>
          <w:sz w:val="21"/>
          <w:szCs w:val="21"/>
        </w:rPr>
      </w:pPr>
      <w:r w:rsidRPr="00DF561C">
        <w:rPr>
          <w:rFonts w:hint="eastAsia"/>
          <w:b/>
          <w:sz w:val="21"/>
          <w:szCs w:val="21"/>
        </w:rPr>
        <w:t>二、非选择题。</w:t>
      </w:r>
    </w:p>
    <w:p w14:paraId="59FC3F4A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9</w:t>
      </w:r>
      <w:r w:rsidRPr="00A21255">
        <w:rPr>
          <w:sz w:val="21"/>
          <w:szCs w:val="21"/>
        </w:rPr>
        <w:t>、</w:t>
      </w:r>
      <w:r w:rsidRPr="00A21255">
        <w:rPr>
          <w:rFonts w:ascii="宋体" w:hAnsi="宋体" w:cs="宋体" w:hint="eastAsia"/>
          <w:sz w:val="21"/>
          <w:szCs w:val="21"/>
        </w:rPr>
        <w:t>⑴</w:t>
      </w:r>
      <w:r w:rsidRPr="00A21255">
        <w:rPr>
          <w:sz w:val="21"/>
          <w:szCs w:val="21"/>
        </w:rPr>
        <w:object w:dxaOrig="1060" w:dyaOrig="560" w14:anchorId="5AEA4367">
          <v:shape id="_x0000_i1258" type="#_x0000_t75" style="width:52.5pt;height:27.5pt" o:ole="">
            <v:imagedata r:id="rId472" o:title=""/>
          </v:shape>
          <o:OLEObject Type="Embed" ProgID="Equation.DSMT4" ShapeID="_x0000_i1258" DrawAspect="Content" ObjectID="_1803241507" r:id="rId473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1080" w:dyaOrig="560" w14:anchorId="6828AD11">
          <v:shape id="_x0000_i1259" type="#_x0000_t75" style="width:53pt;height:27.5pt" o:ole="">
            <v:imagedata r:id="rId474" o:title=""/>
          </v:shape>
          <o:OLEObject Type="Embed" ProgID="Equation.DSMT4" ShapeID="_x0000_i1259" DrawAspect="Content" ObjectID="_1803241508" r:id="rId475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1080" w:dyaOrig="580" w14:anchorId="7B845F88">
          <v:shape id="_x0000_i1260" type="#_x0000_t75" style="width:54pt;height:29.5pt" o:ole="">
            <v:imagedata r:id="rId476" o:title=""/>
          </v:shape>
          <o:OLEObject Type="Embed" ProgID="Equation.DSMT4" ShapeID="_x0000_i1260" DrawAspect="Content" ObjectID="_1803241509" r:id="rId477"/>
        </w:object>
      </w:r>
      <w:r w:rsidRPr="00A21255">
        <w:rPr>
          <w:sz w:val="21"/>
          <w:szCs w:val="21"/>
        </w:rPr>
        <w:t>；</w:t>
      </w:r>
      <w:r w:rsidRPr="00A21255">
        <w:rPr>
          <w:rStyle w:val="Char4"/>
          <w:rFonts w:ascii="宋体" w:eastAsia="宋体" w:hAnsi="宋体" w:cs="宋体" w:hint="eastAsia"/>
          <w:szCs w:val="21"/>
        </w:rPr>
        <w:t>⑵</w:t>
      </w:r>
      <w:r w:rsidRPr="00A21255">
        <w:rPr>
          <w:sz w:val="21"/>
          <w:szCs w:val="21"/>
        </w:rPr>
        <w:t>40</w:t>
      </w:r>
    </w:p>
    <w:p w14:paraId="3D14EA5A" w14:textId="77777777" w:rsidR="00DF561C" w:rsidRPr="00A21255" w:rsidRDefault="00DF561C" w:rsidP="00DF561C">
      <w:pPr>
        <w:spacing w:line="360" w:lineRule="auto"/>
        <w:jc w:val="left"/>
        <w:textAlignment w:val="center"/>
        <w:rPr>
          <w:sz w:val="21"/>
          <w:szCs w:val="21"/>
        </w:rPr>
      </w:pPr>
      <w:r w:rsidRPr="00A21255">
        <w:rPr>
          <w:rFonts w:ascii="宋体" w:hAnsi="宋体" w:cs="宋体" w:hint="eastAsia"/>
          <w:sz w:val="21"/>
          <w:szCs w:val="21"/>
        </w:rPr>
        <w:t>⑴</w:t>
      </w:r>
      <w:r w:rsidRPr="00A21255">
        <w:rPr>
          <w:sz w:val="21"/>
          <w:szCs w:val="21"/>
        </w:rPr>
        <w:t>由于重物</w:t>
      </w:r>
      <w:proofErr w:type="gramStart"/>
      <w:r w:rsidRPr="00A21255">
        <w:rPr>
          <w:sz w:val="21"/>
          <w:szCs w:val="21"/>
        </w:rPr>
        <w:t>匀</w:t>
      </w:r>
      <w:proofErr w:type="gramEnd"/>
      <w:r w:rsidRPr="00A21255">
        <w:rPr>
          <w:sz w:val="21"/>
          <w:szCs w:val="21"/>
        </w:rPr>
        <w:t>加速下落，</w:t>
      </w:r>
      <w:r w:rsidRPr="00A21255">
        <w:rPr>
          <w:sz w:val="21"/>
          <w:szCs w:val="21"/>
        </w:rPr>
        <w:object w:dxaOrig="1320" w:dyaOrig="300" w14:anchorId="2051D600">
          <v:shape id="_x0000_i1261" type="#_x0000_t75" style="width:65.5pt;height:15pt" o:ole="">
            <v:imagedata r:id="rId478" o:title=""/>
          </v:shape>
          <o:OLEObject Type="Embed" ProgID="Equation.DSMT4" ShapeID="_x0000_i1261" DrawAspect="Content" ObjectID="_1803241510" r:id="rId479"/>
        </w:object>
      </w:r>
      <w:r w:rsidRPr="00A21255">
        <w:rPr>
          <w:sz w:val="21"/>
          <w:szCs w:val="21"/>
        </w:rPr>
        <w:t>各相邻点之间时间间隔相同，因此</w:t>
      </w:r>
      <w:r w:rsidRPr="00A21255">
        <w:rPr>
          <w:sz w:val="21"/>
          <w:szCs w:val="21"/>
        </w:rPr>
        <w:object w:dxaOrig="220" w:dyaOrig="240" w14:anchorId="7E8B7F8F">
          <v:shape id="_x0000_i1262" type="#_x0000_t75" style="width:9.5pt;height:12pt" o:ole="">
            <v:imagedata r:id="rId480" o:title=""/>
          </v:shape>
          <o:OLEObject Type="Embed" ProgID="Equation.DSMT4" ShapeID="_x0000_i1262" DrawAspect="Content" ObjectID="_1803241511" r:id="rId481"/>
        </w:object>
      </w:r>
      <w:r w:rsidRPr="00A21255">
        <w:rPr>
          <w:sz w:val="21"/>
          <w:szCs w:val="21"/>
        </w:rPr>
        <w:t>点应是从</w:t>
      </w:r>
      <w:r w:rsidRPr="00A21255">
        <w:rPr>
          <w:sz w:val="21"/>
          <w:szCs w:val="21"/>
        </w:rPr>
        <w:object w:dxaOrig="220" w:dyaOrig="240" w14:anchorId="48A98EAE">
          <v:shape id="_x0000_i1263" type="#_x0000_t75" style="width:9.5pt;height:12pt" o:ole="">
            <v:imagedata r:id="rId482" o:title=""/>
          </v:shape>
          <o:OLEObject Type="Embed" ProgID="Equation.DSMT4" ShapeID="_x0000_i1263" DrawAspect="Content" ObjectID="_1803241512" r:id="rId483"/>
        </w:object>
      </w:r>
      <w:r w:rsidRPr="00A21255">
        <w:rPr>
          <w:sz w:val="21"/>
          <w:szCs w:val="21"/>
        </w:rPr>
        <w:t>运动到</w:t>
      </w:r>
      <w:r w:rsidRPr="00A21255">
        <w:rPr>
          <w:sz w:val="21"/>
          <w:szCs w:val="21"/>
        </w:rPr>
        <w:object w:dxaOrig="220" w:dyaOrig="260" w14:anchorId="2BD37B42">
          <v:shape id="_x0000_i1264" type="#_x0000_t75" style="width:9.5pt;height:12pt" o:ole="">
            <v:imagedata r:id="rId484" o:title=""/>
          </v:shape>
          <o:OLEObject Type="Embed" ProgID="Equation.DSMT4" ShapeID="_x0000_i1264" DrawAspect="Content" ObjectID="_1803241513" r:id="rId485"/>
        </w:object>
      </w:r>
      <w:r w:rsidRPr="00A21255">
        <w:rPr>
          <w:sz w:val="21"/>
          <w:szCs w:val="21"/>
        </w:rPr>
        <w:t>的过程的中间时刻，由匀变速直线运动的推论可得：</w:t>
      </w:r>
      <w:r w:rsidRPr="00A21255">
        <w:rPr>
          <w:sz w:val="21"/>
          <w:szCs w:val="21"/>
        </w:rPr>
        <w:object w:dxaOrig="220" w:dyaOrig="240" w14:anchorId="6B2C68D8">
          <v:shape id="_x0000_i1265" type="#_x0000_t75" style="width:9.5pt;height:12pt" o:ole="">
            <v:imagedata r:id="rId486" o:title=""/>
          </v:shape>
          <o:OLEObject Type="Embed" ProgID="Equation.DSMT4" ShapeID="_x0000_i1265" DrawAspect="Content" ObjectID="_1803241514" r:id="rId487"/>
        </w:object>
      </w:r>
      <w:r w:rsidRPr="00A21255">
        <w:rPr>
          <w:sz w:val="21"/>
          <w:szCs w:val="21"/>
        </w:rPr>
        <w:t>点的速度</w:t>
      </w:r>
      <w:r w:rsidRPr="00A21255">
        <w:rPr>
          <w:sz w:val="21"/>
          <w:szCs w:val="21"/>
        </w:rPr>
        <w:object w:dxaOrig="240" w:dyaOrig="320" w14:anchorId="21BF0674">
          <v:shape id="_x0000_i1266" type="#_x0000_t75" style="width:12pt;height:15.5pt" o:ole="">
            <v:imagedata r:id="rId488" o:title=""/>
          </v:shape>
          <o:OLEObject Type="Embed" ProgID="Equation.DSMT4" ShapeID="_x0000_i1266" DrawAspect="Content" ObjectID="_1803241515" r:id="rId489"/>
        </w:object>
      </w:r>
      <w:r w:rsidRPr="00A21255">
        <w:rPr>
          <w:sz w:val="21"/>
          <w:szCs w:val="21"/>
        </w:rPr>
        <w:t>等于</w:t>
      </w:r>
      <w:r w:rsidRPr="00A21255">
        <w:rPr>
          <w:sz w:val="21"/>
          <w:szCs w:val="21"/>
        </w:rPr>
        <w:object w:dxaOrig="380" w:dyaOrig="260" w14:anchorId="38675DD8">
          <v:shape id="_x0000_i1267" type="#_x0000_t75" style="width:19pt;height:12pt" o:ole="">
            <v:imagedata r:id="rId490" o:title=""/>
          </v:shape>
          <o:OLEObject Type="Embed" ProgID="Equation.DSMT4" ShapeID="_x0000_i1267" DrawAspect="Content" ObjectID="_1803241516" r:id="rId491"/>
        </w:object>
      </w:r>
      <w:r w:rsidRPr="00A21255">
        <w:rPr>
          <w:sz w:val="21"/>
          <w:szCs w:val="21"/>
        </w:rPr>
        <w:t>段的平均速度，即</w:t>
      </w:r>
      <w:r w:rsidRPr="00A21255">
        <w:rPr>
          <w:sz w:val="21"/>
          <w:szCs w:val="21"/>
        </w:rPr>
        <w:object w:dxaOrig="1100" w:dyaOrig="560" w14:anchorId="7087E8CE">
          <v:shape id="_x0000_i1268" type="#_x0000_t75" style="width:54.5pt;height:27.5pt" o:ole="">
            <v:imagedata r:id="rId492" o:title=""/>
          </v:shape>
          <o:OLEObject Type="Embed" ProgID="Equation.DSMT4" ShapeID="_x0000_i1268" DrawAspect="Content" ObjectID="_1803241517" r:id="rId493"/>
        </w:object>
      </w:r>
      <w:r w:rsidRPr="00A21255">
        <w:rPr>
          <w:sz w:val="21"/>
          <w:szCs w:val="21"/>
        </w:rPr>
        <w:t>，由于</w:t>
      </w:r>
      <w:r w:rsidRPr="00A21255">
        <w:rPr>
          <w:sz w:val="21"/>
          <w:szCs w:val="21"/>
        </w:rPr>
        <w:object w:dxaOrig="540" w:dyaOrig="600" w14:anchorId="28FB0FAA">
          <v:shape id="_x0000_i1269" type="#_x0000_t75" style="width:26pt;height:30pt" o:ole="">
            <v:imagedata r:id="rId494" o:title=""/>
          </v:shape>
          <o:OLEObject Type="Embed" ProgID="Equation.DSMT4" ShapeID="_x0000_i1269" DrawAspect="Content" ObjectID="_1803241518" r:id="rId495"/>
        </w:object>
      </w:r>
      <w:r w:rsidRPr="00A21255">
        <w:rPr>
          <w:sz w:val="21"/>
          <w:szCs w:val="21"/>
        </w:rPr>
        <w:t>，故</w:t>
      </w:r>
      <w:r w:rsidRPr="00A21255">
        <w:rPr>
          <w:sz w:val="21"/>
          <w:szCs w:val="21"/>
        </w:rPr>
        <w:object w:dxaOrig="1420" w:dyaOrig="560" w14:anchorId="4294A4BB">
          <v:shape id="_x0000_i1270" type="#_x0000_t75" style="width:71.5pt;height:27.5pt" o:ole="">
            <v:imagedata r:id="rId496" o:title=""/>
          </v:shape>
          <o:OLEObject Type="Embed" ProgID="Equation.DSMT4" ShapeID="_x0000_i1270" DrawAspect="Content" ObjectID="_1803241519" r:id="rId497"/>
        </w:object>
      </w:r>
      <w:r w:rsidRPr="00A21255">
        <w:rPr>
          <w:sz w:val="21"/>
          <w:szCs w:val="21"/>
        </w:rPr>
        <w:t>，同理可得</w:t>
      </w:r>
      <w:r w:rsidRPr="00A21255">
        <w:rPr>
          <w:sz w:val="21"/>
          <w:szCs w:val="21"/>
        </w:rPr>
        <w:object w:dxaOrig="1420" w:dyaOrig="560" w14:anchorId="5B8067B5">
          <v:shape id="_x0000_i1271" type="#_x0000_t75" style="width:71.5pt;height:27.5pt" o:ole="">
            <v:imagedata r:id="rId498" o:title=""/>
          </v:shape>
          <o:OLEObject Type="Embed" ProgID="Equation.DSMT4" ShapeID="_x0000_i1271" DrawAspect="Content" ObjectID="_1803241520" r:id="rId499"/>
        </w:object>
      </w:r>
      <w:r w:rsidRPr="00A21255">
        <w:rPr>
          <w:sz w:val="21"/>
          <w:szCs w:val="21"/>
        </w:rPr>
        <w:t>，匀加速直线运动的加速度</w:t>
      </w:r>
      <w:r w:rsidRPr="00A21255">
        <w:rPr>
          <w:sz w:val="21"/>
          <w:szCs w:val="21"/>
        </w:rPr>
        <w:object w:dxaOrig="660" w:dyaOrig="560" w14:anchorId="6817796C">
          <v:shape id="_x0000_i1272" type="#_x0000_t75" style="width:34pt;height:27.5pt" o:ole="">
            <v:imagedata r:id="rId500" o:title=""/>
          </v:shape>
          <o:OLEObject Type="Embed" ProgID="Equation.DSMT4" ShapeID="_x0000_i1272" DrawAspect="Content" ObjectID="_1803241521" r:id="rId501"/>
        </w:object>
      </w:r>
      <w:r w:rsidRPr="00A21255">
        <w:rPr>
          <w:sz w:val="21"/>
          <w:szCs w:val="21"/>
        </w:rPr>
        <w:t>，故</w:t>
      </w:r>
      <w:r w:rsidRPr="00A21255">
        <w:rPr>
          <w:sz w:val="21"/>
          <w:szCs w:val="21"/>
        </w:rPr>
        <w:object w:dxaOrig="4560" w:dyaOrig="1100" w14:anchorId="679A08F0">
          <v:shape id="_x0000_i1273" type="#_x0000_t75" style="width:228pt;height:54.5pt" o:ole="">
            <v:imagedata r:id="rId502" o:title=""/>
          </v:shape>
          <o:OLEObject Type="Embed" ProgID="Equation.DSMT4" ShapeID="_x0000_i1273" DrawAspect="Content" ObjectID="_1803241522" r:id="rId503"/>
        </w:object>
      </w:r>
      <w:r w:rsidRPr="00A21255">
        <w:rPr>
          <w:sz w:val="21"/>
          <w:szCs w:val="21"/>
        </w:rPr>
        <w:tab/>
      </w:r>
      <w:r w:rsidRPr="00A21255">
        <w:rPr>
          <w:rFonts w:ascii="宋体" w:hAnsi="宋体" w:cs="宋体" w:hint="eastAsia"/>
          <w:sz w:val="21"/>
          <w:szCs w:val="21"/>
        </w:rPr>
        <w:t>①</w:t>
      </w:r>
    </w:p>
    <w:p w14:paraId="666F4AD2" w14:textId="77777777" w:rsidR="00DF561C" w:rsidRPr="00A21255" w:rsidRDefault="00DF561C" w:rsidP="00DF561C">
      <w:pPr>
        <w:spacing w:line="360" w:lineRule="auto"/>
        <w:jc w:val="left"/>
        <w:textAlignment w:val="center"/>
        <w:rPr>
          <w:sz w:val="21"/>
          <w:szCs w:val="21"/>
        </w:rPr>
      </w:pPr>
      <w:r w:rsidRPr="00A21255">
        <w:rPr>
          <w:rFonts w:ascii="宋体" w:hAnsi="宋体" w:cs="宋体" w:hint="eastAsia"/>
          <w:sz w:val="21"/>
          <w:szCs w:val="21"/>
        </w:rPr>
        <w:t>⑵</w:t>
      </w:r>
      <w:r w:rsidRPr="00A21255">
        <w:rPr>
          <w:sz w:val="21"/>
          <w:szCs w:val="21"/>
        </w:rPr>
        <w:t>重物下落的过程中，由牛顿第二定律可得：</w:t>
      </w:r>
      <w:r w:rsidRPr="00A21255">
        <w:rPr>
          <w:sz w:val="21"/>
          <w:szCs w:val="21"/>
        </w:rPr>
        <w:object w:dxaOrig="1160" w:dyaOrig="340" w14:anchorId="1B55BDD3">
          <v:shape id="_x0000_i1274" type="#_x0000_t75" style="width:58.5pt;height:17.5pt" o:ole="">
            <v:imagedata r:id="rId504" o:title=""/>
          </v:shape>
          <o:OLEObject Type="Embed" ProgID="Equation.DSMT4" ShapeID="_x0000_i1274" DrawAspect="Content" ObjectID="_1803241523" r:id="rId505"/>
        </w:object>
      </w:r>
      <w:r w:rsidRPr="00A21255">
        <w:rPr>
          <w:rFonts w:ascii="宋体" w:hAnsi="宋体" w:cs="宋体" w:hint="eastAsia"/>
          <w:sz w:val="21"/>
          <w:szCs w:val="21"/>
        </w:rPr>
        <w:t>②</w:t>
      </w:r>
      <w:r w:rsidRPr="00A21255">
        <w:rPr>
          <w:sz w:val="21"/>
          <w:szCs w:val="21"/>
        </w:rPr>
        <w:t>，由已知条件</w:t>
      </w:r>
      <w:r w:rsidRPr="00A21255">
        <w:rPr>
          <w:sz w:val="21"/>
          <w:szCs w:val="21"/>
        </w:rPr>
        <w:object w:dxaOrig="1100" w:dyaOrig="340" w14:anchorId="43600AF0">
          <v:shape id="_x0000_i1275" type="#_x0000_t75" style="width:54.5pt;height:17.5pt" o:ole="">
            <v:imagedata r:id="rId506" o:title=""/>
          </v:shape>
          <o:OLEObject Type="Embed" ProgID="Equation.DSMT4" ShapeID="_x0000_i1275" DrawAspect="Content" ObjectID="_1803241524" r:id="rId507"/>
        </w:object>
      </w:r>
      <w:r w:rsidRPr="00A21255">
        <w:rPr>
          <w:sz w:val="21"/>
          <w:szCs w:val="21"/>
        </w:rPr>
        <w:tab/>
      </w:r>
      <w:r w:rsidRPr="00A21255">
        <w:rPr>
          <w:rFonts w:ascii="宋体" w:hAnsi="宋体" w:cs="宋体" w:hint="eastAsia"/>
          <w:sz w:val="21"/>
          <w:szCs w:val="21"/>
        </w:rPr>
        <w:t>③</w:t>
      </w:r>
      <w:r w:rsidRPr="00A21255">
        <w:rPr>
          <w:sz w:val="21"/>
          <w:szCs w:val="21"/>
        </w:rPr>
        <w:t>，由</w:t>
      </w:r>
      <w:r w:rsidRPr="00A21255">
        <w:rPr>
          <w:rFonts w:ascii="宋体" w:hAnsi="宋体" w:cs="宋体" w:hint="eastAsia"/>
          <w:sz w:val="21"/>
          <w:szCs w:val="21"/>
        </w:rPr>
        <w:t>②③</w:t>
      </w:r>
      <w:r w:rsidRPr="00A21255">
        <w:rPr>
          <w:sz w:val="21"/>
          <w:szCs w:val="21"/>
        </w:rPr>
        <w:t>得</w:t>
      </w:r>
      <w:r w:rsidRPr="00A21255">
        <w:rPr>
          <w:sz w:val="21"/>
          <w:szCs w:val="21"/>
        </w:rPr>
        <w:object w:dxaOrig="900" w:dyaOrig="300" w14:anchorId="5690775F">
          <v:shape id="_x0000_i1276" type="#_x0000_t75" style="width:46pt;height:15pt" o:ole="">
            <v:imagedata r:id="rId508" o:title=""/>
          </v:shape>
          <o:OLEObject Type="Embed" ProgID="Equation.DSMT4" ShapeID="_x0000_i1276" DrawAspect="Content" ObjectID="_1803241525" r:id="rId509"/>
        </w:object>
      </w:r>
      <w:r w:rsidRPr="00A21255">
        <w:rPr>
          <w:sz w:val="21"/>
          <w:szCs w:val="21"/>
        </w:rPr>
        <w:t>，代入</w:t>
      </w:r>
      <w:r w:rsidRPr="00A21255">
        <w:rPr>
          <w:rFonts w:ascii="宋体" w:hAnsi="宋体" w:cs="宋体" w:hint="eastAsia"/>
          <w:sz w:val="21"/>
          <w:szCs w:val="21"/>
        </w:rPr>
        <w:t>①</w:t>
      </w:r>
      <w:r w:rsidRPr="00A21255">
        <w:rPr>
          <w:sz w:val="21"/>
          <w:szCs w:val="21"/>
        </w:rPr>
        <w:t>得：</w:t>
      </w:r>
      <w:r w:rsidRPr="00A21255">
        <w:rPr>
          <w:sz w:val="21"/>
          <w:szCs w:val="21"/>
        </w:rPr>
        <w:object w:dxaOrig="1400" w:dyaOrig="580" w14:anchorId="7F405DB6">
          <v:shape id="_x0000_i1277" type="#_x0000_t75" style="width:69pt;height:28.5pt" o:ole="">
            <v:imagedata r:id="rId510" o:title=""/>
          </v:shape>
          <o:OLEObject Type="Embed" ProgID="Equation.3" ShapeID="_x0000_i1277" DrawAspect="Content" ObjectID="_1803241526" r:id="rId511"/>
        </w:object>
      </w:r>
      <w:r w:rsidRPr="00A21255">
        <w:rPr>
          <w:sz w:val="21"/>
          <w:szCs w:val="21"/>
        </w:rPr>
        <w:t>，代入数据得</w:t>
      </w:r>
      <w:r w:rsidRPr="00A21255">
        <w:rPr>
          <w:sz w:val="21"/>
          <w:szCs w:val="21"/>
        </w:rPr>
        <w:object w:dxaOrig="920" w:dyaOrig="300" w14:anchorId="63580607">
          <v:shape id="_x0000_i1278" type="#_x0000_t75" style="width:46.5pt;height:15pt" o:ole="">
            <v:imagedata r:id="rId512" o:title=""/>
          </v:shape>
          <o:OLEObject Type="Embed" ProgID="Equation.DSMT4" ShapeID="_x0000_i1278" DrawAspect="Content" ObjectID="_1803241527" r:id="rId513"/>
        </w:object>
      </w:r>
      <w:r w:rsidRPr="00A21255">
        <w:rPr>
          <w:sz w:val="21"/>
          <w:szCs w:val="21"/>
        </w:rPr>
        <w:t>。</w:t>
      </w:r>
    </w:p>
    <w:p w14:paraId="5696491B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>
        <w:rPr>
          <w:sz w:val="21"/>
          <w:szCs w:val="21"/>
        </w:rPr>
        <w:t>10</w:t>
      </w:r>
      <w:r>
        <w:rPr>
          <w:rFonts w:hint="eastAsia"/>
          <w:sz w:val="21"/>
          <w:szCs w:val="21"/>
        </w:rPr>
        <w:t>、</w:t>
      </w:r>
      <w:r w:rsidRPr="00A21255">
        <w:rPr>
          <w:sz w:val="21"/>
          <w:szCs w:val="21"/>
        </w:rPr>
        <w:t>(1)</w:t>
      </w:r>
      <w:r w:rsidRPr="00A21255">
        <w:rPr>
          <w:sz w:val="21"/>
          <w:szCs w:val="21"/>
        </w:rPr>
        <w:t>如下图；</w:t>
      </w:r>
      <w:r w:rsidRPr="00A21255">
        <w:rPr>
          <w:sz w:val="21"/>
          <w:szCs w:val="21"/>
        </w:rPr>
        <w:t>(2)</w:t>
      </w:r>
      <w:r w:rsidRPr="00A21255">
        <w:rPr>
          <w:sz w:val="21"/>
          <w:szCs w:val="21"/>
        </w:rPr>
        <w:object w:dxaOrig="260" w:dyaOrig="320" w14:anchorId="42EC1E93">
          <v:shape id="_x0000_i1279" type="#_x0000_t75" style="width:12pt;height:15.5pt" o:ole="">
            <v:imagedata r:id="rId514" o:title=""/>
          </v:shape>
          <o:OLEObject Type="Embed" ProgID="Equation.DSMT4" ShapeID="_x0000_i1279" DrawAspect="Content" ObjectID="_1803241528" r:id="rId515"/>
        </w:object>
      </w:r>
      <w:r w:rsidRPr="00A21255">
        <w:rPr>
          <w:sz w:val="21"/>
          <w:szCs w:val="21"/>
        </w:rPr>
        <w:t>；</w:t>
      </w:r>
      <w:r w:rsidRPr="00A21255">
        <w:rPr>
          <w:sz w:val="21"/>
          <w:szCs w:val="21"/>
        </w:rPr>
        <w:t>(3)</w:t>
      </w:r>
      <w:r w:rsidRPr="00A21255">
        <w:rPr>
          <w:rFonts w:ascii="宋体" w:hAnsi="宋体" w:cs="宋体" w:hint="eastAsia"/>
          <w:sz w:val="21"/>
          <w:szCs w:val="21"/>
        </w:rPr>
        <w:t>①</w:t>
      </w:r>
      <w:r w:rsidRPr="00A21255">
        <w:rPr>
          <w:sz w:val="21"/>
          <w:szCs w:val="21"/>
        </w:rPr>
        <w:t>650.0</w: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，接通电源后，流过报警器的电流会超过</w:t>
      </w:r>
      <w:r w:rsidRPr="00A21255">
        <w:rPr>
          <w:sz w:val="21"/>
          <w:szCs w:val="21"/>
        </w:rPr>
        <w:t>20mA</w:t>
      </w:r>
      <w:r w:rsidRPr="00A21255">
        <w:rPr>
          <w:sz w:val="21"/>
          <w:szCs w:val="21"/>
        </w:rPr>
        <w:t>，报警器可能损坏；</w:t>
      </w:r>
    </w:p>
    <w:p w14:paraId="5E7F8373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rFonts w:ascii="宋体" w:hAnsi="宋体" w:cs="宋体" w:hint="eastAsia"/>
          <w:sz w:val="21"/>
          <w:szCs w:val="21"/>
        </w:rPr>
        <w:t>②</w:t>
      </w:r>
      <w:r w:rsidRPr="00A21255">
        <w:rPr>
          <w:sz w:val="21"/>
          <w:szCs w:val="21"/>
        </w:rPr>
        <w:t>c</w:t>
      </w:r>
      <w:r w:rsidRPr="00A21255">
        <w:rPr>
          <w:sz w:val="21"/>
          <w:szCs w:val="21"/>
        </w:rPr>
        <w:t>，报警器开始报警</w:t>
      </w:r>
    </w:p>
    <w:p w14:paraId="5CE2A92B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rFonts w:ascii="宋体" w:hAnsi="宋体" w:cs="宋体" w:hint="eastAsia"/>
          <w:sz w:val="21"/>
          <w:szCs w:val="21"/>
        </w:rPr>
        <w:t>①</w:t>
      </w:r>
      <w:r w:rsidRPr="00A21255">
        <w:rPr>
          <w:sz w:val="21"/>
          <w:szCs w:val="21"/>
        </w:rPr>
        <w:t>热敏电阻工作温度达到</w:t>
      </w:r>
      <w:r w:rsidRPr="00A21255">
        <w:rPr>
          <w:sz w:val="21"/>
          <w:szCs w:val="21"/>
        </w:rPr>
        <w:object w:dxaOrig="499" w:dyaOrig="260" w14:anchorId="775DB3AF">
          <v:shape id="_x0000_i1280" type="#_x0000_t75" style="width:25pt;height:12pt" o:ole="">
            <v:imagedata r:id="rId516" o:title=""/>
          </v:shape>
          <o:OLEObject Type="Embed" ProgID="Equation.DSMT4" ShapeID="_x0000_i1280" DrawAspect="Content" ObjectID="_1803241529" r:id="rId517"/>
        </w:object>
      </w:r>
      <w:r w:rsidRPr="00A21255">
        <w:rPr>
          <w:sz w:val="21"/>
          <w:szCs w:val="21"/>
        </w:rPr>
        <w:t>时，报警器报警。故需通过调节电阻箱使其电阻为</w:t>
      </w:r>
      <w:r w:rsidRPr="00A21255">
        <w:rPr>
          <w:sz w:val="21"/>
          <w:szCs w:val="21"/>
        </w:rPr>
        <w:object w:dxaOrig="499" w:dyaOrig="260" w14:anchorId="60C328F3">
          <v:shape id="_x0000_i1281" type="#_x0000_t75" style="width:25pt;height:12pt" o:ole="">
            <v:imagedata r:id="rId518" o:title=""/>
          </v:shape>
          <o:OLEObject Type="Embed" ProgID="Equation.DSMT4" ShapeID="_x0000_i1281" DrawAspect="Content" ObjectID="_1803241530" r:id="rId519"/>
        </w:object>
      </w:r>
      <w:r w:rsidRPr="00A21255">
        <w:rPr>
          <w:sz w:val="21"/>
          <w:szCs w:val="21"/>
        </w:rPr>
        <w:t>时的热敏电阻的阻值，即调节到阻值</w:t>
      </w:r>
      <w:r w:rsidRPr="00A21255">
        <w:rPr>
          <w:sz w:val="21"/>
          <w:szCs w:val="21"/>
        </w:rPr>
        <w:t>650.0Ω</w:t>
      </w:r>
      <w:r w:rsidRPr="00A21255">
        <w:rPr>
          <w:sz w:val="21"/>
          <w:szCs w:val="21"/>
        </w:rPr>
        <w:t>，光使报警器能正常报警，电路图如下图。</w:t>
      </w:r>
    </w:p>
    <w:p w14:paraId="7E80C104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rFonts w:ascii="宋体" w:hAnsi="宋体" w:cs="宋体" w:hint="eastAsia"/>
          <w:sz w:val="21"/>
          <w:szCs w:val="21"/>
        </w:rPr>
        <w:t>②</w:t>
      </w:r>
      <w:r w:rsidRPr="00A21255">
        <w:rPr>
          <w:sz w:val="21"/>
          <w:szCs w:val="21"/>
        </w:rPr>
        <w:object w:dxaOrig="800" w:dyaOrig="260" w14:anchorId="3A06CD2B">
          <v:shape id="_x0000_i1282" type="#_x0000_t75" style="width:40pt;height:12pt" o:ole="">
            <v:imagedata r:id="rId520" o:title=""/>
          </v:shape>
          <o:OLEObject Type="Embed" ProgID="Equation.DSMT4" ShapeID="_x0000_i1282" DrawAspect="Content" ObjectID="_1803241531" r:id="rId521"/>
        </w:object>
      </w:r>
      <w:r w:rsidRPr="00A21255">
        <w:rPr>
          <w:sz w:val="21"/>
          <w:szCs w:val="21"/>
        </w:rPr>
        <w:t>，当通过报警器的电流</w:t>
      </w:r>
      <w:r w:rsidRPr="00A21255">
        <w:rPr>
          <w:sz w:val="21"/>
          <w:szCs w:val="21"/>
        </w:rPr>
        <w:object w:dxaOrig="1700" w:dyaOrig="320" w14:anchorId="31F9AAC3">
          <v:shape id="_x0000_i1283" type="#_x0000_t75" style="width:84.5pt;height:15.5pt" o:ole="">
            <v:imagedata r:id="rId522" o:title=""/>
          </v:shape>
          <o:OLEObject Type="Embed" ProgID="Equation.DSMT4" ShapeID="_x0000_i1283" DrawAspect="Content" ObjectID="_1803241532" r:id="rId523"/>
        </w:object>
      </w:r>
      <w:r w:rsidRPr="00A21255">
        <w:rPr>
          <w:sz w:val="21"/>
          <w:szCs w:val="21"/>
        </w:rPr>
        <w:t>，故电路中总电阻</w:t>
      </w:r>
      <w:r w:rsidRPr="00A21255">
        <w:rPr>
          <w:sz w:val="21"/>
          <w:szCs w:val="21"/>
        </w:rPr>
        <w:object w:dxaOrig="639" w:dyaOrig="620" w14:anchorId="5218C0E6">
          <v:shape id="_x0000_i1284" type="#_x0000_t75" style="width:32pt;height:31.5pt" o:ole="">
            <v:imagedata r:id="rId524" o:title=""/>
          </v:shape>
          <o:OLEObject Type="Embed" ProgID="Equation.DSMT4" ShapeID="_x0000_i1284" DrawAspect="Content" ObjectID="_1803241533" r:id="rId525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1660" w:dyaOrig="300" w14:anchorId="1AAD0B07">
          <v:shape id="_x0000_i1285" type="#_x0000_t75" style="width:82.5pt;height:15pt" o:ole="">
            <v:imagedata r:id="rId526" o:title=""/>
          </v:shape>
          <o:OLEObject Type="Embed" ProgID="Equation.DSMT4" ShapeID="_x0000_i1285" DrawAspect="Content" ObjectID="_1803241534" r:id="rId527"/>
        </w:object>
      </w:r>
      <w:r w:rsidRPr="00A21255">
        <w:rPr>
          <w:sz w:val="21"/>
          <w:szCs w:val="21"/>
        </w:rPr>
        <w:t>，故滑动变阻器选</w:t>
      </w:r>
      <w:r w:rsidRPr="00A21255">
        <w:rPr>
          <w:sz w:val="21"/>
          <w:szCs w:val="21"/>
        </w:rPr>
        <w:object w:dxaOrig="260" w:dyaOrig="320" w14:anchorId="7B8CCC5A">
          <v:shape id="_x0000_i1286" type="#_x0000_t75" style="width:12pt;height:15.5pt" o:ole="">
            <v:imagedata r:id="rId528" o:title=""/>
          </v:shape>
          <o:OLEObject Type="Embed" ProgID="Equation.DSMT4" ShapeID="_x0000_i1286" DrawAspect="Content" ObjectID="_1803241535" r:id="rId529"/>
        </w:object>
      </w:r>
      <w:r w:rsidRPr="00A21255">
        <w:rPr>
          <w:sz w:val="21"/>
          <w:szCs w:val="21"/>
        </w:rPr>
        <w:t>。</w:t>
      </w:r>
    </w:p>
    <w:p w14:paraId="2C79B3F6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rFonts w:ascii="宋体" w:hAnsi="宋体" w:cs="宋体" w:hint="eastAsia"/>
          <w:sz w:val="21"/>
          <w:szCs w:val="21"/>
        </w:rPr>
        <w:lastRenderedPageBreak/>
        <w:t>③</w:t>
      </w:r>
      <w:r w:rsidRPr="00A21255">
        <w:rPr>
          <w:sz w:val="21"/>
          <w:szCs w:val="21"/>
        </w:rPr>
        <w:t>热敏电阻为</w:t>
      </w:r>
      <w:r w:rsidRPr="00A21255">
        <w:rPr>
          <w:sz w:val="21"/>
          <w:szCs w:val="21"/>
        </w:rPr>
        <w:object w:dxaOrig="700" w:dyaOrig="260" w14:anchorId="63889D77">
          <v:shape id="_x0000_i1287" type="#_x0000_t75" style="width:35pt;height:12pt" o:ole="">
            <v:imagedata r:id="rId530" o:title=""/>
          </v:shape>
          <o:OLEObject Type="Embed" ProgID="Equation.DSMT4" ShapeID="_x0000_i1287" DrawAspect="Content" ObjectID="_1803241536" r:id="rId531"/>
        </w:object>
      </w:r>
      <w:r w:rsidRPr="00A21255">
        <w:rPr>
          <w:sz w:val="21"/>
          <w:szCs w:val="21"/>
        </w:rPr>
        <w:t>时，报警器开始报警，模拟热敏电阻的电阻器阻值也应为</w:t>
      </w:r>
      <w:r w:rsidRPr="00A21255">
        <w:rPr>
          <w:sz w:val="21"/>
          <w:szCs w:val="21"/>
        </w:rPr>
        <w:object w:dxaOrig="700" w:dyaOrig="260" w14:anchorId="0B0DD957">
          <v:shape id="_x0000_i1288" type="#_x0000_t75" style="width:35pt;height:12pt" o:ole="">
            <v:imagedata r:id="rId530" o:title=""/>
          </v:shape>
          <o:OLEObject Type="Embed" ProgID="Equation.DSMT4" ShapeID="_x0000_i1288" DrawAspect="Content" ObjectID="_1803241537" r:id="rId532"/>
        </w:object>
      </w:r>
      <w:r w:rsidRPr="00A21255">
        <w:rPr>
          <w:sz w:val="21"/>
          <w:szCs w:val="21"/>
        </w:rPr>
        <w:t>为防止通过报警器电流过大，造成报警器烧坏，应使滑动变阻器的滑片置于</w:t>
      </w: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端．</w:t>
      </w:r>
    </w:p>
    <w:p w14:paraId="53F9A16F" w14:textId="77777777" w:rsidR="00DF561C" w:rsidRDefault="00DF561C" w:rsidP="00DF561C">
      <w:pPr>
        <w:spacing w:line="360" w:lineRule="auto"/>
        <w:jc w:val="center"/>
        <w:rPr>
          <w:sz w:val="21"/>
          <w:szCs w:val="21"/>
        </w:rPr>
      </w:pPr>
      <w:r w:rsidRPr="00A21255">
        <w:rPr>
          <w:noProof/>
          <w:sz w:val="21"/>
          <w:szCs w:val="21"/>
        </w:rPr>
        <w:drawing>
          <wp:inline distT="0" distB="0" distL="0" distR="0" wp14:anchorId="2D57A2CB" wp14:editId="160D0477">
            <wp:extent cx="1865630" cy="1390015"/>
            <wp:effectExtent l="0" t="0" r="127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>
                      <a:picLocks noChangeAspect="1" noChangeArrowheads="1"/>
                    </pic:cNvPicPr>
                  </pic:nvPicPr>
                  <pic:blipFill>
                    <a:blip r:embed="rId5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139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B2FA97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11</w:t>
      </w:r>
      <w:r>
        <w:rPr>
          <w:rFonts w:hint="eastAsia"/>
          <w:sz w:val="21"/>
          <w:szCs w:val="21"/>
        </w:rPr>
        <w:t>、</w:t>
      </w:r>
      <w:r w:rsidRPr="00A21255">
        <w:rPr>
          <w:sz w:val="21"/>
          <w:szCs w:val="21"/>
        </w:rPr>
        <w:t>（</w:t>
      </w:r>
      <w:r w:rsidRPr="00A21255">
        <w:rPr>
          <w:sz w:val="21"/>
          <w:szCs w:val="21"/>
        </w:rPr>
        <w:t>1</w:t>
      </w:r>
      <w:r w:rsidRPr="00A21255">
        <w:rPr>
          <w:sz w:val="21"/>
          <w:szCs w:val="21"/>
        </w:rPr>
        <w:t>）由</w:t>
      </w:r>
      <w:r w:rsidRPr="00A21255">
        <w:rPr>
          <w:sz w:val="21"/>
          <w:szCs w:val="21"/>
        </w:rPr>
        <w:object w:dxaOrig="279" w:dyaOrig="260" w14:anchorId="0C70FDFC">
          <v:shape id="_x0000_i1289" type="#_x0000_t75" style="width:14.5pt;height:12pt" o:ole="">
            <v:imagedata r:id="rId534" o:title=""/>
          </v:shape>
          <o:OLEObject Type="Embed" ProgID="Equation.DSMT4" ShapeID="_x0000_i1289" DrawAspect="Content" ObjectID="_1803241538" r:id="rId535"/>
        </w:objec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object w:dxaOrig="300" w:dyaOrig="260" w14:anchorId="65CC5B3A">
          <v:shape id="_x0000_i1290" type="#_x0000_t75" style="width:15pt;height:12pt" o:ole="">
            <v:imagedata r:id="rId536" o:title=""/>
          </v:shape>
          <o:OLEObject Type="Embed" ProgID="Equation.DSMT4" ShapeID="_x0000_i1290" DrawAspect="Content" ObjectID="_1803241539" r:id="rId537"/>
        </w:object>
      </w:r>
      <w:r w:rsidRPr="00A21255">
        <w:rPr>
          <w:sz w:val="21"/>
          <w:szCs w:val="21"/>
        </w:rPr>
        <w:t>棒被平行于斜面的导线相连，故</w:t>
      </w:r>
      <w:r w:rsidRPr="00A21255">
        <w:rPr>
          <w:sz w:val="21"/>
          <w:szCs w:val="21"/>
        </w:rPr>
        <w:object w:dxaOrig="279" w:dyaOrig="260" w14:anchorId="6BD4A020">
          <v:shape id="_x0000_i1291" type="#_x0000_t75" style="width:14.5pt;height:12pt" o:ole="">
            <v:imagedata r:id="rId538" o:title=""/>
          </v:shape>
          <o:OLEObject Type="Embed" ProgID="Equation.DSMT4" ShapeID="_x0000_i1291" DrawAspect="Content" ObjectID="_1803241540" r:id="rId539"/>
        </w:object>
      </w:r>
      <w:r w:rsidRPr="00A21255">
        <w:rPr>
          <w:sz w:val="21"/>
          <w:szCs w:val="21"/>
        </w:rPr>
        <w:t>、</w:t>
      </w:r>
      <w:r w:rsidRPr="00A21255">
        <w:rPr>
          <w:sz w:val="21"/>
          <w:szCs w:val="21"/>
        </w:rPr>
        <w:object w:dxaOrig="300" w:dyaOrig="260" w14:anchorId="570FE695">
          <v:shape id="_x0000_i1292" type="#_x0000_t75" style="width:15pt;height:12pt" o:ole="">
            <v:imagedata r:id="rId540" o:title=""/>
          </v:shape>
          <o:OLEObject Type="Embed" ProgID="Equation.DSMT4" ShapeID="_x0000_i1292" DrawAspect="Content" ObjectID="_1803241541" r:id="rId541"/>
        </w:object>
      </w:r>
      <w:r w:rsidRPr="00A21255">
        <w:rPr>
          <w:sz w:val="21"/>
          <w:szCs w:val="21"/>
        </w:rPr>
        <w:t>速度时时刻刻相等，</w:t>
      </w:r>
      <w:r w:rsidRPr="00A21255">
        <w:rPr>
          <w:sz w:val="21"/>
          <w:szCs w:val="21"/>
        </w:rPr>
        <w:object w:dxaOrig="300" w:dyaOrig="260" w14:anchorId="180DBED1">
          <v:shape id="_x0000_i1293" type="#_x0000_t75" style="width:15pt;height:12pt" o:ole="">
            <v:imagedata r:id="rId542" o:title=""/>
          </v:shape>
          <o:OLEObject Type="Embed" ProgID="Equation.DSMT4" ShapeID="_x0000_i1293" DrawAspect="Content" ObjectID="_1803241542" r:id="rId543"/>
        </w:object>
      </w:r>
      <w:r w:rsidRPr="00A21255">
        <w:rPr>
          <w:sz w:val="21"/>
          <w:szCs w:val="21"/>
        </w:rPr>
        <w:t>也做匀速直线运动；</w:t>
      </w:r>
    </w:p>
    <w:p w14:paraId="2F442F79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选</w:t>
      </w:r>
      <w:r w:rsidRPr="00A21255">
        <w:rPr>
          <w:sz w:val="21"/>
          <w:szCs w:val="21"/>
        </w:rPr>
        <w:object w:dxaOrig="300" w:dyaOrig="260" w14:anchorId="625E25D9">
          <v:shape id="_x0000_i1294" type="#_x0000_t75" style="width:15pt;height:12pt" o:ole="">
            <v:imagedata r:id="rId544" o:title=""/>
          </v:shape>
          <o:OLEObject Type="Embed" ProgID="Equation.DSMT4" ShapeID="_x0000_i1294" DrawAspect="Content" ObjectID="_1803241543" r:id="rId545"/>
        </w:object>
      </w:r>
      <w:r w:rsidRPr="00A21255">
        <w:rPr>
          <w:sz w:val="21"/>
          <w:szCs w:val="21"/>
        </w:rPr>
        <w:t>为研究对象，受力分析如图：</w:t>
      </w:r>
    </w:p>
    <w:p w14:paraId="65DE0CC5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由于</w:t>
      </w:r>
      <w:r w:rsidRPr="00A21255">
        <w:rPr>
          <w:sz w:val="21"/>
          <w:szCs w:val="21"/>
        </w:rPr>
        <w:object w:dxaOrig="300" w:dyaOrig="260" w14:anchorId="50DEF270">
          <v:shape id="_x0000_i1295" type="#_x0000_t75" style="width:15pt;height:12pt" o:ole="">
            <v:imagedata r:id="rId546" o:title=""/>
          </v:shape>
          <o:OLEObject Type="Embed" ProgID="Equation.DSMT4" ShapeID="_x0000_i1295" DrawAspect="Content" ObjectID="_1803241544" r:id="rId547"/>
        </w:object>
      </w:r>
      <w:r w:rsidRPr="00A21255">
        <w:rPr>
          <w:sz w:val="21"/>
          <w:szCs w:val="21"/>
        </w:rPr>
        <w:t>匀速，其受力平衡，沿斜面方向受力平衡方程：</w:t>
      </w:r>
      <w:r w:rsidRPr="00A21255">
        <w:rPr>
          <w:sz w:val="21"/>
          <w:szCs w:val="21"/>
        </w:rPr>
        <w:object w:dxaOrig="1340" w:dyaOrig="320" w14:anchorId="14078F27">
          <v:shape id="_x0000_i1296" type="#_x0000_t75" style="width:66.5pt;height:15.5pt" o:ole="">
            <v:imagedata r:id="rId548" o:title=""/>
          </v:shape>
          <o:OLEObject Type="Embed" ProgID="Equation.DSMT4" ShapeID="_x0000_i1296" DrawAspect="Content" ObjectID="_1803241545" r:id="rId549"/>
        </w:object>
      </w:r>
    </w:p>
    <w:p w14:paraId="129CDD47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垂直于斜面方向受力平衡方程：</w:t>
      </w:r>
      <w:r w:rsidRPr="00A21255">
        <w:rPr>
          <w:sz w:val="21"/>
          <w:szCs w:val="21"/>
        </w:rPr>
        <w:object w:dxaOrig="1579" w:dyaOrig="320" w14:anchorId="010B8431">
          <v:shape id="_x0000_i1297" type="#_x0000_t75" style="width:78.5pt;height:15.5pt" o:ole="">
            <v:imagedata r:id="rId550" o:title=""/>
          </v:shape>
          <o:OLEObject Type="Embed" ProgID="Equation.DSMT4" ShapeID="_x0000_i1297" DrawAspect="Content" ObjectID="_1803241546" r:id="rId551"/>
        </w:object>
      </w:r>
    </w:p>
    <w:p w14:paraId="26E19C00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且</w:t>
      </w:r>
      <w:r w:rsidRPr="00A21255">
        <w:rPr>
          <w:sz w:val="21"/>
          <w:szCs w:val="21"/>
        </w:rPr>
        <w:object w:dxaOrig="980" w:dyaOrig="320" w14:anchorId="31DB080B">
          <v:shape id="_x0000_i1298" type="#_x0000_t75" style="width:49.5pt;height:15.5pt" o:ole="">
            <v:imagedata r:id="rId552" o:title=""/>
          </v:shape>
          <o:OLEObject Type="Embed" ProgID="Equation.DSMT4" ShapeID="_x0000_i1298" DrawAspect="Content" ObjectID="_1803241547" r:id="rId553"/>
        </w:object>
      </w:r>
      <w:r w:rsidRPr="00A21255">
        <w:rPr>
          <w:sz w:val="21"/>
          <w:szCs w:val="21"/>
        </w:rPr>
        <w:t>，联立可得：</w:t>
      </w:r>
      <w:r w:rsidRPr="00A21255">
        <w:rPr>
          <w:sz w:val="21"/>
          <w:szCs w:val="21"/>
        </w:rPr>
        <w:object w:dxaOrig="2160" w:dyaOrig="300" w14:anchorId="3AD06956">
          <v:shape id="_x0000_i1299" type="#_x0000_t75" style="width:108pt;height:15pt" o:ole="">
            <v:imagedata r:id="rId554" o:title=""/>
          </v:shape>
          <o:OLEObject Type="Embed" ProgID="Equation.DSMT4" ShapeID="_x0000_i1299" DrawAspect="Content" ObjectID="_1803241548" r:id="rId555"/>
        </w:object>
      </w:r>
    </w:p>
    <w:p w14:paraId="382A701C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选</w:t>
      </w:r>
      <w:r w:rsidRPr="00A21255">
        <w:rPr>
          <w:sz w:val="21"/>
          <w:szCs w:val="21"/>
        </w:rPr>
        <w:object w:dxaOrig="279" w:dyaOrig="260" w14:anchorId="6865D754">
          <v:shape id="_x0000_i1300" type="#_x0000_t75" style="width:14.5pt;height:12pt" o:ole="">
            <v:imagedata r:id="rId556" o:title=""/>
          </v:shape>
          <o:OLEObject Type="Embed" ProgID="Equation.DSMT4" ShapeID="_x0000_i1300" DrawAspect="Content" ObjectID="_1803241549" r:id="rId557"/>
        </w:object>
      </w:r>
      <w:r w:rsidRPr="00A21255">
        <w:rPr>
          <w:sz w:val="21"/>
          <w:szCs w:val="21"/>
        </w:rPr>
        <w:t>为研究对象，受力分析如图：</w:t>
      </w:r>
    </w:p>
    <w:p w14:paraId="4F1BC048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其沿斜面方向受力平衡：</w:t>
      </w:r>
      <w:r w:rsidRPr="00A21255">
        <w:rPr>
          <w:sz w:val="21"/>
          <w:szCs w:val="21"/>
        </w:rPr>
        <w:object w:dxaOrig="2060" w:dyaOrig="340" w14:anchorId="260293D3">
          <v:shape id="_x0000_i1301" type="#_x0000_t75" style="width:103.5pt;height:17.5pt" o:ole="">
            <v:imagedata r:id="rId558" o:title=""/>
          </v:shape>
          <o:OLEObject Type="Embed" ProgID="Equation.DSMT4" ShapeID="_x0000_i1301" DrawAspect="Content" ObjectID="_1803241550" r:id="rId559"/>
        </w:object>
      </w:r>
    </w:p>
    <w:p w14:paraId="76AC6963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垂直于斜面方向受力平衡：</w:t>
      </w:r>
      <w:r w:rsidRPr="00A21255">
        <w:rPr>
          <w:sz w:val="21"/>
          <w:szCs w:val="21"/>
        </w:rPr>
        <w:object w:dxaOrig="1340" w:dyaOrig="320" w14:anchorId="4BEDC51E">
          <v:shape id="_x0000_i1302" type="#_x0000_t75" style="width:66.5pt;height:15.5pt" o:ole="">
            <v:imagedata r:id="rId560" o:title=""/>
          </v:shape>
          <o:OLEObject Type="Embed" ProgID="Equation.DSMT4" ShapeID="_x0000_i1302" DrawAspect="Content" ObjectID="_1803241551" r:id="rId561"/>
        </w:object>
      </w:r>
    </w:p>
    <w:p w14:paraId="4F53F5FF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且</w:t>
      </w:r>
      <w:r w:rsidRPr="00A21255">
        <w:rPr>
          <w:sz w:val="21"/>
          <w:szCs w:val="21"/>
        </w:rPr>
        <w:object w:dxaOrig="980" w:dyaOrig="320" w14:anchorId="7BAFE3F7">
          <v:shape id="_x0000_i1303" type="#_x0000_t75" style="width:49.5pt;height:15.5pt" o:ole="">
            <v:imagedata r:id="rId562" o:title=""/>
          </v:shape>
          <o:OLEObject Type="Embed" ProgID="Equation.DSMT4" ShapeID="_x0000_i1303" DrawAspect="Content" ObjectID="_1803241552" r:id="rId563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200" w:dyaOrig="240" w14:anchorId="25C9734B">
          <v:shape id="_x0000_i1304" type="#_x0000_t75" style="width:10pt;height:12pt" o:ole="">
            <v:imagedata r:id="rId564" o:title=""/>
          </v:shape>
          <o:OLEObject Type="Embed" ProgID="Equation.DSMT4" ShapeID="_x0000_i1304" DrawAspect="Content" ObjectID="_1803241553" r:id="rId565"/>
        </w:object>
      </w:r>
      <w:r w:rsidRPr="00A21255">
        <w:rPr>
          <w:sz w:val="21"/>
          <w:szCs w:val="21"/>
        </w:rPr>
        <w:t>与</w:t>
      </w:r>
      <w:r w:rsidRPr="00A21255">
        <w:rPr>
          <w:sz w:val="21"/>
          <w:szCs w:val="21"/>
        </w:rPr>
        <w:object w:dxaOrig="260" w:dyaOrig="240" w14:anchorId="3C58C1C3">
          <v:shape id="_x0000_i1305" type="#_x0000_t75" style="width:12pt;height:12pt" o:ole="">
            <v:imagedata r:id="rId566" o:title=""/>
          </v:shape>
          <o:OLEObject Type="Embed" ProgID="Equation.DSMT4" ShapeID="_x0000_i1305" DrawAspect="Content" ObjectID="_1803241554" r:id="rId567"/>
        </w:object>
      </w:r>
      <w:r w:rsidRPr="00A21255">
        <w:rPr>
          <w:sz w:val="21"/>
          <w:szCs w:val="21"/>
        </w:rPr>
        <w:t>为作用力与反作用力：</w:t>
      </w:r>
      <w:r w:rsidRPr="00A21255">
        <w:rPr>
          <w:sz w:val="21"/>
          <w:szCs w:val="21"/>
        </w:rPr>
        <w:object w:dxaOrig="600" w:dyaOrig="240" w14:anchorId="340E348D">
          <v:shape id="_x0000_i1306" type="#_x0000_t75" style="width:30pt;height:12pt" o:ole="">
            <v:imagedata r:id="rId568" o:title=""/>
          </v:shape>
          <o:OLEObject Type="Embed" ProgID="Equation.DSMT4" ShapeID="_x0000_i1306" DrawAspect="Content" ObjectID="_1803241555" r:id="rId569"/>
        </w:object>
      </w:r>
      <w:r w:rsidRPr="00A21255">
        <w:rPr>
          <w:sz w:val="21"/>
          <w:szCs w:val="21"/>
        </w:rPr>
        <w:t>，</w:t>
      </w:r>
    </w:p>
    <w:p w14:paraId="63111B5D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联立可得：</w:t>
      </w:r>
      <w:r w:rsidRPr="00A21255">
        <w:rPr>
          <w:sz w:val="21"/>
          <w:szCs w:val="21"/>
        </w:rPr>
        <w:object w:dxaOrig="2380" w:dyaOrig="340" w14:anchorId="2002CF7B">
          <v:shape id="_x0000_i1307" type="#_x0000_t75" style="width:119pt;height:17.5pt" o:ole="">
            <v:imagedata r:id="rId570" o:title=""/>
          </v:shape>
          <o:OLEObject Type="Embed" ProgID="Equation.DSMT4" ShapeID="_x0000_i1307" DrawAspect="Content" ObjectID="_1803241556" r:id="rId571"/>
        </w:object>
      </w:r>
      <w:r w:rsidRPr="00A21255">
        <w:rPr>
          <w:sz w:val="21"/>
          <w:szCs w:val="21"/>
        </w:rPr>
        <w:object w:dxaOrig="279" w:dyaOrig="300" w14:anchorId="26DE5563">
          <v:shape id="_x0000_i1308" type="#_x0000_t75" style="width:13.5pt;height:15pt" o:ole="">
            <v:imagedata r:id="rId572" o:title=""/>
          </v:shape>
          <o:OLEObject Type="Embed" ProgID="Equation.DSMT4" ShapeID="_x0000_i1308" DrawAspect="Content" ObjectID="_1803241557" r:id="rId573"/>
        </w:object>
      </w:r>
    </w:p>
    <w:p w14:paraId="2253B5EC" w14:textId="77777777" w:rsidR="00DF561C" w:rsidRPr="00A21255" w:rsidRDefault="00DF561C" w:rsidP="00DF561C">
      <w:pPr>
        <w:spacing w:line="360" w:lineRule="auto"/>
        <w:jc w:val="center"/>
        <w:textAlignment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3A7E772E" wp14:editId="20AEECBD">
            <wp:extent cx="1200785" cy="1122045"/>
            <wp:effectExtent l="0" t="0" r="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/>
                    <pic:cNvPicPr>
                      <a:picLocks noChangeAspect="1" noChangeArrowheads="1"/>
                    </pic:cNvPicPr>
                  </pic:nvPicPr>
                  <pic:blipFill>
                    <a:blip r:embed="rId5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122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1"/>
          <w:szCs w:val="21"/>
        </w:rPr>
        <w:drawing>
          <wp:inline distT="0" distB="0" distL="0" distR="0" wp14:anchorId="71BCDE02" wp14:editId="759DDA46">
            <wp:extent cx="1353185" cy="1231265"/>
            <wp:effectExtent l="0" t="0" r="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/>
                    <pic:cNvPicPr>
                      <a:picLocks noChangeAspect="1" noChangeArrowheads="1"/>
                    </pic:cNvPicPr>
                  </pic:nvPicPr>
                  <pic:blipFill>
                    <a:blip r:embed="rId5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23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76F13C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（</w:t>
      </w:r>
      <w:r w:rsidRPr="00A21255">
        <w:rPr>
          <w:sz w:val="21"/>
          <w:szCs w:val="21"/>
        </w:rPr>
        <w:t>2</w:t>
      </w:r>
      <w:r w:rsidRPr="00A21255">
        <w:rPr>
          <w:sz w:val="21"/>
          <w:szCs w:val="21"/>
        </w:rPr>
        <w:t>）设感应电动势为</w:t>
      </w:r>
      <w:r w:rsidRPr="00A21255">
        <w:rPr>
          <w:sz w:val="21"/>
          <w:szCs w:val="21"/>
        </w:rPr>
        <w:object w:dxaOrig="220" w:dyaOrig="240" w14:anchorId="43CBB0D5">
          <v:shape id="_x0000_i1309" type="#_x0000_t75" style="width:11.5pt;height:12pt" o:ole="">
            <v:imagedata r:id="rId576" o:title=""/>
          </v:shape>
          <o:OLEObject Type="Embed" ProgID="Equation.DSMT4" ShapeID="_x0000_i1309" DrawAspect="Content" ObjectID="_1803241558" r:id="rId577"/>
        </w:object>
      </w:r>
      <w:r w:rsidRPr="00A21255">
        <w:rPr>
          <w:sz w:val="21"/>
          <w:szCs w:val="21"/>
        </w:rPr>
        <w:t>，由电磁感应定律：</w:t>
      </w:r>
      <w:r w:rsidRPr="00A21255">
        <w:rPr>
          <w:sz w:val="21"/>
          <w:szCs w:val="21"/>
        </w:rPr>
        <w:object w:dxaOrig="780" w:dyaOrig="260" w14:anchorId="784BA987">
          <v:shape id="_x0000_i1310" type="#_x0000_t75" style="width:39pt;height:12pt" o:ole="">
            <v:imagedata r:id="rId578" o:title=""/>
          </v:shape>
          <o:OLEObject Type="Embed" ProgID="Equation.DSMT4" ShapeID="_x0000_i1310" DrawAspect="Content" ObjectID="_1803241559" r:id="rId579"/>
        </w:object>
      </w:r>
    </w:p>
    <w:p w14:paraId="6E113DBF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由闭合电路欧姆定律，回路中电流：</w:t>
      </w:r>
      <w:r w:rsidRPr="00A21255">
        <w:rPr>
          <w:sz w:val="21"/>
          <w:szCs w:val="21"/>
        </w:rPr>
        <w:object w:dxaOrig="1160" w:dyaOrig="560" w14:anchorId="09B38B32">
          <v:shape id="_x0000_i1311" type="#_x0000_t75" style="width:58pt;height:27.5pt" o:ole="">
            <v:imagedata r:id="rId580" o:title=""/>
          </v:shape>
          <o:OLEObject Type="Embed" ProgID="Equation.DSMT4" ShapeID="_x0000_i1311" DrawAspect="Content" ObjectID="_1803241560" r:id="rId581"/>
        </w:object>
      </w:r>
    </w:p>
    <w:p w14:paraId="267AB603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棒中所受的安培力：</w:t>
      </w:r>
      <w:r w:rsidRPr="00A21255">
        <w:rPr>
          <w:sz w:val="21"/>
          <w:szCs w:val="21"/>
        </w:rPr>
        <w:object w:dxaOrig="1600" w:dyaOrig="580" w14:anchorId="47EFA70C">
          <v:shape id="_x0000_i1312" type="#_x0000_t75" style="width:80pt;height:29.5pt" o:ole="">
            <v:imagedata r:id="rId582" o:title=""/>
          </v:shape>
          <o:OLEObject Type="Embed" ProgID="Equation.DSMT4" ShapeID="_x0000_i1312" DrawAspect="Content" ObjectID="_1803241561" r:id="rId583"/>
        </w:object>
      </w:r>
    </w:p>
    <w:p w14:paraId="4CA54637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与</w:t>
      </w:r>
      <w:r w:rsidRPr="00A21255">
        <w:rPr>
          <w:rFonts w:ascii="宋体" w:hAnsi="宋体" w:cs="宋体" w:hint="eastAsia"/>
          <w:sz w:val="21"/>
          <w:szCs w:val="21"/>
        </w:rPr>
        <w:t>①</w:t>
      </w:r>
      <w:r w:rsidRPr="00A21255">
        <w:rPr>
          <w:sz w:val="21"/>
          <w:szCs w:val="21"/>
        </w:rPr>
        <w:t>联立可得：</w:t>
      </w:r>
      <w:r w:rsidRPr="00A21255">
        <w:rPr>
          <w:sz w:val="21"/>
          <w:szCs w:val="21"/>
        </w:rPr>
        <w:object w:dxaOrig="2220" w:dyaOrig="560" w14:anchorId="4FE865CE">
          <v:shape id="_x0000_i1313" type="#_x0000_t75" style="width:111pt;height:27.5pt" o:ole="">
            <v:imagedata r:id="rId584" o:title=""/>
          </v:shape>
          <o:OLEObject Type="Embed" ProgID="Equation.DSMT4" ShapeID="_x0000_i1313" DrawAspect="Content" ObjectID="_1803241562" r:id="rId585"/>
        </w:object>
      </w:r>
    </w:p>
    <w:p w14:paraId="7B837D80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12</w:t>
      </w:r>
      <w:r>
        <w:rPr>
          <w:rFonts w:hint="eastAsia"/>
          <w:sz w:val="21"/>
          <w:szCs w:val="21"/>
        </w:rPr>
        <w:t>、</w:t>
      </w:r>
      <w:r w:rsidRPr="00A21255">
        <w:rPr>
          <w:sz w:val="21"/>
          <w:szCs w:val="21"/>
        </w:rPr>
        <w:t>（</w:t>
      </w:r>
      <w:r w:rsidRPr="00A21255">
        <w:rPr>
          <w:sz w:val="21"/>
          <w:szCs w:val="21"/>
        </w:rPr>
        <w:t>1</w:t>
      </w:r>
      <w:r w:rsidRPr="00A21255">
        <w:rPr>
          <w:sz w:val="21"/>
          <w:szCs w:val="21"/>
        </w:rPr>
        <w:t>）选</w:t>
      </w:r>
      <w:r w:rsidRPr="00A21255">
        <w:rPr>
          <w:sz w:val="21"/>
          <w:szCs w:val="21"/>
        </w:rPr>
        <w:object w:dxaOrig="220" w:dyaOrig="240" w14:anchorId="21965FA3">
          <v:shape id="_x0000_i1314" type="#_x0000_t75" style="width:11.5pt;height:12pt" o:ole="">
            <v:imagedata r:id="rId586" o:title=""/>
          </v:shape>
          <o:OLEObject Type="Embed" ProgID="Equation.DSMT4" ShapeID="_x0000_i1314" DrawAspect="Content" ObjectID="_1803241563" r:id="rId587"/>
        </w:object>
      </w:r>
      <w:r w:rsidRPr="00A21255">
        <w:rPr>
          <w:sz w:val="21"/>
          <w:szCs w:val="21"/>
        </w:rPr>
        <w:t>为研究对象，受力分析如图：</w:t>
      </w:r>
    </w:p>
    <w:p w14:paraId="7E728950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设</w:t>
      </w:r>
      <w:r w:rsidRPr="00A21255">
        <w:rPr>
          <w:sz w:val="21"/>
          <w:szCs w:val="21"/>
        </w:rPr>
        <w:object w:dxaOrig="220" w:dyaOrig="240" w14:anchorId="20DFB4DA">
          <v:shape id="_x0000_i1315" type="#_x0000_t75" style="width:11.5pt;height:12pt" o:ole="">
            <v:imagedata r:id="rId588" o:title=""/>
          </v:shape>
          <o:OLEObject Type="Embed" ProgID="Equation.DSMT4" ShapeID="_x0000_i1315" DrawAspect="Content" ObjectID="_1803241564" r:id="rId589"/>
        </w:object>
      </w:r>
      <w:r w:rsidRPr="00A21255">
        <w:rPr>
          <w:sz w:val="21"/>
          <w:szCs w:val="21"/>
        </w:rPr>
        <w:t>加速度为</w:t>
      </w:r>
      <w:r w:rsidRPr="00A21255">
        <w:rPr>
          <w:sz w:val="21"/>
          <w:szCs w:val="21"/>
        </w:rPr>
        <w:object w:dxaOrig="180" w:dyaOrig="200" w14:anchorId="4129D15B">
          <v:shape id="_x0000_i1316" type="#_x0000_t75" style="width:8.5pt;height:10pt" o:ole="">
            <v:imagedata r:id="rId590" o:title=""/>
          </v:shape>
          <o:OLEObject Type="Embed" ProgID="Equation.DSMT4" ShapeID="_x0000_i1316" DrawAspect="Content" ObjectID="_1803241565" r:id="rId591"/>
        </w:object>
      </w:r>
      <w:r w:rsidRPr="00A21255">
        <w:rPr>
          <w:sz w:val="21"/>
          <w:szCs w:val="21"/>
        </w:rPr>
        <w:t>，其垂直于斜面方向受力平衡：</w:t>
      </w:r>
      <w:r w:rsidRPr="00A21255">
        <w:rPr>
          <w:sz w:val="21"/>
          <w:szCs w:val="21"/>
        </w:rPr>
        <w:object w:dxaOrig="1060" w:dyaOrig="260" w14:anchorId="7C5178CE">
          <v:shape id="_x0000_i1317" type="#_x0000_t75" style="width:53.5pt;height:12pt" o:ole="">
            <v:imagedata r:id="rId592" o:title=""/>
          </v:shape>
          <o:OLEObject Type="Embed" ProgID="Equation.DSMT4" ShapeID="_x0000_i1317" DrawAspect="Content" ObjectID="_1803241566" r:id="rId593"/>
        </w:object>
      </w:r>
    </w:p>
    <w:p w14:paraId="0B0ABEF9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沿斜面方向，由牛顿第二定律得：</w:t>
      </w:r>
      <w:r w:rsidRPr="00A21255">
        <w:rPr>
          <w:sz w:val="21"/>
          <w:szCs w:val="21"/>
        </w:rPr>
        <w:object w:dxaOrig="1460" w:dyaOrig="300" w14:anchorId="5C94747D">
          <v:shape id="_x0000_i1318" type="#_x0000_t75" style="width:73pt;height:15pt" o:ole="">
            <v:imagedata r:id="rId594" o:title=""/>
          </v:shape>
          <o:OLEObject Type="Embed" ProgID="Equation.DSMT4" ShapeID="_x0000_i1318" DrawAspect="Content" ObjectID="_1803241567" r:id="rId595"/>
        </w:object>
      </w:r>
    </w:p>
    <w:p w14:paraId="364D0224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且</w:t>
      </w:r>
      <w:r w:rsidRPr="00A21255">
        <w:rPr>
          <w:sz w:val="21"/>
          <w:szCs w:val="21"/>
        </w:rPr>
        <w:object w:dxaOrig="740" w:dyaOrig="300" w14:anchorId="4645D0C7">
          <v:shape id="_x0000_i1319" type="#_x0000_t75" style="width:36.5pt;height:15pt" o:ole="">
            <v:imagedata r:id="rId596" o:title=""/>
          </v:shape>
          <o:OLEObject Type="Embed" ProgID="Equation.DSMT4" ShapeID="_x0000_i1319" DrawAspect="Content" ObjectID="_1803241568" r:id="rId597"/>
        </w:object>
      </w:r>
      <w:r w:rsidRPr="00A21255">
        <w:rPr>
          <w:sz w:val="21"/>
          <w:szCs w:val="21"/>
        </w:rPr>
        <w:t>，可得：</w:t>
      </w:r>
      <w:r w:rsidRPr="00A21255">
        <w:rPr>
          <w:sz w:val="21"/>
          <w:szCs w:val="21"/>
        </w:rPr>
        <w:object w:dxaOrig="2360" w:dyaOrig="560" w14:anchorId="7F67354F">
          <v:shape id="_x0000_i1320" type="#_x0000_t75" style="width:118pt;height:27.5pt" o:ole="">
            <v:imagedata r:id="rId598" o:title=""/>
          </v:shape>
          <o:OLEObject Type="Embed" ProgID="Equation.DSMT4" ShapeID="_x0000_i1320" DrawAspect="Content" ObjectID="_1803241569" r:id="rId599"/>
        </w:object>
      </w:r>
    </w:p>
    <w:p w14:paraId="4357F4F2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对</w:t>
      </w:r>
      <w:r w:rsidRPr="00A21255">
        <w:rPr>
          <w:sz w:val="21"/>
          <w:szCs w:val="21"/>
        </w:rPr>
        <w:object w:dxaOrig="340" w:dyaOrig="260" w14:anchorId="357521CB">
          <v:shape id="_x0000_i1321" type="#_x0000_t75" style="width:17.5pt;height:12pt" o:ole="">
            <v:imagedata r:id="rId600" o:title=""/>
          </v:shape>
          <o:OLEObject Type="Embed" ProgID="Equation.DSMT4" ShapeID="_x0000_i1321" DrawAspect="Content" ObjectID="_1803241570" r:id="rId601"/>
        </w:object>
      </w:r>
      <w:r w:rsidRPr="00A21255">
        <w:rPr>
          <w:sz w:val="21"/>
          <w:szCs w:val="21"/>
        </w:rPr>
        <w:t>段过程，由</w:t>
      </w:r>
      <w:r w:rsidRPr="00A21255">
        <w:rPr>
          <w:sz w:val="21"/>
          <w:szCs w:val="21"/>
        </w:rPr>
        <w:tab/>
      </w:r>
      <w:r w:rsidRPr="00A21255">
        <w:rPr>
          <w:sz w:val="21"/>
          <w:szCs w:val="21"/>
        </w:rPr>
        <w:object w:dxaOrig="1240" w:dyaOrig="340" w14:anchorId="699E3997">
          <v:shape id="_x0000_i1322" type="#_x0000_t75" style="width:62pt;height:17.5pt" o:ole="">
            <v:imagedata r:id="rId602" o:title=""/>
          </v:shape>
          <o:OLEObject Type="Embed" ProgID="Equation.DSMT4" ShapeID="_x0000_i1322" DrawAspect="Content" ObjectID="_1803241571" r:id="rId603"/>
        </w:object>
      </w:r>
    </w:p>
    <w:p w14:paraId="205CC7E6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lastRenderedPageBreak/>
        <w:t>代入数据得</w:t>
      </w:r>
      <w:r w:rsidRPr="00A21255">
        <w:rPr>
          <w:sz w:val="21"/>
          <w:szCs w:val="21"/>
        </w:rPr>
        <w:object w:dxaOrig="220" w:dyaOrig="240" w14:anchorId="761455AE">
          <v:shape id="_x0000_i1323" type="#_x0000_t75" style="width:11.5pt;height:12pt" o:ole="">
            <v:imagedata r:id="rId604" o:title=""/>
          </v:shape>
          <o:OLEObject Type="Embed" ProgID="Equation.DSMT4" ShapeID="_x0000_i1323" DrawAspect="Content" ObjectID="_1803241572" r:id="rId605"/>
        </w:object>
      </w:r>
      <w:r w:rsidRPr="00A21255">
        <w:rPr>
          <w:sz w:val="21"/>
          <w:szCs w:val="21"/>
        </w:rPr>
        <w:t>点速度：</w:t>
      </w:r>
      <w:r w:rsidRPr="00A21255">
        <w:rPr>
          <w:sz w:val="21"/>
          <w:szCs w:val="21"/>
        </w:rPr>
        <w:object w:dxaOrig="999" w:dyaOrig="380" w14:anchorId="0527EFC6">
          <v:shape id="_x0000_i1324" type="#_x0000_t75" style="width:50pt;height:19pt" o:ole="">
            <v:imagedata r:id="rId606" o:title=""/>
          </v:shape>
          <o:OLEObject Type="Embed" ProgID="Equation.DSMT4" ShapeID="_x0000_i1324" DrawAspect="Content" ObjectID="_1803241573" r:id="rId607"/>
        </w:object>
      </w:r>
    </w:p>
    <w:p w14:paraId="226D902F" w14:textId="77777777" w:rsidR="00DF561C" w:rsidRPr="00A21255" w:rsidRDefault="00DF561C" w:rsidP="00DF561C">
      <w:pPr>
        <w:spacing w:line="360" w:lineRule="auto"/>
        <w:jc w:val="center"/>
        <w:textAlignment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68262045" wp14:editId="19B0F0C1">
            <wp:extent cx="1164590" cy="1176655"/>
            <wp:effectExtent l="0" t="0" r="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spect="1" noChangeArrowheads="1"/>
                    </pic:cNvPicPr>
                  </pic:nvPicPr>
                  <pic:blipFill>
                    <a:blip r:embed="rId6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411571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（</w:t>
      </w:r>
      <w:r w:rsidRPr="00A21255">
        <w:rPr>
          <w:sz w:val="21"/>
          <w:szCs w:val="21"/>
        </w:rPr>
        <w:t>2</w:t>
      </w:r>
      <w:r w:rsidRPr="00A21255">
        <w:rPr>
          <w:sz w:val="21"/>
          <w:szCs w:val="21"/>
        </w:rPr>
        <w:t>）</w:t>
      </w:r>
      <w:r w:rsidRPr="00A21255">
        <w:rPr>
          <w:sz w:val="21"/>
          <w:szCs w:val="21"/>
        </w:rPr>
        <w:object w:dxaOrig="220" w:dyaOrig="240" w14:anchorId="3410CEFE">
          <v:shape id="_x0000_i1325" type="#_x0000_t75" style="width:11.5pt;height:12pt" o:ole="">
            <v:imagedata r:id="rId609" o:title=""/>
          </v:shape>
          <o:OLEObject Type="Embed" ProgID="Equation.DSMT4" ShapeID="_x0000_i1325" DrawAspect="Content" ObjectID="_1803241574" r:id="rId610"/>
        </w:object>
      </w:r>
      <w:r w:rsidRPr="00A21255">
        <w:rPr>
          <w:sz w:val="21"/>
          <w:szCs w:val="21"/>
        </w:rPr>
        <w:t>从</w:t>
      </w:r>
      <w:r w:rsidRPr="00A21255">
        <w:rPr>
          <w:sz w:val="21"/>
          <w:szCs w:val="21"/>
        </w:rPr>
        <w:object w:dxaOrig="220" w:dyaOrig="260" w14:anchorId="03E1A691">
          <v:shape id="_x0000_i1326" type="#_x0000_t75" style="width:11.5pt;height:12pt" o:ole="">
            <v:imagedata r:id="rId611" o:title=""/>
          </v:shape>
          <o:OLEObject Type="Embed" ProgID="Equation.DSMT4" ShapeID="_x0000_i1326" DrawAspect="Content" ObjectID="_1803241575" r:id="rId612"/>
        </w:object>
      </w:r>
      <w:r w:rsidRPr="00A21255">
        <w:rPr>
          <w:sz w:val="21"/>
          <w:szCs w:val="21"/>
        </w:rPr>
        <w:t>点出发，最终静止在</w:t>
      </w:r>
      <w:r w:rsidRPr="00A21255">
        <w:rPr>
          <w:sz w:val="21"/>
          <w:szCs w:val="21"/>
        </w:rPr>
        <w:object w:dxaOrig="240" w:dyaOrig="240" w14:anchorId="02BFB650">
          <v:shape id="_x0000_i1327" type="#_x0000_t75" style="width:12pt;height:12pt" o:ole="">
            <v:imagedata r:id="rId613" o:title=""/>
          </v:shape>
          <o:OLEObject Type="Embed" ProgID="Equation.DSMT4" ShapeID="_x0000_i1327" DrawAspect="Content" ObjectID="_1803241576" r:id="rId614"/>
        </w:object>
      </w:r>
      <w:r w:rsidRPr="00A21255">
        <w:rPr>
          <w:sz w:val="21"/>
          <w:szCs w:val="21"/>
        </w:rPr>
        <w:t>，分析整段过程；</w:t>
      </w:r>
    </w:p>
    <w:p w14:paraId="3BE07CFF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</w:t>
      </w:r>
      <w:r w:rsidRPr="00A21255">
        <w:rPr>
          <w:sz w:val="21"/>
          <w:szCs w:val="21"/>
        </w:rPr>
        <w:object w:dxaOrig="220" w:dyaOrig="260" w14:anchorId="0FC1BFEE">
          <v:shape id="_x0000_i1328" type="#_x0000_t75" style="width:11.5pt;height:12pt" o:ole="">
            <v:imagedata r:id="rId611" o:title=""/>
          </v:shape>
          <o:OLEObject Type="Embed" ProgID="Equation.DSMT4" ShapeID="_x0000_i1328" DrawAspect="Content" ObjectID="_1803241577" r:id="rId615"/>
        </w:object>
      </w:r>
      <w:r w:rsidRPr="00A21255">
        <w:rPr>
          <w:sz w:val="21"/>
          <w:szCs w:val="21"/>
        </w:rPr>
        <w:t>到</w:t>
      </w:r>
      <w:r w:rsidRPr="00A21255">
        <w:rPr>
          <w:sz w:val="21"/>
          <w:szCs w:val="21"/>
        </w:rPr>
        <w:object w:dxaOrig="240" w:dyaOrig="240" w14:anchorId="16ECCF07">
          <v:shape id="_x0000_i1329" type="#_x0000_t75" style="width:12pt;height:12pt" o:ole="">
            <v:imagedata r:id="rId613" o:title=""/>
          </v:shape>
          <o:OLEObject Type="Embed" ProgID="Equation.DSMT4" ShapeID="_x0000_i1329" DrawAspect="Content" ObjectID="_1803241578" r:id="rId616"/>
        </w:object>
      </w:r>
      <w:r w:rsidRPr="00A21255">
        <w:rPr>
          <w:sz w:val="21"/>
          <w:szCs w:val="21"/>
        </w:rPr>
        <w:t>，重力势能变化量：</w:t>
      </w:r>
      <w:r w:rsidRPr="00A21255">
        <w:rPr>
          <w:sz w:val="21"/>
          <w:szCs w:val="21"/>
        </w:rPr>
        <w:object w:dxaOrig="1820" w:dyaOrig="320" w14:anchorId="15CF078D">
          <v:shape id="_x0000_i1330" type="#_x0000_t75" style="width:91.5pt;height:15.5pt" o:ole="">
            <v:imagedata r:id="rId617" o:title=""/>
          </v:shape>
          <o:OLEObject Type="Embed" ProgID="Equation.DSMT4" ShapeID="_x0000_i1330" DrawAspect="Content" ObjectID="_1803241579" r:id="rId618"/>
        </w:object>
      </w:r>
      <w:r w:rsidRPr="00A21255">
        <w:rPr>
          <w:sz w:val="21"/>
          <w:szCs w:val="21"/>
        </w:rPr>
        <w:tab/>
      </w:r>
      <w:r w:rsidRPr="00A21255">
        <w:rPr>
          <w:rFonts w:ascii="宋体" w:hAnsi="宋体" w:cs="宋体" w:hint="eastAsia"/>
          <w:sz w:val="21"/>
          <w:szCs w:val="21"/>
        </w:rPr>
        <w:t>①</w:t>
      </w:r>
    </w:p>
    <w:p w14:paraId="2E282086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减少的重力势能全部转化为内能。</w:t>
      </w:r>
    </w:p>
    <w:p w14:paraId="54747F02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设</w:t>
      </w:r>
      <w:r w:rsidRPr="00A21255">
        <w:rPr>
          <w:sz w:val="21"/>
          <w:szCs w:val="21"/>
        </w:rPr>
        <w:object w:dxaOrig="220" w:dyaOrig="240" w14:anchorId="4261750E">
          <v:shape id="_x0000_i1331" type="#_x0000_t75" style="width:11.5pt;height:12pt" o:ole="">
            <v:imagedata r:id="rId619" o:title=""/>
          </v:shape>
          <o:OLEObject Type="Embed" ProgID="Equation.DSMT4" ShapeID="_x0000_i1331" DrawAspect="Content" ObjectID="_1803241580" r:id="rId620"/>
        </w:object>
      </w:r>
      <w:r w:rsidRPr="00A21255">
        <w:rPr>
          <w:sz w:val="21"/>
          <w:szCs w:val="21"/>
        </w:rPr>
        <w:t>点离</w:t>
      </w:r>
      <w:r w:rsidRPr="00A21255">
        <w:rPr>
          <w:sz w:val="21"/>
          <w:szCs w:val="21"/>
        </w:rPr>
        <w:object w:dxaOrig="220" w:dyaOrig="240" w14:anchorId="2FD462D8">
          <v:shape id="_x0000_i1332" type="#_x0000_t75" style="width:11.5pt;height:12pt" o:ole="">
            <v:imagedata r:id="rId621" o:title=""/>
          </v:shape>
          <o:OLEObject Type="Embed" ProgID="Equation.DSMT4" ShapeID="_x0000_i1332" DrawAspect="Content" ObjectID="_1803241581" r:id="rId622"/>
        </w:object>
      </w:r>
      <w:r w:rsidRPr="00A21255">
        <w:rPr>
          <w:sz w:val="21"/>
          <w:szCs w:val="21"/>
        </w:rPr>
        <w:t>点的距离为</w:t>
      </w:r>
      <w:r w:rsidRPr="00A21255">
        <w:rPr>
          <w:sz w:val="21"/>
          <w:szCs w:val="21"/>
        </w:rPr>
        <w:object w:dxaOrig="320" w:dyaOrig="260" w14:anchorId="01E0BA43">
          <v:shape id="_x0000_i1333" type="#_x0000_t75" style="width:15.5pt;height:12pt" o:ole="">
            <v:imagedata r:id="rId623" o:title=""/>
          </v:shape>
          <o:OLEObject Type="Embed" ProgID="Equation.DSMT4" ShapeID="_x0000_i1333" DrawAspect="Content" ObjectID="_1803241582" r:id="rId624"/>
        </w:object>
      </w:r>
      <w:r w:rsidRPr="00A21255">
        <w:rPr>
          <w:sz w:val="21"/>
          <w:szCs w:val="21"/>
        </w:rPr>
        <w:t>，从</w:t>
      </w:r>
      <w:r w:rsidRPr="00A21255">
        <w:rPr>
          <w:sz w:val="21"/>
          <w:szCs w:val="21"/>
        </w:rPr>
        <w:object w:dxaOrig="220" w:dyaOrig="260" w14:anchorId="25563BE3">
          <v:shape id="_x0000_i1334" type="#_x0000_t75" style="width:11.5pt;height:12pt" o:ole="">
            <v:imagedata r:id="rId611" o:title=""/>
          </v:shape>
          <o:OLEObject Type="Embed" ProgID="Equation.DSMT4" ShapeID="_x0000_i1334" DrawAspect="Content" ObjectID="_1803241583" r:id="rId625"/>
        </w:object>
      </w:r>
      <w:r w:rsidRPr="00A21255">
        <w:rPr>
          <w:sz w:val="21"/>
          <w:szCs w:val="21"/>
        </w:rPr>
        <w:t>到</w:t>
      </w:r>
      <w:r w:rsidRPr="00A21255">
        <w:rPr>
          <w:sz w:val="21"/>
          <w:szCs w:val="21"/>
        </w:rPr>
        <w:object w:dxaOrig="240" w:dyaOrig="240" w14:anchorId="784438FF">
          <v:shape id="_x0000_i1335" type="#_x0000_t75" style="width:12pt;height:12pt" o:ole="">
            <v:imagedata r:id="rId613" o:title=""/>
          </v:shape>
          <o:OLEObject Type="Embed" ProgID="Equation.DSMT4" ShapeID="_x0000_i1335" DrawAspect="Content" ObjectID="_1803241584" r:id="rId626"/>
        </w:object>
      </w:r>
      <w:r w:rsidRPr="00A21255">
        <w:rPr>
          <w:sz w:val="21"/>
          <w:szCs w:val="21"/>
        </w:rPr>
        <w:t>，产热：</w:t>
      </w:r>
      <w:r w:rsidRPr="00A21255">
        <w:rPr>
          <w:sz w:val="21"/>
          <w:szCs w:val="21"/>
        </w:rPr>
        <w:object w:dxaOrig="2240" w:dyaOrig="300" w14:anchorId="6C4B950E">
          <v:shape id="_x0000_i1336" type="#_x0000_t75" style="width:112pt;height:15pt" o:ole="">
            <v:imagedata r:id="rId627" o:title=""/>
          </v:shape>
          <o:OLEObject Type="Embed" ProgID="Equation.DSMT4" ShapeID="_x0000_i1336" DrawAspect="Content" ObjectID="_1803241585" r:id="rId628"/>
        </w:object>
      </w:r>
      <w:r w:rsidRPr="00A21255">
        <w:rPr>
          <w:sz w:val="21"/>
          <w:szCs w:val="21"/>
        </w:rPr>
        <w:tab/>
      </w:r>
      <w:r w:rsidRPr="00A21255">
        <w:rPr>
          <w:rFonts w:ascii="宋体" w:hAnsi="宋体" w:cs="宋体" w:hint="eastAsia"/>
          <w:sz w:val="21"/>
          <w:szCs w:val="21"/>
        </w:rPr>
        <w:t>②</w:t>
      </w:r>
    </w:p>
    <w:p w14:paraId="143950C3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</w:t>
      </w:r>
      <w:r w:rsidRPr="00A21255">
        <w:rPr>
          <w:sz w:val="21"/>
          <w:szCs w:val="21"/>
        </w:rPr>
        <w:object w:dxaOrig="940" w:dyaOrig="340" w14:anchorId="2AA23532">
          <v:shape id="_x0000_i1337" type="#_x0000_t75" style="width:47pt;height:17.5pt" o:ole="">
            <v:imagedata r:id="rId629" o:title=""/>
          </v:shape>
          <o:OLEObject Type="Embed" ProgID="Equation.DSMT4" ShapeID="_x0000_i1337" DrawAspect="Content" ObjectID="_1803241586" r:id="rId630"/>
        </w:object>
      </w:r>
      <w:r w:rsidRPr="00A21255">
        <w:rPr>
          <w:sz w:val="21"/>
          <w:szCs w:val="21"/>
        </w:rPr>
        <w:t>，联立</w:t>
      </w:r>
      <w:r w:rsidRPr="00A21255">
        <w:rPr>
          <w:rFonts w:ascii="宋体" w:hAnsi="宋体" w:cs="宋体" w:hint="eastAsia"/>
          <w:sz w:val="21"/>
          <w:szCs w:val="21"/>
        </w:rPr>
        <w:t>①</w:t>
      </w:r>
      <w:r w:rsidRPr="00A21255">
        <w:rPr>
          <w:sz w:val="21"/>
          <w:szCs w:val="21"/>
        </w:rPr>
        <w:t>、</w:t>
      </w:r>
      <w:r w:rsidRPr="00A21255">
        <w:rPr>
          <w:rFonts w:ascii="宋体" w:hAnsi="宋体" w:cs="宋体" w:hint="eastAsia"/>
          <w:sz w:val="21"/>
          <w:szCs w:val="21"/>
        </w:rPr>
        <w:t>②</w:t>
      </w:r>
      <w:r w:rsidRPr="00A21255">
        <w:rPr>
          <w:sz w:val="21"/>
          <w:szCs w:val="21"/>
        </w:rPr>
        <w:t>解得：</w:t>
      </w:r>
      <w:r w:rsidRPr="00A21255">
        <w:rPr>
          <w:sz w:val="21"/>
          <w:szCs w:val="21"/>
        </w:rPr>
        <w:object w:dxaOrig="460" w:dyaOrig="260" w14:anchorId="2BDF836D">
          <v:shape id="_x0000_i1338" type="#_x0000_t75" style="width:22.5pt;height:12pt" o:ole="">
            <v:imagedata r:id="rId631" o:title=""/>
          </v:shape>
          <o:OLEObject Type="Embed" ProgID="Equation.DSMT4" ShapeID="_x0000_i1338" DrawAspect="Content" ObjectID="_1803241587" r:id="rId632"/>
        </w:object>
      </w:r>
      <w:r w:rsidRPr="00A21255">
        <w:rPr>
          <w:sz w:val="21"/>
          <w:szCs w:val="21"/>
        </w:rPr>
        <w:t>；</w:t>
      </w:r>
    </w:p>
    <w:p w14:paraId="75DC04EE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研究</w:t>
      </w:r>
      <w:r w:rsidRPr="00A21255">
        <w:rPr>
          <w:sz w:val="21"/>
          <w:szCs w:val="21"/>
        </w:rPr>
        <w:object w:dxaOrig="220" w:dyaOrig="240" w14:anchorId="38C1B248">
          <v:shape id="_x0000_i1339" type="#_x0000_t75" style="width:11.5pt;height:12pt" o:ole="">
            <v:imagedata r:id="rId609" o:title=""/>
          </v:shape>
          <o:OLEObject Type="Embed" ProgID="Equation.DSMT4" ShapeID="_x0000_i1339" DrawAspect="Content" ObjectID="_1803241588" r:id="rId633"/>
        </w:object>
      </w:r>
      <w:r w:rsidRPr="00A21255">
        <w:rPr>
          <w:sz w:val="21"/>
          <w:szCs w:val="21"/>
        </w:rPr>
        <w:t>从</w:t>
      </w:r>
      <w:r w:rsidRPr="00A21255">
        <w:rPr>
          <w:sz w:val="21"/>
          <w:szCs w:val="21"/>
        </w:rPr>
        <w:object w:dxaOrig="220" w:dyaOrig="260" w14:anchorId="79E14B25">
          <v:shape id="_x0000_i1340" type="#_x0000_t75" style="width:11.5pt;height:12pt" o:ole="">
            <v:imagedata r:id="rId611" o:title=""/>
          </v:shape>
          <o:OLEObject Type="Embed" ProgID="Equation.DSMT4" ShapeID="_x0000_i1340" DrawAspect="Content" ObjectID="_1803241589" r:id="rId634"/>
        </w:object>
      </w:r>
      <w:r w:rsidRPr="00A21255">
        <w:rPr>
          <w:sz w:val="21"/>
          <w:szCs w:val="21"/>
        </w:rPr>
        <w:t>点运动到</w:t>
      </w:r>
      <w:r w:rsidRPr="00A21255">
        <w:rPr>
          <w:sz w:val="21"/>
          <w:szCs w:val="21"/>
        </w:rPr>
        <w:object w:dxaOrig="220" w:dyaOrig="240" w14:anchorId="530CC639">
          <v:shape id="_x0000_i1341" type="#_x0000_t75" style="width:11.5pt;height:12pt" o:ole="">
            <v:imagedata r:id="rId619" o:title=""/>
          </v:shape>
          <o:OLEObject Type="Embed" ProgID="Equation.DSMT4" ShapeID="_x0000_i1341" DrawAspect="Content" ObjectID="_1803241590" r:id="rId635"/>
        </w:object>
      </w:r>
      <w:r w:rsidRPr="00A21255">
        <w:rPr>
          <w:sz w:val="21"/>
          <w:szCs w:val="21"/>
        </w:rPr>
        <w:t>点过程</w:t>
      </w:r>
    </w:p>
    <w:p w14:paraId="14B6123A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重力做功：</w:t>
      </w:r>
      <w:r w:rsidRPr="00A21255">
        <w:rPr>
          <w:sz w:val="21"/>
          <w:szCs w:val="21"/>
        </w:rPr>
        <w:object w:dxaOrig="2060" w:dyaOrig="320" w14:anchorId="2C1D553F">
          <v:shape id="_x0000_i1342" type="#_x0000_t75" style="width:103.5pt;height:15.5pt" o:ole="">
            <v:imagedata r:id="rId636" o:title=""/>
          </v:shape>
          <o:OLEObject Type="Embed" ProgID="Equation.DSMT4" ShapeID="_x0000_i1342" DrawAspect="Content" ObjectID="_1803241591" r:id="rId637"/>
        </w:object>
      </w:r>
    </w:p>
    <w:p w14:paraId="27E606F9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摩擦力做功：</w:t>
      </w:r>
      <w:r w:rsidRPr="00A21255">
        <w:rPr>
          <w:sz w:val="21"/>
          <w:szCs w:val="21"/>
        </w:rPr>
        <w:object w:dxaOrig="2340" w:dyaOrig="360" w14:anchorId="7C5C11DF">
          <v:shape id="_x0000_i1343" type="#_x0000_t75" style="width:116.5pt;height:18pt" o:ole="">
            <v:imagedata r:id="rId638" o:title=""/>
          </v:shape>
          <o:OLEObject Type="Embed" ProgID="Equation.DSMT4" ShapeID="_x0000_i1343" DrawAspect="Content" ObjectID="_1803241592" r:id="rId639"/>
        </w:object>
      </w:r>
    </w:p>
    <w:p w14:paraId="3EA6585F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动能变化量：</w:t>
      </w:r>
      <w:r w:rsidRPr="00A21255">
        <w:rPr>
          <w:sz w:val="21"/>
          <w:szCs w:val="21"/>
        </w:rPr>
        <w:object w:dxaOrig="820" w:dyaOrig="320" w14:anchorId="73269CDB">
          <v:shape id="_x0000_i1344" type="#_x0000_t75" style="width:42pt;height:15.5pt" o:ole="">
            <v:imagedata r:id="rId640" o:title=""/>
          </v:shape>
          <o:OLEObject Type="Embed" ProgID="Equation.DSMT4" ShapeID="_x0000_i1344" DrawAspect="Content" ObjectID="_1803241593" r:id="rId641"/>
        </w:object>
      </w:r>
    </w:p>
    <w:p w14:paraId="0E990D28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由动能定理：</w:t>
      </w:r>
      <w:r w:rsidRPr="00A21255">
        <w:rPr>
          <w:sz w:val="21"/>
          <w:szCs w:val="21"/>
        </w:rPr>
        <w:object w:dxaOrig="1820" w:dyaOrig="360" w14:anchorId="2B5C7FB6">
          <v:shape id="_x0000_i1345" type="#_x0000_t75" style="width:90.5pt;height:18pt" o:ole="">
            <v:imagedata r:id="rId642" o:title=""/>
          </v:shape>
          <o:OLEObject Type="Embed" ProgID="Equation.DSMT4" ShapeID="_x0000_i1345" DrawAspect="Content" ObjectID="_1803241594" r:id="rId643"/>
        </w:object>
      </w:r>
    </w:p>
    <w:p w14:paraId="209A6670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代入得：</w:t>
      </w:r>
      <w:r w:rsidRPr="00A21255">
        <w:rPr>
          <w:sz w:val="21"/>
          <w:szCs w:val="21"/>
        </w:rPr>
        <w:object w:dxaOrig="1340" w:dyaOrig="560" w14:anchorId="169C303A">
          <v:shape id="_x0000_i1346" type="#_x0000_t75" style="width:66.5pt;height:27.5pt" o:ole="">
            <v:imagedata r:id="rId644" o:title=""/>
          </v:shape>
          <o:OLEObject Type="Embed" ProgID="Equation.DSMT4" ShapeID="_x0000_i1346" DrawAspect="Content" ObjectID="_1803241595" r:id="rId645"/>
        </w:object>
      </w:r>
    </w:p>
    <w:p w14:paraId="5E58A549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</w:t>
      </w:r>
      <w:r w:rsidRPr="00A21255">
        <w:rPr>
          <w:sz w:val="21"/>
          <w:szCs w:val="21"/>
        </w:rPr>
        <w:object w:dxaOrig="1080" w:dyaOrig="340" w14:anchorId="00F2E303">
          <v:shape id="_x0000_i1347" type="#_x0000_t75" style="width:54pt;height:17.5pt" o:ole="">
            <v:imagedata r:id="rId646" o:title=""/>
          </v:shape>
          <o:OLEObject Type="Embed" ProgID="Equation.DSMT4" ShapeID="_x0000_i1347" DrawAspect="Content" ObjectID="_1803241596" r:id="rId647"/>
        </w:object>
      </w:r>
      <w:r w:rsidRPr="00A21255">
        <w:rPr>
          <w:sz w:val="21"/>
          <w:szCs w:val="21"/>
        </w:rPr>
        <w:t>，到</w:t>
      </w:r>
      <w:r w:rsidRPr="00A21255">
        <w:rPr>
          <w:sz w:val="21"/>
          <w:szCs w:val="21"/>
        </w:rPr>
        <w:object w:dxaOrig="220" w:dyaOrig="240" w14:anchorId="00FB9793">
          <v:shape id="_x0000_i1348" type="#_x0000_t75" style="width:11.5pt;height:12pt" o:ole="">
            <v:imagedata r:id="rId619" o:title=""/>
          </v:shape>
          <o:OLEObject Type="Embed" ProgID="Equation.DSMT4" ShapeID="_x0000_i1348" DrawAspect="Content" ObjectID="_1803241597" r:id="rId648"/>
        </w:object>
      </w:r>
      <w:r w:rsidRPr="00A21255">
        <w:rPr>
          <w:sz w:val="21"/>
          <w:szCs w:val="21"/>
        </w:rPr>
        <w:t>点时弹性势能</w:t>
      </w:r>
      <w:r w:rsidRPr="00A21255">
        <w:rPr>
          <w:sz w:val="21"/>
          <w:szCs w:val="21"/>
        </w:rPr>
        <w:object w:dxaOrig="340" w:dyaOrig="340" w14:anchorId="4EF29FB2">
          <v:shape id="_x0000_i1349" type="#_x0000_t75" style="width:17.5pt;height:17.5pt" o:ole="">
            <v:imagedata r:id="rId649" o:title=""/>
          </v:shape>
          <o:OLEObject Type="Embed" ProgID="Equation.DSMT4" ShapeID="_x0000_i1349" DrawAspect="Content" ObjectID="_1803241598" r:id="rId650"/>
        </w:object>
      </w:r>
      <w:r w:rsidRPr="00A21255">
        <w:rPr>
          <w:sz w:val="21"/>
          <w:szCs w:val="21"/>
        </w:rPr>
        <w:t>为</w:t>
      </w:r>
      <w:r w:rsidRPr="00A21255">
        <w:rPr>
          <w:sz w:val="21"/>
          <w:szCs w:val="21"/>
        </w:rPr>
        <w:object w:dxaOrig="680" w:dyaOrig="560" w14:anchorId="4CE544F8">
          <v:shape id="_x0000_i1350" type="#_x0000_t75" style="width:34pt;height:27.5pt" o:ole="">
            <v:imagedata r:id="rId651" o:title=""/>
          </v:shape>
          <o:OLEObject Type="Embed" ProgID="Equation.DSMT4" ShapeID="_x0000_i1350" DrawAspect="Content" ObjectID="_1803241599" r:id="rId652"/>
        </w:object>
      </w:r>
      <w:r w:rsidRPr="00A21255">
        <w:rPr>
          <w:sz w:val="21"/>
          <w:szCs w:val="21"/>
        </w:rPr>
        <w:t>。</w:t>
      </w:r>
    </w:p>
    <w:p w14:paraId="09C9D01E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（</w:t>
      </w:r>
      <w:r w:rsidRPr="00A21255">
        <w:rPr>
          <w:sz w:val="21"/>
          <w:szCs w:val="21"/>
        </w:rPr>
        <w:t>3</w:t>
      </w:r>
      <w:r w:rsidRPr="00A21255">
        <w:rPr>
          <w:sz w:val="21"/>
          <w:szCs w:val="21"/>
        </w:rPr>
        <w:t>）其几何关系如下图可知：</w:t>
      </w:r>
      <w:r w:rsidRPr="00A21255">
        <w:rPr>
          <w:sz w:val="21"/>
          <w:szCs w:val="21"/>
        </w:rPr>
        <w:object w:dxaOrig="960" w:dyaOrig="560" w14:anchorId="1293AC66">
          <v:shape id="_x0000_i1351" type="#_x0000_t75" style="width:48pt;height:27.5pt" o:ole="">
            <v:imagedata r:id="rId653" o:title=""/>
          </v:shape>
          <o:OLEObject Type="Embed" ProgID="Equation.DSMT4" ShapeID="_x0000_i1351" DrawAspect="Content" ObjectID="_1803241600" r:id="rId654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960" w:dyaOrig="560" w14:anchorId="4649716A">
          <v:shape id="_x0000_i1352" type="#_x0000_t75" style="width:48pt;height:27.5pt" o:ole="">
            <v:imagedata r:id="rId655" o:title=""/>
          </v:shape>
          <o:OLEObject Type="Embed" ProgID="Equation.DSMT4" ShapeID="_x0000_i1352" DrawAspect="Content" ObjectID="_1803241601" r:id="rId656"/>
        </w:object>
      </w:r>
    </w:p>
    <w:p w14:paraId="1E41C646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由几何关系可得，</w:t>
      </w:r>
      <w:r w:rsidRPr="00A21255">
        <w:rPr>
          <w:sz w:val="21"/>
          <w:szCs w:val="21"/>
        </w:rPr>
        <w:object w:dxaOrig="240" w:dyaOrig="260" w14:anchorId="0A90B75E">
          <v:shape id="_x0000_i1353" type="#_x0000_t75" style="width:12pt;height:12pt" o:ole="">
            <v:imagedata r:id="rId657" o:title=""/>
          </v:shape>
          <o:OLEObject Type="Embed" ProgID="Equation.DSMT4" ShapeID="_x0000_i1353" DrawAspect="Content" ObjectID="_1803241602" r:id="rId658"/>
        </w:object>
      </w:r>
      <w:r w:rsidRPr="00A21255">
        <w:rPr>
          <w:sz w:val="21"/>
          <w:szCs w:val="21"/>
        </w:rPr>
        <w:t>点在</w:t>
      </w:r>
      <w:r w:rsidRPr="00A21255">
        <w:rPr>
          <w:sz w:val="21"/>
          <w:szCs w:val="21"/>
        </w:rPr>
        <w:object w:dxaOrig="240" w:dyaOrig="240" w14:anchorId="6CD74C0A">
          <v:shape id="_x0000_i1354" type="#_x0000_t75" style="width:12pt;height:12pt" o:ole="">
            <v:imagedata r:id="rId659" o:title=""/>
          </v:shape>
          <o:OLEObject Type="Embed" ProgID="Equation.DSMT4" ShapeID="_x0000_i1354" DrawAspect="Content" ObjectID="_1803241603" r:id="rId660"/>
        </w:object>
      </w:r>
      <w:r w:rsidRPr="00A21255">
        <w:rPr>
          <w:sz w:val="21"/>
          <w:szCs w:val="21"/>
        </w:rPr>
        <w:t>左下方，竖直高度差为</w:t>
      </w:r>
      <w:r w:rsidRPr="00A21255">
        <w:rPr>
          <w:sz w:val="21"/>
          <w:szCs w:val="21"/>
        </w:rPr>
        <w:object w:dxaOrig="380" w:dyaOrig="560" w14:anchorId="1A8D12FF">
          <v:shape id="_x0000_i1355" type="#_x0000_t75" style="width:19pt;height:27.5pt" o:ole="">
            <v:imagedata r:id="rId661" o:title=""/>
          </v:shape>
          <o:OLEObject Type="Embed" ProgID="Equation.DSMT4" ShapeID="_x0000_i1355" DrawAspect="Content" ObjectID="_1803241604" r:id="rId662"/>
        </w:object>
      </w:r>
      <w:r w:rsidRPr="00A21255">
        <w:rPr>
          <w:sz w:val="21"/>
          <w:szCs w:val="21"/>
        </w:rPr>
        <w:t>，水平距离为</w:t>
      </w:r>
      <w:r w:rsidRPr="00A21255">
        <w:rPr>
          <w:sz w:val="21"/>
          <w:szCs w:val="21"/>
        </w:rPr>
        <w:object w:dxaOrig="320" w:dyaOrig="260" w14:anchorId="311E81C0">
          <v:shape id="_x0000_i1356" type="#_x0000_t75" style="width:15.5pt;height:12pt" o:ole="">
            <v:imagedata r:id="rId663" o:title=""/>
          </v:shape>
          <o:OLEObject Type="Embed" ProgID="Equation.DSMT4" ShapeID="_x0000_i1356" DrawAspect="Content" ObjectID="_1803241605" r:id="rId664"/>
        </w:object>
      </w:r>
      <w:r w:rsidRPr="00A21255">
        <w:rPr>
          <w:sz w:val="21"/>
          <w:szCs w:val="21"/>
        </w:rPr>
        <w:t>。</w:t>
      </w:r>
    </w:p>
    <w:p w14:paraId="5C6027D2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设</w:t>
      </w:r>
      <w:r w:rsidRPr="00A21255">
        <w:rPr>
          <w:sz w:val="21"/>
          <w:szCs w:val="21"/>
        </w:rPr>
        <w:object w:dxaOrig="220" w:dyaOrig="240" w14:anchorId="7A6476AB">
          <v:shape id="_x0000_i1357" type="#_x0000_t75" style="width:11.5pt;height:12pt" o:ole="">
            <v:imagedata r:id="rId665" o:title=""/>
          </v:shape>
          <o:OLEObject Type="Embed" ProgID="Equation.DSMT4" ShapeID="_x0000_i1357" DrawAspect="Content" ObjectID="_1803241606" r:id="rId666"/>
        </w:object>
      </w:r>
      <w:r w:rsidRPr="00A21255">
        <w:rPr>
          <w:sz w:val="21"/>
          <w:szCs w:val="21"/>
        </w:rPr>
        <w:t>从</w:t>
      </w:r>
      <w:r w:rsidRPr="00A21255">
        <w:rPr>
          <w:sz w:val="21"/>
          <w:szCs w:val="21"/>
        </w:rPr>
        <w:object w:dxaOrig="240" w:dyaOrig="240" w14:anchorId="7B2968BE">
          <v:shape id="_x0000_i1358" type="#_x0000_t75" style="width:12pt;height:12pt" o:ole="">
            <v:imagedata r:id="rId659" o:title=""/>
          </v:shape>
          <o:OLEObject Type="Embed" ProgID="Equation.DSMT4" ShapeID="_x0000_i1358" DrawAspect="Content" ObjectID="_1803241607" r:id="rId667"/>
        </w:object>
      </w:r>
      <w:r w:rsidRPr="00A21255">
        <w:rPr>
          <w:sz w:val="21"/>
          <w:szCs w:val="21"/>
        </w:rPr>
        <w:t>点抛出时速度为</w:t>
      </w:r>
      <w:r w:rsidRPr="00A21255">
        <w:rPr>
          <w:sz w:val="21"/>
          <w:szCs w:val="21"/>
        </w:rPr>
        <w:object w:dxaOrig="220" w:dyaOrig="320" w14:anchorId="7EA42D24">
          <v:shape id="_x0000_i1359" type="#_x0000_t75" style="width:11.5pt;height:15.5pt" o:ole="">
            <v:imagedata r:id="rId668" o:title=""/>
          </v:shape>
          <o:OLEObject Type="Embed" ProgID="Equation.DSMT4" ShapeID="_x0000_i1359" DrawAspect="Content" ObjectID="_1803241608" r:id="rId669"/>
        </w:object>
      </w:r>
      <w:r w:rsidRPr="00A21255">
        <w:rPr>
          <w:sz w:val="21"/>
          <w:szCs w:val="21"/>
        </w:rPr>
        <w:t>，到</w:t>
      </w:r>
      <w:r w:rsidRPr="00A21255">
        <w:rPr>
          <w:sz w:val="21"/>
          <w:szCs w:val="21"/>
        </w:rPr>
        <w:object w:dxaOrig="240" w:dyaOrig="260" w14:anchorId="7B64C279">
          <v:shape id="_x0000_i1360" type="#_x0000_t75" style="width:12pt;height:12pt" o:ole="">
            <v:imagedata r:id="rId657" o:title=""/>
          </v:shape>
          <o:OLEObject Type="Embed" ProgID="Equation.DSMT4" ShapeID="_x0000_i1360" DrawAspect="Content" ObjectID="_1803241609" r:id="rId670"/>
        </w:object>
      </w:r>
      <w:r w:rsidRPr="00A21255">
        <w:rPr>
          <w:sz w:val="21"/>
          <w:szCs w:val="21"/>
        </w:rPr>
        <w:t>点时间为</w:t>
      </w:r>
      <w:r w:rsidRPr="00A21255">
        <w:rPr>
          <w:sz w:val="21"/>
          <w:szCs w:val="21"/>
        </w:rPr>
        <w:object w:dxaOrig="139" w:dyaOrig="220" w14:anchorId="63859AA9">
          <v:shape id="_x0000_i1361" type="#_x0000_t75" style="width:6.5pt;height:11.5pt" o:ole="">
            <v:imagedata r:id="rId671" o:title=""/>
          </v:shape>
          <o:OLEObject Type="Embed" ProgID="Equation.DSMT4" ShapeID="_x0000_i1361" DrawAspect="Content" ObjectID="_1803241610" r:id="rId672"/>
        </w:object>
      </w:r>
    </w:p>
    <w:p w14:paraId="6FE48C90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其水平位移：</w:t>
      </w:r>
      <w:r w:rsidRPr="00A21255">
        <w:rPr>
          <w:sz w:val="21"/>
          <w:szCs w:val="21"/>
        </w:rPr>
        <w:object w:dxaOrig="740" w:dyaOrig="320" w14:anchorId="178B253B">
          <v:shape id="_x0000_i1362" type="#_x0000_t75" style="width:36.5pt;height:15.5pt" o:ole="">
            <v:imagedata r:id="rId673" o:title=""/>
          </v:shape>
          <o:OLEObject Type="Embed" ProgID="Equation.DSMT4" ShapeID="_x0000_i1362" DrawAspect="Content" ObjectID="_1803241611" r:id="rId674"/>
        </w:object>
      </w:r>
    </w:p>
    <w:p w14:paraId="2DF15205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竖直位移：</w:t>
      </w:r>
      <w:r w:rsidRPr="00A21255">
        <w:rPr>
          <w:sz w:val="21"/>
          <w:szCs w:val="21"/>
        </w:rPr>
        <w:object w:dxaOrig="999" w:dyaOrig="560" w14:anchorId="5020081F">
          <v:shape id="_x0000_i1363" type="#_x0000_t75" style="width:50pt;height:27.5pt" o:ole="">
            <v:imagedata r:id="rId675" o:title=""/>
          </v:shape>
          <o:OLEObject Type="Embed" ProgID="Equation.DSMT4" ShapeID="_x0000_i1363" DrawAspect="Content" ObjectID="_1803241612" r:id="rId676"/>
        </w:object>
      </w:r>
    </w:p>
    <w:p w14:paraId="1DE45E43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解得：</w:t>
      </w:r>
      <w:r w:rsidRPr="00A21255">
        <w:rPr>
          <w:sz w:val="21"/>
          <w:szCs w:val="21"/>
        </w:rPr>
        <w:object w:dxaOrig="1100" w:dyaOrig="620" w14:anchorId="77E4763C">
          <v:shape id="_x0000_i1364" type="#_x0000_t75" style="width:54.5pt;height:30pt" o:ole="">
            <v:imagedata r:id="rId677" o:title=""/>
          </v:shape>
          <o:OLEObject Type="Embed" ProgID="Equation.DSMT4" ShapeID="_x0000_i1364" DrawAspect="Content" ObjectID="_1803241613" r:id="rId678"/>
        </w:object>
      </w:r>
    </w:p>
    <w:p w14:paraId="5D00FF03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研究</w:t>
      </w:r>
      <w:r w:rsidRPr="00A21255">
        <w:rPr>
          <w:sz w:val="21"/>
          <w:szCs w:val="21"/>
        </w:rPr>
        <w:object w:dxaOrig="220" w:dyaOrig="240" w14:anchorId="1298C7FF">
          <v:shape id="_x0000_i1365" type="#_x0000_t75" style="width:11.5pt;height:12pt" o:ole="">
            <v:imagedata r:id="rId679" o:title=""/>
          </v:shape>
          <o:OLEObject Type="Embed" ProgID="Equation.DSMT4" ShapeID="_x0000_i1365" DrawAspect="Content" ObjectID="_1803241614" r:id="rId680"/>
        </w:object>
      </w:r>
      <w:r w:rsidRPr="00A21255">
        <w:rPr>
          <w:sz w:val="21"/>
          <w:szCs w:val="21"/>
        </w:rPr>
        <w:t>从</w:t>
      </w:r>
      <w:r w:rsidRPr="00A21255">
        <w:rPr>
          <w:sz w:val="21"/>
          <w:szCs w:val="21"/>
        </w:rPr>
        <w:object w:dxaOrig="220" w:dyaOrig="240" w14:anchorId="0A3D4035">
          <v:shape id="_x0000_i1366" type="#_x0000_t75" style="width:11.5pt;height:12pt" o:ole="">
            <v:imagedata r:id="rId681" o:title=""/>
          </v:shape>
          <o:OLEObject Type="Embed" ProgID="Equation.DSMT4" ShapeID="_x0000_i1366" DrawAspect="Content" ObjectID="_1803241615" r:id="rId682"/>
        </w:object>
      </w:r>
      <w:r w:rsidRPr="00A21255">
        <w:rPr>
          <w:sz w:val="21"/>
          <w:szCs w:val="21"/>
        </w:rPr>
        <w:t>点到</w:t>
      </w:r>
      <w:r w:rsidRPr="00A21255">
        <w:rPr>
          <w:sz w:val="21"/>
          <w:szCs w:val="21"/>
        </w:rPr>
        <w:object w:dxaOrig="240" w:dyaOrig="240" w14:anchorId="6AD4D811">
          <v:shape id="_x0000_i1367" type="#_x0000_t75" style="width:12pt;height:12pt" o:ole="">
            <v:imagedata r:id="rId659" o:title=""/>
          </v:shape>
          <o:OLEObject Type="Embed" ProgID="Equation.DSMT4" ShapeID="_x0000_i1367" DrawAspect="Content" ObjectID="_1803241616" r:id="rId683"/>
        </w:object>
      </w:r>
      <w:r w:rsidRPr="00A21255">
        <w:rPr>
          <w:sz w:val="21"/>
          <w:szCs w:val="21"/>
        </w:rPr>
        <w:t>点过程，设</w:t>
      </w:r>
      <w:r w:rsidRPr="00A21255">
        <w:rPr>
          <w:sz w:val="21"/>
          <w:szCs w:val="21"/>
        </w:rPr>
        <w:object w:dxaOrig="220" w:dyaOrig="240" w14:anchorId="0271E177">
          <v:shape id="_x0000_i1368" type="#_x0000_t75" style="width:11.5pt;height:12pt" o:ole="">
            <v:imagedata r:id="rId679" o:title=""/>
          </v:shape>
          <o:OLEObject Type="Embed" ProgID="Equation.DSMT4" ShapeID="_x0000_i1368" DrawAspect="Content" ObjectID="_1803241617" r:id="rId684"/>
        </w:object>
      </w:r>
      <w:r w:rsidRPr="00A21255">
        <w:rPr>
          <w:sz w:val="21"/>
          <w:szCs w:val="21"/>
        </w:rPr>
        <w:t>此时质量为</w:t>
      </w:r>
      <w:r w:rsidRPr="00A21255">
        <w:rPr>
          <w:sz w:val="21"/>
          <w:szCs w:val="21"/>
        </w:rPr>
        <w:object w:dxaOrig="279" w:dyaOrig="260" w14:anchorId="65E34B40">
          <v:shape id="_x0000_i1369" type="#_x0000_t75" style="width:14.5pt;height:12pt" o:ole="">
            <v:imagedata r:id="rId685" o:title=""/>
          </v:shape>
          <o:OLEObject Type="Embed" ProgID="Equation.DSMT4" ShapeID="_x0000_i1369" DrawAspect="Content" ObjectID="_1803241618" r:id="rId686"/>
        </w:object>
      </w:r>
      <w:r w:rsidRPr="00A21255">
        <w:rPr>
          <w:sz w:val="21"/>
          <w:szCs w:val="21"/>
        </w:rPr>
        <w:t>，此过程中：</w:t>
      </w:r>
    </w:p>
    <w:p w14:paraId="0A440BA8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重力做功：</w:t>
      </w:r>
      <w:r w:rsidRPr="00A21255">
        <w:rPr>
          <w:sz w:val="21"/>
          <w:szCs w:val="21"/>
        </w:rPr>
        <w:object w:dxaOrig="3480" w:dyaOrig="560" w14:anchorId="5BCAB8DB">
          <v:shape id="_x0000_i1370" type="#_x0000_t75" style="width:174pt;height:27.5pt" o:ole="">
            <v:imagedata r:id="rId687" o:title=""/>
          </v:shape>
          <o:OLEObject Type="Embed" ProgID="Equation.DSMT4" ShapeID="_x0000_i1370" DrawAspect="Content" ObjectID="_1803241619" r:id="rId688"/>
        </w:object>
      </w:r>
      <w:r w:rsidRPr="00A21255">
        <w:rPr>
          <w:rFonts w:ascii="宋体" w:hAnsi="宋体" w:cs="宋体" w:hint="eastAsia"/>
          <w:sz w:val="21"/>
          <w:szCs w:val="21"/>
        </w:rPr>
        <w:t>①</w:t>
      </w:r>
    </w:p>
    <w:p w14:paraId="6F7FDF48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摩擦力做功：</w:t>
      </w:r>
      <w:r w:rsidRPr="00A21255">
        <w:rPr>
          <w:sz w:val="21"/>
          <w:szCs w:val="21"/>
        </w:rPr>
        <w:object w:dxaOrig="3019" w:dyaOrig="560" w14:anchorId="0B229BE7">
          <v:shape id="_x0000_i1371" type="#_x0000_t75" style="width:151pt;height:27.5pt" o:ole="">
            <v:imagedata r:id="rId689" o:title=""/>
          </v:shape>
          <o:OLEObject Type="Embed" ProgID="Equation.DSMT4" ShapeID="_x0000_i1371" DrawAspect="Content" ObjectID="_1803241620" r:id="rId690"/>
        </w:object>
      </w:r>
      <w:r w:rsidRPr="00A21255">
        <w:rPr>
          <w:rFonts w:ascii="宋体" w:hAnsi="宋体" w:cs="宋体" w:hint="eastAsia"/>
          <w:sz w:val="21"/>
          <w:szCs w:val="21"/>
        </w:rPr>
        <w:t>②</w:t>
      </w:r>
    </w:p>
    <w:p w14:paraId="17A5B04A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弹力做功：</w:t>
      </w:r>
      <w:r w:rsidRPr="00A21255">
        <w:rPr>
          <w:sz w:val="21"/>
          <w:szCs w:val="21"/>
        </w:rPr>
        <w:object w:dxaOrig="2000" w:dyaOrig="560" w14:anchorId="49C3A770">
          <v:shape id="_x0000_i1372" type="#_x0000_t75" style="width:100pt;height:27.5pt" o:ole="">
            <v:imagedata r:id="rId691" o:title=""/>
          </v:shape>
          <o:OLEObject Type="Embed" ProgID="Equation.DSMT4" ShapeID="_x0000_i1372" DrawAspect="Content" ObjectID="_1803241621" r:id="rId692"/>
        </w:object>
      </w:r>
      <w:r w:rsidRPr="00A21255">
        <w:rPr>
          <w:rFonts w:ascii="宋体" w:hAnsi="宋体" w:cs="宋体" w:hint="eastAsia"/>
          <w:sz w:val="21"/>
          <w:szCs w:val="21"/>
        </w:rPr>
        <w:t>③</w:t>
      </w:r>
    </w:p>
    <w:p w14:paraId="4A68C659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lastRenderedPageBreak/>
        <w:t>动能变化量：</w:t>
      </w:r>
      <w:r w:rsidRPr="00A21255">
        <w:rPr>
          <w:sz w:val="21"/>
          <w:szCs w:val="21"/>
        </w:rPr>
        <w:object w:dxaOrig="1719" w:dyaOrig="560" w14:anchorId="71FB4834">
          <v:shape id="_x0000_i1373" type="#_x0000_t75" style="width:86pt;height:27.5pt" o:ole="">
            <v:imagedata r:id="rId693" o:title=""/>
          </v:shape>
          <o:OLEObject Type="Embed" ProgID="Equation.DSMT4" ShapeID="_x0000_i1373" DrawAspect="Content" ObjectID="_1803241622" r:id="rId694"/>
        </w:object>
      </w:r>
      <w:r w:rsidRPr="00A21255">
        <w:rPr>
          <w:sz w:val="21"/>
          <w:szCs w:val="21"/>
        </w:rPr>
        <w:object w:dxaOrig="960" w:dyaOrig="560" w14:anchorId="500DEEE5">
          <v:shape id="_x0000_i1374" type="#_x0000_t75" style="width:48pt;height:27.5pt" o:ole="">
            <v:imagedata r:id="rId695" o:title=""/>
          </v:shape>
          <o:OLEObject Type="Embed" ProgID="Equation.DSMT4" ShapeID="_x0000_i1374" DrawAspect="Content" ObjectID="_1803241623" r:id="rId696"/>
        </w:object>
      </w:r>
      <w:r w:rsidRPr="00A21255">
        <w:rPr>
          <w:rFonts w:ascii="宋体" w:hAnsi="宋体" w:cs="宋体" w:hint="eastAsia"/>
          <w:sz w:val="21"/>
          <w:szCs w:val="21"/>
        </w:rPr>
        <w:t>④</w:t>
      </w:r>
    </w:p>
    <w:p w14:paraId="308E1867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由动能定理：</w:t>
      </w:r>
      <w:r w:rsidRPr="00A21255">
        <w:rPr>
          <w:sz w:val="21"/>
          <w:szCs w:val="21"/>
        </w:rPr>
        <w:object w:dxaOrig="2000" w:dyaOrig="360" w14:anchorId="4192B8B5">
          <v:shape id="_x0000_i1375" type="#_x0000_t75" style="width:100.5pt;height:18pt" o:ole="">
            <v:imagedata r:id="rId697" o:title=""/>
          </v:shape>
          <o:OLEObject Type="Embed" ProgID="Equation.DSMT4" ShapeID="_x0000_i1375" DrawAspect="Content" ObjectID="_1803241624" r:id="rId698"/>
        </w:object>
      </w:r>
      <w:r w:rsidRPr="00A21255">
        <w:rPr>
          <w:rFonts w:ascii="宋体" w:hAnsi="宋体" w:cs="宋体" w:hint="eastAsia"/>
          <w:sz w:val="21"/>
          <w:szCs w:val="21"/>
        </w:rPr>
        <w:t>⑤</w:t>
      </w:r>
    </w:p>
    <w:p w14:paraId="564AF99D" w14:textId="77777777" w:rsidR="00DF561C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将</w:t>
      </w:r>
      <w:r w:rsidRPr="00A21255">
        <w:rPr>
          <w:rFonts w:ascii="宋体" w:hAnsi="宋体" w:cs="宋体" w:hint="eastAsia"/>
          <w:sz w:val="21"/>
          <w:szCs w:val="21"/>
        </w:rPr>
        <w:t>①②③④</w:t>
      </w:r>
      <w:r w:rsidRPr="00A21255">
        <w:rPr>
          <w:sz w:val="21"/>
          <w:szCs w:val="21"/>
        </w:rPr>
        <w:t>代入</w:t>
      </w:r>
      <w:r w:rsidRPr="00A21255">
        <w:rPr>
          <w:rFonts w:ascii="宋体" w:hAnsi="宋体" w:cs="宋体" w:hint="eastAsia"/>
          <w:sz w:val="21"/>
          <w:szCs w:val="21"/>
        </w:rPr>
        <w:t>⑤</w:t>
      </w:r>
      <w:r w:rsidRPr="00A21255">
        <w:rPr>
          <w:sz w:val="21"/>
          <w:szCs w:val="21"/>
        </w:rPr>
        <w:t>，可得：</w:t>
      </w:r>
      <w:r w:rsidRPr="00A21255">
        <w:rPr>
          <w:sz w:val="21"/>
          <w:szCs w:val="21"/>
        </w:rPr>
        <w:object w:dxaOrig="800" w:dyaOrig="560" w14:anchorId="34C4D8B6">
          <v:shape id="_x0000_i1376" type="#_x0000_t75" style="width:40pt;height:27.5pt" o:ole="">
            <v:imagedata r:id="rId699" o:title=""/>
          </v:shape>
          <o:OLEObject Type="Embed" ProgID="Equation.DSMT4" ShapeID="_x0000_i1376" DrawAspect="Content" ObjectID="_1803241625" r:id="rId700"/>
        </w:object>
      </w:r>
    </w:p>
    <w:p w14:paraId="1556DFD8" w14:textId="77777777" w:rsidR="00DF561C" w:rsidRPr="00A21255" w:rsidRDefault="00DF561C" w:rsidP="00DF561C">
      <w:pPr>
        <w:spacing w:line="360" w:lineRule="auto"/>
        <w:jc w:val="center"/>
        <w:textAlignment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7EBA999A" wp14:editId="57A3A0D4">
            <wp:extent cx="1688465" cy="1518285"/>
            <wp:effectExtent l="0" t="0" r="6985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/>
                    <pic:cNvPicPr>
                      <a:picLocks noChangeAspect="1" noChangeArrowheads="1"/>
                    </pic:cNvPicPr>
                  </pic:nvPicPr>
                  <pic:blipFill>
                    <a:blip r:embed="rId7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D612D9" w14:textId="77777777" w:rsidR="00DF561C" w:rsidRPr="00DF561C" w:rsidRDefault="00DF561C" w:rsidP="000637D7">
      <w:pPr>
        <w:spacing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三</w:t>
      </w:r>
      <w:r w:rsidRPr="00DF561C">
        <w:rPr>
          <w:rFonts w:hint="eastAsia"/>
          <w:b/>
          <w:sz w:val="21"/>
          <w:szCs w:val="21"/>
        </w:rPr>
        <w:t>、选修</w:t>
      </w:r>
      <w:r w:rsidRPr="00DF561C">
        <w:rPr>
          <w:rFonts w:hint="eastAsia"/>
          <w:b/>
          <w:sz w:val="21"/>
          <w:szCs w:val="21"/>
        </w:rPr>
        <w:t>3-</w:t>
      </w:r>
      <w:r w:rsidRPr="00DF561C">
        <w:rPr>
          <w:b/>
          <w:sz w:val="21"/>
          <w:szCs w:val="21"/>
        </w:rPr>
        <w:t>3</w:t>
      </w:r>
    </w:p>
    <w:p w14:paraId="6F9DDD34" w14:textId="77777777" w:rsidR="00DF561C" w:rsidRPr="00A21255" w:rsidRDefault="00DF561C" w:rsidP="00DF561C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(</w:t>
      </w:r>
      <w:proofErr w:type="gramStart"/>
      <w:r>
        <w:rPr>
          <w:rFonts w:hint="eastAsia"/>
          <w:sz w:val="21"/>
          <w:szCs w:val="21"/>
        </w:rPr>
        <w:t>1)</w:t>
      </w:r>
      <w:r w:rsidRPr="00A21255">
        <w:rPr>
          <w:sz w:val="21"/>
          <w:szCs w:val="21"/>
        </w:rPr>
        <w:t>BDE</w:t>
      </w:r>
      <w:proofErr w:type="gramEnd"/>
    </w:p>
    <w:p w14:paraId="163C13F2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气体内能的改变</w:t>
      </w:r>
      <w:r w:rsidRPr="00A21255">
        <w:rPr>
          <w:sz w:val="21"/>
          <w:szCs w:val="21"/>
        </w:rPr>
        <w:object w:dxaOrig="1140" w:dyaOrig="300" w14:anchorId="3B5DD6D5">
          <v:shape id="_x0000_i1377" type="#_x0000_t75" style="width:57pt;height:15pt" o:ole="">
            <v:imagedata r:id="rId702" o:title=""/>
          </v:shape>
          <o:OLEObject Type="Embed" ProgID="Equation.DSMT4" ShapeID="_x0000_i1377" DrawAspect="Content" ObjectID="_1803241626" r:id="rId703"/>
        </w:object>
      </w:r>
      <w:r w:rsidRPr="00A21255">
        <w:rPr>
          <w:sz w:val="21"/>
          <w:szCs w:val="21"/>
        </w:rPr>
        <w:t>，故对气体做功可改变气体内能，</w:t>
      </w: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选项正确；气体吸热为</w:t>
      </w:r>
      <w:r w:rsidRPr="00A21255">
        <w:rPr>
          <w:sz w:val="21"/>
          <w:szCs w:val="21"/>
        </w:rPr>
        <w:object w:dxaOrig="220" w:dyaOrig="300" w14:anchorId="1A077FD9">
          <v:shape id="_x0000_i1378" type="#_x0000_t75" style="width:10.5pt;height:15pt" o:ole="">
            <v:imagedata r:id="rId704" o:title=""/>
          </v:shape>
          <o:OLEObject Type="Embed" ProgID="Equation.DSMT4" ShapeID="_x0000_i1378" DrawAspect="Content" ObjectID="_1803241627" r:id="rId705"/>
        </w:object>
      </w:r>
      <w:r w:rsidRPr="00A21255">
        <w:rPr>
          <w:sz w:val="21"/>
          <w:szCs w:val="21"/>
        </w:rPr>
        <w:t>，但不确定外界做功</w:t>
      </w:r>
      <w:r w:rsidRPr="00A21255">
        <w:rPr>
          <w:sz w:val="21"/>
          <w:szCs w:val="21"/>
        </w:rPr>
        <w:object w:dxaOrig="260" w:dyaOrig="260" w14:anchorId="2CC072D6">
          <v:shape id="_x0000_i1379" type="#_x0000_t75" style="width:13.5pt;height:13.5pt" o:ole="">
            <v:imagedata r:id="rId706" o:title=""/>
          </v:shape>
          <o:OLEObject Type="Embed" ProgID="Equation.DSMT4" ShapeID="_x0000_i1379" DrawAspect="Content" ObjectID="_1803241628" r:id="rId707"/>
        </w:object>
      </w:r>
      <w:r w:rsidRPr="00A21255">
        <w:rPr>
          <w:sz w:val="21"/>
          <w:szCs w:val="21"/>
        </w:rPr>
        <w:t>的情况，故不能确定气体温度变化，</w:t>
      </w: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选项错误；理想气体等压膨胀，</w:t>
      </w:r>
      <w:r w:rsidRPr="00A21255">
        <w:rPr>
          <w:sz w:val="21"/>
          <w:szCs w:val="21"/>
        </w:rPr>
        <w:object w:dxaOrig="580" w:dyaOrig="260" w14:anchorId="6E024EC3">
          <v:shape id="_x0000_i1380" type="#_x0000_t75" style="width:29.5pt;height:13.5pt" o:ole="">
            <v:imagedata r:id="rId708" o:title=""/>
          </v:shape>
          <o:OLEObject Type="Embed" ProgID="Equation.DSMT4" ShapeID="_x0000_i1380" DrawAspect="Content" ObjectID="_1803241629" r:id="rId709"/>
        </w:object>
      </w:r>
      <w:r w:rsidRPr="00A21255">
        <w:rPr>
          <w:sz w:val="21"/>
          <w:szCs w:val="21"/>
        </w:rPr>
        <w:t>，由理想气体状态方程</w:t>
      </w:r>
      <w:r w:rsidRPr="00A21255">
        <w:rPr>
          <w:sz w:val="21"/>
          <w:szCs w:val="21"/>
        </w:rPr>
        <w:object w:dxaOrig="960" w:dyaOrig="260" w14:anchorId="69947291">
          <v:shape id="_x0000_i1381" type="#_x0000_t75" style="width:48pt;height:13.5pt" o:ole="">
            <v:imagedata r:id="rId710" o:title=""/>
          </v:shape>
          <o:OLEObject Type="Embed" ProgID="Equation.DSMT4" ShapeID="_x0000_i1381" DrawAspect="Content" ObjectID="_1803241630" r:id="rId711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220" w:dyaOrig="240" w14:anchorId="7EFC1BE2">
          <v:shape id="_x0000_i1382" type="#_x0000_t75" style="width:10.5pt;height:12pt" o:ole="">
            <v:imagedata r:id="rId712" o:title=""/>
          </v:shape>
          <o:OLEObject Type="Embed" ProgID="Equation.DSMT4" ShapeID="_x0000_i1382" DrawAspect="Content" ObjectID="_1803241631" r:id="rId713"/>
        </w:object>
      </w:r>
      <w:r w:rsidRPr="00A21255">
        <w:rPr>
          <w:sz w:val="21"/>
          <w:szCs w:val="21"/>
        </w:rPr>
        <w:t>不变，</w:t>
      </w:r>
      <w:r w:rsidRPr="00A21255">
        <w:rPr>
          <w:sz w:val="21"/>
          <w:szCs w:val="21"/>
        </w:rPr>
        <w:object w:dxaOrig="220" w:dyaOrig="260" w14:anchorId="28C6ACEE">
          <v:shape id="_x0000_i1383" type="#_x0000_t75" style="width:10.5pt;height:13.5pt" o:ole="">
            <v:imagedata r:id="rId714" o:title=""/>
          </v:shape>
          <o:OLEObject Type="Embed" ProgID="Equation.DSMT4" ShapeID="_x0000_i1383" DrawAspect="Content" ObjectID="_1803241632" r:id="rId715"/>
        </w:object>
      </w:r>
      <w:r w:rsidRPr="00A21255">
        <w:rPr>
          <w:sz w:val="21"/>
          <w:szCs w:val="21"/>
        </w:rPr>
        <w:t>增大，气体温度升高，内能增大。由</w:t>
      </w:r>
      <w:r w:rsidRPr="00A21255">
        <w:rPr>
          <w:sz w:val="21"/>
          <w:szCs w:val="21"/>
        </w:rPr>
        <w:object w:dxaOrig="1140" w:dyaOrig="300" w14:anchorId="68E4FBCD">
          <v:shape id="_x0000_i1384" type="#_x0000_t75" style="width:57pt;height:15pt" o:ole="">
            <v:imagedata r:id="rId702" o:title=""/>
          </v:shape>
          <o:OLEObject Type="Embed" ProgID="Equation.DSMT4" ShapeID="_x0000_i1384" DrawAspect="Content" ObjectID="_1803241633" r:id="rId716"/>
        </w:object>
      </w:r>
      <w:r w:rsidRPr="00A21255">
        <w:rPr>
          <w:sz w:val="21"/>
          <w:szCs w:val="21"/>
        </w:rPr>
        <w:t>，气体过程中一定吸热，</w:t>
      </w:r>
      <w:r w:rsidRPr="00A21255">
        <w:rPr>
          <w:sz w:val="21"/>
          <w:szCs w:val="21"/>
        </w:rPr>
        <w:t>C</w:t>
      </w:r>
      <w:r w:rsidRPr="00A21255">
        <w:rPr>
          <w:sz w:val="21"/>
          <w:szCs w:val="21"/>
        </w:rPr>
        <w:t>选项错误；由热力学第二定律，</w:t>
      </w:r>
      <w:r w:rsidRPr="00A21255">
        <w:rPr>
          <w:sz w:val="21"/>
          <w:szCs w:val="21"/>
        </w:rPr>
        <w:t>D</w:t>
      </w:r>
      <w:r w:rsidRPr="00A21255">
        <w:rPr>
          <w:sz w:val="21"/>
          <w:szCs w:val="21"/>
        </w:rPr>
        <w:t>选项正确；根据平衡性质，</w:t>
      </w:r>
      <w:r w:rsidRPr="00A21255">
        <w:rPr>
          <w:sz w:val="21"/>
          <w:szCs w:val="21"/>
        </w:rPr>
        <w:t>E</w:t>
      </w:r>
      <w:r w:rsidRPr="00A21255">
        <w:rPr>
          <w:sz w:val="21"/>
          <w:szCs w:val="21"/>
        </w:rPr>
        <w:t>选项正确；</w:t>
      </w:r>
    </w:p>
    <w:p w14:paraId="19D5EEBA" w14:textId="77777777" w:rsidR="002271AC" w:rsidRDefault="00DF561C" w:rsidP="00DF561C">
      <w:pPr>
        <w:spacing w:line="360" w:lineRule="auto"/>
        <w:textAlignment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(2)</w:t>
      </w:r>
      <w:r w:rsidR="002271AC">
        <w:rPr>
          <w:rFonts w:hint="eastAsia"/>
          <w:sz w:val="21"/>
          <w:szCs w:val="21"/>
        </w:rPr>
        <w:t>(2)</w:t>
      </w:r>
      <w:r w:rsidR="002271AC" w:rsidRPr="00A21255">
        <w:rPr>
          <w:sz w:val="21"/>
          <w:szCs w:val="21"/>
        </w:rPr>
        <w:t>水下</w:t>
      </w:r>
      <w:r w:rsidR="002271AC" w:rsidRPr="00A21255">
        <w:rPr>
          <w:sz w:val="21"/>
          <w:szCs w:val="21"/>
        </w:rPr>
        <w:object w:dxaOrig="440" w:dyaOrig="260" w14:anchorId="339CE368">
          <v:shape id="_x0000_i1385" type="#_x0000_t75" style="width:22pt;height:13.5pt" o:ole="">
            <v:imagedata r:id="rId717" o:title=""/>
          </v:shape>
          <o:OLEObject Type="Embed" ProgID="Equation.DSMT4" ShapeID="_x0000_i1385" DrawAspect="Content" ObjectID="_1803241634" r:id="rId718"/>
        </w:object>
      </w:r>
      <w:r w:rsidR="002271AC" w:rsidRPr="00A21255">
        <w:rPr>
          <w:sz w:val="21"/>
          <w:szCs w:val="21"/>
        </w:rPr>
        <w:t>处气泡的压强差是</w:t>
      </w:r>
      <w:r w:rsidR="002271AC" w:rsidRPr="00A21255">
        <w:rPr>
          <w:sz w:val="21"/>
          <w:szCs w:val="21"/>
        </w:rPr>
        <w:object w:dxaOrig="499" w:dyaOrig="260" w14:anchorId="24CCD0E5">
          <v:shape id="_x0000_i1386" type="#_x0000_t75" style="width:25pt;height:13.5pt" o:ole="">
            <v:imagedata r:id="rId719" o:title=""/>
          </v:shape>
          <o:OLEObject Type="Embed" ProgID="Equation.DSMT4" ShapeID="_x0000_i1386" DrawAspect="Content" ObjectID="_1803241635" r:id="rId720"/>
        </w:object>
      </w:r>
      <w:r w:rsidR="002271AC" w:rsidRPr="00A21255">
        <w:rPr>
          <w:sz w:val="21"/>
          <w:szCs w:val="21"/>
        </w:rPr>
        <w:t>，气泡在接近水面时的半径与原来半径之比为</w:t>
      </w:r>
      <w:r w:rsidR="002271AC" w:rsidRPr="00A21255">
        <w:rPr>
          <w:sz w:val="21"/>
          <w:szCs w:val="21"/>
        </w:rPr>
        <w:object w:dxaOrig="380" w:dyaOrig="600" w14:anchorId="607698F0">
          <v:shape id="_x0000_i1387" type="#_x0000_t75" style="width:19.5pt;height:30pt" o:ole="">
            <v:imagedata r:id="rId721" o:title=""/>
          </v:shape>
          <o:OLEObject Type="Embed" ProgID="Equation.DSMT4" ShapeID="_x0000_i1387" DrawAspect="Content" ObjectID="_1803241636" r:id="rId722"/>
        </w:object>
      </w:r>
      <w:r w:rsidR="002271AC" w:rsidRPr="00A21255">
        <w:rPr>
          <w:sz w:val="21"/>
          <w:szCs w:val="21"/>
        </w:rPr>
        <w:t>。</w:t>
      </w:r>
    </w:p>
    <w:p w14:paraId="3F3417CF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（</w:t>
      </w:r>
      <w:r w:rsidR="00BF1A3A" w:rsidRPr="00A21255">
        <w:rPr>
          <w:sz w:val="21"/>
          <w:szCs w:val="21"/>
        </w:rPr>
        <w:fldChar w:fldCharType="begin"/>
      </w:r>
      <w:r w:rsidRPr="00A21255">
        <w:rPr>
          <w:sz w:val="21"/>
          <w:szCs w:val="21"/>
        </w:rPr>
        <w:instrText xml:space="preserve"> = 1 \* roman </w:instrText>
      </w:r>
      <w:r w:rsidR="00BF1A3A" w:rsidRPr="00A21255">
        <w:rPr>
          <w:sz w:val="21"/>
          <w:szCs w:val="21"/>
        </w:rPr>
        <w:fldChar w:fldCharType="separate"/>
      </w:r>
      <w:r w:rsidRPr="00A21255">
        <w:rPr>
          <w:noProof/>
          <w:sz w:val="21"/>
          <w:szCs w:val="21"/>
        </w:rPr>
        <w:t>i</w:t>
      </w:r>
      <w:r w:rsidR="00BF1A3A" w:rsidRPr="00A21255">
        <w:rPr>
          <w:sz w:val="21"/>
          <w:szCs w:val="21"/>
        </w:rPr>
        <w:fldChar w:fldCharType="end"/>
      </w:r>
      <w:r w:rsidRPr="00A21255">
        <w:rPr>
          <w:sz w:val="21"/>
          <w:szCs w:val="21"/>
        </w:rPr>
        <w:t>）由公式</w:t>
      </w:r>
      <w:r w:rsidRPr="00A21255">
        <w:rPr>
          <w:sz w:val="21"/>
          <w:szCs w:val="21"/>
        </w:rPr>
        <w:object w:dxaOrig="840" w:dyaOrig="560" w14:anchorId="40D60E6C">
          <v:shape id="_x0000_i1388" type="#_x0000_t75" style="width:42pt;height:27.5pt" o:ole="">
            <v:imagedata r:id="rId723" o:title=""/>
          </v:shape>
          <o:OLEObject Type="Embed" ProgID="Equation.DSMT4" ShapeID="_x0000_i1388" DrawAspect="Content" ObjectID="_1803241637" r:id="rId724"/>
        </w:object>
      </w:r>
      <w:r w:rsidRPr="00A21255">
        <w:rPr>
          <w:sz w:val="21"/>
          <w:szCs w:val="21"/>
        </w:rPr>
        <w:t>得，</w:t>
      </w:r>
      <w:r w:rsidRPr="00A21255">
        <w:rPr>
          <w:sz w:val="21"/>
          <w:szCs w:val="21"/>
        </w:rPr>
        <w:object w:dxaOrig="2120" w:dyaOrig="560" w14:anchorId="6EF419E7">
          <v:shape id="_x0000_i1389" type="#_x0000_t75" style="width:106pt;height:27.5pt" o:ole="">
            <v:imagedata r:id="rId725" o:title=""/>
          </v:shape>
          <o:OLEObject Type="Embed" ProgID="Equation.DSMT4" ShapeID="_x0000_i1389" DrawAspect="Content" ObjectID="_1803241638" r:id="rId726"/>
        </w:object>
      </w:r>
      <w:r>
        <w:rPr>
          <w:rFonts w:hint="eastAsia"/>
          <w:sz w:val="21"/>
          <w:szCs w:val="21"/>
        </w:rPr>
        <w:t>，</w:t>
      </w:r>
      <w:r w:rsidRPr="00A21255">
        <w:rPr>
          <w:sz w:val="21"/>
          <w:szCs w:val="21"/>
        </w:rPr>
        <w:t>水下</w:t>
      </w:r>
      <w:r w:rsidRPr="00A21255">
        <w:rPr>
          <w:sz w:val="21"/>
          <w:szCs w:val="21"/>
        </w:rPr>
        <w:object w:dxaOrig="440" w:dyaOrig="260" w14:anchorId="25929680">
          <v:shape id="_x0000_i1390" type="#_x0000_t75" style="width:22pt;height:13.5pt" o:ole="">
            <v:imagedata r:id="rId717" o:title=""/>
          </v:shape>
          <o:OLEObject Type="Embed" ProgID="Equation.DSMT4" ShapeID="_x0000_i1390" DrawAspect="Content" ObjectID="_1803241639" r:id="rId727"/>
        </w:object>
      </w:r>
      <w:r w:rsidRPr="00A21255">
        <w:rPr>
          <w:sz w:val="21"/>
          <w:szCs w:val="21"/>
        </w:rPr>
        <w:t>处气泡的压强差是</w:t>
      </w:r>
      <w:r w:rsidRPr="00A21255">
        <w:rPr>
          <w:sz w:val="21"/>
          <w:szCs w:val="21"/>
        </w:rPr>
        <w:object w:dxaOrig="499" w:dyaOrig="260" w14:anchorId="03A46F6A">
          <v:shape id="_x0000_i1391" type="#_x0000_t75" style="width:25pt;height:13.5pt" o:ole="">
            <v:imagedata r:id="rId719" o:title=""/>
          </v:shape>
          <o:OLEObject Type="Embed" ProgID="Equation.DSMT4" ShapeID="_x0000_i1391" DrawAspect="Content" ObjectID="_1803241640" r:id="rId728"/>
        </w:object>
      </w:r>
      <w:r w:rsidRPr="00A21255">
        <w:rPr>
          <w:sz w:val="21"/>
          <w:szCs w:val="21"/>
        </w:rPr>
        <w:t>。</w:t>
      </w:r>
    </w:p>
    <w:p w14:paraId="4C82298E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（</w:t>
      </w:r>
      <w:r w:rsidRPr="00A21255">
        <w:rPr>
          <w:sz w:val="21"/>
          <w:szCs w:val="21"/>
        </w:rPr>
        <w:t>ii</w:t>
      </w:r>
      <w:r w:rsidRPr="00A21255">
        <w:rPr>
          <w:sz w:val="21"/>
          <w:szCs w:val="21"/>
        </w:rPr>
        <w:t>）忽略水温随水深的变化，所以在水深</w:t>
      </w:r>
      <w:r w:rsidRPr="00A21255">
        <w:rPr>
          <w:sz w:val="21"/>
          <w:szCs w:val="21"/>
        </w:rPr>
        <w:object w:dxaOrig="440" w:dyaOrig="260" w14:anchorId="5652F0DA">
          <v:shape id="_x0000_i1392" type="#_x0000_t75" style="width:22pt;height:13.5pt" o:ole="">
            <v:imagedata r:id="rId729" o:title=""/>
          </v:shape>
          <o:OLEObject Type="Embed" ProgID="Equation.DSMT4" ShapeID="_x0000_i1392" DrawAspect="Content" ObjectID="_1803241641" r:id="rId730"/>
        </w:object>
      </w:r>
      <w:r w:rsidRPr="00A21255">
        <w:rPr>
          <w:sz w:val="21"/>
          <w:szCs w:val="21"/>
        </w:rPr>
        <w:t>处和在接近水面时气泡内温度相同。</w:t>
      </w:r>
    </w:p>
    <w:p w14:paraId="3880FFC2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由理想气体状态方程</w:t>
      </w:r>
      <w:r w:rsidRPr="00A21255">
        <w:rPr>
          <w:sz w:val="21"/>
          <w:szCs w:val="21"/>
        </w:rPr>
        <w:object w:dxaOrig="960" w:dyaOrig="260" w14:anchorId="46EEAFA4">
          <v:shape id="_x0000_i1393" type="#_x0000_t75" style="width:48pt;height:13.5pt" o:ole="">
            <v:imagedata r:id="rId710" o:title=""/>
          </v:shape>
          <o:OLEObject Type="Embed" ProgID="Equation.DSMT4" ShapeID="_x0000_i1393" DrawAspect="Content" ObjectID="_1803241642" r:id="rId731"/>
        </w:object>
      </w:r>
      <w:r w:rsidRPr="00A21255">
        <w:rPr>
          <w:sz w:val="21"/>
          <w:szCs w:val="21"/>
        </w:rPr>
        <w:t>，得</w:t>
      </w:r>
      <w:r w:rsidRPr="00A21255">
        <w:rPr>
          <w:sz w:val="21"/>
          <w:szCs w:val="21"/>
        </w:rPr>
        <w:object w:dxaOrig="940" w:dyaOrig="320" w14:anchorId="4DD4F541">
          <v:shape id="_x0000_i1394" type="#_x0000_t75" style="width:47pt;height:15.5pt" o:ole="">
            <v:imagedata r:id="rId732" o:title=""/>
          </v:shape>
          <o:OLEObject Type="Embed" ProgID="Equation.DSMT4" ShapeID="_x0000_i1394" DrawAspect="Content" ObjectID="_1803241643" r:id="rId733"/>
        </w:object>
      </w:r>
      <w:r w:rsidRPr="00A21255">
        <w:rPr>
          <w:rFonts w:ascii="宋体" w:hAnsi="宋体" w:cs="宋体" w:hint="eastAsia"/>
          <w:sz w:val="21"/>
          <w:szCs w:val="21"/>
        </w:rPr>
        <w:t>①</w:t>
      </w:r>
    </w:p>
    <w:p w14:paraId="47E080C8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其中，</w:t>
      </w:r>
      <w:r w:rsidRPr="00A21255">
        <w:rPr>
          <w:sz w:val="21"/>
          <w:szCs w:val="21"/>
        </w:rPr>
        <w:object w:dxaOrig="900" w:dyaOrig="560" w14:anchorId="7DD18DCF">
          <v:shape id="_x0000_i1395" type="#_x0000_t75" style="width:46pt;height:27.5pt" o:ole="">
            <v:imagedata r:id="rId734" o:title=""/>
          </v:shape>
          <o:OLEObject Type="Embed" ProgID="Equation.DSMT4" ShapeID="_x0000_i1395" DrawAspect="Content" ObjectID="_1803241644" r:id="rId735"/>
        </w:object>
      </w:r>
      <w:r w:rsidRPr="00A21255">
        <w:rPr>
          <w:rFonts w:ascii="宋体" w:hAnsi="宋体" w:cs="宋体" w:hint="eastAsia"/>
          <w:sz w:val="21"/>
          <w:szCs w:val="21"/>
        </w:rPr>
        <w:t>②</w:t>
      </w:r>
      <w:r>
        <w:rPr>
          <w:rFonts w:ascii="宋体" w:hAnsi="宋体" w:cs="宋体" w:hint="eastAsia"/>
          <w:sz w:val="21"/>
          <w:szCs w:val="21"/>
        </w:rPr>
        <w:t>，</w:t>
      </w:r>
      <w:r w:rsidRPr="00A21255">
        <w:rPr>
          <w:sz w:val="21"/>
          <w:szCs w:val="21"/>
        </w:rPr>
        <w:object w:dxaOrig="920" w:dyaOrig="560" w14:anchorId="6B3A3E2D">
          <v:shape id="_x0000_i1396" type="#_x0000_t75" style="width:46.5pt;height:27.5pt" o:ole="">
            <v:imagedata r:id="rId736" o:title=""/>
          </v:shape>
          <o:OLEObject Type="Embed" ProgID="Equation.DSMT4" ShapeID="_x0000_i1396" DrawAspect="Content" ObjectID="_1803241645" r:id="rId737"/>
        </w:object>
      </w:r>
      <w:r w:rsidRPr="00A21255">
        <w:rPr>
          <w:sz w:val="21"/>
          <w:szCs w:val="21"/>
        </w:rPr>
        <w:tab/>
      </w:r>
      <w:r w:rsidR="00BF1A3A" w:rsidRPr="00A21255">
        <w:rPr>
          <w:sz w:val="21"/>
          <w:szCs w:val="21"/>
        </w:rPr>
        <w:fldChar w:fldCharType="begin"/>
      </w:r>
      <w:r w:rsidRPr="00A21255">
        <w:rPr>
          <w:sz w:val="21"/>
          <w:szCs w:val="21"/>
        </w:rPr>
        <w:instrText xml:space="preserve"> = 3 \* GB3 </w:instrText>
      </w:r>
      <w:r w:rsidR="00BF1A3A" w:rsidRPr="00A21255">
        <w:rPr>
          <w:sz w:val="21"/>
          <w:szCs w:val="21"/>
        </w:rPr>
        <w:fldChar w:fldCharType="separate"/>
      </w:r>
      <w:r w:rsidRPr="00A21255">
        <w:rPr>
          <w:rFonts w:ascii="宋体" w:hAnsi="宋体" w:cs="宋体" w:hint="eastAsia"/>
          <w:noProof/>
          <w:sz w:val="21"/>
          <w:szCs w:val="21"/>
        </w:rPr>
        <w:t>③</w:t>
      </w:r>
      <w:r w:rsidR="00BF1A3A" w:rsidRPr="00A21255">
        <w:rPr>
          <w:sz w:val="21"/>
          <w:szCs w:val="21"/>
        </w:rPr>
        <w:fldChar w:fldCharType="end"/>
      </w:r>
    </w:p>
    <w:p w14:paraId="0AB94131" w14:textId="77777777" w:rsidR="00DF561C" w:rsidRPr="00A21255" w:rsidRDefault="00DF561C" w:rsidP="00DF561C">
      <w:pPr>
        <w:spacing w:line="360" w:lineRule="auto"/>
        <w:jc w:val="left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由于气泡内外的压强差远小于水压，气泡内压强可近似等于对应位置处的水压，所以有</w:t>
      </w:r>
      <w:r w:rsidRPr="00A21255">
        <w:rPr>
          <w:sz w:val="21"/>
          <w:szCs w:val="21"/>
        </w:rPr>
        <w:object w:dxaOrig="4920" w:dyaOrig="340" w14:anchorId="3470277B">
          <v:shape id="_x0000_i1397" type="#_x0000_t75" style="width:246.5pt;height:17.5pt" o:ole="">
            <v:imagedata r:id="rId738" o:title=""/>
          </v:shape>
          <o:OLEObject Type="Embed" ProgID="Equation.DSMT4" ShapeID="_x0000_i1397" DrawAspect="Content" ObjectID="_1803241646" r:id="rId739"/>
        </w:object>
      </w:r>
      <w:r w:rsidRPr="00A21255">
        <w:rPr>
          <w:rFonts w:ascii="宋体" w:hAnsi="宋体" w:cs="宋体" w:hint="eastAsia"/>
          <w:sz w:val="21"/>
          <w:szCs w:val="21"/>
        </w:rPr>
        <w:t>④</w:t>
      </w:r>
    </w:p>
    <w:p w14:paraId="0006A1B0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object w:dxaOrig="639" w:dyaOrig="320" w14:anchorId="4DA75926">
          <v:shape id="_x0000_i1398" type="#_x0000_t75" style="width:32pt;height:15.5pt" o:ole="">
            <v:imagedata r:id="rId740" o:title=""/>
          </v:shape>
          <o:OLEObject Type="Embed" ProgID="Equation.DSMT4" ShapeID="_x0000_i1398" DrawAspect="Content" ObjectID="_1803241647" r:id="rId741"/>
        </w:object>
      </w:r>
      <w:r w:rsidRPr="00A21255">
        <w:rPr>
          <w:rFonts w:ascii="宋体" w:hAnsi="宋体" w:cs="宋体" w:hint="eastAsia"/>
          <w:sz w:val="21"/>
          <w:szCs w:val="21"/>
        </w:rPr>
        <w:t>⑤</w:t>
      </w:r>
    </w:p>
    <w:p w14:paraId="197588D9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将</w:t>
      </w:r>
      <w:r w:rsidR="00BF1A3A" w:rsidRPr="00A21255">
        <w:rPr>
          <w:sz w:val="21"/>
          <w:szCs w:val="21"/>
        </w:rPr>
        <w:fldChar w:fldCharType="begin"/>
      </w:r>
      <w:r w:rsidRPr="00A21255">
        <w:rPr>
          <w:sz w:val="21"/>
          <w:szCs w:val="21"/>
        </w:rPr>
        <w:instrText xml:space="preserve"> = 2 \* GB3 </w:instrText>
      </w:r>
      <w:r w:rsidR="00BF1A3A" w:rsidRPr="00A21255">
        <w:rPr>
          <w:sz w:val="21"/>
          <w:szCs w:val="21"/>
        </w:rPr>
        <w:fldChar w:fldCharType="separate"/>
      </w:r>
      <w:r w:rsidRPr="00A21255">
        <w:rPr>
          <w:rFonts w:ascii="宋体" w:hAnsi="宋体" w:cs="宋体" w:hint="eastAsia"/>
          <w:sz w:val="21"/>
          <w:szCs w:val="21"/>
        </w:rPr>
        <w:t>②</w:t>
      </w:r>
      <w:r w:rsidR="00BF1A3A" w:rsidRPr="00A21255">
        <w:rPr>
          <w:sz w:val="21"/>
          <w:szCs w:val="21"/>
        </w:rPr>
        <w:fldChar w:fldCharType="end"/>
      </w:r>
      <w:r w:rsidR="00BF1A3A" w:rsidRPr="00A21255">
        <w:rPr>
          <w:sz w:val="21"/>
          <w:szCs w:val="21"/>
        </w:rPr>
        <w:fldChar w:fldCharType="begin"/>
      </w:r>
      <w:r w:rsidRPr="00A21255">
        <w:rPr>
          <w:sz w:val="21"/>
          <w:szCs w:val="21"/>
        </w:rPr>
        <w:instrText xml:space="preserve"> = 3 \* GB3 </w:instrText>
      </w:r>
      <w:r w:rsidR="00BF1A3A" w:rsidRPr="00A21255">
        <w:rPr>
          <w:sz w:val="21"/>
          <w:szCs w:val="21"/>
        </w:rPr>
        <w:fldChar w:fldCharType="separate"/>
      </w:r>
      <w:r w:rsidRPr="00A21255">
        <w:rPr>
          <w:rFonts w:ascii="宋体" w:hAnsi="宋体" w:cs="宋体" w:hint="eastAsia"/>
          <w:sz w:val="21"/>
          <w:szCs w:val="21"/>
        </w:rPr>
        <w:t>③</w:t>
      </w:r>
      <w:r w:rsidR="00BF1A3A" w:rsidRPr="00A21255">
        <w:rPr>
          <w:sz w:val="21"/>
          <w:szCs w:val="21"/>
        </w:rPr>
        <w:fldChar w:fldCharType="end"/>
      </w:r>
      <w:r w:rsidR="00BF1A3A" w:rsidRPr="00A21255">
        <w:rPr>
          <w:sz w:val="21"/>
          <w:szCs w:val="21"/>
        </w:rPr>
        <w:fldChar w:fldCharType="begin"/>
      </w:r>
      <w:r w:rsidRPr="00A21255">
        <w:rPr>
          <w:sz w:val="21"/>
          <w:szCs w:val="21"/>
        </w:rPr>
        <w:instrText xml:space="preserve"> = 4 \* GB3 </w:instrText>
      </w:r>
      <w:r w:rsidR="00BF1A3A" w:rsidRPr="00A21255">
        <w:rPr>
          <w:sz w:val="21"/>
          <w:szCs w:val="21"/>
        </w:rPr>
        <w:fldChar w:fldCharType="separate"/>
      </w:r>
      <w:r w:rsidRPr="00A21255">
        <w:rPr>
          <w:rFonts w:ascii="宋体" w:hAnsi="宋体" w:cs="宋体" w:hint="eastAsia"/>
          <w:sz w:val="21"/>
          <w:szCs w:val="21"/>
        </w:rPr>
        <w:t>④</w:t>
      </w:r>
      <w:r w:rsidR="00BF1A3A" w:rsidRPr="00A21255">
        <w:rPr>
          <w:sz w:val="21"/>
          <w:szCs w:val="21"/>
        </w:rPr>
        <w:fldChar w:fldCharType="end"/>
      </w:r>
      <w:r w:rsidR="00BF1A3A" w:rsidRPr="00A21255">
        <w:rPr>
          <w:sz w:val="21"/>
          <w:szCs w:val="21"/>
        </w:rPr>
        <w:fldChar w:fldCharType="begin"/>
      </w:r>
      <w:r w:rsidRPr="00A21255">
        <w:rPr>
          <w:sz w:val="21"/>
          <w:szCs w:val="21"/>
        </w:rPr>
        <w:instrText xml:space="preserve"> = 5 \* GB3 </w:instrText>
      </w:r>
      <w:r w:rsidR="00BF1A3A" w:rsidRPr="00A21255">
        <w:rPr>
          <w:sz w:val="21"/>
          <w:szCs w:val="21"/>
        </w:rPr>
        <w:fldChar w:fldCharType="separate"/>
      </w:r>
      <w:r w:rsidRPr="00A21255">
        <w:rPr>
          <w:rFonts w:ascii="宋体" w:hAnsi="宋体" w:cs="宋体" w:hint="eastAsia"/>
          <w:sz w:val="21"/>
          <w:szCs w:val="21"/>
        </w:rPr>
        <w:t>⑤</w:t>
      </w:r>
      <w:r w:rsidR="00BF1A3A" w:rsidRPr="00A21255">
        <w:rPr>
          <w:sz w:val="21"/>
          <w:szCs w:val="21"/>
        </w:rPr>
        <w:fldChar w:fldCharType="end"/>
      </w:r>
      <w:r w:rsidRPr="00A21255">
        <w:rPr>
          <w:sz w:val="21"/>
          <w:szCs w:val="21"/>
        </w:rPr>
        <w:t>带入</w:t>
      </w:r>
      <w:r w:rsidR="00BF1A3A" w:rsidRPr="00A21255">
        <w:rPr>
          <w:sz w:val="21"/>
          <w:szCs w:val="21"/>
        </w:rPr>
        <w:fldChar w:fldCharType="begin"/>
      </w:r>
      <w:r w:rsidRPr="00A21255">
        <w:rPr>
          <w:sz w:val="21"/>
          <w:szCs w:val="21"/>
        </w:rPr>
        <w:instrText xml:space="preserve"> = 1 \* GB3 </w:instrText>
      </w:r>
      <w:r w:rsidR="00BF1A3A" w:rsidRPr="00A21255">
        <w:rPr>
          <w:sz w:val="21"/>
          <w:szCs w:val="21"/>
        </w:rPr>
        <w:fldChar w:fldCharType="separate"/>
      </w:r>
      <w:r w:rsidRPr="00A21255">
        <w:rPr>
          <w:rFonts w:ascii="宋体" w:hAnsi="宋体" w:cs="宋体" w:hint="eastAsia"/>
          <w:sz w:val="21"/>
          <w:szCs w:val="21"/>
        </w:rPr>
        <w:t>①</w:t>
      </w:r>
      <w:r w:rsidR="00BF1A3A" w:rsidRPr="00A21255">
        <w:rPr>
          <w:sz w:val="21"/>
          <w:szCs w:val="21"/>
        </w:rPr>
        <w:fldChar w:fldCharType="end"/>
      </w:r>
      <w:r w:rsidRPr="00A21255">
        <w:rPr>
          <w:sz w:val="21"/>
          <w:szCs w:val="21"/>
        </w:rPr>
        <w:t>得，</w:t>
      </w:r>
      <w:r w:rsidRPr="00A21255">
        <w:rPr>
          <w:sz w:val="21"/>
          <w:szCs w:val="21"/>
        </w:rPr>
        <w:object w:dxaOrig="2040" w:dyaOrig="560" w14:anchorId="2813DAE0">
          <v:shape id="_x0000_i1399" type="#_x0000_t75" style="width:102pt;height:27.5pt" o:ole="">
            <v:imagedata r:id="rId742" o:title=""/>
          </v:shape>
          <o:OLEObject Type="Embed" ProgID="Equation.DSMT4" ShapeID="_x0000_i1399" DrawAspect="Content" ObjectID="_1803241648" r:id="rId743"/>
        </w:object>
      </w:r>
      <w:r>
        <w:rPr>
          <w:rFonts w:hint="eastAsia"/>
          <w:sz w:val="21"/>
          <w:szCs w:val="21"/>
        </w:rPr>
        <w:t>，</w:t>
      </w:r>
      <w:r w:rsidRPr="00A21255">
        <w:rPr>
          <w:sz w:val="21"/>
          <w:szCs w:val="21"/>
        </w:rPr>
        <w:object w:dxaOrig="740" w:dyaOrig="340" w14:anchorId="1CC09593">
          <v:shape id="_x0000_i1400" type="#_x0000_t75" style="width:36.5pt;height:17.5pt" o:ole="">
            <v:imagedata r:id="rId744" o:title=""/>
          </v:shape>
          <o:OLEObject Type="Embed" ProgID="Equation.DSMT4" ShapeID="_x0000_i1400" DrawAspect="Content" ObjectID="_1803241649" r:id="rId745"/>
        </w:object>
      </w:r>
      <w:r>
        <w:rPr>
          <w:rFonts w:hint="eastAsia"/>
          <w:sz w:val="21"/>
          <w:szCs w:val="21"/>
        </w:rPr>
        <w:t>，</w:t>
      </w:r>
      <w:r w:rsidRPr="00A21255">
        <w:rPr>
          <w:sz w:val="21"/>
          <w:szCs w:val="21"/>
        </w:rPr>
        <w:object w:dxaOrig="1180" w:dyaOrig="600" w14:anchorId="2336E5D8">
          <v:shape id="_x0000_i1401" type="#_x0000_t75" style="width:58.5pt;height:30pt" o:ole="">
            <v:imagedata r:id="rId746" o:title=""/>
          </v:shape>
          <o:OLEObject Type="Embed" ProgID="Equation.DSMT4" ShapeID="_x0000_i1401" DrawAspect="Content" ObjectID="_1803241650" r:id="rId747"/>
        </w:object>
      </w:r>
    </w:p>
    <w:p w14:paraId="4D0FB13E" w14:textId="77777777" w:rsidR="00DF561C" w:rsidRPr="00DF561C" w:rsidRDefault="00DF561C" w:rsidP="000637D7">
      <w:pPr>
        <w:spacing w:line="360" w:lineRule="auto"/>
        <w:rPr>
          <w:b/>
          <w:sz w:val="21"/>
          <w:szCs w:val="21"/>
        </w:rPr>
      </w:pPr>
      <w:r w:rsidRPr="00DF561C">
        <w:rPr>
          <w:b/>
          <w:sz w:val="21"/>
          <w:szCs w:val="21"/>
        </w:rPr>
        <w:t>四</w:t>
      </w:r>
      <w:r w:rsidRPr="00DF561C">
        <w:rPr>
          <w:rFonts w:hint="eastAsia"/>
          <w:b/>
          <w:sz w:val="21"/>
          <w:szCs w:val="21"/>
        </w:rPr>
        <w:t>、</w:t>
      </w:r>
      <w:r w:rsidRPr="00DF561C">
        <w:rPr>
          <w:b/>
          <w:sz w:val="21"/>
          <w:szCs w:val="21"/>
        </w:rPr>
        <w:t>选修</w:t>
      </w:r>
      <w:r w:rsidRPr="00DF561C">
        <w:rPr>
          <w:rFonts w:hint="eastAsia"/>
          <w:b/>
          <w:sz w:val="21"/>
          <w:szCs w:val="21"/>
        </w:rPr>
        <w:t>3-</w:t>
      </w:r>
      <w:r w:rsidRPr="00DF561C">
        <w:rPr>
          <w:b/>
          <w:sz w:val="21"/>
          <w:szCs w:val="21"/>
        </w:rPr>
        <w:t>4</w:t>
      </w:r>
    </w:p>
    <w:p w14:paraId="6E0F78CC" w14:textId="77777777" w:rsidR="00DF561C" w:rsidRPr="00A21255" w:rsidRDefault="00DF561C" w:rsidP="00DF561C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(</w:t>
      </w:r>
      <w:proofErr w:type="gramStart"/>
      <w:r>
        <w:rPr>
          <w:sz w:val="21"/>
          <w:szCs w:val="21"/>
        </w:rPr>
        <w:t>1)</w:t>
      </w:r>
      <w:r w:rsidRPr="00A21255">
        <w:rPr>
          <w:sz w:val="21"/>
          <w:szCs w:val="21"/>
        </w:rPr>
        <w:t>ACE</w:t>
      </w:r>
      <w:proofErr w:type="gramEnd"/>
    </w:p>
    <w:p w14:paraId="629A199A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水面波是一种典型机械波，</w:t>
      </w: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对；从第一个波峰到第十个波峰中经历了九个波形，时间间隔为</w:t>
      </w:r>
      <w:r w:rsidRPr="00A21255">
        <w:rPr>
          <w:sz w:val="21"/>
          <w:szCs w:val="21"/>
        </w:rPr>
        <w:t>15</w:t>
      </w:r>
      <w:r w:rsidRPr="00A21255">
        <w:rPr>
          <w:sz w:val="21"/>
          <w:szCs w:val="21"/>
        </w:rPr>
        <w:t>秒，所以其振动周期为</w:t>
      </w:r>
      <w:r w:rsidRPr="00A21255">
        <w:rPr>
          <w:sz w:val="21"/>
          <w:szCs w:val="21"/>
        </w:rPr>
        <w:object w:dxaOrig="1180" w:dyaOrig="560" w14:anchorId="0C1C6737">
          <v:shape id="_x0000_i1402" type="#_x0000_t75" style="width:60pt;height:27.5pt" o:ole="">
            <v:imagedata r:id="rId748" o:title=""/>
          </v:shape>
          <o:OLEObject Type="Embed" ProgID="Equation.DSMT4" ShapeID="_x0000_i1402" DrawAspect="Content" ObjectID="_1803241651" r:id="rId749"/>
        </w:object>
      </w:r>
      <w:r w:rsidRPr="00A21255">
        <w:rPr>
          <w:sz w:val="21"/>
          <w:szCs w:val="21"/>
        </w:rPr>
        <w:t>，频率为</w:t>
      </w:r>
      <w:r w:rsidRPr="00A21255">
        <w:rPr>
          <w:sz w:val="21"/>
          <w:szCs w:val="21"/>
        </w:rPr>
        <w:t>0.6Hz</w: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错；其波长</w:t>
      </w:r>
      <w:r w:rsidRPr="00A21255">
        <w:rPr>
          <w:sz w:val="21"/>
          <w:szCs w:val="21"/>
        </w:rPr>
        <w:object w:dxaOrig="1760" w:dyaOrig="560" w14:anchorId="38B050FE">
          <v:shape id="_x0000_i1403" type="#_x0000_t75" style="width:87.5pt;height:27.5pt" o:ole="">
            <v:imagedata r:id="rId750" o:title=""/>
          </v:shape>
          <o:OLEObject Type="Embed" ProgID="Equation.DSMT4" ShapeID="_x0000_i1403" DrawAspect="Content" ObjectID="_1803241652" r:id="rId751"/>
        </w:object>
      </w:r>
      <w:r w:rsidRPr="00A21255">
        <w:rPr>
          <w:sz w:val="21"/>
          <w:szCs w:val="21"/>
        </w:rPr>
        <w:object w:dxaOrig="499" w:dyaOrig="260" w14:anchorId="5F1FF9F6">
          <v:shape id="_x0000_i1404" type="#_x0000_t75" style="width:25pt;height:12pt" o:ole="">
            <v:imagedata r:id="rId752" o:title=""/>
          </v:shape>
          <o:OLEObject Type="Embed" ProgID="Equation.DSMT4" ShapeID="_x0000_i1404" DrawAspect="Content" ObjectID="_1803241653" r:id="rId753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t>C</w:t>
      </w:r>
      <w:r w:rsidRPr="00A21255">
        <w:rPr>
          <w:sz w:val="21"/>
          <w:szCs w:val="21"/>
        </w:rPr>
        <w:t>对；波中的质点都上下振动，不随波迁移，但是能传递能量，</w:t>
      </w:r>
      <w:r w:rsidRPr="00A21255">
        <w:rPr>
          <w:sz w:val="21"/>
          <w:szCs w:val="21"/>
        </w:rPr>
        <w:t>D</w:t>
      </w:r>
      <w:r w:rsidRPr="00A21255">
        <w:rPr>
          <w:sz w:val="21"/>
          <w:szCs w:val="21"/>
        </w:rPr>
        <w:t>错</w:t>
      </w:r>
      <w:r w:rsidRPr="00A21255">
        <w:rPr>
          <w:sz w:val="21"/>
          <w:szCs w:val="21"/>
        </w:rPr>
        <w:t>E</w:t>
      </w:r>
      <w:r w:rsidRPr="00A21255">
        <w:rPr>
          <w:sz w:val="21"/>
          <w:szCs w:val="21"/>
        </w:rPr>
        <w:t>对。</w:t>
      </w:r>
    </w:p>
    <w:p w14:paraId="4CD50D93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(2)</w:t>
      </w:r>
      <w:r w:rsidRPr="00A21255">
        <w:rPr>
          <w:sz w:val="21"/>
          <w:szCs w:val="21"/>
        </w:rPr>
        <w:t>（</w:t>
      </w:r>
      <w:proofErr w:type="spellStart"/>
      <w:r w:rsidRPr="00A21255">
        <w:rPr>
          <w:sz w:val="21"/>
          <w:szCs w:val="21"/>
        </w:rPr>
        <w:t>i</w:t>
      </w:r>
      <w:proofErr w:type="spellEnd"/>
      <w:r w:rsidRPr="00A21255">
        <w:rPr>
          <w:sz w:val="21"/>
          <w:szCs w:val="21"/>
        </w:rPr>
        <w:t>）光由</w:t>
      </w: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射向</w:t>
      </w: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发生全反射，光路如图：</w:t>
      </w:r>
    </w:p>
    <w:p w14:paraId="24769812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lastRenderedPageBreak/>
        <w:t>由反射公式可知：</w:t>
      </w:r>
      <w:r w:rsidRPr="00A21255">
        <w:rPr>
          <w:sz w:val="21"/>
          <w:szCs w:val="21"/>
        </w:rPr>
        <w:object w:dxaOrig="960" w:dyaOrig="260" w14:anchorId="68C53C77">
          <v:shape id="_x0000_i1405" type="#_x0000_t75" style="width:48pt;height:12pt" o:ole="">
            <v:imagedata r:id="rId754" o:title=""/>
          </v:shape>
          <o:OLEObject Type="Embed" ProgID="Equation.DSMT4" ShapeID="_x0000_i1405" DrawAspect="Content" ObjectID="_1803241654" r:id="rId755"/>
        </w:object>
      </w:r>
      <w:r>
        <w:rPr>
          <w:rFonts w:hint="eastAsia"/>
          <w:sz w:val="21"/>
          <w:szCs w:val="21"/>
        </w:rPr>
        <w:t>，</w:t>
      </w:r>
      <w:r w:rsidRPr="00A21255">
        <w:rPr>
          <w:sz w:val="21"/>
          <w:szCs w:val="21"/>
        </w:rPr>
        <w:t>得：</w:t>
      </w:r>
      <w:r w:rsidRPr="00A21255">
        <w:rPr>
          <w:sz w:val="21"/>
          <w:szCs w:val="21"/>
        </w:rPr>
        <w:object w:dxaOrig="820" w:dyaOrig="560" w14:anchorId="71AD82DC">
          <v:shape id="_x0000_i1406" type="#_x0000_t75" style="width:42pt;height:27.5pt" o:ole="">
            <v:imagedata r:id="rId756" o:title=""/>
          </v:shape>
          <o:OLEObject Type="Embed" ProgID="Equation.DSMT4" ShapeID="_x0000_i1406" DrawAspect="Content" ObjectID="_1803241655" r:id="rId757"/>
        </w:object>
      </w:r>
      <w:r w:rsidRPr="00A21255">
        <w:rPr>
          <w:sz w:val="21"/>
          <w:szCs w:val="21"/>
        </w:rPr>
        <w:t>；</w:t>
      </w:r>
    </w:p>
    <w:p w14:paraId="74B4B1F1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</w:t>
      </w:r>
      <w:r w:rsidRPr="00A21255">
        <w:rPr>
          <w:sz w:val="21"/>
          <w:szCs w:val="21"/>
        </w:rPr>
        <w:object w:dxaOrig="920" w:dyaOrig="340" w14:anchorId="288225C3">
          <v:shape id="_x0000_i1407" type="#_x0000_t75" style="width:46pt;height:17.5pt" o:ole="">
            <v:imagedata r:id="rId758" o:title=""/>
          </v:shape>
          <o:OLEObject Type="Embed" ProgID="Equation.DSMT4" ShapeID="_x0000_i1407" DrawAspect="Content" ObjectID="_1803241656" r:id="rId759"/>
        </w:object>
      </w:r>
      <w:r w:rsidRPr="00A21255">
        <w:rPr>
          <w:sz w:val="21"/>
          <w:szCs w:val="21"/>
        </w:rPr>
        <w:t>，由几何关系可得：</w:t>
      </w:r>
      <w:r w:rsidRPr="00A21255">
        <w:rPr>
          <w:sz w:val="21"/>
          <w:szCs w:val="21"/>
        </w:rPr>
        <w:object w:dxaOrig="2000" w:dyaOrig="380" w14:anchorId="23EF7CCA">
          <v:shape id="_x0000_i1408" type="#_x0000_t75" style="width:100pt;height:19pt" o:ole="">
            <v:imagedata r:id="rId760" o:title=""/>
          </v:shape>
          <o:OLEObject Type="Embed" ProgID="Equation.DSMT4" ShapeID="_x0000_i1408" DrawAspect="Content" ObjectID="_1803241657" r:id="rId761"/>
        </w:object>
      </w:r>
    </w:p>
    <w:p w14:paraId="531B6EB9" w14:textId="77777777" w:rsidR="00DF561C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所以水深</w:t>
      </w:r>
      <w:r w:rsidRPr="00A21255">
        <w:rPr>
          <w:sz w:val="21"/>
          <w:szCs w:val="21"/>
        </w:rPr>
        <w:object w:dxaOrig="499" w:dyaOrig="320" w14:anchorId="359307C8">
          <v:shape id="_x0000_i1409" type="#_x0000_t75" style="width:25pt;height:15.5pt" o:ole="">
            <v:imagedata r:id="rId762" o:title=""/>
          </v:shape>
          <o:OLEObject Type="Embed" ProgID="Equation.DSMT4" ShapeID="_x0000_i1409" DrawAspect="Content" ObjectID="_1803241658" r:id="rId763"/>
        </w:object>
      </w:r>
      <w:r w:rsidRPr="00A21255">
        <w:rPr>
          <w:sz w:val="21"/>
          <w:szCs w:val="21"/>
        </w:rPr>
        <w:t>。</w:t>
      </w:r>
    </w:p>
    <w:p w14:paraId="5E7398EE" w14:textId="77777777" w:rsidR="00DF561C" w:rsidRPr="00A21255" w:rsidRDefault="00DF561C" w:rsidP="00DF561C">
      <w:pPr>
        <w:spacing w:line="360" w:lineRule="auto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649E588C" wp14:editId="29B7EB59">
            <wp:extent cx="1920240" cy="1383665"/>
            <wp:effectExtent l="0" t="0" r="381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/>
                    <pic:cNvPicPr>
                      <a:picLocks noChangeAspect="1" noChangeArrowheads="1"/>
                    </pic:cNvPicPr>
                  </pic:nvPicPr>
                  <pic:blipFill>
                    <a:blip r:embed="rId7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38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BEC79E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（</w:t>
      </w:r>
      <w:r w:rsidRPr="00A21255">
        <w:rPr>
          <w:sz w:val="21"/>
          <w:szCs w:val="21"/>
        </w:rPr>
        <w:t>ii</w:t>
      </w:r>
      <w:r w:rsidRPr="00A21255">
        <w:rPr>
          <w:sz w:val="21"/>
          <w:szCs w:val="21"/>
        </w:rPr>
        <w:t>）光由</w:t>
      </w: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点射入救生员眼中光路图如图：</w:t>
      </w:r>
    </w:p>
    <w:p w14:paraId="18FCB41E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由折射率公式：</w:t>
      </w:r>
      <w:r w:rsidRPr="00A21255">
        <w:rPr>
          <w:sz w:val="21"/>
          <w:szCs w:val="21"/>
        </w:rPr>
        <w:object w:dxaOrig="999" w:dyaOrig="560" w14:anchorId="0FCC6BCF">
          <v:shape id="_x0000_i1410" type="#_x0000_t75" style="width:50pt;height:27.5pt" o:ole="">
            <v:imagedata r:id="rId765" o:title=""/>
          </v:shape>
          <o:OLEObject Type="Embed" ProgID="Equation.DSMT4" ShapeID="_x0000_i1410" DrawAspect="Content" ObjectID="_1803241659" r:id="rId766"/>
        </w:object>
      </w:r>
    </w:p>
    <w:p w14:paraId="3196B3D2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可知：</w:t>
      </w:r>
      <w:r w:rsidRPr="00A21255">
        <w:rPr>
          <w:sz w:val="21"/>
          <w:szCs w:val="21"/>
        </w:rPr>
        <w:object w:dxaOrig="1100" w:dyaOrig="600" w14:anchorId="305099B3">
          <v:shape id="_x0000_i1411" type="#_x0000_t75" style="width:54.5pt;height:30pt" o:ole="">
            <v:imagedata r:id="rId767" o:title=""/>
          </v:shape>
          <o:OLEObject Type="Embed" ProgID="Equation.DSMT4" ShapeID="_x0000_i1411" DrawAspect="Content" ObjectID="_1803241660" r:id="rId768"/>
        </w:object>
      </w:r>
      <w:r w:rsidRPr="00A21255">
        <w:rPr>
          <w:sz w:val="21"/>
          <w:szCs w:val="21"/>
        </w:rPr>
        <w:t>，</w:t>
      </w:r>
      <w:r w:rsidRPr="00A21255">
        <w:rPr>
          <w:sz w:val="21"/>
          <w:szCs w:val="21"/>
        </w:rPr>
        <w:object w:dxaOrig="1820" w:dyaOrig="639" w14:anchorId="1F253608">
          <v:shape id="_x0000_i1412" type="#_x0000_t75" style="width:90.5pt;height:32pt" o:ole="">
            <v:imagedata r:id="rId769" o:title=""/>
          </v:shape>
          <o:OLEObject Type="Embed" ProgID="Equation.DSMT4" ShapeID="_x0000_i1412" DrawAspect="Content" ObjectID="_1803241661" r:id="rId770"/>
        </w:object>
      </w:r>
    </w:p>
    <w:p w14:paraId="7D7D5FB8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设</w:t>
      </w:r>
      <w:r w:rsidRPr="00A21255">
        <w:rPr>
          <w:sz w:val="21"/>
          <w:szCs w:val="21"/>
        </w:rPr>
        <w:object w:dxaOrig="960" w:dyaOrig="340" w14:anchorId="719687C0">
          <v:shape id="_x0000_i1413" type="#_x0000_t75" style="width:48pt;height:17.5pt" o:ole="">
            <v:imagedata r:id="rId771" o:title=""/>
          </v:shape>
          <o:OLEObject Type="Embed" ProgID="Equation.DSMT4" ShapeID="_x0000_i1413" DrawAspect="Content" ObjectID="_1803241662" r:id="rId772"/>
        </w:object>
      </w:r>
      <w:r w:rsidRPr="00A21255">
        <w:rPr>
          <w:sz w:val="21"/>
          <w:szCs w:val="21"/>
        </w:rPr>
        <w:t>，得</w:t>
      </w:r>
      <w:r w:rsidRPr="00A21255">
        <w:rPr>
          <w:sz w:val="21"/>
          <w:szCs w:val="21"/>
        </w:rPr>
        <w:object w:dxaOrig="1760" w:dyaOrig="660" w14:anchorId="36E2CF74">
          <v:shape id="_x0000_i1414" type="#_x0000_t75" style="width:87.5pt;height:33pt" o:ole="">
            <v:imagedata r:id="rId773" o:title=""/>
          </v:shape>
          <o:OLEObject Type="Embed" ProgID="Equation.DSMT4" ShapeID="_x0000_i1414" DrawAspect="Content" ObjectID="_1803241663" r:id="rId774"/>
        </w:object>
      </w:r>
    </w:p>
    <w:p w14:paraId="4DCE0D47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带入数据得：</w:t>
      </w:r>
      <w:r w:rsidRPr="00A21255">
        <w:rPr>
          <w:sz w:val="21"/>
          <w:szCs w:val="21"/>
        </w:rPr>
        <w:object w:dxaOrig="1240" w:dyaOrig="600" w14:anchorId="363D74FA">
          <v:shape id="_x0000_i1415" type="#_x0000_t75" style="width:62pt;height:30pt" o:ole="">
            <v:imagedata r:id="rId775" o:title=""/>
          </v:shape>
          <o:OLEObject Type="Embed" ProgID="Equation.DSMT4" ShapeID="_x0000_i1415" DrawAspect="Content" ObjectID="_1803241664" r:id="rId776"/>
        </w:object>
      </w:r>
      <w:r w:rsidRPr="00A21255">
        <w:rPr>
          <w:sz w:val="21"/>
          <w:szCs w:val="21"/>
        </w:rPr>
        <w:t>，</w:t>
      </w:r>
    </w:p>
    <w:p w14:paraId="74E04B4F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由几何关系得，救生员到池边水平距离为</w:t>
      </w:r>
      <w:r w:rsidRPr="00A21255">
        <w:rPr>
          <w:sz w:val="21"/>
          <w:szCs w:val="21"/>
        </w:rPr>
        <w:object w:dxaOrig="1440" w:dyaOrig="300" w14:anchorId="6EBD5A82">
          <v:shape id="_x0000_i1416" type="#_x0000_t75" style="width:1in;height:15pt" o:ole="">
            <v:imagedata r:id="rId777" o:title=""/>
          </v:shape>
          <o:OLEObject Type="Embed" ProgID="Equation.DSMT4" ShapeID="_x0000_i1416" DrawAspect="Content" ObjectID="_1803241665" r:id="rId778"/>
        </w:object>
      </w:r>
    </w:p>
    <w:p w14:paraId="5BB612D4" w14:textId="77777777" w:rsidR="00DF561C" w:rsidRPr="00A21255" w:rsidRDefault="00DF561C" w:rsidP="00DF561C">
      <w:pPr>
        <w:spacing w:line="360" w:lineRule="auto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71461633" wp14:editId="28CE8ECD">
            <wp:extent cx="2018030" cy="1450975"/>
            <wp:effectExtent l="0" t="0" r="127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/>
                    <pic:cNvPicPr>
                      <a:picLocks noChangeAspect="1" noChangeArrowheads="1"/>
                    </pic:cNvPicPr>
                  </pic:nvPicPr>
                  <pic:blipFill>
                    <a:blip r:embed="rId7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145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FD360A" w14:textId="77777777" w:rsidR="00DF561C" w:rsidRPr="00DF561C" w:rsidRDefault="00DF561C" w:rsidP="000637D7">
      <w:pPr>
        <w:spacing w:line="360" w:lineRule="auto"/>
        <w:rPr>
          <w:b/>
          <w:sz w:val="21"/>
          <w:szCs w:val="21"/>
        </w:rPr>
      </w:pPr>
      <w:r w:rsidRPr="00DF561C">
        <w:rPr>
          <w:b/>
          <w:sz w:val="21"/>
          <w:szCs w:val="21"/>
        </w:rPr>
        <w:t>五</w:t>
      </w:r>
      <w:r w:rsidRPr="00DF561C">
        <w:rPr>
          <w:rFonts w:hint="eastAsia"/>
          <w:b/>
          <w:sz w:val="21"/>
          <w:szCs w:val="21"/>
        </w:rPr>
        <w:t>、选修</w:t>
      </w:r>
      <w:r w:rsidRPr="00DF561C">
        <w:rPr>
          <w:rFonts w:hint="eastAsia"/>
          <w:b/>
          <w:sz w:val="21"/>
          <w:szCs w:val="21"/>
        </w:rPr>
        <w:t>3-</w:t>
      </w:r>
      <w:r w:rsidRPr="00DF561C">
        <w:rPr>
          <w:b/>
          <w:sz w:val="21"/>
          <w:szCs w:val="21"/>
        </w:rPr>
        <w:t>5</w:t>
      </w:r>
    </w:p>
    <w:p w14:paraId="770F1477" w14:textId="77777777" w:rsidR="00DF561C" w:rsidRPr="00A21255" w:rsidRDefault="00DF561C" w:rsidP="00DF561C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(</w:t>
      </w:r>
      <w:proofErr w:type="gramStart"/>
      <w:r>
        <w:rPr>
          <w:sz w:val="21"/>
          <w:szCs w:val="21"/>
        </w:rPr>
        <w:t>1)</w:t>
      </w:r>
      <w:r w:rsidRPr="00A21255">
        <w:rPr>
          <w:sz w:val="21"/>
          <w:szCs w:val="21"/>
        </w:rPr>
        <w:t>ACE</w:t>
      </w:r>
      <w:proofErr w:type="gramEnd"/>
    </w:p>
    <w:p w14:paraId="18911CBB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由光电效应规律可知，当频率低于截止频率时无论光照强度多大，都不会有光电流，因此</w:t>
      </w:r>
      <w:r w:rsidRPr="00A21255">
        <w:rPr>
          <w:sz w:val="21"/>
          <w:szCs w:val="21"/>
        </w:rPr>
        <w:t>D</w:t>
      </w:r>
      <w:r w:rsidRPr="00A21255">
        <w:rPr>
          <w:sz w:val="21"/>
          <w:szCs w:val="21"/>
        </w:rPr>
        <w:t>错误；在发生光电效应时，饱和光电流大小由光照强度来决定，与频率无关，光照强度越大饱和光电流越大，因此</w:t>
      </w:r>
      <w:r w:rsidRPr="00A21255">
        <w:rPr>
          <w:sz w:val="21"/>
          <w:szCs w:val="21"/>
        </w:rPr>
        <w:t>A</w:t>
      </w:r>
      <w:r w:rsidRPr="00A21255">
        <w:rPr>
          <w:sz w:val="21"/>
          <w:szCs w:val="21"/>
        </w:rPr>
        <w:t>正确，</w:t>
      </w:r>
      <w:r w:rsidRPr="00A21255">
        <w:rPr>
          <w:sz w:val="21"/>
          <w:szCs w:val="21"/>
        </w:rPr>
        <w:t>B</w:t>
      </w:r>
      <w:r w:rsidRPr="00A21255">
        <w:rPr>
          <w:sz w:val="21"/>
          <w:szCs w:val="21"/>
        </w:rPr>
        <w:t>错误，根据</w:t>
      </w:r>
      <w:r w:rsidRPr="00A21255">
        <w:rPr>
          <w:sz w:val="21"/>
          <w:szCs w:val="21"/>
        </w:rPr>
        <w:object w:dxaOrig="1200" w:dyaOrig="320" w14:anchorId="17491415">
          <v:shape id="_x0000_i1417" type="#_x0000_t75" style="width:60pt;height:15.5pt" o:ole="">
            <v:imagedata r:id="rId780" o:title=""/>
          </v:shape>
          <o:OLEObject Type="Embed" ProgID="Equation.DSMT4" ShapeID="_x0000_i1417" DrawAspect="Content" ObjectID="_1803241666" r:id="rId781"/>
        </w:object>
      </w:r>
      <w:r w:rsidRPr="00A21255">
        <w:rPr>
          <w:sz w:val="21"/>
          <w:szCs w:val="21"/>
        </w:rPr>
        <w:t>可知，对于同一光电管，逸出功</w:t>
      </w:r>
      <w:r w:rsidRPr="00A21255">
        <w:rPr>
          <w:sz w:val="21"/>
          <w:szCs w:val="21"/>
        </w:rPr>
        <w:t>W</w:t>
      </w:r>
      <w:r w:rsidRPr="00A21255">
        <w:rPr>
          <w:sz w:val="21"/>
          <w:szCs w:val="21"/>
        </w:rPr>
        <w:t>不变，当频率变高，最大初动能</w:t>
      </w:r>
      <w:r w:rsidRPr="00A21255">
        <w:rPr>
          <w:sz w:val="21"/>
          <w:szCs w:val="21"/>
        </w:rPr>
        <w:object w:dxaOrig="360" w:dyaOrig="320" w14:anchorId="699439A6">
          <v:shape id="_x0000_i1418" type="#_x0000_t75" style="width:18pt;height:15.5pt" o:ole="">
            <v:imagedata r:id="rId782" o:title=""/>
          </v:shape>
          <o:OLEObject Type="Embed" ProgID="Equation.DSMT4" ShapeID="_x0000_i1418" DrawAspect="Content" ObjectID="_1803241667" r:id="rId783"/>
        </w:object>
      </w:r>
      <w:r w:rsidRPr="00A21255">
        <w:rPr>
          <w:sz w:val="21"/>
          <w:szCs w:val="21"/>
        </w:rPr>
        <w:t>变大，因此</w:t>
      </w:r>
      <w:r w:rsidRPr="00A21255">
        <w:rPr>
          <w:sz w:val="21"/>
          <w:szCs w:val="21"/>
        </w:rPr>
        <w:t>C</w:t>
      </w:r>
      <w:r w:rsidRPr="00A21255">
        <w:rPr>
          <w:sz w:val="21"/>
          <w:szCs w:val="21"/>
        </w:rPr>
        <w:t>正确，由</w:t>
      </w:r>
      <w:r w:rsidRPr="00A21255">
        <w:rPr>
          <w:sz w:val="21"/>
          <w:szCs w:val="21"/>
        </w:rPr>
        <w:object w:dxaOrig="900" w:dyaOrig="320" w14:anchorId="76749534">
          <v:shape id="_x0000_i1419" type="#_x0000_t75" style="width:46pt;height:15.5pt" o:ole="">
            <v:imagedata r:id="rId784" o:title=""/>
          </v:shape>
          <o:OLEObject Type="Embed" ProgID="Equation.DSMT4" ShapeID="_x0000_i1419" DrawAspect="Content" ObjectID="_1803241668" r:id="rId785"/>
        </w:object>
      </w:r>
      <w:r w:rsidRPr="00A21255">
        <w:rPr>
          <w:sz w:val="21"/>
          <w:szCs w:val="21"/>
        </w:rPr>
        <w:t>和</w:t>
      </w:r>
      <w:r w:rsidRPr="00A21255">
        <w:rPr>
          <w:sz w:val="21"/>
          <w:szCs w:val="21"/>
        </w:rPr>
        <w:object w:dxaOrig="1200" w:dyaOrig="320" w14:anchorId="718CEE6A">
          <v:shape id="_x0000_i1420" type="#_x0000_t75" style="width:60pt;height:15.5pt" o:ole="">
            <v:imagedata r:id="rId780" o:title=""/>
          </v:shape>
          <o:OLEObject Type="Embed" ProgID="Equation.DSMT4" ShapeID="_x0000_i1420" DrawAspect="Content" ObjectID="_1803241669" r:id="rId786"/>
        </w:object>
      </w:r>
      <w:r w:rsidRPr="00A21255">
        <w:rPr>
          <w:sz w:val="21"/>
          <w:szCs w:val="21"/>
        </w:rPr>
        <w:t>，得</w:t>
      </w:r>
      <w:r w:rsidRPr="00A21255">
        <w:rPr>
          <w:sz w:val="21"/>
          <w:szCs w:val="21"/>
        </w:rPr>
        <w:object w:dxaOrig="1200" w:dyaOrig="320" w14:anchorId="46A34288">
          <v:shape id="_x0000_i1421" type="#_x0000_t75" style="width:60pt;height:15.5pt" o:ole="">
            <v:imagedata r:id="rId787" o:title=""/>
          </v:shape>
          <o:OLEObject Type="Embed" ProgID="Equation.DSMT4" ShapeID="_x0000_i1421" DrawAspect="Content" ObjectID="_1803241670" r:id="rId788"/>
        </w:object>
      </w:r>
      <w:r w:rsidRPr="00A21255">
        <w:rPr>
          <w:sz w:val="21"/>
          <w:szCs w:val="21"/>
        </w:rPr>
        <w:t>，遏制电压只与入射光频率有关，与入射光强无关，因此</w:t>
      </w:r>
      <w:r w:rsidRPr="00A21255">
        <w:rPr>
          <w:sz w:val="21"/>
          <w:szCs w:val="21"/>
        </w:rPr>
        <w:t>E</w:t>
      </w:r>
      <w:r w:rsidRPr="00A21255">
        <w:rPr>
          <w:sz w:val="21"/>
          <w:szCs w:val="21"/>
        </w:rPr>
        <w:t>正确。</w:t>
      </w:r>
    </w:p>
    <w:p w14:paraId="12080362" w14:textId="77777777" w:rsidR="002271AC" w:rsidRDefault="00DF561C" w:rsidP="00DF561C">
      <w:pPr>
        <w:spacing w:line="360" w:lineRule="auto"/>
        <w:textAlignment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(2)</w:t>
      </w:r>
      <w:r w:rsidR="002271AC" w:rsidRPr="00A21255">
        <w:rPr>
          <w:sz w:val="21"/>
          <w:szCs w:val="21"/>
        </w:rPr>
        <w:t>(</w:t>
      </w:r>
      <w:proofErr w:type="spellStart"/>
      <w:r w:rsidR="002271AC" w:rsidRPr="00A21255">
        <w:rPr>
          <w:sz w:val="21"/>
          <w:szCs w:val="21"/>
        </w:rPr>
        <w:t>i</w:t>
      </w:r>
      <w:proofErr w:type="spellEnd"/>
      <w:r w:rsidR="002271AC" w:rsidRPr="00A21255">
        <w:rPr>
          <w:sz w:val="21"/>
          <w:szCs w:val="21"/>
        </w:rPr>
        <w:t>)</w:t>
      </w:r>
      <w:r w:rsidR="002271AC" w:rsidRPr="00A21255">
        <w:rPr>
          <w:sz w:val="21"/>
          <w:szCs w:val="21"/>
        </w:rPr>
        <w:t>在一段很短的</w:t>
      </w:r>
      <w:r w:rsidR="002271AC" w:rsidRPr="00A21255">
        <w:rPr>
          <w:sz w:val="21"/>
          <w:szCs w:val="21"/>
        </w:rPr>
        <w:object w:dxaOrig="279" w:dyaOrig="260" w14:anchorId="003C3626">
          <v:shape id="_x0000_i1422" type="#_x0000_t75" style="width:15pt;height:12pt" o:ole="">
            <v:imagedata r:id="rId789" o:title=""/>
          </v:shape>
          <o:OLEObject Type="Embed" ProgID="Equation.DSMT4" ShapeID="_x0000_i1422" DrawAspect="Content" ObjectID="_1803241671" r:id="rId790"/>
        </w:object>
      </w:r>
      <w:r w:rsidR="002271AC" w:rsidRPr="00A21255">
        <w:rPr>
          <w:sz w:val="21"/>
          <w:szCs w:val="21"/>
        </w:rPr>
        <w:t>时间内，可以为喷泉喷出的水柱保持速度</w:t>
      </w:r>
      <w:r w:rsidR="002271AC" w:rsidRPr="00A21255">
        <w:rPr>
          <w:sz w:val="21"/>
          <w:szCs w:val="21"/>
        </w:rPr>
        <w:object w:dxaOrig="220" w:dyaOrig="320" w14:anchorId="20F60202">
          <v:shape id="_x0000_i1423" type="#_x0000_t75" style="width:11.5pt;height:15.5pt" o:ole="">
            <v:imagedata r:id="rId791" o:title=""/>
          </v:shape>
          <o:OLEObject Type="Embed" ProgID="Equation.DSMT4" ShapeID="_x0000_i1423" DrawAspect="Content" ObjectID="_1803241672" r:id="rId792"/>
        </w:object>
      </w:r>
      <w:r w:rsidR="002271AC" w:rsidRPr="00A21255">
        <w:rPr>
          <w:sz w:val="21"/>
          <w:szCs w:val="21"/>
        </w:rPr>
        <w:t>不变。</w:t>
      </w:r>
    </w:p>
    <w:p w14:paraId="58768B16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该时间内，喷出水柱高度：</w:t>
      </w:r>
      <w:r w:rsidRPr="00A21255">
        <w:rPr>
          <w:sz w:val="21"/>
          <w:szCs w:val="21"/>
        </w:rPr>
        <w:object w:dxaOrig="980" w:dyaOrig="320" w14:anchorId="18B7D508">
          <v:shape id="_x0000_i1424" type="#_x0000_t75" style="width:49.5pt;height:15.5pt" o:ole="">
            <v:imagedata r:id="rId793" o:title=""/>
          </v:shape>
          <o:OLEObject Type="Embed" ProgID="Equation.DSMT4" ShapeID="_x0000_i1424" DrawAspect="Content" ObjectID="_1803241673" r:id="rId794"/>
        </w:object>
      </w:r>
      <w:r w:rsidRPr="00A21255">
        <w:rPr>
          <w:sz w:val="21"/>
          <w:szCs w:val="21"/>
        </w:rPr>
        <w:tab/>
      </w:r>
      <w:r w:rsidRPr="00A21255">
        <w:rPr>
          <w:rFonts w:ascii="宋体" w:hAnsi="宋体" w:cs="宋体" w:hint="eastAsia"/>
          <w:sz w:val="21"/>
          <w:szCs w:val="21"/>
        </w:rPr>
        <w:t>①</w:t>
      </w:r>
    </w:p>
    <w:p w14:paraId="56C2A594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喷出水柱质量：</w:t>
      </w:r>
      <w:r w:rsidRPr="00A21255">
        <w:rPr>
          <w:sz w:val="21"/>
          <w:szCs w:val="21"/>
        </w:rPr>
        <w:object w:dxaOrig="1120" w:dyaOrig="300" w14:anchorId="5F744EA6">
          <v:shape id="_x0000_i1425" type="#_x0000_t75" style="width:56pt;height:15pt" o:ole="">
            <v:imagedata r:id="rId795" o:title=""/>
          </v:shape>
          <o:OLEObject Type="Embed" ProgID="Equation.DSMT4" ShapeID="_x0000_i1425" DrawAspect="Content" ObjectID="_1803241674" r:id="rId796"/>
        </w:object>
      </w:r>
      <w:r w:rsidRPr="00A21255">
        <w:rPr>
          <w:rFonts w:ascii="宋体" w:hAnsi="宋体" w:cs="宋体" w:hint="eastAsia"/>
          <w:sz w:val="21"/>
          <w:szCs w:val="21"/>
        </w:rPr>
        <w:t>②</w:t>
      </w:r>
    </w:p>
    <w:p w14:paraId="04570FC3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lastRenderedPageBreak/>
        <w:t>其中</w:t>
      </w:r>
      <w:r w:rsidRPr="00A21255">
        <w:rPr>
          <w:sz w:val="21"/>
          <w:szCs w:val="21"/>
        </w:rPr>
        <w:object w:dxaOrig="300" w:dyaOrig="260" w14:anchorId="0BFA1FBB">
          <v:shape id="_x0000_i1426" type="#_x0000_t75" style="width:15pt;height:12pt" o:ole="">
            <v:imagedata r:id="rId797" o:title=""/>
          </v:shape>
          <o:OLEObject Type="Embed" ProgID="Equation.DSMT4" ShapeID="_x0000_i1426" DrawAspect="Content" ObjectID="_1803241675" r:id="rId798"/>
        </w:object>
      </w:r>
      <w:r w:rsidRPr="00A21255">
        <w:rPr>
          <w:sz w:val="21"/>
          <w:szCs w:val="21"/>
        </w:rPr>
        <w:t>为水柱体积，满足：</w:t>
      </w:r>
      <w:r w:rsidRPr="00A21255">
        <w:rPr>
          <w:sz w:val="21"/>
          <w:szCs w:val="21"/>
        </w:rPr>
        <w:object w:dxaOrig="1020" w:dyaOrig="260" w14:anchorId="15A01237">
          <v:shape id="_x0000_i1427" type="#_x0000_t75" style="width:51pt;height:12pt" o:ole="">
            <v:imagedata r:id="rId799" o:title=""/>
          </v:shape>
          <o:OLEObject Type="Embed" ProgID="Equation.DSMT4" ShapeID="_x0000_i1427" DrawAspect="Content" ObjectID="_1803241676" r:id="rId800"/>
        </w:object>
      </w:r>
      <w:r w:rsidRPr="00A21255">
        <w:rPr>
          <w:rFonts w:ascii="宋体" w:hAnsi="宋体" w:cs="宋体" w:hint="eastAsia"/>
          <w:sz w:val="21"/>
          <w:szCs w:val="21"/>
        </w:rPr>
        <w:t>③</w:t>
      </w:r>
    </w:p>
    <w:p w14:paraId="1B045C05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</w:t>
      </w:r>
      <w:r w:rsidRPr="00A21255">
        <w:rPr>
          <w:rFonts w:ascii="宋体" w:hAnsi="宋体" w:cs="宋体" w:hint="eastAsia"/>
          <w:sz w:val="21"/>
          <w:szCs w:val="21"/>
        </w:rPr>
        <w:t>①②③</w:t>
      </w:r>
      <w:r w:rsidRPr="00A21255">
        <w:rPr>
          <w:sz w:val="21"/>
          <w:szCs w:val="21"/>
        </w:rPr>
        <w:t>可得：喷泉单位时间内喷出的水的质量为</w:t>
      </w:r>
      <w:r w:rsidRPr="00A21255">
        <w:rPr>
          <w:sz w:val="21"/>
          <w:szCs w:val="21"/>
        </w:rPr>
        <w:object w:dxaOrig="1280" w:dyaOrig="560" w14:anchorId="38E7942F">
          <v:shape id="_x0000_i1428" type="#_x0000_t75" style="width:64.5pt;height:27.5pt" o:ole="">
            <v:imagedata r:id="rId801" o:title=""/>
          </v:shape>
          <o:OLEObject Type="Embed" ProgID="Equation.DSMT4" ShapeID="_x0000_i1428" DrawAspect="Content" ObjectID="_1803241677" r:id="rId802"/>
        </w:object>
      </w:r>
    </w:p>
    <w:p w14:paraId="114AFDCB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(ii)</w:t>
      </w:r>
      <w:r w:rsidRPr="00A21255">
        <w:rPr>
          <w:sz w:val="21"/>
          <w:szCs w:val="21"/>
        </w:rPr>
        <w:t>设玩具底面相对于喷口的高度为</w:t>
      </w:r>
      <w:r w:rsidRPr="00A21255">
        <w:rPr>
          <w:sz w:val="21"/>
          <w:szCs w:val="21"/>
        </w:rPr>
        <w:object w:dxaOrig="180" w:dyaOrig="260" w14:anchorId="272C9E80">
          <v:shape id="_x0000_i1429" type="#_x0000_t75" style="width:8.5pt;height:12pt" o:ole="">
            <v:imagedata r:id="rId803" o:title=""/>
          </v:shape>
          <o:OLEObject Type="Embed" ProgID="Equation.DSMT4" ShapeID="_x0000_i1429" DrawAspect="Content" ObjectID="_1803241678" r:id="rId804"/>
        </w:object>
      </w:r>
    </w:p>
    <w:p w14:paraId="04F6FD49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由玩具受力平衡得：</w:t>
      </w:r>
      <w:r w:rsidRPr="00A21255">
        <w:rPr>
          <w:sz w:val="21"/>
          <w:szCs w:val="21"/>
        </w:rPr>
        <w:object w:dxaOrig="760" w:dyaOrig="340" w14:anchorId="75C95CA7">
          <v:shape id="_x0000_i1430" type="#_x0000_t75" style="width:38.5pt;height:17.5pt" o:ole="">
            <v:imagedata r:id="rId805" o:title=""/>
          </v:shape>
          <o:OLEObject Type="Embed" ProgID="Equation.DSMT4" ShapeID="_x0000_i1430" DrawAspect="Content" ObjectID="_1803241679" r:id="rId806"/>
        </w:object>
      </w:r>
      <w:r w:rsidRPr="00A21255">
        <w:rPr>
          <w:rFonts w:ascii="宋体" w:hAnsi="宋体" w:cs="宋体" w:hint="eastAsia"/>
          <w:sz w:val="21"/>
          <w:szCs w:val="21"/>
        </w:rPr>
        <w:t>④</w:t>
      </w:r>
    </w:p>
    <w:p w14:paraId="125F9743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其中，</w:t>
      </w:r>
      <w:r w:rsidRPr="00A21255">
        <w:rPr>
          <w:sz w:val="21"/>
          <w:szCs w:val="21"/>
        </w:rPr>
        <w:object w:dxaOrig="320" w:dyaOrig="340" w14:anchorId="48F46FCC">
          <v:shape id="_x0000_i1431" type="#_x0000_t75" style="width:15.5pt;height:17.5pt" o:ole="">
            <v:imagedata r:id="rId807" o:title=""/>
          </v:shape>
          <o:OLEObject Type="Embed" ProgID="Equation.3" ShapeID="_x0000_i1431" DrawAspect="Content" ObjectID="_1803241680" r:id="rId808"/>
        </w:object>
      </w:r>
      <w:r w:rsidRPr="00A21255">
        <w:rPr>
          <w:sz w:val="21"/>
          <w:szCs w:val="21"/>
        </w:rPr>
        <w:t>为玩具底部水体对其的作用力．</w:t>
      </w:r>
    </w:p>
    <w:p w14:paraId="783AB296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由牛顿第三定律：</w:t>
      </w:r>
      <w:r w:rsidRPr="00A21255">
        <w:rPr>
          <w:sz w:val="21"/>
          <w:szCs w:val="21"/>
        </w:rPr>
        <w:object w:dxaOrig="680" w:dyaOrig="340" w14:anchorId="6471CC22">
          <v:shape id="_x0000_i1432" type="#_x0000_t75" style="width:34pt;height:17.5pt" o:ole="">
            <v:imagedata r:id="rId809" o:title=""/>
          </v:shape>
          <o:OLEObject Type="Embed" ProgID="Equation.DSMT4" ShapeID="_x0000_i1432" DrawAspect="Content" ObjectID="_1803241681" r:id="rId810"/>
        </w:object>
      </w:r>
      <w:r w:rsidRPr="00A21255">
        <w:rPr>
          <w:rFonts w:ascii="宋体" w:hAnsi="宋体" w:cs="宋体" w:hint="eastAsia"/>
          <w:sz w:val="21"/>
          <w:szCs w:val="21"/>
        </w:rPr>
        <w:t>⑤</w:t>
      </w:r>
    </w:p>
    <w:p w14:paraId="7EE22F1B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其中，</w:t>
      </w:r>
      <w:r w:rsidRPr="00A21255">
        <w:rPr>
          <w:sz w:val="21"/>
          <w:szCs w:val="21"/>
        </w:rPr>
        <w:object w:dxaOrig="320" w:dyaOrig="340" w14:anchorId="7CB12B2F">
          <v:shape id="_x0000_i1433" type="#_x0000_t75" style="width:15.5pt;height:17.5pt" o:ole="">
            <v:imagedata r:id="rId811" o:title=""/>
          </v:shape>
          <o:OLEObject Type="Embed" ProgID="Equation.DSMT4" ShapeID="_x0000_i1433" DrawAspect="Content" ObjectID="_1803241682" r:id="rId812"/>
        </w:object>
      </w:r>
      <w:r w:rsidRPr="00A21255">
        <w:rPr>
          <w:sz w:val="21"/>
          <w:szCs w:val="21"/>
        </w:rPr>
        <w:t>为玩具时其底部下面水体的作用力</w:t>
      </w:r>
      <w:r>
        <w:rPr>
          <w:rFonts w:hint="eastAsia"/>
          <w:sz w:val="21"/>
          <w:szCs w:val="21"/>
        </w:rPr>
        <w:t>，</w:t>
      </w:r>
      <w:r w:rsidRPr="00A21255">
        <w:rPr>
          <w:sz w:val="21"/>
          <w:szCs w:val="21"/>
        </w:rPr>
        <w:object w:dxaOrig="220" w:dyaOrig="279" w14:anchorId="33D2AD6D">
          <v:shape id="_x0000_i1434" type="#_x0000_t75" style="width:11.5pt;height:14.5pt" o:ole="">
            <v:imagedata r:id="rId813" o:title=""/>
          </v:shape>
          <o:OLEObject Type="Embed" ProgID="Equation.DSMT4" ShapeID="_x0000_i1434" DrawAspect="Content" ObjectID="_1803241683" r:id="rId814"/>
        </w:object>
      </w:r>
      <w:r w:rsidRPr="00A21255">
        <w:rPr>
          <w:sz w:val="21"/>
          <w:szCs w:val="21"/>
        </w:rPr>
        <w:t>为水体到达玩具底部时的速度</w:t>
      </w:r>
    </w:p>
    <w:p w14:paraId="46362082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由运动学公式：</w:t>
      </w:r>
      <w:r w:rsidRPr="00A21255">
        <w:rPr>
          <w:sz w:val="21"/>
          <w:szCs w:val="21"/>
        </w:rPr>
        <w:object w:dxaOrig="1340" w:dyaOrig="340" w14:anchorId="3453F21C">
          <v:shape id="_x0000_i1435" type="#_x0000_t75" style="width:67.5pt;height:17.5pt" o:ole="">
            <v:imagedata r:id="rId815" o:title=""/>
          </v:shape>
          <o:OLEObject Type="Embed" ProgID="Equation.DSMT4" ShapeID="_x0000_i1435" DrawAspect="Content" ObjectID="_1803241684" r:id="rId816"/>
        </w:object>
      </w:r>
      <w:r w:rsidRPr="00A21255">
        <w:rPr>
          <w:rFonts w:ascii="宋体" w:hAnsi="宋体" w:cs="宋体" w:hint="eastAsia"/>
          <w:sz w:val="21"/>
          <w:szCs w:val="21"/>
        </w:rPr>
        <w:t>⑥</w:t>
      </w:r>
    </w:p>
    <w:p w14:paraId="258A0541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在很短</w:t>
      </w:r>
      <w:r w:rsidRPr="00A21255">
        <w:rPr>
          <w:sz w:val="21"/>
          <w:szCs w:val="21"/>
        </w:rPr>
        <w:object w:dxaOrig="279" w:dyaOrig="260" w14:anchorId="137BE8E7">
          <v:shape id="_x0000_i1436" type="#_x0000_t75" style="width:14.5pt;height:12pt" o:ole="">
            <v:imagedata r:id="rId817" o:title=""/>
          </v:shape>
          <o:OLEObject Type="Embed" ProgID="Equation.DSMT4" ShapeID="_x0000_i1436" DrawAspect="Content" ObjectID="_1803241685" r:id="rId818"/>
        </w:object>
      </w:r>
      <w:r w:rsidRPr="00A21255">
        <w:rPr>
          <w:sz w:val="21"/>
          <w:szCs w:val="21"/>
        </w:rPr>
        <w:t>时间内，冲击玩具水柱的质量为</w:t>
      </w:r>
      <w:r w:rsidRPr="00A21255">
        <w:rPr>
          <w:sz w:val="21"/>
          <w:szCs w:val="21"/>
        </w:rPr>
        <w:object w:dxaOrig="360" w:dyaOrig="260" w14:anchorId="13A29966">
          <v:shape id="_x0000_i1437" type="#_x0000_t75" style="width:18pt;height:12pt" o:ole="">
            <v:imagedata r:id="rId819" o:title=""/>
          </v:shape>
          <o:OLEObject Type="Embed" ProgID="Equation.DSMT4" ShapeID="_x0000_i1437" DrawAspect="Content" ObjectID="_1803241686" r:id="rId820"/>
        </w:object>
      </w:r>
      <w:r>
        <w:rPr>
          <w:rFonts w:hint="eastAsia"/>
          <w:sz w:val="21"/>
          <w:szCs w:val="21"/>
        </w:rPr>
        <w:t>，</w:t>
      </w:r>
      <w:r w:rsidRPr="00A21255">
        <w:rPr>
          <w:sz w:val="21"/>
          <w:szCs w:val="21"/>
        </w:rPr>
        <w:object w:dxaOrig="1520" w:dyaOrig="320" w14:anchorId="5FE3895D">
          <v:shape id="_x0000_i1438" type="#_x0000_t75" style="width:76.5pt;height:15.5pt" o:ole="">
            <v:imagedata r:id="rId821" o:title=""/>
          </v:shape>
          <o:OLEObject Type="Embed" ProgID="Equation.DSMT4" ShapeID="_x0000_i1438" DrawAspect="Content" ObjectID="_1803241687" r:id="rId822"/>
        </w:object>
      </w:r>
      <w:r w:rsidRPr="00A21255">
        <w:rPr>
          <w:rFonts w:ascii="宋体" w:hAnsi="宋体" w:cs="宋体" w:hint="eastAsia"/>
          <w:sz w:val="21"/>
          <w:szCs w:val="21"/>
        </w:rPr>
        <w:t>⑦</w:t>
      </w:r>
    </w:p>
    <w:p w14:paraId="3AF842EA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由题意可知，在竖直方向上，对该部分水柱有</w:t>
      </w:r>
    </w:p>
    <w:p w14:paraId="612BDC9A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动量定理</w:t>
      </w:r>
      <w:r w:rsidRPr="00A21255">
        <w:rPr>
          <w:sz w:val="21"/>
          <w:szCs w:val="21"/>
        </w:rPr>
        <w:object w:dxaOrig="2160" w:dyaOrig="380" w14:anchorId="37198E2D">
          <v:shape id="_x0000_i1439" type="#_x0000_t75" style="width:108pt;height:19pt" o:ole="">
            <v:imagedata r:id="rId823" o:title=""/>
          </v:shape>
          <o:OLEObject Type="Embed" ProgID="Equation.DSMT4" ShapeID="_x0000_i1439" DrawAspect="Content" ObjectID="_1803241688" r:id="rId824"/>
        </w:object>
      </w:r>
      <w:r w:rsidRPr="00A21255">
        <w:rPr>
          <w:rFonts w:ascii="宋体" w:hAnsi="宋体" w:cs="宋体" w:hint="eastAsia"/>
          <w:sz w:val="21"/>
          <w:szCs w:val="21"/>
        </w:rPr>
        <w:t>⑧</w:t>
      </w:r>
    </w:p>
    <w:p w14:paraId="6ABAF8BA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由于</w:t>
      </w:r>
      <w:r w:rsidRPr="00A21255">
        <w:rPr>
          <w:sz w:val="21"/>
          <w:szCs w:val="21"/>
        </w:rPr>
        <w:object w:dxaOrig="279" w:dyaOrig="260" w14:anchorId="6A702292">
          <v:shape id="_x0000_i1440" type="#_x0000_t75" style="width:15pt;height:12pt" o:ole="">
            <v:imagedata r:id="rId825" o:title=""/>
          </v:shape>
          <o:OLEObject Type="Embed" ProgID="Equation.DSMT4" ShapeID="_x0000_i1440" DrawAspect="Content" ObjectID="_1803241689" r:id="rId826"/>
        </w:object>
      </w:r>
      <w:r w:rsidRPr="00A21255">
        <w:rPr>
          <w:sz w:val="21"/>
          <w:szCs w:val="21"/>
        </w:rPr>
        <w:t>很小，</w:t>
      </w:r>
      <w:r w:rsidRPr="00A21255">
        <w:rPr>
          <w:sz w:val="21"/>
          <w:szCs w:val="21"/>
        </w:rPr>
        <w:object w:dxaOrig="480" w:dyaOrig="300" w14:anchorId="6AEB2D27">
          <v:shape id="_x0000_i1441" type="#_x0000_t75" style="width:22.5pt;height:15pt" o:ole="">
            <v:imagedata r:id="rId827" o:title=""/>
          </v:shape>
          <o:OLEObject Type="Embed" ProgID="Equation.DSMT4" ShapeID="_x0000_i1441" DrawAspect="Content" ObjectID="_1803241690" r:id="rId828"/>
        </w:object>
      </w:r>
      <w:r w:rsidRPr="00A21255">
        <w:rPr>
          <w:sz w:val="21"/>
          <w:szCs w:val="21"/>
        </w:rPr>
        <w:t>也很小，可以忽略</w:t>
      </w:r>
    </w:p>
    <w:p w14:paraId="21E4F048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rFonts w:ascii="宋体" w:hAnsi="宋体" w:cs="宋体" w:hint="eastAsia"/>
          <w:sz w:val="21"/>
          <w:szCs w:val="21"/>
        </w:rPr>
        <w:t>⑧</w:t>
      </w:r>
      <w:r w:rsidRPr="00A21255">
        <w:rPr>
          <w:sz w:val="21"/>
          <w:szCs w:val="21"/>
        </w:rPr>
        <w:t>式变为</w:t>
      </w:r>
      <w:r w:rsidRPr="00A21255">
        <w:rPr>
          <w:sz w:val="21"/>
          <w:szCs w:val="21"/>
        </w:rPr>
        <w:object w:dxaOrig="1400" w:dyaOrig="340" w14:anchorId="5B302382">
          <v:shape id="_x0000_i1442" type="#_x0000_t75" style="width:69.5pt;height:18pt" o:ole="">
            <v:imagedata r:id="rId829" o:title=""/>
          </v:shape>
          <o:OLEObject Type="Embed" ProgID="Equation.DSMT4" ShapeID="_x0000_i1442" DrawAspect="Content" ObjectID="_1803241691" r:id="rId830"/>
        </w:object>
      </w:r>
      <w:r w:rsidRPr="00A21255">
        <w:rPr>
          <w:rFonts w:ascii="宋体" w:hAnsi="宋体" w:cs="宋体" w:hint="eastAsia"/>
          <w:sz w:val="21"/>
          <w:szCs w:val="21"/>
        </w:rPr>
        <w:t>⑨</w:t>
      </w:r>
    </w:p>
    <w:p w14:paraId="66E2C588" w14:textId="77777777" w:rsidR="00DF561C" w:rsidRPr="00A21255" w:rsidRDefault="00DF561C" w:rsidP="00DF561C">
      <w:pPr>
        <w:spacing w:line="360" w:lineRule="auto"/>
        <w:textAlignment w:val="center"/>
        <w:rPr>
          <w:sz w:val="21"/>
          <w:szCs w:val="21"/>
        </w:rPr>
      </w:pPr>
      <w:r w:rsidRPr="00A21255">
        <w:rPr>
          <w:sz w:val="21"/>
          <w:szCs w:val="21"/>
        </w:rPr>
        <w:t>由</w:t>
      </w:r>
      <w:r w:rsidRPr="00A21255">
        <w:rPr>
          <w:rFonts w:ascii="宋体" w:hAnsi="宋体" w:cs="宋体" w:hint="eastAsia"/>
          <w:sz w:val="21"/>
          <w:szCs w:val="21"/>
        </w:rPr>
        <w:t>④⑤⑥⑦⑨</w:t>
      </w:r>
      <w:r w:rsidRPr="00A21255">
        <w:rPr>
          <w:sz w:val="21"/>
          <w:szCs w:val="21"/>
        </w:rPr>
        <w:t>可得</w:t>
      </w:r>
      <w:r w:rsidRPr="00A21255">
        <w:rPr>
          <w:sz w:val="21"/>
          <w:szCs w:val="21"/>
        </w:rPr>
        <w:object w:dxaOrig="1620" w:dyaOrig="660" w14:anchorId="60CF1342">
          <v:shape id="_x0000_i1443" type="#_x0000_t75" style="width:81pt;height:34pt" o:ole="">
            <v:imagedata r:id="rId831" o:title=""/>
          </v:shape>
          <o:OLEObject Type="Embed" ProgID="Equation.DSMT4" ShapeID="_x0000_i1443" DrawAspect="Content" ObjectID="_1803241692" r:id="rId832"/>
        </w:object>
      </w:r>
    </w:p>
    <w:p w14:paraId="24C0E845" w14:textId="77777777" w:rsidR="00DF561C" w:rsidRDefault="00DF561C" w:rsidP="00DF561C">
      <w:pPr>
        <w:spacing w:line="360" w:lineRule="auto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0322AD70" wp14:editId="646448B9">
            <wp:extent cx="542290" cy="8191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 rotWithShape="1">
                    <a:blip r:embed="rId8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85"/>
                    <a:stretch/>
                  </pic:blipFill>
                  <pic:spPr bwMode="auto">
                    <a:xfrm>
                      <a:off x="0" y="0"/>
                      <a:ext cx="54229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B6E32" w14:textId="77777777" w:rsidR="00DF561C" w:rsidRDefault="00DF561C" w:rsidP="000637D7">
      <w:pPr>
        <w:spacing w:line="360" w:lineRule="auto"/>
        <w:rPr>
          <w:sz w:val="21"/>
          <w:szCs w:val="21"/>
        </w:rPr>
      </w:pPr>
    </w:p>
    <w:p w14:paraId="40DF2072" w14:textId="77777777" w:rsidR="00DF561C" w:rsidRPr="00DF561C" w:rsidRDefault="00DF561C" w:rsidP="000637D7">
      <w:pPr>
        <w:spacing w:line="360" w:lineRule="auto"/>
        <w:rPr>
          <w:sz w:val="21"/>
          <w:szCs w:val="21"/>
        </w:rPr>
      </w:pPr>
    </w:p>
    <w:sectPr w:rsidR="00DF561C" w:rsidRPr="00DF561C" w:rsidSect="00C56269">
      <w:footerReference w:type="default" r:id="rId834"/>
      <w:pgSz w:w="11906" w:h="16838" w:code="9"/>
      <w:pgMar w:top="1134" w:right="1021" w:bottom="1134" w:left="1021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BD05C" w14:textId="77777777" w:rsidR="00A02DC2" w:rsidRDefault="00A02DC2" w:rsidP="00653555">
      <w:r>
        <w:separator/>
      </w:r>
    </w:p>
  </w:endnote>
  <w:endnote w:type="continuationSeparator" w:id="0">
    <w:p w14:paraId="18418545" w14:textId="77777777" w:rsidR="00A02DC2" w:rsidRDefault="00A02DC2" w:rsidP="00653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851083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FCC4DD3" w14:textId="77777777" w:rsidR="007F01DA" w:rsidRDefault="00BF1A3A">
            <w:pPr>
              <w:pStyle w:val="ab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7F01DA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E9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7F01DA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7F01DA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E9E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2F900" w14:textId="77777777" w:rsidR="00A02DC2" w:rsidRDefault="00A02DC2" w:rsidP="00653555">
      <w:r>
        <w:separator/>
      </w:r>
    </w:p>
  </w:footnote>
  <w:footnote w:type="continuationSeparator" w:id="0">
    <w:p w14:paraId="102166F7" w14:textId="77777777" w:rsidR="00A02DC2" w:rsidRDefault="00A02DC2" w:rsidP="00653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94E7E"/>
    <w:multiLevelType w:val="hybridMultilevel"/>
    <w:tmpl w:val="7AAECF56"/>
    <w:lvl w:ilvl="0" w:tplc="B6FC56CE">
      <w:start w:val="1"/>
      <w:numFmt w:val="japaneseCounting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8C140D"/>
    <w:multiLevelType w:val="hybridMultilevel"/>
    <w:tmpl w:val="E9BC8BD0"/>
    <w:lvl w:ilvl="0" w:tplc="1CAEB7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9D7BA8"/>
    <w:multiLevelType w:val="multilevel"/>
    <w:tmpl w:val="2E9D7BA8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CE278D"/>
    <w:multiLevelType w:val="multilevel"/>
    <w:tmpl w:val="7BA4E044"/>
    <w:lvl w:ilvl="0">
      <w:start w:val="14"/>
      <w:numFmt w:val="decimal"/>
      <w:pStyle w:val="a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4" w15:restartNumberingAfterBreak="0">
    <w:nsid w:val="34C22685"/>
    <w:multiLevelType w:val="multilevel"/>
    <w:tmpl w:val="7D4E7F9E"/>
    <w:lvl w:ilvl="0">
      <w:start w:val="1"/>
      <w:numFmt w:val="none"/>
      <w:pStyle w:val="a0"/>
      <w:suff w:val="nothing"/>
      <w:lvlText w:val="【解析】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FF0000"/>
        <w:spacing w:val="0"/>
        <w:position w:val="0"/>
        <w:u w:val="none"/>
        <w:effect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5" w15:restartNumberingAfterBreak="0">
    <w:nsid w:val="35AF25B9"/>
    <w:multiLevelType w:val="multilevel"/>
    <w:tmpl w:val="35AF25B9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603E9B"/>
    <w:multiLevelType w:val="multilevel"/>
    <w:tmpl w:val="8356F86E"/>
    <w:lvl w:ilvl="0">
      <w:start w:val="1"/>
      <w:numFmt w:val="none"/>
      <w:suff w:val="nothing"/>
      <w:lvlText w:val="【答案】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FF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7" w15:restartNumberingAfterBreak="0">
    <w:nsid w:val="4C2323BA"/>
    <w:multiLevelType w:val="multilevel"/>
    <w:tmpl w:val="DB6EBBC6"/>
    <w:lvl w:ilvl="0">
      <w:start w:val="1"/>
      <w:numFmt w:val="none"/>
      <w:pStyle w:val="a1"/>
      <w:suff w:val="nothing"/>
      <w:lvlText w:val="【考点】"/>
      <w:lvlJc w:val="left"/>
      <w:pPr>
        <w:ind w:left="0" w:firstLine="0"/>
      </w:pPr>
      <w:rPr>
        <w:rFonts w:hint="eastAsia"/>
        <w:color w:val="FF0000"/>
      </w:rPr>
    </w:lvl>
    <w:lvl w:ilvl="1">
      <w:start w:val="1"/>
      <w:numFmt w:val="none"/>
      <w:pStyle w:val="a2"/>
      <w:suff w:val="nothing"/>
      <w:lvlText w:val="【易错点】"/>
      <w:lvlJc w:val="left"/>
      <w:pPr>
        <w:ind w:left="0" w:firstLine="0"/>
      </w:pPr>
      <w:rPr>
        <w:rFonts w:hint="eastAsia"/>
        <w:color w:val="FF0000"/>
      </w:rPr>
    </w:lvl>
    <w:lvl w:ilvl="2">
      <w:start w:val="1"/>
      <w:numFmt w:val="none"/>
      <w:pStyle w:val="a3"/>
      <w:lvlText w:val="【难点】"/>
      <w:lvlJc w:val="left"/>
      <w:pPr>
        <w:ind w:left="0" w:firstLine="0"/>
      </w:pPr>
      <w:rPr>
        <w:rFonts w:hint="eastAsia"/>
        <w:color w:val="FF000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54DB0F64"/>
    <w:multiLevelType w:val="hybridMultilevel"/>
    <w:tmpl w:val="4390806E"/>
    <w:lvl w:ilvl="0" w:tplc="C73AAFD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73C414"/>
    <w:multiLevelType w:val="singleLevel"/>
    <w:tmpl w:val="5573C414"/>
    <w:lvl w:ilvl="0">
      <w:start w:val="26"/>
      <w:numFmt w:val="decimal"/>
      <w:suff w:val="nothing"/>
      <w:lvlText w:val="%1."/>
      <w:lvlJc w:val="left"/>
    </w:lvl>
  </w:abstractNum>
  <w:abstractNum w:abstractNumId="10" w15:restartNumberingAfterBreak="0">
    <w:nsid w:val="5573C5B1"/>
    <w:multiLevelType w:val="singleLevel"/>
    <w:tmpl w:val="5573C5B1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5573C5FB"/>
    <w:multiLevelType w:val="singleLevel"/>
    <w:tmpl w:val="5573C5FB"/>
    <w:lvl w:ilvl="0">
      <w:start w:val="1"/>
      <w:numFmt w:val="upperLetter"/>
      <w:suff w:val="nothing"/>
      <w:lvlText w:val="%1、"/>
      <w:lvlJc w:val="left"/>
    </w:lvl>
  </w:abstractNum>
  <w:abstractNum w:abstractNumId="12" w15:restartNumberingAfterBreak="0">
    <w:nsid w:val="5573CFE2"/>
    <w:multiLevelType w:val="singleLevel"/>
    <w:tmpl w:val="5573CFE2"/>
    <w:lvl w:ilvl="0">
      <w:start w:val="1"/>
      <w:numFmt w:val="upperLetter"/>
      <w:suff w:val="nothing"/>
      <w:lvlText w:val="%1."/>
      <w:lvlJc w:val="left"/>
    </w:lvl>
  </w:abstractNum>
  <w:abstractNum w:abstractNumId="13" w15:restartNumberingAfterBreak="0">
    <w:nsid w:val="5573D09A"/>
    <w:multiLevelType w:val="singleLevel"/>
    <w:tmpl w:val="5573D09A"/>
    <w:lvl w:ilvl="0">
      <w:start w:val="1"/>
      <w:numFmt w:val="upperLetter"/>
      <w:suff w:val="nothing"/>
      <w:lvlText w:val="%1."/>
      <w:lvlJc w:val="left"/>
    </w:lvl>
  </w:abstractNum>
  <w:abstractNum w:abstractNumId="14" w15:restartNumberingAfterBreak="0">
    <w:nsid w:val="5573D15E"/>
    <w:multiLevelType w:val="singleLevel"/>
    <w:tmpl w:val="5573D15E"/>
    <w:lvl w:ilvl="0">
      <w:start w:val="10"/>
      <w:numFmt w:val="decimal"/>
      <w:suff w:val="nothing"/>
      <w:lvlText w:val="%1."/>
      <w:lvlJc w:val="left"/>
    </w:lvl>
  </w:abstractNum>
  <w:abstractNum w:abstractNumId="15" w15:restartNumberingAfterBreak="0">
    <w:nsid w:val="5573D237"/>
    <w:multiLevelType w:val="singleLevel"/>
    <w:tmpl w:val="5573D237"/>
    <w:lvl w:ilvl="0">
      <w:start w:val="1"/>
      <w:numFmt w:val="upperLetter"/>
      <w:suff w:val="nothing"/>
      <w:lvlText w:val="%1."/>
      <w:lvlJc w:val="left"/>
    </w:lvl>
  </w:abstractNum>
  <w:abstractNum w:abstractNumId="16" w15:restartNumberingAfterBreak="0">
    <w:nsid w:val="5573D613"/>
    <w:multiLevelType w:val="singleLevel"/>
    <w:tmpl w:val="5573D613"/>
    <w:lvl w:ilvl="0">
      <w:start w:val="11"/>
      <w:numFmt w:val="decimal"/>
      <w:suff w:val="nothing"/>
      <w:lvlText w:val="%1."/>
      <w:lvlJc w:val="left"/>
    </w:lvl>
  </w:abstractNum>
  <w:abstractNum w:abstractNumId="17" w15:restartNumberingAfterBreak="0">
    <w:nsid w:val="5573D63E"/>
    <w:multiLevelType w:val="singleLevel"/>
    <w:tmpl w:val="5573D63E"/>
    <w:lvl w:ilvl="0">
      <w:start w:val="1"/>
      <w:numFmt w:val="upperLetter"/>
      <w:suff w:val="nothing"/>
      <w:lvlText w:val="%1."/>
      <w:lvlJc w:val="left"/>
    </w:lvl>
  </w:abstractNum>
  <w:abstractNum w:abstractNumId="18" w15:restartNumberingAfterBreak="0">
    <w:nsid w:val="5573D751"/>
    <w:multiLevelType w:val="singleLevel"/>
    <w:tmpl w:val="5573D751"/>
    <w:lvl w:ilvl="0">
      <w:start w:val="12"/>
      <w:numFmt w:val="decimal"/>
      <w:suff w:val="nothing"/>
      <w:lvlText w:val="%1."/>
      <w:lvlJc w:val="left"/>
    </w:lvl>
  </w:abstractNum>
  <w:abstractNum w:abstractNumId="19" w15:restartNumberingAfterBreak="0">
    <w:nsid w:val="568733BB"/>
    <w:multiLevelType w:val="multilevel"/>
    <w:tmpl w:val="AB5200E2"/>
    <w:lvl w:ilvl="0">
      <w:start w:val="1"/>
      <w:numFmt w:val="none"/>
      <w:pStyle w:val="a4"/>
      <w:suff w:val="nothing"/>
      <w:lvlText w:val="【答案】"/>
      <w:lvlJc w:val="left"/>
      <w:pPr>
        <w:ind w:left="0" w:firstLine="0"/>
      </w:pPr>
      <w:rPr>
        <w:rFonts w:hint="eastAsia"/>
        <w:color w:val="FF0000"/>
      </w:rPr>
    </w:lvl>
    <w:lvl w:ilvl="1">
      <w:start w:val="1"/>
      <w:numFmt w:val="none"/>
      <w:suff w:val="nothing"/>
      <w:lvlText w:val="【答案】"/>
      <w:lvlJc w:val="left"/>
      <w:pPr>
        <w:ind w:left="0" w:firstLine="0"/>
      </w:pPr>
      <w:rPr>
        <w:rFonts w:hint="eastAsia"/>
        <w:color w:val="FF000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7196537B"/>
    <w:multiLevelType w:val="hybridMultilevel"/>
    <w:tmpl w:val="3708A090"/>
    <w:lvl w:ilvl="0" w:tplc="2DF8F2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07238B"/>
    <w:multiLevelType w:val="hybridMultilevel"/>
    <w:tmpl w:val="FD984FC4"/>
    <w:lvl w:ilvl="0" w:tplc="C33A1988">
      <w:start w:val="1"/>
      <w:numFmt w:val="ideographTraditional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7D851C94"/>
    <w:multiLevelType w:val="multilevel"/>
    <w:tmpl w:val="7D851C9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93431154">
    <w:abstractNumId w:val="22"/>
  </w:num>
  <w:num w:numId="2" w16cid:durableId="1527979676">
    <w:abstractNumId w:val="20"/>
  </w:num>
  <w:num w:numId="3" w16cid:durableId="580337965">
    <w:abstractNumId w:val="0"/>
  </w:num>
  <w:num w:numId="4" w16cid:durableId="1035155655">
    <w:abstractNumId w:val="8"/>
  </w:num>
  <w:num w:numId="5" w16cid:durableId="1899323695">
    <w:abstractNumId w:val="2"/>
  </w:num>
  <w:num w:numId="6" w16cid:durableId="125244519">
    <w:abstractNumId w:val="10"/>
  </w:num>
  <w:num w:numId="7" w16cid:durableId="1555966123">
    <w:abstractNumId w:val="11"/>
  </w:num>
  <w:num w:numId="8" w16cid:durableId="1947695569">
    <w:abstractNumId w:val="12"/>
  </w:num>
  <w:num w:numId="9" w16cid:durableId="504129950">
    <w:abstractNumId w:val="13"/>
  </w:num>
  <w:num w:numId="10" w16cid:durableId="1991012346">
    <w:abstractNumId w:val="14"/>
  </w:num>
  <w:num w:numId="11" w16cid:durableId="70586292">
    <w:abstractNumId w:val="15"/>
  </w:num>
  <w:num w:numId="12" w16cid:durableId="575289873">
    <w:abstractNumId w:val="16"/>
  </w:num>
  <w:num w:numId="13" w16cid:durableId="2056271631">
    <w:abstractNumId w:val="17"/>
  </w:num>
  <w:num w:numId="14" w16cid:durableId="1332638363">
    <w:abstractNumId w:val="18"/>
  </w:num>
  <w:num w:numId="15" w16cid:durableId="258148485">
    <w:abstractNumId w:val="5"/>
  </w:num>
  <w:num w:numId="16" w16cid:durableId="2094466231">
    <w:abstractNumId w:val="9"/>
  </w:num>
  <w:num w:numId="17" w16cid:durableId="1249655761">
    <w:abstractNumId w:val="3"/>
  </w:num>
  <w:num w:numId="18" w16cid:durableId="14304696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96292780">
    <w:abstractNumId w:val="6"/>
  </w:num>
  <w:num w:numId="20" w16cid:durableId="2568663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26310597">
    <w:abstractNumId w:val="4"/>
  </w:num>
  <w:num w:numId="22" w16cid:durableId="428811771">
    <w:abstractNumId w:val="19"/>
  </w:num>
  <w:num w:numId="23" w16cid:durableId="1257439632">
    <w:abstractNumId w:val="3"/>
    <w:lvlOverride w:ilvl="0">
      <w:startOverride w:val="3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03418131">
    <w:abstractNumId w:val="7"/>
  </w:num>
  <w:num w:numId="25" w16cid:durableId="2005695056">
    <w:abstractNumId w:val="21"/>
  </w:num>
  <w:num w:numId="26" w16cid:durableId="4085045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9369797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24435421">
    <w:abstractNumId w:val="3"/>
  </w:num>
  <w:num w:numId="29" w16cid:durableId="2124227248">
    <w:abstractNumId w:val="3"/>
  </w:num>
  <w:num w:numId="30" w16cid:durableId="1808011363">
    <w:abstractNumId w:val="3"/>
    <w:lvlOverride w:ilvl="0">
      <w:startOverride w:val="3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72372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C4"/>
    <w:rsid w:val="00002FB4"/>
    <w:rsid w:val="00005FC6"/>
    <w:rsid w:val="00006801"/>
    <w:rsid w:val="00011403"/>
    <w:rsid w:val="00012562"/>
    <w:rsid w:val="000131AC"/>
    <w:rsid w:val="00014B20"/>
    <w:rsid w:val="0002000B"/>
    <w:rsid w:val="000200B0"/>
    <w:rsid w:val="00021FCA"/>
    <w:rsid w:val="00023E3E"/>
    <w:rsid w:val="00026FD7"/>
    <w:rsid w:val="000306FA"/>
    <w:rsid w:val="0003125B"/>
    <w:rsid w:val="00032D02"/>
    <w:rsid w:val="00034B2C"/>
    <w:rsid w:val="000418A9"/>
    <w:rsid w:val="00042229"/>
    <w:rsid w:val="000525C4"/>
    <w:rsid w:val="00053924"/>
    <w:rsid w:val="00055B79"/>
    <w:rsid w:val="000575E3"/>
    <w:rsid w:val="00060937"/>
    <w:rsid w:val="00061461"/>
    <w:rsid w:val="00062CB2"/>
    <w:rsid w:val="000637D7"/>
    <w:rsid w:val="000643EB"/>
    <w:rsid w:val="0006565C"/>
    <w:rsid w:val="00070741"/>
    <w:rsid w:val="000729D8"/>
    <w:rsid w:val="00076FAB"/>
    <w:rsid w:val="000771CD"/>
    <w:rsid w:val="00081987"/>
    <w:rsid w:val="0008304A"/>
    <w:rsid w:val="00083D41"/>
    <w:rsid w:val="00090CDC"/>
    <w:rsid w:val="00091E69"/>
    <w:rsid w:val="000935CB"/>
    <w:rsid w:val="00097247"/>
    <w:rsid w:val="000A033D"/>
    <w:rsid w:val="000A23AC"/>
    <w:rsid w:val="000A7641"/>
    <w:rsid w:val="000A78F1"/>
    <w:rsid w:val="000B1A02"/>
    <w:rsid w:val="000B1E74"/>
    <w:rsid w:val="000B3219"/>
    <w:rsid w:val="000B4B28"/>
    <w:rsid w:val="000B4CBE"/>
    <w:rsid w:val="000B5E80"/>
    <w:rsid w:val="000C0232"/>
    <w:rsid w:val="000C5401"/>
    <w:rsid w:val="000D37FF"/>
    <w:rsid w:val="000D5412"/>
    <w:rsid w:val="000E1751"/>
    <w:rsid w:val="000E2090"/>
    <w:rsid w:val="000E3765"/>
    <w:rsid w:val="000E3CB3"/>
    <w:rsid w:val="000E499A"/>
    <w:rsid w:val="000E508B"/>
    <w:rsid w:val="000E5FFF"/>
    <w:rsid w:val="000F0A28"/>
    <w:rsid w:val="000F1B49"/>
    <w:rsid w:val="000F3CF4"/>
    <w:rsid w:val="000F437A"/>
    <w:rsid w:val="000F4FD7"/>
    <w:rsid w:val="000F569D"/>
    <w:rsid w:val="000F74B9"/>
    <w:rsid w:val="000F7F42"/>
    <w:rsid w:val="001021AE"/>
    <w:rsid w:val="001041E0"/>
    <w:rsid w:val="00110AA6"/>
    <w:rsid w:val="0011230D"/>
    <w:rsid w:val="00113452"/>
    <w:rsid w:val="00113905"/>
    <w:rsid w:val="00114221"/>
    <w:rsid w:val="00116862"/>
    <w:rsid w:val="00120E13"/>
    <w:rsid w:val="00121EA7"/>
    <w:rsid w:val="00125569"/>
    <w:rsid w:val="0012641A"/>
    <w:rsid w:val="0013440D"/>
    <w:rsid w:val="00136B13"/>
    <w:rsid w:val="00140E37"/>
    <w:rsid w:val="00141903"/>
    <w:rsid w:val="00141CC3"/>
    <w:rsid w:val="00141E9A"/>
    <w:rsid w:val="001427C9"/>
    <w:rsid w:val="0014409E"/>
    <w:rsid w:val="001506EC"/>
    <w:rsid w:val="00152A80"/>
    <w:rsid w:val="001533F0"/>
    <w:rsid w:val="001541A6"/>
    <w:rsid w:val="00155D25"/>
    <w:rsid w:val="0015783A"/>
    <w:rsid w:val="001618B5"/>
    <w:rsid w:val="00162E1C"/>
    <w:rsid w:val="00166876"/>
    <w:rsid w:val="0017069C"/>
    <w:rsid w:val="001735CF"/>
    <w:rsid w:val="0017398A"/>
    <w:rsid w:val="001754F7"/>
    <w:rsid w:val="0018159B"/>
    <w:rsid w:val="00181E2E"/>
    <w:rsid w:val="00182C7E"/>
    <w:rsid w:val="00183739"/>
    <w:rsid w:val="0018524E"/>
    <w:rsid w:val="00191466"/>
    <w:rsid w:val="00194E9C"/>
    <w:rsid w:val="001953EA"/>
    <w:rsid w:val="00195D5E"/>
    <w:rsid w:val="0019746D"/>
    <w:rsid w:val="001B39B7"/>
    <w:rsid w:val="001B7743"/>
    <w:rsid w:val="001C5190"/>
    <w:rsid w:val="001C5DB7"/>
    <w:rsid w:val="001D0A7B"/>
    <w:rsid w:val="001D3681"/>
    <w:rsid w:val="001D44D2"/>
    <w:rsid w:val="001D4C87"/>
    <w:rsid w:val="001D6939"/>
    <w:rsid w:val="001D7A62"/>
    <w:rsid w:val="001E3960"/>
    <w:rsid w:val="001E5E29"/>
    <w:rsid w:val="001F08B0"/>
    <w:rsid w:val="001F6373"/>
    <w:rsid w:val="001F74FD"/>
    <w:rsid w:val="00202454"/>
    <w:rsid w:val="0020326F"/>
    <w:rsid w:val="00204BE9"/>
    <w:rsid w:val="0020749C"/>
    <w:rsid w:val="0020794C"/>
    <w:rsid w:val="00211A5B"/>
    <w:rsid w:val="00214167"/>
    <w:rsid w:val="002142F8"/>
    <w:rsid w:val="0021744F"/>
    <w:rsid w:val="0022066D"/>
    <w:rsid w:val="00221293"/>
    <w:rsid w:val="0022246E"/>
    <w:rsid w:val="00224681"/>
    <w:rsid w:val="00225FE6"/>
    <w:rsid w:val="00226662"/>
    <w:rsid w:val="002271AC"/>
    <w:rsid w:val="002338B1"/>
    <w:rsid w:val="00233B54"/>
    <w:rsid w:val="002363FD"/>
    <w:rsid w:val="002421DC"/>
    <w:rsid w:val="00245BE9"/>
    <w:rsid w:val="00250941"/>
    <w:rsid w:val="00251611"/>
    <w:rsid w:val="00251B75"/>
    <w:rsid w:val="002525DA"/>
    <w:rsid w:val="00253F7B"/>
    <w:rsid w:val="00255787"/>
    <w:rsid w:val="002612F9"/>
    <w:rsid w:val="00262A0F"/>
    <w:rsid w:val="00263876"/>
    <w:rsid w:val="00275412"/>
    <w:rsid w:val="0027607C"/>
    <w:rsid w:val="00277470"/>
    <w:rsid w:val="00277DDC"/>
    <w:rsid w:val="0028307A"/>
    <w:rsid w:val="00286D50"/>
    <w:rsid w:val="00290B90"/>
    <w:rsid w:val="00291F78"/>
    <w:rsid w:val="002A1995"/>
    <w:rsid w:val="002A459A"/>
    <w:rsid w:val="002A5A37"/>
    <w:rsid w:val="002B0609"/>
    <w:rsid w:val="002B32DE"/>
    <w:rsid w:val="002B40FF"/>
    <w:rsid w:val="002B49C1"/>
    <w:rsid w:val="002B6ABA"/>
    <w:rsid w:val="002C01D3"/>
    <w:rsid w:val="002C3F1E"/>
    <w:rsid w:val="002C59EA"/>
    <w:rsid w:val="002C753B"/>
    <w:rsid w:val="002C791E"/>
    <w:rsid w:val="002D45D3"/>
    <w:rsid w:val="002D6EB9"/>
    <w:rsid w:val="002E3ABF"/>
    <w:rsid w:val="002E516E"/>
    <w:rsid w:val="002E745A"/>
    <w:rsid w:val="002F3F8A"/>
    <w:rsid w:val="00300B63"/>
    <w:rsid w:val="00301269"/>
    <w:rsid w:val="0030197F"/>
    <w:rsid w:val="0030209C"/>
    <w:rsid w:val="003043F0"/>
    <w:rsid w:val="00304472"/>
    <w:rsid w:val="003073E6"/>
    <w:rsid w:val="00311085"/>
    <w:rsid w:val="00311AB8"/>
    <w:rsid w:val="0031265C"/>
    <w:rsid w:val="00312C00"/>
    <w:rsid w:val="00314F0F"/>
    <w:rsid w:val="003241F2"/>
    <w:rsid w:val="00325873"/>
    <w:rsid w:val="003308DB"/>
    <w:rsid w:val="0033114F"/>
    <w:rsid w:val="00332366"/>
    <w:rsid w:val="003339CC"/>
    <w:rsid w:val="00334E34"/>
    <w:rsid w:val="00336184"/>
    <w:rsid w:val="00340A8D"/>
    <w:rsid w:val="0034492E"/>
    <w:rsid w:val="0034705E"/>
    <w:rsid w:val="00350233"/>
    <w:rsid w:val="00350CD0"/>
    <w:rsid w:val="00351D3D"/>
    <w:rsid w:val="00351F62"/>
    <w:rsid w:val="00355CA0"/>
    <w:rsid w:val="00357CCD"/>
    <w:rsid w:val="0036161B"/>
    <w:rsid w:val="00361D53"/>
    <w:rsid w:val="003621D1"/>
    <w:rsid w:val="00365967"/>
    <w:rsid w:val="00365E9E"/>
    <w:rsid w:val="0036767E"/>
    <w:rsid w:val="003763F5"/>
    <w:rsid w:val="0038301B"/>
    <w:rsid w:val="003867B4"/>
    <w:rsid w:val="00390AD0"/>
    <w:rsid w:val="003960ED"/>
    <w:rsid w:val="00396507"/>
    <w:rsid w:val="003973D3"/>
    <w:rsid w:val="00397580"/>
    <w:rsid w:val="00397EA2"/>
    <w:rsid w:val="003A2239"/>
    <w:rsid w:val="003A2815"/>
    <w:rsid w:val="003A5EC7"/>
    <w:rsid w:val="003B3039"/>
    <w:rsid w:val="003B3391"/>
    <w:rsid w:val="003B3754"/>
    <w:rsid w:val="003C2F6C"/>
    <w:rsid w:val="003C351A"/>
    <w:rsid w:val="003C3AAF"/>
    <w:rsid w:val="003C3C01"/>
    <w:rsid w:val="003C4212"/>
    <w:rsid w:val="003C57B7"/>
    <w:rsid w:val="003C7CD4"/>
    <w:rsid w:val="003D1007"/>
    <w:rsid w:val="003D5920"/>
    <w:rsid w:val="003D670F"/>
    <w:rsid w:val="003E22C1"/>
    <w:rsid w:val="003E4BE7"/>
    <w:rsid w:val="003E54AE"/>
    <w:rsid w:val="003E629A"/>
    <w:rsid w:val="003E7615"/>
    <w:rsid w:val="003F20B9"/>
    <w:rsid w:val="003F4461"/>
    <w:rsid w:val="004028E4"/>
    <w:rsid w:val="00403958"/>
    <w:rsid w:val="00405EBD"/>
    <w:rsid w:val="004108AF"/>
    <w:rsid w:val="00411E22"/>
    <w:rsid w:val="004143EA"/>
    <w:rsid w:val="00414459"/>
    <w:rsid w:val="00414C75"/>
    <w:rsid w:val="00415B13"/>
    <w:rsid w:val="0042225C"/>
    <w:rsid w:val="00422D35"/>
    <w:rsid w:val="004239E2"/>
    <w:rsid w:val="00426FED"/>
    <w:rsid w:val="004302B2"/>
    <w:rsid w:val="00431806"/>
    <w:rsid w:val="00434D42"/>
    <w:rsid w:val="00437A26"/>
    <w:rsid w:val="004456F6"/>
    <w:rsid w:val="00445C4B"/>
    <w:rsid w:val="00446EFF"/>
    <w:rsid w:val="004479A7"/>
    <w:rsid w:val="00455CD4"/>
    <w:rsid w:val="00455E44"/>
    <w:rsid w:val="00456CED"/>
    <w:rsid w:val="00456D26"/>
    <w:rsid w:val="00463562"/>
    <w:rsid w:val="004635ED"/>
    <w:rsid w:val="004637C5"/>
    <w:rsid w:val="00467FD7"/>
    <w:rsid w:val="00471D28"/>
    <w:rsid w:val="00474141"/>
    <w:rsid w:val="00475517"/>
    <w:rsid w:val="00483CF8"/>
    <w:rsid w:val="00484153"/>
    <w:rsid w:val="00484D74"/>
    <w:rsid w:val="00485E5F"/>
    <w:rsid w:val="00486CEF"/>
    <w:rsid w:val="00486F6B"/>
    <w:rsid w:val="00486FF4"/>
    <w:rsid w:val="00491AAB"/>
    <w:rsid w:val="00491FDA"/>
    <w:rsid w:val="004939FA"/>
    <w:rsid w:val="004A12CE"/>
    <w:rsid w:val="004A1596"/>
    <w:rsid w:val="004A4179"/>
    <w:rsid w:val="004A5A1A"/>
    <w:rsid w:val="004A6C02"/>
    <w:rsid w:val="004B06FA"/>
    <w:rsid w:val="004B0E03"/>
    <w:rsid w:val="004B39C3"/>
    <w:rsid w:val="004B48D0"/>
    <w:rsid w:val="004B7109"/>
    <w:rsid w:val="004C00A2"/>
    <w:rsid w:val="004C09F9"/>
    <w:rsid w:val="004C0BA1"/>
    <w:rsid w:val="004C1EEE"/>
    <w:rsid w:val="004C1F32"/>
    <w:rsid w:val="004C3C03"/>
    <w:rsid w:val="004C5E2E"/>
    <w:rsid w:val="004D1867"/>
    <w:rsid w:val="004D4651"/>
    <w:rsid w:val="004D56F3"/>
    <w:rsid w:val="004E440E"/>
    <w:rsid w:val="004E52A8"/>
    <w:rsid w:val="004E5672"/>
    <w:rsid w:val="004E5937"/>
    <w:rsid w:val="004E5C2F"/>
    <w:rsid w:val="004F4D77"/>
    <w:rsid w:val="004F59F1"/>
    <w:rsid w:val="0050239B"/>
    <w:rsid w:val="00506C4A"/>
    <w:rsid w:val="005109DB"/>
    <w:rsid w:val="00511C0E"/>
    <w:rsid w:val="00516ABF"/>
    <w:rsid w:val="0051722B"/>
    <w:rsid w:val="005215E4"/>
    <w:rsid w:val="005272EB"/>
    <w:rsid w:val="00527699"/>
    <w:rsid w:val="00532ED9"/>
    <w:rsid w:val="005330A9"/>
    <w:rsid w:val="00536B5C"/>
    <w:rsid w:val="005404B2"/>
    <w:rsid w:val="0054149E"/>
    <w:rsid w:val="005448B3"/>
    <w:rsid w:val="00544E3E"/>
    <w:rsid w:val="00545C4C"/>
    <w:rsid w:val="005506EB"/>
    <w:rsid w:val="00551075"/>
    <w:rsid w:val="00553E15"/>
    <w:rsid w:val="00554138"/>
    <w:rsid w:val="00554E00"/>
    <w:rsid w:val="00554E3F"/>
    <w:rsid w:val="005561F3"/>
    <w:rsid w:val="00556230"/>
    <w:rsid w:val="0056390B"/>
    <w:rsid w:val="00565911"/>
    <w:rsid w:val="00566170"/>
    <w:rsid w:val="00567DA3"/>
    <w:rsid w:val="00574CC0"/>
    <w:rsid w:val="005754B7"/>
    <w:rsid w:val="00575945"/>
    <w:rsid w:val="005766FE"/>
    <w:rsid w:val="00576A03"/>
    <w:rsid w:val="005832F3"/>
    <w:rsid w:val="005844AD"/>
    <w:rsid w:val="005850A9"/>
    <w:rsid w:val="00586557"/>
    <w:rsid w:val="00595623"/>
    <w:rsid w:val="00595BFD"/>
    <w:rsid w:val="00596234"/>
    <w:rsid w:val="00596B89"/>
    <w:rsid w:val="005A0E70"/>
    <w:rsid w:val="005A18B3"/>
    <w:rsid w:val="005A61F1"/>
    <w:rsid w:val="005A7E27"/>
    <w:rsid w:val="005B3132"/>
    <w:rsid w:val="005B3FD9"/>
    <w:rsid w:val="005B7AA5"/>
    <w:rsid w:val="005B7C07"/>
    <w:rsid w:val="005C36D9"/>
    <w:rsid w:val="005D4128"/>
    <w:rsid w:val="005D42E8"/>
    <w:rsid w:val="005D4892"/>
    <w:rsid w:val="005E18D9"/>
    <w:rsid w:val="005E3D3F"/>
    <w:rsid w:val="005E4267"/>
    <w:rsid w:val="005E53AA"/>
    <w:rsid w:val="005E694A"/>
    <w:rsid w:val="005F0AA7"/>
    <w:rsid w:val="005F30FF"/>
    <w:rsid w:val="005F4952"/>
    <w:rsid w:val="005F58CF"/>
    <w:rsid w:val="005F61A2"/>
    <w:rsid w:val="005F6905"/>
    <w:rsid w:val="006049C0"/>
    <w:rsid w:val="00604F10"/>
    <w:rsid w:val="006068FE"/>
    <w:rsid w:val="00607B18"/>
    <w:rsid w:val="00607E72"/>
    <w:rsid w:val="00613F0D"/>
    <w:rsid w:val="00620A11"/>
    <w:rsid w:val="0062297C"/>
    <w:rsid w:val="006240E7"/>
    <w:rsid w:val="00624715"/>
    <w:rsid w:val="006255A2"/>
    <w:rsid w:val="00631C50"/>
    <w:rsid w:val="0063425D"/>
    <w:rsid w:val="0063474A"/>
    <w:rsid w:val="0063617C"/>
    <w:rsid w:val="006371F3"/>
    <w:rsid w:val="00642D8C"/>
    <w:rsid w:val="00644436"/>
    <w:rsid w:val="00645B87"/>
    <w:rsid w:val="00645EA0"/>
    <w:rsid w:val="006477F3"/>
    <w:rsid w:val="0065000A"/>
    <w:rsid w:val="00650546"/>
    <w:rsid w:val="00653555"/>
    <w:rsid w:val="00657052"/>
    <w:rsid w:val="00660357"/>
    <w:rsid w:val="00661520"/>
    <w:rsid w:val="006635F3"/>
    <w:rsid w:val="006650D3"/>
    <w:rsid w:val="006651EA"/>
    <w:rsid w:val="006672C2"/>
    <w:rsid w:val="00672D1F"/>
    <w:rsid w:val="006737A7"/>
    <w:rsid w:val="00673DA1"/>
    <w:rsid w:val="006763F0"/>
    <w:rsid w:val="0067786E"/>
    <w:rsid w:val="00683BE0"/>
    <w:rsid w:val="00686317"/>
    <w:rsid w:val="006879B2"/>
    <w:rsid w:val="00687DD6"/>
    <w:rsid w:val="006900F6"/>
    <w:rsid w:val="006903EF"/>
    <w:rsid w:val="00690CD7"/>
    <w:rsid w:val="00691801"/>
    <w:rsid w:val="006936A1"/>
    <w:rsid w:val="0069500F"/>
    <w:rsid w:val="006A22AE"/>
    <w:rsid w:val="006A27ED"/>
    <w:rsid w:val="006A3ABE"/>
    <w:rsid w:val="006A403B"/>
    <w:rsid w:val="006A40BE"/>
    <w:rsid w:val="006B24EE"/>
    <w:rsid w:val="006C2314"/>
    <w:rsid w:val="006C4C23"/>
    <w:rsid w:val="006C4DD5"/>
    <w:rsid w:val="006D116F"/>
    <w:rsid w:val="006D3FC7"/>
    <w:rsid w:val="006D4FEB"/>
    <w:rsid w:val="006D6FBF"/>
    <w:rsid w:val="006D75F1"/>
    <w:rsid w:val="006E1AE8"/>
    <w:rsid w:val="006E257F"/>
    <w:rsid w:val="006E2780"/>
    <w:rsid w:val="006E53A1"/>
    <w:rsid w:val="006E55E6"/>
    <w:rsid w:val="006E7E10"/>
    <w:rsid w:val="006F071B"/>
    <w:rsid w:val="006F6096"/>
    <w:rsid w:val="006F7065"/>
    <w:rsid w:val="00703D4F"/>
    <w:rsid w:val="00704076"/>
    <w:rsid w:val="007040C9"/>
    <w:rsid w:val="00704B59"/>
    <w:rsid w:val="00706BC7"/>
    <w:rsid w:val="00707FE0"/>
    <w:rsid w:val="007102BC"/>
    <w:rsid w:val="0071354E"/>
    <w:rsid w:val="007149CA"/>
    <w:rsid w:val="00715779"/>
    <w:rsid w:val="00715803"/>
    <w:rsid w:val="00720C98"/>
    <w:rsid w:val="00721980"/>
    <w:rsid w:val="00723F5B"/>
    <w:rsid w:val="0072778C"/>
    <w:rsid w:val="007322AD"/>
    <w:rsid w:val="00734FBC"/>
    <w:rsid w:val="00735E09"/>
    <w:rsid w:val="00737B14"/>
    <w:rsid w:val="00741C35"/>
    <w:rsid w:val="00746B97"/>
    <w:rsid w:val="00746FCC"/>
    <w:rsid w:val="00747680"/>
    <w:rsid w:val="00750354"/>
    <w:rsid w:val="00754C35"/>
    <w:rsid w:val="007650CB"/>
    <w:rsid w:val="00765B96"/>
    <w:rsid w:val="00767C8C"/>
    <w:rsid w:val="00771170"/>
    <w:rsid w:val="0077309D"/>
    <w:rsid w:val="0077362A"/>
    <w:rsid w:val="00774B02"/>
    <w:rsid w:val="00775A3C"/>
    <w:rsid w:val="00776E9B"/>
    <w:rsid w:val="00780930"/>
    <w:rsid w:val="00781BBE"/>
    <w:rsid w:val="00786AA4"/>
    <w:rsid w:val="007871F1"/>
    <w:rsid w:val="00787353"/>
    <w:rsid w:val="007878F3"/>
    <w:rsid w:val="00794495"/>
    <w:rsid w:val="0079729B"/>
    <w:rsid w:val="007A0B2B"/>
    <w:rsid w:val="007A13E3"/>
    <w:rsid w:val="007A7483"/>
    <w:rsid w:val="007B116F"/>
    <w:rsid w:val="007B2C32"/>
    <w:rsid w:val="007B2DEA"/>
    <w:rsid w:val="007B40A5"/>
    <w:rsid w:val="007B48EC"/>
    <w:rsid w:val="007C416E"/>
    <w:rsid w:val="007C5465"/>
    <w:rsid w:val="007C6EF0"/>
    <w:rsid w:val="007D0A6F"/>
    <w:rsid w:val="007D10A6"/>
    <w:rsid w:val="007D4448"/>
    <w:rsid w:val="007D5406"/>
    <w:rsid w:val="007D76AE"/>
    <w:rsid w:val="007D7E2F"/>
    <w:rsid w:val="007E2A51"/>
    <w:rsid w:val="007E4C7C"/>
    <w:rsid w:val="007E4C9E"/>
    <w:rsid w:val="007E6B14"/>
    <w:rsid w:val="007F01DA"/>
    <w:rsid w:val="007F23E8"/>
    <w:rsid w:val="007F2B34"/>
    <w:rsid w:val="008021E3"/>
    <w:rsid w:val="00802E35"/>
    <w:rsid w:val="00806320"/>
    <w:rsid w:val="008077E8"/>
    <w:rsid w:val="00810907"/>
    <w:rsid w:val="008143B6"/>
    <w:rsid w:val="0081722A"/>
    <w:rsid w:val="00821EBC"/>
    <w:rsid w:val="008229FE"/>
    <w:rsid w:val="008259AA"/>
    <w:rsid w:val="00826325"/>
    <w:rsid w:val="008306B0"/>
    <w:rsid w:val="00830706"/>
    <w:rsid w:val="00834555"/>
    <w:rsid w:val="00841F52"/>
    <w:rsid w:val="008431A8"/>
    <w:rsid w:val="00850538"/>
    <w:rsid w:val="00850EB9"/>
    <w:rsid w:val="00853153"/>
    <w:rsid w:val="008551FE"/>
    <w:rsid w:val="00855633"/>
    <w:rsid w:val="008616C3"/>
    <w:rsid w:val="008667F4"/>
    <w:rsid w:val="00866D87"/>
    <w:rsid w:val="008715AD"/>
    <w:rsid w:val="00872C31"/>
    <w:rsid w:val="008762B5"/>
    <w:rsid w:val="00877FC6"/>
    <w:rsid w:val="00881B3D"/>
    <w:rsid w:val="0088351B"/>
    <w:rsid w:val="0088362D"/>
    <w:rsid w:val="0088448E"/>
    <w:rsid w:val="00884BA9"/>
    <w:rsid w:val="008865E8"/>
    <w:rsid w:val="0088669A"/>
    <w:rsid w:val="0088694D"/>
    <w:rsid w:val="00891111"/>
    <w:rsid w:val="0089125F"/>
    <w:rsid w:val="0089223D"/>
    <w:rsid w:val="00892481"/>
    <w:rsid w:val="008A1892"/>
    <w:rsid w:val="008A1A98"/>
    <w:rsid w:val="008A2886"/>
    <w:rsid w:val="008A2CC9"/>
    <w:rsid w:val="008A3D69"/>
    <w:rsid w:val="008A6B1E"/>
    <w:rsid w:val="008B3A11"/>
    <w:rsid w:val="008B3AA5"/>
    <w:rsid w:val="008B496D"/>
    <w:rsid w:val="008C0514"/>
    <w:rsid w:val="008C1642"/>
    <w:rsid w:val="008C1932"/>
    <w:rsid w:val="008C3855"/>
    <w:rsid w:val="008C4D49"/>
    <w:rsid w:val="008E272D"/>
    <w:rsid w:val="008E32C1"/>
    <w:rsid w:val="008E51F3"/>
    <w:rsid w:val="008E5209"/>
    <w:rsid w:val="008E5467"/>
    <w:rsid w:val="008E5CDA"/>
    <w:rsid w:val="008F0C1D"/>
    <w:rsid w:val="008F2A56"/>
    <w:rsid w:val="008F5C32"/>
    <w:rsid w:val="00900E31"/>
    <w:rsid w:val="00905680"/>
    <w:rsid w:val="00905D22"/>
    <w:rsid w:val="0090600F"/>
    <w:rsid w:val="00907046"/>
    <w:rsid w:val="00910C5D"/>
    <w:rsid w:val="00923769"/>
    <w:rsid w:val="00925B5D"/>
    <w:rsid w:val="0092671D"/>
    <w:rsid w:val="00926B54"/>
    <w:rsid w:val="0092741E"/>
    <w:rsid w:val="00940D8B"/>
    <w:rsid w:val="00946B08"/>
    <w:rsid w:val="00953085"/>
    <w:rsid w:val="00967096"/>
    <w:rsid w:val="00973630"/>
    <w:rsid w:val="009741A9"/>
    <w:rsid w:val="0097602C"/>
    <w:rsid w:val="00977203"/>
    <w:rsid w:val="009778ED"/>
    <w:rsid w:val="009808C3"/>
    <w:rsid w:val="0098229B"/>
    <w:rsid w:val="00982E8B"/>
    <w:rsid w:val="0098319C"/>
    <w:rsid w:val="00983F1B"/>
    <w:rsid w:val="00984BDA"/>
    <w:rsid w:val="00985692"/>
    <w:rsid w:val="009919A4"/>
    <w:rsid w:val="00993607"/>
    <w:rsid w:val="00993D2E"/>
    <w:rsid w:val="00996262"/>
    <w:rsid w:val="00997AB5"/>
    <w:rsid w:val="009A019D"/>
    <w:rsid w:val="009A605B"/>
    <w:rsid w:val="009A6E99"/>
    <w:rsid w:val="009A7CAE"/>
    <w:rsid w:val="009B1FA2"/>
    <w:rsid w:val="009B2374"/>
    <w:rsid w:val="009B66C4"/>
    <w:rsid w:val="009C0A95"/>
    <w:rsid w:val="009C15CE"/>
    <w:rsid w:val="009C304C"/>
    <w:rsid w:val="009C38E3"/>
    <w:rsid w:val="009C3F5F"/>
    <w:rsid w:val="009C428B"/>
    <w:rsid w:val="009C694E"/>
    <w:rsid w:val="009D0A3A"/>
    <w:rsid w:val="009D2749"/>
    <w:rsid w:val="009D2E3F"/>
    <w:rsid w:val="009D3D76"/>
    <w:rsid w:val="009D5285"/>
    <w:rsid w:val="009D658C"/>
    <w:rsid w:val="009E034A"/>
    <w:rsid w:val="009E264D"/>
    <w:rsid w:val="009E3722"/>
    <w:rsid w:val="009E6ED0"/>
    <w:rsid w:val="009F568D"/>
    <w:rsid w:val="009F6390"/>
    <w:rsid w:val="009F63DC"/>
    <w:rsid w:val="009F6F31"/>
    <w:rsid w:val="00A0101F"/>
    <w:rsid w:val="00A0224E"/>
    <w:rsid w:val="00A02DC2"/>
    <w:rsid w:val="00A05288"/>
    <w:rsid w:val="00A105EF"/>
    <w:rsid w:val="00A1427C"/>
    <w:rsid w:val="00A20421"/>
    <w:rsid w:val="00A21255"/>
    <w:rsid w:val="00A21577"/>
    <w:rsid w:val="00A23906"/>
    <w:rsid w:val="00A252D6"/>
    <w:rsid w:val="00A26E23"/>
    <w:rsid w:val="00A27867"/>
    <w:rsid w:val="00A27AEC"/>
    <w:rsid w:val="00A30AF4"/>
    <w:rsid w:val="00A31195"/>
    <w:rsid w:val="00A34760"/>
    <w:rsid w:val="00A42E74"/>
    <w:rsid w:val="00A478F7"/>
    <w:rsid w:val="00A55CA7"/>
    <w:rsid w:val="00A56FF0"/>
    <w:rsid w:val="00A573F1"/>
    <w:rsid w:val="00A63439"/>
    <w:rsid w:val="00A646CF"/>
    <w:rsid w:val="00A66CC0"/>
    <w:rsid w:val="00A72828"/>
    <w:rsid w:val="00A76661"/>
    <w:rsid w:val="00A7671D"/>
    <w:rsid w:val="00A95457"/>
    <w:rsid w:val="00A96153"/>
    <w:rsid w:val="00AA14CD"/>
    <w:rsid w:val="00AA6A7D"/>
    <w:rsid w:val="00AA7EF2"/>
    <w:rsid w:val="00AB0778"/>
    <w:rsid w:val="00AB1834"/>
    <w:rsid w:val="00AB2D70"/>
    <w:rsid w:val="00AB5B34"/>
    <w:rsid w:val="00AB735D"/>
    <w:rsid w:val="00AC06CD"/>
    <w:rsid w:val="00AC1F8C"/>
    <w:rsid w:val="00AC7607"/>
    <w:rsid w:val="00AD541E"/>
    <w:rsid w:val="00AD72CB"/>
    <w:rsid w:val="00AD7C52"/>
    <w:rsid w:val="00AE39D4"/>
    <w:rsid w:val="00AE4994"/>
    <w:rsid w:val="00AE6801"/>
    <w:rsid w:val="00AF2233"/>
    <w:rsid w:val="00AF368D"/>
    <w:rsid w:val="00AF425C"/>
    <w:rsid w:val="00AF6449"/>
    <w:rsid w:val="00B0231D"/>
    <w:rsid w:val="00B031C4"/>
    <w:rsid w:val="00B067E2"/>
    <w:rsid w:val="00B06EFA"/>
    <w:rsid w:val="00B11004"/>
    <w:rsid w:val="00B13CA9"/>
    <w:rsid w:val="00B140F6"/>
    <w:rsid w:val="00B14459"/>
    <w:rsid w:val="00B14799"/>
    <w:rsid w:val="00B1494B"/>
    <w:rsid w:val="00B16861"/>
    <w:rsid w:val="00B22683"/>
    <w:rsid w:val="00B2270D"/>
    <w:rsid w:val="00B24C9E"/>
    <w:rsid w:val="00B26D8B"/>
    <w:rsid w:val="00B30EAF"/>
    <w:rsid w:val="00B32055"/>
    <w:rsid w:val="00B3301A"/>
    <w:rsid w:val="00B34DFD"/>
    <w:rsid w:val="00B413F7"/>
    <w:rsid w:val="00B42B39"/>
    <w:rsid w:val="00B47B23"/>
    <w:rsid w:val="00B50201"/>
    <w:rsid w:val="00B51ADF"/>
    <w:rsid w:val="00B51C18"/>
    <w:rsid w:val="00B51ED8"/>
    <w:rsid w:val="00B53790"/>
    <w:rsid w:val="00B560F6"/>
    <w:rsid w:val="00B602EE"/>
    <w:rsid w:val="00B60B8D"/>
    <w:rsid w:val="00B6228F"/>
    <w:rsid w:val="00B6738F"/>
    <w:rsid w:val="00B7098D"/>
    <w:rsid w:val="00B73E7C"/>
    <w:rsid w:val="00B74770"/>
    <w:rsid w:val="00B77F98"/>
    <w:rsid w:val="00B805D6"/>
    <w:rsid w:val="00B84B05"/>
    <w:rsid w:val="00B86EED"/>
    <w:rsid w:val="00B91E6C"/>
    <w:rsid w:val="00B93526"/>
    <w:rsid w:val="00B94584"/>
    <w:rsid w:val="00B95864"/>
    <w:rsid w:val="00B975B5"/>
    <w:rsid w:val="00BA2A9C"/>
    <w:rsid w:val="00BA5769"/>
    <w:rsid w:val="00BA7DB1"/>
    <w:rsid w:val="00BB031E"/>
    <w:rsid w:val="00BB0BBB"/>
    <w:rsid w:val="00BB1A2A"/>
    <w:rsid w:val="00BB5071"/>
    <w:rsid w:val="00BB5745"/>
    <w:rsid w:val="00BB5BF1"/>
    <w:rsid w:val="00BB7B64"/>
    <w:rsid w:val="00BC168D"/>
    <w:rsid w:val="00BD2AA4"/>
    <w:rsid w:val="00BD3B9D"/>
    <w:rsid w:val="00BD7178"/>
    <w:rsid w:val="00BE0C9B"/>
    <w:rsid w:val="00BE0DF7"/>
    <w:rsid w:val="00BE55BA"/>
    <w:rsid w:val="00BF13AE"/>
    <w:rsid w:val="00BF154E"/>
    <w:rsid w:val="00BF1A3A"/>
    <w:rsid w:val="00BF1AE5"/>
    <w:rsid w:val="00BF4B6B"/>
    <w:rsid w:val="00BF4D3D"/>
    <w:rsid w:val="00BF5696"/>
    <w:rsid w:val="00BF72A2"/>
    <w:rsid w:val="00C0371F"/>
    <w:rsid w:val="00C04921"/>
    <w:rsid w:val="00C1374C"/>
    <w:rsid w:val="00C13B22"/>
    <w:rsid w:val="00C17994"/>
    <w:rsid w:val="00C202BB"/>
    <w:rsid w:val="00C217C3"/>
    <w:rsid w:val="00C22526"/>
    <w:rsid w:val="00C23347"/>
    <w:rsid w:val="00C2561E"/>
    <w:rsid w:val="00C25884"/>
    <w:rsid w:val="00C25BE3"/>
    <w:rsid w:val="00C32B94"/>
    <w:rsid w:val="00C34665"/>
    <w:rsid w:val="00C3484E"/>
    <w:rsid w:val="00C361A6"/>
    <w:rsid w:val="00C37AB7"/>
    <w:rsid w:val="00C4084F"/>
    <w:rsid w:val="00C410B7"/>
    <w:rsid w:val="00C41ADC"/>
    <w:rsid w:val="00C460BD"/>
    <w:rsid w:val="00C466BF"/>
    <w:rsid w:val="00C513CD"/>
    <w:rsid w:val="00C5439C"/>
    <w:rsid w:val="00C56269"/>
    <w:rsid w:val="00C631F3"/>
    <w:rsid w:val="00C64528"/>
    <w:rsid w:val="00C65278"/>
    <w:rsid w:val="00C70395"/>
    <w:rsid w:val="00C73CBE"/>
    <w:rsid w:val="00C7474B"/>
    <w:rsid w:val="00C7723A"/>
    <w:rsid w:val="00C77EC8"/>
    <w:rsid w:val="00C807AB"/>
    <w:rsid w:val="00C8146C"/>
    <w:rsid w:val="00C81D00"/>
    <w:rsid w:val="00C83AB5"/>
    <w:rsid w:val="00C840FE"/>
    <w:rsid w:val="00C84161"/>
    <w:rsid w:val="00C920B3"/>
    <w:rsid w:val="00CA0D0E"/>
    <w:rsid w:val="00CA12DE"/>
    <w:rsid w:val="00CA685E"/>
    <w:rsid w:val="00CB1959"/>
    <w:rsid w:val="00CB2F9A"/>
    <w:rsid w:val="00CB6691"/>
    <w:rsid w:val="00CC23E7"/>
    <w:rsid w:val="00CC60D6"/>
    <w:rsid w:val="00CC77EB"/>
    <w:rsid w:val="00CC7891"/>
    <w:rsid w:val="00CC7C90"/>
    <w:rsid w:val="00CD42FF"/>
    <w:rsid w:val="00CD53CB"/>
    <w:rsid w:val="00CD562A"/>
    <w:rsid w:val="00CD6A3C"/>
    <w:rsid w:val="00CE0084"/>
    <w:rsid w:val="00CE064F"/>
    <w:rsid w:val="00CE1FAE"/>
    <w:rsid w:val="00CE45A9"/>
    <w:rsid w:val="00CE5380"/>
    <w:rsid w:val="00CE5423"/>
    <w:rsid w:val="00CE6EF5"/>
    <w:rsid w:val="00CE74BF"/>
    <w:rsid w:val="00CE7C45"/>
    <w:rsid w:val="00CF4B03"/>
    <w:rsid w:val="00CF58E2"/>
    <w:rsid w:val="00CF664C"/>
    <w:rsid w:val="00CF7501"/>
    <w:rsid w:val="00D02342"/>
    <w:rsid w:val="00D0368A"/>
    <w:rsid w:val="00D06CFB"/>
    <w:rsid w:val="00D120A5"/>
    <w:rsid w:val="00D12746"/>
    <w:rsid w:val="00D14CE0"/>
    <w:rsid w:val="00D23C06"/>
    <w:rsid w:val="00D23C56"/>
    <w:rsid w:val="00D25211"/>
    <w:rsid w:val="00D25FE6"/>
    <w:rsid w:val="00D27DF7"/>
    <w:rsid w:val="00D27FC7"/>
    <w:rsid w:val="00D31698"/>
    <w:rsid w:val="00D33CA9"/>
    <w:rsid w:val="00D34AED"/>
    <w:rsid w:val="00D377B3"/>
    <w:rsid w:val="00D37CB2"/>
    <w:rsid w:val="00D466DD"/>
    <w:rsid w:val="00D47301"/>
    <w:rsid w:val="00D504E2"/>
    <w:rsid w:val="00D510F4"/>
    <w:rsid w:val="00D52F81"/>
    <w:rsid w:val="00D53570"/>
    <w:rsid w:val="00D62408"/>
    <w:rsid w:val="00D63A55"/>
    <w:rsid w:val="00D63B0E"/>
    <w:rsid w:val="00D67463"/>
    <w:rsid w:val="00D7173A"/>
    <w:rsid w:val="00D7176F"/>
    <w:rsid w:val="00D71E81"/>
    <w:rsid w:val="00D74C1B"/>
    <w:rsid w:val="00D75FC6"/>
    <w:rsid w:val="00D763B6"/>
    <w:rsid w:val="00D86252"/>
    <w:rsid w:val="00D86B88"/>
    <w:rsid w:val="00D86C60"/>
    <w:rsid w:val="00D870BF"/>
    <w:rsid w:val="00D904D3"/>
    <w:rsid w:val="00D908C6"/>
    <w:rsid w:val="00D911E2"/>
    <w:rsid w:val="00D91293"/>
    <w:rsid w:val="00D92A3F"/>
    <w:rsid w:val="00D93DE4"/>
    <w:rsid w:val="00D94ACE"/>
    <w:rsid w:val="00D96BD0"/>
    <w:rsid w:val="00D9769A"/>
    <w:rsid w:val="00D97791"/>
    <w:rsid w:val="00D97A8A"/>
    <w:rsid w:val="00DA0F2E"/>
    <w:rsid w:val="00DA1218"/>
    <w:rsid w:val="00DA431B"/>
    <w:rsid w:val="00DA691E"/>
    <w:rsid w:val="00DB42E4"/>
    <w:rsid w:val="00DB4C1C"/>
    <w:rsid w:val="00DB509B"/>
    <w:rsid w:val="00DB7758"/>
    <w:rsid w:val="00DC2AAA"/>
    <w:rsid w:val="00DC3FEB"/>
    <w:rsid w:val="00DC700C"/>
    <w:rsid w:val="00DC73E4"/>
    <w:rsid w:val="00DD091F"/>
    <w:rsid w:val="00DD24A6"/>
    <w:rsid w:val="00DE0977"/>
    <w:rsid w:val="00DE2248"/>
    <w:rsid w:val="00DE49F5"/>
    <w:rsid w:val="00DE7965"/>
    <w:rsid w:val="00DF0A5A"/>
    <w:rsid w:val="00DF2A60"/>
    <w:rsid w:val="00DF3142"/>
    <w:rsid w:val="00DF561C"/>
    <w:rsid w:val="00DF67FD"/>
    <w:rsid w:val="00E02561"/>
    <w:rsid w:val="00E02CCF"/>
    <w:rsid w:val="00E07F25"/>
    <w:rsid w:val="00E10DED"/>
    <w:rsid w:val="00E17964"/>
    <w:rsid w:val="00E212A7"/>
    <w:rsid w:val="00E21DE2"/>
    <w:rsid w:val="00E24ABB"/>
    <w:rsid w:val="00E31B93"/>
    <w:rsid w:val="00E323D9"/>
    <w:rsid w:val="00E329F1"/>
    <w:rsid w:val="00E40DEC"/>
    <w:rsid w:val="00E41AA5"/>
    <w:rsid w:val="00E42AA8"/>
    <w:rsid w:val="00E431CE"/>
    <w:rsid w:val="00E44159"/>
    <w:rsid w:val="00E4611C"/>
    <w:rsid w:val="00E64C71"/>
    <w:rsid w:val="00E65E8E"/>
    <w:rsid w:val="00E663B1"/>
    <w:rsid w:val="00E66FB9"/>
    <w:rsid w:val="00E70623"/>
    <w:rsid w:val="00E7127C"/>
    <w:rsid w:val="00E7134C"/>
    <w:rsid w:val="00E72C69"/>
    <w:rsid w:val="00E72D57"/>
    <w:rsid w:val="00E835FB"/>
    <w:rsid w:val="00E8559D"/>
    <w:rsid w:val="00E90294"/>
    <w:rsid w:val="00E9071E"/>
    <w:rsid w:val="00E91629"/>
    <w:rsid w:val="00E95562"/>
    <w:rsid w:val="00E9731C"/>
    <w:rsid w:val="00EA0B7B"/>
    <w:rsid w:val="00EB013C"/>
    <w:rsid w:val="00EB0A23"/>
    <w:rsid w:val="00EB0ED6"/>
    <w:rsid w:val="00EB30C7"/>
    <w:rsid w:val="00EB527E"/>
    <w:rsid w:val="00EC297E"/>
    <w:rsid w:val="00EC7F41"/>
    <w:rsid w:val="00ED2B85"/>
    <w:rsid w:val="00ED3029"/>
    <w:rsid w:val="00ED5E54"/>
    <w:rsid w:val="00ED5EFB"/>
    <w:rsid w:val="00ED696C"/>
    <w:rsid w:val="00EE065C"/>
    <w:rsid w:val="00EE146C"/>
    <w:rsid w:val="00EE1A00"/>
    <w:rsid w:val="00EE22F8"/>
    <w:rsid w:val="00EE27AB"/>
    <w:rsid w:val="00EE4D88"/>
    <w:rsid w:val="00EE502C"/>
    <w:rsid w:val="00EE566F"/>
    <w:rsid w:val="00EE57EC"/>
    <w:rsid w:val="00EF42B6"/>
    <w:rsid w:val="00F010ED"/>
    <w:rsid w:val="00F02851"/>
    <w:rsid w:val="00F02E1A"/>
    <w:rsid w:val="00F03796"/>
    <w:rsid w:val="00F03E98"/>
    <w:rsid w:val="00F04C4F"/>
    <w:rsid w:val="00F11B31"/>
    <w:rsid w:val="00F139DA"/>
    <w:rsid w:val="00F13DFB"/>
    <w:rsid w:val="00F16948"/>
    <w:rsid w:val="00F16E02"/>
    <w:rsid w:val="00F222EF"/>
    <w:rsid w:val="00F2341E"/>
    <w:rsid w:val="00F2657B"/>
    <w:rsid w:val="00F277B0"/>
    <w:rsid w:val="00F30253"/>
    <w:rsid w:val="00F30502"/>
    <w:rsid w:val="00F315CA"/>
    <w:rsid w:val="00F32C0B"/>
    <w:rsid w:val="00F3681F"/>
    <w:rsid w:val="00F43151"/>
    <w:rsid w:val="00F4335D"/>
    <w:rsid w:val="00F43B97"/>
    <w:rsid w:val="00F45300"/>
    <w:rsid w:val="00F456CE"/>
    <w:rsid w:val="00F462FD"/>
    <w:rsid w:val="00F50533"/>
    <w:rsid w:val="00F528BE"/>
    <w:rsid w:val="00F629F7"/>
    <w:rsid w:val="00F6359E"/>
    <w:rsid w:val="00F64093"/>
    <w:rsid w:val="00F65F52"/>
    <w:rsid w:val="00F70A62"/>
    <w:rsid w:val="00F71C21"/>
    <w:rsid w:val="00F7274A"/>
    <w:rsid w:val="00F72B24"/>
    <w:rsid w:val="00F757DC"/>
    <w:rsid w:val="00F821C1"/>
    <w:rsid w:val="00F8642A"/>
    <w:rsid w:val="00F90501"/>
    <w:rsid w:val="00F90AFC"/>
    <w:rsid w:val="00F9278D"/>
    <w:rsid w:val="00F94D95"/>
    <w:rsid w:val="00F971BA"/>
    <w:rsid w:val="00FA0765"/>
    <w:rsid w:val="00FA1403"/>
    <w:rsid w:val="00FA24A7"/>
    <w:rsid w:val="00FA3F6C"/>
    <w:rsid w:val="00FA7332"/>
    <w:rsid w:val="00FB1ECE"/>
    <w:rsid w:val="00FB72BB"/>
    <w:rsid w:val="00FB738B"/>
    <w:rsid w:val="00FB7F8A"/>
    <w:rsid w:val="00FC0ECD"/>
    <w:rsid w:val="00FC18B8"/>
    <w:rsid w:val="00FC1DF7"/>
    <w:rsid w:val="00FC6C4B"/>
    <w:rsid w:val="00FD10D1"/>
    <w:rsid w:val="00FD2396"/>
    <w:rsid w:val="00FD356A"/>
    <w:rsid w:val="00FD3F92"/>
    <w:rsid w:val="00FD51A4"/>
    <w:rsid w:val="00FD66D5"/>
    <w:rsid w:val="00FF2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7C43478E"/>
  <w15:docId w15:val="{129683D6-B54A-4345-8BAF-5A82C419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E70623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basedOn w:val="a5"/>
    <w:next w:val="a5"/>
    <w:link w:val="10"/>
    <w:uiPriority w:val="9"/>
    <w:qFormat/>
    <w:rsid w:val="006C4D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5"/>
    <w:next w:val="a5"/>
    <w:link w:val="20"/>
    <w:uiPriority w:val="9"/>
    <w:qFormat/>
    <w:rsid w:val="006C4DD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5"/>
    <w:next w:val="a5"/>
    <w:link w:val="30"/>
    <w:uiPriority w:val="9"/>
    <w:qFormat/>
    <w:rsid w:val="006C4D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Balloon Text"/>
    <w:basedOn w:val="a5"/>
    <w:link w:val="aa"/>
    <w:uiPriority w:val="99"/>
    <w:semiHidden/>
    <w:unhideWhenUsed/>
    <w:rsid w:val="00653555"/>
  </w:style>
  <w:style w:type="paragraph" w:styleId="ab">
    <w:name w:val="footer"/>
    <w:basedOn w:val="a5"/>
    <w:link w:val="ac"/>
    <w:uiPriority w:val="99"/>
    <w:rsid w:val="00653555"/>
    <w:pPr>
      <w:tabs>
        <w:tab w:val="center" w:pos="4153"/>
        <w:tab w:val="right" w:pos="8306"/>
      </w:tabs>
      <w:snapToGrid w:val="0"/>
      <w:jc w:val="left"/>
    </w:pPr>
  </w:style>
  <w:style w:type="paragraph" w:styleId="ad">
    <w:name w:val="header"/>
    <w:basedOn w:val="a5"/>
    <w:link w:val="ae"/>
    <w:uiPriority w:val="99"/>
    <w:semiHidden/>
    <w:rsid w:val="00653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paragraph" w:customStyle="1" w:styleId="11">
    <w:name w:val="列出段落1"/>
    <w:basedOn w:val="a5"/>
    <w:uiPriority w:val="34"/>
    <w:semiHidden/>
    <w:qFormat/>
    <w:rsid w:val="00653555"/>
    <w:pPr>
      <w:ind w:firstLineChars="200" w:firstLine="420"/>
    </w:pPr>
    <w:rPr>
      <w:sz w:val="24"/>
      <w:szCs w:val="24"/>
    </w:rPr>
  </w:style>
  <w:style w:type="paragraph" w:customStyle="1" w:styleId="12">
    <w:name w:val="列出段落1"/>
    <w:basedOn w:val="a5"/>
    <w:uiPriority w:val="34"/>
    <w:semiHidden/>
    <w:qFormat/>
    <w:rsid w:val="00653555"/>
    <w:pPr>
      <w:ind w:firstLineChars="200" w:firstLine="420"/>
    </w:pPr>
    <w:rPr>
      <w:sz w:val="24"/>
      <w:szCs w:val="24"/>
    </w:rPr>
  </w:style>
  <w:style w:type="character" w:customStyle="1" w:styleId="ae">
    <w:name w:val="页眉 字符"/>
    <w:basedOn w:val="a6"/>
    <w:link w:val="ad"/>
    <w:uiPriority w:val="99"/>
    <w:semiHidden/>
    <w:rsid w:val="00C217C3"/>
  </w:style>
  <w:style w:type="character" w:customStyle="1" w:styleId="ac">
    <w:name w:val="页脚 字符"/>
    <w:basedOn w:val="a6"/>
    <w:link w:val="ab"/>
    <w:uiPriority w:val="99"/>
    <w:rsid w:val="00C217C3"/>
  </w:style>
  <w:style w:type="character" w:customStyle="1" w:styleId="aa">
    <w:name w:val="批注框文本 字符"/>
    <w:basedOn w:val="a6"/>
    <w:link w:val="a9"/>
    <w:uiPriority w:val="99"/>
    <w:semiHidden/>
    <w:rsid w:val="00653555"/>
    <w:rPr>
      <w:sz w:val="18"/>
      <w:szCs w:val="18"/>
    </w:rPr>
  </w:style>
  <w:style w:type="paragraph" w:styleId="af">
    <w:name w:val="List Paragraph"/>
    <w:basedOn w:val="a5"/>
    <w:uiPriority w:val="34"/>
    <w:qFormat/>
    <w:rsid w:val="009A7CAE"/>
    <w:pPr>
      <w:ind w:firstLineChars="200" w:firstLine="420"/>
    </w:pPr>
  </w:style>
  <w:style w:type="table" w:styleId="af0">
    <w:name w:val="Table Grid"/>
    <w:basedOn w:val="a7"/>
    <w:uiPriority w:val="59"/>
    <w:rsid w:val="009A7CAE"/>
    <w:rPr>
      <w:rFonts w:ascii="Calibri" w:hAnsi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">
    <w:name w:val="HTML 预设格式 字符"/>
    <w:basedOn w:val="a6"/>
    <w:link w:val="HTML0"/>
    <w:uiPriority w:val="99"/>
    <w:semiHidden/>
    <w:rsid w:val="00C217C3"/>
    <w:rPr>
      <w:rFonts w:ascii="Arial" w:hAnsi="Arial" w:cs="Arial"/>
      <w:kern w:val="0"/>
      <w:sz w:val="20"/>
      <w:szCs w:val="21"/>
    </w:rPr>
  </w:style>
  <w:style w:type="paragraph" w:styleId="HTML0">
    <w:name w:val="HTML Preformatted"/>
    <w:basedOn w:val="a5"/>
    <w:link w:val="HTML"/>
    <w:uiPriority w:val="99"/>
    <w:semiHidden/>
    <w:rsid w:val="00967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 w:val="20"/>
      <w:szCs w:val="21"/>
    </w:rPr>
  </w:style>
  <w:style w:type="character" w:customStyle="1" w:styleId="HTMLChar1">
    <w:name w:val="HTML 预设格式 Char1"/>
    <w:basedOn w:val="a6"/>
    <w:uiPriority w:val="99"/>
    <w:semiHidden/>
    <w:rsid w:val="00967096"/>
    <w:rPr>
      <w:rFonts w:ascii="Courier New" w:hAnsi="Courier New" w:cs="Courier New"/>
      <w:kern w:val="2"/>
    </w:rPr>
  </w:style>
  <w:style w:type="character" w:customStyle="1" w:styleId="10">
    <w:name w:val="标题 1 字符"/>
    <w:basedOn w:val="a6"/>
    <w:link w:val="1"/>
    <w:uiPriority w:val="9"/>
    <w:semiHidden/>
    <w:rsid w:val="00C217C3"/>
    <w:rPr>
      <w:b/>
      <w:bCs/>
      <w:kern w:val="44"/>
      <w:sz w:val="44"/>
      <w:szCs w:val="44"/>
    </w:rPr>
  </w:style>
  <w:style w:type="character" w:customStyle="1" w:styleId="20">
    <w:name w:val="标题 2 字符"/>
    <w:basedOn w:val="a6"/>
    <w:link w:val="2"/>
    <w:uiPriority w:val="9"/>
    <w:semiHidden/>
    <w:rsid w:val="00C217C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6"/>
    <w:link w:val="3"/>
    <w:uiPriority w:val="9"/>
    <w:semiHidden/>
    <w:rsid w:val="00C217C3"/>
    <w:rPr>
      <w:b/>
      <w:bCs/>
      <w:sz w:val="32"/>
      <w:szCs w:val="32"/>
    </w:rPr>
  </w:style>
  <w:style w:type="paragraph" w:customStyle="1" w:styleId="a0">
    <w:name w:val="解析"/>
    <w:basedOn w:val="a4"/>
    <w:next w:val="a5"/>
    <w:link w:val="Char"/>
    <w:uiPriority w:val="1"/>
    <w:qFormat/>
    <w:rsid w:val="00A26E23"/>
    <w:pPr>
      <w:numPr>
        <w:numId w:val="21"/>
      </w:numPr>
    </w:pPr>
  </w:style>
  <w:style w:type="paragraph" w:customStyle="1" w:styleId="a">
    <w:name w:val="选择题"/>
    <w:link w:val="Char0"/>
    <w:qFormat/>
    <w:rsid w:val="001735CF"/>
    <w:pPr>
      <w:numPr>
        <w:numId w:val="29"/>
      </w:numPr>
      <w:tabs>
        <w:tab w:val="left" w:pos="270"/>
        <w:tab w:val="left" w:pos="495"/>
        <w:tab w:val="left" w:pos="2250"/>
        <w:tab w:val="left" w:pos="2475"/>
        <w:tab w:val="left" w:pos="4230"/>
        <w:tab w:val="left" w:pos="4455"/>
        <w:tab w:val="left" w:pos="6210"/>
        <w:tab w:val="left" w:pos="6435"/>
        <w:tab w:val="left" w:pos="8190"/>
      </w:tabs>
      <w:adjustRightInd w:val="0"/>
      <w:snapToGrid w:val="0"/>
      <w:spacing w:line="288" w:lineRule="auto"/>
      <w:ind w:left="100" w:hangingChars="100" w:hanging="100"/>
      <w:outlineLvl w:val="0"/>
    </w:pPr>
    <w:rPr>
      <w:kern w:val="2"/>
      <w:sz w:val="21"/>
      <w:szCs w:val="18"/>
    </w:rPr>
  </w:style>
  <w:style w:type="character" w:customStyle="1" w:styleId="Char0">
    <w:name w:val="选择题 Char"/>
    <w:basedOn w:val="a6"/>
    <w:link w:val="a"/>
    <w:rsid w:val="001735CF"/>
    <w:rPr>
      <w:kern w:val="2"/>
      <w:sz w:val="21"/>
      <w:szCs w:val="18"/>
      <w:lang w:val="en-US" w:eastAsia="zh-CN" w:bidi="ar-SA"/>
    </w:rPr>
  </w:style>
  <w:style w:type="paragraph" w:customStyle="1" w:styleId="a4">
    <w:name w:val="答案"/>
    <w:next w:val="a0"/>
    <w:link w:val="Char1"/>
    <w:uiPriority w:val="1"/>
    <w:qFormat/>
    <w:rsid w:val="007B2DEA"/>
    <w:pPr>
      <w:numPr>
        <w:numId w:val="22"/>
      </w:numPr>
      <w:tabs>
        <w:tab w:val="center" w:pos="4140"/>
        <w:tab w:val="right" w:pos="8100"/>
      </w:tabs>
      <w:adjustRightInd w:val="0"/>
      <w:snapToGrid w:val="0"/>
      <w:ind w:hangingChars="400" w:hanging="400"/>
      <w:textAlignment w:val="center"/>
    </w:pPr>
    <w:rPr>
      <w:rFonts w:eastAsia="楷体"/>
      <w:color w:val="000000"/>
      <w:kern w:val="2"/>
      <w:sz w:val="21"/>
      <w:szCs w:val="24"/>
    </w:rPr>
  </w:style>
  <w:style w:type="character" w:customStyle="1" w:styleId="Char1">
    <w:name w:val="答案 Char"/>
    <w:basedOn w:val="a6"/>
    <w:link w:val="a4"/>
    <w:uiPriority w:val="1"/>
    <w:rsid w:val="007B2DEA"/>
    <w:rPr>
      <w:rFonts w:eastAsia="楷体"/>
      <w:color w:val="000000"/>
      <w:kern w:val="2"/>
      <w:sz w:val="21"/>
      <w:szCs w:val="24"/>
      <w:lang w:val="en-US" w:eastAsia="zh-CN" w:bidi="ar-SA"/>
    </w:rPr>
  </w:style>
  <w:style w:type="paragraph" w:customStyle="1" w:styleId="a1">
    <w:name w:val="考点"/>
    <w:basedOn w:val="a5"/>
    <w:link w:val="Char2"/>
    <w:qFormat/>
    <w:rsid w:val="00905680"/>
    <w:pPr>
      <w:numPr>
        <w:numId w:val="24"/>
      </w:numPr>
      <w:adjustRightInd w:val="0"/>
      <w:ind w:left="400" w:hangingChars="400" w:hanging="400"/>
    </w:pPr>
    <w:rPr>
      <w:rFonts w:eastAsia="楷体"/>
      <w:sz w:val="21"/>
    </w:rPr>
  </w:style>
  <w:style w:type="paragraph" w:customStyle="1" w:styleId="a2">
    <w:name w:val="易错点"/>
    <w:basedOn w:val="a1"/>
    <w:link w:val="Char3"/>
    <w:qFormat/>
    <w:rsid w:val="002B32DE"/>
    <w:pPr>
      <w:numPr>
        <w:ilvl w:val="1"/>
      </w:numPr>
      <w:textAlignment w:val="center"/>
    </w:pPr>
  </w:style>
  <w:style w:type="character" w:customStyle="1" w:styleId="Char2">
    <w:name w:val="考点 Char"/>
    <w:basedOn w:val="a6"/>
    <w:link w:val="a1"/>
    <w:rsid w:val="00905680"/>
    <w:rPr>
      <w:rFonts w:eastAsia="楷体"/>
      <w:sz w:val="21"/>
    </w:rPr>
  </w:style>
  <w:style w:type="paragraph" w:customStyle="1" w:styleId="a3">
    <w:name w:val="难点"/>
    <w:basedOn w:val="a0"/>
    <w:link w:val="Char4"/>
    <w:qFormat/>
    <w:rsid w:val="004108AF"/>
    <w:pPr>
      <w:numPr>
        <w:ilvl w:val="2"/>
        <w:numId w:val="24"/>
      </w:numPr>
    </w:pPr>
  </w:style>
  <w:style w:type="character" w:customStyle="1" w:styleId="Char3">
    <w:name w:val="易错点 Char"/>
    <w:basedOn w:val="Char2"/>
    <w:link w:val="a2"/>
    <w:rsid w:val="002B32DE"/>
    <w:rPr>
      <w:rFonts w:eastAsia="楷体"/>
      <w:sz w:val="21"/>
    </w:rPr>
  </w:style>
  <w:style w:type="character" w:customStyle="1" w:styleId="Char">
    <w:name w:val="解析 Char"/>
    <w:basedOn w:val="Char1"/>
    <w:link w:val="a0"/>
    <w:uiPriority w:val="1"/>
    <w:rsid w:val="004108AF"/>
    <w:rPr>
      <w:rFonts w:eastAsia="楷体"/>
      <w:color w:val="000000"/>
      <w:kern w:val="2"/>
      <w:sz w:val="21"/>
      <w:szCs w:val="24"/>
      <w:lang w:val="en-US" w:eastAsia="zh-CN" w:bidi="ar-SA"/>
    </w:rPr>
  </w:style>
  <w:style w:type="character" w:customStyle="1" w:styleId="Char4">
    <w:name w:val="难点 Char"/>
    <w:basedOn w:val="Char"/>
    <w:link w:val="a3"/>
    <w:rsid w:val="004108AF"/>
    <w:rPr>
      <w:rFonts w:eastAsia="楷体"/>
      <w:color w:val="000000"/>
      <w:kern w:val="2"/>
      <w:sz w:val="21"/>
      <w:szCs w:val="24"/>
      <w:lang w:val="en-US" w:eastAsia="zh-CN" w:bidi="ar-SA"/>
    </w:rPr>
  </w:style>
  <w:style w:type="paragraph" w:customStyle="1" w:styleId="21">
    <w:name w:val="列出段落2"/>
    <w:basedOn w:val="a5"/>
    <w:uiPriority w:val="34"/>
    <w:qFormat/>
    <w:rsid w:val="000B5E80"/>
    <w:pPr>
      <w:ind w:firstLineChars="200" w:firstLine="420"/>
    </w:pPr>
    <w:rPr>
      <w:rFonts w:ascii="Calibri" w:hAnsi="Calibr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9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image" Target="media/image329.wmf"/><Relationship Id="rId769" Type="http://schemas.openxmlformats.org/officeDocument/2006/relationships/image" Target="media/image376.wmf"/><Relationship Id="rId21" Type="http://schemas.openxmlformats.org/officeDocument/2006/relationships/oleObject" Target="embeddings/oleObject7.bin"/><Relationship Id="rId324" Type="http://schemas.openxmlformats.org/officeDocument/2006/relationships/image" Target="media/image161.wmf"/><Relationship Id="rId531" Type="http://schemas.openxmlformats.org/officeDocument/2006/relationships/oleObject" Target="embeddings/oleObject263.bin"/><Relationship Id="rId629" Type="http://schemas.openxmlformats.org/officeDocument/2006/relationships/image" Target="media/image311.wmf"/><Relationship Id="rId170" Type="http://schemas.openxmlformats.org/officeDocument/2006/relationships/image" Target="media/image83.wmf"/><Relationship Id="rId836" Type="http://schemas.openxmlformats.org/officeDocument/2006/relationships/theme" Target="theme/theme1.xml"/><Relationship Id="rId268" Type="http://schemas.openxmlformats.org/officeDocument/2006/relationships/oleObject" Target="embeddings/oleObject130.bin"/><Relationship Id="rId475" Type="http://schemas.openxmlformats.org/officeDocument/2006/relationships/oleObject" Target="embeddings/oleObject235.bin"/><Relationship Id="rId682" Type="http://schemas.openxmlformats.org/officeDocument/2006/relationships/oleObject" Target="embeddings/oleObject342.bin"/><Relationship Id="rId32" Type="http://schemas.openxmlformats.org/officeDocument/2006/relationships/oleObject" Target="embeddings/oleObject12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3.bin"/><Relationship Id="rId542" Type="http://schemas.openxmlformats.org/officeDocument/2006/relationships/image" Target="media/image268.wmf"/><Relationship Id="rId181" Type="http://schemas.openxmlformats.org/officeDocument/2006/relationships/oleObject" Target="embeddings/oleObject87.bin"/><Relationship Id="rId402" Type="http://schemas.openxmlformats.org/officeDocument/2006/relationships/oleObject" Target="embeddings/oleObject197.bin"/><Relationship Id="rId279" Type="http://schemas.openxmlformats.org/officeDocument/2006/relationships/oleObject" Target="embeddings/oleObject135.bin"/><Relationship Id="rId486" Type="http://schemas.openxmlformats.org/officeDocument/2006/relationships/image" Target="media/image240.wmf"/><Relationship Id="rId693" Type="http://schemas.openxmlformats.org/officeDocument/2006/relationships/image" Target="media/image339.wmf"/><Relationship Id="rId707" Type="http://schemas.openxmlformats.org/officeDocument/2006/relationships/oleObject" Target="embeddings/oleObject355.bin"/><Relationship Id="rId43" Type="http://schemas.openxmlformats.org/officeDocument/2006/relationships/image" Target="media/image20.wmf"/><Relationship Id="rId139" Type="http://schemas.openxmlformats.org/officeDocument/2006/relationships/image" Target="media/image67.wmf"/><Relationship Id="rId346" Type="http://schemas.openxmlformats.org/officeDocument/2006/relationships/image" Target="media/image172.wmf"/><Relationship Id="rId553" Type="http://schemas.openxmlformats.org/officeDocument/2006/relationships/oleObject" Target="embeddings/oleObject274.bin"/><Relationship Id="rId760" Type="http://schemas.openxmlformats.org/officeDocument/2006/relationships/image" Target="media/image371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image" Target="media/image205.wmf"/><Relationship Id="rId497" Type="http://schemas.openxmlformats.org/officeDocument/2006/relationships/oleObject" Target="embeddings/oleObject246.bin"/><Relationship Id="rId620" Type="http://schemas.openxmlformats.org/officeDocument/2006/relationships/oleObject" Target="embeddings/oleObject307.bin"/><Relationship Id="rId718" Type="http://schemas.openxmlformats.org/officeDocument/2006/relationships/oleObject" Target="embeddings/oleObject361.bin"/><Relationship Id="rId357" Type="http://schemas.openxmlformats.org/officeDocument/2006/relationships/oleObject" Target="embeddings/oleObject173.bin"/><Relationship Id="rId54" Type="http://schemas.openxmlformats.org/officeDocument/2006/relationships/oleObject" Target="embeddings/oleObject25.bin"/><Relationship Id="rId217" Type="http://schemas.openxmlformats.org/officeDocument/2006/relationships/oleObject" Target="embeddings/oleObject105.bin"/><Relationship Id="rId564" Type="http://schemas.openxmlformats.org/officeDocument/2006/relationships/image" Target="media/image279.wmf"/><Relationship Id="rId771" Type="http://schemas.openxmlformats.org/officeDocument/2006/relationships/image" Target="media/image377.wmf"/><Relationship Id="rId424" Type="http://schemas.openxmlformats.org/officeDocument/2006/relationships/oleObject" Target="embeddings/oleObject208.bin"/><Relationship Id="rId631" Type="http://schemas.openxmlformats.org/officeDocument/2006/relationships/image" Target="media/image312.wmf"/><Relationship Id="rId729" Type="http://schemas.openxmlformats.org/officeDocument/2006/relationships/image" Target="media/image356.wmf"/><Relationship Id="rId270" Type="http://schemas.openxmlformats.org/officeDocument/2006/relationships/oleObject" Target="embeddings/oleObject131.bin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2.bin"/><Relationship Id="rId368" Type="http://schemas.openxmlformats.org/officeDocument/2006/relationships/image" Target="media/image183.wmf"/><Relationship Id="rId575" Type="http://schemas.openxmlformats.org/officeDocument/2006/relationships/image" Target="media/image285.png"/><Relationship Id="rId782" Type="http://schemas.openxmlformats.org/officeDocument/2006/relationships/image" Target="media/image383.wmf"/><Relationship Id="rId228" Type="http://schemas.openxmlformats.org/officeDocument/2006/relationships/image" Target="media/image112.wmf"/><Relationship Id="rId435" Type="http://schemas.openxmlformats.org/officeDocument/2006/relationships/oleObject" Target="embeddings/oleObject213.bin"/><Relationship Id="rId642" Type="http://schemas.openxmlformats.org/officeDocument/2006/relationships/image" Target="media/image316.wmf"/><Relationship Id="rId281" Type="http://schemas.openxmlformats.org/officeDocument/2006/relationships/oleObject" Target="embeddings/oleObject136.bin"/><Relationship Id="rId502" Type="http://schemas.openxmlformats.org/officeDocument/2006/relationships/image" Target="media/image248.wmf"/><Relationship Id="rId76" Type="http://schemas.openxmlformats.org/officeDocument/2006/relationships/image" Target="media/image35.wmf"/><Relationship Id="rId141" Type="http://schemas.openxmlformats.org/officeDocument/2006/relationships/image" Target="media/image68.wmf"/><Relationship Id="rId379" Type="http://schemas.openxmlformats.org/officeDocument/2006/relationships/oleObject" Target="embeddings/oleObject186.bin"/><Relationship Id="rId586" Type="http://schemas.openxmlformats.org/officeDocument/2006/relationships/image" Target="media/image291.wmf"/><Relationship Id="rId793" Type="http://schemas.openxmlformats.org/officeDocument/2006/relationships/image" Target="media/image388.wmf"/><Relationship Id="rId807" Type="http://schemas.openxmlformats.org/officeDocument/2006/relationships/image" Target="media/image395.wmf"/><Relationship Id="rId7" Type="http://schemas.openxmlformats.org/officeDocument/2006/relationships/image" Target="media/image1.png"/><Relationship Id="rId239" Type="http://schemas.openxmlformats.org/officeDocument/2006/relationships/image" Target="media/image118.wmf"/><Relationship Id="rId446" Type="http://schemas.openxmlformats.org/officeDocument/2006/relationships/image" Target="media/image220.wmf"/><Relationship Id="rId653" Type="http://schemas.openxmlformats.org/officeDocument/2006/relationships/image" Target="media/image321.wmf"/><Relationship Id="rId292" Type="http://schemas.openxmlformats.org/officeDocument/2006/relationships/image" Target="media/image145.wmf"/><Relationship Id="rId306" Type="http://schemas.openxmlformats.org/officeDocument/2006/relationships/image" Target="media/image152.wmf"/><Relationship Id="rId87" Type="http://schemas.openxmlformats.org/officeDocument/2006/relationships/image" Target="media/image41.wmf"/><Relationship Id="rId513" Type="http://schemas.openxmlformats.org/officeDocument/2006/relationships/oleObject" Target="embeddings/oleObject254.bin"/><Relationship Id="rId597" Type="http://schemas.openxmlformats.org/officeDocument/2006/relationships/oleObject" Target="embeddings/oleObject295.bin"/><Relationship Id="rId720" Type="http://schemas.openxmlformats.org/officeDocument/2006/relationships/oleObject" Target="embeddings/oleObject362.bin"/><Relationship Id="rId818" Type="http://schemas.openxmlformats.org/officeDocument/2006/relationships/oleObject" Target="embeddings/oleObject412.bin"/><Relationship Id="rId152" Type="http://schemas.openxmlformats.org/officeDocument/2006/relationships/image" Target="media/image74.wmf"/><Relationship Id="rId457" Type="http://schemas.openxmlformats.org/officeDocument/2006/relationships/oleObject" Target="embeddings/oleObject226.bin"/><Relationship Id="rId664" Type="http://schemas.openxmlformats.org/officeDocument/2006/relationships/oleObject" Target="embeddings/oleObject332.bin"/><Relationship Id="rId14" Type="http://schemas.openxmlformats.org/officeDocument/2006/relationships/image" Target="media/image5.wmf"/><Relationship Id="rId317" Type="http://schemas.openxmlformats.org/officeDocument/2006/relationships/oleObject" Target="embeddings/oleObject154.bin"/><Relationship Id="rId524" Type="http://schemas.openxmlformats.org/officeDocument/2006/relationships/image" Target="media/image259.wmf"/><Relationship Id="rId731" Type="http://schemas.openxmlformats.org/officeDocument/2006/relationships/oleObject" Target="embeddings/oleObject369.bin"/><Relationship Id="rId98" Type="http://schemas.openxmlformats.org/officeDocument/2006/relationships/oleObject" Target="embeddings/oleObject46.bin"/><Relationship Id="rId163" Type="http://schemas.openxmlformats.org/officeDocument/2006/relationships/image" Target="media/image79.jpeg"/><Relationship Id="rId370" Type="http://schemas.openxmlformats.org/officeDocument/2006/relationships/oleObject" Target="embeddings/oleObject181.bin"/><Relationship Id="rId829" Type="http://schemas.openxmlformats.org/officeDocument/2006/relationships/image" Target="media/image406.wmf"/><Relationship Id="rId230" Type="http://schemas.openxmlformats.org/officeDocument/2006/relationships/image" Target="media/image113.wmf"/><Relationship Id="rId468" Type="http://schemas.openxmlformats.org/officeDocument/2006/relationships/image" Target="media/image231.wmf"/><Relationship Id="rId675" Type="http://schemas.openxmlformats.org/officeDocument/2006/relationships/image" Target="media/image331.wmf"/><Relationship Id="rId25" Type="http://schemas.openxmlformats.org/officeDocument/2006/relationships/oleObject" Target="embeddings/oleObject9.bin"/><Relationship Id="rId328" Type="http://schemas.openxmlformats.org/officeDocument/2006/relationships/image" Target="media/image163.wmf"/><Relationship Id="rId535" Type="http://schemas.openxmlformats.org/officeDocument/2006/relationships/oleObject" Target="embeddings/oleObject265.bin"/><Relationship Id="rId742" Type="http://schemas.openxmlformats.org/officeDocument/2006/relationships/image" Target="media/image362.wmf"/><Relationship Id="rId174" Type="http://schemas.openxmlformats.org/officeDocument/2006/relationships/image" Target="media/image85.wmf"/><Relationship Id="rId381" Type="http://schemas.openxmlformats.org/officeDocument/2006/relationships/oleObject" Target="embeddings/oleObject187.bin"/><Relationship Id="rId602" Type="http://schemas.openxmlformats.org/officeDocument/2006/relationships/image" Target="media/image299.wmf"/><Relationship Id="rId241" Type="http://schemas.openxmlformats.org/officeDocument/2006/relationships/image" Target="media/image119.wmf"/><Relationship Id="rId479" Type="http://schemas.openxmlformats.org/officeDocument/2006/relationships/oleObject" Target="embeddings/oleObject237.bin"/><Relationship Id="rId686" Type="http://schemas.openxmlformats.org/officeDocument/2006/relationships/oleObject" Target="embeddings/oleObject345.bin"/><Relationship Id="rId36" Type="http://schemas.openxmlformats.org/officeDocument/2006/relationships/oleObject" Target="embeddings/oleObject14.bin"/><Relationship Id="rId339" Type="http://schemas.openxmlformats.org/officeDocument/2006/relationships/oleObject" Target="embeddings/oleObject165.bin"/><Relationship Id="rId546" Type="http://schemas.openxmlformats.org/officeDocument/2006/relationships/image" Target="media/image270.wmf"/><Relationship Id="rId753" Type="http://schemas.openxmlformats.org/officeDocument/2006/relationships/oleObject" Target="embeddings/oleObject380.bin"/><Relationship Id="rId101" Type="http://schemas.openxmlformats.org/officeDocument/2006/relationships/image" Target="media/image48.wmf"/><Relationship Id="rId185" Type="http://schemas.openxmlformats.org/officeDocument/2006/relationships/oleObject" Target="embeddings/oleObject89.bin"/><Relationship Id="rId406" Type="http://schemas.openxmlformats.org/officeDocument/2006/relationships/oleObject" Target="embeddings/oleObject199.bin"/><Relationship Id="rId392" Type="http://schemas.openxmlformats.org/officeDocument/2006/relationships/image" Target="media/image194.png"/><Relationship Id="rId613" Type="http://schemas.openxmlformats.org/officeDocument/2006/relationships/image" Target="media/image305.wmf"/><Relationship Id="rId697" Type="http://schemas.openxmlformats.org/officeDocument/2006/relationships/image" Target="media/image341.wmf"/><Relationship Id="rId820" Type="http://schemas.openxmlformats.org/officeDocument/2006/relationships/oleObject" Target="embeddings/oleObject413.bin"/><Relationship Id="rId252" Type="http://schemas.openxmlformats.org/officeDocument/2006/relationships/oleObject" Target="embeddings/oleObject122.bin"/><Relationship Id="rId47" Type="http://schemas.openxmlformats.org/officeDocument/2006/relationships/oleObject" Target="embeddings/oleObject21.bin"/><Relationship Id="rId112" Type="http://schemas.openxmlformats.org/officeDocument/2006/relationships/image" Target="media/image54.wmf"/><Relationship Id="rId557" Type="http://schemas.openxmlformats.org/officeDocument/2006/relationships/oleObject" Target="embeddings/oleObject276.bin"/><Relationship Id="rId764" Type="http://schemas.openxmlformats.org/officeDocument/2006/relationships/image" Target="media/image373.png"/><Relationship Id="rId196" Type="http://schemas.openxmlformats.org/officeDocument/2006/relationships/image" Target="media/image96.wmf"/><Relationship Id="rId417" Type="http://schemas.openxmlformats.org/officeDocument/2006/relationships/image" Target="media/image207.wmf"/><Relationship Id="rId624" Type="http://schemas.openxmlformats.org/officeDocument/2006/relationships/oleObject" Target="embeddings/oleObject309.bin"/><Relationship Id="rId831" Type="http://schemas.openxmlformats.org/officeDocument/2006/relationships/image" Target="media/image407.wmf"/><Relationship Id="rId263" Type="http://schemas.openxmlformats.org/officeDocument/2006/relationships/image" Target="media/image130.wmf"/><Relationship Id="rId470" Type="http://schemas.openxmlformats.org/officeDocument/2006/relationships/image" Target="media/image232.wmf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58.bin"/><Relationship Id="rId330" Type="http://schemas.openxmlformats.org/officeDocument/2006/relationships/image" Target="media/image164.wmf"/><Relationship Id="rId568" Type="http://schemas.openxmlformats.org/officeDocument/2006/relationships/image" Target="media/image281.wmf"/><Relationship Id="rId775" Type="http://schemas.openxmlformats.org/officeDocument/2006/relationships/image" Target="media/image379.wmf"/><Relationship Id="rId428" Type="http://schemas.openxmlformats.org/officeDocument/2006/relationships/image" Target="media/image213.wmf"/><Relationship Id="rId635" Type="http://schemas.openxmlformats.org/officeDocument/2006/relationships/oleObject" Target="embeddings/oleObject317.bin"/><Relationship Id="rId274" Type="http://schemas.openxmlformats.org/officeDocument/2006/relationships/image" Target="media/image136.wmf"/><Relationship Id="rId481" Type="http://schemas.openxmlformats.org/officeDocument/2006/relationships/oleObject" Target="embeddings/oleObject238.bin"/><Relationship Id="rId702" Type="http://schemas.openxmlformats.org/officeDocument/2006/relationships/image" Target="media/image344.wmf"/><Relationship Id="rId69" Type="http://schemas.openxmlformats.org/officeDocument/2006/relationships/oleObject" Target="embeddings/oleObject32.bin"/><Relationship Id="rId134" Type="http://schemas.openxmlformats.org/officeDocument/2006/relationships/oleObject" Target="embeddings/oleObject64.bin"/><Relationship Id="rId579" Type="http://schemas.openxmlformats.org/officeDocument/2006/relationships/oleObject" Target="embeddings/oleObject286.bin"/><Relationship Id="rId786" Type="http://schemas.openxmlformats.org/officeDocument/2006/relationships/oleObject" Target="embeddings/oleObject396.bin"/><Relationship Id="rId341" Type="http://schemas.openxmlformats.org/officeDocument/2006/relationships/oleObject" Target="embeddings/oleObject166.bin"/><Relationship Id="rId439" Type="http://schemas.openxmlformats.org/officeDocument/2006/relationships/oleObject" Target="embeddings/oleObject217.bin"/><Relationship Id="rId646" Type="http://schemas.openxmlformats.org/officeDocument/2006/relationships/image" Target="media/image318.wmf"/><Relationship Id="rId201" Type="http://schemas.openxmlformats.org/officeDocument/2006/relationships/oleObject" Target="embeddings/oleObject97.bin"/><Relationship Id="rId285" Type="http://schemas.openxmlformats.org/officeDocument/2006/relationships/oleObject" Target="embeddings/oleObject138.bin"/><Relationship Id="rId506" Type="http://schemas.openxmlformats.org/officeDocument/2006/relationships/image" Target="media/image250.wmf"/><Relationship Id="rId492" Type="http://schemas.openxmlformats.org/officeDocument/2006/relationships/image" Target="media/image243.wmf"/><Relationship Id="rId713" Type="http://schemas.openxmlformats.org/officeDocument/2006/relationships/oleObject" Target="embeddings/oleObject358.bin"/><Relationship Id="rId797" Type="http://schemas.openxmlformats.org/officeDocument/2006/relationships/image" Target="media/image390.wmf"/><Relationship Id="rId145" Type="http://schemas.openxmlformats.org/officeDocument/2006/relationships/oleObject" Target="embeddings/oleObject69.bin"/><Relationship Id="rId352" Type="http://schemas.openxmlformats.org/officeDocument/2006/relationships/image" Target="media/image175.png"/><Relationship Id="rId212" Type="http://schemas.openxmlformats.org/officeDocument/2006/relationships/image" Target="media/image104.wmf"/><Relationship Id="rId657" Type="http://schemas.openxmlformats.org/officeDocument/2006/relationships/image" Target="media/image323.wmf"/><Relationship Id="rId296" Type="http://schemas.openxmlformats.org/officeDocument/2006/relationships/image" Target="media/image147.wmf"/><Relationship Id="rId517" Type="http://schemas.openxmlformats.org/officeDocument/2006/relationships/oleObject" Target="embeddings/oleObject256.bin"/><Relationship Id="rId724" Type="http://schemas.openxmlformats.org/officeDocument/2006/relationships/oleObject" Target="embeddings/oleObject364.bin"/><Relationship Id="rId60" Type="http://schemas.openxmlformats.org/officeDocument/2006/relationships/image" Target="media/image27.wmf"/><Relationship Id="rId156" Type="http://schemas.openxmlformats.org/officeDocument/2006/relationships/image" Target="media/image76.wmf"/><Relationship Id="rId363" Type="http://schemas.openxmlformats.org/officeDocument/2006/relationships/image" Target="media/image181.wmf"/><Relationship Id="rId570" Type="http://schemas.openxmlformats.org/officeDocument/2006/relationships/image" Target="media/image282.wmf"/><Relationship Id="rId223" Type="http://schemas.openxmlformats.org/officeDocument/2006/relationships/oleObject" Target="embeddings/oleObject108.bin"/><Relationship Id="rId430" Type="http://schemas.openxmlformats.org/officeDocument/2006/relationships/image" Target="media/image214.wmf"/><Relationship Id="rId668" Type="http://schemas.openxmlformats.org/officeDocument/2006/relationships/image" Target="media/image328.wmf"/><Relationship Id="rId18" Type="http://schemas.openxmlformats.org/officeDocument/2006/relationships/image" Target="media/image7.wmf"/><Relationship Id="rId528" Type="http://schemas.openxmlformats.org/officeDocument/2006/relationships/image" Target="media/image261.wmf"/><Relationship Id="rId735" Type="http://schemas.openxmlformats.org/officeDocument/2006/relationships/oleObject" Target="embeddings/oleObject371.bin"/><Relationship Id="rId167" Type="http://schemas.openxmlformats.org/officeDocument/2006/relationships/oleObject" Target="embeddings/oleObject80.bin"/><Relationship Id="rId374" Type="http://schemas.openxmlformats.org/officeDocument/2006/relationships/image" Target="media/image185.wmf"/><Relationship Id="rId581" Type="http://schemas.openxmlformats.org/officeDocument/2006/relationships/oleObject" Target="embeddings/oleObject287.bin"/><Relationship Id="rId71" Type="http://schemas.openxmlformats.org/officeDocument/2006/relationships/oleObject" Target="embeddings/oleObject33.bin"/><Relationship Id="rId234" Type="http://schemas.openxmlformats.org/officeDocument/2006/relationships/image" Target="media/image115.wmf"/><Relationship Id="rId679" Type="http://schemas.openxmlformats.org/officeDocument/2006/relationships/image" Target="media/image333.wmf"/><Relationship Id="rId802" Type="http://schemas.openxmlformats.org/officeDocument/2006/relationships/oleObject" Target="embeddings/oleObject40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41" Type="http://schemas.openxmlformats.org/officeDocument/2006/relationships/oleObject" Target="embeddings/oleObject218.bin"/><Relationship Id="rId539" Type="http://schemas.openxmlformats.org/officeDocument/2006/relationships/oleObject" Target="embeddings/oleObject267.bin"/><Relationship Id="rId746" Type="http://schemas.openxmlformats.org/officeDocument/2006/relationships/image" Target="media/image364.wmf"/><Relationship Id="rId178" Type="http://schemas.openxmlformats.org/officeDocument/2006/relationships/image" Target="media/image87.wmf"/><Relationship Id="rId301" Type="http://schemas.openxmlformats.org/officeDocument/2006/relationships/oleObject" Target="embeddings/oleObject146.bin"/><Relationship Id="rId82" Type="http://schemas.openxmlformats.org/officeDocument/2006/relationships/oleObject" Target="embeddings/oleObject38.bin"/><Relationship Id="rId385" Type="http://schemas.openxmlformats.org/officeDocument/2006/relationships/oleObject" Target="embeddings/oleObject189.bin"/><Relationship Id="rId592" Type="http://schemas.openxmlformats.org/officeDocument/2006/relationships/image" Target="media/image294.wmf"/><Relationship Id="rId606" Type="http://schemas.openxmlformats.org/officeDocument/2006/relationships/image" Target="media/image301.wmf"/><Relationship Id="rId813" Type="http://schemas.openxmlformats.org/officeDocument/2006/relationships/image" Target="media/image398.wmf"/><Relationship Id="rId245" Type="http://schemas.openxmlformats.org/officeDocument/2006/relationships/image" Target="media/image121.wmf"/><Relationship Id="rId452" Type="http://schemas.openxmlformats.org/officeDocument/2006/relationships/image" Target="media/image223.wmf"/><Relationship Id="rId105" Type="http://schemas.openxmlformats.org/officeDocument/2006/relationships/oleObject" Target="embeddings/oleObject50.bin"/><Relationship Id="rId312" Type="http://schemas.openxmlformats.org/officeDocument/2006/relationships/image" Target="media/image155.wmf"/><Relationship Id="rId757" Type="http://schemas.openxmlformats.org/officeDocument/2006/relationships/oleObject" Target="embeddings/oleObject382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1.bin"/><Relationship Id="rId396" Type="http://schemas.openxmlformats.org/officeDocument/2006/relationships/oleObject" Target="embeddings/oleObject194.bin"/><Relationship Id="rId617" Type="http://schemas.openxmlformats.org/officeDocument/2006/relationships/image" Target="media/image306.wmf"/><Relationship Id="rId824" Type="http://schemas.openxmlformats.org/officeDocument/2006/relationships/oleObject" Target="embeddings/oleObject415.bin"/><Relationship Id="rId256" Type="http://schemas.openxmlformats.org/officeDocument/2006/relationships/oleObject" Target="embeddings/oleObject124.bin"/><Relationship Id="rId463" Type="http://schemas.openxmlformats.org/officeDocument/2006/relationships/oleObject" Target="embeddings/oleObject229.bin"/><Relationship Id="rId670" Type="http://schemas.openxmlformats.org/officeDocument/2006/relationships/oleObject" Target="embeddings/oleObject336.bin"/><Relationship Id="rId116" Type="http://schemas.openxmlformats.org/officeDocument/2006/relationships/image" Target="media/image56.wmf"/><Relationship Id="rId323" Type="http://schemas.openxmlformats.org/officeDocument/2006/relationships/oleObject" Target="embeddings/oleObject157.bin"/><Relationship Id="rId530" Type="http://schemas.openxmlformats.org/officeDocument/2006/relationships/image" Target="media/image262.wmf"/><Relationship Id="rId768" Type="http://schemas.openxmlformats.org/officeDocument/2006/relationships/oleObject" Target="embeddings/oleObject387.bin"/><Relationship Id="rId20" Type="http://schemas.openxmlformats.org/officeDocument/2006/relationships/image" Target="media/image8.wmf"/><Relationship Id="rId628" Type="http://schemas.openxmlformats.org/officeDocument/2006/relationships/oleObject" Target="embeddings/oleObject312.bin"/><Relationship Id="rId835" Type="http://schemas.openxmlformats.org/officeDocument/2006/relationships/fontTable" Target="fontTable.xml"/><Relationship Id="rId267" Type="http://schemas.openxmlformats.org/officeDocument/2006/relationships/image" Target="media/image132.wmf"/><Relationship Id="rId474" Type="http://schemas.openxmlformats.org/officeDocument/2006/relationships/image" Target="media/image234.wmf"/><Relationship Id="rId127" Type="http://schemas.openxmlformats.org/officeDocument/2006/relationships/oleObject" Target="embeddings/oleObject60.bin"/><Relationship Id="rId681" Type="http://schemas.openxmlformats.org/officeDocument/2006/relationships/image" Target="media/image334.wmf"/><Relationship Id="rId779" Type="http://schemas.openxmlformats.org/officeDocument/2006/relationships/image" Target="media/image381.png"/><Relationship Id="rId31" Type="http://schemas.openxmlformats.org/officeDocument/2006/relationships/image" Target="media/image14.wmf"/><Relationship Id="rId334" Type="http://schemas.openxmlformats.org/officeDocument/2006/relationships/image" Target="media/image166.wmf"/><Relationship Id="rId541" Type="http://schemas.openxmlformats.org/officeDocument/2006/relationships/oleObject" Target="embeddings/oleObject268.bin"/><Relationship Id="rId639" Type="http://schemas.openxmlformats.org/officeDocument/2006/relationships/oleObject" Target="embeddings/oleObject319.bin"/><Relationship Id="rId180" Type="http://schemas.openxmlformats.org/officeDocument/2006/relationships/image" Target="media/image88.wmf"/><Relationship Id="rId278" Type="http://schemas.openxmlformats.org/officeDocument/2006/relationships/image" Target="media/image138.wmf"/><Relationship Id="rId401" Type="http://schemas.openxmlformats.org/officeDocument/2006/relationships/image" Target="media/image199.wmf"/><Relationship Id="rId485" Type="http://schemas.openxmlformats.org/officeDocument/2006/relationships/oleObject" Target="embeddings/oleObject240.bin"/><Relationship Id="rId692" Type="http://schemas.openxmlformats.org/officeDocument/2006/relationships/oleObject" Target="embeddings/oleObject348.bin"/><Relationship Id="rId706" Type="http://schemas.openxmlformats.org/officeDocument/2006/relationships/image" Target="media/image346.wmf"/><Relationship Id="rId42" Type="http://schemas.openxmlformats.org/officeDocument/2006/relationships/oleObject" Target="embeddings/oleObject17.bin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68.bin"/><Relationship Id="rId552" Type="http://schemas.openxmlformats.org/officeDocument/2006/relationships/image" Target="media/image273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412" Type="http://schemas.openxmlformats.org/officeDocument/2006/relationships/oleObject" Target="embeddings/oleObject202.bin"/><Relationship Id="rId289" Type="http://schemas.openxmlformats.org/officeDocument/2006/relationships/oleObject" Target="embeddings/oleObject140.bin"/><Relationship Id="rId496" Type="http://schemas.openxmlformats.org/officeDocument/2006/relationships/image" Target="media/image245.wmf"/><Relationship Id="rId717" Type="http://schemas.openxmlformats.org/officeDocument/2006/relationships/image" Target="media/image351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71.bin"/><Relationship Id="rId356" Type="http://schemas.openxmlformats.org/officeDocument/2006/relationships/image" Target="media/image178.wmf"/><Relationship Id="rId563" Type="http://schemas.openxmlformats.org/officeDocument/2006/relationships/oleObject" Target="embeddings/oleObject279.bin"/><Relationship Id="rId770" Type="http://schemas.openxmlformats.org/officeDocument/2006/relationships/oleObject" Target="embeddings/oleObject388.bin"/><Relationship Id="rId216" Type="http://schemas.openxmlformats.org/officeDocument/2006/relationships/image" Target="media/image106.wmf"/><Relationship Id="rId423" Type="http://schemas.openxmlformats.org/officeDocument/2006/relationships/image" Target="media/image210.wmf"/><Relationship Id="rId630" Type="http://schemas.openxmlformats.org/officeDocument/2006/relationships/oleObject" Target="embeddings/oleObject313.bin"/><Relationship Id="rId728" Type="http://schemas.openxmlformats.org/officeDocument/2006/relationships/oleObject" Target="embeddings/oleObject367.bin"/><Relationship Id="rId64" Type="http://schemas.openxmlformats.org/officeDocument/2006/relationships/image" Target="media/image29.wmf"/><Relationship Id="rId367" Type="http://schemas.openxmlformats.org/officeDocument/2006/relationships/oleObject" Target="embeddings/oleObject179.bin"/><Relationship Id="rId574" Type="http://schemas.openxmlformats.org/officeDocument/2006/relationships/image" Target="media/image284.png"/><Relationship Id="rId227" Type="http://schemas.openxmlformats.org/officeDocument/2006/relationships/oleObject" Target="embeddings/oleObject110.bin"/><Relationship Id="rId781" Type="http://schemas.openxmlformats.org/officeDocument/2006/relationships/oleObject" Target="embeddings/oleObject393.bin"/><Relationship Id="rId434" Type="http://schemas.openxmlformats.org/officeDocument/2006/relationships/image" Target="media/image216.wmf"/><Relationship Id="rId641" Type="http://schemas.openxmlformats.org/officeDocument/2006/relationships/oleObject" Target="embeddings/oleObject320.bin"/><Relationship Id="rId739" Type="http://schemas.openxmlformats.org/officeDocument/2006/relationships/oleObject" Target="embeddings/oleObject373.bin"/><Relationship Id="rId280" Type="http://schemas.openxmlformats.org/officeDocument/2006/relationships/image" Target="media/image139.wmf"/><Relationship Id="rId501" Type="http://schemas.openxmlformats.org/officeDocument/2006/relationships/oleObject" Target="embeddings/oleObject248.bin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7.bin"/><Relationship Id="rId378" Type="http://schemas.openxmlformats.org/officeDocument/2006/relationships/image" Target="media/image187.wmf"/><Relationship Id="rId585" Type="http://schemas.openxmlformats.org/officeDocument/2006/relationships/oleObject" Target="embeddings/oleObject289.bin"/><Relationship Id="rId792" Type="http://schemas.openxmlformats.org/officeDocument/2006/relationships/oleObject" Target="embeddings/oleObject399.bin"/><Relationship Id="rId806" Type="http://schemas.openxmlformats.org/officeDocument/2006/relationships/oleObject" Target="embeddings/oleObject406.bin"/><Relationship Id="rId6" Type="http://schemas.openxmlformats.org/officeDocument/2006/relationships/endnotes" Target="endnotes.xml"/><Relationship Id="rId238" Type="http://schemas.openxmlformats.org/officeDocument/2006/relationships/oleObject" Target="embeddings/oleObject115.bin"/><Relationship Id="rId445" Type="http://schemas.openxmlformats.org/officeDocument/2006/relationships/oleObject" Target="embeddings/oleObject220.bin"/><Relationship Id="rId652" Type="http://schemas.openxmlformats.org/officeDocument/2006/relationships/oleObject" Target="embeddings/oleObject326.bin"/><Relationship Id="rId291" Type="http://schemas.openxmlformats.org/officeDocument/2006/relationships/oleObject" Target="embeddings/oleObject141.bin"/><Relationship Id="rId305" Type="http://schemas.openxmlformats.org/officeDocument/2006/relationships/oleObject" Target="embeddings/oleObject148.bin"/><Relationship Id="rId512" Type="http://schemas.openxmlformats.org/officeDocument/2006/relationships/image" Target="media/image253.wmf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96" Type="http://schemas.openxmlformats.org/officeDocument/2006/relationships/image" Target="media/image296.wmf"/><Relationship Id="rId817" Type="http://schemas.openxmlformats.org/officeDocument/2006/relationships/image" Target="media/image400.wmf"/><Relationship Id="rId249" Type="http://schemas.openxmlformats.org/officeDocument/2006/relationships/image" Target="media/image123.wmf"/><Relationship Id="rId456" Type="http://schemas.openxmlformats.org/officeDocument/2006/relationships/image" Target="media/image225.wmf"/><Relationship Id="rId663" Type="http://schemas.openxmlformats.org/officeDocument/2006/relationships/image" Target="media/image326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16" Type="http://schemas.openxmlformats.org/officeDocument/2006/relationships/image" Target="media/image157.wmf"/><Relationship Id="rId523" Type="http://schemas.openxmlformats.org/officeDocument/2006/relationships/oleObject" Target="embeddings/oleObject259.bin"/><Relationship Id="rId55" Type="http://schemas.openxmlformats.org/officeDocument/2006/relationships/image" Target="media/image24.wmf"/><Relationship Id="rId97" Type="http://schemas.openxmlformats.org/officeDocument/2006/relationships/image" Target="media/image46.wmf"/><Relationship Id="rId120" Type="http://schemas.openxmlformats.org/officeDocument/2006/relationships/image" Target="media/image58.wmf"/><Relationship Id="rId358" Type="http://schemas.openxmlformats.org/officeDocument/2006/relationships/image" Target="media/image179.wmf"/><Relationship Id="rId565" Type="http://schemas.openxmlformats.org/officeDocument/2006/relationships/oleObject" Target="embeddings/oleObject280.bin"/><Relationship Id="rId730" Type="http://schemas.openxmlformats.org/officeDocument/2006/relationships/oleObject" Target="embeddings/oleObject368.bin"/><Relationship Id="rId772" Type="http://schemas.openxmlformats.org/officeDocument/2006/relationships/oleObject" Target="embeddings/oleObject389.bin"/><Relationship Id="rId828" Type="http://schemas.openxmlformats.org/officeDocument/2006/relationships/oleObject" Target="embeddings/oleObject417.bin"/><Relationship Id="rId162" Type="http://schemas.openxmlformats.org/officeDocument/2006/relationships/oleObject" Target="embeddings/oleObject78.bin"/><Relationship Id="rId218" Type="http://schemas.openxmlformats.org/officeDocument/2006/relationships/image" Target="media/image107.wmf"/><Relationship Id="rId425" Type="http://schemas.openxmlformats.org/officeDocument/2006/relationships/image" Target="media/image211.png"/><Relationship Id="rId467" Type="http://schemas.openxmlformats.org/officeDocument/2006/relationships/oleObject" Target="embeddings/oleObject231.bin"/><Relationship Id="rId632" Type="http://schemas.openxmlformats.org/officeDocument/2006/relationships/oleObject" Target="embeddings/oleObject314.bin"/><Relationship Id="rId271" Type="http://schemas.openxmlformats.org/officeDocument/2006/relationships/image" Target="media/image134.wmf"/><Relationship Id="rId674" Type="http://schemas.openxmlformats.org/officeDocument/2006/relationships/oleObject" Target="embeddings/oleObject338.bin"/><Relationship Id="rId24" Type="http://schemas.openxmlformats.org/officeDocument/2006/relationships/image" Target="media/image10.wmf"/><Relationship Id="rId66" Type="http://schemas.openxmlformats.org/officeDocument/2006/relationships/image" Target="media/image30.wmf"/><Relationship Id="rId131" Type="http://schemas.openxmlformats.org/officeDocument/2006/relationships/image" Target="media/image63.wmf"/><Relationship Id="rId327" Type="http://schemas.openxmlformats.org/officeDocument/2006/relationships/oleObject" Target="embeddings/oleObject159.bin"/><Relationship Id="rId369" Type="http://schemas.openxmlformats.org/officeDocument/2006/relationships/oleObject" Target="embeddings/oleObject180.bin"/><Relationship Id="rId534" Type="http://schemas.openxmlformats.org/officeDocument/2006/relationships/image" Target="media/image264.wmf"/><Relationship Id="rId576" Type="http://schemas.openxmlformats.org/officeDocument/2006/relationships/image" Target="media/image286.wmf"/><Relationship Id="rId741" Type="http://schemas.openxmlformats.org/officeDocument/2006/relationships/oleObject" Target="embeddings/oleObject374.bin"/><Relationship Id="rId783" Type="http://schemas.openxmlformats.org/officeDocument/2006/relationships/oleObject" Target="embeddings/oleObject394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8.wmf"/><Relationship Id="rId436" Type="http://schemas.openxmlformats.org/officeDocument/2006/relationships/oleObject" Target="embeddings/oleObject214.bin"/><Relationship Id="rId601" Type="http://schemas.openxmlformats.org/officeDocument/2006/relationships/oleObject" Target="embeddings/oleObject297.bin"/><Relationship Id="rId643" Type="http://schemas.openxmlformats.org/officeDocument/2006/relationships/oleObject" Target="embeddings/oleObject321.bin"/><Relationship Id="rId240" Type="http://schemas.openxmlformats.org/officeDocument/2006/relationships/oleObject" Target="embeddings/oleObject116.bin"/><Relationship Id="rId478" Type="http://schemas.openxmlformats.org/officeDocument/2006/relationships/image" Target="media/image236.wmf"/><Relationship Id="rId685" Type="http://schemas.openxmlformats.org/officeDocument/2006/relationships/image" Target="media/image335.wmf"/><Relationship Id="rId35" Type="http://schemas.openxmlformats.org/officeDocument/2006/relationships/image" Target="media/image16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7.bin"/><Relationship Id="rId282" Type="http://schemas.openxmlformats.org/officeDocument/2006/relationships/image" Target="media/image140.wmf"/><Relationship Id="rId338" Type="http://schemas.openxmlformats.org/officeDocument/2006/relationships/image" Target="media/image168.wmf"/><Relationship Id="rId503" Type="http://schemas.openxmlformats.org/officeDocument/2006/relationships/oleObject" Target="embeddings/oleObject249.bin"/><Relationship Id="rId545" Type="http://schemas.openxmlformats.org/officeDocument/2006/relationships/oleObject" Target="embeddings/oleObject270.bin"/><Relationship Id="rId587" Type="http://schemas.openxmlformats.org/officeDocument/2006/relationships/oleObject" Target="embeddings/oleObject290.bin"/><Relationship Id="rId710" Type="http://schemas.openxmlformats.org/officeDocument/2006/relationships/image" Target="media/image348.wmf"/><Relationship Id="rId752" Type="http://schemas.openxmlformats.org/officeDocument/2006/relationships/image" Target="media/image367.wmf"/><Relationship Id="rId808" Type="http://schemas.openxmlformats.org/officeDocument/2006/relationships/oleObject" Target="embeddings/oleObject407.bin"/><Relationship Id="rId8" Type="http://schemas.openxmlformats.org/officeDocument/2006/relationships/image" Target="media/image2.wmf"/><Relationship Id="rId142" Type="http://schemas.openxmlformats.org/officeDocument/2006/relationships/oleObject" Target="embeddings/oleObject68.bin"/><Relationship Id="rId184" Type="http://schemas.openxmlformats.org/officeDocument/2006/relationships/image" Target="media/image90.wmf"/><Relationship Id="rId391" Type="http://schemas.openxmlformats.org/officeDocument/2006/relationships/oleObject" Target="embeddings/oleObject192.bin"/><Relationship Id="rId405" Type="http://schemas.openxmlformats.org/officeDocument/2006/relationships/image" Target="media/image201.wmf"/><Relationship Id="rId447" Type="http://schemas.openxmlformats.org/officeDocument/2006/relationships/oleObject" Target="embeddings/oleObject221.bin"/><Relationship Id="rId612" Type="http://schemas.openxmlformats.org/officeDocument/2006/relationships/oleObject" Target="embeddings/oleObject302.bin"/><Relationship Id="rId794" Type="http://schemas.openxmlformats.org/officeDocument/2006/relationships/oleObject" Target="embeddings/oleObject400.bin"/><Relationship Id="rId251" Type="http://schemas.openxmlformats.org/officeDocument/2006/relationships/image" Target="media/image124.wmf"/><Relationship Id="rId489" Type="http://schemas.openxmlformats.org/officeDocument/2006/relationships/oleObject" Target="embeddings/oleObject242.bin"/><Relationship Id="rId654" Type="http://schemas.openxmlformats.org/officeDocument/2006/relationships/oleObject" Target="embeddings/oleObject327.bin"/><Relationship Id="rId696" Type="http://schemas.openxmlformats.org/officeDocument/2006/relationships/oleObject" Target="embeddings/oleObject350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2.bin"/><Relationship Id="rId307" Type="http://schemas.openxmlformats.org/officeDocument/2006/relationships/oleObject" Target="embeddings/oleObject149.bin"/><Relationship Id="rId349" Type="http://schemas.openxmlformats.org/officeDocument/2006/relationships/oleObject" Target="embeddings/oleObject170.bin"/><Relationship Id="rId514" Type="http://schemas.openxmlformats.org/officeDocument/2006/relationships/image" Target="media/image254.wmf"/><Relationship Id="rId556" Type="http://schemas.openxmlformats.org/officeDocument/2006/relationships/image" Target="media/image275.wmf"/><Relationship Id="rId721" Type="http://schemas.openxmlformats.org/officeDocument/2006/relationships/image" Target="media/image353.wmf"/><Relationship Id="rId763" Type="http://schemas.openxmlformats.org/officeDocument/2006/relationships/oleObject" Target="embeddings/oleObject385.bin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75.bin"/><Relationship Id="rId416" Type="http://schemas.openxmlformats.org/officeDocument/2006/relationships/oleObject" Target="embeddings/oleObject204.bin"/><Relationship Id="rId598" Type="http://schemas.openxmlformats.org/officeDocument/2006/relationships/image" Target="media/image297.wmf"/><Relationship Id="rId819" Type="http://schemas.openxmlformats.org/officeDocument/2006/relationships/image" Target="media/image401.wmf"/><Relationship Id="rId220" Type="http://schemas.openxmlformats.org/officeDocument/2006/relationships/image" Target="media/image108.wmf"/><Relationship Id="rId458" Type="http://schemas.openxmlformats.org/officeDocument/2006/relationships/image" Target="media/image226.wmf"/><Relationship Id="rId623" Type="http://schemas.openxmlformats.org/officeDocument/2006/relationships/image" Target="media/image309.wmf"/><Relationship Id="rId665" Type="http://schemas.openxmlformats.org/officeDocument/2006/relationships/image" Target="media/image327.wmf"/><Relationship Id="rId830" Type="http://schemas.openxmlformats.org/officeDocument/2006/relationships/oleObject" Target="embeddings/oleObject418.bin"/><Relationship Id="rId15" Type="http://schemas.openxmlformats.org/officeDocument/2006/relationships/oleObject" Target="embeddings/oleObject4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27.bin"/><Relationship Id="rId318" Type="http://schemas.openxmlformats.org/officeDocument/2006/relationships/image" Target="media/image158.wmf"/><Relationship Id="rId525" Type="http://schemas.openxmlformats.org/officeDocument/2006/relationships/oleObject" Target="embeddings/oleObject260.bin"/><Relationship Id="rId567" Type="http://schemas.openxmlformats.org/officeDocument/2006/relationships/oleObject" Target="embeddings/oleObject281.bin"/><Relationship Id="rId732" Type="http://schemas.openxmlformats.org/officeDocument/2006/relationships/image" Target="media/image357.wmf"/><Relationship Id="rId99" Type="http://schemas.openxmlformats.org/officeDocument/2006/relationships/image" Target="media/image47.wmf"/><Relationship Id="rId122" Type="http://schemas.openxmlformats.org/officeDocument/2006/relationships/image" Target="media/image59.wmf"/><Relationship Id="rId164" Type="http://schemas.openxmlformats.org/officeDocument/2006/relationships/image" Target="media/image80.wmf"/><Relationship Id="rId371" Type="http://schemas.openxmlformats.org/officeDocument/2006/relationships/image" Target="media/image184.wmf"/><Relationship Id="rId774" Type="http://schemas.openxmlformats.org/officeDocument/2006/relationships/oleObject" Target="embeddings/oleObject390.bin"/><Relationship Id="rId427" Type="http://schemas.openxmlformats.org/officeDocument/2006/relationships/oleObject" Target="embeddings/oleObject209.bin"/><Relationship Id="rId469" Type="http://schemas.openxmlformats.org/officeDocument/2006/relationships/oleObject" Target="embeddings/oleObject232.bin"/><Relationship Id="rId634" Type="http://schemas.openxmlformats.org/officeDocument/2006/relationships/oleObject" Target="embeddings/oleObject316.bin"/><Relationship Id="rId676" Type="http://schemas.openxmlformats.org/officeDocument/2006/relationships/oleObject" Target="embeddings/oleObject339.bin"/><Relationship Id="rId26" Type="http://schemas.openxmlformats.org/officeDocument/2006/relationships/image" Target="media/image11.jpeg"/><Relationship Id="rId231" Type="http://schemas.openxmlformats.org/officeDocument/2006/relationships/oleObject" Target="embeddings/oleObject112.bin"/><Relationship Id="rId273" Type="http://schemas.openxmlformats.org/officeDocument/2006/relationships/image" Target="media/image135.jpeg"/><Relationship Id="rId329" Type="http://schemas.openxmlformats.org/officeDocument/2006/relationships/oleObject" Target="embeddings/oleObject160.bin"/><Relationship Id="rId480" Type="http://schemas.openxmlformats.org/officeDocument/2006/relationships/image" Target="media/image237.wmf"/><Relationship Id="rId536" Type="http://schemas.openxmlformats.org/officeDocument/2006/relationships/image" Target="media/image265.wmf"/><Relationship Id="rId701" Type="http://schemas.openxmlformats.org/officeDocument/2006/relationships/image" Target="media/image343.png"/><Relationship Id="rId68" Type="http://schemas.openxmlformats.org/officeDocument/2006/relationships/image" Target="media/image31.wmf"/><Relationship Id="rId133" Type="http://schemas.openxmlformats.org/officeDocument/2006/relationships/image" Target="media/image64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9.wmf"/><Relationship Id="rId578" Type="http://schemas.openxmlformats.org/officeDocument/2006/relationships/image" Target="media/image287.wmf"/><Relationship Id="rId743" Type="http://schemas.openxmlformats.org/officeDocument/2006/relationships/oleObject" Target="embeddings/oleObject375.bin"/><Relationship Id="rId785" Type="http://schemas.openxmlformats.org/officeDocument/2006/relationships/oleObject" Target="embeddings/oleObject395.bin"/><Relationship Id="rId200" Type="http://schemas.openxmlformats.org/officeDocument/2006/relationships/image" Target="media/image98.wmf"/><Relationship Id="rId382" Type="http://schemas.openxmlformats.org/officeDocument/2006/relationships/image" Target="media/image189.wmf"/><Relationship Id="rId438" Type="http://schemas.openxmlformats.org/officeDocument/2006/relationships/oleObject" Target="embeddings/oleObject216.bin"/><Relationship Id="rId603" Type="http://schemas.openxmlformats.org/officeDocument/2006/relationships/oleObject" Target="embeddings/oleObject298.bin"/><Relationship Id="rId645" Type="http://schemas.openxmlformats.org/officeDocument/2006/relationships/oleObject" Target="embeddings/oleObject322.bin"/><Relationship Id="rId687" Type="http://schemas.openxmlformats.org/officeDocument/2006/relationships/image" Target="media/image336.wmf"/><Relationship Id="rId810" Type="http://schemas.openxmlformats.org/officeDocument/2006/relationships/oleObject" Target="embeddings/oleObject408.bin"/><Relationship Id="rId242" Type="http://schemas.openxmlformats.org/officeDocument/2006/relationships/oleObject" Target="embeddings/oleObject117.bin"/><Relationship Id="rId284" Type="http://schemas.openxmlformats.org/officeDocument/2006/relationships/image" Target="media/image141.wmf"/><Relationship Id="rId491" Type="http://schemas.openxmlformats.org/officeDocument/2006/relationships/oleObject" Target="embeddings/oleObject243.bin"/><Relationship Id="rId505" Type="http://schemas.openxmlformats.org/officeDocument/2006/relationships/oleObject" Target="embeddings/oleObject250.bin"/><Relationship Id="rId712" Type="http://schemas.openxmlformats.org/officeDocument/2006/relationships/image" Target="media/image349.wmf"/><Relationship Id="rId37" Type="http://schemas.openxmlformats.org/officeDocument/2006/relationships/image" Target="media/image17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8.bin"/><Relationship Id="rId144" Type="http://schemas.openxmlformats.org/officeDocument/2006/relationships/image" Target="media/image70.wmf"/><Relationship Id="rId547" Type="http://schemas.openxmlformats.org/officeDocument/2006/relationships/oleObject" Target="embeddings/oleObject271.bin"/><Relationship Id="rId589" Type="http://schemas.openxmlformats.org/officeDocument/2006/relationships/oleObject" Target="embeddings/oleObject291.bin"/><Relationship Id="rId754" Type="http://schemas.openxmlformats.org/officeDocument/2006/relationships/image" Target="media/image368.wmf"/><Relationship Id="rId796" Type="http://schemas.openxmlformats.org/officeDocument/2006/relationships/oleObject" Target="embeddings/oleObject401.bin"/><Relationship Id="rId90" Type="http://schemas.openxmlformats.org/officeDocument/2006/relationships/oleObject" Target="embeddings/oleObject42.bin"/><Relationship Id="rId186" Type="http://schemas.openxmlformats.org/officeDocument/2006/relationships/image" Target="media/image91.wmf"/><Relationship Id="rId351" Type="http://schemas.openxmlformats.org/officeDocument/2006/relationships/oleObject" Target="embeddings/oleObject171.bin"/><Relationship Id="rId393" Type="http://schemas.openxmlformats.org/officeDocument/2006/relationships/image" Target="media/image195.wmf"/><Relationship Id="rId407" Type="http://schemas.openxmlformats.org/officeDocument/2006/relationships/image" Target="media/image202.wmf"/><Relationship Id="rId449" Type="http://schemas.openxmlformats.org/officeDocument/2006/relationships/oleObject" Target="embeddings/oleObject222.bin"/><Relationship Id="rId614" Type="http://schemas.openxmlformats.org/officeDocument/2006/relationships/oleObject" Target="embeddings/oleObject303.bin"/><Relationship Id="rId656" Type="http://schemas.openxmlformats.org/officeDocument/2006/relationships/oleObject" Target="embeddings/oleObject328.bin"/><Relationship Id="rId821" Type="http://schemas.openxmlformats.org/officeDocument/2006/relationships/image" Target="media/image402.wmf"/><Relationship Id="rId211" Type="http://schemas.openxmlformats.org/officeDocument/2006/relationships/oleObject" Target="embeddings/oleObject102.bin"/><Relationship Id="rId253" Type="http://schemas.openxmlformats.org/officeDocument/2006/relationships/image" Target="media/image125.wmf"/><Relationship Id="rId295" Type="http://schemas.openxmlformats.org/officeDocument/2006/relationships/oleObject" Target="embeddings/oleObject143.bin"/><Relationship Id="rId309" Type="http://schemas.openxmlformats.org/officeDocument/2006/relationships/oleObject" Target="embeddings/oleObject150.bin"/><Relationship Id="rId460" Type="http://schemas.openxmlformats.org/officeDocument/2006/relationships/image" Target="media/image227.wmf"/><Relationship Id="rId516" Type="http://schemas.openxmlformats.org/officeDocument/2006/relationships/image" Target="media/image255.wmf"/><Relationship Id="rId698" Type="http://schemas.openxmlformats.org/officeDocument/2006/relationships/oleObject" Target="embeddings/oleObject351.bin"/><Relationship Id="rId48" Type="http://schemas.openxmlformats.org/officeDocument/2006/relationships/image" Target="media/image21.png"/><Relationship Id="rId113" Type="http://schemas.openxmlformats.org/officeDocument/2006/relationships/oleObject" Target="embeddings/oleObject53.bin"/><Relationship Id="rId320" Type="http://schemas.openxmlformats.org/officeDocument/2006/relationships/image" Target="media/image159.wmf"/><Relationship Id="rId558" Type="http://schemas.openxmlformats.org/officeDocument/2006/relationships/image" Target="media/image276.wmf"/><Relationship Id="rId723" Type="http://schemas.openxmlformats.org/officeDocument/2006/relationships/image" Target="media/image354.wmf"/><Relationship Id="rId765" Type="http://schemas.openxmlformats.org/officeDocument/2006/relationships/image" Target="media/image374.wmf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oleObject" Target="embeddings/oleObject176.bin"/><Relationship Id="rId418" Type="http://schemas.openxmlformats.org/officeDocument/2006/relationships/oleObject" Target="embeddings/oleObject205.bin"/><Relationship Id="rId625" Type="http://schemas.openxmlformats.org/officeDocument/2006/relationships/oleObject" Target="embeddings/oleObject310.bin"/><Relationship Id="rId832" Type="http://schemas.openxmlformats.org/officeDocument/2006/relationships/oleObject" Target="embeddings/oleObject419.bin"/><Relationship Id="rId222" Type="http://schemas.openxmlformats.org/officeDocument/2006/relationships/image" Target="media/image109.wmf"/><Relationship Id="rId264" Type="http://schemas.openxmlformats.org/officeDocument/2006/relationships/oleObject" Target="embeddings/oleObject128.bin"/><Relationship Id="rId471" Type="http://schemas.openxmlformats.org/officeDocument/2006/relationships/oleObject" Target="embeddings/oleObject233.bin"/><Relationship Id="rId667" Type="http://schemas.openxmlformats.org/officeDocument/2006/relationships/oleObject" Target="embeddings/oleObject334.bin"/><Relationship Id="rId17" Type="http://schemas.openxmlformats.org/officeDocument/2006/relationships/oleObject" Target="embeddings/oleObject5.bin"/><Relationship Id="rId59" Type="http://schemas.openxmlformats.org/officeDocument/2006/relationships/image" Target="media/image26.png"/><Relationship Id="rId124" Type="http://schemas.openxmlformats.org/officeDocument/2006/relationships/image" Target="media/image60.wmf"/><Relationship Id="rId527" Type="http://schemas.openxmlformats.org/officeDocument/2006/relationships/oleObject" Target="embeddings/oleObject261.bin"/><Relationship Id="rId569" Type="http://schemas.openxmlformats.org/officeDocument/2006/relationships/oleObject" Target="embeddings/oleObject282.bin"/><Relationship Id="rId734" Type="http://schemas.openxmlformats.org/officeDocument/2006/relationships/image" Target="media/image358.wmf"/><Relationship Id="rId776" Type="http://schemas.openxmlformats.org/officeDocument/2006/relationships/oleObject" Target="embeddings/oleObject391.bin"/><Relationship Id="rId70" Type="http://schemas.openxmlformats.org/officeDocument/2006/relationships/image" Target="media/image32.wmf"/><Relationship Id="rId166" Type="http://schemas.openxmlformats.org/officeDocument/2006/relationships/image" Target="media/image81.wmf"/><Relationship Id="rId331" Type="http://schemas.openxmlformats.org/officeDocument/2006/relationships/oleObject" Target="embeddings/oleObject161.bin"/><Relationship Id="rId373" Type="http://schemas.openxmlformats.org/officeDocument/2006/relationships/oleObject" Target="embeddings/oleObject183.bin"/><Relationship Id="rId429" Type="http://schemas.openxmlformats.org/officeDocument/2006/relationships/oleObject" Target="embeddings/oleObject210.bin"/><Relationship Id="rId580" Type="http://schemas.openxmlformats.org/officeDocument/2006/relationships/image" Target="media/image288.wmf"/><Relationship Id="rId636" Type="http://schemas.openxmlformats.org/officeDocument/2006/relationships/image" Target="media/image313.wmf"/><Relationship Id="rId801" Type="http://schemas.openxmlformats.org/officeDocument/2006/relationships/image" Target="media/image392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7.wmf"/><Relationship Id="rId678" Type="http://schemas.openxmlformats.org/officeDocument/2006/relationships/oleObject" Target="embeddings/oleObject340.bin"/><Relationship Id="rId28" Type="http://schemas.openxmlformats.org/officeDocument/2006/relationships/oleObject" Target="embeddings/oleObject10.bin"/><Relationship Id="rId275" Type="http://schemas.openxmlformats.org/officeDocument/2006/relationships/oleObject" Target="embeddings/oleObject133.bin"/><Relationship Id="rId300" Type="http://schemas.openxmlformats.org/officeDocument/2006/relationships/image" Target="media/image149.wmf"/><Relationship Id="rId482" Type="http://schemas.openxmlformats.org/officeDocument/2006/relationships/image" Target="media/image238.wmf"/><Relationship Id="rId538" Type="http://schemas.openxmlformats.org/officeDocument/2006/relationships/image" Target="media/image266.wmf"/><Relationship Id="rId703" Type="http://schemas.openxmlformats.org/officeDocument/2006/relationships/oleObject" Target="embeddings/oleObject353.bin"/><Relationship Id="rId745" Type="http://schemas.openxmlformats.org/officeDocument/2006/relationships/oleObject" Target="embeddings/oleObject376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77" Type="http://schemas.openxmlformats.org/officeDocument/2006/relationships/oleObject" Target="embeddings/oleObject85.bin"/><Relationship Id="rId342" Type="http://schemas.openxmlformats.org/officeDocument/2006/relationships/image" Target="media/image170.wmf"/><Relationship Id="rId384" Type="http://schemas.openxmlformats.org/officeDocument/2006/relationships/image" Target="media/image190.wmf"/><Relationship Id="rId591" Type="http://schemas.openxmlformats.org/officeDocument/2006/relationships/oleObject" Target="embeddings/oleObject292.bin"/><Relationship Id="rId605" Type="http://schemas.openxmlformats.org/officeDocument/2006/relationships/oleObject" Target="embeddings/oleObject299.bin"/><Relationship Id="rId787" Type="http://schemas.openxmlformats.org/officeDocument/2006/relationships/image" Target="media/image385.wmf"/><Relationship Id="rId812" Type="http://schemas.openxmlformats.org/officeDocument/2006/relationships/oleObject" Target="embeddings/oleObject409.bin"/><Relationship Id="rId202" Type="http://schemas.openxmlformats.org/officeDocument/2006/relationships/image" Target="media/image99.wmf"/><Relationship Id="rId244" Type="http://schemas.openxmlformats.org/officeDocument/2006/relationships/oleObject" Target="embeddings/oleObject118.bin"/><Relationship Id="rId647" Type="http://schemas.openxmlformats.org/officeDocument/2006/relationships/oleObject" Target="embeddings/oleObject323.bin"/><Relationship Id="rId689" Type="http://schemas.openxmlformats.org/officeDocument/2006/relationships/image" Target="media/image337.wmf"/><Relationship Id="rId39" Type="http://schemas.openxmlformats.org/officeDocument/2006/relationships/image" Target="media/image18.wmf"/><Relationship Id="rId286" Type="http://schemas.openxmlformats.org/officeDocument/2006/relationships/image" Target="media/image142.wmf"/><Relationship Id="rId451" Type="http://schemas.openxmlformats.org/officeDocument/2006/relationships/oleObject" Target="embeddings/oleObject223.bin"/><Relationship Id="rId493" Type="http://schemas.openxmlformats.org/officeDocument/2006/relationships/oleObject" Target="embeddings/oleObject244.bin"/><Relationship Id="rId507" Type="http://schemas.openxmlformats.org/officeDocument/2006/relationships/oleObject" Target="embeddings/oleObject251.bin"/><Relationship Id="rId549" Type="http://schemas.openxmlformats.org/officeDocument/2006/relationships/oleObject" Target="embeddings/oleObject272.bin"/><Relationship Id="rId714" Type="http://schemas.openxmlformats.org/officeDocument/2006/relationships/image" Target="media/image350.wmf"/><Relationship Id="rId756" Type="http://schemas.openxmlformats.org/officeDocument/2006/relationships/image" Target="media/image369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49.wmf"/><Relationship Id="rId146" Type="http://schemas.openxmlformats.org/officeDocument/2006/relationships/image" Target="media/image71.wmf"/><Relationship Id="rId188" Type="http://schemas.openxmlformats.org/officeDocument/2006/relationships/image" Target="media/image92.wmf"/><Relationship Id="rId311" Type="http://schemas.openxmlformats.org/officeDocument/2006/relationships/oleObject" Target="embeddings/oleObject151.bin"/><Relationship Id="rId353" Type="http://schemas.openxmlformats.org/officeDocument/2006/relationships/image" Target="media/image176.png"/><Relationship Id="rId395" Type="http://schemas.openxmlformats.org/officeDocument/2006/relationships/image" Target="media/image196.wmf"/><Relationship Id="rId409" Type="http://schemas.openxmlformats.org/officeDocument/2006/relationships/image" Target="media/image203.wmf"/><Relationship Id="rId560" Type="http://schemas.openxmlformats.org/officeDocument/2006/relationships/image" Target="media/image277.wmf"/><Relationship Id="rId798" Type="http://schemas.openxmlformats.org/officeDocument/2006/relationships/oleObject" Target="embeddings/oleObject402.bin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3.bin"/><Relationship Id="rId420" Type="http://schemas.openxmlformats.org/officeDocument/2006/relationships/oleObject" Target="embeddings/oleObject206.bin"/><Relationship Id="rId616" Type="http://schemas.openxmlformats.org/officeDocument/2006/relationships/oleObject" Target="embeddings/oleObject305.bin"/><Relationship Id="rId658" Type="http://schemas.openxmlformats.org/officeDocument/2006/relationships/oleObject" Target="embeddings/oleObject329.bin"/><Relationship Id="rId823" Type="http://schemas.openxmlformats.org/officeDocument/2006/relationships/image" Target="media/image403.wmf"/><Relationship Id="rId255" Type="http://schemas.openxmlformats.org/officeDocument/2006/relationships/image" Target="media/image126.wmf"/><Relationship Id="rId297" Type="http://schemas.openxmlformats.org/officeDocument/2006/relationships/oleObject" Target="embeddings/oleObject144.bin"/><Relationship Id="rId462" Type="http://schemas.openxmlformats.org/officeDocument/2006/relationships/image" Target="media/image228.wmf"/><Relationship Id="rId518" Type="http://schemas.openxmlformats.org/officeDocument/2006/relationships/image" Target="media/image256.wmf"/><Relationship Id="rId725" Type="http://schemas.openxmlformats.org/officeDocument/2006/relationships/image" Target="media/image355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60.wmf"/><Relationship Id="rId364" Type="http://schemas.openxmlformats.org/officeDocument/2006/relationships/oleObject" Target="embeddings/oleObject177.bin"/><Relationship Id="rId767" Type="http://schemas.openxmlformats.org/officeDocument/2006/relationships/image" Target="media/image375.wmf"/><Relationship Id="rId61" Type="http://schemas.openxmlformats.org/officeDocument/2006/relationships/oleObject" Target="embeddings/oleObject28.bin"/><Relationship Id="rId199" Type="http://schemas.openxmlformats.org/officeDocument/2006/relationships/oleObject" Target="embeddings/oleObject96.bin"/><Relationship Id="rId571" Type="http://schemas.openxmlformats.org/officeDocument/2006/relationships/oleObject" Target="embeddings/oleObject283.bin"/><Relationship Id="rId627" Type="http://schemas.openxmlformats.org/officeDocument/2006/relationships/image" Target="media/image310.wmf"/><Relationship Id="rId669" Type="http://schemas.openxmlformats.org/officeDocument/2006/relationships/oleObject" Target="embeddings/oleObject335.bin"/><Relationship Id="rId834" Type="http://schemas.openxmlformats.org/officeDocument/2006/relationships/footer" Target="footer1.xml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266" Type="http://schemas.openxmlformats.org/officeDocument/2006/relationships/oleObject" Target="embeddings/oleObject129.bin"/><Relationship Id="rId431" Type="http://schemas.openxmlformats.org/officeDocument/2006/relationships/oleObject" Target="embeddings/oleObject211.bin"/><Relationship Id="rId473" Type="http://schemas.openxmlformats.org/officeDocument/2006/relationships/oleObject" Target="embeddings/oleObject234.bin"/><Relationship Id="rId529" Type="http://schemas.openxmlformats.org/officeDocument/2006/relationships/oleObject" Target="embeddings/oleObject262.bin"/><Relationship Id="rId680" Type="http://schemas.openxmlformats.org/officeDocument/2006/relationships/oleObject" Target="embeddings/oleObject341.bin"/><Relationship Id="rId736" Type="http://schemas.openxmlformats.org/officeDocument/2006/relationships/image" Target="media/image359.wmf"/><Relationship Id="rId30" Type="http://schemas.openxmlformats.org/officeDocument/2006/relationships/oleObject" Target="embeddings/oleObject11.bin"/><Relationship Id="rId126" Type="http://schemas.openxmlformats.org/officeDocument/2006/relationships/image" Target="media/image61.wmf"/><Relationship Id="rId168" Type="http://schemas.openxmlformats.org/officeDocument/2006/relationships/image" Target="media/image82.wmf"/><Relationship Id="rId333" Type="http://schemas.openxmlformats.org/officeDocument/2006/relationships/oleObject" Target="embeddings/oleObject162.bin"/><Relationship Id="rId540" Type="http://schemas.openxmlformats.org/officeDocument/2006/relationships/image" Target="media/image267.wmf"/><Relationship Id="rId778" Type="http://schemas.openxmlformats.org/officeDocument/2006/relationships/oleObject" Target="embeddings/oleObject392.bin"/><Relationship Id="rId72" Type="http://schemas.openxmlformats.org/officeDocument/2006/relationships/image" Target="media/image33.wmf"/><Relationship Id="rId375" Type="http://schemas.openxmlformats.org/officeDocument/2006/relationships/oleObject" Target="embeddings/oleObject184.bin"/><Relationship Id="rId582" Type="http://schemas.openxmlformats.org/officeDocument/2006/relationships/image" Target="media/image289.wmf"/><Relationship Id="rId638" Type="http://schemas.openxmlformats.org/officeDocument/2006/relationships/image" Target="media/image314.wmf"/><Relationship Id="rId803" Type="http://schemas.openxmlformats.org/officeDocument/2006/relationships/image" Target="media/image393.wmf"/><Relationship Id="rId3" Type="http://schemas.openxmlformats.org/officeDocument/2006/relationships/settings" Target="setting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4.bin"/><Relationship Id="rId400" Type="http://schemas.openxmlformats.org/officeDocument/2006/relationships/oleObject" Target="embeddings/oleObject196.bin"/><Relationship Id="rId442" Type="http://schemas.openxmlformats.org/officeDocument/2006/relationships/image" Target="media/image218.wmf"/><Relationship Id="rId484" Type="http://schemas.openxmlformats.org/officeDocument/2006/relationships/image" Target="media/image239.wmf"/><Relationship Id="rId705" Type="http://schemas.openxmlformats.org/officeDocument/2006/relationships/oleObject" Target="embeddings/oleObject354.bin"/><Relationship Id="rId137" Type="http://schemas.openxmlformats.org/officeDocument/2006/relationships/image" Target="media/image66.wmf"/><Relationship Id="rId302" Type="http://schemas.openxmlformats.org/officeDocument/2006/relationships/image" Target="media/image150.wmf"/><Relationship Id="rId344" Type="http://schemas.openxmlformats.org/officeDocument/2006/relationships/image" Target="media/image171.wmf"/><Relationship Id="rId691" Type="http://schemas.openxmlformats.org/officeDocument/2006/relationships/image" Target="media/image338.wmf"/><Relationship Id="rId747" Type="http://schemas.openxmlformats.org/officeDocument/2006/relationships/oleObject" Target="embeddings/oleObject377.bin"/><Relationship Id="rId789" Type="http://schemas.openxmlformats.org/officeDocument/2006/relationships/image" Target="media/image386.wmf"/><Relationship Id="rId41" Type="http://schemas.openxmlformats.org/officeDocument/2006/relationships/image" Target="media/image19.wmf"/><Relationship Id="rId83" Type="http://schemas.openxmlformats.org/officeDocument/2006/relationships/image" Target="media/image39.wmf"/><Relationship Id="rId179" Type="http://schemas.openxmlformats.org/officeDocument/2006/relationships/oleObject" Target="embeddings/oleObject86.bin"/><Relationship Id="rId386" Type="http://schemas.openxmlformats.org/officeDocument/2006/relationships/image" Target="media/image191.wmf"/><Relationship Id="rId551" Type="http://schemas.openxmlformats.org/officeDocument/2006/relationships/oleObject" Target="embeddings/oleObject273.bin"/><Relationship Id="rId593" Type="http://schemas.openxmlformats.org/officeDocument/2006/relationships/oleObject" Target="embeddings/oleObject293.bin"/><Relationship Id="rId607" Type="http://schemas.openxmlformats.org/officeDocument/2006/relationships/oleObject" Target="embeddings/oleObject300.bin"/><Relationship Id="rId649" Type="http://schemas.openxmlformats.org/officeDocument/2006/relationships/image" Target="media/image319.wmf"/><Relationship Id="rId814" Type="http://schemas.openxmlformats.org/officeDocument/2006/relationships/oleObject" Target="embeddings/oleObject410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46" Type="http://schemas.openxmlformats.org/officeDocument/2006/relationships/oleObject" Target="embeddings/oleObject119.bin"/><Relationship Id="rId288" Type="http://schemas.openxmlformats.org/officeDocument/2006/relationships/image" Target="media/image143.wmf"/><Relationship Id="rId411" Type="http://schemas.openxmlformats.org/officeDocument/2006/relationships/image" Target="media/image204.wmf"/><Relationship Id="rId453" Type="http://schemas.openxmlformats.org/officeDocument/2006/relationships/oleObject" Target="embeddings/oleObject224.bin"/><Relationship Id="rId509" Type="http://schemas.openxmlformats.org/officeDocument/2006/relationships/oleObject" Target="embeddings/oleObject252.bin"/><Relationship Id="rId660" Type="http://schemas.openxmlformats.org/officeDocument/2006/relationships/oleObject" Target="embeddings/oleObject330.bin"/><Relationship Id="rId106" Type="http://schemas.openxmlformats.org/officeDocument/2006/relationships/image" Target="media/image50.png"/><Relationship Id="rId313" Type="http://schemas.openxmlformats.org/officeDocument/2006/relationships/oleObject" Target="embeddings/oleObject152.bin"/><Relationship Id="rId495" Type="http://schemas.openxmlformats.org/officeDocument/2006/relationships/oleObject" Target="embeddings/oleObject245.bin"/><Relationship Id="rId716" Type="http://schemas.openxmlformats.org/officeDocument/2006/relationships/oleObject" Target="embeddings/oleObject360.bin"/><Relationship Id="rId758" Type="http://schemas.openxmlformats.org/officeDocument/2006/relationships/image" Target="media/image370.wmf"/><Relationship Id="rId10" Type="http://schemas.openxmlformats.org/officeDocument/2006/relationships/image" Target="media/image3.wmf"/><Relationship Id="rId52" Type="http://schemas.openxmlformats.org/officeDocument/2006/relationships/oleObject" Target="embeddings/oleObject24.bin"/><Relationship Id="rId94" Type="http://schemas.openxmlformats.org/officeDocument/2006/relationships/oleObject" Target="embeddings/oleObject44.bin"/><Relationship Id="rId148" Type="http://schemas.openxmlformats.org/officeDocument/2006/relationships/image" Target="media/image72.wmf"/><Relationship Id="rId355" Type="http://schemas.openxmlformats.org/officeDocument/2006/relationships/oleObject" Target="embeddings/oleObject172.bin"/><Relationship Id="rId397" Type="http://schemas.openxmlformats.org/officeDocument/2006/relationships/image" Target="media/image197.wmf"/><Relationship Id="rId520" Type="http://schemas.openxmlformats.org/officeDocument/2006/relationships/image" Target="media/image257.wmf"/><Relationship Id="rId562" Type="http://schemas.openxmlformats.org/officeDocument/2006/relationships/image" Target="media/image278.wmf"/><Relationship Id="rId618" Type="http://schemas.openxmlformats.org/officeDocument/2006/relationships/oleObject" Target="embeddings/oleObject306.bin"/><Relationship Id="rId825" Type="http://schemas.openxmlformats.org/officeDocument/2006/relationships/image" Target="media/image404.wmf"/><Relationship Id="rId215" Type="http://schemas.openxmlformats.org/officeDocument/2006/relationships/oleObject" Target="embeddings/oleObject104.bin"/><Relationship Id="rId257" Type="http://schemas.openxmlformats.org/officeDocument/2006/relationships/image" Target="media/image127.wmf"/><Relationship Id="rId422" Type="http://schemas.openxmlformats.org/officeDocument/2006/relationships/oleObject" Target="embeddings/oleObject207.bin"/><Relationship Id="rId464" Type="http://schemas.openxmlformats.org/officeDocument/2006/relationships/image" Target="media/image229.wmf"/><Relationship Id="rId299" Type="http://schemas.openxmlformats.org/officeDocument/2006/relationships/oleObject" Target="embeddings/oleObject145.bin"/><Relationship Id="rId727" Type="http://schemas.openxmlformats.org/officeDocument/2006/relationships/oleObject" Target="embeddings/oleObject366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82.wmf"/><Relationship Id="rId573" Type="http://schemas.openxmlformats.org/officeDocument/2006/relationships/oleObject" Target="embeddings/oleObject284.bin"/><Relationship Id="rId780" Type="http://schemas.openxmlformats.org/officeDocument/2006/relationships/image" Target="media/image382.wmf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2.bin"/><Relationship Id="rId640" Type="http://schemas.openxmlformats.org/officeDocument/2006/relationships/image" Target="media/image315.wmf"/><Relationship Id="rId738" Type="http://schemas.openxmlformats.org/officeDocument/2006/relationships/image" Target="media/image360.wmf"/><Relationship Id="rId74" Type="http://schemas.openxmlformats.org/officeDocument/2006/relationships/image" Target="media/image34.wmf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7.wmf"/><Relationship Id="rId584" Type="http://schemas.openxmlformats.org/officeDocument/2006/relationships/image" Target="media/image290.wmf"/><Relationship Id="rId805" Type="http://schemas.openxmlformats.org/officeDocument/2006/relationships/image" Target="media/image394.wmf"/><Relationship Id="rId5" Type="http://schemas.openxmlformats.org/officeDocument/2006/relationships/footnotes" Target="footnotes.xml"/><Relationship Id="rId237" Type="http://schemas.openxmlformats.org/officeDocument/2006/relationships/image" Target="media/image117.wmf"/><Relationship Id="rId791" Type="http://schemas.openxmlformats.org/officeDocument/2006/relationships/image" Target="media/image387.wmf"/><Relationship Id="rId444" Type="http://schemas.openxmlformats.org/officeDocument/2006/relationships/image" Target="media/image219.wmf"/><Relationship Id="rId651" Type="http://schemas.openxmlformats.org/officeDocument/2006/relationships/image" Target="media/image320.wmf"/><Relationship Id="rId749" Type="http://schemas.openxmlformats.org/officeDocument/2006/relationships/oleObject" Target="embeddings/oleObject378.bin"/><Relationship Id="rId290" Type="http://schemas.openxmlformats.org/officeDocument/2006/relationships/image" Target="media/image144.wmf"/><Relationship Id="rId304" Type="http://schemas.openxmlformats.org/officeDocument/2006/relationships/image" Target="media/image151.wmf"/><Relationship Id="rId388" Type="http://schemas.openxmlformats.org/officeDocument/2006/relationships/image" Target="media/image192.wmf"/><Relationship Id="rId511" Type="http://schemas.openxmlformats.org/officeDocument/2006/relationships/oleObject" Target="embeddings/oleObject253.bin"/><Relationship Id="rId609" Type="http://schemas.openxmlformats.org/officeDocument/2006/relationships/image" Target="media/image303.wmf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595" Type="http://schemas.openxmlformats.org/officeDocument/2006/relationships/oleObject" Target="embeddings/oleObject294.bin"/><Relationship Id="rId816" Type="http://schemas.openxmlformats.org/officeDocument/2006/relationships/oleObject" Target="embeddings/oleObject411.bin"/><Relationship Id="rId248" Type="http://schemas.openxmlformats.org/officeDocument/2006/relationships/oleObject" Target="embeddings/oleObject120.bin"/><Relationship Id="rId455" Type="http://schemas.openxmlformats.org/officeDocument/2006/relationships/oleObject" Target="embeddings/oleObject225.bin"/><Relationship Id="rId662" Type="http://schemas.openxmlformats.org/officeDocument/2006/relationships/oleObject" Target="embeddings/oleObject331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3.bin"/><Relationship Id="rId522" Type="http://schemas.openxmlformats.org/officeDocument/2006/relationships/image" Target="media/image258.wmf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7.bin"/><Relationship Id="rId399" Type="http://schemas.openxmlformats.org/officeDocument/2006/relationships/image" Target="media/image198.wmf"/><Relationship Id="rId827" Type="http://schemas.openxmlformats.org/officeDocument/2006/relationships/image" Target="media/image405.wmf"/><Relationship Id="rId259" Type="http://schemas.openxmlformats.org/officeDocument/2006/relationships/image" Target="media/image128.wmf"/><Relationship Id="rId466" Type="http://schemas.openxmlformats.org/officeDocument/2006/relationships/image" Target="media/image230.wmf"/><Relationship Id="rId673" Type="http://schemas.openxmlformats.org/officeDocument/2006/relationships/image" Target="media/image330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62.wmf"/><Relationship Id="rId533" Type="http://schemas.openxmlformats.org/officeDocument/2006/relationships/image" Target="media/image263.png"/><Relationship Id="rId740" Type="http://schemas.openxmlformats.org/officeDocument/2006/relationships/image" Target="media/image361.wmf"/><Relationship Id="rId172" Type="http://schemas.openxmlformats.org/officeDocument/2006/relationships/image" Target="media/image84.wmf"/><Relationship Id="rId477" Type="http://schemas.openxmlformats.org/officeDocument/2006/relationships/oleObject" Target="embeddings/oleObject236.bin"/><Relationship Id="rId600" Type="http://schemas.openxmlformats.org/officeDocument/2006/relationships/image" Target="media/image298.wmf"/><Relationship Id="rId684" Type="http://schemas.openxmlformats.org/officeDocument/2006/relationships/oleObject" Target="embeddings/oleObject344.bin"/><Relationship Id="rId337" Type="http://schemas.openxmlformats.org/officeDocument/2006/relationships/oleObject" Target="embeddings/oleObject164.bin"/><Relationship Id="rId34" Type="http://schemas.openxmlformats.org/officeDocument/2006/relationships/oleObject" Target="embeddings/oleObject13.bin"/><Relationship Id="rId544" Type="http://schemas.openxmlformats.org/officeDocument/2006/relationships/image" Target="media/image269.wmf"/><Relationship Id="rId751" Type="http://schemas.openxmlformats.org/officeDocument/2006/relationships/oleObject" Target="embeddings/oleObject379.bin"/><Relationship Id="rId183" Type="http://schemas.openxmlformats.org/officeDocument/2006/relationships/oleObject" Target="embeddings/oleObject88.bin"/><Relationship Id="rId390" Type="http://schemas.openxmlformats.org/officeDocument/2006/relationships/image" Target="media/image193.wmf"/><Relationship Id="rId404" Type="http://schemas.openxmlformats.org/officeDocument/2006/relationships/oleObject" Target="embeddings/oleObject198.bin"/><Relationship Id="rId611" Type="http://schemas.openxmlformats.org/officeDocument/2006/relationships/image" Target="media/image304.wmf"/><Relationship Id="rId250" Type="http://schemas.openxmlformats.org/officeDocument/2006/relationships/oleObject" Target="embeddings/oleObject121.bin"/><Relationship Id="rId488" Type="http://schemas.openxmlformats.org/officeDocument/2006/relationships/image" Target="media/image241.wmf"/><Relationship Id="rId695" Type="http://schemas.openxmlformats.org/officeDocument/2006/relationships/image" Target="media/image340.wmf"/><Relationship Id="rId709" Type="http://schemas.openxmlformats.org/officeDocument/2006/relationships/oleObject" Target="embeddings/oleObject356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3.wmf"/><Relationship Id="rId348" Type="http://schemas.openxmlformats.org/officeDocument/2006/relationships/image" Target="media/image173.wmf"/><Relationship Id="rId555" Type="http://schemas.openxmlformats.org/officeDocument/2006/relationships/oleObject" Target="embeddings/oleObject275.bin"/><Relationship Id="rId762" Type="http://schemas.openxmlformats.org/officeDocument/2006/relationships/image" Target="media/image372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image" Target="media/image206.wmf"/><Relationship Id="rId622" Type="http://schemas.openxmlformats.org/officeDocument/2006/relationships/oleObject" Target="embeddings/oleObject308.bin"/><Relationship Id="rId261" Type="http://schemas.openxmlformats.org/officeDocument/2006/relationships/image" Target="media/image129.wmf"/><Relationship Id="rId499" Type="http://schemas.openxmlformats.org/officeDocument/2006/relationships/oleObject" Target="embeddings/oleObject247.bin"/><Relationship Id="rId56" Type="http://schemas.openxmlformats.org/officeDocument/2006/relationships/oleObject" Target="embeddings/oleObject26.bin"/><Relationship Id="rId359" Type="http://schemas.openxmlformats.org/officeDocument/2006/relationships/oleObject" Target="embeddings/oleObject174.bin"/><Relationship Id="rId566" Type="http://schemas.openxmlformats.org/officeDocument/2006/relationships/image" Target="media/image280.wmf"/><Relationship Id="rId773" Type="http://schemas.openxmlformats.org/officeDocument/2006/relationships/image" Target="media/image378.wmf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image" Target="media/image212.wmf"/><Relationship Id="rId633" Type="http://schemas.openxmlformats.org/officeDocument/2006/relationships/oleObject" Target="embeddings/oleObject315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2.bin"/><Relationship Id="rId577" Type="http://schemas.openxmlformats.org/officeDocument/2006/relationships/oleObject" Target="embeddings/oleObject285.bin"/><Relationship Id="rId700" Type="http://schemas.openxmlformats.org/officeDocument/2006/relationships/oleObject" Target="embeddings/oleObject352.bin"/><Relationship Id="rId132" Type="http://schemas.openxmlformats.org/officeDocument/2006/relationships/oleObject" Target="embeddings/oleObject63.bin"/><Relationship Id="rId784" Type="http://schemas.openxmlformats.org/officeDocument/2006/relationships/image" Target="media/image384.wmf"/><Relationship Id="rId437" Type="http://schemas.openxmlformats.org/officeDocument/2006/relationships/oleObject" Target="embeddings/oleObject215.bin"/><Relationship Id="rId644" Type="http://schemas.openxmlformats.org/officeDocument/2006/relationships/image" Target="media/image317.wmf"/><Relationship Id="rId283" Type="http://schemas.openxmlformats.org/officeDocument/2006/relationships/oleObject" Target="embeddings/oleObject137.bin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711" Type="http://schemas.openxmlformats.org/officeDocument/2006/relationships/oleObject" Target="embeddings/oleObject357.bin"/><Relationship Id="rId78" Type="http://schemas.openxmlformats.org/officeDocument/2006/relationships/image" Target="media/image36.wmf"/><Relationship Id="rId143" Type="http://schemas.openxmlformats.org/officeDocument/2006/relationships/image" Target="media/image69.jpeg"/><Relationship Id="rId350" Type="http://schemas.openxmlformats.org/officeDocument/2006/relationships/image" Target="media/image174.wmf"/><Relationship Id="rId588" Type="http://schemas.openxmlformats.org/officeDocument/2006/relationships/image" Target="media/image292.wmf"/><Relationship Id="rId795" Type="http://schemas.openxmlformats.org/officeDocument/2006/relationships/image" Target="media/image389.wmf"/><Relationship Id="rId809" Type="http://schemas.openxmlformats.org/officeDocument/2006/relationships/image" Target="media/image396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3.wmf"/><Relationship Id="rId448" Type="http://schemas.openxmlformats.org/officeDocument/2006/relationships/image" Target="media/image221.wmf"/><Relationship Id="rId655" Type="http://schemas.openxmlformats.org/officeDocument/2006/relationships/image" Target="media/image322.wmf"/><Relationship Id="rId294" Type="http://schemas.openxmlformats.org/officeDocument/2006/relationships/image" Target="media/image146.wmf"/><Relationship Id="rId308" Type="http://schemas.openxmlformats.org/officeDocument/2006/relationships/image" Target="media/image153.wmf"/><Relationship Id="rId515" Type="http://schemas.openxmlformats.org/officeDocument/2006/relationships/oleObject" Target="embeddings/oleObject255.bin"/><Relationship Id="rId722" Type="http://schemas.openxmlformats.org/officeDocument/2006/relationships/oleObject" Target="embeddings/oleObject363.bin"/><Relationship Id="rId89" Type="http://schemas.openxmlformats.org/officeDocument/2006/relationships/image" Target="media/image42.wmf"/><Relationship Id="rId154" Type="http://schemas.openxmlformats.org/officeDocument/2006/relationships/image" Target="media/image75.wmf"/><Relationship Id="rId361" Type="http://schemas.openxmlformats.org/officeDocument/2006/relationships/image" Target="media/image180.wmf"/><Relationship Id="rId599" Type="http://schemas.openxmlformats.org/officeDocument/2006/relationships/oleObject" Target="embeddings/oleObject296.bin"/><Relationship Id="rId459" Type="http://schemas.openxmlformats.org/officeDocument/2006/relationships/oleObject" Target="embeddings/oleObject227.bin"/><Relationship Id="rId666" Type="http://schemas.openxmlformats.org/officeDocument/2006/relationships/oleObject" Target="embeddings/oleObject333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7.bin"/><Relationship Id="rId319" Type="http://schemas.openxmlformats.org/officeDocument/2006/relationships/oleObject" Target="embeddings/oleObject155.bin"/><Relationship Id="rId526" Type="http://schemas.openxmlformats.org/officeDocument/2006/relationships/image" Target="media/image260.wmf"/><Relationship Id="rId733" Type="http://schemas.openxmlformats.org/officeDocument/2006/relationships/oleObject" Target="embeddings/oleObject370.bin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182.bin"/><Relationship Id="rId677" Type="http://schemas.openxmlformats.org/officeDocument/2006/relationships/image" Target="media/image332.wmf"/><Relationship Id="rId800" Type="http://schemas.openxmlformats.org/officeDocument/2006/relationships/oleObject" Target="embeddings/oleObject403.bin"/><Relationship Id="rId232" Type="http://schemas.openxmlformats.org/officeDocument/2006/relationships/image" Target="media/image114.wmf"/><Relationship Id="rId27" Type="http://schemas.openxmlformats.org/officeDocument/2006/relationships/image" Target="media/image12.wmf"/><Relationship Id="rId537" Type="http://schemas.openxmlformats.org/officeDocument/2006/relationships/oleObject" Target="embeddings/oleObject266.bin"/><Relationship Id="rId744" Type="http://schemas.openxmlformats.org/officeDocument/2006/relationships/image" Target="media/image363.wmf"/><Relationship Id="rId80" Type="http://schemas.openxmlformats.org/officeDocument/2006/relationships/image" Target="media/image37.png"/><Relationship Id="rId176" Type="http://schemas.openxmlformats.org/officeDocument/2006/relationships/image" Target="media/image86.wmf"/><Relationship Id="rId383" Type="http://schemas.openxmlformats.org/officeDocument/2006/relationships/oleObject" Target="embeddings/oleObject188.bin"/><Relationship Id="rId590" Type="http://schemas.openxmlformats.org/officeDocument/2006/relationships/image" Target="media/image293.wmf"/><Relationship Id="rId604" Type="http://schemas.openxmlformats.org/officeDocument/2006/relationships/image" Target="media/image300.wmf"/><Relationship Id="rId811" Type="http://schemas.openxmlformats.org/officeDocument/2006/relationships/image" Target="media/image397.wmf"/><Relationship Id="rId243" Type="http://schemas.openxmlformats.org/officeDocument/2006/relationships/image" Target="media/image120.wmf"/><Relationship Id="rId450" Type="http://schemas.openxmlformats.org/officeDocument/2006/relationships/image" Target="media/image222.wmf"/><Relationship Id="rId688" Type="http://schemas.openxmlformats.org/officeDocument/2006/relationships/oleObject" Target="embeddings/oleObject346.bin"/><Relationship Id="rId38" Type="http://schemas.openxmlformats.org/officeDocument/2006/relationships/oleObject" Target="embeddings/oleObject15.bin"/><Relationship Id="rId103" Type="http://schemas.openxmlformats.org/officeDocument/2006/relationships/oleObject" Target="embeddings/oleObject49.bin"/><Relationship Id="rId310" Type="http://schemas.openxmlformats.org/officeDocument/2006/relationships/image" Target="media/image154.wmf"/><Relationship Id="rId548" Type="http://schemas.openxmlformats.org/officeDocument/2006/relationships/image" Target="media/image271.wmf"/><Relationship Id="rId755" Type="http://schemas.openxmlformats.org/officeDocument/2006/relationships/oleObject" Target="embeddings/oleObject381.bin"/><Relationship Id="rId91" Type="http://schemas.openxmlformats.org/officeDocument/2006/relationships/image" Target="media/image43.wmf"/><Relationship Id="rId187" Type="http://schemas.openxmlformats.org/officeDocument/2006/relationships/oleObject" Target="embeddings/oleObject90.bin"/><Relationship Id="rId394" Type="http://schemas.openxmlformats.org/officeDocument/2006/relationships/oleObject" Target="embeddings/oleObject193.bin"/><Relationship Id="rId408" Type="http://schemas.openxmlformats.org/officeDocument/2006/relationships/oleObject" Target="embeddings/oleObject200.bin"/><Relationship Id="rId615" Type="http://schemas.openxmlformats.org/officeDocument/2006/relationships/oleObject" Target="embeddings/oleObject304.bin"/><Relationship Id="rId822" Type="http://schemas.openxmlformats.org/officeDocument/2006/relationships/oleObject" Target="embeddings/oleObject414.bin"/><Relationship Id="rId254" Type="http://schemas.openxmlformats.org/officeDocument/2006/relationships/oleObject" Target="embeddings/oleObject123.bin"/><Relationship Id="rId699" Type="http://schemas.openxmlformats.org/officeDocument/2006/relationships/image" Target="media/image34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461" Type="http://schemas.openxmlformats.org/officeDocument/2006/relationships/oleObject" Target="embeddings/oleObject228.bin"/><Relationship Id="rId559" Type="http://schemas.openxmlformats.org/officeDocument/2006/relationships/oleObject" Target="embeddings/oleObject277.bin"/><Relationship Id="rId766" Type="http://schemas.openxmlformats.org/officeDocument/2006/relationships/oleObject" Target="embeddings/oleObject386.bin"/><Relationship Id="rId198" Type="http://schemas.openxmlformats.org/officeDocument/2006/relationships/image" Target="media/image97.wmf"/><Relationship Id="rId321" Type="http://schemas.openxmlformats.org/officeDocument/2006/relationships/oleObject" Target="embeddings/oleObject156.bin"/><Relationship Id="rId419" Type="http://schemas.openxmlformats.org/officeDocument/2006/relationships/image" Target="media/image208.wmf"/><Relationship Id="rId626" Type="http://schemas.openxmlformats.org/officeDocument/2006/relationships/oleObject" Target="embeddings/oleObject311.bin"/><Relationship Id="rId833" Type="http://schemas.openxmlformats.org/officeDocument/2006/relationships/image" Target="media/image408.png"/><Relationship Id="rId265" Type="http://schemas.openxmlformats.org/officeDocument/2006/relationships/image" Target="media/image131.wmf"/><Relationship Id="rId472" Type="http://schemas.openxmlformats.org/officeDocument/2006/relationships/image" Target="media/image233.wmf"/><Relationship Id="rId125" Type="http://schemas.openxmlformats.org/officeDocument/2006/relationships/oleObject" Target="embeddings/oleObject59.bin"/><Relationship Id="rId332" Type="http://schemas.openxmlformats.org/officeDocument/2006/relationships/image" Target="media/image165.wmf"/><Relationship Id="rId777" Type="http://schemas.openxmlformats.org/officeDocument/2006/relationships/image" Target="media/image380.wmf"/><Relationship Id="rId637" Type="http://schemas.openxmlformats.org/officeDocument/2006/relationships/oleObject" Target="embeddings/oleObject318.bin"/><Relationship Id="rId276" Type="http://schemas.openxmlformats.org/officeDocument/2006/relationships/image" Target="media/image137.wmf"/><Relationship Id="rId483" Type="http://schemas.openxmlformats.org/officeDocument/2006/relationships/oleObject" Target="embeddings/oleObject239.bin"/><Relationship Id="rId690" Type="http://schemas.openxmlformats.org/officeDocument/2006/relationships/oleObject" Target="embeddings/oleObject347.bin"/><Relationship Id="rId704" Type="http://schemas.openxmlformats.org/officeDocument/2006/relationships/image" Target="media/image345.wmf"/><Relationship Id="rId40" Type="http://schemas.openxmlformats.org/officeDocument/2006/relationships/oleObject" Target="embeddings/oleObject16.bin"/><Relationship Id="rId136" Type="http://schemas.openxmlformats.org/officeDocument/2006/relationships/oleObject" Target="embeddings/oleObject65.bin"/><Relationship Id="rId343" Type="http://schemas.openxmlformats.org/officeDocument/2006/relationships/oleObject" Target="embeddings/oleObject167.bin"/><Relationship Id="rId550" Type="http://schemas.openxmlformats.org/officeDocument/2006/relationships/image" Target="media/image272.wmf"/><Relationship Id="rId788" Type="http://schemas.openxmlformats.org/officeDocument/2006/relationships/oleObject" Target="embeddings/oleObject397.bin"/><Relationship Id="rId203" Type="http://schemas.openxmlformats.org/officeDocument/2006/relationships/oleObject" Target="embeddings/oleObject98.bin"/><Relationship Id="rId648" Type="http://schemas.openxmlformats.org/officeDocument/2006/relationships/oleObject" Target="embeddings/oleObject324.bin"/><Relationship Id="rId287" Type="http://schemas.openxmlformats.org/officeDocument/2006/relationships/oleObject" Target="embeddings/oleObject139.bin"/><Relationship Id="rId410" Type="http://schemas.openxmlformats.org/officeDocument/2006/relationships/oleObject" Target="embeddings/oleObject201.bin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715" Type="http://schemas.openxmlformats.org/officeDocument/2006/relationships/oleObject" Target="embeddings/oleObject359.bin"/><Relationship Id="rId147" Type="http://schemas.openxmlformats.org/officeDocument/2006/relationships/oleObject" Target="embeddings/oleObject70.bin"/><Relationship Id="rId354" Type="http://schemas.openxmlformats.org/officeDocument/2006/relationships/image" Target="media/image177.wmf"/><Relationship Id="rId799" Type="http://schemas.openxmlformats.org/officeDocument/2006/relationships/image" Target="media/image391.wmf"/><Relationship Id="rId51" Type="http://schemas.openxmlformats.org/officeDocument/2006/relationships/image" Target="media/image22.wmf"/><Relationship Id="rId561" Type="http://schemas.openxmlformats.org/officeDocument/2006/relationships/oleObject" Target="embeddings/oleObject278.bin"/><Relationship Id="rId659" Type="http://schemas.openxmlformats.org/officeDocument/2006/relationships/image" Target="media/image324.wmf"/><Relationship Id="rId214" Type="http://schemas.openxmlformats.org/officeDocument/2006/relationships/image" Target="media/image105.wmf"/><Relationship Id="rId298" Type="http://schemas.openxmlformats.org/officeDocument/2006/relationships/image" Target="media/image148.wmf"/><Relationship Id="rId421" Type="http://schemas.openxmlformats.org/officeDocument/2006/relationships/image" Target="media/image209.wmf"/><Relationship Id="rId519" Type="http://schemas.openxmlformats.org/officeDocument/2006/relationships/oleObject" Target="embeddings/oleObject257.bin"/><Relationship Id="rId158" Type="http://schemas.openxmlformats.org/officeDocument/2006/relationships/image" Target="media/image77.wmf"/><Relationship Id="rId726" Type="http://schemas.openxmlformats.org/officeDocument/2006/relationships/oleObject" Target="embeddings/oleObject365.bin"/><Relationship Id="rId62" Type="http://schemas.openxmlformats.org/officeDocument/2006/relationships/image" Target="media/image28.wmf"/><Relationship Id="rId365" Type="http://schemas.openxmlformats.org/officeDocument/2006/relationships/oleObject" Target="embeddings/oleObject178.bin"/><Relationship Id="rId572" Type="http://schemas.openxmlformats.org/officeDocument/2006/relationships/image" Target="media/image283.wmf"/><Relationship Id="rId225" Type="http://schemas.openxmlformats.org/officeDocument/2006/relationships/oleObject" Target="embeddings/oleObject109.bin"/><Relationship Id="rId432" Type="http://schemas.openxmlformats.org/officeDocument/2006/relationships/image" Target="media/image215.wmf"/><Relationship Id="rId737" Type="http://schemas.openxmlformats.org/officeDocument/2006/relationships/oleObject" Target="embeddings/oleObject372.bin"/><Relationship Id="rId73" Type="http://schemas.openxmlformats.org/officeDocument/2006/relationships/oleObject" Target="embeddings/oleObject34.bin"/><Relationship Id="rId169" Type="http://schemas.openxmlformats.org/officeDocument/2006/relationships/oleObject" Target="embeddings/oleObject81.bin"/><Relationship Id="rId376" Type="http://schemas.openxmlformats.org/officeDocument/2006/relationships/image" Target="media/image186.wmf"/><Relationship Id="rId583" Type="http://schemas.openxmlformats.org/officeDocument/2006/relationships/oleObject" Target="embeddings/oleObject288.bin"/><Relationship Id="rId790" Type="http://schemas.openxmlformats.org/officeDocument/2006/relationships/oleObject" Target="embeddings/oleObject398.bin"/><Relationship Id="rId804" Type="http://schemas.openxmlformats.org/officeDocument/2006/relationships/oleObject" Target="embeddings/oleObject405.bin"/><Relationship Id="rId4" Type="http://schemas.openxmlformats.org/officeDocument/2006/relationships/webSettings" Target="webSettings.xml"/><Relationship Id="rId236" Type="http://schemas.openxmlformats.org/officeDocument/2006/relationships/image" Target="media/image116.jpeg"/><Relationship Id="rId443" Type="http://schemas.openxmlformats.org/officeDocument/2006/relationships/oleObject" Target="embeddings/oleObject219.bin"/><Relationship Id="rId650" Type="http://schemas.openxmlformats.org/officeDocument/2006/relationships/oleObject" Target="embeddings/oleObject325.bin"/><Relationship Id="rId303" Type="http://schemas.openxmlformats.org/officeDocument/2006/relationships/oleObject" Target="embeddings/oleObject147.bin"/><Relationship Id="rId748" Type="http://schemas.openxmlformats.org/officeDocument/2006/relationships/image" Target="media/image365.wmf"/><Relationship Id="rId84" Type="http://schemas.openxmlformats.org/officeDocument/2006/relationships/oleObject" Target="embeddings/oleObject39.bin"/><Relationship Id="rId387" Type="http://schemas.openxmlformats.org/officeDocument/2006/relationships/oleObject" Target="embeddings/oleObject190.bin"/><Relationship Id="rId510" Type="http://schemas.openxmlformats.org/officeDocument/2006/relationships/image" Target="media/image252.wmf"/><Relationship Id="rId594" Type="http://schemas.openxmlformats.org/officeDocument/2006/relationships/image" Target="media/image295.wmf"/><Relationship Id="rId608" Type="http://schemas.openxmlformats.org/officeDocument/2006/relationships/image" Target="media/image302.png"/><Relationship Id="rId815" Type="http://schemas.openxmlformats.org/officeDocument/2006/relationships/image" Target="media/image399.wmf"/><Relationship Id="rId247" Type="http://schemas.openxmlformats.org/officeDocument/2006/relationships/image" Target="media/image122.wmf"/><Relationship Id="rId107" Type="http://schemas.openxmlformats.org/officeDocument/2006/relationships/image" Target="media/image51.png"/><Relationship Id="rId454" Type="http://schemas.openxmlformats.org/officeDocument/2006/relationships/image" Target="media/image224.wmf"/><Relationship Id="rId661" Type="http://schemas.openxmlformats.org/officeDocument/2006/relationships/image" Target="media/image325.wmf"/><Relationship Id="rId759" Type="http://schemas.openxmlformats.org/officeDocument/2006/relationships/oleObject" Target="embeddings/oleObject383.bin"/><Relationship Id="rId11" Type="http://schemas.openxmlformats.org/officeDocument/2006/relationships/oleObject" Target="embeddings/oleObject2.bin"/><Relationship Id="rId314" Type="http://schemas.openxmlformats.org/officeDocument/2006/relationships/image" Target="media/image156.wmf"/><Relationship Id="rId398" Type="http://schemas.openxmlformats.org/officeDocument/2006/relationships/oleObject" Target="embeddings/oleObject195.bin"/><Relationship Id="rId521" Type="http://schemas.openxmlformats.org/officeDocument/2006/relationships/oleObject" Target="embeddings/oleObject258.bin"/><Relationship Id="rId619" Type="http://schemas.openxmlformats.org/officeDocument/2006/relationships/image" Target="media/image307.wmf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826" Type="http://schemas.openxmlformats.org/officeDocument/2006/relationships/oleObject" Target="embeddings/oleObject416.bin"/><Relationship Id="rId258" Type="http://schemas.openxmlformats.org/officeDocument/2006/relationships/oleObject" Target="embeddings/oleObject125.bin"/><Relationship Id="rId465" Type="http://schemas.openxmlformats.org/officeDocument/2006/relationships/oleObject" Target="embeddings/oleObject230.bin"/><Relationship Id="rId672" Type="http://schemas.openxmlformats.org/officeDocument/2006/relationships/oleObject" Target="embeddings/oleObject337.bin"/><Relationship Id="rId22" Type="http://schemas.openxmlformats.org/officeDocument/2006/relationships/image" Target="media/image9.wmf"/><Relationship Id="rId118" Type="http://schemas.openxmlformats.org/officeDocument/2006/relationships/image" Target="media/image57.wmf"/><Relationship Id="rId325" Type="http://schemas.openxmlformats.org/officeDocument/2006/relationships/oleObject" Target="embeddings/oleObject158.bin"/><Relationship Id="rId532" Type="http://schemas.openxmlformats.org/officeDocument/2006/relationships/oleObject" Target="embeddings/oleObject264.bin"/><Relationship Id="rId171" Type="http://schemas.openxmlformats.org/officeDocument/2006/relationships/oleObject" Target="embeddings/oleObject82.bin"/><Relationship Id="rId269" Type="http://schemas.openxmlformats.org/officeDocument/2006/relationships/image" Target="media/image133.wmf"/><Relationship Id="rId476" Type="http://schemas.openxmlformats.org/officeDocument/2006/relationships/image" Target="media/image235.wmf"/><Relationship Id="rId683" Type="http://schemas.openxmlformats.org/officeDocument/2006/relationships/oleObject" Target="embeddings/oleObject343.bin"/><Relationship Id="rId33" Type="http://schemas.openxmlformats.org/officeDocument/2006/relationships/image" Target="media/image15.wmf"/><Relationship Id="rId129" Type="http://schemas.openxmlformats.org/officeDocument/2006/relationships/image" Target="media/image62.wmf"/><Relationship Id="rId336" Type="http://schemas.openxmlformats.org/officeDocument/2006/relationships/image" Target="media/image167.wmf"/><Relationship Id="rId543" Type="http://schemas.openxmlformats.org/officeDocument/2006/relationships/oleObject" Target="embeddings/oleObject269.bin"/><Relationship Id="rId182" Type="http://schemas.openxmlformats.org/officeDocument/2006/relationships/image" Target="media/image89.wmf"/><Relationship Id="rId403" Type="http://schemas.openxmlformats.org/officeDocument/2006/relationships/image" Target="media/image200.wmf"/><Relationship Id="rId750" Type="http://schemas.openxmlformats.org/officeDocument/2006/relationships/image" Target="media/image366.wmf"/><Relationship Id="rId487" Type="http://schemas.openxmlformats.org/officeDocument/2006/relationships/oleObject" Target="embeddings/oleObject241.bin"/><Relationship Id="rId610" Type="http://schemas.openxmlformats.org/officeDocument/2006/relationships/oleObject" Target="embeddings/oleObject301.bin"/><Relationship Id="rId694" Type="http://schemas.openxmlformats.org/officeDocument/2006/relationships/oleObject" Target="embeddings/oleObject349.bin"/><Relationship Id="rId708" Type="http://schemas.openxmlformats.org/officeDocument/2006/relationships/image" Target="media/image347.wmf"/><Relationship Id="rId347" Type="http://schemas.openxmlformats.org/officeDocument/2006/relationships/oleObject" Target="embeddings/oleObject169.bin"/><Relationship Id="rId44" Type="http://schemas.openxmlformats.org/officeDocument/2006/relationships/oleObject" Target="embeddings/oleObject18.bin"/><Relationship Id="rId554" Type="http://schemas.openxmlformats.org/officeDocument/2006/relationships/image" Target="media/image274.wmf"/><Relationship Id="rId761" Type="http://schemas.openxmlformats.org/officeDocument/2006/relationships/oleObject" Target="embeddings/oleObject384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414" Type="http://schemas.openxmlformats.org/officeDocument/2006/relationships/oleObject" Target="embeddings/oleObject203.bin"/><Relationship Id="rId498" Type="http://schemas.openxmlformats.org/officeDocument/2006/relationships/image" Target="media/image246.wmf"/><Relationship Id="rId621" Type="http://schemas.openxmlformats.org/officeDocument/2006/relationships/image" Target="media/image308.wmf"/><Relationship Id="rId260" Type="http://schemas.openxmlformats.org/officeDocument/2006/relationships/oleObject" Target="embeddings/oleObject126.bin"/><Relationship Id="rId719" Type="http://schemas.openxmlformats.org/officeDocument/2006/relationships/image" Target="media/image352.wmf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&#24555;&#30424;1\&#24037;&#20316;\&#26085;&#24120;&#24037;&#20316;\2016&#26149;&#23395;\01%20&#25945;&#30740;&#24037;&#20316;\00%20&#20135;&#21697;&#30740;&#21457;\1%20&#30740;&#21457;&#27169;&#26495;\&#26410;&#21152;&#23494;&#29256;\&#35762;&#20041;&#27169;&#26495;\&#29289;&#29702;&#35762;&#20041;&#27169;&#26495;&#65288;&#24425;&#21360;&#29256;%202016%20&#26410;&#21152;&#23494;&#65289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物理讲义模板（彩印版 2016 未加密）</Template>
  <TotalTime>1</TotalTime>
  <Pages>16</Pages>
  <Words>2780</Words>
  <Characters>15848</Characters>
  <Application>Microsoft Office Word</Application>
  <DocSecurity>0</DocSecurity>
  <Lines>132</Lines>
  <Paragraphs>37</Paragraphs>
  <ScaleCrop>false</ScaleCrop>
  <Company/>
  <LinksUpToDate>false</LinksUpToDate>
  <CharactersWithSpaces>18591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2014北京高考数学题目深度详解</dc:title>
  <dc:subject/>
  <dc:creator>ChangZhong He</dc:creator>
  <cp:keywords/>
  <cp:lastModifiedBy>mononoke P</cp:lastModifiedBy>
  <cp:revision>2</cp:revision>
  <cp:lastPrinted>2016-06-08T17:44:00Z</cp:lastPrinted>
  <dcterms:created xsi:type="dcterms:W3CDTF">2025-03-11T15:28:00Z</dcterms:created>
  <dcterms:modified xsi:type="dcterms:W3CDTF">2025-03-11T15:28:00Z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2052-9.1.0.4636</vt:lpwstr>
  </property>
  <property fmtid="{D5CDD505-2E9C-101B-9397-08002B2CF9AE}" pid="3" name="MTWinEqns">
    <vt:bool>true</vt:bool>
  </property>
</Properties>
</file>