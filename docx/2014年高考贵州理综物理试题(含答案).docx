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BEC1" w14:textId="77777777" w:rsidR="00266E71" w:rsidRPr="006E7AFB" w:rsidRDefault="00266E71" w:rsidP="00F95764">
      <w:pPr>
        <w:snapToGrid w:val="0"/>
        <w:rPr>
          <w:b/>
        </w:rPr>
      </w:pPr>
      <w:r w:rsidRPr="006E7AFB">
        <w:rPr>
          <w:b/>
        </w:rPr>
        <w:t>绝密</w:t>
      </w:r>
      <w:r w:rsidRPr="006E7AFB">
        <w:rPr>
          <w:b/>
        </w:rPr>
        <w:t>★</w:t>
      </w:r>
      <w:r w:rsidRPr="006E7AFB">
        <w:rPr>
          <w:b/>
        </w:rPr>
        <w:t>启用前</w:t>
      </w:r>
    </w:p>
    <w:p w14:paraId="606AB65F" w14:textId="77777777" w:rsidR="00266E71" w:rsidRPr="006E7AFB" w:rsidRDefault="00266E71" w:rsidP="00F95764">
      <w:pPr>
        <w:snapToGrid w:val="0"/>
        <w:jc w:val="center"/>
        <w:rPr>
          <w:b/>
          <w:sz w:val="28"/>
          <w:szCs w:val="28"/>
        </w:rPr>
      </w:pPr>
      <w:r w:rsidRPr="006E7AFB">
        <w:rPr>
          <w:b/>
          <w:sz w:val="28"/>
          <w:szCs w:val="28"/>
        </w:rPr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14:paraId="78E3468E" w14:textId="77777777" w:rsidR="00266E71" w:rsidRPr="006E7AFB" w:rsidRDefault="00266E71" w:rsidP="00F95764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14:paraId="4216B2F1" w14:textId="77777777" w:rsidR="00543B49" w:rsidRPr="006E7AFB" w:rsidRDefault="00543B49" w:rsidP="00F95764">
      <w:pPr>
        <w:snapToGrid w:val="0"/>
        <w:jc w:val="center"/>
        <w:rPr>
          <w:sz w:val="28"/>
          <w:szCs w:val="28"/>
        </w:rPr>
      </w:pPr>
      <w:r w:rsidRPr="006E7AFB">
        <w:rPr>
          <w:sz w:val="28"/>
          <w:szCs w:val="28"/>
        </w:rPr>
        <w:t>(</w:t>
      </w:r>
      <w:r w:rsidRPr="006E7AFB">
        <w:rPr>
          <w:color w:val="333333"/>
          <w:szCs w:val="21"/>
        </w:rPr>
        <w:t>青海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西藏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甘肃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贵州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黑龙江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吉林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宁夏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内蒙古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新疆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云南</w:t>
      </w:r>
      <w:r w:rsidR="0085714A">
        <w:rPr>
          <w:rFonts w:hint="eastAsia"/>
          <w:color w:val="333333"/>
          <w:szCs w:val="21"/>
        </w:rPr>
        <w:t xml:space="preserve"> </w:t>
      </w:r>
      <w:r w:rsidR="0085714A">
        <w:rPr>
          <w:rFonts w:hint="eastAsia"/>
          <w:color w:val="333333"/>
          <w:szCs w:val="21"/>
        </w:rPr>
        <w:t>辽宁</w:t>
      </w:r>
      <w:r w:rsidRPr="006E7AFB">
        <w:rPr>
          <w:sz w:val="28"/>
          <w:szCs w:val="28"/>
        </w:rPr>
        <w:t>)</w:t>
      </w:r>
    </w:p>
    <w:p w14:paraId="7BDB9D0A" w14:textId="77777777" w:rsidR="00266E71" w:rsidRPr="006E7AFB" w:rsidRDefault="00266E71" w:rsidP="00F95764">
      <w:pPr>
        <w:snapToGrid w:val="0"/>
        <w:jc w:val="center"/>
        <w:rPr>
          <w:szCs w:val="21"/>
        </w:rPr>
      </w:pPr>
      <w:r w:rsidRPr="006E7AFB">
        <w:rPr>
          <w:rFonts w:eastAsia="黑体"/>
          <w:sz w:val="32"/>
          <w:szCs w:val="32"/>
        </w:rPr>
        <w:t>第</w:t>
      </w:r>
      <w:r w:rsidRPr="006E7AFB">
        <w:rPr>
          <w:rFonts w:eastAsia="黑体"/>
          <w:sz w:val="32"/>
          <w:szCs w:val="32"/>
        </w:rPr>
        <w:t>Ⅰ</w:t>
      </w:r>
      <w:r w:rsidRPr="006E7AFB">
        <w:rPr>
          <w:rFonts w:eastAsia="黑体"/>
          <w:sz w:val="32"/>
          <w:szCs w:val="32"/>
        </w:rPr>
        <w:t>卷</w:t>
      </w:r>
    </w:p>
    <w:p w14:paraId="33249281" w14:textId="77777777" w:rsidR="003B4F6B" w:rsidRPr="006E7AFB" w:rsidRDefault="00266E71" w:rsidP="00F95764">
      <w:pPr>
        <w:snapToGrid w:val="0"/>
        <w:rPr>
          <w:rFonts w:eastAsia="黑体"/>
        </w:rPr>
      </w:pPr>
      <w:r w:rsidRPr="006E7AFB">
        <w:rPr>
          <w:rFonts w:eastAsia="黑体"/>
        </w:rPr>
        <w:t>二、选择题：本题共</w:t>
      </w:r>
      <w:r w:rsidRPr="006E7AFB">
        <w:rPr>
          <w:rFonts w:eastAsia="黑体"/>
        </w:rPr>
        <w:t>8</w:t>
      </w:r>
      <w:r w:rsidRPr="006E7AFB">
        <w:rPr>
          <w:rFonts w:eastAsia="黑体"/>
        </w:rPr>
        <w:t>小题，每小题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分。在每小题给出的四个选项中，第</w:t>
      </w:r>
      <w:r w:rsidRPr="006E7AFB">
        <w:rPr>
          <w:rFonts w:eastAsia="黑体"/>
        </w:rPr>
        <w:t>14~18</w:t>
      </w:r>
      <w:r w:rsidRPr="006E7AFB">
        <w:rPr>
          <w:rFonts w:eastAsia="黑体"/>
        </w:rPr>
        <w:t>题只有一项符合题目要求，第</w:t>
      </w:r>
      <w:r w:rsidRPr="006E7AFB">
        <w:rPr>
          <w:rFonts w:eastAsia="黑体"/>
        </w:rPr>
        <w:t>19</w:t>
      </w:r>
      <w:r w:rsidRPr="006E7AFB">
        <w:t>~</w:t>
      </w:r>
      <w:r w:rsidRPr="006E7AFB">
        <w:rPr>
          <w:rFonts w:eastAsia="黑体"/>
        </w:rPr>
        <w:t>21</w:t>
      </w:r>
      <w:r w:rsidRPr="006E7AFB">
        <w:rPr>
          <w:rFonts w:eastAsia="黑体"/>
        </w:rPr>
        <w:t>题有多项符合题目要求。全部选对的得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分，选对但不全的得</w:t>
      </w:r>
      <w:r w:rsidRPr="006E7AFB">
        <w:rPr>
          <w:rFonts w:eastAsia="黑体"/>
        </w:rPr>
        <w:t>3</w:t>
      </w:r>
      <w:r w:rsidRPr="006E7AFB">
        <w:rPr>
          <w:rFonts w:eastAsia="黑体"/>
        </w:rPr>
        <w:t>分，有选错的得</w:t>
      </w:r>
      <w:r w:rsidRPr="006E7AFB">
        <w:rPr>
          <w:rFonts w:eastAsia="黑体"/>
        </w:rPr>
        <w:t>0</w:t>
      </w:r>
      <w:r w:rsidRPr="006E7AFB">
        <w:rPr>
          <w:rFonts w:eastAsia="黑体"/>
        </w:rPr>
        <w:t>分。</w:t>
      </w:r>
    </w:p>
    <w:p w14:paraId="1D151ABC" w14:textId="314DAD9A" w:rsidR="00D54370" w:rsidRPr="006E7AFB" w:rsidRDefault="001A76C2" w:rsidP="00F95764">
      <w:pPr>
        <w:adjustRightInd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3EA3FA7" wp14:editId="56B67906">
                <wp:simplePos x="0" y="0"/>
                <wp:positionH relativeFrom="column">
                  <wp:posOffset>4733925</wp:posOffset>
                </wp:positionH>
                <wp:positionV relativeFrom="paragraph">
                  <wp:posOffset>104140</wp:posOffset>
                </wp:positionV>
                <wp:extent cx="1456055" cy="1343025"/>
                <wp:effectExtent l="0" t="0" r="0" b="0"/>
                <wp:wrapNone/>
                <wp:docPr id="935704352" name="Group 12666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6055" cy="1343025"/>
                          <a:chOff x="3146" y="4529"/>
                          <a:chExt cx="2503" cy="2309"/>
                        </a:xfrm>
                      </wpg:grpSpPr>
                      <wps:wsp>
                        <wps:cNvPr id="474571231" name="Line 126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8" y="4648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478911" name="Line 12668"/>
                        <wps:cNvCnPr>
                          <a:cxnSpLocks noChangeShapeType="1"/>
                        </wps:cNvCnPr>
                        <wps:spPr bwMode="auto">
                          <a:xfrm>
                            <a:off x="3353" y="6512"/>
                            <a:ext cx="216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191679" name="Text Box 12669"/>
                        <wps:cNvSpPr txBox="1">
                          <a:spLocks noChangeArrowheads="1"/>
                        </wps:cNvSpPr>
                        <wps:spPr bwMode="auto">
                          <a:xfrm>
                            <a:off x="5351" y="6524"/>
                            <a:ext cx="298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F81A1" w14:textId="77777777" w:rsidR="007D65B9" w:rsidRDefault="007D65B9" w:rsidP="00F8783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46484012" name="Text Box 12670"/>
                        <wps:cNvSpPr txBox="1">
                          <a:spLocks noChangeArrowheads="1"/>
                        </wps:cNvSpPr>
                        <wps:spPr bwMode="auto">
                          <a:xfrm>
                            <a:off x="3166" y="4529"/>
                            <a:ext cx="841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61CB8" w14:textId="77777777" w:rsidR="007D65B9" w:rsidRDefault="007D65B9" w:rsidP="00F8783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56478094" name="Text Box 12671"/>
                        <wps:cNvSpPr txBox="1">
                          <a:spLocks noChangeArrowheads="1"/>
                        </wps:cNvSpPr>
                        <wps:spPr bwMode="auto">
                          <a:xfrm>
                            <a:off x="3153" y="5917"/>
                            <a:ext cx="84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D68E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 w:rsidRPr="00CB1579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8507627" name="Text Box 12672"/>
                        <wps:cNvSpPr txBox="1">
                          <a:spLocks noChangeArrowheads="1"/>
                        </wps:cNvSpPr>
                        <wps:spPr bwMode="auto">
                          <a:xfrm>
                            <a:off x="3146" y="4883"/>
                            <a:ext cx="842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3B743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96654520" name="Text Box 12673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6428"/>
                            <a:ext cx="84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4CE89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32649835" name="Line 12674">
                          <a:hlinkClick r:id="rId7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3374" y="5078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078311" name="Line 12675">
                          <a:hlinkClick r:id="rId7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3384" y="6116"/>
                            <a:ext cx="16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784098" name="Line 12676"/>
                        <wps:cNvCnPr>
                          <a:cxnSpLocks noChangeShapeType="1"/>
                        </wps:cNvCnPr>
                        <wps:spPr bwMode="auto">
                          <a:xfrm>
                            <a:off x="5032" y="5078"/>
                            <a:ext cx="0" cy="1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286612" name="Text Box 12677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6494"/>
                            <a:ext cx="60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24429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 w:rsidRPr="00CB1579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3559440" name="Freeform 12678"/>
                        <wps:cNvSpPr>
                          <a:spLocks/>
                        </wps:cNvSpPr>
                        <wps:spPr bwMode="auto">
                          <a:xfrm>
                            <a:off x="3360" y="5078"/>
                            <a:ext cx="1664" cy="1041"/>
                          </a:xfrm>
                          <a:custGeom>
                            <a:avLst/>
                            <a:gdLst>
                              <a:gd name="T0" fmla="*/ 0 w 1664"/>
                              <a:gd name="T1" fmla="*/ 0 h 1041"/>
                              <a:gd name="T2" fmla="*/ 502 w 1664"/>
                              <a:gd name="T3" fmla="*/ 510 h 1041"/>
                              <a:gd name="T4" fmla="*/ 952 w 1664"/>
                              <a:gd name="T5" fmla="*/ 801 h 1041"/>
                              <a:gd name="T6" fmla="*/ 1664 w 1664"/>
                              <a:gd name="T7" fmla="*/ 1041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64" h="1041">
                                <a:moveTo>
                                  <a:pt x="0" y="0"/>
                                </a:moveTo>
                                <a:cubicBezTo>
                                  <a:pt x="171" y="188"/>
                                  <a:pt x="343" y="377"/>
                                  <a:pt x="502" y="510"/>
                                </a:cubicBezTo>
                                <a:cubicBezTo>
                                  <a:pt x="661" y="643"/>
                                  <a:pt x="758" y="713"/>
                                  <a:pt x="952" y="801"/>
                                </a:cubicBezTo>
                                <a:cubicBezTo>
                                  <a:pt x="1146" y="889"/>
                                  <a:pt x="1405" y="965"/>
                                  <a:pt x="1664" y="1041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67133" name="Freeform 12679">
                          <a:hlinkClick r:id="rId7"/>
                        </wps:cNvPr>
                        <wps:cNvSpPr>
                          <a:spLocks/>
                        </wps:cNvSpPr>
                        <wps:spPr bwMode="auto">
                          <a:xfrm>
                            <a:off x="3374" y="5084"/>
                            <a:ext cx="1636" cy="1029"/>
                          </a:xfrm>
                          <a:custGeom>
                            <a:avLst/>
                            <a:gdLst>
                              <a:gd name="T0" fmla="*/ 0 w 1636"/>
                              <a:gd name="T1" fmla="*/ 1029 h 1029"/>
                              <a:gd name="T2" fmla="*/ 196 w 1636"/>
                              <a:gd name="T3" fmla="*/ 564 h 1029"/>
                              <a:gd name="T4" fmla="*/ 444 w 1636"/>
                              <a:gd name="T5" fmla="*/ 354 h 1029"/>
                              <a:gd name="T6" fmla="*/ 796 w 1636"/>
                              <a:gd name="T7" fmla="*/ 210 h 1029"/>
                              <a:gd name="T8" fmla="*/ 1636 w 1636"/>
                              <a:gd name="T9" fmla="*/ 0 h 10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36" h="1029">
                                <a:moveTo>
                                  <a:pt x="0" y="1029"/>
                                </a:moveTo>
                                <a:cubicBezTo>
                                  <a:pt x="61" y="852"/>
                                  <a:pt x="122" y="676"/>
                                  <a:pt x="196" y="564"/>
                                </a:cubicBezTo>
                                <a:cubicBezTo>
                                  <a:pt x="270" y="452"/>
                                  <a:pt x="344" y="413"/>
                                  <a:pt x="444" y="354"/>
                                </a:cubicBezTo>
                                <a:cubicBezTo>
                                  <a:pt x="544" y="295"/>
                                  <a:pt x="597" y="269"/>
                                  <a:pt x="796" y="210"/>
                                </a:cubicBezTo>
                                <a:cubicBezTo>
                                  <a:pt x="995" y="151"/>
                                  <a:pt x="1315" y="75"/>
                                  <a:pt x="1636" y="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901328" name="Text Box 12680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5183"/>
                            <a:ext cx="43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2700B" w14:textId="77777777" w:rsidR="007D65B9" w:rsidRPr="00CB1579" w:rsidRDefault="007D65B9" w:rsidP="00F8783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22620455" name="Text Box 12681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5684"/>
                            <a:ext cx="43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E8EC9" w14:textId="77777777" w:rsidR="007D65B9" w:rsidRPr="00CB1579" w:rsidRDefault="007D65B9" w:rsidP="00F8783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A3FA7" id="Group 12666" o:spid="_x0000_s1026" href="http://blog.sina.com.cn/hfwq" style="position:absolute;left:0;text-align:left;margin-left:372.75pt;margin-top:8.2pt;width:114.65pt;height:105.75pt;z-index:251650560" coordorigin="3146,4529" coordsize="2503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" o:button="t">
                <v:line id="Line 12667" o:spid="_x0000_s1027" style="position:absolute;flip:y;visibility:visible;mso-wrap-style:square" from="3368,4648" to="3368,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">
                  <v:stroke endarrow="block" endarrowwidth="narrow"/>
                </v:line>
                <v:line id="Line 12668" o:spid="_x0000_s1028" style="position:absolute;visibility:visible;mso-wrap-style:square" from="3353,6512" to="5515,6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69" o:spid="_x0000_s1029" type="#_x0000_t202" style="position:absolute;left:5351;top:6524;width:298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" filled="f" stroked="f">
                  <v:textbox inset="0,0,0,0">
                    <w:txbxContent>
                      <w:p w14:paraId="7FEF81A1" w14:textId="77777777" w:rsidR="007D65B9" w:rsidRDefault="007D65B9" w:rsidP="00F8783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2670" o:spid="_x0000_s1030" type="#_x0000_t202" style="position:absolute;left:3166;top:4529;width:84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" filled="f" stroked="f">
                  <v:textbox inset="0,0,0,0">
                    <w:txbxContent>
                      <w:p w14:paraId="7C461CB8" w14:textId="77777777" w:rsidR="007D65B9" w:rsidRDefault="007D65B9" w:rsidP="00F8783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Text Box 12671" o:spid="_x0000_s1031" type="#_x0000_t202" style="position:absolute;left:3153;top:5917;width:842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" filled="f" stroked="f">
                  <v:textbox inset="0,0,0,0">
                    <w:txbxContent>
                      <w:p w14:paraId="393ED68E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  <w:r w:rsidRPr="00CB1579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672" o:spid="_x0000_s1032" type="#_x0000_t202" style="position:absolute;left:3146;top:4883;width:84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" filled="f" stroked="f">
                  <v:textbox inset="0,0,0,0">
                    <w:txbxContent>
                      <w:p w14:paraId="0963B743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673" o:spid="_x0000_s1033" type="#_x0000_t202" style="position:absolute;left:3182;top:6428;width:842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" filled="f" stroked="f">
                  <v:textbox inset="0,0,0,0">
                    <w:txbxContent>
                      <w:p w14:paraId="5A04CE89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line id="Line 12674" o:spid="_x0000_s1034" href="http://blog.sina.com.cn/hfwq" style="position:absolute;visibility:visible;mso-wrap-style:square" from="3374,5078" to="5054,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" o:button="t">
                  <v:stroke dashstyle="dash"/>
                </v:line>
                <v:line id="Line 12675" o:spid="_x0000_s1035" href="http://blog.sina.com.cn/hfwq" style="position:absolute;visibility:visible;mso-wrap-style:square" from="3384,6116" to="5018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" o:button="t">
                  <v:stroke dashstyle="dash"/>
                </v:line>
                <v:line id="Line 12676" o:spid="_x0000_s1036" style="position:absolute;visibility:visible;mso-wrap-style:square" from="5032,5078" to="5032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">
                  <v:stroke dashstyle="longDash"/>
                </v:line>
                <v:shape id="Text Box 12677" o:spid="_x0000_s1037" type="#_x0000_t202" style="position:absolute;left:4944;top:6494;width:602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" filled="f" stroked="f">
                  <v:textbox inset="0,0,0,0">
                    <w:txbxContent>
                      <w:p w14:paraId="57524429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  <w:r w:rsidRPr="00CB1579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Freeform 12678" o:spid="_x0000_s1038" style="position:absolute;left:3360;top:5078;width:1664;height:1041;visibility:visible;mso-wrap-style:square;v-text-anchor:top" coordsize="1664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" path="m,c171,188,343,377,502,510,661,643,758,713,952,801v194,88,453,164,712,240e" filled="f" strokeweight="1pt">
                  <v:path arrowok="t" o:connecttype="custom" o:connectlocs="0,0;502,510;952,801;1664,1041" o:connectangles="0,0,0,0"/>
                </v:shape>
                <v:shape id="Freeform 12679" o:spid="_x0000_s1039" href="http://blog.sina.com.cn/hfwq" style="position:absolute;left:3374;top:5084;width:1636;height:1029;visibility:visible;mso-wrap-style:square;v-text-anchor:top" coordsize="1636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" o:button="t" path="m,1029c61,852,122,676,196,564,270,452,344,413,444,354,544,295,597,269,796,210,995,151,1315,75,1636,e" filled="f" strokeweight="1pt">
                  <v:fill o:detectmouseclick="t"/>
                  <v:path arrowok="t" o:connecttype="custom" o:connectlocs="0,1029;196,564;444,354;796,210;1636,0" o:connectangles="0,0,0,0,0"/>
                </v:shape>
                <v:shape id="Text Box 12680" o:spid="_x0000_s1040" type="#_x0000_t202" style="position:absolute;left:4504;top:5183;width:43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" filled="f" stroked="f">
                  <v:textbox inset="0,0,0,0">
                    <w:txbxContent>
                      <w:p w14:paraId="4CA2700B" w14:textId="77777777" w:rsidR="007D65B9" w:rsidRPr="00CB1579" w:rsidRDefault="007D65B9" w:rsidP="00F8783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</w:txbxContent>
                  </v:textbox>
                </v:shape>
                <v:shape id="Text Box 12681" o:spid="_x0000_s1041" type="#_x0000_t202" style="position:absolute;left:4504;top:5684;width:43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" filled="f" stroked="f">
                  <v:textbox inset="0,0,0,0">
                    <w:txbxContent>
                      <w:p w14:paraId="3F2E8EC9" w14:textId="77777777" w:rsidR="007D65B9" w:rsidRPr="00CB1579" w:rsidRDefault="007D65B9" w:rsidP="00F8783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370" w:rsidRPr="006E7AFB">
        <w:rPr>
          <w:szCs w:val="21"/>
        </w:rPr>
        <w:t>14</w:t>
      </w:r>
      <w:r w:rsidR="0067577D" w:rsidRPr="006E7AFB">
        <w:rPr>
          <w:szCs w:val="21"/>
        </w:rPr>
        <w:t>．</w:t>
      </w:r>
      <w:r w:rsidR="00D54370" w:rsidRPr="006E7AFB">
        <w:rPr>
          <w:szCs w:val="21"/>
        </w:rPr>
        <w:t>甲乙两汽车在一平直公路上同向行驶。在</w:t>
      </w:r>
      <w:r w:rsidR="00D54370" w:rsidRPr="006E7AFB">
        <w:rPr>
          <w:i/>
          <w:szCs w:val="21"/>
        </w:rPr>
        <w:t>t</w:t>
      </w:r>
      <w:r w:rsidR="00D54370" w:rsidRPr="006E7AFB">
        <w:rPr>
          <w:szCs w:val="21"/>
        </w:rPr>
        <w:t>=0</w:t>
      </w:r>
      <w:r w:rsidR="00D54370" w:rsidRPr="006E7AFB">
        <w:rPr>
          <w:szCs w:val="21"/>
        </w:rPr>
        <w:t>到</w:t>
      </w:r>
      <w:r w:rsidR="00D54370" w:rsidRPr="006E7AFB">
        <w:rPr>
          <w:i/>
          <w:iCs/>
          <w:szCs w:val="21"/>
        </w:rPr>
        <w:t>t=t</w:t>
      </w:r>
      <w:r w:rsidR="00D54370" w:rsidRPr="006E7AFB">
        <w:rPr>
          <w:szCs w:val="21"/>
          <w:vertAlign w:val="subscript"/>
        </w:rPr>
        <w:t>1</w:t>
      </w:r>
      <w:r w:rsidR="00D54370" w:rsidRPr="006E7AFB">
        <w:rPr>
          <w:szCs w:val="21"/>
        </w:rPr>
        <w:t>的时间内，它们的</w:t>
      </w:r>
      <w:r w:rsidR="00D54370" w:rsidRPr="006E7AFB">
        <w:rPr>
          <w:i/>
          <w:iCs/>
          <w:szCs w:val="21"/>
        </w:rPr>
        <w:t>v-t</w:t>
      </w:r>
      <w:r w:rsidR="00D54370" w:rsidRPr="006E7AFB">
        <w:rPr>
          <w:szCs w:val="21"/>
        </w:rPr>
        <w:t>图像如图所示。在这段时间内</w:t>
      </w:r>
    </w:p>
    <w:p w14:paraId="4DAF56CB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汽车甲的平均速度比乙大</w:t>
      </w:r>
      <w:r w:rsidRPr="006E7AFB">
        <w:rPr>
          <w:szCs w:val="21"/>
        </w:rPr>
        <w:t xml:space="preserve">       </w:t>
      </w:r>
    </w:p>
    <w:p w14:paraId="5AA181EF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汽车乙的平均速度等于</w:t>
      </w:r>
      <w:hyperlink r:id="rId8" w:history="1">
        <w:r w:rsidRPr="006E7AFB">
          <w:rPr>
            <w:position w:val="-24"/>
            <w:szCs w:val="21"/>
          </w:rPr>
          <w:object w:dxaOrig="740" w:dyaOrig="640" w14:anchorId="712327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36.95pt;height:31.95pt;mso-position-horizontal-relative:page;mso-position-vertical-relative:page" o:ole="">
              <v:imagedata r:id="rId9" o:title=""/>
            </v:shape>
            <o:OLEObject Type="Embed" ProgID="Equation.3" ShapeID="_x0000_i1029" DrawAspect="Content" ObjectID="_1803411626" r:id="rId10"/>
          </w:object>
        </w:r>
      </w:hyperlink>
    </w:p>
    <w:p w14:paraId="0102A603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甲乙两汽车的位移相同</w:t>
      </w:r>
      <w:r w:rsidRPr="006E7AFB">
        <w:rPr>
          <w:szCs w:val="21"/>
        </w:rPr>
        <w:t xml:space="preserve">  </w:t>
      </w:r>
    </w:p>
    <w:p w14:paraId="5DA7820D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汽车甲的加速度大小逐渐减小，汽车乙的加速度大小逐渐增大</w:t>
      </w:r>
    </w:p>
    <w:p w14:paraId="7E351911" w14:textId="77777777" w:rsidR="0067577D" w:rsidRPr="006E7AFB" w:rsidRDefault="0067577D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</w:t>
      </w:r>
    </w:p>
    <w:p w14:paraId="560F9F81" w14:textId="77777777" w:rsidR="0067577D" w:rsidRPr="006E7AFB" w:rsidRDefault="0067577D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【解析】由于图线与坐标轴所夹的面积表示物体的位移，在</w:t>
      </w:r>
      <w:r w:rsidRPr="006E7AFB">
        <w:rPr>
          <w:color w:val="0000FF"/>
          <w:szCs w:val="21"/>
        </w:rPr>
        <w:t>0-</w:t>
      </w:r>
      <w:r w:rsidRPr="006E7AFB">
        <w:rPr>
          <w:i/>
          <w:color w:val="0000FF"/>
          <w:szCs w:val="21"/>
        </w:rPr>
        <w:t>t</w:t>
      </w:r>
      <w:r w:rsidRPr="006E7AFB">
        <w:rPr>
          <w:color w:val="0000FF"/>
          <w:szCs w:val="21"/>
          <w:vertAlign w:val="subscript"/>
        </w:rPr>
        <w:t>1</w:t>
      </w:r>
      <w:r w:rsidRPr="006E7AFB">
        <w:rPr>
          <w:color w:val="0000FF"/>
          <w:szCs w:val="21"/>
        </w:rPr>
        <w:t>时间内，甲车的位移大于乙车，由</w:t>
      </w:r>
      <w:r w:rsidRPr="006E7AFB">
        <w:rPr>
          <w:color w:val="0000FF"/>
          <w:position w:val="-24"/>
          <w:szCs w:val="21"/>
        </w:rPr>
        <w:object w:dxaOrig="580" w:dyaOrig="620" w14:anchorId="6CAD493B">
          <v:shape id="_x0000_i1030" type="#_x0000_t75" style="width:29.1pt;height:31pt" o:ole="">
            <v:imagedata r:id="rId11" o:title=""/>
          </v:shape>
          <o:OLEObject Type="Embed" ProgID="Equation.DSMT4" ShapeID="_x0000_i1030" DrawAspect="Content" ObjectID="_1803411627" r:id="rId12"/>
        </w:object>
      </w:r>
      <w:r w:rsidRPr="006E7AFB">
        <w:rPr>
          <w:color w:val="0000FF"/>
          <w:szCs w:val="21"/>
        </w:rPr>
        <w:t>可知，甲车的平均速度大于乙车，</w:t>
      </w:r>
      <w:r w:rsidRPr="006E7AFB">
        <w:rPr>
          <w:color w:val="0000FF"/>
          <w:szCs w:val="21"/>
        </w:rPr>
        <w:t>A</w:t>
      </w:r>
      <w:r w:rsidRPr="006E7AFB">
        <w:rPr>
          <w:color w:val="0000FF"/>
          <w:szCs w:val="21"/>
        </w:rPr>
        <w:t>正确，</w:t>
      </w:r>
      <w:r w:rsidRPr="006E7AFB">
        <w:rPr>
          <w:color w:val="0000FF"/>
          <w:szCs w:val="21"/>
        </w:rPr>
        <w:t xml:space="preserve"> C</w:t>
      </w:r>
      <w:r w:rsidRPr="006E7AFB">
        <w:rPr>
          <w:color w:val="0000FF"/>
          <w:szCs w:val="21"/>
        </w:rPr>
        <w:t>错误；因为乙车做变减速运动故平均速度不等于</w:t>
      </w:r>
      <w:hyperlink r:id="rId13" w:history="1">
        <w:r w:rsidRPr="006E7AFB">
          <w:rPr>
            <w:color w:val="0000FF"/>
            <w:position w:val="-24"/>
            <w:szCs w:val="21"/>
          </w:rPr>
          <w:object w:dxaOrig="700" w:dyaOrig="620" w14:anchorId="4EDF5059">
            <v:shape id="_x0000_i1031" type="#_x0000_t75" style="width:35.05pt;height:31pt" o:ole="">
              <v:imagedata r:id="rId14" o:title=""/>
            </v:shape>
            <o:OLEObject Type="Embed" ProgID="Equation.DSMT4" ShapeID="_x0000_i1031" DrawAspect="Content" ObjectID="_1803411628" r:id="rId15"/>
          </w:object>
        </w:r>
      </w:hyperlink>
      <w:r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错误；又图线的切线的斜率等于物体的加速度，则甲乙两车的加速度均逐渐减小，选项</w:t>
      </w:r>
      <w:r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错误。</w:t>
      </w:r>
    </w:p>
    <w:p w14:paraId="3066FB4B" w14:textId="77777777"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15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取水平地面为重力势能零点。一物块从某一高度水平抛出，在抛出点其动能与重力势能恰好相等。不计空气阻力，该物块落地时的速度方向与水平方向的夹角为</w:t>
      </w:r>
    </w:p>
    <w:p w14:paraId="79C34781" w14:textId="77777777"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hyperlink r:id="rId16" w:history="1">
        <w:r w:rsidRPr="006E7AFB">
          <w:rPr>
            <w:position w:val="-24"/>
            <w:szCs w:val="21"/>
          </w:rPr>
          <w:object w:dxaOrig="260" w:dyaOrig="620" w14:anchorId="681A402B">
            <v:shape id="_x0000_i1032" type="#_x0000_t75" style="width:13.15pt;height:31pt;mso-position-horizontal-relative:page;mso-position-vertical-relative:page" o:ole="">
              <v:imagedata r:id="rId17" o:title=""/>
            </v:shape>
            <o:OLEObject Type="Embed" ProgID="Equation.3" ShapeID="_x0000_i1032" DrawAspect="Content" ObjectID="_1803411629" r:id="rId18"/>
          </w:object>
        </w:r>
      </w:hyperlink>
      <w:r w:rsidRPr="006E7AFB">
        <w:rPr>
          <w:szCs w:val="21"/>
        </w:rPr>
        <w:t xml:space="preserve">          B</w:t>
      </w:r>
      <w:r w:rsidR="0067577D" w:rsidRPr="006E7AFB">
        <w:rPr>
          <w:szCs w:val="21"/>
        </w:rPr>
        <w:t>．</w:t>
      </w:r>
      <w:hyperlink r:id="rId19" w:history="1">
        <w:r w:rsidRPr="006E7AFB">
          <w:rPr>
            <w:position w:val="-24"/>
            <w:szCs w:val="21"/>
          </w:rPr>
          <w:object w:dxaOrig="260" w:dyaOrig="620" w14:anchorId="521CA9A8">
            <v:shape id="_x0000_i1033" type="#_x0000_t75" style="width:13.15pt;height:31pt;mso-position-horizontal-relative:page;mso-position-vertical-relative:page" o:ole="">
              <v:imagedata r:id="rId20" o:title=""/>
            </v:shape>
            <o:OLEObject Type="Embed" ProgID="Equation.3" ShapeID="_x0000_i1033" DrawAspect="Content" ObjectID="_1803411630" r:id="rId21"/>
          </w:object>
        </w:r>
      </w:hyperlink>
      <w:r w:rsidRPr="006E7AFB">
        <w:rPr>
          <w:szCs w:val="21"/>
        </w:rPr>
        <w:t xml:space="preserve">             C</w:t>
      </w:r>
      <w:r w:rsidR="0067577D" w:rsidRPr="006E7AFB">
        <w:rPr>
          <w:szCs w:val="21"/>
        </w:rPr>
        <w:t>．</w:t>
      </w:r>
      <w:r w:rsidRPr="006E7AFB">
        <w:rPr>
          <w:position w:val="-24"/>
          <w:szCs w:val="21"/>
        </w:rPr>
        <w:object w:dxaOrig="260" w:dyaOrig="620" w14:anchorId="30A56B6C">
          <v:shape id="_x0000_i1034" type="#_x0000_t75" style="width:13.15pt;height:31pt;mso-position-horizontal-relative:page;mso-position-vertical-relative:page" o:ole="">
            <v:imagedata r:id="rId22" o:title=""/>
          </v:shape>
          <o:OLEObject Type="Embed" ProgID="Equation.3" ShapeID="_x0000_i1034" DrawAspect="Content" ObjectID="_1803411631" r:id="rId23"/>
        </w:object>
      </w:r>
      <w:r w:rsidRPr="006E7AFB">
        <w:rPr>
          <w:szCs w:val="21"/>
        </w:rPr>
        <w:t xml:space="preserve">         D</w:t>
      </w:r>
      <w:r w:rsidR="0067577D" w:rsidRPr="006E7AFB">
        <w:rPr>
          <w:szCs w:val="21"/>
        </w:rPr>
        <w:t>．</w:t>
      </w:r>
      <w:hyperlink r:id="rId24" w:history="1">
        <w:r w:rsidRPr="006E7AFB">
          <w:rPr>
            <w:position w:val="-24"/>
            <w:szCs w:val="21"/>
          </w:rPr>
          <w:object w:dxaOrig="380" w:dyaOrig="620" w14:anchorId="5516DC75">
            <v:shape id="_x0000_i1035" type="#_x0000_t75" style="width:19.1pt;height:31pt;mso-position-horizontal-relative:page;mso-position-vertical-relative:page" o:ole="">
              <v:imagedata r:id="rId25" o:title=""/>
            </v:shape>
            <o:OLEObject Type="Embed" ProgID="Equation.3" ShapeID="_x0000_i1035" DrawAspect="Content" ObjectID="_1803411632" r:id="rId26"/>
          </w:object>
        </w:r>
      </w:hyperlink>
    </w:p>
    <w:p w14:paraId="539B2935" w14:textId="77777777"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14:paraId="0288AE26" w14:textId="77777777"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【解析】设物体水平抛出的初速度为</w:t>
      </w:r>
      <w:r w:rsidRPr="006E7AFB">
        <w:rPr>
          <w:i/>
          <w:color w:val="0000FF"/>
          <w:szCs w:val="21"/>
        </w:rPr>
        <w:t>v</w:t>
      </w:r>
      <w:r w:rsidRPr="006E7AFB">
        <w:rPr>
          <w:color w:val="0000FF"/>
          <w:szCs w:val="21"/>
          <w:vertAlign w:val="subscript"/>
        </w:rPr>
        <w:t>0</w:t>
      </w:r>
      <w:r w:rsidRPr="006E7AFB">
        <w:rPr>
          <w:color w:val="0000FF"/>
          <w:szCs w:val="21"/>
        </w:rPr>
        <w:t>，抛出时的高度为</w:t>
      </w:r>
      <w:r w:rsidRPr="006E7AFB">
        <w:rPr>
          <w:i/>
          <w:color w:val="0000FF"/>
          <w:szCs w:val="21"/>
        </w:rPr>
        <w:t>h</w:t>
      </w:r>
      <w:r w:rsidRPr="006E7AFB">
        <w:rPr>
          <w:color w:val="0000FF"/>
          <w:szCs w:val="21"/>
        </w:rPr>
        <w:t>，则</w:t>
      </w:r>
      <w:hyperlink r:id="rId27" w:history="1">
        <w:r w:rsidR="00781AC8" w:rsidRPr="006E7AFB">
          <w:rPr>
            <w:color w:val="0000FF"/>
            <w:position w:val="-24"/>
            <w:szCs w:val="21"/>
          </w:rPr>
          <w:object w:dxaOrig="1300" w:dyaOrig="620" w14:anchorId="6914669E">
            <v:shape id="_x0000_i1036" type="#_x0000_t75" style="width:65.1pt;height:31pt" o:ole="">
              <v:imagedata r:id="rId28" o:title=""/>
            </v:shape>
            <o:OLEObject Type="Embed" ProgID="Equation.DSMT4" ShapeID="_x0000_i1036" DrawAspect="Content" ObjectID="_1803411633" r:id="rId29"/>
          </w:object>
        </w:r>
      </w:hyperlink>
      <w:r w:rsidRPr="006E7AFB">
        <w:rPr>
          <w:color w:val="0000FF"/>
          <w:szCs w:val="21"/>
        </w:rPr>
        <w:t>，</w:t>
      </w:r>
      <w:r w:rsidR="00781AC8" w:rsidRPr="006E7AFB">
        <w:rPr>
          <w:color w:val="0000FF"/>
          <w:szCs w:val="21"/>
        </w:rPr>
        <w:t>故</w:t>
      </w:r>
      <w:hyperlink r:id="rId30" w:history="1">
        <w:r w:rsidR="00781AC8" w:rsidRPr="006E7AFB">
          <w:rPr>
            <w:color w:val="0000FF"/>
            <w:position w:val="-12"/>
            <w:szCs w:val="21"/>
          </w:rPr>
          <w:object w:dxaOrig="1060" w:dyaOrig="400" w14:anchorId="4EB1ADBD">
            <v:shape id="_x0000_i1037" type="#_x0000_t75" style="width:52.9pt;height:20.05pt" o:ole="">
              <v:imagedata r:id="rId31" o:title=""/>
            </v:shape>
            <o:OLEObject Type="Embed" ProgID="Equation.DSMT4" ShapeID="_x0000_i1037" DrawAspect="Content" ObjectID="_1803411634" r:id="rId32"/>
          </w:object>
        </w:r>
      </w:hyperlink>
      <w:r w:rsidRPr="006E7AFB">
        <w:rPr>
          <w:color w:val="0000FF"/>
          <w:szCs w:val="21"/>
        </w:rPr>
        <w:t>物体落地的竖直速度</w:t>
      </w:r>
      <w:hyperlink r:id="rId33" w:history="1">
        <w:r w:rsidR="00781AC8" w:rsidRPr="006E7AFB">
          <w:rPr>
            <w:color w:val="0000FF"/>
            <w:position w:val="-14"/>
            <w:szCs w:val="21"/>
          </w:rPr>
          <w:object w:dxaOrig="1080" w:dyaOrig="420" w14:anchorId="11630C8C">
            <v:shape id="_x0000_i1038" type="#_x0000_t75" style="width:54.15pt;height:20.95pt" o:ole="">
              <v:imagedata r:id="rId34" o:title=""/>
            </v:shape>
            <o:OLEObject Type="Embed" ProgID="Equation.DSMT4" ShapeID="_x0000_i1038" DrawAspect="Content" ObjectID="_1803411635" r:id="rId35"/>
          </w:object>
        </w:r>
      </w:hyperlink>
      <w:r w:rsidRPr="006E7AFB">
        <w:rPr>
          <w:color w:val="0000FF"/>
          <w:szCs w:val="21"/>
        </w:rPr>
        <w:t>，则落地时速度方向与水平方向的夹角</w:t>
      </w:r>
      <w:hyperlink r:id="rId36" w:history="1">
        <w:r w:rsidR="00781AC8" w:rsidRPr="006E7AFB">
          <w:rPr>
            <w:color w:val="0000FF"/>
            <w:position w:val="-30"/>
            <w:szCs w:val="21"/>
          </w:rPr>
          <w:object w:dxaOrig="1840" w:dyaOrig="720" w14:anchorId="1FE50504">
            <v:shape id="_x0000_i1039" type="#_x0000_t75" style="width:92.05pt;height:36pt" o:ole="">
              <v:imagedata r:id="rId37" o:title=""/>
            </v:shape>
            <o:OLEObject Type="Embed" ProgID="Equation.DSMT4" ShapeID="_x0000_i1039" DrawAspect="Content" ObjectID="_1803411636" r:id="rId38"/>
          </w:object>
        </w:r>
      </w:hyperlink>
      <w:r w:rsidRPr="006E7AFB">
        <w:rPr>
          <w:color w:val="0000FF"/>
          <w:szCs w:val="21"/>
        </w:rPr>
        <w:t>，则</w:t>
      </w:r>
      <w:r w:rsidR="00781AC8" w:rsidRPr="006E7AFB">
        <w:rPr>
          <w:color w:val="0000FF"/>
          <w:position w:val="-24"/>
          <w:szCs w:val="21"/>
        </w:rPr>
        <w:object w:dxaOrig="639" w:dyaOrig="620" w14:anchorId="2FFE4019">
          <v:shape id="_x0000_i1040" type="#_x0000_t75" style="width:31.95pt;height:31pt" o:ole="">
            <v:imagedata r:id="rId39" o:title=""/>
          </v:shape>
          <o:OLEObject Type="Embed" ProgID="Equation.DSMT4" ShapeID="_x0000_i1040" DrawAspect="Content" ObjectID="_1803411637" r:id="rId40"/>
        </w:object>
      </w:r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正确。</w:t>
      </w:r>
    </w:p>
    <w:p w14:paraId="508D9DC1" w14:textId="77777777"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16</w:t>
      </w:r>
      <w:r w:rsidR="00EC29C3" w:rsidRPr="006E7AFB">
        <w:rPr>
          <w:szCs w:val="21"/>
        </w:rPr>
        <w:t>．</w:t>
      </w:r>
      <w:r w:rsidRPr="006E7AFB">
        <w:rPr>
          <w:szCs w:val="21"/>
        </w:rPr>
        <w:t>一物体静止在粗糙水平地面上，现用一大小为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的水平拉力拉动物体，经过一段时间后其速度变为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，若将水平拉力的大小改为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，物体从静止开始经过同样的时间后速度变为</w:t>
      </w:r>
      <w:r w:rsidRPr="006E7AFB">
        <w:rPr>
          <w:szCs w:val="21"/>
        </w:rPr>
        <w:t>2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，对于上述两个过程，用</w:t>
      </w:r>
      <w:r w:rsidRPr="006E7AFB">
        <w:rPr>
          <w:position w:val="-10"/>
          <w:szCs w:val="21"/>
        </w:rPr>
        <w:object w:dxaOrig="420" w:dyaOrig="340" w14:anchorId="47EDCA29">
          <v:shape id="_x0000_i1041" type="#_x0000_t75" style="width:20.95pt;height:16.9pt;mso-position-horizontal-relative:page;mso-position-vertical-relative:page" o:ole="">
            <v:imagedata r:id="rId41" o:title=""/>
          </v:shape>
          <o:OLEObject Type="Embed" ProgID="Equation.3" ShapeID="_x0000_i1041" DrawAspect="Content" ObjectID="_1803411638" r:id="rId42"/>
        </w:object>
      </w:r>
      <w:r w:rsidRPr="006E7AFB">
        <w:rPr>
          <w:szCs w:val="21"/>
        </w:rPr>
        <w:t>、</w:t>
      </w:r>
      <w:r w:rsidRPr="006E7AFB">
        <w:rPr>
          <w:position w:val="-10"/>
          <w:szCs w:val="21"/>
        </w:rPr>
        <w:object w:dxaOrig="440" w:dyaOrig="340" w14:anchorId="087160E3">
          <v:shape id="_x0000_i1042" type="#_x0000_t75" style="width:21.9pt;height:16.9pt;mso-position-horizontal-relative:page;mso-position-vertical-relative:page" o:ole="">
            <v:imagedata r:id="rId43" o:title=""/>
          </v:shape>
          <o:OLEObject Type="Embed" ProgID="Equation.3" ShapeID="_x0000_i1042" DrawAspect="Content" ObjectID="_1803411639" r:id="rId44"/>
        </w:object>
      </w:r>
      <w:r w:rsidRPr="006E7AFB">
        <w:rPr>
          <w:szCs w:val="21"/>
        </w:rPr>
        <w:t>分别表示拉力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、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所做的功，</w:t>
      </w:r>
      <w:r w:rsidRPr="006E7AFB">
        <w:rPr>
          <w:position w:val="-14"/>
          <w:szCs w:val="21"/>
        </w:rPr>
        <w:object w:dxaOrig="420" w:dyaOrig="380" w14:anchorId="009E9DB7">
          <v:shape id="_x0000_i1043" type="#_x0000_t75" style="width:20.95pt;height:19.1pt;mso-position-horizontal-relative:page;mso-position-vertical-relative:page" o:ole="">
            <v:imagedata r:id="rId45" o:title=""/>
          </v:shape>
          <o:OLEObject Type="Embed" ProgID="Equation.3" ShapeID="_x0000_i1043" DrawAspect="Content" ObjectID="_1803411640" r:id="rId46"/>
        </w:object>
      </w:r>
      <w:r w:rsidRPr="006E7AFB">
        <w:rPr>
          <w:szCs w:val="21"/>
        </w:rPr>
        <w:t>、</w:t>
      </w:r>
      <w:r w:rsidRPr="006E7AFB">
        <w:rPr>
          <w:position w:val="-14"/>
          <w:szCs w:val="21"/>
        </w:rPr>
        <w:object w:dxaOrig="440" w:dyaOrig="380" w14:anchorId="60152043">
          <v:shape id="_x0000_i1044" type="#_x0000_t75" style="width:21.9pt;height:19.1pt;mso-position-horizontal-relative:page;mso-position-vertical-relative:page" o:ole="">
            <v:imagedata r:id="rId47" o:title=""/>
          </v:shape>
          <o:OLEObject Type="Embed" ProgID="Equation.3" ShapeID="_x0000_i1044" DrawAspect="Content" ObjectID="_1803411641" r:id="rId48"/>
        </w:object>
      </w:r>
      <w:r w:rsidRPr="006E7AFB">
        <w:rPr>
          <w:szCs w:val="21"/>
        </w:rPr>
        <w:t>分别表示前后两次克服摩擦力所做的功，则</w:t>
      </w:r>
    </w:p>
    <w:p w14:paraId="63E9C690" w14:textId="77777777"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 w14:anchorId="25839FAE">
          <v:shape id="_x0000_i1045" type="#_x0000_t75" style="width:56.95pt;height:18.15pt" o:ole="">
            <v:imagedata r:id="rId49" o:title=""/>
          </v:shape>
          <o:OLEObject Type="Embed" ProgID="Equation.3" ShapeID="_x0000_i1045" DrawAspect="Content" ObjectID="_1803411642" r:id="rId50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 w14:anchorId="4591A662">
          <v:shape id="_x0000_i1046" type="#_x0000_t75" style="width:56.95pt;height:19.1pt" o:ole="">
            <v:imagedata r:id="rId51" o:title=""/>
          </v:shape>
          <o:OLEObject Type="Embed" ProgID="Equation.3" ShapeID="_x0000_i1046" DrawAspect="Content" ObjectID="_1803411643" r:id="rId52"/>
        </w:object>
      </w:r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B</w:t>
      </w:r>
      <w:r w:rsidR="00EC29C3" w:rsidRPr="006E7AFB">
        <w:rPr>
          <w:szCs w:val="21"/>
        </w:rPr>
        <w:t>．</w:t>
      </w:r>
      <w:hyperlink r:id="rId53" w:history="1">
        <w:r w:rsidR="00EC29C3" w:rsidRPr="006E7AFB">
          <w:rPr>
            <w:position w:val="-12"/>
            <w:szCs w:val="21"/>
          </w:rPr>
          <w:object w:dxaOrig="1140" w:dyaOrig="360" w14:anchorId="7FA8E513">
            <v:shape id="_x0000_i1047" type="#_x0000_t75" style="width:56.95pt;height:18.15pt" o:ole="">
              <v:imagedata r:id="rId54" o:title=""/>
            </v:shape>
            <o:OLEObject Type="Embed" ProgID="Equation.3" ShapeID="_x0000_i1047" DrawAspect="Content" ObjectID="_1803411644" r:id="rId55"/>
          </w:object>
        </w:r>
      </w:hyperlink>
      <w:r w:rsidRPr="006E7AFB">
        <w:rPr>
          <w:szCs w:val="21"/>
        </w:rPr>
        <w:t>，</w:t>
      </w:r>
      <w:r w:rsidRPr="006E7AFB">
        <w:rPr>
          <w:position w:val="-14"/>
          <w:szCs w:val="21"/>
        </w:rPr>
        <w:object w:dxaOrig="1180" w:dyaOrig="380" w14:anchorId="0D690430">
          <v:shape id="_x0000_i1048" type="#_x0000_t75" style="width:58.85pt;height:19.1pt;mso-position-horizontal-relative:page;mso-position-vertical-relative:page" o:ole="">
            <v:imagedata r:id="rId56" o:title=""/>
          </v:shape>
          <o:OLEObject Type="Embed" ProgID="Equation.3" ShapeID="_x0000_i1048" DrawAspect="Content" ObjectID="_1803411645" r:id="rId57"/>
        </w:object>
      </w:r>
    </w:p>
    <w:p w14:paraId="1A735DCD" w14:textId="77777777"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EC29C3" w:rsidRPr="006E7AFB">
        <w:rPr>
          <w:szCs w:val="21"/>
        </w:rPr>
        <w:t>．</w:t>
      </w:r>
      <w:hyperlink r:id="rId58" w:history="1">
        <w:r w:rsidR="00EC29C3" w:rsidRPr="006E7AFB">
          <w:rPr>
            <w:position w:val="-12"/>
            <w:szCs w:val="21"/>
          </w:rPr>
          <w:object w:dxaOrig="1140" w:dyaOrig="360" w14:anchorId="10D269B3">
            <v:shape id="_x0000_i1049" type="#_x0000_t75" style="width:56.95pt;height:18.15pt" o:ole="">
              <v:imagedata r:id="rId59" o:title=""/>
            </v:shape>
            <o:OLEObject Type="Embed" ProgID="Equation.3" ShapeID="_x0000_i1049" DrawAspect="Content" ObjectID="_1803411646" r:id="rId60"/>
          </w:object>
        </w:r>
      </w:hyperlink>
      <w:r w:rsidRPr="006E7AFB">
        <w:rPr>
          <w:szCs w:val="21"/>
        </w:rPr>
        <w:t>，</w:t>
      </w:r>
      <w:hyperlink r:id="rId61" w:history="1">
        <w:r w:rsidRPr="006E7AFB">
          <w:rPr>
            <w:position w:val="-14"/>
            <w:szCs w:val="21"/>
          </w:rPr>
          <w:object w:dxaOrig="1180" w:dyaOrig="380" w14:anchorId="732DBDB5">
            <v:shape id="_x0000_i1050" type="#_x0000_t75" style="width:58.85pt;height:19.1pt;mso-position-horizontal-relative:page;mso-position-vertical-relative:page" o:ole="">
              <v:imagedata r:id="rId62" o:title=""/>
            </v:shape>
            <o:OLEObject Type="Embed" ProgID="Equation.3" ShapeID="_x0000_i1050" DrawAspect="Content" ObjectID="_1803411647" r:id="rId63"/>
          </w:object>
        </w:r>
      </w:hyperlink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D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 w14:anchorId="3CD3C61C">
          <v:shape id="_x0000_i1051" type="#_x0000_t75" style="width:56.95pt;height:18.15pt" o:ole="">
            <v:imagedata r:id="rId64" o:title=""/>
          </v:shape>
          <o:OLEObject Type="Embed" ProgID="Equation.3" ShapeID="_x0000_i1051" DrawAspect="Content" ObjectID="_1803411648" r:id="rId65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 w14:anchorId="2363F5AB">
          <v:shape id="_x0000_i1052" type="#_x0000_t75" style="width:56.95pt;height:19.1pt" o:ole="">
            <v:imagedata r:id="rId66" o:title=""/>
          </v:shape>
          <o:OLEObject Type="Embed" ProgID="Equation.3" ShapeID="_x0000_i1052" DrawAspect="Content" ObjectID="_1803411649" r:id="rId67"/>
        </w:object>
      </w:r>
    </w:p>
    <w:p w14:paraId="56E252FE" w14:textId="77777777" w:rsidR="00EC29C3" w:rsidRPr="006E7AFB" w:rsidRDefault="00EC29C3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C</w:t>
      </w:r>
    </w:p>
    <w:p w14:paraId="4396CC17" w14:textId="3D52EB86" w:rsidR="00EC29C3" w:rsidRPr="006E7AFB" w:rsidRDefault="001A76C2" w:rsidP="00F95764">
      <w:pPr>
        <w:snapToGrid w:val="0"/>
        <w:rPr>
          <w:color w:val="0000FF"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C98A310" wp14:editId="47770DA2">
                <wp:simplePos x="0" y="0"/>
                <wp:positionH relativeFrom="column">
                  <wp:posOffset>5334000</wp:posOffset>
                </wp:positionH>
                <wp:positionV relativeFrom="paragraph">
                  <wp:posOffset>1034415</wp:posOffset>
                </wp:positionV>
                <wp:extent cx="704850" cy="938530"/>
                <wp:effectExtent l="15240" t="5715" r="13335" b="8255"/>
                <wp:wrapSquare wrapText="bothSides"/>
                <wp:docPr id="1074257845" name="Group 12682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938530"/>
                          <a:chOff x="5188" y="4791"/>
                          <a:chExt cx="1110" cy="1478"/>
                        </a:xfrm>
                      </wpg:grpSpPr>
                      <wps:wsp>
                        <wps:cNvPr id="2074162572" name="Oval 12683"/>
                        <wps:cNvSpPr>
                          <a:spLocks noChangeArrowheads="1"/>
                        </wps:cNvSpPr>
                        <wps:spPr bwMode="auto">
                          <a:xfrm rot="-1927082">
                            <a:off x="5902" y="5174"/>
                            <a:ext cx="151" cy="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1485876" name="Group 12684"/>
                        <wpg:cNvGrpSpPr>
                          <a:grpSpLocks/>
                        </wpg:cNvGrpSpPr>
                        <wpg:grpSpPr bwMode="auto">
                          <a:xfrm flipH="1" flipV="1">
                            <a:off x="5420" y="4791"/>
                            <a:ext cx="656" cy="118"/>
                            <a:chOff x="3121" y="1752"/>
                            <a:chExt cx="722" cy="130"/>
                          </a:xfrm>
                        </wpg:grpSpPr>
                        <wps:wsp>
                          <wps:cNvPr id="1906094418" name="Line 126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1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0572380" name="Line 126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41" y="1760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780501" name="Line 126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62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2473183" name="Line 126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82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3209236" name="Line 126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2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999793" name="Line 126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22" y="1760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7369598" name="Line 12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4" y="1752"/>
                              <a:ext cx="69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5395027" name="Oval 12692"/>
                        <wps:cNvSpPr>
                          <a:spLocks noChangeArrowheads="1"/>
                        </wps:cNvSpPr>
                        <wps:spPr bwMode="auto">
                          <a:xfrm>
                            <a:off x="5188" y="5159"/>
                            <a:ext cx="1110" cy="11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904279" name="Line 1269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42" y="4904"/>
                            <a:ext cx="1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1745E" id="Group 12682" o:spid="_x0000_s1026" href="http://blog.sina.com.cn/hfwq" style="position:absolute;margin-left:420pt;margin-top:81.45pt;width:55.5pt;height:73.9pt;z-index:251651584" coordorigin="5188,4791" coordsize="1110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" o:button="t">
                <v:oval id="Oval 12683" o:spid="_x0000_s1027" style="position:absolute;left:5902;top:5174;width:151;height:87;rotation:-21048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" strokeweight="1.5pt"/>
                <v:group id="Group 12684" o:spid="_x0000_s1028" style="position:absolute;left:5420;top:4791;width:656;height:118;flip:x y" coordorigin="3121,1752" coordsize="72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">
                  <v:line id="Line 12685" o:spid="_x0000_s1029" style="position:absolute;flip:x;visibility:visible;mso-wrap-style:square" from="3121,1760" to="3241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"/>
                  <v:line id="Line 12686" o:spid="_x0000_s1030" style="position:absolute;flip:x;visibility:visible;mso-wrap-style:square" from="3241,1760" to="336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"/>
                  <v:line id="Line 12687" o:spid="_x0000_s1031" style="position:absolute;flip:x;visibility:visible;mso-wrap-style:square" from="3362,1760" to="348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"/>
                  <v:line id="Line 12688" o:spid="_x0000_s1032" style="position:absolute;flip:x;visibility:visible;mso-wrap-style:square" from="3482,1760" to="360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"/>
                  <v:line id="Line 12689" o:spid="_x0000_s1033" style="position:absolute;flip:x;visibility:visible;mso-wrap-style:square" from="3602,1760" to="372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"/>
                  <v:line id="Line 12690" o:spid="_x0000_s1034" style="position:absolute;flip:x;visibility:visible;mso-wrap-style:square" from="3722,1760" to="3843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"/>
                  <v:line id="Line 12691" o:spid="_x0000_s1035" style="position:absolute;visibility:visible;mso-wrap-style:square" from="3144,1752" to="3842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" strokeweight="1.5pt"/>
                </v:group>
                <v:oval id="Oval 12692" o:spid="_x0000_s1036" style="position:absolute;left:5188;top:5159;width:111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" filled="f" strokeweight="1pt"/>
                <v:line id="Line 12693" o:spid="_x0000_s1037" style="position:absolute;flip:y;visibility:visible;mso-wrap-style:square" from="5742,4904" to="5743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"/>
                <w10:wrap type="square"/>
              </v:group>
            </w:pict>
          </mc:Fallback>
        </mc:AlternateContent>
      </w:r>
      <w:r w:rsidR="00EC29C3" w:rsidRPr="006E7AFB">
        <w:rPr>
          <w:color w:val="0000FF"/>
          <w:szCs w:val="21"/>
        </w:rPr>
        <w:t>【解析】</w:t>
      </w:r>
      <w:r w:rsidR="003B2983" w:rsidRPr="006E7AFB">
        <w:rPr>
          <w:color w:val="0000FF"/>
          <w:szCs w:val="21"/>
        </w:rPr>
        <w:t>由于物体两次受恒力作用做匀加速运动</w:t>
      </w:r>
      <w:r w:rsidR="00EC29C3" w:rsidRPr="006E7AFB">
        <w:rPr>
          <w:color w:val="0000FF"/>
          <w:szCs w:val="21"/>
        </w:rPr>
        <w:t>，由于时间相等，末速度之比为</w:t>
      </w:r>
      <w:r w:rsidR="003B2983" w:rsidRPr="006E7AFB">
        <w:rPr>
          <w:color w:val="0000FF"/>
          <w:position w:val="-6"/>
          <w:szCs w:val="21"/>
        </w:rPr>
        <w:object w:dxaOrig="400" w:dyaOrig="279" w14:anchorId="4CD45E43">
          <v:shape id="_x0000_i1053" type="#_x0000_t75" style="width:20.05pt;height:14.1pt" o:ole="">
            <v:imagedata r:id="rId68" o:title=""/>
          </v:shape>
          <o:OLEObject Type="Embed" ProgID="Equation.DSMT4" ShapeID="_x0000_i1053" DrawAspect="Content" ObjectID="_1803411650" r:id="rId69"/>
        </w:object>
      </w:r>
      <w:r w:rsidR="00EC29C3" w:rsidRPr="006E7AFB">
        <w:rPr>
          <w:color w:val="0000FF"/>
          <w:szCs w:val="21"/>
        </w:rPr>
        <w:t>，则</w:t>
      </w:r>
      <w:r w:rsidR="003B2983" w:rsidRPr="006E7AFB">
        <w:rPr>
          <w:color w:val="0000FF"/>
          <w:szCs w:val="21"/>
        </w:rPr>
        <w:t>加速度之比为</w:t>
      </w:r>
      <w:r w:rsidR="003B2983" w:rsidRPr="006E7AFB">
        <w:rPr>
          <w:color w:val="0000FF"/>
          <w:position w:val="-6"/>
          <w:szCs w:val="21"/>
        </w:rPr>
        <w:object w:dxaOrig="400" w:dyaOrig="279" w14:anchorId="0A311293">
          <v:shape id="_x0000_i1054" type="#_x0000_t75" style="width:20.05pt;height:14.1pt" o:ole="">
            <v:imagedata r:id="rId68" o:title=""/>
          </v:shape>
          <o:OLEObject Type="Embed" ProgID="Equation.DSMT4" ShapeID="_x0000_i1054" DrawAspect="Content" ObjectID="_1803411651" r:id="rId70"/>
        </w:object>
      </w:r>
      <w:r w:rsidR="003B2983" w:rsidRPr="006E7AFB">
        <w:rPr>
          <w:color w:val="0000FF"/>
          <w:szCs w:val="21"/>
        </w:rPr>
        <w:t>，位移之比为</w:t>
      </w:r>
      <w:r w:rsidR="003B2983" w:rsidRPr="006E7AFB">
        <w:rPr>
          <w:color w:val="0000FF"/>
          <w:position w:val="-6"/>
          <w:szCs w:val="21"/>
        </w:rPr>
        <w:object w:dxaOrig="400" w:dyaOrig="279" w14:anchorId="17A249E7">
          <v:shape id="_x0000_i1055" type="#_x0000_t75" style="width:20.05pt;height:14.1pt" o:ole="">
            <v:imagedata r:id="rId68" o:title=""/>
          </v:shape>
          <o:OLEObject Type="Embed" ProgID="Equation.DSMT4" ShapeID="_x0000_i1055" DrawAspect="Content" ObjectID="_1803411652" r:id="rId71"/>
        </w:object>
      </w:r>
      <w:r w:rsidR="003B2983" w:rsidRPr="006E7AFB">
        <w:rPr>
          <w:color w:val="0000FF"/>
          <w:szCs w:val="21"/>
        </w:rPr>
        <w:t>。而摩擦力不变，由</w:t>
      </w:r>
      <w:r w:rsidR="003B2983" w:rsidRPr="006E7AFB">
        <w:rPr>
          <w:color w:val="0000FF"/>
          <w:position w:val="-14"/>
          <w:szCs w:val="21"/>
        </w:rPr>
        <w:object w:dxaOrig="1200" w:dyaOrig="380" w14:anchorId="47F9D4BF">
          <v:shape id="_x0000_i1056" type="#_x0000_t75" style="width:60.1pt;height:19.1pt" o:ole="">
            <v:imagedata r:id="rId72" o:title=""/>
          </v:shape>
          <o:OLEObject Type="Embed" ProgID="Equation.DSMT4" ShapeID="_x0000_i1056" DrawAspect="Content" ObjectID="_1803411653" r:id="rId73"/>
        </w:object>
      </w:r>
      <w:r w:rsidR="003B2983" w:rsidRPr="006E7AFB">
        <w:rPr>
          <w:color w:val="0000FF"/>
          <w:szCs w:val="21"/>
        </w:rPr>
        <w:t>得：</w:t>
      </w:r>
      <w:hyperlink r:id="rId74" w:history="1">
        <w:r w:rsidR="003B2983" w:rsidRPr="006E7AFB">
          <w:rPr>
            <w:position w:val="-14"/>
            <w:szCs w:val="21"/>
          </w:rPr>
          <w:object w:dxaOrig="1140" w:dyaOrig="380" w14:anchorId="56637535">
            <v:shape id="_x0000_i1057" type="#_x0000_t75" style="width:56.95pt;height:19.1pt" o:ole="">
              <v:imagedata r:id="rId75" o:title=""/>
            </v:shape>
            <o:OLEObject Type="Embed" ProgID="Equation.3" ShapeID="_x0000_i1057" DrawAspect="Content" ObjectID="_1803411654" r:id="rId76"/>
          </w:object>
        </w:r>
      </w:hyperlink>
      <w:r w:rsidR="003B2983" w:rsidRPr="006E7AFB">
        <w:rPr>
          <w:color w:val="0000FF"/>
          <w:szCs w:val="21"/>
        </w:rPr>
        <w:t>；由动能定理</w:t>
      </w:r>
      <w:r w:rsidR="009B4D3A" w:rsidRPr="006E7AFB">
        <w:rPr>
          <w:color w:val="0000FF"/>
          <w:szCs w:val="21"/>
        </w:rPr>
        <w:t>：</w:t>
      </w:r>
      <w:hyperlink r:id="rId77" w:history="1">
        <w:r w:rsidR="003B2983" w:rsidRPr="006E7AFB">
          <w:rPr>
            <w:color w:val="0000FF"/>
            <w:position w:val="-24"/>
            <w:szCs w:val="21"/>
          </w:rPr>
          <w:object w:dxaOrig="2120" w:dyaOrig="620" w14:anchorId="40945995">
            <v:shape id="_x0000_i1058" type="#_x0000_t75" style="width:106.1pt;height:31pt" o:ole="">
              <v:imagedata r:id="rId78" o:title=""/>
            </v:shape>
            <o:OLEObject Type="Embed" ProgID="Equation.DSMT4" ShapeID="_x0000_i1058" DrawAspect="Content" ObjectID="_1803411655" r:id="rId79"/>
          </w:object>
        </w:r>
      </w:hyperlink>
      <w:r w:rsidR="003B2983" w:rsidRPr="006E7AFB">
        <w:rPr>
          <w:color w:val="0000FF"/>
          <w:szCs w:val="21"/>
        </w:rPr>
        <w:t>，</w:t>
      </w:r>
      <w:hyperlink r:id="rId80" w:history="1">
        <w:r w:rsidR="009B4D3A" w:rsidRPr="006E7AFB">
          <w:rPr>
            <w:color w:val="0000FF"/>
            <w:position w:val="-24"/>
            <w:szCs w:val="21"/>
          </w:rPr>
          <w:object w:dxaOrig="2480" w:dyaOrig="620" w14:anchorId="163D6F1D">
            <v:shape id="_x0000_i1059" type="#_x0000_t75" style="width:123.95pt;height:31pt" o:ole="">
              <v:imagedata r:id="rId81" o:title=""/>
            </v:shape>
            <o:OLEObject Type="Embed" ProgID="Equation.DSMT4" ShapeID="_x0000_i1059" DrawAspect="Content" ObjectID="_1803411656" r:id="rId82"/>
          </w:object>
        </w:r>
      </w:hyperlink>
      <w:r w:rsidR="009B4D3A" w:rsidRPr="006E7AFB">
        <w:rPr>
          <w:color w:val="0000FF"/>
          <w:szCs w:val="21"/>
        </w:rPr>
        <w:t>，整理得：</w:t>
      </w:r>
      <w:hyperlink r:id="rId83" w:history="1">
        <w:r w:rsidR="009B4D3A" w:rsidRPr="006E7AFB">
          <w:rPr>
            <w:color w:val="0000FF"/>
            <w:position w:val="-14"/>
            <w:szCs w:val="21"/>
          </w:rPr>
          <w:object w:dxaOrig="3300" w:dyaOrig="380" w14:anchorId="4DDC7809">
            <v:shape id="_x0000_i1060" type="#_x0000_t75" style="width:164.95pt;height:19.1pt" o:ole="">
              <v:imagedata r:id="rId84" o:title=""/>
            </v:shape>
            <o:OLEObject Type="Embed" ProgID="Equation.DSMT4" ShapeID="_x0000_i1060" DrawAspect="Content" ObjectID="_1803411657" r:id="rId85"/>
          </w:object>
        </w:r>
      </w:hyperlink>
      <w:r w:rsidR="009B4D3A" w:rsidRPr="006E7AFB">
        <w:rPr>
          <w:color w:val="0000FF"/>
          <w:szCs w:val="21"/>
        </w:rPr>
        <w:t>，故</w:t>
      </w:r>
      <w:r w:rsidR="009B4D3A" w:rsidRPr="006E7AFB">
        <w:rPr>
          <w:color w:val="0000FF"/>
          <w:szCs w:val="21"/>
        </w:rPr>
        <w:t xml:space="preserve"> </w:t>
      </w:r>
      <w:hyperlink r:id="rId86" w:history="1">
        <w:r w:rsidR="009B4D3A" w:rsidRPr="006E7AFB">
          <w:rPr>
            <w:position w:val="-12"/>
            <w:szCs w:val="21"/>
          </w:rPr>
          <w:object w:dxaOrig="1140" w:dyaOrig="360" w14:anchorId="1DF5DC92">
            <v:shape id="_x0000_i1061" type="#_x0000_t75" style="width:56.95pt;height:18.15pt" o:ole="">
              <v:imagedata r:id="rId87" o:title=""/>
            </v:shape>
            <o:OLEObject Type="Embed" ProgID="Equation.3" ShapeID="_x0000_i1061" DrawAspect="Content" ObjectID="_1803411658" r:id="rId88"/>
          </w:object>
        </w:r>
      </w:hyperlink>
      <w:r w:rsidR="009B4D3A" w:rsidRPr="006E7AFB">
        <w:rPr>
          <w:color w:val="0000FF"/>
          <w:szCs w:val="21"/>
        </w:rPr>
        <w:t>。</w:t>
      </w:r>
      <w:r w:rsidR="009B4D3A" w:rsidRPr="006E7AFB">
        <w:rPr>
          <w:color w:val="0000FF"/>
          <w:szCs w:val="21"/>
        </w:rPr>
        <w:t>C</w:t>
      </w:r>
      <w:r w:rsidR="009B4D3A" w:rsidRPr="006E7AFB">
        <w:rPr>
          <w:color w:val="0000FF"/>
          <w:szCs w:val="21"/>
        </w:rPr>
        <w:t>正确。</w:t>
      </w:r>
    </w:p>
    <w:p w14:paraId="0B2064D4" w14:textId="77777777" w:rsidR="00626C28" w:rsidRPr="006E7AFB" w:rsidRDefault="00533A1D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17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如图，一质量为</w:t>
      </w:r>
      <w:r w:rsidR="00626C28" w:rsidRPr="006E7AFB">
        <w:rPr>
          <w:szCs w:val="21"/>
        </w:rPr>
        <w:t>M</w:t>
      </w:r>
      <w:r w:rsidR="00626C28" w:rsidRPr="006E7AFB">
        <w:rPr>
          <w:szCs w:val="21"/>
        </w:rPr>
        <w:t>的光滑大圆环，用一细轻杆固定在竖直平面内；套在大环上质量为</w:t>
      </w:r>
      <w:r w:rsidR="00626C28" w:rsidRPr="006E7AFB">
        <w:rPr>
          <w:i/>
          <w:szCs w:val="21"/>
        </w:rPr>
        <w:t>m</w:t>
      </w:r>
      <w:r w:rsidR="00626C28" w:rsidRPr="006E7AFB">
        <w:rPr>
          <w:szCs w:val="21"/>
        </w:rPr>
        <w:t>的小环（可视为质点），从大环的最高处由静止滑下。重力加速度大小为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，当小环滑到大环的最低点时，大环对轻杆拉力的大小为</w:t>
      </w:r>
    </w:p>
    <w:p w14:paraId="74C8BDA7" w14:textId="179E6625" w:rsidR="00626C28" w:rsidRPr="001A76C2" w:rsidRDefault="001A76C2" w:rsidP="00F95764">
      <w:pPr>
        <w:autoSpaceDN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3E1F7A" w:rsidRPr="001A76C2">
        <w:rPr>
          <w:szCs w:val="21"/>
        </w:rPr>
        <w:t>－</w:t>
      </w:r>
      <w:r w:rsidR="00626C28" w:rsidRPr="001A76C2">
        <w:rPr>
          <w:szCs w:val="21"/>
        </w:rPr>
        <w:t>5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 xml:space="preserve">     B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>+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 xml:space="preserve">    C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>+5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 xml:space="preserve">    D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>+10</w:t>
      </w:r>
      <w:r w:rsidR="00626C28" w:rsidRPr="001A76C2">
        <w:rPr>
          <w:i/>
          <w:szCs w:val="21"/>
        </w:rPr>
        <w:t>mg</w:t>
      </w:r>
    </w:p>
    <w:p w14:paraId="5420A90D" w14:textId="77777777"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C</w:t>
      </w:r>
    </w:p>
    <w:p w14:paraId="04023B75" w14:textId="77777777" w:rsidR="00D54370" w:rsidRPr="006E7AFB" w:rsidRDefault="00D54370" w:rsidP="00F95764">
      <w:pPr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【解析】小圆环到达大圆环低端</w:t>
      </w:r>
      <w:r w:rsidR="003E1F7A" w:rsidRPr="006E7AFB">
        <w:rPr>
          <w:color w:val="0000FF"/>
          <w:szCs w:val="21"/>
        </w:rPr>
        <w:t>过程机械能守恒</w:t>
      </w:r>
      <w:r w:rsidRPr="006E7AFB">
        <w:rPr>
          <w:color w:val="0000FF"/>
          <w:szCs w:val="21"/>
        </w:rPr>
        <w:t>：</w:t>
      </w:r>
      <w:r w:rsidR="003E1F7A" w:rsidRPr="006E7AFB">
        <w:rPr>
          <w:color w:val="0000FF"/>
          <w:position w:val="-26"/>
          <w:szCs w:val="21"/>
        </w:rPr>
        <w:object w:dxaOrig="1719" w:dyaOrig="680" w14:anchorId="2425BC6E">
          <v:shape id="_x0000_i1070" type="#_x0000_t75" style="width:90.8pt;height:34.1pt" o:ole="">
            <v:imagedata r:id="rId89" o:title=""/>
          </v:shape>
          <o:OLEObject Type="Embed" ProgID="Equation.DSMT4" ShapeID="_x0000_i1070" DrawAspect="Content" ObjectID="_1803411659" r:id="rId90"/>
        </w:object>
      </w:r>
      <w:r w:rsidRPr="006E7AFB">
        <w:rPr>
          <w:color w:val="0000FF"/>
          <w:szCs w:val="21"/>
        </w:rPr>
        <w:t>，小圆环在最低点，</w:t>
      </w:r>
      <w:r w:rsidR="003E1F7A" w:rsidRPr="006E7AFB">
        <w:rPr>
          <w:color w:val="0000FF"/>
          <w:szCs w:val="21"/>
        </w:rPr>
        <w:lastRenderedPageBreak/>
        <w:t>根据</w:t>
      </w:r>
      <w:r w:rsidRPr="006E7AFB">
        <w:rPr>
          <w:color w:val="0000FF"/>
          <w:szCs w:val="21"/>
        </w:rPr>
        <w:t>牛顿</w:t>
      </w:r>
      <w:r w:rsidR="003E1F7A" w:rsidRPr="006E7AFB">
        <w:rPr>
          <w:color w:val="0000FF"/>
          <w:szCs w:val="21"/>
        </w:rPr>
        <w:t>第二</w:t>
      </w:r>
      <w:r w:rsidRPr="006E7AFB">
        <w:rPr>
          <w:color w:val="0000FF"/>
          <w:szCs w:val="21"/>
        </w:rPr>
        <w:t>定律可得：</w:t>
      </w:r>
      <w:hyperlink r:id="rId91" w:history="1">
        <w:r w:rsidR="003E1F7A" w:rsidRPr="006E7AFB">
          <w:rPr>
            <w:color w:val="0000FF"/>
            <w:position w:val="-26"/>
            <w:szCs w:val="21"/>
          </w:rPr>
          <w:object w:dxaOrig="1800" w:dyaOrig="760" w14:anchorId="1D22B247">
            <v:shape id="_x0000_i1071" type="#_x0000_t75" style="width:90.15pt;height:37.9pt" o:ole="">
              <v:imagedata r:id="rId92" o:title=""/>
            </v:shape>
            <o:OLEObject Type="Embed" ProgID="Equation.DSMT4" ShapeID="_x0000_i1071" DrawAspect="Content" ObjectID="_1803411660" r:id="rId93"/>
          </w:object>
        </w:r>
      </w:hyperlink>
      <w:r w:rsidRPr="006E7AFB">
        <w:rPr>
          <w:color w:val="0000FF"/>
          <w:szCs w:val="21"/>
        </w:rPr>
        <w:t>；对大圆环，由平衡可</w:t>
      </w:r>
      <w:r w:rsidR="003E1F7A" w:rsidRPr="006E7AFB">
        <w:rPr>
          <w:color w:val="0000FF"/>
          <w:szCs w:val="21"/>
        </w:rPr>
        <w:t>得</w:t>
      </w:r>
      <w:r w:rsidRPr="006E7AFB">
        <w:rPr>
          <w:color w:val="0000FF"/>
          <w:szCs w:val="21"/>
        </w:rPr>
        <w:t>：</w:t>
      </w:r>
      <w:hyperlink r:id="rId94" w:history="1">
        <w:r w:rsidR="003E1F7A" w:rsidRPr="006E7AFB">
          <w:rPr>
            <w:color w:val="0000FF"/>
            <w:position w:val="-14"/>
            <w:szCs w:val="21"/>
          </w:rPr>
          <w:object w:dxaOrig="1620" w:dyaOrig="380" w14:anchorId="571E1293">
            <v:shape id="_x0000_i1072" type="#_x0000_t75" style="width:81.1pt;height:19.1pt" o:ole="">
              <v:imagedata r:id="rId95" o:title=""/>
            </v:shape>
            <o:OLEObject Type="Embed" ProgID="Equation.DSMT4" ShapeID="_x0000_i1072" DrawAspect="Content" ObjectID="_1803411661" r:id="rId96"/>
          </w:object>
        </w:r>
      </w:hyperlink>
      <w:r w:rsidRPr="006E7AFB">
        <w:rPr>
          <w:color w:val="0000FF"/>
          <w:szCs w:val="21"/>
        </w:rPr>
        <w:t>，解得</w:t>
      </w:r>
      <w:hyperlink r:id="rId97" w:history="1">
        <w:r w:rsidR="003E1F7A" w:rsidRPr="006E7AFB">
          <w:rPr>
            <w:color w:val="0000FF"/>
            <w:position w:val="-12"/>
            <w:szCs w:val="21"/>
          </w:rPr>
          <w:object w:dxaOrig="1780" w:dyaOrig="360" w14:anchorId="7D52BACD">
            <v:shape id="_x0000_i1073" type="#_x0000_t75" style="width:88.9pt;height:18.15pt" o:ole="">
              <v:imagedata r:id="rId98" o:title=""/>
            </v:shape>
            <o:OLEObject Type="Embed" ProgID="Equation.DSMT4" ShapeID="_x0000_i1073" DrawAspect="Content" ObjectID="_1803411662" r:id="rId99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正确。</w:t>
      </w:r>
    </w:p>
    <w:p w14:paraId="64AFA1E9" w14:textId="77777777" w:rsidR="00626C28" w:rsidRPr="006E7AFB" w:rsidRDefault="003D3FD2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18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假设地球可视为质量均匀分布的球体。已知地球表面重力加速度在两极的大小为</w:t>
      </w:r>
      <w:r w:rsidR="00626C28" w:rsidRPr="006E7AFB">
        <w:rPr>
          <w:szCs w:val="21"/>
        </w:rPr>
        <w:t>g</w:t>
      </w:r>
      <w:r w:rsidRPr="006E7AFB">
        <w:rPr>
          <w:szCs w:val="21"/>
          <w:vertAlign w:val="subscript"/>
        </w:rPr>
        <w:t>０</w:t>
      </w:r>
      <w:r w:rsidR="00626C28" w:rsidRPr="006E7AFB">
        <w:rPr>
          <w:szCs w:val="21"/>
        </w:rPr>
        <w:t>；在赤道的大小为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；地球自转的周期为</w:t>
      </w:r>
      <w:r w:rsidR="00626C28" w:rsidRPr="006E7AFB">
        <w:rPr>
          <w:szCs w:val="21"/>
        </w:rPr>
        <w:t>T</w:t>
      </w:r>
      <w:r w:rsidR="00626C28" w:rsidRPr="006E7AFB">
        <w:rPr>
          <w:szCs w:val="21"/>
        </w:rPr>
        <w:t>；引力常量为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。地球的密度为</w:t>
      </w:r>
    </w:p>
    <w:p w14:paraId="40E36081" w14:textId="77777777" w:rsidR="00D54370" w:rsidRPr="006E7AFB" w:rsidRDefault="00B84EDF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hyperlink r:id="rId100" w:history="1">
        <w:r w:rsidR="00626C28" w:rsidRPr="006E7AFB">
          <w:rPr>
            <w:position w:val="-30"/>
            <w:szCs w:val="21"/>
          </w:rPr>
          <w:object w:dxaOrig="1220" w:dyaOrig="680" w14:anchorId="6D58A88F">
            <v:shape id="图片 34" o:spid="_x0000_i1074" type="#_x0000_t75" style="width:61.05pt;height:34.1pt;mso-position-horizontal-relative:page;mso-position-vertical-relative:page" o:ole="">
              <v:imagedata r:id="rId101" o:title=""/>
            </v:shape>
            <o:OLEObject Type="Embed" ProgID="Equation.KSEE3" ShapeID="图片 34" DrawAspect="Content" ObjectID="_1803411663" r:id="rId102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B</w:t>
      </w:r>
      <w:r w:rsidRPr="006E7AFB">
        <w:rPr>
          <w:szCs w:val="21"/>
        </w:rPr>
        <w:t>．</w:t>
      </w:r>
      <w:hyperlink r:id="rId103" w:history="1">
        <w:r w:rsidR="00626C28" w:rsidRPr="006E7AFB">
          <w:rPr>
            <w:position w:val="-30"/>
            <w:szCs w:val="21"/>
          </w:rPr>
          <w:object w:dxaOrig="1220" w:dyaOrig="680" w14:anchorId="1E8A0CAD">
            <v:shape id="图片 35" o:spid="_x0000_i1075" type="#_x0000_t75" style="width:61.05pt;height:34.1pt;mso-position-horizontal-relative:page;mso-position-vertical-relative:page" o:ole="">
              <v:imagedata r:id="rId104" o:title=""/>
            </v:shape>
            <o:OLEObject Type="Embed" ProgID="Equation.KSEE3" ShapeID="图片 35" DrawAspect="Content" ObjectID="_1803411664" r:id="rId105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 xml:space="preserve">C. </w:t>
      </w:r>
      <w:hyperlink r:id="rId106" w:history="1">
        <w:r w:rsidR="00626C28" w:rsidRPr="006E7AFB">
          <w:rPr>
            <w:position w:val="-24"/>
            <w:szCs w:val="21"/>
          </w:rPr>
          <w:object w:dxaOrig="560" w:dyaOrig="621" w14:anchorId="31151DF8">
            <v:shape id="图片 36" o:spid="_x0000_i1076" type="#_x0000_t75" style="width:27.85pt;height:31pt;mso-position-horizontal-relative:page;mso-position-vertical-relative:page" o:ole="">
              <v:imagedata r:id="rId107" o:title=""/>
            </v:shape>
            <o:OLEObject Type="Embed" ProgID="Equation.KSEE3" ShapeID="图片 36" DrawAspect="Content" ObjectID="_1803411665" r:id="rId108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D</w:t>
      </w:r>
      <w:r w:rsidRPr="006E7AFB">
        <w:rPr>
          <w:szCs w:val="21"/>
        </w:rPr>
        <w:t>．</w:t>
      </w:r>
      <w:hyperlink r:id="rId109" w:history="1">
        <w:r w:rsidR="00626C28" w:rsidRPr="006E7AFB">
          <w:rPr>
            <w:position w:val="-28"/>
            <w:szCs w:val="21"/>
          </w:rPr>
          <w:object w:dxaOrig="860" w:dyaOrig="660" w14:anchorId="4405412B">
            <v:shape id="图片 37" o:spid="_x0000_i1077" type="#_x0000_t75" style="width:42.9pt;height:32.85pt;mso-position-horizontal-relative:page;mso-position-vertical-relative:page" o:ole="">
              <v:imagedata r:id="rId110" o:title=""/>
            </v:shape>
            <o:OLEObject Type="Embed" ProgID="Equation.KSEE3" ShapeID="图片 37" DrawAspect="Content" ObjectID="_1803411666" r:id="rId111">
              <o:FieldCodes>\* MERGEFORMAT</o:FieldCodes>
            </o:OLEObject>
          </w:object>
        </w:r>
      </w:hyperlink>
    </w:p>
    <w:p w14:paraId="6DFA0E2D" w14:textId="77777777"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14:paraId="2CFEC1F8" w14:textId="77777777"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</w:t>
      </w:r>
      <w:r w:rsidR="003D3FD2" w:rsidRPr="006E7AFB">
        <w:rPr>
          <w:color w:val="0000FF"/>
          <w:szCs w:val="21"/>
        </w:rPr>
        <w:t>地球表面的物体在两极</w:t>
      </w:r>
      <w:r w:rsidRPr="006E7AFB">
        <w:rPr>
          <w:color w:val="0000FF"/>
          <w:szCs w:val="21"/>
        </w:rPr>
        <w:t>万有引力</w:t>
      </w:r>
      <w:r w:rsidR="00D563E2" w:rsidRPr="006E7AFB">
        <w:rPr>
          <w:color w:val="0000FF"/>
          <w:szCs w:val="21"/>
        </w:rPr>
        <w:t>等于重力</w:t>
      </w:r>
      <w:r w:rsidRPr="006E7AFB">
        <w:rPr>
          <w:color w:val="0000FF"/>
          <w:szCs w:val="21"/>
        </w:rPr>
        <w:t>：</w:t>
      </w:r>
      <w:hyperlink r:id="rId112" w:history="1">
        <w:r w:rsidR="003D3FD2" w:rsidRPr="006E7AFB">
          <w:rPr>
            <w:color w:val="0000FF"/>
            <w:position w:val="-30"/>
            <w:szCs w:val="21"/>
          </w:rPr>
          <w:object w:dxaOrig="1460" w:dyaOrig="720" w14:anchorId="1260147F">
            <v:shape id="_x0000_i1078" type="#_x0000_t75" style="width:72.95pt;height:36pt" o:ole="">
              <v:imagedata r:id="rId113" o:title=""/>
            </v:shape>
            <o:OLEObject Type="Embed" ProgID="Equation.DSMT4" ShapeID="_x0000_i1078" DrawAspect="Content" ObjectID="_1803411667" r:id="rId114"/>
          </w:object>
        </w:r>
      </w:hyperlink>
      <w:r w:rsidRPr="006E7AFB">
        <w:rPr>
          <w:color w:val="0000FF"/>
          <w:szCs w:val="21"/>
        </w:rPr>
        <w:t>，在地球的赤道上</w:t>
      </w:r>
      <w:r w:rsidR="00D563E2" w:rsidRPr="006E7AFB">
        <w:rPr>
          <w:color w:val="0000FF"/>
          <w:szCs w:val="21"/>
        </w:rPr>
        <w:t>万有引力为重力和物体随地球自转所需向心力的合力</w:t>
      </w:r>
      <w:r w:rsidRPr="006E7AFB">
        <w:rPr>
          <w:color w:val="0000FF"/>
          <w:szCs w:val="21"/>
        </w:rPr>
        <w:t>：</w:t>
      </w:r>
      <w:hyperlink r:id="rId115" w:history="1">
        <w:r w:rsidR="00D563E2" w:rsidRPr="006E7AFB">
          <w:rPr>
            <w:color w:val="0000FF"/>
            <w:position w:val="-30"/>
            <w:szCs w:val="21"/>
          </w:rPr>
          <w:object w:dxaOrig="2680" w:dyaOrig="720" w14:anchorId="2BEFC9D1">
            <v:shape id="_x0000_i1079" type="#_x0000_t75" style="width:134pt;height:36pt" o:ole="">
              <v:imagedata r:id="rId116" o:title=""/>
            </v:shape>
            <o:OLEObject Type="Embed" ProgID="Equation.DSMT4" ShapeID="_x0000_i1079" DrawAspect="Content" ObjectID="_1803411668" r:id="rId117"/>
          </w:object>
        </w:r>
      </w:hyperlink>
      <w:r w:rsidR="00D563E2"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地球的质量：</w:t>
      </w:r>
      <w:hyperlink r:id="rId118" w:history="1">
        <w:r w:rsidR="00D563E2" w:rsidRPr="006E7AFB">
          <w:rPr>
            <w:color w:val="0000FF"/>
            <w:position w:val="-26"/>
            <w:szCs w:val="21"/>
          </w:rPr>
          <w:object w:dxaOrig="1660" w:dyaOrig="680" w14:anchorId="291E2DB2">
            <v:shape id="_x0000_i1080" type="#_x0000_t75" style="width:82.95pt;height:34.1pt" o:ole="">
              <v:imagedata r:id="rId119" o:title=""/>
            </v:shape>
            <o:OLEObject Type="Embed" ProgID="Equation.DSMT4" ShapeID="_x0000_i1080" DrawAspect="Content" ObjectID="_1803411669" r:id="rId120"/>
          </w:object>
        </w:r>
      </w:hyperlink>
      <w:r w:rsidRPr="006E7AFB">
        <w:rPr>
          <w:color w:val="0000FF"/>
          <w:szCs w:val="21"/>
        </w:rPr>
        <w:t>，联立可得</w:t>
      </w:r>
      <w:r w:rsidR="00D563E2" w:rsidRPr="006E7AFB">
        <w:rPr>
          <w:color w:val="0000FF"/>
          <w:szCs w:val="21"/>
        </w:rPr>
        <w:t>：</w:t>
      </w:r>
      <w:hyperlink r:id="rId121" w:history="1">
        <w:r w:rsidR="00D563E2" w:rsidRPr="006E7AFB">
          <w:rPr>
            <w:color w:val="0000FF"/>
            <w:position w:val="-34"/>
            <w:szCs w:val="21"/>
          </w:rPr>
          <w:object w:dxaOrig="1840" w:dyaOrig="760" w14:anchorId="05CBC62E">
            <v:shape id="_x0000_i1081" type="#_x0000_t75" style="width:92.05pt;height:37.9pt" o:ole="">
              <v:imagedata r:id="rId122" o:title=""/>
            </v:shape>
            <o:OLEObject Type="Embed" ProgID="Equation.DSMT4" ShapeID="_x0000_i1081" DrawAspect="Content" ObjectID="_1803411670" r:id="rId123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</w:t>
      </w:r>
    </w:p>
    <w:p w14:paraId="4464170B" w14:textId="77777777" w:rsidR="00626C28" w:rsidRPr="006E7AFB" w:rsidRDefault="00487EAF" w:rsidP="00F95764">
      <w:pPr>
        <w:autoSpaceDN w:val="0"/>
        <w:adjustRightInd w:val="0"/>
        <w:snapToGrid w:val="0"/>
        <w:rPr>
          <w:szCs w:val="21"/>
        </w:rPr>
      </w:pPr>
      <w:r w:rsidRPr="006E7AFB">
        <w:rPr>
          <w:szCs w:val="21"/>
        </w:rPr>
        <w:t>19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关于静电场的电场强度和电势，下列说法正确的是</w:t>
      </w:r>
    </w:p>
    <w:p w14:paraId="4ED4D391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电场强度的方向处处与等电势面垂直</w:t>
      </w:r>
    </w:p>
    <w:p w14:paraId="55C541F5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电场强度为零的地方，电势也为零</w:t>
      </w:r>
    </w:p>
    <w:p w14:paraId="0B803D82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随着电场强度的大小逐渐减小，电势也逐渐降低</w:t>
      </w:r>
    </w:p>
    <w:p w14:paraId="51C44E1C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任一点的电场强度总是</w:t>
      </w:r>
      <w:r w:rsidRPr="006E7AFB">
        <w:rPr>
          <w:szCs w:val="21"/>
        </w:rPr>
        <w:t>指向</w:t>
      </w:r>
      <w:r w:rsidR="00626C28" w:rsidRPr="006E7AFB">
        <w:rPr>
          <w:szCs w:val="21"/>
        </w:rPr>
        <w:t>该点电势降落最快的方向</w:t>
      </w:r>
    </w:p>
    <w:p w14:paraId="72F5769D" w14:textId="77777777" w:rsidR="00D54370" w:rsidRPr="006E7AFB" w:rsidRDefault="003E7882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AD</w:t>
      </w:r>
    </w:p>
    <w:p w14:paraId="4DD45B32" w14:textId="77777777" w:rsidR="003E7882" w:rsidRPr="006E7AFB" w:rsidRDefault="003E7882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【解析】由于电场线与等势面垂直，而电场强度的方向为电场线的方向，故电场强度的方向与等势面垂直，</w:t>
      </w:r>
      <w:r w:rsidRPr="006E7AFB">
        <w:rPr>
          <w:color w:val="0000FF"/>
          <w:szCs w:val="21"/>
        </w:rPr>
        <w:t xml:space="preserve"> A</w:t>
      </w:r>
      <w:r w:rsidRPr="006E7AFB">
        <w:rPr>
          <w:color w:val="0000FF"/>
          <w:szCs w:val="21"/>
        </w:rPr>
        <w:t>正确；场强为零的地方电势不一定为零，如等量同种正电荷连线的中点处的场强为</w:t>
      </w:r>
      <w:r w:rsidR="005860A8" w:rsidRPr="006E7AFB">
        <w:rPr>
          <w:color w:val="0000FF"/>
          <w:szCs w:val="21"/>
        </w:rPr>
        <w:t>零，但</w:t>
      </w:r>
      <w:r w:rsidRPr="006E7AFB">
        <w:rPr>
          <w:color w:val="0000FF"/>
          <w:szCs w:val="21"/>
        </w:rPr>
        <w:t>电势大于零，</w:t>
      </w:r>
      <w:r w:rsidR="005860A8"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错误；场强大小与电场线的疏密有关，而沿着电场线的方向电势</w:t>
      </w:r>
      <w:r w:rsidR="005860A8" w:rsidRPr="006E7AFB">
        <w:rPr>
          <w:color w:val="0000FF"/>
          <w:szCs w:val="21"/>
        </w:rPr>
        <w:t>逐点</w:t>
      </w:r>
      <w:r w:rsidRPr="006E7AFB">
        <w:rPr>
          <w:color w:val="0000FF"/>
          <w:szCs w:val="21"/>
        </w:rPr>
        <w:t>降低，</w:t>
      </w:r>
      <w:r w:rsidR="005860A8" w:rsidRPr="006E7AFB">
        <w:rPr>
          <w:color w:val="0000FF"/>
          <w:szCs w:val="21"/>
        </w:rPr>
        <w:t>电场线的疏密与电场线的方向没有必然联系，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错误；任一点的电场强度方向总是和电场线方向一致，</w:t>
      </w:r>
      <w:r w:rsidR="005860A8" w:rsidRPr="006E7AFB">
        <w:rPr>
          <w:color w:val="0000FF"/>
          <w:szCs w:val="21"/>
        </w:rPr>
        <w:t>沿</w:t>
      </w:r>
      <w:r w:rsidRPr="006E7AFB">
        <w:rPr>
          <w:color w:val="0000FF"/>
          <w:szCs w:val="21"/>
        </w:rPr>
        <w:t>电场线的方向是电势降落最快的方向，</w:t>
      </w:r>
      <w:r w:rsidR="005860A8"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正确</w:t>
      </w:r>
      <w:r w:rsidR="005860A8" w:rsidRPr="006E7AFB">
        <w:rPr>
          <w:color w:val="0000FF"/>
          <w:szCs w:val="21"/>
        </w:rPr>
        <w:t>。</w:t>
      </w:r>
    </w:p>
    <w:p w14:paraId="66BB783C" w14:textId="77777777" w:rsidR="00D54370" w:rsidRPr="006E7AFB" w:rsidRDefault="00D54370" w:rsidP="00F95764">
      <w:pPr>
        <w:snapToGrid w:val="0"/>
        <w:rPr>
          <w:color w:val="FF0000"/>
          <w:szCs w:val="21"/>
        </w:rPr>
      </w:pPr>
    </w:p>
    <w:p w14:paraId="4100854A" w14:textId="5E9E6FDB" w:rsidR="00626C28" w:rsidRPr="006E7AFB" w:rsidRDefault="001A76C2" w:rsidP="00F95764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6B47BE6" wp14:editId="2D38298A">
                <wp:simplePos x="0" y="0"/>
                <wp:positionH relativeFrom="column">
                  <wp:posOffset>4733925</wp:posOffset>
                </wp:positionH>
                <wp:positionV relativeFrom="paragraph">
                  <wp:posOffset>433070</wp:posOffset>
                </wp:positionV>
                <wp:extent cx="1258570" cy="716280"/>
                <wp:effectExtent l="15240" t="9525" r="12065" b="7620"/>
                <wp:wrapNone/>
                <wp:docPr id="512334261" name="Group 12694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8570" cy="716280"/>
                          <a:chOff x="4830" y="5558"/>
                          <a:chExt cx="1982" cy="1128"/>
                        </a:xfrm>
                      </wpg:grpSpPr>
                      <wps:wsp>
                        <wps:cNvPr id="229693916" name="Rectangle 12695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30" y="5561"/>
                            <a:ext cx="368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160222" name="Rectangle 12696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264" y="5558"/>
                            <a:ext cx="1102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72856" name="Rectangle 12697">
                          <a:hlinkClick r:id="rId112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44" y="5558"/>
                            <a:ext cx="368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551521" name="Text Box 12698"/>
                        <wps:cNvSpPr txBox="1">
                          <a:spLocks noChangeArrowheads="1"/>
                        </wps:cNvSpPr>
                        <wps:spPr bwMode="auto">
                          <a:xfrm>
                            <a:off x="5466" y="5810"/>
                            <a:ext cx="112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AD6BE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硅微条径</w:t>
                              </w:r>
                            </w:p>
                            <w:p w14:paraId="660D1941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迹探测器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42229236" name="Text Box 12699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5630"/>
                            <a:ext cx="298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B4726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永</w:t>
                              </w:r>
                            </w:p>
                            <w:p w14:paraId="3D254EA0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磁</w:t>
                              </w:r>
                            </w:p>
                            <w:p w14:paraId="5B463773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60920855" name="Text Box 12700"/>
                        <wps:cNvSpPr txBox="1">
                          <a:spLocks noChangeArrowheads="1"/>
                        </wps:cNvSpPr>
                        <wps:spPr bwMode="auto">
                          <a:xfrm>
                            <a:off x="6514" y="5609"/>
                            <a:ext cx="298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24F20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永</w:t>
                              </w:r>
                            </w:p>
                            <w:p w14:paraId="6B9269EC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磁</w:t>
                              </w:r>
                            </w:p>
                            <w:p w14:paraId="6AF660C4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47BE6" id="Group 12694" o:spid="_x0000_s1042" href="http://blog.sina.com.cn/hfwq" style="position:absolute;left:0;text-align:left;margin-left:372.75pt;margin-top:34.1pt;width:99.1pt;height:56.4pt;z-index:251652608" coordorigin="4830,5558" coordsize="1982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" o:button="t">
                <v:rect id="Rectangle 12695" o:spid="_x0000_s1043" href="http://blog.sina.com.cn/hfwq" style="position:absolute;left:4830;top:5561;width:368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" o:button="t" strokeweight="1pt">
                  <v:fill o:detectmouseclick="t"/>
                </v:rect>
                <v:rect id="Rectangle 12696" o:spid="_x0000_s1044" href="http://blog.sina.com.cn/hfwq" style="position:absolute;left:5264;top:5558;width:1102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" o:button="t" strokeweight="1pt">
                  <v:fill o:detectmouseclick="t"/>
                  <v:stroke dashstyle="dash"/>
                </v:rect>
                <v:rect id="Rectangle 12697" o:spid="_x0000_s1045" href="http://blog.sina.com.cn/hfwq" style="position:absolute;left:6444;top:5558;width:368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" o:button="t" strokeweight="1pt">
                  <v:fill o:detectmouseclick="t"/>
                </v:rect>
                <v:shape id="Text Box 12698" o:spid="_x0000_s1046" type="#_x0000_t202" style="position:absolute;left:5466;top:5810;width:112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" filled="f" stroked="f">
                  <v:textbox inset="0,0,0,0">
                    <w:txbxContent>
                      <w:p w14:paraId="44FAD6BE" w14:textId="77777777" w:rsidR="007D65B9" w:rsidRPr="00CB1579" w:rsidRDefault="007D65B9" w:rsidP="006763C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sz w:val="18"/>
                            <w:szCs w:val="18"/>
                          </w:rPr>
                          <w:t>硅微条径</w:t>
                        </w:r>
                      </w:p>
                      <w:p w14:paraId="660D1941" w14:textId="77777777" w:rsidR="007D65B9" w:rsidRPr="00CB1579" w:rsidRDefault="007D65B9" w:rsidP="006763C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sz w:val="18"/>
                            <w:szCs w:val="18"/>
                          </w:rPr>
                          <w:t>迹探测器</w:t>
                        </w:r>
                      </w:p>
                    </w:txbxContent>
                  </v:textbox>
                </v:shape>
                <v:shape id="Text Box 12699" o:spid="_x0000_s1047" type="#_x0000_t202" style="position:absolute;left:4904;top:5630;width:298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" filled="f" stroked="f">
                  <v:textbox inset="0,0,0,0">
                    <w:txbxContent>
                      <w:p w14:paraId="403B4726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永</w:t>
                        </w:r>
                      </w:p>
                      <w:p w14:paraId="3D254EA0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磁</w:t>
                        </w:r>
                      </w:p>
                      <w:p w14:paraId="5B463773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铁</w:t>
                        </w:r>
                      </w:p>
                    </w:txbxContent>
                  </v:textbox>
                </v:shape>
                <v:shape id="Text Box 12700" o:spid="_x0000_s1048" type="#_x0000_t202" style="position:absolute;left:6514;top:5609;width:298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" filled="f" stroked="f">
                  <v:textbox inset="0,0,0,0">
                    <w:txbxContent>
                      <w:p w14:paraId="78B24F20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永</w:t>
                        </w:r>
                      </w:p>
                      <w:p w14:paraId="6B9269EC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磁</w:t>
                        </w:r>
                      </w:p>
                      <w:p w14:paraId="6AF660C4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4D4A" w:rsidRPr="006E7AFB">
        <w:rPr>
          <w:szCs w:val="21"/>
        </w:rPr>
        <w:t>20</w:t>
      </w:r>
      <w:r w:rsidR="007F4D4A" w:rsidRPr="006E7AFB">
        <w:rPr>
          <w:szCs w:val="21"/>
        </w:rPr>
        <w:t>．</w:t>
      </w:r>
      <w:r w:rsidR="00626C28" w:rsidRPr="006E7AFB">
        <w:rPr>
          <w:szCs w:val="21"/>
        </w:rPr>
        <w:t>图为某磁谱仪部分构件的示意图。图中，永磁铁提供匀强磁场，硅微</w:t>
      </w:r>
      <w:r w:rsidR="001C7ECB" w:rsidRPr="006E7AFB">
        <w:rPr>
          <w:szCs w:val="21"/>
        </w:rPr>
        <w:t>条</w:t>
      </w:r>
      <w:r w:rsidR="00626C28" w:rsidRPr="006E7AFB">
        <w:rPr>
          <w:szCs w:val="21"/>
        </w:rPr>
        <w:t>径迹探测器可以探测粒子在其中运动的轨迹。宇宙射线中有大量的电子、正电子和质子。当这些粒子从上部垂直进入磁场时，下列说法正确的是</w:t>
      </w:r>
    </w:p>
    <w:p w14:paraId="4C064C83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电子与正电子的偏转方向一定不同</w:t>
      </w:r>
    </w:p>
    <w:p w14:paraId="28B21542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电子与正电子在磁场中运动轨迹的半径一定相同</w:t>
      </w:r>
    </w:p>
    <w:p w14:paraId="52E64C62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仅依据粒子运动轨迹无法判断该粒子是质子还是</w:t>
      </w:r>
      <w:r w:rsidR="00663757" w:rsidRPr="006E7AFB">
        <w:rPr>
          <w:szCs w:val="21"/>
        </w:rPr>
        <w:t>正</w:t>
      </w:r>
      <w:r w:rsidR="00626C28" w:rsidRPr="006E7AFB">
        <w:rPr>
          <w:szCs w:val="21"/>
        </w:rPr>
        <w:t>电子</w:t>
      </w:r>
    </w:p>
    <w:p w14:paraId="680D2969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粒子的动能越大，</w:t>
      </w:r>
      <w:r w:rsidR="001C7ECB" w:rsidRPr="006E7AFB">
        <w:rPr>
          <w:szCs w:val="21"/>
        </w:rPr>
        <w:t>它</w:t>
      </w:r>
      <w:r w:rsidR="00626C28" w:rsidRPr="006E7AFB">
        <w:rPr>
          <w:szCs w:val="21"/>
        </w:rPr>
        <w:t>在磁场中运动轨迹的半径越小</w:t>
      </w:r>
    </w:p>
    <w:p w14:paraId="5BFA8ADE" w14:textId="77777777" w:rsidR="00626C28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AC</w:t>
      </w:r>
    </w:p>
    <w:p w14:paraId="35AE4BCD" w14:textId="77777777" w:rsidR="001C7ECB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【解析】</w:t>
      </w:r>
      <w:r w:rsidR="00663757" w:rsidRPr="006E7AFB">
        <w:rPr>
          <w:color w:val="0000FF"/>
          <w:szCs w:val="21"/>
        </w:rPr>
        <w:t>由于电子和正电子带电性相反，若入射速度方向相同时，受力方向相反，则偏转方向一定相反，</w:t>
      </w:r>
      <w:r w:rsidR="00663757" w:rsidRPr="006E7AFB">
        <w:rPr>
          <w:color w:val="0000FF"/>
          <w:szCs w:val="21"/>
        </w:rPr>
        <w:t xml:space="preserve"> A</w:t>
      </w:r>
      <w:r w:rsidR="00663757" w:rsidRPr="006E7AFB">
        <w:rPr>
          <w:color w:val="0000FF"/>
          <w:szCs w:val="21"/>
        </w:rPr>
        <w:t>正确；由于电子和正电子的入射速度大小来知，由</w:t>
      </w:r>
      <w:hyperlink r:id="rId124" w:history="1">
        <w:r w:rsidR="001B449B" w:rsidRPr="006E7AFB">
          <w:rPr>
            <w:color w:val="0000FF"/>
            <w:position w:val="-24"/>
            <w:szCs w:val="21"/>
          </w:rPr>
          <w:object w:dxaOrig="1140" w:dyaOrig="660" w14:anchorId="114D8C87">
            <v:shape id="_x0000_i1068" type="#_x0000_t75" style="width:56.95pt;height:32.85pt" o:ole="">
              <v:imagedata r:id="rId125" o:title=""/>
            </v:shape>
            <o:OLEObject Type="Embed" ProgID="Equation.DSMT4" ShapeID="_x0000_i1068" DrawAspect="Content" ObjectID="_1803411671" r:id="rId126"/>
          </w:object>
        </w:r>
      </w:hyperlink>
      <w:r w:rsidR="00663757" w:rsidRPr="006E7AFB">
        <w:rPr>
          <w:color w:val="0000FF"/>
          <w:szCs w:val="21"/>
        </w:rPr>
        <w:t>得</w:t>
      </w:r>
      <w:hyperlink r:id="rId127" w:history="1">
        <w:r w:rsidR="001B449B" w:rsidRPr="006E7AFB">
          <w:rPr>
            <w:color w:val="0000FF"/>
            <w:position w:val="-28"/>
            <w:szCs w:val="21"/>
          </w:rPr>
          <w:object w:dxaOrig="740" w:dyaOrig="660" w14:anchorId="6714CDBD">
            <v:shape id="_x0000_i1069" type="#_x0000_t75" style="width:36.95pt;height:32.85pt" o:ole="">
              <v:imagedata r:id="rId128" o:title=""/>
            </v:shape>
            <o:OLEObject Type="Embed" ProgID="Equation.DSMT4" ShapeID="_x0000_i1069" DrawAspect="Content" ObjectID="_1803411672" r:id="rId129"/>
          </w:object>
        </w:r>
      </w:hyperlink>
      <w:r w:rsidR="00663757" w:rsidRPr="006E7AFB">
        <w:rPr>
          <w:color w:val="0000FF"/>
          <w:szCs w:val="21"/>
        </w:rPr>
        <w:t>可知，运动半径不一定相同，</w:t>
      </w:r>
      <w:r w:rsidR="00663757" w:rsidRPr="006E7AFB">
        <w:rPr>
          <w:color w:val="0000FF"/>
          <w:szCs w:val="21"/>
        </w:rPr>
        <w:t>B</w:t>
      </w:r>
      <w:r w:rsidR="00663757" w:rsidRPr="006E7AFB">
        <w:rPr>
          <w:color w:val="0000FF"/>
          <w:szCs w:val="21"/>
        </w:rPr>
        <w:t>错误；虽然质子和正电子带电量及电性相同，但是两者的动量大小未知，无法判断粒子是质子还是正电子，</w:t>
      </w:r>
      <w:r w:rsidR="00663757" w:rsidRPr="006E7AFB">
        <w:rPr>
          <w:color w:val="0000FF"/>
          <w:szCs w:val="21"/>
        </w:rPr>
        <w:t xml:space="preserve"> C</w:t>
      </w:r>
      <w:r w:rsidR="00663757" w:rsidRPr="006E7AFB">
        <w:rPr>
          <w:color w:val="0000FF"/>
          <w:szCs w:val="21"/>
        </w:rPr>
        <w:t>正确；由</w:t>
      </w:r>
      <w:hyperlink r:id="rId130" w:history="1">
        <w:r w:rsidR="001B449B" w:rsidRPr="006E7AFB">
          <w:rPr>
            <w:color w:val="0000FF"/>
            <w:position w:val="-24"/>
            <w:szCs w:val="21"/>
          </w:rPr>
          <w:object w:dxaOrig="1120" w:dyaOrig="620" w14:anchorId="7C1B84B5">
            <v:shape id="_x0000_i1062" type="#_x0000_t75" style="width:56.05pt;height:31pt" o:ole="">
              <v:imagedata r:id="rId131" o:title=""/>
            </v:shape>
            <o:OLEObject Type="Embed" ProgID="Equation.DSMT4" ShapeID="_x0000_i1062" DrawAspect="Content" ObjectID="_1803411673" r:id="rId132"/>
          </w:object>
        </w:r>
      </w:hyperlink>
      <w:r w:rsidR="001B449B" w:rsidRPr="006E7AFB">
        <w:rPr>
          <w:color w:val="0000FF"/>
          <w:szCs w:val="21"/>
        </w:rPr>
        <w:t>，则</w:t>
      </w:r>
      <w:hyperlink r:id="rId133" w:history="1">
        <w:r w:rsidR="001B449B" w:rsidRPr="006E7AFB">
          <w:rPr>
            <w:color w:val="0000FF"/>
            <w:position w:val="-28"/>
            <w:szCs w:val="21"/>
          </w:rPr>
          <w:object w:dxaOrig="1740" w:dyaOrig="740" w14:anchorId="46BF1262">
            <v:shape id="_x0000_i1063" type="#_x0000_t75" style="width:87.05pt;height:36.95pt" o:ole="">
              <v:imagedata r:id="rId134" o:title=""/>
            </v:shape>
            <o:OLEObject Type="Embed" ProgID="Equation.DSMT4" ShapeID="_x0000_i1063" DrawAspect="Content" ObjectID="_1803411674" r:id="rId135"/>
          </w:object>
        </w:r>
      </w:hyperlink>
      <w:r w:rsidR="001B449B" w:rsidRPr="006E7AFB">
        <w:rPr>
          <w:color w:val="0000FF"/>
          <w:szCs w:val="21"/>
        </w:rPr>
        <w:t>，粒子的动能越大，它在磁场中运动轨迹的半径越大</w:t>
      </w:r>
      <w:r w:rsidR="001B449B" w:rsidRPr="006E7AFB">
        <w:rPr>
          <w:color w:val="0000FF"/>
          <w:szCs w:val="21"/>
        </w:rPr>
        <w:t>D</w:t>
      </w:r>
      <w:r w:rsidR="00663757" w:rsidRPr="006E7AFB">
        <w:rPr>
          <w:color w:val="0000FF"/>
          <w:szCs w:val="21"/>
        </w:rPr>
        <w:t>错误</w:t>
      </w:r>
      <w:r w:rsidR="001B449B" w:rsidRPr="006E7AFB">
        <w:rPr>
          <w:color w:val="0000FF"/>
          <w:szCs w:val="21"/>
        </w:rPr>
        <w:t>。</w:t>
      </w:r>
    </w:p>
    <w:p w14:paraId="7A9ED98D" w14:textId="7F596D51" w:rsidR="00626C28" w:rsidRPr="006E7AFB" w:rsidRDefault="001A76C2" w:rsidP="0048567E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501ED5D" wp14:editId="7447BE38">
                <wp:simplePos x="0" y="0"/>
                <wp:positionH relativeFrom="column">
                  <wp:posOffset>4333875</wp:posOffset>
                </wp:positionH>
                <wp:positionV relativeFrom="paragraph">
                  <wp:posOffset>290830</wp:posOffset>
                </wp:positionV>
                <wp:extent cx="1720850" cy="944880"/>
                <wp:effectExtent l="0" t="0" r="0" b="0"/>
                <wp:wrapSquare wrapText="bothSides"/>
                <wp:docPr id="266073169" name="Group 12740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0" cy="944880"/>
                          <a:chOff x="4794" y="5417"/>
                          <a:chExt cx="2710" cy="1488"/>
                        </a:xfrm>
                      </wpg:grpSpPr>
                      <wpg:grpSp>
                        <wpg:cNvPr id="1865345799" name="Group 12741"/>
                        <wpg:cNvGrpSpPr>
                          <a:grpSpLocks/>
                        </wpg:cNvGrpSpPr>
                        <wpg:grpSpPr bwMode="auto">
                          <a:xfrm>
                            <a:off x="4794" y="5417"/>
                            <a:ext cx="2710" cy="1488"/>
                            <a:chOff x="4794" y="5417"/>
                            <a:chExt cx="2710" cy="1488"/>
                          </a:xfrm>
                        </wpg:grpSpPr>
                        <wps:wsp>
                          <wps:cNvPr id="1630265971" name="Text Box 12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4" y="5987"/>
                              <a:ext cx="841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B2CD1D" w14:textId="77777777" w:rsidR="007D65B9" w:rsidRPr="00D60C11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n</w:t>
                                </w:r>
                                <w:r w:rsidRPr="00D60C11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54516034" name="Text Box 12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4" y="5432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6DE78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1327279560" name="xjhdx13"/>
                          <wpg:cNvGrpSpPr>
                            <a:grpSpLocks/>
                          </wpg:cNvGrpSpPr>
                          <wpg:grpSpPr bwMode="auto">
                            <a:xfrm>
                              <a:off x="5844" y="5558"/>
                              <a:ext cx="378" cy="1260"/>
                              <a:chOff x="9384" y="3195"/>
                              <a:chExt cx="539" cy="1800"/>
                            </a:xfrm>
                          </wpg:grpSpPr>
                          <wpg:grpSp>
                            <wpg:cNvPr id="1690543675" name="Group 127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84" y="3231"/>
                                <a:ext cx="164" cy="1686"/>
                                <a:chOff x="2649" y="2436"/>
                                <a:chExt cx="546" cy="5069"/>
                              </a:xfrm>
                            </wpg:grpSpPr>
                            <wps:wsp>
                              <wps:cNvPr id="2050483761" name="Arc 127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2436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6318053" name="Arc 127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344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0699353" name="Arc 127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650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3574456" name="Arc 127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548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9014207" name="Arc 127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4" y="446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0705932" name="Group 12751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9759" y="3216"/>
                                <a:ext cx="164" cy="1686"/>
                                <a:chOff x="2649" y="2436"/>
                                <a:chExt cx="546" cy="5069"/>
                              </a:xfrm>
                            </wpg:grpSpPr>
                            <wps:wsp>
                              <wps:cNvPr id="490655034" name="Arc 127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2436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4992608" name="Arc 127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344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202253" name="Arc 127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650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7804710" name="Arc 127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548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3879035" name="Arc 127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4" y="446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12937370" name="Line 12757">
                              <a:hlinkClick r:id="rId53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45" y="3195"/>
                                <a:ext cx="0" cy="18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72133148" name="Group 12758"/>
                          <wpg:cNvGrpSpPr>
                            <a:grpSpLocks/>
                          </wpg:cNvGrpSpPr>
                          <wpg:grpSpPr bwMode="auto">
                            <a:xfrm>
                              <a:off x="6210" y="5552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2046270239" name="Line 127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7922621" name="Oval 127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41339432" name="Group 12761"/>
                          <wpg:cNvGrpSpPr>
                            <a:grpSpLocks/>
                          </wpg:cNvGrpSpPr>
                          <wpg:grpSpPr bwMode="auto">
                            <a:xfrm>
                              <a:off x="6224" y="6728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1850764124" name="Line 127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2509480" name="Oval 127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52724807" name="Group 12764"/>
                          <wpg:cNvGrpSpPr>
                            <a:grpSpLocks/>
                          </wpg:cNvGrpSpPr>
                          <wpg:grpSpPr bwMode="auto">
                            <a:xfrm flipH="1">
                              <a:off x="4946" y="5561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945939318" name="Line 127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6826719" name="Oval 127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4463767" name="Group 12767"/>
                          <wpg:cNvGrpSpPr>
                            <a:grpSpLocks/>
                          </wpg:cNvGrpSpPr>
                          <wpg:grpSpPr bwMode="auto">
                            <a:xfrm flipH="1">
                              <a:off x="4950" y="6737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854489571" name="Line 127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9863155" name="Oval 127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08821504" name="AutoShape 12770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473" y="5478"/>
                              <a:ext cx="193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2689208" name="Line 127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50" y="5465"/>
                              <a:ext cx="6" cy="23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313323" name="Line 12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4" y="5579"/>
                              <a:ext cx="0" cy="11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081364" name="Rectangle 12773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6008"/>
                              <a:ext cx="128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4866508" name="Text Box 127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6591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09A587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44559301" name="Text Box 127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8" y="5417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AB9681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75473755" name="Text Box 127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64" y="6581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746F2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88022140" name="Text Box 127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0" y="6047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D37706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8310705" name="Oval 127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4" y="5450"/>
                              <a:ext cx="256" cy="2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605850" name="Text Box 12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4" y="5418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E55C0" w14:textId="77777777" w:rsidR="007D65B9" w:rsidRPr="00D60C11" w:rsidRDefault="007D65B9" w:rsidP="00BD6737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247396231" name="Oval 12780"/>
                        <wps:cNvSpPr>
                          <a:spLocks noChangeArrowheads="1"/>
                        </wps:cNvSpPr>
                        <wps:spPr bwMode="auto">
                          <a:xfrm>
                            <a:off x="6802" y="5558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024840" name="Oval 12781"/>
                        <wps:cNvSpPr>
                          <a:spLocks noChangeArrowheads="1"/>
                        </wps:cNvSpPr>
                        <wps:spPr bwMode="auto">
                          <a:xfrm>
                            <a:off x="6806" y="673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1ED5D" id="Group 12740" o:spid="_x0000_s1049" href="http://blog.sina.com.cn/hfwq" style="position:absolute;left:0;text-align:left;margin-left:341.25pt;margin-top:22.9pt;width:135.5pt;height:74.4pt;z-index:251653632" coordorigin="4794,5417" coordsize="2710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" o:button="t">
                <v:group id="Group 12741" o:spid="_x0000_s1050" style="position:absolute;left:4794;top:5417;width:2710;height:1488" coordorigin="4794,5417" coordsize="271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">
                  <v:shape id="Text Box 12742" o:spid="_x0000_s1051" type="#_x0000_t202" style="position:absolute;left:5654;top:5987;width:84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" filled="f" stroked="f">
                    <v:textbox inset="0,0,0,0">
                      <w:txbxContent>
                        <w:p w14:paraId="43B2CD1D" w14:textId="77777777" w:rsidR="007D65B9" w:rsidRPr="00D60C11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n</w:t>
                          </w:r>
                          <w:r w:rsidRPr="00D60C11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i/>
                            </w:rPr>
                            <w:t>n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2743" o:spid="_x0000_s1052" type="#_x0000_t202" style="position:absolute;left:4794;top:5432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" filled="f" stroked="f">
                    <v:textbox inset="0,0,0,0">
                      <w:txbxContent>
                        <w:p w14:paraId="1B56DE78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group id="xjhdx13" o:spid="_x0000_s1053" style="position:absolute;left:5844;top:5558;width:378;height:1260" coordorigin="9384,3195" coordsize="539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">
                    <v:group id="Group 12745" o:spid="_x0000_s1054" style="position:absolute;left:9384;top:3231;width:164;height:1686" coordorigin="2649,2436" coordsize="546,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">
                      <v:shape id="Arc 12746" o:spid="_x0000_s1055" style="position:absolute;left:2649;top:2436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47" o:spid="_x0000_s1056" style="position:absolute;left:2649;top:344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48" o:spid="_x0000_s1057" style="position:absolute;left:2649;top:650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49" o:spid="_x0000_s1058" style="position:absolute;left:2649;top:548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0" o:spid="_x0000_s1059" style="position:absolute;left:2664;top:446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</v:group>
                    <v:group id="Group 12751" o:spid="_x0000_s1060" style="position:absolute;left:9759;top:3216;width:164;height:1686;flip:x" coordorigin="2649,2436" coordsize="546,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">
                      <v:shape id="Arc 12752" o:spid="_x0000_s1061" style="position:absolute;left:2649;top:2436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3" o:spid="_x0000_s1062" style="position:absolute;left:2649;top:344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4" o:spid="_x0000_s1063" style="position:absolute;left:2649;top:650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5" o:spid="_x0000_s1064" style="position:absolute;left:2649;top:548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6" o:spid="_x0000_s1065" style="position:absolute;left:2664;top:446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</v:group>
                    <v:line id="Line 12757" o:spid="_x0000_s1066" href="http://blog.sina.com.cn/hfwq" style="position:absolute;visibility:visible;mso-wrap-style:square" from="9645,3195" to="9645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" o:button="t" strokeweight="2.25pt"/>
                  </v:group>
                  <v:group id="Group 12758" o:spid="_x0000_s1067" style="position:absolute;left:6210;top:5552;width:908;height:60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">
                    <v:line id="Line 12759" o:spid="_x0000_s1068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"/>
                    <v:oval id="Oval 12760" o:spid="_x0000_s1069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" strokeweight="1pt"/>
                  </v:group>
                  <v:group id="Group 12761" o:spid="_x0000_s1070" style="position:absolute;left:6224;top:6728;width:908;height:60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">
                    <v:line id="Line 12762" o:spid="_x0000_s1071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"/>
                    <v:oval id="Oval 12763" o:spid="_x0000_s1072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" strokeweight="1pt"/>
                  </v:group>
                  <v:group id="Group 12764" o:spid="_x0000_s1073" style="position:absolute;left:4946;top:5561;width:908;height:60;flip:x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">
                    <v:line id="Line 12765" o:spid="_x0000_s1074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"/>
                    <v:oval id="Oval 12766" o:spid="_x0000_s1075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" strokeweight="1pt"/>
                  </v:group>
                  <v:group id="Group 12767" o:spid="_x0000_s1076" style="position:absolute;left:4950;top:6737;width:908;height:60;flip:x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">
                    <v:line id="Line 12768" o:spid="_x0000_s1077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"/>
                    <v:oval id="Oval 12769" o:spid="_x0000_s1078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" strokeweight="1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2770" o:spid="_x0000_s1079" type="#_x0000_t5" href="http://blog.sina.com.cn/hfwq" style="position:absolute;left:6473;top:5478;width:193;height:19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" o:button="t" fillcolor="black">
                    <v:fill o:detectmouseclick="t"/>
                  </v:shape>
                  <v:line id="Line 12771" o:spid="_x0000_s1080" style="position:absolute;flip:x;visibility:visible;mso-wrap-style:square" from="6650,5465" to="6656,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" strokeweight="1.5pt"/>
                  <v:line id="Line 12772" o:spid="_x0000_s1081" style="position:absolute;visibility:visible;mso-wrap-style:square" from="6824,5579" to="6824,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"/>
                  <v:rect id="Rectangle 12773" o:spid="_x0000_s1082" href="http://blog.sina.com.cn/hfwq" style="position:absolute;left:6764;top:6008;width:12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" o:button="t" strokeweight="1pt">
                    <v:fill o:detectmouseclick="t"/>
                  </v:rect>
                  <v:shape id="Text Box 12774" o:spid="_x0000_s1083" type="#_x0000_t202" style="position:absolute;left:4802;top:6591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" filled="f" stroked="f">
                    <v:textbox inset="0,0,0,0">
                      <w:txbxContent>
                        <w:p w14:paraId="4109A587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2775" o:spid="_x0000_s1084" type="#_x0000_t202" style="position:absolute;left:7158;top:5417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" filled="f" stroked="f">
                    <v:textbox inset="0,0,0,0">
                      <w:txbxContent>
                        <w:p w14:paraId="27AB9681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2776" o:spid="_x0000_s1085" type="#_x0000_t202" style="position:absolute;left:7164;top:6581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" filled="f" stroked="f">
                    <v:textbox inset="0,0,0,0">
                      <w:txbxContent>
                        <w:p w14:paraId="749746F2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777" o:spid="_x0000_s1086" type="#_x0000_t202" style="position:absolute;left:6940;top:6047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" filled="f" stroked="f">
                    <v:textbox inset="0,0,0,0">
                      <w:txbxContent>
                        <w:p w14:paraId="3FD37706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oval id="Oval 12778" o:spid="_x0000_s1087" style="position:absolute;left:5174;top:5450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" strokeweight="1pt"/>
                  <v:shape id="Text Box 12779" o:spid="_x0000_s1088" type="#_x0000_t202" style="position:absolute;left:5224;top:5418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" filled="f" stroked="f">
                    <v:textbox inset="0,0,0,0">
                      <w:txbxContent>
                        <w:p w14:paraId="7F5E55C0" w14:textId="77777777" w:rsidR="007D65B9" w:rsidRPr="00D60C11" w:rsidRDefault="007D65B9" w:rsidP="00BD6737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Oval 12780" o:spid="_x0000_s1089" style="position:absolute;left:6802;top:5558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" fillcolor="black"/>
                <v:oval id="Oval 12781" o:spid="_x0000_s1090" style="position:absolute;left:6806;top:673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" fillcolor="black"/>
                <w10:wrap type="square"/>
              </v:group>
            </w:pict>
          </mc:Fallback>
        </mc:AlternateContent>
      </w:r>
      <w:r w:rsidR="0048567E" w:rsidRPr="006E7AFB">
        <w:rPr>
          <w:szCs w:val="21"/>
        </w:rPr>
        <w:t>21</w:t>
      </w:r>
      <w:r w:rsidR="0048567E" w:rsidRPr="006E7AFB">
        <w:rPr>
          <w:szCs w:val="21"/>
        </w:rPr>
        <w:t>．</w:t>
      </w:r>
      <w:r w:rsidR="00626C28" w:rsidRPr="006E7AFB">
        <w:rPr>
          <w:szCs w:val="21"/>
        </w:rPr>
        <w:t>如图，一理想变压器原、副线圈的匝数分别为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48567E" w:rsidRPr="006E7AFB">
        <w:rPr>
          <w:szCs w:val="21"/>
        </w:rPr>
        <w:t>、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  <w:r w:rsidR="0048567E" w:rsidRPr="006E7AFB">
        <w:rPr>
          <w:szCs w:val="21"/>
        </w:rPr>
        <w:t>。</w:t>
      </w:r>
      <w:r w:rsidR="00626C28" w:rsidRPr="006E7AFB">
        <w:rPr>
          <w:szCs w:val="21"/>
        </w:rPr>
        <w:t>原线圈通过一理想电流表</w:t>
      </w:r>
      <w:r w:rsidR="006E7AFB">
        <w:rPr>
          <w:szCs w:val="21"/>
        </w:rPr>
        <w:fldChar w:fldCharType="begin"/>
      </w:r>
      <w:r w:rsidR="006E7AFB">
        <w:rPr>
          <w:szCs w:val="21"/>
        </w:rPr>
        <w:instrText xml:space="preserve"> </w:instrText>
      </w:r>
      <w:r w:rsidR="006E7AFB">
        <w:rPr>
          <w:rFonts w:hint="eastAsia"/>
          <w:szCs w:val="21"/>
        </w:rPr>
        <w:instrText>eq \o\ac(</w:instrText>
      </w:r>
      <w:r w:rsidR="006E7AFB" w:rsidRPr="006E7AFB">
        <w:rPr>
          <w:rFonts w:ascii="宋体" w:hint="eastAsia"/>
          <w:position w:val="-4"/>
          <w:sz w:val="31"/>
          <w:szCs w:val="21"/>
        </w:rPr>
        <w:instrText>○</w:instrText>
      </w:r>
      <w:r w:rsidR="006E7AFB">
        <w:rPr>
          <w:rFonts w:hint="eastAsia"/>
          <w:szCs w:val="21"/>
        </w:rPr>
        <w:instrText>,A)</w:instrText>
      </w:r>
      <w:r w:rsidR="006E7AFB">
        <w:rPr>
          <w:szCs w:val="21"/>
        </w:rPr>
        <w:fldChar w:fldCharType="end"/>
      </w:r>
      <w:r w:rsidR="00626C28" w:rsidRPr="006E7AFB">
        <w:rPr>
          <w:szCs w:val="21"/>
        </w:rPr>
        <w:t>接正弦交流电源，一个二极管和阻值为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的负载电阻串联后接到副线圈的两端。假设该二极管的正向电阻为零，反向电阻为无穷大。用交流电压表测得</w:t>
      </w:r>
      <w:r w:rsidR="00626C28" w:rsidRPr="006E7AFB">
        <w:rPr>
          <w:i/>
          <w:szCs w:val="21"/>
        </w:rPr>
        <w:t>a</w:t>
      </w:r>
      <w:r w:rsidR="00626C28" w:rsidRPr="006E7AFB">
        <w:rPr>
          <w:szCs w:val="21"/>
        </w:rPr>
        <w:t>、</w:t>
      </w:r>
      <w:r w:rsidR="00626C28" w:rsidRPr="006E7AFB">
        <w:rPr>
          <w:i/>
          <w:szCs w:val="21"/>
        </w:rPr>
        <w:t>b</w:t>
      </w:r>
      <w:r w:rsidR="00626C28" w:rsidRPr="006E7AFB">
        <w:rPr>
          <w:szCs w:val="21"/>
        </w:rPr>
        <w:t>端和</w:t>
      </w:r>
      <w:r w:rsidR="00626C28" w:rsidRPr="006E7AFB">
        <w:rPr>
          <w:szCs w:val="21"/>
        </w:rPr>
        <w:t>c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d</w:t>
      </w:r>
      <w:r w:rsidR="00626C28" w:rsidRPr="006E7AFB">
        <w:rPr>
          <w:szCs w:val="21"/>
        </w:rPr>
        <w:t>端的电压分别为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26C28" w:rsidRPr="006E7AFB">
        <w:rPr>
          <w:szCs w:val="21"/>
        </w:rPr>
        <w:t>和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，则</w:t>
      </w:r>
    </w:p>
    <w:p w14:paraId="3B0CED82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E7AFB" w:rsidRP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=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</w:p>
    <w:p w14:paraId="7A0074A8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增大负载电阻的阻值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，电流表的读数变小</w:t>
      </w:r>
    </w:p>
    <w:p w14:paraId="7E884877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lastRenderedPageBreak/>
        <w:t>C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负载电阻的阻值越小，</w:t>
      </w:r>
      <w:r w:rsidR="00626C28" w:rsidRPr="006E7AFB">
        <w:rPr>
          <w:szCs w:val="21"/>
        </w:rPr>
        <w:t>cd</w:t>
      </w:r>
      <w:r w:rsidR="00626C28" w:rsidRPr="006E7AFB">
        <w:rPr>
          <w:szCs w:val="21"/>
        </w:rPr>
        <w:t>间的电压</w:t>
      </w:r>
      <w:r w:rsidR="00626C28" w:rsidRPr="006E7AFB">
        <w:rPr>
          <w:i/>
          <w:szCs w:val="21"/>
        </w:rPr>
        <w:t>U</w:t>
      </w:r>
      <w:r w:rsidR="00626C28" w:rsidRPr="006E7AFB">
        <w:rPr>
          <w:szCs w:val="21"/>
          <w:vertAlign w:val="subscript"/>
        </w:rPr>
        <w:t>cd</w:t>
      </w:r>
      <w:r w:rsidR="00626C28" w:rsidRPr="006E7AFB">
        <w:rPr>
          <w:szCs w:val="21"/>
        </w:rPr>
        <w:t>越大</w:t>
      </w:r>
    </w:p>
    <w:p w14:paraId="4D50EBC0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将二极管短路，电流表的读数加倍</w:t>
      </w:r>
    </w:p>
    <w:p w14:paraId="3470FB98" w14:textId="77777777"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BD</w:t>
      </w:r>
    </w:p>
    <w:p w14:paraId="6D70BDB3" w14:textId="77777777" w:rsidR="006E7AFB" w:rsidRDefault="00D54370" w:rsidP="003957EE">
      <w:pPr>
        <w:adjustRightInd w:val="0"/>
        <w:snapToGrid w:val="0"/>
        <w:rPr>
          <w:rFonts w:hint="eastAsia"/>
          <w:color w:val="0000FF"/>
          <w:szCs w:val="21"/>
        </w:rPr>
      </w:pPr>
      <w:r w:rsidRPr="006E7AFB">
        <w:rPr>
          <w:color w:val="0000FF"/>
          <w:szCs w:val="21"/>
        </w:rPr>
        <w:t>【解析】若变压器初级电压为</w:t>
      </w:r>
      <w:r w:rsidRPr="006E7AFB">
        <w:rPr>
          <w:i/>
          <w:iCs/>
          <w:color w:val="0000FF"/>
          <w:szCs w:val="21"/>
        </w:rPr>
        <w:t>U</w:t>
      </w:r>
      <w:r w:rsidRPr="006E7AFB">
        <w:rPr>
          <w:i/>
          <w:iCs/>
          <w:color w:val="0000FF"/>
          <w:szCs w:val="21"/>
          <w:vertAlign w:val="subscript"/>
        </w:rPr>
        <w:t>ab</w:t>
      </w:r>
      <w:r w:rsidRPr="006E7AFB">
        <w:rPr>
          <w:color w:val="0000FF"/>
          <w:szCs w:val="21"/>
        </w:rPr>
        <w:t>，则次级电压为</w:t>
      </w:r>
      <w:r w:rsidR="006E7AFB" w:rsidRPr="006E7AFB">
        <w:rPr>
          <w:color w:val="0000FF"/>
          <w:position w:val="-34"/>
          <w:szCs w:val="21"/>
        </w:rPr>
        <w:object w:dxaOrig="1359" w:dyaOrig="760" w14:anchorId="2B31128B">
          <v:shape id="_x0000_i1064" type="#_x0000_t75" style="width:67.95pt;height:37.9pt" o:ole="">
            <v:imagedata r:id="rId136" o:title=""/>
          </v:shape>
          <o:OLEObject Type="Embed" ProgID="Equation.DSMT4" ShapeID="_x0000_i1064" DrawAspect="Content" ObjectID="_1803411675" r:id="rId137"/>
        </w:object>
      </w:r>
      <w:r w:rsidRPr="006E7AFB">
        <w:rPr>
          <w:color w:val="0000FF"/>
          <w:szCs w:val="21"/>
        </w:rPr>
        <w:t>；由于二级管的单向导电性使得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间电压为</w:t>
      </w:r>
      <w:r w:rsidR="006E7AFB" w:rsidRPr="006E7AFB">
        <w:rPr>
          <w:color w:val="0000FF"/>
          <w:position w:val="-24"/>
          <w:szCs w:val="21"/>
        </w:rPr>
        <w:object w:dxaOrig="960" w:dyaOrig="620" w14:anchorId="14A12947">
          <v:shape id="_x0000_i1065" type="#_x0000_t75" style="width:47.9pt;height:31pt" o:ole="">
            <v:imagedata r:id="rId138" o:title=""/>
          </v:shape>
          <o:OLEObject Type="Embed" ProgID="Equation.DSMT4" ShapeID="_x0000_i1065" DrawAspect="Content" ObjectID="_1803411676" r:id="rId139"/>
        </w:object>
      </w:r>
      <w:r w:rsidR="006E7AFB">
        <w:rPr>
          <w:rFonts w:hint="eastAsia"/>
          <w:color w:val="0000FF"/>
          <w:szCs w:val="21"/>
        </w:rPr>
        <w:t>，故</w:t>
      </w:r>
      <w:r w:rsidR="006E7AFB" w:rsidRPr="006E7AFB">
        <w:rPr>
          <w:color w:val="0000FF"/>
          <w:position w:val="-30"/>
          <w:szCs w:val="21"/>
        </w:rPr>
        <w:object w:dxaOrig="1080" w:dyaOrig="680" w14:anchorId="05B946EA">
          <v:shape id="_x0000_i1066" type="#_x0000_t75" style="width:54.15pt;height:34.1pt" o:ole="">
            <v:imagedata r:id="rId140" o:title=""/>
          </v:shape>
          <o:OLEObject Type="Embed" ProgID="Equation.DSMT4" ShapeID="_x0000_i1066" DrawAspect="Content" ObjectID="_1803411677" r:id="rId141"/>
        </w:object>
      </w:r>
      <w:r w:rsidR="006E7AFB">
        <w:rPr>
          <w:rFonts w:hint="eastAsia"/>
          <w:color w:val="0000FF"/>
          <w:szCs w:val="21"/>
        </w:rPr>
        <w:t>，</w:t>
      </w:r>
      <w:r w:rsidR="006E7AFB">
        <w:rPr>
          <w:rFonts w:hint="eastAsia"/>
          <w:color w:val="0000FF"/>
          <w:szCs w:val="21"/>
        </w:rPr>
        <w:t>A</w:t>
      </w:r>
      <w:r w:rsidR="006E7AFB">
        <w:rPr>
          <w:rFonts w:hint="eastAsia"/>
          <w:color w:val="0000FF"/>
          <w:szCs w:val="21"/>
        </w:rPr>
        <w:t>错误；</w:t>
      </w:r>
      <w:r w:rsidR="006E7AFB" w:rsidRPr="006E7AFB">
        <w:rPr>
          <w:rFonts w:hint="eastAsia"/>
          <w:color w:val="0000FF"/>
          <w:szCs w:val="21"/>
        </w:rPr>
        <w:t>增大负载的阻值</w:t>
      </w:r>
      <w:r w:rsidR="006E7AFB" w:rsidRPr="006E7AFB">
        <w:rPr>
          <w:rFonts w:hint="eastAsia"/>
          <w:i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，</w:t>
      </w:r>
      <w:r w:rsidR="00A66A8A">
        <w:rPr>
          <w:rFonts w:hint="eastAsia"/>
          <w:color w:val="0000FF"/>
          <w:szCs w:val="21"/>
        </w:rPr>
        <w:t>输出功率减小，</w:t>
      </w:r>
      <w:r w:rsidR="006E7AFB" w:rsidRPr="006E7AFB">
        <w:rPr>
          <w:rFonts w:hint="eastAsia"/>
          <w:color w:val="0000FF"/>
          <w:szCs w:val="21"/>
        </w:rPr>
        <w:t>则</w:t>
      </w:r>
      <w:r w:rsidR="00A66A8A">
        <w:rPr>
          <w:rFonts w:hint="eastAsia"/>
          <w:color w:val="0000FF"/>
          <w:szCs w:val="21"/>
        </w:rPr>
        <w:t>输入</w:t>
      </w:r>
      <w:r w:rsidR="006E7AFB" w:rsidRPr="006E7AFB">
        <w:rPr>
          <w:rFonts w:hint="eastAsia"/>
          <w:color w:val="0000FF"/>
          <w:szCs w:val="21"/>
        </w:rPr>
        <w:t>电流减小，即电流表的读数减小，</w:t>
      </w:r>
      <w:r w:rsidR="006E7AFB" w:rsidRPr="006E7AFB">
        <w:rPr>
          <w:rFonts w:hint="eastAsia"/>
          <w:color w:val="0000FF"/>
          <w:szCs w:val="21"/>
        </w:rPr>
        <w:t>B</w:t>
      </w:r>
      <w:r w:rsidR="006E7AFB" w:rsidRPr="006E7AFB">
        <w:rPr>
          <w:rFonts w:hint="eastAsia"/>
          <w:color w:val="0000FF"/>
          <w:szCs w:val="21"/>
        </w:rPr>
        <w:t>正确，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</w:t>
      </w:r>
      <w:r w:rsidR="006E7AFB" w:rsidRPr="006E7AFB">
        <w:rPr>
          <w:rFonts w:hint="eastAsia"/>
          <w:color w:val="0000FF"/>
          <w:szCs w:val="21"/>
        </w:rPr>
        <w:t>的电压由变压器的初级电压诀定，与负载电阻</w:t>
      </w:r>
      <w:r w:rsidR="006E7AFB" w:rsidRPr="006E7AFB">
        <w:rPr>
          <w:rFonts w:hint="eastAsia"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的大小无关，</w:t>
      </w:r>
      <w:r w:rsidR="006E7AFB" w:rsidRPr="006E7AFB">
        <w:rPr>
          <w:rFonts w:hint="eastAsia"/>
          <w:color w:val="0000FF"/>
          <w:szCs w:val="21"/>
        </w:rPr>
        <w:t xml:space="preserve">C </w:t>
      </w:r>
      <w:r w:rsidR="006E7AFB" w:rsidRPr="006E7AFB">
        <w:rPr>
          <w:rFonts w:hint="eastAsia"/>
          <w:color w:val="0000FF"/>
          <w:szCs w:val="21"/>
        </w:rPr>
        <w:t>错误；若二极管短路则</w:t>
      </w:r>
      <w:r w:rsidR="00A66A8A" w:rsidRPr="00A66A8A">
        <w:rPr>
          <w:color w:val="0000FF"/>
          <w:position w:val="-12"/>
          <w:szCs w:val="21"/>
        </w:rPr>
        <w:object w:dxaOrig="900" w:dyaOrig="360" w14:anchorId="2FE22260">
          <v:shape id="_x0000_i1067" type="#_x0000_t75" style="width:45.1pt;height:18.15pt" o:ole="">
            <v:imagedata r:id="rId142" o:title=""/>
          </v:shape>
          <o:OLEObject Type="Embed" ProgID="Equation.DSMT4" ShapeID="_x0000_i1067" DrawAspect="Content" ObjectID="_1803411678" r:id="rId143"/>
        </w:object>
      </w:r>
      <w:r w:rsidR="006E7AFB" w:rsidRPr="006E7AFB">
        <w:rPr>
          <w:rFonts w:hint="eastAsia"/>
          <w:color w:val="0000FF"/>
          <w:szCs w:val="21"/>
        </w:rPr>
        <w:t>，则次级电流会加倍，则初级电流也加倍，</w:t>
      </w:r>
      <w:r w:rsidR="00A66A8A">
        <w:rPr>
          <w:rFonts w:hint="eastAsia"/>
          <w:color w:val="0000FF"/>
          <w:szCs w:val="21"/>
        </w:rPr>
        <w:t xml:space="preserve"> D</w:t>
      </w:r>
      <w:r w:rsidR="006E7AFB" w:rsidRPr="006E7AFB">
        <w:rPr>
          <w:rFonts w:hint="eastAsia"/>
          <w:color w:val="0000FF"/>
          <w:szCs w:val="21"/>
        </w:rPr>
        <w:t>正确</w:t>
      </w:r>
      <w:r w:rsidR="00A66A8A">
        <w:rPr>
          <w:rFonts w:hint="eastAsia"/>
          <w:color w:val="0000FF"/>
          <w:szCs w:val="21"/>
        </w:rPr>
        <w:t>。</w:t>
      </w:r>
    </w:p>
    <w:p w14:paraId="192A60CF" w14:textId="77777777" w:rsidR="00E50392" w:rsidRPr="006E7AFB" w:rsidRDefault="00E50392" w:rsidP="00E50392">
      <w:pPr>
        <w:snapToGrid w:val="0"/>
        <w:jc w:val="center"/>
        <w:rPr>
          <w:b/>
          <w:sz w:val="28"/>
          <w:szCs w:val="28"/>
        </w:rPr>
      </w:pPr>
      <w:r>
        <w:rPr>
          <w:color w:val="0000FF"/>
          <w:szCs w:val="21"/>
        </w:rPr>
        <w:br w:type="page"/>
      </w:r>
      <w:r w:rsidRPr="006E7AFB">
        <w:rPr>
          <w:b/>
          <w:sz w:val="28"/>
          <w:szCs w:val="28"/>
        </w:rPr>
        <w:lastRenderedPageBreak/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14:paraId="09D0A484" w14:textId="77777777" w:rsidR="00E50392" w:rsidRPr="006E7AFB" w:rsidRDefault="00E50392" w:rsidP="00E50392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14:paraId="24442217" w14:textId="77777777" w:rsidR="00E50392" w:rsidRPr="00E50392" w:rsidRDefault="00E50392" w:rsidP="00E50392">
      <w:pPr>
        <w:adjustRightInd w:val="0"/>
        <w:snapToGrid w:val="0"/>
        <w:jc w:val="center"/>
        <w:rPr>
          <w:rFonts w:hint="eastAsia"/>
          <w:color w:val="0000FF"/>
          <w:szCs w:val="21"/>
        </w:rPr>
      </w:pPr>
      <w:r w:rsidRPr="006E7AFB">
        <w:rPr>
          <w:rFonts w:eastAsia="黑体"/>
          <w:sz w:val="32"/>
          <w:szCs w:val="32"/>
        </w:rPr>
        <w:t>第</w:t>
      </w:r>
      <w:r>
        <w:rPr>
          <w:rFonts w:eastAsia="黑体"/>
          <w:sz w:val="32"/>
          <w:szCs w:val="32"/>
        </w:rPr>
        <w:fldChar w:fldCharType="begin"/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 w:hint="eastAsia"/>
          <w:sz w:val="32"/>
          <w:szCs w:val="32"/>
        </w:rPr>
        <w:instrText>= 2 \* ROMAN</w:instrText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/>
          <w:sz w:val="32"/>
          <w:szCs w:val="32"/>
        </w:rPr>
        <w:fldChar w:fldCharType="separate"/>
      </w:r>
      <w:r>
        <w:rPr>
          <w:rFonts w:eastAsia="黑体"/>
          <w:noProof/>
          <w:sz w:val="32"/>
          <w:szCs w:val="32"/>
        </w:rPr>
        <w:t>II</w:t>
      </w:r>
      <w:r>
        <w:rPr>
          <w:rFonts w:eastAsia="黑体"/>
          <w:sz w:val="32"/>
          <w:szCs w:val="32"/>
        </w:rPr>
        <w:fldChar w:fldCharType="end"/>
      </w:r>
      <w:r w:rsidRPr="006E7AFB">
        <w:rPr>
          <w:rFonts w:eastAsia="黑体"/>
          <w:sz w:val="32"/>
          <w:szCs w:val="32"/>
        </w:rPr>
        <w:t>卷</w:t>
      </w:r>
    </w:p>
    <w:p w14:paraId="64DC806E" w14:textId="77777777" w:rsidR="00D54370" w:rsidRPr="00C22DB0" w:rsidRDefault="00A66A8A" w:rsidP="00F95764">
      <w:pPr>
        <w:snapToGrid w:val="0"/>
        <w:rPr>
          <w:rFonts w:eastAsia="黑体"/>
          <w:szCs w:val="21"/>
        </w:rPr>
      </w:pPr>
      <w:r w:rsidRPr="00C22DB0">
        <w:rPr>
          <w:rFonts w:eastAsia="黑体" w:hAnsi="黑体"/>
          <w:szCs w:val="21"/>
        </w:rPr>
        <w:t>三、非选择题：</w:t>
      </w:r>
      <w:r w:rsidR="00C22DB0" w:rsidRPr="00C22DB0">
        <w:rPr>
          <w:rFonts w:eastAsia="黑体" w:hAnsi="黑体"/>
          <w:szCs w:val="21"/>
        </w:rPr>
        <w:t>包括必考题和选考题两部分。第</w:t>
      </w:r>
      <w:r w:rsidR="00C22DB0" w:rsidRPr="00C22DB0">
        <w:rPr>
          <w:rFonts w:eastAsia="黑体"/>
          <w:szCs w:val="21"/>
        </w:rPr>
        <w:t>22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32</w:t>
      </w:r>
      <w:r w:rsidR="00C22DB0" w:rsidRPr="00C22DB0">
        <w:rPr>
          <w:rFonts w:eastAsia="黑体" w:hAnsi="黑体"/>
          <w:szCs w:val="21"/>
        </w:rPr>
        <w:t>题为必考题，每个试题考生都必须做答。第</w:t>
      </w:r>
      <w:r w:rsidR="00C22DB0" w:rsidRPr="00C22DB0">
        <w:rPr>
          <w:rFonts w:eastAsia="黑体"/>
          <w:szCs w:val="21"/>
        </w:rPr>
        <w:t>33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40</w:t>
      </w:r>
      <w:r w:rsidR="00C22DB0" w:rsidRPr="00C22DB0">
        <w:rPr>
          <w:rFonts w:eastAsia="黑体" w:hAnsi="黑体"/>
          <w:szCs w:val="21"/>
        </w:rPr>
        <w:t>题为选做题，考生根据要求做答。</w:t>
      </w:r>
    </w:p>
    <w:p w14:paraId="7A37DF03" w14:textId="77777777" w:rsidR="007A1364" w:rsidRDefault="007A1364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7A1364">
        <w:rPr>
          <w:rFonts w:ascii="黑体" w:eastAsia="黑体" w:hAnsi="黑体" w:hint="eastAsia"/>
          <w:szCs w:val="21"/>
        </w:rPr>
        <w:t>（一）必考题</w:t>
      </w:r>
      <w:r>
        <w:rPr>
          <w:rFonts w:hint="eastAsia"/>
          <w:szCs w:val="21"/>
        </w:rPr>
        <w:t>（共</w:t>
      </w:r>
      <w:r>
        <w:rPr>
          <w:rFonts w:hint="eastAsia"/>
          <w:szCs w:val="21"/>
        </w:rPr>
        <w:t>129</w:t>
      </w:r>
      <w:r>
        <w:rPr>
          <w:rFonts w:hint="eastAsia"/>
          <w:szCs w:val="21"/>
        </w:rPr>
        <w:t>分）</w:t>
      </w:r>
    </w:p>
    <w:p w14:paraId="4C737B3D" w14:textId="77777777" w:rsidR="00A66A8A" w:rsidRDefault="00626C28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6E7AFB">
        <w:rPr>
          <w:szCs w:val="21"/>
        </w:rPr>
        <w:t>22</w:t>
      </w:r>
      <w:r w:rsidR="00A66A8A">
        <w:rPr>
          <w:rFonts w:hint="eastAsia"/>
          <w:szCs w:val="21"/>
        </w:rPr>
        <w:t>．（</w:t>
      </w:r>
      <w:r w:rsidR="00A66A8A">
        <w:rPr>
          <w:rFonts w:hint="eastAsia"/>
          <w:szCs w:val="21"/>
        </w:rPr>
        <w:t>6</w:t>
      </w:r>
      <w:r w:rsidR="00A66A8A">
        <w:rPr>
          <w:rFonts w:hint="eastAsia"/>
          <w:szCs w:val="21"/>
        </w:rPr>
        <w:t>分）</w:t>
      </w:r>
    </w:p>
    <w:p w14:paraId="054BA476" w14:textId="05F60DF9" w:rsidR="00626C28" w:rsidRPr="006E7AFB" w:rsidRDefault="001A76C2" w:rsidP="007D6E9B">
      <w:pPr>
        <w:snapToGrid w:val="0"/>
        <w:ind w:leftChars="200" w:left="420" w:firstLineChars="200" w:firstLine="420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5FBD536" wp14:editId="21F31840">
                <wp:simplePos x="0" y="0"/>
                <wp:positionH relativeFrom="column">
                  <wp:posOffset>4600575</wp:posOffset>
                </wp:positionH>
                <wp:positionV relativeFrom="paragraph">
                  <wp:posOffset>123190</wp:posOffset>
                </wp:positionV>
                <wp:extent cx="1376680" cy="1473200"/>
                <wp:effectExtent l="5715" t="0" r="8255" b="0"/>
                <wp:wrapSquare wrapText="bothSides"/>
                <wp:docPr id="635455857" name="Group 12782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6680" cy="1473200"/>
                          <a:chOff x="4770" y="4278"/>
                          <a:chExt cx="2168" cy="2320"/>
                        </a:xfrm>
                      </wpg:grpSpPr>
                      <wps:wsp>
                        <wps:cNvPr id="1303311899" name="Line 12783"/>
                        <wps:cNvCnPr>
                          <a:cxnSpLocks noChangeShapeType="1"/>
                        </wps:cNvCnPr>
                        <wps:spPr bwMode="auto">
                          <a:xfrm>
                            <a:off x="4786" y="6188"/>
                            <a:ext cx="21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811111" name="Rectangle 12784"/>
                        <wps:cNvSpPr>
                          <a:spLocks noChangeArrowheads="1"/>
                        </wps:cNvSpPr>
                        <wps:spPr bwMode="auto">
                          <a:xfrm>
                            <a:off x="5114" y="5693"/>
                            <a:ext cx="8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78247" name="Line 12785"/>
                        <wps:cNvCnPr>
                          <a:cxnSpLocks noChangeShapeType="1"/>
                        </wps:cNvCnPr>
                        <wps:spPr bwMode="auto">
                          <a:xfrm>
                            <a:off x="4770" y="4928"/>
                            <a:ext cx="21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12186" name="Rectangle 12786"/>
                        <wps:cNvSpPr>
                          <a:spLocks noChangeArrowheads="1"/>
                        </wps:cNvSpPr>
                        <wps:spPr bwMode="auto">
                          <a:xfrm>
                            <a:off x="5114" y="4433"/>
                            <a:ext cx="145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88403" name="Text Box 12787"/>
                        <wps:cNvSpPr txBox="1">
                          <a:spLocks noChangeArrowheads="1"/>
                        </wps:cNvSpPr>
                        <wps:spPr bwMode="auto">
                          <a:xfrm>
                            <a:off x="5644" y="5033"/>
                            <a:ext cx="92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80B87" w14:textId="77777777" w:rsidR="007D65B9" w:rsidRPr="00CB1579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6213740" name="Text Box 12788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4586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EB5DF" w14:textId="77777777" w:rsidR="007D65B9" w:rsidRDefault="007D65B9" w:rsidP="00A6714D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 w:rsidRPr="0040050B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25253120" name="Oval 12789"/>
                        <wps:cNvSpPr>
                          <a:spLocks noChangeArrowheads="1"/>
                        </wps:cNvSpPr>
                        <wps:spPr bwMode="auto">
                          <a:xfrm>
                            <a:off x="6110" y="4783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765856" name="Text Box 12790"/>
                        <wps:cNvSpPr txBox="1">
                          <a:spLocks noChangeArrowheads="1"/>
                        </wps:cNvSpPr>
                        <wps:spPr bwMode="auto">
                          <a:xfrm>
                            <a:off x="6160" y="4751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D606E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1359113" name="Oval 12791"/>
                        <wps:cNvSpPr>
                          <a:spLocks noChangeArrowheads="1"/>
                        </wps:cNvSpPr>
                        <wps:spPr bwMode="auto">
                          <a:xfrm>
                            <a:off x="6156" y="6044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532356" name="Text Box 12792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6012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32994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90780507" name="Oval 12793"/>
                        <wps:cNvSpPr>
                          <a:spLocks noChangeArrowheads="1"/>
                        </wps:cNvSpPr>
                        <wps:spPr bwMode="auto">
                          <a:xfrm>
                            <a:off x="5780" y="4294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304034" name="Text Box 12794"/>
                        <wps:cNvSpPr txBox="1">
                          <a:spLocks noChangeArrowheads="1"/>
                        </wps:cNvSpPr>
                        <wps:spPr bwMode="auto">
                          <a:xfrm>
                            <a:off x="5830" y="4278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D4767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81091317" name="Oval 12795"/>
                        <wps:cNvSpPr>
                          <a:spLocks noChangeArrowheads="1"/>
                        </wps:cNvSpPr>
                        <wps:spPr bwMode="auto">
                          <a:xfrm>
                            <a:off x="5426" y="5551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133619" name="Text Box 12796"/>
                        <wps:cNvSpPr txBox="1">
                          <a:spLocks noChangeArrowheads="1"/>
                        </wps:cNvSpPr>
                        <wps:spPr bwMode="auto">
                          <a:xfrm>
                            <a:off x="5476" y="5538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1D181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1123400" name="Rectangle 12797">
                          <a:hlinkClick r:id="rId27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294" y="6119"/>
                            <a:ext cx="458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453035" name="Rectangle 12798">
                          <a:hlinkClick r:id="rId27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294" y="4859"/>
                            <a:ext cx="458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458530" name="Text Box 12799"/>
                        <wps:cNvSpPr txBox="1">
                          <a:spLocks noChangeArrowheads="1"/>
                        </wps:cNvSpPr>
                        <wps:spPr bwMode="auto">
                          <a:xfrm>
                            <a:off x="5422" y="5837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42604" w14:textId="77777777" w:rsidR="007D65B9" w:rsidRDefault="007D65B9" w:rsidP="00A6714D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 w:rsidRPr="0040050B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49451937" name="Oval 12800"/>
                        <wps:cNvSpPr>
                          <a:spLocks noChangeArrowheads="1"/>
                        </wps:cNvSpPr>
                        <wps:spPr bwMode="auto">
                          <a:xfrm>
                            <a:off x="5102" y="4905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21833" name="Oval 12801"/>
                        <wps:cNvSpPr>
                          <a:spLocks noChangeArrowheads="1"/>
                        </wps:cNvSpPr>
                        <wps:spPr bwMode="auto">
                          <a:xfrm>
                            <a:off x="6550" y="4904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033776" name="Oval 12802"/>
                        <wps:cNvSpPr>
                          <a:spLocks noChangeArrowheads="1"/>
                        </wps:cNvSpPr>
                        <wps:spPr bwMode="auto">
                          <a:xfrm>
                            <a:off x="5100" y="6168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601970" name="Oval 12803"/>
                        <wps:cNvSpPr>
                          <a:spLocks noChangeArrowheads="1"/>
                        </wps:cNvSpPr>
                        <wps:spPr bwMode="auto">
                          <a:xfrm>
                            <a:off x="5934" y="6170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792291" name="Text Box 12804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6284"/>
                            <a:ext cx="92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DF58C" w14:textId="77777777" w:rsidR="007D65B9" w:rsidRPr="00CB1579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BD536" id="Group 12782" o:spid="_x0000_s1091" href="http://blog.sina.com.cn/hfwq" style="position:absolute;left:0;text-align:left;margin-left:362.25pt;margin-top:9.7pt;width:108.4pt;height:116pt;z-index:251654656" coordorigin="4770,4278" coordsize="2168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" o:button="t">
                <v:line id="Line 12783" o:spid="_x0000_s1092" style="position:absolute;visibility:visible;mso-wrap-style:square" from="4786,6188" to="6938,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"/>
                <v:rect id="Rectangle 12784" o:spid="_x0000_s1093" style="position:absolute;left:5114;top:5693;width:8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"/>
                <v:line id="Line 12785" o:spid="_x0000_s1094" style="position:absolute;visibility:visible;mso-wrap-style:square" from="4770,4928" to="6922,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"/>
                <v:rect id="Rectangle 12786" o:spid="_x0000_s1095" style="position:absolute;left:5114;top:4433;width:145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"/>
                <v:shape id="Text Box 12787" o:spid="_x0000_s1096" type="#_x0000_t202" style="position:absolute;left:5644;top:5033;width:924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" filled="f" stroked="f">
                  <v:textbox inset="0,0,0,0">
                    <w:txbxContent>
                      <w:p w14:paraId="3DD80B87" w14:textId="77777777" w:rsidR="007D65B9" w:rsidRPr="00CB1579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Text Box 12788" o:spid="_x0000_s1097" type="#_x0000_t202" style="position:absolute;left:5430;top:4586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" filled="f" stroked="f">
                  <v:textbox inset="0,0,0,0">
                    <w:txbxContent>
                      <w:p w14:paraId="22FEB5DF" w14:textId="77777777" w:rsidR="007D65B9" w:rsidRDefault="007D65B9" w:rsidP="00A6714D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 w:rsidRPr="0040050B">
                          <w:rPr>
                            <w:rFonts w:hint="eastAsia"/>
                            <w:i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oval id="Oval 12789" o:spid="_x0000_s1098" style="position:absolute;left:6110;top:4783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"/>
                <v:shape id="Text Box 12790" o:spid="_x0000_s1099" type="#_x0000_t202" style="position:absolute;left:6160;top:4751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" filled="f" stroked="f">
                  <v:textbox inset="0,0,0,0">
                    <w:txbxContent>
                      <w:p w14:paraId="654D606E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oval id="Oval 12791" o:spid="_x0000_s1100" style="position:absolute;left:6156;top:604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"/>
                <v:shape id="Text Box 12792" o:spid="_x0000_s1101" type="#_x0000_t202" style="position:absolute;left:6206;top:6012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" filled="f" stroked="f">
                  <v:textbox inset="0,0,0,0">
                    <w:txbxContent>
                      <w:p w14:paraId="1EC32994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oval id="Oval 12793" o:spid="_x0000_s1102" style="position:absolute;left:5780;top:429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"/>
                <v:shape id="Text Box 12794" o:spid="_x0000_s1103" type="#_x0000_t202" style="position:absolute;left:5830;top:4278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" filled="f" stroked="f">
                  <v:textbox inset="0,0,0,0">
                    <w:txbxContent>
                      <w:p w14:paraId="7AAD4767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oval id="Oval 12795" o:spid="_x0000_s1104" style="position:absolute;left:5426;top:5551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"/>
                <v:shape id="Text Box 12796" o:spid="_x0000_s1105" type="#_x0000_t202" style="position:absolute;left:5476;top:5538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" filled="f" stroked="f">
                  <v:textbox inset="0,0,0,0">
                    <w:txbxContent>
                      <w:p w14:paraId="65F1D181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rect id="Rectangle 12797" o:spid="_x0000_s1106" href="http://blog.sina.com.cn/hfwq" style="position:absolute;left:5294;top:6119;width:45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" o:button="t">
                  <v:fill o:detectmouseclick="t"/>
                </v:rect>
                <v:rect id="Rectangle 12798" o:spid="_x0000_s1107" href="http://blog.sina.com.cn/hfwq" style="position:absolute;left:5294;top:4859;width:45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" o:button="t">
                  <v:fill o:detectmouseclick="t"/>
                </v:rect>
                <v:shape id="Text Box 12799" o:spid="_x0000_s1108" type="#_x0000_t202" style="position:absolute;left:5422;top:5837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" filled="f" stroked="f">
                  <v:textbox inset="0,0,0,0">
                    <w:txbxContent>
                      <w:p w14:paraId="3F942604" w14:textId="77777777" w:rsidR="007D65B9" w:rsidRDefault="007D65B9" w:rsidP="00A6714D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 w:rsidRPr="0040050B">
                          <w:rPr>
                            <w:rFonts w:hint="eastAsia"/>
                            <w:i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oval id="Oval 12800" o:spid="_x0000_s1109" style="position:absolute;left:5102;top:4905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" fillcolor="black"/>
                <v:oval id="Oval 12801" o:spid="_x0000_s1110" style="position:absolute;left:6550;top:4904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" fillcolor="black"/>
                <v:oval id="Oval 12802" o:spid="_x0000_s1111" style="position:absolute;left:5100;top:6168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" fillcolor="black"/>
                <v:oval id="Oval 12803" o:spid="_x0000_s1112" style="position:absolute;left:5934;top:6170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" fillcolor="black"/>
                <v:shape id="Text Box 12804" o:spid="_x0000_s1113" type="#_x0000_t202" style="position:absolute;left:5666;top:6284;width:924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" filled="f" stroked="f">
                  <v:textbox inset="0,0,0,0">
                    <w:txbxContent>
                      <w:p w14:paraId="155DF58C" w14:textId="77777777" w:rsidR="007D65B9" w:rsidRPr="00CB1579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26C28" w:rsidRPr="006E7AFB">
        <w:rPr>
          <w:szCs w:val="21"/>
        </w:rPr>
        <w:t>在伏安法测电阻的实验中，待测电阻</w:t>
      </w:r>
      <w:r w:rsidR="00626C28" w:rsidRPr="00A66A8A">
        <w:rPr>
          <w:i/>
          <w:szCs w:val="21"/>
        </w:rPr>
        <w:t>R</w:t>
      </w:r>
      <w:r w:rsidR="00626C28" w:rsidRPr="00A66A8A">
        <w:rPr>
          <w:i/>
          <w:szCs w:val="21"/>
          <w:vertAlign w:val="subscript"/>
        </w:rPr>
        <w:t>x</w:t>
      </w:r>
      <w:r w:rsidR="00626C28" w:rsidRPr="006E7AFB">
        <w:rPr>
          <w:szCs w:val="21"/>
        </w:rPr>
        <w:t>约为</w:t>
      </w:r>
      <w:r w:rsidR="00626C28" w:rsidRPr="006E7AFB">
        <w:rPr>
          <w:szCs w:val="21"/>
        </w:rPr>
        <w:t>200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，电压表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,V)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的内阻的为</w:t>
      </w:r>
      <w:r w:rsidR="00626C28" w:rsidRPr="006E7AFB">
        <w:rPr>
          <w:szCs w:val="21"/>
        </w:rPr>
        <w:t>2k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，电流表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,A)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的内阻约为</w:t>
      </w:r>
      <w:r w:rsidR="00626C28" w:rsidRPr="006E7AFB">
        <w:rPr>
          <w:szCs w:val="21"/>
        </w:rPr>
        <w:t>10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，测量电路中电流表的连接表的连接方式如图（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）或图（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）所示，结果由公式</w:t>
      </w:r>
      <w:hyperlink r:id="rId144" w:history="1">
        <w:r w:rsidR="00A66A8A" w:rsidRPr="006E7AFB">
          <w:rPr>
            <w:position w:val="-24"/>
            <w:szCs w:val="21"/>
          </w:rPr>
          <w:object w:dxaOrig="780" w:dyaOrig="620" w14:anchorId="6510F826">
            <v:shape id="_x0000_i1082" type="#_x0000_t75" style="width:39.15pt;height:31pt" o:ole="">
              <v:imagedata r:id="rId145" o:title=""/>
            </v:shape>
            <o:OLEObject Type="Embed" ProgID="Equation.KSEE3" ShapeID="_x0000_i1082" DrawAspect="Content" ObjectID="_1803411679" r:id="rId146">
              <o:FieldCodes>\* MERGEFORMAT</o:FieldCodes>
            </o:OLEObject>
          </w:object>
        </w:r>
      </w:hyperlink>
      <w:r w:rsidR="00626C28" w:rsidRPr="006E7AFB">
        <w:rPr>
          <w:szCs w:val="21"/>
        </w:rPr>
        <w:t>计算得出，式中</w:t>
      </w:r>
      <w:r w:rsidR="00626C28" w:rsidRPr="00A66A8A">
        <w:rPr>
          <w:i/>
          <w:szCs w:val="21"/>
        </w:rPr>
        <w:t>U</w:t>
      </w:r>
      <w:r w:rsidR="00626C28" w:rsidRPr="006E7AFB">
        <w:rPr>
          <w:szCs w:val="21"/>
        </w:rPr>
        <w:t>与</w:t>
      </w:r>
      <w:r w:rsidR="00626C28" w:rsidRPr="006E7AFB">
        <w:rPr>
          <w:i/>
          <w:iCs/>
          <w:szCs w:val="21"/>
        </w:rPr>
        <w:t>I</w:t>
      </w:r>
      <w:r w:rsidR="00626C28" w:rsidRPr="006E7AFB">
        <w:rPr>
          <w:szCs w:val="21"/>
        </w:rPr>
        <w:t>分别为电压表和电流表的示数。若将图（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）和图（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）中电路图测得的电阻值分别记为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和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，则</w:t>
      </w:r>
      <w:r w:rsidR="00626C28" w:rsidRPr="006E7AFB">
        <w:rPr>
          <w:szCs w:val="21"/>
        </w:rPr>
        <w:t>________</w:t>
      </w:r>
      <w:r w:rsidR="00626C28" w:rsidRPr="006E7AFB">
        <w:rPr>
          <w:szCs w:val="21"/>
        </w:rPr>
        <w:t>（填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626C28" w:rsidRPr="00A66A8A">
          <w:rPr>
            <w:szCs w:val="21"/>
            <w:vertAlign w:val="subscript"/>
          </w:rPr>
          <w:t>1</w:t>
        </w:r>
        <w:r w:rsidR="00A66A8A">
          <w:rPr>
            <w:rFonts w:hint="eastAsia"/>
            <w:szCs w:val="21"/>
          </w:rPr>
          <w:t>”</w:t>
        </w:r>
      </w:smartTag>
      <w:r w:rsidR="00626C28" w:rsidRPr="006E7AFB">
        <w:rPr>
          <w:szCs w:val="21"/>
        </w:rPr>
        <w:t>或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626C28" w:rsidRPr="00A66A8A">
          <w:rPr>
            <w:szCs w:val="21"/>
            <w:vertAlign w:val="subscript"/>
          </w:rPr>
          <w:t>2</w:t>
        </w:r>
        <w:r w:rsidR="00A66A8A">
          <w:rPr>
            <w:rFonts w:hint="eastAsia"/>
            <w:szCs w:val="21"/>
          </w:rPr>
          <w:t>”</w:t>
        </w:r>
      </w:smartTag>
      <w:r w:rsidR="00626C28" w:rsidRPr="006E7AFB">
        <w:rPr>
          <w:szCs w:val="21"/>
        </w:rPr>
        <w:t>）更接近待测电阻的真实值，且测量值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）真实值，测量值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__________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）真实值。</w:t>
      </w:r>
    </w:p>
    <w:p w14:paraId="41F0F96A" w14:textId="77777777" w:rsidR="00626C28" w:rsidRPr="00C22DB0" w:rsidRDefault="00C22DB0" w:rsidP="00F95764">
      <w:pPr>
        <w:snapToGrid w:val="0"/>
        <w:jc w:val="left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【答案】</w:t>
      </w:r>
      <w:r w:rsidRPr="00C22DB0">
        <w:rPr>
          <w:rFonts w:hint="eastAsia"/>
          <w:i/>
          <w:color w:val="0000FF"/>
          <w:szCs w:val="21"/>
        </w:rPr>
        <w:t>R</w:t>
      </w:r>
      <w:r w:rsidRPr="00C22DB0">
        <w:rPr>
          <w:rFonts w:hint="eastAsia"/>
          <w:color w:val="0000FF"/>
          <w:szCs w:val="21"/>
          <w:vertAlign w:val="subscript"/>
        </w:rPr>
        <w:t>x1</w:t>
      </w:r>
      <w:r w:rsidRPr="00C22DB0">
        <w:rPr>
          <w:rFonts w:hint="eastAsia"/>
          <w:color w:val="0000FF"/>
          <w:szCs w:val="21"/>
        </w:rPr>
        <w:t xml:space="preserve">    </w:t>
      </w:r>
      <w:r w:rsidRPr="00C22DB0">
        <w:rPr>
          <w:rFonts w:hint="eastAsia"/>
          <w:color w:val="0000FF"/>
          <w:szCs w:val="21"/>
        </w:rPr>
        <w:t>大于</w:t>
      </w:r>
      <w:r w:rsidRPr="00C22DB0">
        <w:rPr>
          <w:rFonts w:hint="eastAsia"/>
          <w:color w:val="0000FF"/>
          <w:szCs w:val="21"/>
        </w:rPr>
        <w:t xml:space="preserve">   </w:t>
      </w:r>
      <w:r w:rsidRPr="00C22DB0">
        <w:rPr>
          <w:rFonts w:hint="eastAsia"/>
          <w:color w:val="0000FF"/>
          <w:szCs w:val="21"/>
        </w:rPr>
        <w:t>小于</w:t>
      </w:r>
    </w:p>
    <w:p w14:paraId="549D3A56" w14:textId="77777777" w:rsidR="00626C28" w:rsidRPr="009C4E1E" w:rsidRDefault="00C22DB0" w:rsidP="00F95764">
      <w:pPr>
        <w:snapToGrid w:val="0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由于</w:t>
      </w:r>
      <w:hyperlink r:id="rId147" w:history="1">
        <w:r w:rsidRPr="00C22DB0">
          <w:rPr>
            <w:color w:val="0000FF"/>
            <w:position w:val="-30"/>
            <w:szCs w:val="21"/>
          </w:rPr>
          <w:object w:dxaOrig="1880" w:dyaOrig="680" w14:anchorId="5F2EFEF1">
            <v:shape id="_x0000_i1083" type="#_x0000_t75" style="width:93.9pt;height:34.1pt" o:ole="">
              <v:imagedata r:id="rId148" o:title=""/>
            </v:shape>
            <o:OLEObject Type="Embed" ProgID="Equation.DSMT4" ShapeID="_x0000_i1083" DrawAspect="Content" ObjectID="_1803411680" r:id="rId149"/>
          </w:object>
        </w:r>
      </w:hyperlink>
      <w:r w:rsidR="009C4E1E">
        <w:rPr>
          <w:rFonts w:hint="eastAsia"/>
          <w:color w:val="0000FF"/>
          <w:szCs w:val="21"/>
        </w:rPr>
        <w:t>，可认为是大电阻，采取电流表内接法测量更准确，即图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电路测量，</w:t>
      </w:r>
      <w:r w:rsidR="009C4E1E" w:rsidRPr="00C22DB0">
        <w:rPr>
          <w:rFonts w:hint="eastAsia"/>
          <w:i/>
          <w:color w:val="0000FF"/>
          <w:szCs w:val="21"/>
        </w:rPr>
        <w:t>R</w:t>
      </w:r>
      <w:r w:rsidR="009C4E1E" w:rsidRPr="00C22DB0">
        <w:rPr>
          <w:rFonts w:hint="eastAsia"/>
          <w:color w:val="0000FF"/>
          <w:szCs w:val="21"/>
          <w:vertAlign w:val="subscript"/>
        </w:rPr>
        <w:t>x1</w:t>
      </w:r>
      <w:r w:rsidR="009C4E1E">
        <w:rPr>
          <w:rFonts w:hint="eastAsia"/>
          <w:color w:val="0000FF"/>
          <w:szCs w:val="21"/>
        </w:rPr>
        <w:t>更接近待测电阻真实值；图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电路测量由于电流表的分压使测量值大于真实值；图</w:t>
      </w:r>
      <w:r w:rsidR="009C4E1E">
        <w:rPr>
          <w:rFonts w:hint="eastAsia"/>
          <w:color w:val="0000FF"/>
          <w:szCs w:val="21"/>
        </w:rPr>
        <w:t>b</w:t>
      </w:r>
      <w:r w:rsidR="009C4E1E">
        <w:rPr>
          <w:rFonts w:hint="eastAsia"/>
          <w:color w:val="0000FF"/>
          <w:szCs w:val="21"/>
        </w:rPr>
        <w:t>电路测量由于电压表的分流使测量值小于真实值。</w:t>
      </w:r>
    </w:p>
    <w:p w14:paraId="2ED3E57C" w14:textId="77777777" w:rsidR="003D72C6" w:rsidRDefault="00626C28" w:rsidP="00F95764">
      <w:pPr>
        <w:snapToGrid w:val="0"/>
        <w:jc w:val="left"/>
        <w:rPr>
          <w:rFonts w:hint="eastAsia"/>
          <w:szCs w:val="21"/>
        </w:rPr>
      </w:pPr>
      <w:r w:rsidRPr="006E7AFB">
        <w:rPr>
          <w:szCs w:val="21"/>
        </w:rPr>
        <w:t>23</w:t>
      </w:r>
      <w:r w:rsidR="009C4E1E">
        <w:rPr>
          <w:rFonts w:hint="eastAsia"/>
          <w:szCs w:val="21"/>
        </w:rPr>
        <w:t>．</w:t>
      </w:r>
      <w:r w:rsidR="003D72C6">
        <w:rPr>
          <w:rFonts w:hint="eastAsia"/>
          <w:szCs w:val="21"/>
        </w:rPr>
        <w:t>(9</w:t>
      </w:r>
      <w:r w:rsidR="003D72C6">
        <w:rPr>
          <w:rFonts w:hint="eastAsia"/>
          <w:szCs w:val="21"/>
        </w:rPr>
        <w:t>分</w:t>
      </w:r>
      <w:r w:rsidR="003D72C6">
        <w:rPr>
          <w:rFonts w:hint="eastAsia"/>
          <w:szCs w:val="21"/>
        </w:rPr>
        <w:t>)</w:t>
      </w:r>
    </w:p>
    <w:p w14:paraId="1217A3A3" w14:textId="4130707F" w:rsidR="00626C28" w:rsidRDefault="001A76C2" w:rsidP="005C719B">
      <w:pPr>
        <w:snapToGrid w:val="0"/>
        <w:ind w:leftChars="200" w:left="420" w:firstLineChars="200" w:firstLine="420"/>
        <w:jc w:val="left"/>
        <w:rPr>
          <w:rFonts w:hint="eastAsia"/>
          <w:szCs w:val="21"/>
        </w:rPr>
      </w:pPr>
      <w:r>
        <w:rPr>
          <w:rFonts w:eastAsia="新宋体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2F5CF2" wp14:editId="495446E4">
                <wp:simplePos x="0" y="0"/>
                <wp:positionH relativeFrom="column">
                  <wp:posOffset>5067300</wp:posOffset>
                </wp:positionH>
                <wp:positionV relativeFrom="paragraph">
                  <wp:posOffset>461645</wp:posOffset>
                </wp:positionV>
                <wp:extent cx="1129665" cy="1815465"/>
                <wp:effectExtent l="15240" t="0" r="0" b="0"/>
                <wp:wrapSquare wrapText="bothSides"/>
                <wp:docPr id="1503852257" name="Group 12894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1815465"/>
                          <a:chOff x="5425" y="1958"/>
                          <a:chExt cx="1329" cy="2136"/>
                        </a:xfrm>
                      </wpg:grpSpPr>
                      <wpg:grpSp>
                        <wpg:cNvPr id="222819200" name="Group 12895"/>
                        <wpg:cNvGrpSpPr>
                          <a:grpSpLocks/>
                        </wpg:cNvGrpSpPr>
                        <wpg:grpSpPr bwMode="auto">
                          <a:xfrm>
                            <a:off x="5425" y="2040"/>
                            <a:ext cx="1060" cy="1861"/>
                            <a:chOff x="5232" y="3854"/>
                            <a:chExt cx="1420" cy="2490"/>
                          </a:xfrm>
                        </wpg:grpSpPr>
                        <wpg:grpSp>
                          <wpg:cNvPr id="1095603626" name="Group 12896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5232" y="3854"/>
                              <a:ext cx="1082" cy="106"/>
                              <a:chOff x="2760" y="2640"/>
                              <a:chExt cx="1338" cy="130"/>
                            </a:xfrm>
                          </wpg:grpSpPr>
                          <wps:wsp>
                            <wps:cNvPr id="849747015" name="Line 128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60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3166750" name="Line 128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80" y="2648"/>
                                <a:ext cx="121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540785" name="Line 128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01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775509" name="Line 129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21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2530309" name="Line 1290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41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9712569" name="Line 129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61" y="2648"/>
                                <a:ext cx="121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292952" name="Line 1290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82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7581980" name="Line 129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02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6067467" name="Line 129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22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0148252" name="Line 129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42" y="2648"/>
                                <a:ext cx="121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1118072" name="Line 129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3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7482795" name="Line 129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3" y="2640"/>
                                <a:ext cx="13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3708804" name="Group 12909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4925" y="4816"/>
                              <a:ext cx="1713" cy="384"/>
                              <a:chOff x="4312" y="6308"/>
                              <a:chExt cx="2267" cy="294"/>
                            </a:xfrm>
                          </wpg:grpSpPr>
                          <wps:wsp>
                            <wps:cNvPr id="1580425345" name="Line 129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2" y="6443"/>
                                <a:ext cx="25" cy="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6788490" name="Line 129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36" y="6323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71256" name="Line 12912">
                              <a:hlinkClick r:id="rId53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78" y="6332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459649" name="Line 129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9" y="6332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5431197" name="Line 129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61" y="6329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9911743" name="Line 129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01" y="6329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53346348" name="Group 129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48" y="6323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923977952" name="Line 12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1192668" name="Line 129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062033" name="Line 12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4674839" name="Line 129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4284532" name="Line 12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1852243" name="Line 129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2509533" name="Group 129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" y="6317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090151332" name="Line 12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631445" name="Line 129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0090226" name="Line 12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6904583" name="Line 129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990112" name="Line 12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6471035" name="Line 129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43832933" name="Group 129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46" y="6320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12196377" name="Line 12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5398011" name="Line 129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8786761" name="Line 12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6190280" name="Line 129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728607" name="Line 129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1933978" name="Line 129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77893996" name="Group 129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98" y="6320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24481523" name="Line 129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3670898" name="Line 129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6955959" name="Line 12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528958" name="Line 129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460044" name="Line 12942">
                                <a:hlinkClick r:id="rId53"/>
                              </wps:cNvPr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645143" name="Line 129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03826204" name="Group 129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0" y="6314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169908195" name="Line 12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7114942" name="Line 129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691577" name="Line 12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319893" name="Line 129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159354" name="Line 12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328605" name="Line 129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5573112" name="Group 129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04" y="6314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702241746" name="Line 12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127042" name="Line 129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570317" name="Line 12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7699732" name="Line 129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095556" name="Line 12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300811" name="Line 129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81141554" name="Group 129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56" y="6314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549296615" name="Line 12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5376100" name="Line 129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591541" name="Line 12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969771" name="Line 12962">
                                <a:hlinkClick r:id="rId53"/>
                              </wps:cNvPr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6825328" name="Line 129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1847513" name="Line 129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4624560" name="Group 129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8" y="6308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692482519" name="Line 12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314567" name="Line 129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2239654" name="Line 129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5257009" name="Line 129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8354550" name="Line 12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098999" name="Line 129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014884" name="Line 129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4" y="6329"/>
                                <a:ext cx="25" cy="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7368736" name="Line 12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86" y="3971"/>
                              <a:ext cx="2" cy="17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955425" name="Line 12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5858"/>
                              <a:ext cx="1" cy="2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548707" name="Rectangle 12975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578" y="6065"/>
                              <a:ext cx="436" cy="18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3164977" name="Rectangle 12976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338" y="4040"/>
                              <a:ext cx="314" cy="2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151342" name="Line 12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8" y="4169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598079" name="Line 12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4" y="5858"/>
                              <a:ext cx="644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7316238" name="Line 129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2" y="5003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0631194" name="Line 12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2" y="4445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1798248" name="Line 12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4" y="4712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04914" name="Line 12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4" y="5558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508410" name="Line 12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6" y="5267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5444935" name="Text Box 12984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2458"/>
                            <a:ext cx="22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34D24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19958077" name="Text Box 12985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2249"/>
                            <a:ext cx="22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7B240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3375440" name="Text Box 12986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2671"/>
                            <a:ext cx="2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28968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8222166" name="Text Box 12987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2866"/>
                            <a:ext cx="2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8C053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8094664" name="Text Box 12988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3065"/>
                            <a:ext cx="2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06D1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67377058" name="Text Box 12989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3287"/>
                            <a:ext cx="22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52DC4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05421582" name="Text Box 12990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3507"/>
                            <a:ext cx="23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1000F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59067197" name="Text Box 12991"/>
                        <wps:cNvSpPr txBox="1">
                          <a:spLocks noChangeArrowheads="1"/>
                        </wps:cNvSpPr>
                        <wps:spPr bwMode="auto">
                          <a:xfrm>
                            <a:off x="6367" y="2184"/>
                            <a:ext cx="22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90E2B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51624108" name="Text Box 12992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1958"/>
                            <a:ext cx="45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2D22D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b/>
                                  <w:w w:val="90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b/>
                                  <w:w w:val="90"/>
                                  <w:sz w:val="18"/>
                                  <w:szCs w:val="18"/>
                                </w:rPr>
                                <w:t>刻度尺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095038" name="Text Box 12993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3863"/>
                            <a:ext cx="49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6D061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F5CF2" id="Group 12894" o:spid="_x0000_s1114" href="http://blog.sina.com.cn/hfwq" style="position:absolute;left:0;text-align:left;margin-left:399pt;margin-top:36.35pt;width:88.95pt;height:142.95pt;z-index:251655680" coordorigin="5425,1958" coordsize="1329,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" o:button="t">
                <v:group id="Group 12895" o:spid="_x0000_s1115" style="position:absolute;left:5425;top:2040;width:1060;height:1861" coordorigin="5232,3854" coordsize="1420,2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UEsyQAAAOI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">
                  <v:group id="Group 12896" o:spid="_x0000_s1116" style="position:absolute;left:5232;top:3854;width:1082;height:106;flip:x y" coordorigin="2760,2640" coordsize="1338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">
                    <v:line id="Line 12897" o:spid="_x0000_s1117" style="position:absolute;flip:x;visibility:visible;mso-wrap-style:square" from="2760,2648" to="2880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"/>
                    <v:line id="Line 12898" o:spid="_x0000_s1118" style="position:absolute;flip:x;visibility:visible;mso-wrap-style:square" from="2880,2648" to="300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"/>
                    <v:line id="Line 12899" o:spid="_x0000_s1119" style="position:absolute;flip:x;visibility:visible;mso-wrap-style:square" from="3001,2648" to="312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"/>
                    <v:line id="Line 12900" o:spid="_x0000_s1120" style="position:absolute;flip:x;visibility:visible;mso-wrap-style:square" from="3121,2648" to="324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"/>
                    <v:line id="Line 12901" o:spid="_x0000_s1121" style="position:absolute;flip:x;visibility:visible;mso-wrap-style:square" from="3241,2648" to="336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"/>
                    <v:line id="Line 12902" o:spid="_x0000_s1122" style="position:absolute;flip:x;visibility:visible;mso-wrap-style:square" from="3361,2648" to="348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"/>
                    <v:line id="Line 12903" o:spid="_x0000_s1123" style="position:absolute;flip:x;visibility:visible;mso-wrap-style:square" from="3482,2648" to="360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"/>
                    <v:line id="Line 12904" o:spid="_x0000_s1124" style="position:absolute;flip:x;visibility:visible;mso-wrap-style:square" from="3602,2648" to="372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"/>
                    <v:line id="Line 12905" o:spid="_x0000_s1125" style="position:absolute;flip:x;visibility:visible;mso-wrap-style:square" from="3722,2648" to="384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"/>
                    <v:line id="Line 12906" o:spid="_x0000_s1126" style="position:absolute;flip:x;visibility:visible;mso-wrap-style:square" from="3842,2648" to="3963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"/>
                    <v:line id="Line 12907" o:spid="_x0000_s1127" style="position:absolute;flip:x;visibility:visible;mso-wrap-style:square" from="3963,2648" to="4083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"/>
                    <v:line id="Line 12908" o:spid="_x0000_s1128" style="position:absolute;visibility:visible;mso-wrap-style:square" from="2783,2640" to="4098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" strokeweight="1.5pt"/>
                  </v:group>
                  <v:group id="Group 12909" o:spid="_x0000_s1129" style="position:absolute;left:4925;top:4816;width:1713;height:384;rotation:90;flip:x" coordorigin="4312,6308" coordsize="2267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">
                    <v:line id="Line 12910" o:spid="_x0000_s1130" style="position:absolute;visibility:visible;mso-wrap-style:square" from="4312,6443" to="4337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"/>
                    <v:line id="Line 12911" o:spid="_x0000_s1131" style="position:absolute;flip:x;visibility:visible;mso-wrap-style:square" from="4336,6323" to="4377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"/>
                    <v:line id="Line 12912" o:spid="_x0000_s1132" href="http://blog.sina.com.cn/hfwq" style="position:absolute;visibility:visible;mso-wrap-style:square" from="4378,6332" to="4419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" o:button="t"/>
                    <v:line id="Line 12913" o:spid="_x0000_s1133" style="position:absolute;flip:x;visibility:visible;mso-wrap-style:square" from="4419,6332" to="446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"/>
                    <v:line id="Line 12914" o:spid="_x0000_s1134" style="position:absolute;visibility:visible;mso-wrap-style:square" from="4461,6329" to="450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"/>
                    <v:line id="Line 12915" o:spid="_x0000_s1135" style="position:absolute;flip:x;visibility:visible;mso-wrap-style:square" from="4501,6329" to="454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"/>
                    <v:group id="Group 12916" o:spid="_x0000_s1136" style="position:absolute;left:4548;top:6323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">
                      <v:line id="Line 12917" o:spid="_x0000_s1137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"/>
                      <v:line id="Line 12918" o:spid="_x0000_s1138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"/>
                      <v:line id="Line 12919" o:spid="_x0000_s1139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"/>
                      <v:line id="Line 12920" o:spid="_x0000_s1140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"/>
                      <v:line id="Line 12921" o:spid="_x0000_s1141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"/>
                      <v:line id="Line 12922" o:spid="_x0000_s1142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"/>
                    </v:group>
                    <v:group id="Group 12923" o:spid="_x0000_s1143" style="position:absolute;left:4800;top:6317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">
                      <v:line id="Line 12924" o:spid="_x0000_s1144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"/>
                      <v:line id="Line 12925" o:spid="_x0000_s1145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"/>
                      <v:line id="Line 12926" o:spid="_x0000_s1146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"/>
                      <v:line id="Line 12927" o:spid="_x0000_s1147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"/>
                      <v:line id="Line 12928" o:spid="_x0000_s1148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"/>
                      <v:line id="Line 12929" o:spid="_x0000_s1149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"/>
                    </v:group>
                    <v:group id="Group 12930" o:spid="_x0000_s1150" style="position:absolute;left:5046;top:6320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">
                      <v:line id="Line 12931" o:spid="_x0000_s1151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"/>
                      <v:line id="Line 12932" o:spid="_x0000_s1152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"/>
                      <v:line id="Line 12933" o:spid="_x0000_s1153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"/>
                      <v:line id="Line 12934" o:spid="_x0000_s1154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"/>
                      <v:line id="Line 12935" o:spid="_x0000_s1155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"/>
                      <v:line id="Line 12936" o:spid="_x0000_s1156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"/>
                    </v:group>
                    <v:group id="Group 12937" o:spid="_x0000_s1157" style="position:absolute;left:5298;top:6320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">
                      <v:line id="Line 12938" o:spid="_x0000_s1158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"/>
                      <v:line id="Line 12939" o:spid="_x0000_s1159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"/>
                      <v:line id="Line 12940" o:spid="_x0000_s1160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"/>
                      <v:line id="Line 12941" o:spid="_x0000_s1161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"/>
                      <v:line id="Line 12942" o:spid="_x0000_s1162" href="http://blog.sina.com.cn/hfwq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" o:button="t"/>
                      <v:line id="Line 12943" o:spid="_x0000_s1163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"/>
                    </v:group>
                    <v:group id="Group 12944" o:spid="_x0000_s1164" style="position:absolute;left:5550;top:6314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">
                      <v:line id="Line 12945" o:spid="_x0000_s1165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"/>
                      <v:line id="Line 12946" o:spid="_x0000_s1166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"/>
                      <v:line id="Line 12947" o:spid="_x0000_s1167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"/>
                      <v:line id="Line 12948" o:spid="_x0000_s1168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"/>
                      <v:line id="Line 12949" o:spid="_x0000_s1169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"/>
                      <v:line id="Line 12950" o:spid="_x0000_s1170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"/>
                    </v:group>
                    <v:group id="Group 12951" o:spid="_x0000_s1171" style="position:absolute;left:5804;top:6314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">
                      <v:line id="Line 12952" o:spid="_x0000_s1172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"/>
                      <v:line id="Line 12953" o:spid="_x0000_s1173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"/>
                      <v:line id="Line 12954" o:spid="_x0000_s1174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"/>
                      <v:line id="Line 12955" o:spid="_x0000_s1175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"/>
                      <v:line id="Line 12956" o:spid="_x0000_s1176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"/>
                      <v:line id="Line 12957" o:spid="_x0000_s1177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"/>
                    </v:group>
                    <v:group id="Group 12958" o:spid="_x0000_s1178" style="position:absolute;left:6056;top:6314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">
                      <v:line id="Line 12959" o:spid="_x0000_s1179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"/>
                      <v:line id="Line 12960" o:spid="_x0000_s1180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"/>
                      <v:line id="Line 12961" o:spid="_x0000_s1181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"/>
                      <v:line id="Line 12962" o:spid="_x0000_s1182" href="http://blog.sina.com.cn/hfwq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" o:button="t"/>
                      <v:line id="Line 12963" o:spid="_x0000_s1183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"/>
                      <v:line id="Line 12964" o:spid="_x0000_s1184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"/>
                    </v:group>
                    <v:group id="Group 12965" o:spid="_x0000_s1185" style="position:absolute;left:6308;top:6308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">
                      <v:line id="Line 12966" o:spid="_x0000_s1186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"/>
                      <v:line id="Line 12967" o:spid="_x0000_s1187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"/>
                      <v:line id="Line 12968" o:spid="_x0000_s1188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"/>
                      <v:line id="Line 12969" o:spid="_x0000_s1189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"/>
                      <v:line id="Line 12970" o:spid="_x0000_s1190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"/>
                      <v:line id="Line 12971" o:spid="_x0000_s1191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"/>
                    </v:group>
                    <v:line id="Line 12972" o:spid="_x0000_s1192" style="position:absolute;visibility:visible;mso-wrap-style:square" from="6554,6329" to="6579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"/>
                  </v:group>
                  <v:line id="Line 12973" o:spid="_x0000_s1193" style="position:absolute;visibility:visible;mso-wrap-style:square" from="5786,3971" to="5788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" strokeweight="1pt"/>
                  <v:line id="Line 12974" o:spid="_x0000_s1194" style="position:absolute;visibility:visible;mso-wrap-style:square" from="5790,5858" to="5791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"/>
                  <v:rect id="Rectangle 12975" o:spid="_x0000_s1195" href="http://blog.sina.com.cn/hfwq" style="position:absolute;left:5578;top:6065;width:4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" o:button="t" fillcolor="black">
                    <v:fill r:id="rId150" o:title="" o:detectmouseclick="t" type="pattern"/>
                  </v:rect>
                  <v:rect id="Rectangle 12976" o:spid="_x0000_s1196" href="http://blog.sina.com.cn/hfwq" style="position:absolute;left:6338;top:4040;width:31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" o:button="t">
                    <v:fill o:detectmouseclick="t"/>
                  </v:rect>
                  <v:line id="Line 12977" o:spid="_x0000_s1197" style="position:absolute;visibility:visible;mso-wrap-style:square" from="5948,4169" to="6442,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">
                    <v:stroke endarrow="block" endarrowwidth="narrow"/>
                  </v:line>
                  <v:line id="Line 12978" o:spid="_x0000_s1198" style="position:absolute;visibility:visible;mso-wrap-style:square" from="5804,5858" to="6448,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">
                    <v:stroke endarrow="block" endarrowwidth="narrow"/>
                  </v:line>
                  <v:line id="Line 12979" o:spid="_x0000_s1199" style="position:absolute;visibility:visible;mso-wrap-style:square" from="5962,5003" to="6456,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">
                    <v:stroke endarrow="block" endarrowwidth="narrow"/>
                  </v:line>
                  <v:line id="Line 12980" o:spid="_x0000_s1200" style="position:absolute;visibility:visible;mso-wrap-style:square" from="5962,4445" to="6456,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">
                    <v:stroke endarrow="block" endarrowwidth="narrow"/>
                  </v:line>
                  <v:line id="Line 12981" o:spid="_x0000_s1201" style="position:absolute;visibility:visible;mso-wrap-style:square" from="5964,4712" to="6458,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">
                    <v:stroke endarrow="block" endarrowwidth="narrow"/>
                  </v:line>
                  <v:line id="Line 12982" o:spid="_x0000_s1202" style="position:absolute;visibility:visible;mso-wrap-style:square" from="5964,5558" to="6458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">
                    <v:stroke endarrow="block" endarrowwidth="narrow"/>
                  </v:line>
                  <v:line id="Line 12983" o:spid="_x0000_s1203" style="position:absolute;visibility:visible;mso-wrap-style:square" from="5966,5267" to="6460,5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">
                    <v:stroke endarrow="block" endarrowwidth="narrow"/>
                  </v:line>
                </v:group>
                <v:shape id="Text Box 12984" o:spid="_x0000_s1204" type="#_x0000_t202" style="position:absolute;left:6065;top:2458;width:22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" filled="f" stroked="f">
                  <v:textbox inset="0,0,0,0">
                    <w:txbxContent>
                      <w:p w14:paraId="68234D24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985" o:spid="_x0000_s1205" type="#_x0000_t202" style="position:absolute;left:6069;top:2249;width:228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" filled="f" stroked="f">
                  <v:textbox inset="0,0,0,0">
                    <w:txbxContent>
                      <w:p w14:paraId="70E7B240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2986" o:spid="_x0000_s1206" type="#_x0000_t202" style="position:absolute;left:6063;top:2671;width:22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" filled="f" stroked="f">
                  <v:textbox inset="0,0,0,0">
                    <w:txbxContent>
                      <w:p w14:paraId="4CF28968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987" o:spid="_x0000_s1207" type="#_x0000_t202" style="position:absolute;left:6065;top:2866;width:22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" filled="f" stroked="f">
                  <v:textbox inset="0,0,0,0">
                    <w:txbxContent>
                      <w:p w14:paraId="5B88C053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2988" o:spid="_x0000_s1208" type="#_x0000_t202" style="position:absolute;left:6065;top:3065;width:22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" filled="f" stroked="f">
                  <v:textbox inset="0,0,0,0">
                    <w:txbxContent>
                      <w:p w14:paraId="485A06D1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2989" o:spid="_x0000_s1209" type="#_x0000_t202" style="position:absolute;left:6065;top:3287;width:22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" filled="f" stroked="f">
                  <v:textbox inset="0,0,0,0">
                    <w:txbxContent>
                      <w:p w14:paraId="47052DC4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12990" o:spid="_x0000_s1210" type="#_x0000_t202" style="position:absolute;left:6063;top:3507;width:23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" filled="f" stroked="f">
                  <v:textbox inset="0,0,0,0">
                    <w:txbxContent>
                      <w:p w14:paraId="6381000F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12991" o:spid="_x0000_s1211" type="#_x0000_t202" style="position:absolute;left:6367;top:2184;width:227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" filled="f" stroked="f">
                  <v:textbox inset="0,0,0,0">
                    <w:txbxContent>
                      <w:p w14:paraId="0BE90E2B" w14:textId="77777777" w:rsidR="007D65B9" w:rsidRPr="00BE677E" w:rsidRDefault="007D65B9" w:rsidP="00E5039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992" o:spid="_x0000_s1212" type="#_x0000_t202" style="position:absolute;left:6301;top:1958;width:45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" filled="f" stroked="f">
                  <v:textbox inset="0,0,0,0">
                    <w:txbxContent>
                      <w:p w14:paraId="2502D22D" w14:textId="77777777" w:rsidR="007D65B9" w:rsidRPr="00BE677E" w:rsidRDefault="007D65B9" w:rsidP="00E50392">
                        <w:pPr>
                          <w:rPr>
                            <w:rFonts w:hint="eastAsia"/>
                            <w:b/>
                            <w:w w:val="90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b/>
                            <w:w w:val="90"/>
                            <w:sz w:val="18"/>
                            <w:szCs w:val="18"/>
                          </w:rPr>
                          <w:t>刻度尺</w:t>
                        </w:r>
                      </w:p>
                    </w:txbxContent>
                  </v:textbox>
                </v:shape>
                <v:shape id="Text Box 12993" o:spid="_x0000_s1213" type="#_x0000_t202" style="position:absolute;left:5932;top:3863;width:494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" filled="f" stroked="f">
                  <v:textbox inset="0,0,0,0">
                    <w:txbxContent>
                      <w:p w14:paraId="2A56D061" w14:textId="77777777" w:rsidR="007D65B9" w:rsidRPr="00BE677E" w:rsidRDefault="007D65B9" w:rsidP="00E50392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(a)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26C28" w:rsidRPr="006E7AFB">
        <w:rPr>
          <w:szCs w:val="21"/>
        </w:rPr>
        <w:t>某实验小组探究弹簧的劲度系数</w:t>
      </w:r>
      <w:r w:rsidR="003D72C6" w:rsidRPr="003D72C6">
        <w:rPr>
          <w:rFonts w:hint="eastAsia"/>
          <w:i/>
          <w:szCs w:val="21"/>
        </w:rPr>
        <w:t>k</w:t>
      </w:r>
      <w:r w:rsidR="00626C28" w:rsidRPr="006E7AFB">
        <w:rPr>
          <w:szCs w:val="21"/>
        </w:rPr>
        <w:t>与其长度（圈数）的关系。实验装置如图（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）所示；一均匀长弹簧竖直悬挂，</w:t>
      </w:r>
      <w:r w:rsidR="00626C28" w:rsidRPr="006E7AFB">
        <w:rPr>
          <w:szCs w:val="21"/>
        </w:rPr>
        <w:t>7</w:t>
      </w:r>
      <w:r w:rsidR="00626C28" w:rsidRPr="006E7AFB">
        <w:rPr>
          <w:szCs w:val="21"/>
        </w:rPr>
        <w:t>个指针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0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1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2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3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4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5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6</w:t>
      </w:r>
      <w:r w:rsidR="00626C28" w:rsidRPr="006E7AFB">
        <w:rPr>
          <w:szCs w:val="21"/>
        </w:rPr>
        <w:t>分别固定在弹簧上距悬点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10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20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30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40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50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圈处</w:t>
      </w:r>
      <w:r w:rsidR="005C719B">
        <w:rPr>
          <w:rFonts w:hint="eastAsia"/>
          <w:b/>
          <w:bCs/>
          <w:szCs w:val="21"/>
        </w:rPr>
        <w:t>；</w:t>
      </w:r>
      <w:r w:rsidR="00626C28" w:rsidRPr="006E7AFB">
        <w:rPr>
          <w:szCs w:val="21"/>
        </w:rPr>
        <w:t>通过旁边竖直放置的刻度尺，可以读出指针的位置，</w:t>
      </w:r>
      <w:r w:rsidR="00626C28" w:rsidRPr="005C719B">
        <w:rPr>
          <w:i/>
          <w:szCs w:val="21"/>
        </w:rPr>
        <w:t>P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szCs w:val="21"/>
        </w:rPr>
        <w:t>指同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刻度。设弹簧下端未挂重物时，各指针的位置记为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b/>
          <w:bCs/>
          <w:szCs w:val="21"/>
        </w:rPr>
        <w:t>;</w:t>
      </w:r>
      <w:r w:rsidR="00626C28" w:rsidRPr="006E7AFB">
        <w:rPr>
          <w:szCs w:val="21"/>
        </w:rPr>
        <w:t xml:space="preserve"> </w:t>
      </w:r>
      <w:r w:rsidR="00626C28" w:rsidRPr="006E7AFB">
        <w:rPr>
          <w:szCs w:val="21"/>
        </w:rPr>
        <w:t>挂有质量为</w:t>
      </w:r>
      <w:smartTag w:uri="urn:schemas-microsoft-com:office:smarttags" w:element="chmetcnv">
        <w:smartTagPr>
          <w:attr w:name="UnitName" w:val="kg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="00626C28" w:rsidRPr="006E7AFB">
          <w:rPr>
            <w:szCs w:val="21"/>
          </w:rPr>
          <w:t>0.100kg</w:t>
        </w:r>
      </w:smartTag>
      <w:r w:rsidR="00626C28" w:rsidRPr="006E7AFB">
        <w:rPr>
          <w:szCs w:val="21"/>
        </w:rPr>
        <w:t>的砝码时，各指针的位置记为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6E7AFB">
        <w:rPr>
          <w:szCs w:val="21"/>
        </w:rPr>
        <w:t>。测量结果及部分计算结果如下表所示（</w:t>
      </w:r>
      <w:r w:rsidR="00626C28" w:rsidRPr="005C719B">
        <w:rPr>
          <w:i/>
          <w:szCs w:val="21"/>
        </w:rPr>
        <w:t>n</w:t>
      </w:r>
      <w:r w:rsidR="00626C28" w:rsidRPr="006E7AFB">
        <w:rPr>
          <w:szCs w:val="21"/>
        </w:rPr>
        <w:t>为弹簧的圈数，取重力加速度为</w:t>
      </w:r>
      <w:r w:rsidR="00626C28" w:rsidRPr="006E7AFB">
        <w:rPr>
          <w:szCs w:val="21"/>
        </w:rPr>
        <w:t>9.80</w:t>
      </w:r>
      <w:r w:rsidR="00626C28" w:rsidRPr="006E7AFB">
        <w:rPr>
          <w:position w:val="-10"/>
          <w:szCs w:val="21"/>
        </w:rPr>
        <w:object w:dxaOrig="560" w:dyaOrig="360" w14:anchorId="377AB31C">
          <v:shape id="图片 19" o:spid="_x0000_i1084" type="#_x0000_t75" style="width:27.85pt;height:18.15pt" o:ole="">
            <v:imagedata r:id="rId151" o:title=""/>
          </v:shape>
          <o:OLEObject Type="Embed" ProgID="Equation.KSEE3" ShapeID="图片 19" DrawAspect="Content" ObjectID="_1803411681" r:id="rId152">
            <o:FieldCodes>\* MERGEFORMAT</o:FieldCodes>
          </o:OLEObject>
        </w:object>
      </w:r>
      <w:r w:rsidR="00626C28" w:rsidRPr="006E7AFB">
        <w:rPr>
          <w:szCs w:val="21"/>
        </w:rPr>
        <w:t>）。已知实验所用弹簧总圈数为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，整个弹簧的自由长度为</w:t>
      </w:r>
      <w:smartTag w:uri="urn:schemas-microsoft-com:office:smarttags" w:element="chmetcnv">
        <w:smartTagPr>
          <w:attr w:name="UnitName" w:val="cm"/>
          <w:attr w:name="SourceValue" w:val="11.88"/>
          <w:attr w:name="HasSpace" w:val="False"/>
          <w:attr w:name="Negative" w:val="False"/>
          <w:attr w:name="NumberType" w:val="1"/>
          <w:attr w:name="TCSC" w:val="0"/>
        </w:smartTagPr>
        <w:r w:rsidR="00626C28" w:rsidRPr="006E7AFB">
          <w:rPr>
            <w:szCs w:val="21"/>
          </w:rPr>
          <w:t>11.88cm</w:t>
        </w:r>
      </w:smartTag>
      <w:r w:rsidR="00626C28" w:rsidRPr="006E7AFB">
        <w:rPr>
          <w:szCs w:val="21"/>
        </w:rPr>
        <w:t>。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1039"/>
        <w:gridCol w:w="1040"/>
        <w:gridCol w:w="1039"/>
        <w:gridCol w:w="1040"/>
        <w:gridCol w:w="1039"/>
        <w:gridCol w:w="1040"/>
      </w:tblGrid>
      <w:tr w:rsidR="005C719B" w:rsidRPr="00E66407" w14:paraId="12DDBC15" w14:textId="77777777" w:rsidTr="00E66407">
        <w:tc>
          <w:tcPr>
            <w:tcW w:w="1218" w:type="dxa"/>
            <w:shd w:val="clear" w:color="auto" w:fill="auto"/>
          </w:tcPr>
          <w:p w14:paraId="2FED52A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39" w:type="dxa"/>
            <w:shd w:val="clear" w:color="auto" w:fill="auto"/>
          </w:tcPr>
          <w:p w14:paraId="3E895BA3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szCs w:val="21"/>
                <w:vertAlign w:val="subscript"/>
              </w:rPr>
              <w:t>1</w:t>
            </w:r>
          </w:p>
        </w:tc>
        <w:tc>
          <w:tcPr>
            <w:tcW w:w="1040" w:type="dxa"/>
            <w:shd w:val="clear" w:color="auto" w:fill="auto"/>
          </w:tcPr>
          <w:p w14:paraId="368D5D2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683C3C7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1040" w:type="dxa"/>
            <w:shd w:val="clear" w:color="auto" w:fill="auto"/>
          </w:tcPr>
          <w:p w14:paraId="69E8BF7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14:paraId="21069D23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5</w:t>
            </w:r>
          </w:p>
        </w:tc>
        <w:tc>
          <w:tcPr>
            <w:tcW w:w="1040" w:type="dxa"/>
            <w:shd w:val="clear" w:color="auto" w:fill="auto"/>
          </w:tcPr>
          <w:p w14:paraId="15C71E2F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6</w:t>
            </w:r>
          </w:p>
        </w:tc>
      </w:tr>
      <w:tr w:rsidR="005C719B" w:rsidRPr="00E66407" w14:paraId="783D159D" w14:textId="77777777" w:rsidTr="00E66407">
        <w:tc>
          <w:tcPr>
            <w:tcW w:w="1218" w:type="dxa"/>
            <w:shd w:val="clear" w:color="auto" w:fill="auto"/>
          </w:tcPr>
          <w:p w14:paraId="5F851E49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  <w:vertAlign w:val="subscript"/>
              </w:rPr>
              <w:t>0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10E7BA41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2.04</w:t>
            </w:r>
          </w:p>
        </w:tc>
        <w:tc>
          <w:tcPr>
            <w:tcW w:w="1040" w:type="dxa"/>
            <w:shd w:val="clear" w:color="auto" w:fill="auto"/>
          </w:tcPr>
          <w:p w14:paraId="24E0FA06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4.06</w:t>
            </w:r>
          </w:p>
        </w:tc>
        <w:tc>
          <w:tcPr>
            <w:tcW w:w="1039" w:type="dxa"/>
            <w:shd w:val="clear" w:color="auto" w:fill="auto"/>
          </w:tcPr>
          <w:p w14:paraId="65E48AA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6.06</w:t>
            </w:r>
          </w:p>
        </w:tc>
        <w:tc>
          <w:tcPr>
            <w:tcW w:w="1040" w:type="dxa"/>
            <w:shd w:val="clear" w:color="auto" w:fill="auto"/>
          </w:tcPr>
          <w:p w14:paraId="0BA8E82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8.05</w:t>
            </w:r>
          </w:p>
        </w:tc>
        <w:tc>
          <w:tcPr>
            <w:tcW w:w="1039" w:type="dxa"/>
            <w:shd w:val="clear" w:color="auto" w:fill="auto"/>
          </w:tcPr>
          <w:p w14:paraId="69DF5A83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10.03</w:t>
            </w:r>
          </w:p>
        </w:tc>
        <w:tc>
          <w:tcPr>
            <w:tcW w:w="1040" w:type="dxa"/>
            <w:shd w:val="clear" w:color="auto" w:fill="auto"/>
          </w:tcPr>
          <w:p w14:paraId="38A049D4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12.01</w:t>
            </w:r>
          </w:p>
        </w:tc>
      </w:tr>
      <w:tr w:rsidR="005C719B" w:rsidRPr="00E66407" w14:paraId="09EF8B92" w14:textId="77777777" w:rsidTr="00E66407">
        <w:tc>
          <w:tcPr>
            <w:tcW w:w="1218" w:type="dxa"/>
            <w:shd w:val="clear" w:color="auto" w:fill="auto"/>
          </w:tcPr>
          <w:p w14:paraId="5A7332CD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1070CB9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2.64</w:t>
            </w:r>
          </w:p>
        </w:tc>
        <w:tc>
          <w:tcPr>
            <w:tcW w:w="1040" w:type="dxa"/>
            <w:shd w:val="clear" w:color="auto" w:fill="auto"/>
          </w:tcPr>
          <w:p w14:paraId="523F805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5.26</w:t>
            </w:r>
          </w:p>
        </w:tc>
        <w:tc>
          <w:tcPr>
            <w:tcW w:w="1039" w:type="dxa"/>
            <w:shd w:val="clear" w:color="auto" w:fill="auto"/>
          </w:tcPr>
          <w:p w14:paraId="692BD961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7.81</w:t>
            </w:r>
          </w:p>
        </w:tc>
        <w:tc>
          <w:tcPr>
            <w:tcW w:w="1040" w:type="dxa"/>
            <w:shd w:val="clear" w:color="auto" w:fill="auto"/>
          </w:tcPr>
          <w:p w14:paraId="523F5287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10.30</w:t>
            </w:r>
          </w:p>
        </w:tc>
        <w:tc>
          <w:tcPr>
            <w:tcW w:w="1039" w:type="dxa"/>
            <w:shd w:val="clear" w:color="auto" w:fill="auto"/>
          </w:tcPr>
          <w:p w14:paraId="624DDB49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12.93</w:t>
            </w:r>
          </w:p>
        </w:tc>
        <w:tc>
          <w:tcPr>
            <w:tcW w:w="1040" w:type="dxa"/>
            <w:shd w:val="clear" w:color="auto" w:fill="auto"/>
          </w:tcPr>
          <w:p w14:paraId="5FE25BFB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15.41</w:t>
            </w:r>
          </w:p>
        </w:tc>
      </w:tr>
      <w:tr w:rsidR="005C719B" w:rsidRPr="00E66407" w14:paraId="30F550FB" w14:textId="77777777" w:rsidTr="00E66407">
        <w:tc>
          <w:tcPr>
            <w:tcW w:w="1218" w:type="dxa"/>
            <w:shd w:val="clear" w:color="auto" w:fill="auto"/>
          </w:tcPr>
          <w:p w14:paraId="45CA1C4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i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n</w:t>
            </w:r>
          </w:p>
        </w:tc>
        <w:tc>
          <w:tcPr>
            <w:tcW w:w="1039" w:type="dxa"/>
            <w:shd w:val="clear" w:color="auto" w:fill="auto"/>
          </w:tcPr>
          <w:p w14:paraId="75ABD17E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</w:t>
            </w:r>
          </w:p>
        </w:tc>
        <w:tc>
          <w:tcPr>
            <w:tcW w:w="1040" w:type="dxa"/>
            <w:shd w:val="clear" w:color="auto" w:fill="auto"/>
          </w:tcPr>
          <w:p w14:paraId="5B90B8B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20</w:t>
            </w:r>
          </w:p>
        </w:tc>
        <w:tc>
          <w:tcPr>
            <w:tcW w:w="1039" w:type="dxa"/>
            <w:shd w:val="clear" w:color="auto" w:fill="auto"/>
          </w:tcPr>
          <w:p w14:paraId="5A0B650D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30</w:t>
            </w:r>
          </w:p>
        </w:tc>
        <w:tc>
          <w:tcPr>
            <w:tcW w:w="1040" w:type="dxa"/>
            <w:shd w:val="clear" w:color="auto" w:fill="auto"/>
          </w:tcPr>
          <w:p w14:paraId="02308762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40</w:t>
            </w:r>
          </w:p>
        </w:tc>
        <w:tc>
          <w:tcPr>
            <w:tcW w:w="1039" w:type="dxa"/>
            <w:shd w:val="clear" w:color="auto" w:fill="auto"/>
          </w:tcPr>
          <w:p w14:paraId="1AC65E0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50</w:t>
            </w:r>
          </w:p>
        </w:tc>
        <w:tc>
          <w:tcPr>
            <w:tcW w:w="1040" w:type="dxa"/>
            <w:shd w:val="clear" w:color="auto" w:fill="auto"/>
          </w:tcPr>
          <w:p w14:paraId="4712A29E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60</w:t>
            </w:r>
          </w:p>
        </w:tc>
      </w:tr>
      <w:tr w:rsidR="005C719B" w:rsidRPr="00E66407" w14:paraId="4CDE99A9" w14:textId="77777777" w:rsidTr="00E66407">
        <w:tc>
          <w:tcPr>
            <w:tcW w:w="1218" w:type="dxa"/>
            <w:shd w:val="clear" w:color="auto" w:fill="auto"/>
          </w:tcPr>
          <w:p w14:paraId="4E306EE5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k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N/m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331B2C7F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163</w:t>
            </w:r>
          </w:p>
        </w:tc>
        <w:tc>
          <w:tcPr>
            <w:tcW w:w="1040" w:type="dxa"/>
            <w:shd w:val="clear" w:color="auto" w:fill="auto"/>
          </w:tcPr>
          <w:p w14:paraId="3486CDCB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1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①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14:paraId="3291AD6D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56.0</w:t>
            </w:r>
          </w:p>
        </w:tc>
        <w:tc>
          <w:tcPr>
            <w:tcW w:w="1040" w:type="dxa"/>
            <w:shd w:val="clear" w:color="auto" w:fill="auto"/>
          </w:tcPr>
          <w:p w14:paraId="19B70FC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43.6</w:t>
            </w:r>
          </w:p>
        </w:tc>
        <w:tc>
          <w:tcPr>
            <w:tcW w:w="1039" w:type="dxa"/>
            <w:shd w:val="clear" w:color="auto" w:fill="auto"/>
          </w:tcPr>
          <w:p w14:paraId="1EE535B0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33.8</w:t>
            </w:r>
          </w:p>
        </w:tc>
        <w:tc>
          <w:tcPr>
            <w:tcW w:w="1040" w:type="dxa"/>
            <w:shd w:val="clear" w:color="auto" w:fill="auto"/>
          </w:tcPr>
          <w:p w14:paraId="5A49661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28.8</w:t>
            </w:r>
          </w:p>
        </w:tc>
      </w:tr>
      <w:tr w:rsidR="005C719B" w:rsidRPr="00E66407" w14:paraId="6D5AD3FF" w14:textId="77777777" w:rsidTr="00E66407">
        <w:tc>
          <w:tcPr>
            <w:tcW w:w="1218" w:type="dxa"/>
            <w:shd w:val="clear" w:color="auto" w:fill="auto"/>
          </w:tcPr>
          <w:p w14:paraId="12B9B44D" w14:textId="77777777" w:rsidR="005C719B" w:rsidRPr="00E66407" w:rsidRDefault="00AA6B6E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</w:t>
            </w:r>
            <w:r w:rsidR="005C719B" w:rsidRPr="00E66407">
              <w:rPr>
                <w:rFonts w:hint="eastAsia"/>
                <w:i/>
                <w:szCs w:val="21"/>
              </w:rPr>
              <w:t>/k</w:t>
            </w:r>
            <w:r w:rsidR="005C719B" w:rsidRPr="00E66407">
              <w:rPr>
                <w:rFonts w:hint="eastAsia"/>
                <w:szCs w:val="21"/>
              </w:rPr>
              <w:t>（</w:t>
            </w:r>
            <w:r w:rsidR="005C719B" w:rsidRPr="00E66407">
              <w:rPr>
                <w:rFonts w:hint="eastAsia"/>
                <w:szCs w:val="21"/>
              </w:rPr>
              <w:t>m / N</w:t>
            </w:r>
            <w:r w:rsidR="005C719B"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7946A185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0.0061</w:t>
            </w:r>
          </w:p>
        </w:tc>
        <w:tc>
          <w:tcPr>
            <w:tcW w:w="1040" w:type="dxa"/>
            <w:shd w:val="clear" w:color="auto" w:fill="auto"/>
          </w:tcPr>
          <w:p w14:paraId="25AF6A52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2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②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14:paraId="558EA122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0.0179</w:t>
            </w:r>
          </w:p>
        </w:tc>
        <w:tc>
          <w:tcPr>
            <w:tcW w:w="1040" w:type="dxa"/>
            <w:shd w:val="clear" w:color="auto" w:fill="auto"/>
          </w:tcPr>
          <w:p w14:paraId="5BC86AEB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0.0229</w:t>
            </w:r>
          </w:p>
        </w:tc>
        <w:tc>
          <w:tcPr>
            <w:tcW w:w="1039" w:type="dxa"/>
            <w:shd w:val="clear" w:color="auto" w:fill="auto"/>
          </w:tcPr>
          <w:p w14:paraId="32BAA3D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0.0296</w:t>
            </w:r>
          </w:p>
        </w:tc>
        <w:tc>
          <w:tcPr>
            <w:tcW w:w="1040" w:type="dxa"/>
            <w:shd w:val="clear" w:color="auto" w:fill="auto"/>
          </w:tcPr>
          <w:p w14:paraId="3D2C7394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0.0347</w:t>
            </w:r>
          </w:p>
        </w:tc>
      </w:tr>
    </w:tbl>
    <w:p w14:paraId="5083D8AB" w14:textId="77777777" w:rsidR="00626C28" w:rsidRPr="006E7AFB" w:rsidRDefault="00B71B90" w:rsidP="00B71B90">
      <w:pPr>
        <w:snapToGrid w:val="0"/>
        <w:ind w:firstLineChars="150" w:firstLine="315"/>
        <w:rPr>
          <w:rFonts w:eastAsia="新宋体"/>
          <w:szCs w:val="21"/>
        </w:rPr>
      </w:pPr>
      <w:r>
        <w:rPr>
          <w:rFonts w:eastAsia="新宋体" w:hint="eastAsia"/>
          <w:szCs w:val="21"/>
        </w:rPr>
        <w:t>（</w:t>
      </w:r>
      <w:r w:rsidR="00626C28" w:rsidRPr="006E7AFB">
        <w:rPr>
          <w:rFonts w:eastAsia="新宋体"/>
          <w:szCs w:val="21"/>
        </w:rPr>
        <w:t>1</w:t>
      </w:r>
      <w:r w:rsidR="00626C28" w:rsidRPr="006E7AFB">
        <w:rPr>
          <w:rFonts w:eastAsia="新宋体"/>
          <w:szCs w:val="21"/>
        </w:rPr>
        <w:t>）将表中数据补充完整：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1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①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>，</w:t>
      </w:r>
      <w:r w:rsidR="00626C28" w:rsidRPr="006E7AFB">
        <w:rPr>
          <w:rFonts w:eastAsia="新宋体"/>
          <w:szCs w:val="21"/>
        </w:rPr>
        <w:t xml:space="preserve">  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2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②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 xml:space="preserve"> </w:t>
      </w:r>
      <w:r w:rsidR="00626C28" w:rsidRPr="006E7AFB">
        <w:rPr>
          <w:rFonts w:eastAsia="新宋体"/>
          <w:szCs w:val="21"/>
        </w:rPr>
        <w:t>。</w:t>
      </w:r>
    </w:p>
    <w:p w14:paraId="6D1BFBD9" w14:textId="77777777" w:rsidR="00626C28" w:rsidRDefault="00626C28" w:rsidP="00B71B90">
      <w:pPr>
        <w:snapToGrid w:val="0"/>
        <w:ind w:firstLineChars="150" w:firstLine="315"/>
        <w:rPr>
          <w:rFonts w:eastAsia="新宋体" w:hint="eastAsia"/>
          <w:color w:val="000000"/>
          <w:szCs w:val="21"/>
        </w:rPr>
      </w:pPr>
      <w:r w:rsidRPr="006E7AFB">
        <w:rPr>
          <w:rFonts w:eastAsia="新宋体"/>
          <w:szCs w:val="21"/>
        </w:rPr>
        <w:t>（</w:t>
      </w:r>
      <w:r w:rsidRPr="006E7AFB">
        <w:rPr>
          <w:rFonts w:eastAsia="新宋体"/>
          <w:szCs w:val="21"/>
        </w:rPr>
        <w:t>2</w:t>
      </w:r>
      <w:r w:rsidRPr="006E7AFB">
        <w:rPr>
          <w:rFonts w:eastAsia="新宋体"/>
          <w:szCs w:val="21"/>
        </w:rPr>
        <w:t>）以</w:t>
      </w:r>
      <w:r w:rsidRPr="00CC196E">
        <w:rPr>
          <w:rFonts w:eastAsia="新宋体"/>
          <w:i/>
          <w:szCs w:val="21"/>
        </w:rPr>
        <w:t>n</w:t>
      </w:r>
      <w:r w:rsidRPr="006E7AFB">
        <w:rPr>
          <w:rFonts w:eastAsia="新宋体"/>
          <w:szCs w:val="21"/>
        </w:rPr>
        <w:t>为横坐标，</w:t>
      </w:r>
      <w:r w:rsidRPr="006E7AFB">
        <w:rPr>
          <w:rFonts w:eastAsia="新宋体"/>
          <w:color w:val="000000"/>
          <w:szCs w:val="21"/>
        </w:rPr>
        <w:t>1/k</w:t>
      </w:r>
      <w:r w:rsidRPr="006E7AFB">
        <w:rPr>
          <w:rFonts w:eastAsia="新宋体"/>
          <w:color w:val="000000"/>
          <w:szCs w:val="21"/>
        </w:rPr>
        <w:t>为纵坐标，在图（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）给出的坐标纸上画出</w:t>
      </w:r>
      <w:r w:rsidRPr="006E7AFB">
        <w:rPr>
          <w:rFonts w:eastAsia="新宋体"/>
          <w:color w:val="000000"/>
          <w:szCs w:val="21"/>
        </w:rPr>
        <w:t>1/k-</w:t>
      </w:r>
      <w:r w:rsidRPr="00CC196E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图像。</w:t>
      </w:r>
    </w:p>
    <w:p w14:paraId="6599AAF7" w14:textId="0E68051F" w:rsidR="00E50392" w:rsidRPr="006E7AFB" w:rsidRDefault="001A76C2" w:rsidP="00A46A6E">
      <w:pPr>
        <w:snapToGrid w:val="0"/>
        <w:jc w:val="center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090D9226" wp14:editId="371DD458">
                <wp:extent cx="3503295" cy="2225675"/>
                <wp:effectExtent l="0" t="0" r="3175" b="3175"/>
                <wp:docPr id="246482699" name="Group 12994">
                  <a:hlinkClick xmlns:a="http://schemas.openxmlformats.org/drawingml/2006/main" r:id="rId7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3295" cy="2225675"/>
                          <a:chOff x="4040" y="4613"/>
                          <a:chExt cx="5517" cy="3505"/>
                        </a:xfrm>
                      </wpg:grpSpPr>
                      <wps:wsp>
                        <wps:cNvPr id="1800151410" name="Text Box 12995"/>
                        <wps:cNvSpPr txBox="1">
                          <a:spLocks noChangeArrowheads="1"/>
                        </wps:cNvSpPr>
                        <wps:spPr bwMode="auto">
                          <a:xfrm>
                            <a:off x="4654" y="7604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85833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541383341" name="Group 12996"/>
                        <wpg:cNvGrpSpPr>
                          <a:grpSpLocks/>
                        </wpg:cNvGrpSpPr>
                        <wpg:grpSpPr bwMode="auto">
                          <a:xfrm>
                            <a:off x="4778" y="4656"/>
                            <a:ext cx="4707" cy="3018"/>
                            <a:chOff x="4778" y="4656"/>
                            <a:chExt cx="4707" cy="3018"/>
                          </a:xfrm>
                        </wpg:grpSpPr>
                        <wpg:grpSp>
                          <wpg:cNvPr id="134574036" name="Group 12997"/>
                          <wpg:cNvGrpSpPr>
                            <a:grpSpLocks/>
                          </wpg:cNvGrpSpPr>
                          <wpg:grpSpPr bwMode="auto">
                            <a:xfrm>
                              <a:off x="4778" y="4951"/>
                              <a:ext cx="4418" cy="2718"/>
                              <a:chOff x="2400" y="2400"/>
                              <a:chExt cx="10400" cy="6400"/>
                            </a:xfrm>
                          </wpg:grpSpPr>
                          <wps:wsp>
                            <wps:cNvPr id="189219813" name="Freeform 12998"/>
                            <wps:cNvSpPr>
                              <a:spLocks/>
                            </wps:cNvSpPr>
                            <wps:spPr bwMode="auto">
                              <a:xfrm>
                                <a:off x="2400" y="2400"/>
                                <a:ext cx="10400" cy="6400"/>
                              </a:xfrm>
                              <a:custGeom>
                                <a:avLst/>
                                <a:gdLst>
                                  <a:gd name="T0" fmla="*/ 10400 w 10400"/>
                                  <a:gd name="T1" fmla="*/ 0 h 6400"/>
                                  <a:gd name="T2" fmla="*/ 0 w 10400"/>
                                  <a:gd name="T3" fmla="*/ 160 h 6400"/>
                                  <a:gd name="T4" fmla="*/ 10400 w 10400"/>
                                  <a:gd name="T5" fmla="*/ 320 h 6400"/>
                                  <a:gd name="T6" fmla="*/ 0 w 10400"/>
                                  <a:gd name="T7" fmla="*/ 480 h 6400"/>
                                  <a:gd name="T8" fmla="*/ 10400 w 10400"/>
                                  <a:gd name="T9" fmla="*/ 640 h 6400"/>
                                  <a:gd name="T10" fmla="*/ 0 w 10400"/>
                                  <a:gd name="T11" fmla="*/ 800 h 6400"/>
                                  <a:gd name="T12" fmla="*/ 10400 w 10400"/>
                                  <a:gd name="T13" fmla="*/ 960 h 6400"/>
                                  <a:gd name="T14" fmla="*/ 0 w 10400"/>
                                  <a:gd name="T15" fmla="*/ 1120 h 6400"/>
                                  <a:gd name="T16" fmla="*/ 10400 w 10400"/>
                                  <a:gd name="T17" fmla="*/ 1280 h 6400"/>
                                  <a:gd name="T18" fmla="*/ 0 w 10400"/>
                                  <a:gd name="T19" fmla="*/ 1440 h 6400"/>
                                  <a:gd name="T20" fmla="*/ 10400 w 10400"/>
                                  <a:gd name="T21" fmla="*/ 1600 h 6400"/>
                                  <a:gd name="T22" fmla="*/ 0 w 10400"/>
                                  <a:gd name="T23" fmla="*/ 1760 h 6400"/>
                                  <a:gd name="T24" fmla="*/ 10400 w 10400"/>
                                  <a:gd name="T25" fmla="*/ 1920 h 6400"/>
                                  <a:gd name="T26" fmla="*/ 0 w 10400"/>
                                  <a:gd name="T27" fmla="*/ 2080 h 6400"/>
                                  <a:gd name="T28" fmla="*/ 10400 w 10400"/>
                                  <a:gd name="T29" fmla="*/ 2240 h 6400"/>
                                  <a:gd name="T30" fmla="*/ 0 w 10400"/>
                                  <a:gd name="T31" fmla="*/ 2400 h 6400"/>
                                  <a:gd name="T32" fmla="*/ 10400 w 10400"/>
                                  <a:gd name="T33" fmla="*/ 2560 h 6400"/>
                                  <a:gd name="T34" fmla="*/ 0 w 10400"/>
                                  <a:gd name="T35" fmla="*/ 2720 h 6400"/>
                                  <a:gd name="T36" fmla="*/ 10400 w 10400"/>
                                  <a:gd name="T37" fmla="*/ 2880 h 6400"/>
                                  <a:gd name="T38" fmla="*/ 0 w 10400"/>
                                  <a:gd name="T39" fmla="*/ 3040 h 6400"/>
                                  <a:gd name="T40" fmla="*/ 10400 w 10400"/>
                                  <a:gd name="T41" fmla="*/ 3200 h 6400"/>
                                  <a:gd name="T42" fmla="*/ 0 w 10400"/>
                                  <a:gd name="T43" fmla="*/ 3360 h 6400"/>
                                  <a:gd name="T44" fmla="*/ 10400 w 10400"/>
                                  <a:gd name="T45" fmla="*/ 3520 h 6400"/>
                                  <a:gd name="T46" fmla="*/ 0 w 10400"/>
                                  <a:gd name="T47" fmla="*/ 3680 h 6400"/>
                                  <a:gd name="T48" fmla="*/ 10400 w 10400"/>
                                  <a:gd name="T49" fmla="*/ 3840 h 6400"/>
                                  <a:gd name="T50" fmla="*/ 0 w 10400"/>
                                  <a:gd name="T51" fmla="*/ 4000 h 6400"/>
                                  <a:gd name="T52" fmla="*/ 10400 w 10400"/>
                                  <a:gd name="T53" fmla="*/ 4160 h 6400"/>
                                  <a:gd name="T54" fmla="*/ 0 w 10400"/>
                                  <a:gd name="T55" fmla="*/ 4320 h 6400"/>
                                  <a:gd name="T56" fmla="*/ 10400 w 10400"/>
                                  <a:gd name="T57" fmla="*/ 4480 h 6400"/>
                                  <a:gd name="T58" fmla="*/ 0 w 10400"/>
                                  <a:gd name="T59" fmla="*/ 4640 h 6400"/>
                                  <a:gd name="T60" fmla="*/ 10400 w 10400"/>
                                  <a:gd name="T61" fmla="*/ 4800 h 6400"/>
                                  <a:gd name="T62" fmla="*/ 0 w 10400"/>
                                  <a:gd name="T63" fmla="*/ 4960 h 6400"/>
                                  <a:gd name="T64" fmla="*/ 10400 w 10400"/>
                                  <a:gd name="T65" fmla="*/ 5120 h 6400"/>
                                  <a:gd name="T66" fmla="*/ 0 w 10400"/>
                                  <a:gd name="T67" fmla="*/ 5280 h 6400"/>
                                  <a:gd name="T68" fmla="*/ 10400 w 10400"/>
                                  <a:gd name="T69" fmla="*/ 5440 h 6400"/>
                                  <a:gd name="T70" fmla="*/ 0 w 10400"/>
                                  <a:gd name="T71" fmla="*/ 5600 h 6400"/>
                                  <a:gd name="T72" fmla="*/ 10400 w 10400"/>
                                  <a:gd name="T73" fmla="*/ 5760 h 6400"/>
                                  <a:gd name="T74" fmla="*/ 0 w 10400"/>
                                  <a:gd name="T75" fmla="*/ 5920 h 6400"/>
                                  <a:gd name="T76" fmla="*/ 10400 w 10400"/>
                                  <a:gd name="T77" fmla="*/ 6080 h 6400"/>
                                  <a:gd name="T78" fmla="*/ 0 w 10400"/>
                                  <a:gd name="T79" fmla="*/ 6240 h 6400"/>
                                  <a:gd name="T80" fmla="*/ 10400 w 10400"/>
                                  <a:gd name="T81" fmla="*/ 6400 h 64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0400" h="6400">
                                    <a:moveTo>
                                      <a:pt x="0" y="0"/>
                                    </a:moveTo>
                                    <a:lnTo>
                                      <a:pt x="10400" y="0"/>
                                    </a:lnTo>
                                    <a:lnTo>
                                      <a:pt x="10400" y="160"/>
                                    </a:lnTo>
                                    <a:lnTo>
                                      <a:pt x="0" y="160"/>
                                    </a:lnTo>
                                    <a:lnTo>
                                      <a:pt x="0" y="320"/>
                                    </a:lnTo>
                                    <a:lnTo>
                                      <a:pt x="10400" y="320"/>
                                    </a:lnTo>
                                    <a:lnTo>
                                      <a:pt x="10400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640"/>
                                    </a:lnTo>
                                    <a:lnTo>
                                      <a:pt x="10400" y="640"/>
                                    </a:lnTo>
                                    <a:lnTo>
                                      <a:pt x="10400" y="800"/>
                                    </a:lnTo>
                                    <a:lnTo>
                                      <a:pt x="0" y="800"/>
                                    </a:lnTo>
                                    <a:lnTo>
                                      <a:pt x="0" y="960"/>
                                    </a:lnTo>
                                    <a:lnTo>
                                      <a:pt x="10400" y="960"/>
                                    </a:lnTo>
                                    <a:lnTo>
                                      <a:pt x="10400" y="1120"/>
                                    </a:lnTo>
                                    <a:lnTo>
                                      <a:pt x="0" y="1120"/>
                                    </a:lnTo>
                                    <a:lnTo>
                                      <a:pt x="0" y="1280"/>
                                    </a:lnTo>
                                    <a:lnTo>
                                      <a:pt x="10400" y="1280"/>
                                    </a:lnTo>
                                    <a:lnTo>
                                      <a:pt x="10400" y="1440"/>
                                    </a:lnTo>
                                    <a:lnTo>
                                      <a:pt x="0" y="1440"/>
                                    </a:lnTo>
                                    <a:lnTo>
                                      <a:pt x="0" y="1600"/>
                                    </a:lnTo>
                                    <a:lnTo>
                                      <a:pt x="10400" y="1600"/>
                                    </a:lnTo>
                                    <a:lnTo>
                                      <a:pt x="10400" y="1760"/>
                                    </a:lnTo>
                                    <a:lnTo>
                                      <a:pt x="0" y="1760"/>
                                    </a:lnTo>
                                    <a:lnTo>
                                      <a:pt x="0" y="1920"/>
                                    </a:lnTo>
                                    <a:lnTo>
                                      <a:pt x="10400" y="1920"/>
                                    </a:lnTo>
                                    <a:lnTo>
                                      <a:pt x="10400" y="2080"/>
                                    </a:lnTo>
                                    <a:lnTo>
                                      <a:pt x="0" y="2080"/>
                                    </a:lnTo>
                                    <a:lnTo>
                                      <a:pt x="0" y="2240"/>
                                    </a:lnTo>
                                    <a:lnTo>
                                      <a:pt x="10400" y="2240"/>
                                    </a:lnTo>
                                    <a:lnTo>
                                      <a:pt x="10400" y="2400"/>
                                    </a:lnTo>
                                    <a:lnTo>
                                      <a:pt x="0" y="2400"/>
                                    </a:lnTo>
                                    <a:lnTo>
                                      <a:pt x="0" y="2560"/>
                                    </a:lnTo>
                                    <a:lnTo>
                                      <a:pt x="10400" y="2560"/>
                                    </a:lnTo>
                                    <a:lnTo>
                                      <a:pt x="10400" y="2720"/>
                                    </a:lnTo>
                                    <a:lnTo>
                                      <a:pt x="0" y="2720"/>
                                    </a:lnTo>
                                    <a:lnTo>
                                      <a:pt x="0" y="2880"/>
                                    </a:lnTo>
                                    <a:lnTo>
                                      <a:pt x="10400" y="2880"/>
                                    </a:lnTo>
                                    <a:lnTo>
                                      <a:pt x="10400" y="3040"/>
                                    </a:lnTo>
                                    <a:lnTo>
                                      <a:pt x="0" y="3040"/>
                                    </a:lnTo>
                                    <a:lnTo>
                                      <a:pt x="0" y="3200"/>
                                    </a:lnTo>
                                    <a:lnTo>
                                      <a:pt x="10400" y="3200"/>
                                    </a:lnTo>
                                    <a:lnTo>
                                      <a:pt x="10400" y="3360"/>
                                    </a:lnTo>
                                    <a:lnTo>
                                      <a:pt x="0" y="3360"/>
                                    </a:lnTo>
                                    <a:lnTo>
                                      <a:pt x="0" y="3520"/>
                                    </a:lnTo>
                                    <a:lnTo>
                                      <a:pt x="10400" y="3520"/>
                                    </a:lnTo>
                                    <a:lnTo>
                                      <a:pt x="10400" y="3680"/>
                                    </a:lnTo>
                                    <a:lnTo>
                                      <a:pt x="0" y="3680"/>
                                    </a:lnTo>
                                    <a:lnTo>
                                      <a:pt x="0" y="3840"/>
                                    </a:lnTo>
                                    <a:lnTo>
                                      <a:pt x="10400" y="3840"/>
                                    </a:lnTo>
                                    <a:lnTo>
                                      <a:pt x="10400" y="4000"/>
                                    </a:lnTo>
                                    <a:lnTo>
                                      <a:pt x="0" y="4000"/>
                                    </a:lnTo>
                                    <a:lnTo>
                                      <a:pt x="0" y="4160"/>
                                    </a:lnTo>
                                    <a:lnTo>
                                      <a:pt x="10400" y="4160"/>
                                    </a:lnTo>
                                    <a:lnTo>
                                      <a:pt x="10400" y="4320"/>
                                    </a:lnTo>
                                    <a:lnTo>
                                      <a:pt x="0" y="4320"/>
                                    </a:lnTo>
                                    <a:lnTo>
                                      <a:pt x="0" y="4480"/>
                                    </a:lnTo>
                                    <a:lnTo>
                                      <a:pt x="10400" y="4480"/>
                                    </a:lnTo>
                                    <a:lnTo>
                                      <a:pt x="10400" y="4640"/>
                                    </a:lnTo>
                                    <a:lnTo>
                                      <a:pt x="0" y="4640"/>
                                    </a:lnTo>
                                    <a:lnTo>
                                      <a:pt x="0" y="4800"/>
                                    </a:lnTo>
                                    <a:lnTo>
                                      <a:pt x="10400" y="4800"/>
                                    </a:lnTo>
                                    <a:lnTo>
                                      <a:pt x="10400" y="4960"/>
                                    </a:lnTo>
                                    <a:lnTo>
                                      <a:pt x="0" y="4960"/>
                                    </a:lnTo>
                                    <a:lnTo>
                                      <a:pt x="0" y="5120"/>
                                    </a:lnTo>
                                    <a:lnTo>
                                      <a:pt x="10400" y="5120"/>
                                    </a:lnTo>
                                    <a:lnTo>
                                      <a:pt x="10400" y="5280"/>
                                    </a:lnTo>
                                    <a:lnTo>
                                      <a:pt x="0" y="5280"/>
                                    </a:lnTo>
                                    <a:lnTo>
                                      <a:pt x="0" y="5440"/>
                                    </a:lnTo>
                                    <a:lnTo>
                                      <a:pt x="10400" y="5440"/>
                                    </a:lnTo>
                                    <a:lnTo>
                                      <a:pt x="10400" y="5600"/>
                                    </a:lnTo>
                                    <a:lnTo>
                                      <a:pt x="0" y="5600"/>
                                    </a:lnTo>
                                    <a:lnTo>
                                      <a:pt x="0" y="5760"/>
                                    </a:lnTo>
                                    <a:lnTo>
                                      <a:pt x="10400" y="5760"/>
                                    </a:lnTo>
                                    <a:lnTo>
                                      <a:pt x="10400" y="5920"/>
                                    </a:lnTo>
                                    <a:lnTo>
                                      <a:pt x="0" y="5920"/>
                                    </a:lnTo>
                                    <a:lnTo>
                                      <a:pt x="0" y="6080"/>
                                    </a:lnTo>
                                    <a:lnTo>
                                      <a:pt x="10400" y="6080"/>
                                    </a:lnTo>
                                    <a:lnTo>
                                      <a:pt x="10400" y="6240"/>
                                    </a:lnTo>
                                    <a:lnTo>
                                      <a:pt x="0" y="6240"/>
                                    </a:lnTo>
                                    <a:lnTo>
                                      <a:pt x="0" y="6400"/>
                                    </a:lnTo>
                                    <a:lnTo>
                                      <a:pt x="10400" y="64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8219085" name="Freeform 12999">
                              <a:hlinkClick r:id="rId27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2400" y="2400"/>
                                <a:ext cx="10400" cy="6400"/>
                              </a:xfrm>
                              <a:custGeom>
                                <a:avLst/>
                                <a:gdLst>
                                  <a:gd name="T0" fmla="*/ 160 w 10400"/>
                                  <a:gd name="T1" fmla="*/ 6400 h 6400"/>
                                  <a:gd name="T2" fmla="*/ 320 w 10400"/>
                                  <a:gd name="T3" fmla="*/ 6400 h 6400"/>
                                  <a:gd name="T4" fmla="*/ 640 w 10400"/>
                                  <a:gd name="T5" fmla="*/ 0 h 6400"/>
                                  <a:gd name="T6" fmla="*/ 800 w 10400"/>
                                  <a:gd name="T7" fmla="*/ 0 h 6400"/>
                                  <a:gd name="T8" fmla="*/ 1120 w 10400"/>
                                  <a:gd name="T9" fmla="*/ 6400 h 6400"/>
                                  <a:gd name="T10" fmla="*/ 1280 w 10400"/>
                                  <a:gd name="T11" fmla="*/ 6400 h 6400"/>
                                  <a:gd name="T12" fmla="*/ 1600 w 10400"/>
                                  <a:gd name="T13" fmla="*/ 0 h 6400"/>
                                  <a:gd name="T14" fmla="*/ 1760 w 10400"/>
                                  <a:gd name="T15" fmla="*/ 0 h 6400"/>
                                  <a:gd name="T16" fmla="*/ 2080 w 10400"/>
                                  <a:gd name="T17" fmla="*/ 6400 h 6400"/>
                                  <a:gd name="T18" fmla="*/ 2240 w 10400"/>
                                  <a:gd name="T19" fmla="*/ 6400 h 6400"/>
                                  <a:gd name="T20" fmla="*/ 2560 w 10400"/>
                                  <a:gd name="T21" fmla="*/ 0 h 6400"/>
                                  <a:gd name="T22" fmla="*/ 2720 w 10400"/>
                                  <a:gd name="T23" fmla="*/ 0 h 6400"/>
                                  <a:gd name="T24" fmla="*/ 3040 w 10400"/>
                                  <a:gd name="T25" fmla="*/ 6400 h 6400"/>
                                  <a:gd name="T26" fmla="*/ 3200 w 10400"/>
                                  <a:gd name="T27" fmla="*/ 6400 h 6400"/>
                                  <a:gd name="T28" fmla="*/ 3520 w 10400"/>
                                  <a:gd name="T29" fmla="*/ 0 h 6400"/>
                                  <a:gd name="T30" fmla="*/ 3680 w 10400"/>
                                  <a:gd name="T31" fmla="*/ 0 h 6400"/>
                                  <a:gd name="T32" fmla="*/ 4000 w 10400"/>
                                  <a:gd name="T33" fmla="*/ 6400 h 6400"/>
                                  <a:gd name="T34" fmla="*/ 4160 w 10400"/>
                                  <a:gd name="T35" fmla="*/ 6400 h 6400"/>
                                  <a:gd name="T36" fmla="*/ 4480 w 10400"/>
                                  <a:gd name="T37" fmla="*/ 0 h 6400"/>
                                  <a:gd name="T38" fmla="*/ 4640 w 10400"/>
                                  <a:gd name="T39" fmla="*/ 0 h 6400"/>
                                  <a:gd name="T40" fmla="*/ 4960 w 10400"/>
                                  <a:gd name="T41" fmla="*/ 6400 h 6400"/>
                                  <a:gd name="T42" fmla="*/ 5120 w 10400"/>
                                  <a:gd name="T43" fmla="*/ 6400 h 6400"/>
                                  <a:gd name="T44" fmla="*/ 5440 w 10400"/>
                                  <a:gd name="T45" fmla="*/ 0 h 6400"/>
                                  <a:gd name="T46" fmla="*/ 5600 w 10400"/>
                                  <a:gd name="T47" fmla="*/ 0 h 6400"/>
                                  <a:gd name="T48" fmla="*/ 5920 w 10400"/>
                                  <a:gd name="T49" fmla="*/ 6400 h 6400"/>
                                  <a:gd name="T50" fmla="*/ 6080 w 10400"/>
                                  <a:gd name="T51" fmla="*/ 6400 h 6400"/>
                                  <a:gd name="T52" fmla="*/ 6400 w 10400"/>
                                  <a:gd name="T53" fmla="*/ 0 h 6400"/>
                                  <a:gd name="T54" fmla="*/ 6560 w 10400"/>
                                  <a:gd name="T55" fmla="*/ 0 h 6400"/>
                                  <a:gd name="T56" fmla="*/ 6880 w 10400"/>
                                  <a:gd name="T57" fmla="*/ 6400 h 6400"/>
                                  <a:gd name="T58" fmla="*/ 7040 w 10400"/>
                                  <a:gd name="T59" fmla="*/ 6400 h 6400"/>
                                  <a:gd name="T60" fmla="*/ 7360 w 10400"/>
                                  <a:gd name="T61" fmla="*/ 0 h 6400"/>
                                  <a:gd name="T62" fmla="*/ 7520 w 10400"/>
                                  <a:gd name="T63" fmla="*/ 0 h 6400"/>
                                  <a:gd name="T64" fmla="*/ 7840 w 10400"/>
                                  <a:gd name="T65" fmla="*/ 6400 h 6400"/>
                                  <a:gd name="T66" fmla="*/ 8000 w 10400"/>
                                  <a:gd name="T67" fmla="*/ 6400 h 6400"/>
                                  <a:gd name="T68" fmla="*/ 8320 w 10400"/>
                                  <a:gd name="T69" fmla="*/ 0 h 6400"/>
                                  <a:gd name="T70" fmla="*/ 8480 w 10400"/>
                                  <a:gd name="T71" fmla="*/ 0 h 6400"/>
                                  <a:gd name="T72" fmla="*/ 8800 w 10400"/>
                                  <a:gd name="T73" fmla="*/ 6400 h 6400"/>
                                  <a:gd name="T74" fmla="*/ 8960 w 10400"/>
                                  <a:gd name="T75" fmla="*/ 6400 h 6400"/>
                                  <a:gd name="T76" fmla="*/ 9280 w 10400"/>
                                  <a:gd name="T77" fmla="*/ 0 h 6400"/>
                                  <a:gd name="T78" fmla="*/ 9440 w 10400"/>
                                  <a:gd name="T79" fmla="*/ 0 h 6400"/>
                                  <a:gd name="T80" fmla="*/ 9760 w 10400"/>
                                  <a:gd name="T81" fmla="*/ 6400 h 6400"/>
                                  <a:gd name="T82" fmla="*/ 9920 w 10400"/>
                                  <a:gd name="T83" fmla="*/ 6400 h 6400"/>
                                  <a:gd name="T84" fmla="*/ 10240 w 10400"/>
                                  <a:gd name="T85" fmla="*/ 0 h 6400"/>
                                  <a:gd name="T86" fmla="*/ 10400 w 10400"/>
                                  <a:gd name="T87" fmla="*/ 0 h 64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10400" h="6400">
                                    <a:moveTo>
                                      <a:pt x="0" y="0"/>
                                    </a:moveTo>
                                    <a:lnTo>
                                      <a:pt x="0" y="6400"/>
                                    </a:lnTo>
                                    <a:lnTo>
                                      <a:pt x="160" y="6400"/>
                                    </a:lnTo>
                                    <a:lnTo>
                                      <a:pt x="160" y="0"/>
                                    </a:lnTo>
                                    <a:lnTo>
                                      <a:pt x="320" y="0"/>
                                    </a:lnTo>
                                    <a:lnTo>
                                      <a:pt x="320" y="6400"/>
                                    </a:lnTo>
                                    <a:lnTo>
                                      <a:pt x="480" y="6400"/>
                                    </a:lnTo>
                                    <a:lnTo>
                                      <a:pt x="480" y="0"/>
                                    </a:lnTo>
                                    <a:lnTo>
                                      <a:pt x="640" y="0"/>
                                    </a:lnTo>
                                    <a:lnTo>
                                      <a:pt x="640" y="6400"/>
                                    </a:lnTo>
                                    <a:lnTo>
                                      <a:pt x="800" y="6400"/>
                                    </a:lnTo>
                                    <a:lnTo>
                                      <a:pt x="800" y="0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960" y="6400"/>
                                    </a:lnTo>
                                    <a:lnTo>
                                      <a:pt x="1120" y="6400"/>
                                    </a:lnTo>
                                    <a:lnTo>
                                      <a:pt x="1120" y="0"/>
                                    </a:lnTo>
                                    <a:lnTo>
                                      <a:pt x="1280" y="0"/>
                                    </a:lnTo>
                                    <a:lnTo>
                                      <a:pt x="1280" y="6400"/>
                                    </a:lnTo>
                                    <a:lnTo>
                                      <a:pt x="1440" y="6400"/>
                                    </a:lnTo>
                                    <a:lnTo>
                                      <a:pt x="1440" y="0"/>
                                    </a:lnTo>
                                    <a:lnTo>
                                      <a:pt x="1600" y="0"/>
                                    </a:lnTo>
                                    <a:lnTo>
                                      <a:pt x="1600" y="6400"/>
                                    </a:lnTo>
                                    <a:lnTo>
                                      <a:pt x="1760" y="6400"/>
                                    </a:lnTo>
                                    <a:lnTo>
                                      <a:pt x="1760" y="0"/>
                                    </a:lnTo>
                                    <a:lnTo>
                                      <a:pt x="1920" y="0"/>
                                    </a:lnTo>
                                    <a:lnTo>
                                      <a:pt x="1920" y="6400"/>
                                    </a:lnTo>
                                    <a:lnTo>
                                      <a:pt x="2080" y="6400"/>
                                    </a:lnTo>
                                    <a:lnTo>
                                      <a:pt x="2080" y="0"/>
                                    </a:lnTo>
                                    <a:lnTo>
                                      <a:pt x="2240" y="0"/>
                                    </a:lnTo>
                                    <a:lnTo>
                                      <a:pt x="2240" y="6400"/>
                                    </a:lnTo>
                                    <a:lnTo>
                                      <a:pt x="2400" y="6400"/>
                                    </a:lnTo>
                                    <a:lnTo>
                                      <a:pt x="2400" y="0"/>
                                    </a:lnTo>
                                    <a:lnTo>
                                      <a:pt x="2560" y="0"/>
                                    </a:lnTo>
                                    <a:lnTo>
                                      <a:pt x="2560" y="6400"/>
                                    </a:lnTo>
                                    <a:lnTo>
                                      <a:pt x="2720" y="6400"/>
                                    </a:lnTo>
                                    <a:lnTo>
                                      <a:pt x="2720" y="0"/>
                                    </a:lnTo>
                                    <a:lnTo>
                                      <a:pt x="2880" y="0"/>
                                    </a:lnTo>
                                    <a:lnTo>
                                      <a:pt x="2880" y="6400"/>
                                    </a:lnTo>
                                    <a:lnTo>
                                      <a:pt x="3040" y="6400"/>
                                    </a:lnTo>
                                    <a:lnTo>
                                      <a:pt x="3040" y="0"/>
                                    </a:lnTo>
                                    <a:lnTo>
                                      <a:pt x="3200" y="0"/>
                                    </a:lnTo>
                                    <a:lnTo>
                                      <a:pt x="3200" y="6400"/>
                                    </a:lnTo>
                                    <a:lnTo>
                                      <a:pt x="3360" y="6400"/>
                                    </a:lnTo>
                                    <a:lnTo>
                                      <a:pt x="3360" y="0"/>
                                    </a:lnTo>
                                    <a:lnTo>
                                      <a:pt x="3520" y="0"/>
                                    </a:lnTo>
                                    <a:lnTo>
                                      <a:pt x="3520" y="6400"/>
                                    </a:lnTo>
                                    <a:lnTo>
                                      <a:pt x="3680" y="6400"/>
                                    </a:lnTo>
                                    <a:lnTo>
                                      <a:pt x="3680" y="0"/>
                                    </a:lnTo>
                                    <a:lnTo>
                                      <a:pt x="3840" y="0"/>
                                    </a:lnTo>
                                    <a:lnTo>
                                      <a:pt x="3840" y="6400"/>
                                    </a:lnTo>
                                    <a:lnTo>
                                      <a:pt x="4000" y="6400"/>
                                    </a:lnTo>
                                    <a:lnTo>
                                      <a:pt x="4000" y="0"/>
                                    </a:lnTo>
                                    <a:lnTo>
                                      <a:pt x="4160" y="0"/>
                                    </a:lnTo>
                                    <a:lnTo>
                                      <a:pt x="4160" y="6400"/>
                                    </a:lnTo>
                                    <a:lnTo>
                                      <a:pt x="4320" y="6400"/>
                                    </a:lnTo>
                                    <a:lnTo>
                                      <a:pt x="4320" y="0"/>
                                    </a:lnTo>
                                    <a:lnTo>
                                      <a:pt x="4480" y="0"/>
                                    </a:lnTo>
                                    <a:lnTo>
                                      <a:pt x="4480" y="6400"/>
                                    </a:lnTo>
                                    <a:lnTo>
                                      <a:pt x="4640" y="6400"/>
                                    </a:lnTo>
                                    <a:lnTo>
                                      <a:pt x="4640" y="0"/>
                                    </a:lnTo>
                                    <a:lnTo>
                                      <a:pt x="4800" y="0"/>
                                    </a:lnTo>
                                    <a:lnTo>
                                      <a:pt x="4800" y="6400"/>
                                    </a:lnTo>
                                    <a:lnTo>
                                      <a:pt x="4960" y="6400"/>
                                    </a:lnTo>
                                    <a:lnTo>
                                      <a:pt x="4960" y="0"/>
                                    </a:lnTo>
                                    <a:lnTo>
                                      <a:pt x="5120" y="0"/>
                                    </a:lnTo>
                                    <a:lnTo>
                                      <a:pt x="5120" y="6400"/>
                                    </a:lnTo>
                                    <a:lnTo>
                                      <a:pt x="5280" y="6400"/>
                                    </a:lnTo>
                                    <a:lnTo>
                                      <a:pt x="5280" y="0"/>
                                    </a:lnTo>
                                    <a:lnTo>
                                      <a:pt x="5440" y="0"/>
                                    </a:lnTo>
                                    <a:lnTo>
                                      <a:pt x="5440" y="6400"/>
                                    </a:lnTo>
                                    <a:lnTo>
                                      <a:pt x="5600" y="6400"/>
                                    </a:lnTo>
                                    <a:lnTo>
                                      <a:pt x="5600" y="0"/>
                                    </a:lnTo>
                                    <a:lnTo>
                                      <a:pt x="5760" y="0"/>
                                    </a:lnTo>
                                    <a:lnTo>
                                      <a:pt x="5760" y="6400"/>
                                    </a:lnTo>
                                    <a:lnTo>
                                      <a:pt x="5920" y="6400"/>
                                    </a:lnTo>
                                    <a:lnTo>
                                      <a:pt x="5920" y="0"/>
                                    </a:lnTo>
                                    <a:lnTo>
                                      <a:pt x="6080" y="0"/>
                                    </a:lnTo>
                                    <a:lnTo>
                                      <a:pt x="6080" y="6400"/>
                                    </a:lnTo>
                                    <a:lnTo>
                                      <a:pt x="6240" y="6400"/>
                                    </a:lnTo>
                                    <a:lnTo>
                                      <a:pt x="6240" y="0"/>
                                    </a:lnTo>
                                    <a:lnTo>
                                      <a:pt x="6400" y="0"/>
                                    </a:lnTo>
                                    <a:lnTo>
                                      <a:pt x="6400" y="6400"/>
                                    </a:lnTo>
                                    <a:lnTo>
                                      <a:pt x="6560" y="6400"/>
                                    </a:lnTo>
                                    <a:lnTo>
                                      <a:pt x="6560" y="0"/>
                                    </a:lnTo>
                                    <a:lnTo>
                                      <a:pt x="6720" y="0"/>
                                    </a:lnTo>
                                    <a:lnTo>
                                      <a:pt x="6720" y="6400"/>
                                    </a:lnTo>
                                    <a:lnTo>
                                      <a:pt x="6880" y="6400"/>
                                    </a:lnTo>
                                    <a:lnTo>
                                      <a:pt x="6880" y="0"/>
                                    </a:lnTo>
                                    <a:lnTo>
                                      <a:pt x="7040" y="0"/>
                                    </a:lnTo>
                                    <a:lnTo>
                                      <a:pt x="7040" y="6400"/>
                                    </a:lnTo>
                                    <a:lnTo>
                                      <a:pt x="7200" y="6400"/>
                                    </a:lnTo>
                                    <a:lnTo>
                                      <a:pt x="7200" y="0"/>
                                    </a:lnTo>
                                    <a:lnTo>
                                      <a:pt x="7360" y="0"/>
                                    </a:lnTo>
                                    <a:lnTo>
                                      <a:pt x="7360" y="6400"/>
                                    </a:lnTo>
                                    <a:lnTo>
                                      <a:pt x="7520" y="6400"/>
                                    </a:lnTo>
                                    <a:lnTo>
                                      <a:pt x="7520" y="0"/>
                                    </a:lnTo>
                                    <a:lnTo>
                                      <a:pt x="7680" y="0"/>
                                    </a:lnTo>
                                    <a:lnTo>
                                      <a:pt x="7680" y="6400"/>
                                    </a:lnTo>
                                    <a:lnTo>
                                      <a:pt x="7840" y="6400"/>
                                    </a:lnTo>
                                    <a:lnTo>
                                      <a:pt x="7840" y="0"/>
                                    </a:lnTo>
                                    <a:lnTo>
                                      <a:pt x="8000" y="0"/>
                                    </a:lnTo>
                                    <a:lnTo>
                                      <a:pt x="8000" y="6400"/>
                                    </a:lnTo>
                                    <a:lnTo>
                                      <a:pt x="8160" y="6400"/>
                                    </a:lnTo>
                                    <a:lnTo>
                                      <a:pt x="8160" y="0"/>
                                    </a:lnTo>
                                    <a:lnTo>
                                      <a:pt x="8320" y="0"/>
                                    </a:lnTo>
                                    <a:lnTo>
                                      <a:pt x="8320" y="6400"/>
                                    </a:lnTo>
                                    <a:lnTo>
                                      <a:pt x="8480" y="6400"/>
                                    </a:lnTo>
                                    <a:lnTo>
                                      <a:pt x="8480" y="0"/>
                                    </a:lnTo>
                                    <a:lnTo>
                                      <a:pt x="8640" y="0"/>
                                    </a:lnTo>
                                    <a:lnTo>
                                      <a:pt x="8640" y="6400"/>
                                    </a:lnTo>
                                    <a:lnTo>
                                      <a:pt x="8800" y="6400"/>
                                    </a:lnTo>
                                    <a:lnTo>
                                      <a:pt x="8800" y="0"/>
                                    </a:lnTo>
                                    <a:lnTo>
                                      <a:pt x="8960" y="0"/>
                                    </a:lnTo>
                                    <a:lnTo>
                                      <a:pt x="8960" y="6400"/>
                                    </a:lnTo>
                                    <a:lnTo>
                                      <a:pt x="9120" y="6400"/>
                                    </a:lnTo>
                                    <a:lnTo>
                                      <a:pt x="9120" y="0"/>
                                    </a:lnTo>
                                    <a:lnTo>
                                      <a:pt x="9280" y="0"/>
                                    </a:lnTo>
                                    <a:lnTo>
                                      <a:pt x="9280" y="6400"/>
                                    </a:lnTo>
                                    <a:lnTo>
                                      <a:pt x="9440" y="6400"/>
                                    </a:lnTo>
                                    <a:lnTo>
                                      <a:pt x="944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6400"/>
                                    </a:lnTo>
                                    <a:lnTo>
                                      <a:pt x="9760" y="6400"/>
                                    </a:lnTo>
                                    <a:lnTo>
                                      <a:pt x="9760" y="0"/>
                                    </a:lnTo>
                                    <a:lnTo>
                                      <a:pt x="9920" y="0"/>
                                    </a:lnTo>
                                    <a:lnTo>
                                      <a:pt x="9920" y="6400"/>
                                    </a:lnTo>
                                    <a:lnTo>
                                      <a:pt x="10080" y="6400"/>
                                    </a:lnTo>
                                    <a:lnTo>
                                      <a:pt x="10080" y="0"/>
                                    </a:lnTo>
                                    <a:lnTo>
                                      <a:pt x="10240" y="0"/>
                                    </a:lnTo>
                                    <a:lnTo>
                                      <a:pt x="10240" y="6400"/>
                                    </a:lnTo>
                                    <a:lnTo>
                                      <a:pt x="10400" y="6400"/>
                                    </a:lnTo>
                                    <a:lnTo>
                                      <a:pt x="1040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04180990" name="Line 13000">
                            <a:hlinkClick r:id="rId27"/>
                          </wps:cNvPr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4" y="7673"/>
                              <a:ext cx="21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8882006" name="Line 13001">
                            <a:hlinkClick r:id="rId27"/>
                          </wps:cNvPr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0" y="4656"/>
                              <a:ext cx="0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61157412" name="Text Box 13002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7628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0FA96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41462796" name="Text Box 13003"/>
                        <wps:cNvSpPr txBox="1">
                          <a:spLocks noChangeArrowheads="1"/>
                        </wps:cNvSpPr>
                        <wps:spPr bwMode="auto">
                          <a:xfrm>
                            <a:off x="6050" y="7612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28B6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53750964" name="Text Box 13004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7607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BF033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9224651" name="Text Box 13005"/>
                        <wps:cNvSpPr txBox="1">
                          <a:spLocks noChangeArrowheads="1"/>
                        </wps:cNvSpPr>
                        <wps:spPr bwMode="auto">
                          <a:xfrm>
                            <a:off x="7399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14C7E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43630589" name="Text Box 13006"/>
                        <wps:cNvSpPr txBox="1">
                          <a:spLocks noChangeArrowheads="1"/>
                        </wps:cNvSpPr>
                        <wps:spPr bwMode="auto">
                          <a:xfrm>
                            <a:off x="8094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0E9C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55624585" name="Text Box 13007"/>
                        <wps:cNvSpPr txBox="1">
                          <a:spLocks noChangeArrowheads="1"/>
                        </wps:cNvSpPr>
                        <wps:spPr bwMode="auto">
                          <a:xfrm>
                            <a:off x="8759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76F7E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4871892" name="Text Box 13008"/>
                        <wps:cNvSpPr txBox="1">
                          <a:spLocks noChangeArrowheads="1"/>
                        </wps:cNvSpPr>
                        <wps:spPr bwMode="auto">
                          <a:xfrm>
                            <a:off x="9252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400D1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80461056" name="Text Box 13009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6842"/>
                            <a:ext cx="62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45048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60080576" name="Text Box 13010"/>
                        <wps:cNvSpPr txBox="1">
                          <a:spLocks noChangeArrowheads="1"/>
                        </wps:cNvSpPr>
                        <wps:spPr bwMode="auto">
                          <a:xfrm>
                            <a:off x="4436" y="6173"/>
                            <a:ext cx="67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3174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24265242" name="Text Box 13011"/>
                        <wps:cNvSpPr txBox="1">
                          <a:spLocks noChangeArrowheads="1"/>
                        </wps:cNvSpPr>
                        <wps:spPr bwMode="auto">
                          <a:xfrm>
                            <a:off x="4434" y="5483"/>
                            <a:ext cx="60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801CB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08606498" name="Text Box 13012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4823"/>
                            <a:ext cx="89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F7D30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5051880" name="Text Box 13013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4613"/>
                            <a:ext cx="80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4D471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1/</w:t>
                              </w:r>
                              <w:r w:rsidRPr="00501870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(m/N)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007477" name="Text Box 13014"/>
                        <wps:cNvSpPr txBox="1">
                          <a:spLocks noChangeArrowheads="1"/>
                        </wps:cNvSpPr>
                        <wps:spPr bwMode="auto">
                          <a:xfrm>
                            <a:off x="6550" y="7808"/>
                            <a:ext cx="90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CDC43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D9226" id="Group 12994" o:spid="_x0000_s1214" href="http://blog.sina.com.cn/hfwq" style="width:275.85pt;height:175.25pt;mso-position-horizontal-relative:char;mso-position-vertical-relative:line" coordorigin="4040,4613" coordsize="5517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" o:button="t">
                <v:shape id="Text Box 12995" o:spid="_x0000_s1215" type="#_x0000_t202" style="position:absolute;left:4654;top:7604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" filled="f" stroked="f">
                  <v:textbox inset="0,0,0,0">
                    <w:txbxContent>
                      <w:p w14:paraId="0A685833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group id="Group 12996" o:spid="_x0000_s1216" style="position:absolute;left:4778;top:4656;width:4707;height:3018" coordorigin="4778,4656" coordsize="4707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">
                  <v:group id="Group 12997" o:spid="_x0000_s1217" style="position:absolute;left:4778;top:4951;width:4418;height:2718" coordorigin="2400,2400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">
                    <v:shape id="Freeform 12998" o:spid="_x0000_s1218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    <v:path arrowok="t" o:connecttype="custom" o:connectlocs="10400,0;0,160;10400,320;0,480;10400,640;0,800;10400,960;0,1120;10400,1280;0,1440;10400,1600;0,1760;10400,1920;0,2080;10400,2240;0,2400;10400,2560;0,2720;10400,2880;0,3040;10400,3200;0,3360;10400,3520;0,3680;10400,3840;0,4000;10400,4160;0,4320;10400,4480;0,4640;10400,4800;0,4960;10400,5120;0,5280;10400,5440;0,5600;10400,5760;0,5920;10400,6080;0,6240;10400,6400" o:connectangles="0,0,0,0,0,0,0,0,0,0,0,0,0,0,0,0,0,0,0,0,0,0,0,0,0,0,0,0,0,0,0,0,0,0,0,0,0,0,0,0,0"/>
                    </v:shape>
                    <v:shape id="Freeform 12999" o:spid="_x0000_s1219" href="http://blog.sina.com.cn/hfwq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    <v:fill o:detectmouseclick="t"/>
                      <v:path arrowok="t" o:connecttype="custom" o:connectlocs="160,6400;320,6400;640,0;800,0;1120,6400;1280,6400;1600,0;1760,0;2080,6400;2240,6400;2560,0;2720,0;3040,6400;3200,6400;3520,0;3680,0;4000,6400;4160,6400;4480,0;4640,0;4960,6400;5120,6400;5440,0;5600,0;5920,6400;6080,6400;6400,0;6560,0;6880,6400;7040,6400;7360,0;7520,0;7840,6400;8000,6400;8320,0;8480,0;8800,6400;8960,6400;9280,0;9440,0;9760,6400;9920,6400;10240,0;10400,0" o:connectangles="0,0,0,0,0,0,0,0,0,0,0,0,0,0,0,0,0,0,0,0,0,0,0,0,0,0,0,0,0,0,0,0,0,0,0,0,0,0,0,0,0,0,0,0"/>
                    </v:shape>
                  </v:group>
                  <v:line id="Line 13000" o:spid="_x0000_s1220" href="http://blog.sina.com.cn/hfwq" style="position:absolute;visibility:visible;mso-wrap-style:square" from="7324,7673" to="9485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" o:button="t">
                    <v:stroke endarrow="block" endarrowwidth="narrow"/>
                  </v:line>
                  <v:line id="Line 13001" o:spid="_x0000_s1221" href="http://blog.sina.com.cn/hfwq" style="position:absolute;flip:y;visibility:visible;mso-wrap-style:square" from="4780,4656" to="4780,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" o:button="t">
                    <v:stroke endarrow="block" endarrowwidth="narrow"/>
                  </v:line>
                </v:group>
                <v:shape id="Text Box 13002" o:spid="_x0000_s1222" type="#_x0000_t202" style="position:absolute;left:5366;top:7628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" filled="f" stroked="f">
                  <v:textbox inset="0,0,0,0">
                    <w:txbxContent>
                      <w:p w14:paraId="5490FA96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3" o:spid="_x0000_s1223" type="#_x0000_t202" style="position:absolute;left:6050;top:76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" filled="f" stroked="f">
                  <v:textbox inset="0,0,0,0">
                    <w:txbxContent>
                      <w:p w14:paraId="28BF28B6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4" o:spid="_x0000_s1224" type="#_x0000_t202" style="position:absolute;left:6721;top:7607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" filled="f" stroked="f">
                  <v:textbox inset="0,0,0,0">
                    <w:txbxContent>
                      <w:p w14:paraId="5EBBF033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5" o:spid="_x0000_s1225" type="#_x0000_t202" style="position:absolute;left:739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" filled="f" stroked="f">
                  <v:textbox inset="0,0,0,0">
                    <w:txbxContent>
                      <w:p w14:paraId="2F814C7E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6" o:spid="_x0000_s1226" type="#_x0000_t202" style="position:absolute;left:8094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" filled="f" stroked="f">
                  <v:textbox inset="0,0,0,0">
                    <w:txbxContent>
                      <w:p w14:paraId="1EB80E9C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7" o:spid="_x0000_s1227" type="#_x0000_t202" style="position:absolute;left:875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" filled="f" stroked="f">
                  <v:textbox inset="0,0,0,0">
                    <w:txbxContent>
                      <w:p w14:paraId="46E76F7E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8" o:spid="_x0000_s1228" type="#_x0000_t202" style="position:absolute;left:9252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" filled="f" stroked="f">
                  <v:textbox inset="0,0,0,0">
                    <w:txbxContent>
                      <w:p w14:paraId="038400D1" w14:textId="77777777" w:rsidR="007D65B9" w:rsidRPr="00BE677E" w:rsidRDefault="007D65B9" w:rsidP="00A46A6E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3009" o:spid="_x0000_s1229" type="#_x0000_t202" style="position:absolute;left:4430;top:6842;width:62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" filled="f" stroked="f">
                  <v:textbox inset="0,0,0,0">
                    <w:txbxContent>
                      <w:p w14:paraId="39A45048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.01</w:t>
                        </w:r>
                      </w:p>
                    </w:txbxContent>
                  </v:textbox>
                </v:shape>
                <v:shape id="Text Box 13010" o:spid="_x0000_s1230" type="#_x0000_t202" style="position:absolute;left:4436;top:6173;width:67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" filled="f" stroked="f">
                  <v:textbox inset="0,0,0,0">
                    <w:txbxContent>
                      <w:p w14:paraId="33173174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.02</w:t>
                        </w:r>
                      </w:p>
                    </w:txbxContent>
                  </v:textbox>
                </v:shape>
                <v:shape id="Text Box 13011" o:spid="_x0000_s1231" type="#_x0000_t202" style="position:absolute;left:4434;top:5483;width:6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" filled="f" stroked="f">
                  <v:textbox inset="0,0,0,0">
                    <w:txbxContent>
                      <w:p w14:paraId="399801CB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.03</w:t>
                        </w:r>
                      </w:p>
                    </w:txbxContent>
                  </v:textbox>
                </v:shape>
                <v:shape id="Text Box 13012" o:spid="_x0000_s1232" type="#_x0000_t202" style="position:absolute;left:4430;top:4823;width:89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" filled="f" stroked="f">
                  <v:textbox inset="0,0,0,0">
                    <w:txbxContent>
                      <w:p w14:paraId="142F7D30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.04</w:t>
                        </w:r>
                      </w:p>
                    </w:txbxContent>
                  </v:textbox>
                </v:shape>
                <v:shape id="Text Box 13013" o:spid="_x0000_s1233" type="#_x0000_t202" style="position:absolute;left:4040;top:4613;width:8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" filled="f" stroked="f">
                  <v:textbox inset="0,0,0,0">
                    <w:txbxContent>
                      <w:p w14:paraId="1174D471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1/</w:t>
                        </w:r>
                        <w:r w:rsidRPr="00501870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(m/N)</w:t>
                        </w:r>
                      </w:p>
                    </w:txbxContent>
                  </v:textbox>
                </v:shape>
                <v:shape id="Text Box 13014" o:spid="_x0000_s1234" type="#_x0000_t202" style="position:absolute;left:6550;top:7808;width:9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" filled="f" stroked="f">
                  <v:textbox inset="0,0,0,0">
                    <w:txbxContent>
                      <w:p w14:paraId="7C0CDC43" w14:textId="77777777" w:rsidR="007D65B9" w:rsidRPr="00BE677E" w:rsidRDefault="007D65B9" w:rsidP="00A46A6E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40BEBD" w14:textId="77777777" w:rsidR="00626C28" w:rsidRPr="006E7AFB" w:rsidRDefault="00626C28" w:rsidP="00B71B90">
      <w:pPr>
        <w:snapToGrid w:val="0"/>
        <w:ind w:leftChars="150" w:left="420" w:hangingChars="50" w:hanging="105"/>
        <w:rPr>
          <w:rFonts w:eastAsia="新宋体" w:hint="eastAsia"/>
          <w:szCs w:val="21"/>
        </w:rPr>
      </w:pPr>
      <w:r w:rsidRPr="006E7AFB">
        <w:rPr>
          <w:rFonts w:eastAsia="新宋体"/>
          <w:color w:val="000000"/>
          <w:szCs w:val="21"/>
        </w:rPr>
        <w:lastRenderedPageBreak/>
        <w:t>（</w:t>
      </w:r>
      <w:r w:rsidRPr="006E7AFB">
        <w:rPr>
          <w:rFonts w:eastAsia="新宋体"/>
          <w:color w:val="000000"/>
          <w:szCs w:val="21"/>
        </w:rPr>
        <w:t>3</w:t>
      </w:r>
      <w:r w:rsidRPr="006E7AFB">
        <w:rPr>
          <w:rFonts w:eastAsia="新宋体"/>
          <w:color w:val="000000"/>
          <w:szCs w:val="21"/>
        </w:rPr>
        <w:t>）图（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）中画出的直线可以近似认为通过原点，若从试验中所用的弹簧截取圈数为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的一段弹簧，该弹簧的劲度系数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与其圈数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的关系表达式为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=</w:t>
      </w:r>
      <w:r w:rsidRPr="006E7AFB">
        <w:rPr>
          <w:rFonts w:eastAsia="新宋体"/>
          <w:szCs w:val="21"/>
          <w:u w:val="single"/>
        </w:rPr>
        <w:t xml:space="preserve">                </w:t>
      </w:r>
      <w:r w:rsidRPr="006E7AFB">
        <w:rPr>
          <w:rFonts w:eastAsia="新宋体"/>
          <w:szCs w:val="21"/>
        </w:rPr>
        <w:t>N/m</w:t>
      </w:r>
      <w:r w:rsidR="00B71B90">
        <w:rPr>
          <w:rFonts w:eastAsia="新宋体" w:hint="eastAsia"/>
          <w:szCs w:val="21"/>
        </w:rPr>
        <w:t>；</w:t>
      </w:r>
      <w:r w:rsidR="00B71B90" w:rsidRPr="006E7AFB">
        <w:rPr>
          <w:rFonts w:eastAsia="新宋体"/>
          <w:color w:val="000000"/>
          <w:szCs w:val="21"/>
        </w:rPr>
        <w:t>该弹簧的劲度系数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与其</w:t>
      </w:r>
      <w:r w:rsidR="00B71B90">
        <w:rPr>
          <w:rFonts w:eastAsia="新宋体" w:hint="eastAsia"/>
          <w:color w:val="000000"/>
          <w:szCs w:val="21"/>
        </w:rPr>
        <w:t>自由长度</w:t>
      </w:r>
      <w:r w:rsidR="00B71B90" w:rsidRPr="00B71B90">
        <w:rPr>
          <w:rFonts w:eastAsia="新宋体" w:hint="eastAsia"/>
          <w:i/>
          <w:color w:val="000000"/>
          <w:szCs w:val="21"/>
        </w:rPr>
        <w:t>l</w:t>
      </w:r>
      <w:r w:rsidR="00B71B90" w:rsidRPr="00B71B90">
        <w:rPr>
          <w:rFonts w:eastAsia="新宋体" w:hint="eastAsia"/>
          <w:color w:val="000000"/>
          <w:szCs w:val="21"/>
          <w:vertAlign w:val="subscript"/>
        </w:rPr>
        <w:t>0</w:t>
      </w:r>
      <w:r w:rsidR="00B71B90">
        <w:rPr>
          <w:rFonts w:eastAsia="新宋体" w:hint="eastAsia"/>
          <w:color w:val="000000"/>
          <w:szCs w:val="21"/>
        </w:rPr>
        <w:t>（单位为</w:t>
      </w:r>
      <w:r w:rsidR="00B71B90">
        <w:rPr>
          <w:rFonts w:eastAsia="新宋体" w:hint="eastAsia"/>
          <w:color w:val="000000"/>
          <w:szCs w:val="21"/>
        </w:rPr>
        <w:t>m</w:t>
      </w:r>
      <w:r w:rsidR="00B71B90">
        <w:rPr>
          <w:rFonts w:eastAsia="新宋体" w:hint="eastAsia"/>
          <w:color w:val="000000"/>
          <w:szCs w:val="21"/>
        </w:rPr>
        <w:t>）的</w:t>
      </w:r>
      <w:r w:rsidR="00B71B90" w:rsidRPr="006E7AFB">
        <w:rPr>
          <w:rFonts w:eastAsia="新宋体"/>
          <w:color w:val="000000"/>
          <w:szCs w:val="21"/>
        </w:rPr>
        <w:t>关系表达式为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=</w:t>
      </w:r>
      <w:r w:rsidR="00B71B90" w:rsidRPr="006E7AFB">
        <w:rPr>
          <w:rFonts w:eastAsia="新宋体"/>
          <w:szCs w:val="21"/>
          <w:u w:val="single"/>
        </w:rPr>
        <w:t xml:space="preserve">                </w:t>
      </w:r>
      <w:r w:rsidR="00B71B90" w:rsidRPr="006E7AFB">
        <w:rPr>
          <w:rFonts w:eastAsia="新宋体"/>
          <w:szCs w:val="21"/>
        </w:rPr>
        <w:t>N/m</w:t>
      </w:r>
    </w:p>
    <w:p w14:paraId="75E23FE9" w14:textId="77777777" w:rsidR="00E95D3F" w:rsidRDefault="00D54370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【答案】（</w:t>
      </w:r>
      <w:r w:rsidRPr="00E95D3F">
        <w:rPr>
          <w:color w:val="0000FF"/>
          <w:szCs w:val="21"/>
        </w:rPr>
        <w:t>1</w:t>
      </w:r>
      <w:r w:rsidRPr="00E95D3F">
        <w:rPr>
          <w:color w:val="0000FF"/>
          <w:szCs w:val="21"/>
        </w:rPr>
        <w:t>）</w:t>
      </w:r>
      <w:r w:rsidRPr="00E95D3F">
        <w:rPr>
          <w:color w:val="0000FF"/>
          <w:szCs w:val="21"/>
        </w:rPr>
        <w:t xml:space="preserve">①81.7   ②0.0122  </w:t>
      </w:r>
    </w:p>
    <w:p w14:paraId="03BAB307" w14:textId="77777777" w:rsidR="00E95D3F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2</w:t>
      </w:r>
      <w:r w:rsidRPr="00E95D3F">
        <w:rPr>
          <w:color w:val="0000FF"/>
          <w:szCs w:val="21"/>
        </w:rPr>
        <w:t>）如图所示</w:t>
      </w:r>
      <w:r w:rsidRPr="00E95D3F">
        <w:rPr>
          <w:color w:val="0000FF"/>
          <w:szCs w:val="21"/>
        </w:rPr>
        <w:t xml:space="preserve">    </w:t>
      </w:r>
    </w:p>
    <w:p w14:paraId="2C72BDE1" w14:textId="77777777" w:rsidR="00D54370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3</w:t>
      </w:r>
      <w:r w:rsidRPr="00E95D3F">
        <w:rPr>
          <w:color w:val="0000FF"/>
          <w:szCs w:val="21"/>
        </w:rPr>
        <w:t>）</w:t>
      </w:r>
      <w:hyperlink r:id="rId153" w:history="1">
        <w:r w:rsidR="00455E51" w:rsidRPr="00E95D3F">
          <w:rPr>
            <w:color w:val="0000FF"/>
            <w:position w:val="-26"/>
            <w:szCs w:val="21"/>
          </w:rPr>
          <w:object w:dxaOrig="1500" w:dyaOrig="760" w14:anchorId="2C3F42D1">
            <v:shape id="_x0000_i1085" type="#_x0000_t75" style="width:77pt;height:39.15pt" o:ole="">
              <v:imagedata r:id="rId154" o:title=""/>
            </v:shape>
            <o:OLEObject Type="Embed" ProgID="Equation.DSMT4" ShapeID="_x0000_i1085" DrawAspect="Content" ObjectID="_1803411682" r:id="rId155"/>
          </w:object>
        </w:r>
      </w:hyperlink>
      <w:r w:rsidRPr="00E95D3F">
        <w:rPr>
          <w:color w:val="0000FF"/>
          <w:szCs w:val="21"/>
        </w:rPr>
        <w:t>(N/m)</w:t>
      </w:r>
      <w:r w:rsidR="00E95D3F" w:rsidRPr="00E95D3F">
        <w:rPr>
          <w:color w:val="0000FF"/>
          <w:szCs w:val="21"/>
        </w:rPr>
        <w:t xml:space="preserve"> </w: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56" w:history="1">
        <w:r w:rsidR="00E95D3F" w:rsidRPr="00E95D3F">
          <w:rPr>
            <w:color w:val="0000FF"/>
            <w:position w:val="-26"/>
            <w:szCs w:val="21"/>
          </w:rPr>
          <w:object w:dxaOrig="2380" w:dyaOrig="760" w14:anchorId="0BABD558">
            <v:shape id="_x0000_i1086" type="#_x0000_t75" style="width:119.9pt;height:39.15pt" o:ole="">
              <v:imagedata r:id="rId157" o:title=""/>
            </v:shape>
            <o:OLEObject Type="Embed" ProgID="Equation.DSMT4" ShapeID="_x0000_i1086" DrawAspect="Content" ObjectID="_1803411683" r:id="rId158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14:paraId="48EB2C44" w14:textId="77777777" w:rsidR="00E95D3F" w:rsidRPr="00E95D3F" w:rsidRDefault="00E95D3F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</w:t>
      </w:r>
      <w:hyperlink r:id="rId159" w:history="1">
        <w:r w:rsidR="00825598" w:rsidRPr="00825598">
          <w:rPr>
            <w:color w:val="0000FF"/>
            <w:position w:val="-34"/>
            <w:szCs w:val="21"/>
          </w:rPr>
          <w:object w:dxaOrig="960" w:dyaOrig="760" w14:anchorId="5A243DD9">
            <v:shape id="_x0000_i1087" type="#_x0000_t75" style="width:44.15pt;height:35.05pt" o:ole="">
              <v:imagedata r:id="rId160" o:title=""/>
            </v:shape>
            <o:OLEObject Type="Embed" ProgID="Equation.DSMT4" ShapeID="_x0000_i1087" DrawAspect="Content" ObjectID="_1803411684" r:id="rId161"/>
          </w:object>
        </w:r>
      </w:hyperlink>
      <w:r w:rsidRPr="00E95D3F">
        <w:rPr>
          <w:color w:val="0000FF"/>
          <w:szCs w:val="21"/>
        </w:rPr>
        <w:t xml:space="preserve"> (</w:t>
      </w:r>
      <w:r w:rsidRPr="00E95D3F">
        <w:rPr>
          <w:color w:val="0000FF"/>
          <w:szCs w:val="21"/>
        </w:rPr>
        <w:t>在</w:t>
      </w:r>
      <w:hyperlink r:id="rId162" w:history="1">
        <w:r w:rsidRPr="00E95D3F">
          <w:rPr>
            <w:color w:val="0000FF"/>
            <w:position w:val="-30"/>
            <w:szCs w:val="21"/>
          </w:rPr>
          <w:object w:dxaOrig="1200" w:dyaOrig="680" w14:anchorId="3B65A678">
            <v:shape id="_x0000_i1088" type="#_x0000_t75" style="width:60.1pt;height:34.1pt" o:ole="">
              <v:imagedata r:id="rId163" o:title=""/>
            </v:shape>
            <o:OLEObject Type="Embed" ProgID="Equation.DSMT4" ShapeID="_x0000_i1088" DrawAspect="Content" ObjectID="_1803411685" r:id="rId164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14:paraId="010E0A25" w14:textId="77777777" w:rsidR="00E95D3F" w:rsidRDefault="00E95D3F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）</w:t>
      </w:r>
      <w:hyperlink r:id="rId165" w:history="1">
        <w:r w:rsidRPr="00E95D3F">
          <w:rPr>
            <w:color w:val="0000FF"/>
            <w:position w:val="-30"/>
            <w:szCs w:val="21"/>
          </w:rPr>
          <w:object w:dxaOrig="4620" w:dyaOrig="680" w14:anchorId="45B00E01">
            <v:shape id="_x0000_i1089" type="#_x0000_t75" style="width:205.05pt;height:34.1pt" o:ole="">
              <v:imagedata r:id="rId166" o:title=""/>
            </v:shape>
            <o:OLEObject Type="Embed" ProgID="Equation.DSMT4" ShapeID="_x0000_i1089" DrawAspect="Content" ObjectID="_1803411686" r:id="rId167"/>
          </w:object>
        </w:r>
      </w:hyperlink>
      <w:r w:rsidR="00284D26">
        <w:rPr>
          <w:rFonts w:hint="eastAsia"/>
          <w:color w:val="0000FF"/>
          <w:szCs w:val="21"/>
        </w:rPr>
        <w:t>，故</w:t>
      </w:r>
      <w:hyperlink r:id="rId168" w:history="1">
        <w:r w:rsidRPr="00E95D3F">
          <w:rPr>
            <w:color w:val="0000FF"/>
            <w:position w:val="-24"/>
            <w:szCs w:val="21"/>
          </w:rPr>
          <w:object w:dxaOrig="2900" w:dyaOrig="620" w14:anchorId="0E160FFD">
            <v:shape id="_x0000_i1090" type="#_x0000_t75" style="width:144.95pt;height:31pt" o:ole="">
              <v:imagedata r:id="rId169" o:title=""/>
            </v:shape>
            <o:OLEObject Type="Embed" ProgID="Equation.DSMT4" ShapeID="_x0000_i1090" DrawAspect="Content" ObjectID="_1803411687" r:id="rId170"/>
          </w:object>
        </w:r>
      </w:hyperlink>
    </w:p>
    <w:p w14:paraId="12A7CDF7" w14:textId="77777777" w:rsidR="00455E51" w:rsidRDefault="00455E51" w:rsidP="00F95764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）如图所示</w:t>
      </w:r>
    </w:p>
    <w:p w14:paraId="4A9529C3" w14:textId="00EE305D" w:rsidR="00284D26" w:rsidRDefault="001A76C2" w:rsidP="00284D26">
      <w:pPr>
        <w:snapToGrid w:val="0"/>
        <w:jc w:val="center"/>
        <w:rPr>
          <w:rFonts w:hint="eastAsia"/>
          <w:color w:val="0000FF"/>
          <w:szCs w:val="21"/>
        </w:rPr>
      </w:pPr>
      <w:r>
        <w:rPr>
          <w:noProof/>
          <w:color w:val="0000FF"/>
          <w:szCs w:val="21"/>
        </w:rPr>
        <mc:AlternateContent>
          <mc:Choice Requires="wpg">
            <w:drawing>
              <wp:inline distT="0" distB="0" distL="0" distR="0" wp14:anchorId="68AC744C" wp14:editId="59A74425">
                <wp:extent cx="3503295" cy="2111375"/>
                <wp:effectExtent l="0" t="0" r="3175" b="4445"/>
                <wp:docPr id="2129073468" name="Group 13055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3295" cy="2111375"/>
                          <a:chOff x="4040" y="4613"/>
                          <a:chExt cx="5517" cy="3325"/>
                        </a:xfrm>
                      </wpg:grpSpPr>
                      <wpg:grpSp>
                        <wpg:cNvPr id="1905585433" name="Group 13056"/>
                        <wpg:cNvGrpSpPr>
                          <a:grpSpLocks/>
                        </wpg:cNvGrpSpPr>
                        <wpg:grpSpPr bwMode="auto">
                          <a:xfrm>
                            <a:off x="4040" y="4613"/>
                            <a:ext cx="5517" cy="3325"/>
                            <a:chOff x="4040" y="4613"/>
                            <a:chExt cx="5517" cy="3325"/>
                          </a:xfrm>
                        </wpg:grpSpPr>
                        <wps:wsp>
                          <wps:cNvPr id="149809233" name="Text Box 130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4" y="7604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931E0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427572592" name="Group 13058"/>
                          <wpg:cNvGrpSpPr>
                            <a:grpSpLocks/>
                          </wpg:cNvGrpSpPr>
                          <wpg:grpSpPr bwMode="auto">
                            <a:xfrm>
                              <a:off x="4778" y="4656"/>
                              <a:ext cx="4707" cy="3018"/>
                              <a:chOff x="4778" y="4656"/>
                              <a:chExt cx="4707" cy="3018"/>
                            </a:xfrm>
                          </wpg:grpSpPr>
                          <wpg:grpSp>
                            <wpg:cNvPr id="1350781418" name="Group 130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78" y="4951"/>
                                <a:ext cx="4418" cy="2718"/>
                                <a:chOff x="2400" y="2400"/>
                                <a:chExt cx="10400" cy="6400"/>
                              </a:xfrm>
                            </wpg:grpSpPr>
                            <wps:wsp>
                              <wps:cNvPr id="397100395" name="Freeform 130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0" y="2400"/>
                                  <a:ext cx="10400" cy="6400"/>
                                </a:xfrm>
                                <a:custGeom>
                                  <a:avLst/>
                                  <a:gdLst>
                                    <a:gd name="T0" fmla="*/ 10400 w 10400"/>
                                    <a:gd name="T1" fmla="*/ 0 h 6400"/>
                                    <a:gd name="T2" fmla="*/ 0 w 10400"/>
                                    <a:gd name="T3" fmla="*/ 160 h 6400"/>
                                    <a:gd name="T4" fmla="*/ 10400 w 10400"/>
                                    <a:gd name="T5" fmla="*/ 320 h 6400"/>
                                    <a:gd name="T6" fmla="*/ 0 w 10400"/>
                                    <a:gd name="T7" fmla="*/ 480 h 6400"/>
                                    <a:gd name="T8" fmla="*/ 10400 w 10400"/>
                                    <a:gd name="T9" fmla="*/ 640 h 6400"/>
                                    <a:gd name="T10" fmla="*/ 0 w 10400"/>
                                    <a:gd name="T11" fmla="*/ 800 h 6400"/>
                                    <a:gd name="T12" fmla="*/ 10400 w 10400"/>
                                    <a:gd name="T13" fmla="*/ 960 h 6400"/>
                                    <a:gd name="T14" fmla="*/ 0 w 10400"/>
                                    <a:gd name="T15" fmla="*/ 1120 h 6400"/>
                                    <a:gd name="T16" fmla="*/ 10400 w 10400"/>
                                    <a:gd name="T17" fmla="*/ 1280 h 6400"/>
                                    <a:gd name="T18" fmla="*/ 0 w 10400"/>
                                    <a:gd name="T19" fmla="*/ 1440 h 6400"/>
                                    <a:gd name="T20" fmla="*/ 10400 w 10400"/>
                                    <a:gd name="T21" fmla="*/ 1600 h 6400"/>
                                    <a:gd name="T22" fmla="*/ 0 w 10400"/>
                                    <a:gd name="T23" fmla="*/ 1760 h 6400"/>
                                    <a:gd name="T24" fmla="*/ 10400 w 10400"/>
                                    <a:gd name="T25" fmla="*/ 1920 h 6400"/>
                                    <a:gd name="T26" fmla="*/ 0 w 10400"/>
                                    <a:gd name="T27" fmla="*/ 2080 h 6400"/>
                                    <a:gd name="T28" fmla="*/ 10400 w 10400"/>
                                    <a:gd name="T29" fmla="*/ 2240 h 6400"/>
                                    <a:gd name="T30" fmla="*/ 0 w 10400"/>
                                    <a:gd name="T31" fmla="*/ 2400 h 6400"/>
                                    <a:gd name="T32" fmla="*/ 10400 w 10400"/>
                                    <a:gd name="T33" fmla="*/ 2560 h 6400"/>
                                    <a:gd name="T34" fmla="*/ 0 w 10400"/>
                                    <a:gd name="T35" fmla="*/ 2720 h 6400"/>
                                    <a:gd name="T36" fmla="*/ 10400 w 10400"/>
                                    <a:gd name="T37" fmla="*/ 2880 h 6400"/>
                                    <a:gd name="T38" fmla="*/ 0 w 10400"/>
                                    <a:gd name="T39" fmla="*/ 3040 h 6400"/>
                                    <a:gd name="T40" fmla="*/ 10400 w 10400"/>
                                    <a:gd name="T41" fmla="*/ 3200 h 6400"/>
                                    <a:gd name="T42" fmla="*/ 0 w 10400"/>
                                    <a:gd name="T43" fmla="*/ 3360 h 6400"/>
                                    <a:gd name="T44" fmla="*/ 10400 w 10400"/>
                                    <a:gd name="T45" fmla="*/ 3520 h 6400"/>
                                    <a:gd name="T46" fmla="*/ 0 w 10400"/>
                                    <a:gd name="T47" fmla="*/ 3680 h 6400"/>
                                    <a:gd name="T48" fmla="*/ 10400 w 10400"/>
                                    <a:gd name="T49" fmla="*/ 3840 h 6400"/>
                                    <a:gd name="T50" fmla="*/ 0 w 10400"/>
                                    <a:gd name="T51" fmla="*/ 4000 h 6400"/>
                                    <a:gd name="T52" fmla="*/ 10400 w 10400"/>
                                    <a:gd name="T53" fmla="*/ 4160 h 6400"/>
                                    <a:gd name="T54" fmla="*/ 0 w 10400"/>
                                    <a:gd name="T55" fmla="*/ 4320 h 6400"/>
                                    <a:gd name="T56" fmla="*/ 10400 w 10400"/>
                                    <a:gd name="T57" fmla="*/ 4480 h 6400"/>
                                    <a:gd name="T58" fmla="*/ 0 w 10400"/>
                                    <a:gd name="T59" fmla="*/ 4640 h 6400"/>
                                    <a:gd name="T60" fmla="*/ 10400 w 10400"/>
                                    <a:gd name="T61" fmla="*/ 4800 h 6400"/>
                                    <a:gd name="T62" fmla="*/ 0 w 10400"/>
                                    <a:gd name="T63" fmla="*/ 4960 h 6400"/>
                                    <a:gd name="T64" fmla="*/ 10400 w 10400"/>
                                    <a:gd name="T65" fmla="*/ 5120 h 6400"/>
                                    <a:gd name="T66" fmla="*/ 0 w 10400"/>
                                    <a:gd name="T67" fmla="*/ 5280 h 6400"/>
                                    <a:gd name="T68" fmla="*/ 10400 w 10400"/>
                                    <a:gd name="T69" fmla="*/ 5440 h 6400"/>
                                    <a:gd name="T70" fmla="*/ 0 w 10400"/>
                                    <a:gd name="T71" fmla="*/ 5600 h 6400"/>
                                    <a:gd name="T72" fmla="*/ 10400 w 10400"/>
                                    <a:gd name="T73" fmla="*/ 5760 h 6400"/>
                                    <a:gd name="T74" fmla="*/ 0 w 10400"/>
                                    <a:gd name="T75" fmla="*/ 5920 h 6400"/>
                                    <a:gd name="T76" fmla="*/ 10400 w 10400"/>
                                    <a:gd name="T77" fmla="*/ 6080 h 6400"/>
                                    <a:gd name="T78" fmla="*/ 0 w 10400"/>
                                    <a:gd name="T79" fmla="*/ 6240 h 6400"/>
                                    <a:gd name="T80" fmla="*/ 10400 w 10400"/>
                                    <a:gd name="T81" fmla="*/ 6400 h 6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10400" h="6400">
                                      <a:moveTo>
                                        <a:pt x="0" y="0"/>
                                      </a:moveTo>
                                      <a:lnTo>
                                        <a:pt x="10400" y="0"/>
                                      </a:lnTo>
                                      <a:lnTo>
                                        <a:pt x="10400" y="160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10400" y="320"/>
                                      </a:lnTo>
                                      <a:lnTo>
                                        <a:pt x="10400" y="480"/>
                                      </a:lnTo>
                                      <a:lnTo>
                                        <a:pt x="0" y="480"/>
                                      </a:lnTo>
                                      <a:lnTo>
                                        <a:pt x="0" y="640"/>
                                      </a:lnTo>
                                      <a:lnTo>
                                        <a:pt x="10400" y="640"/>
                                      </a:lnTo>
                                      <a:lnTo>
                                        <a:pt x="10400" y="800"/>
                                      </a:lnTo>
                                      <a:lnTo>
                                        <a:pt x="0" y="800"/>
                                      </a:lnTo>
                                      <a:lnTo>
                                        <a:pt x="0" y="960"/>
                                      </a:lnTo>
                                      <a:lnTo>
                                        <a:pt x="10400" y="960"/>
                                      </a:lnTo>
                                      <a:lnTo>
                                        <a:pt x="10400" y="1120"/>
                                      </a:lnTo>
                                      <a:lnTo>
                                        <a:pt x="0" y="1120"/>
                                      </a:lnTo>
                                      <a:lnTo>
                                        <a:pt x="0" y="1280"/>
                                      </a:lnTo>
                                      <a:lnTo>
                                        <a:pt x="10400" y="1280"/>
                                      </a:lnTo>
                                      <a:lnTo>
                                        <a:pt x="10400" y="1440"/>
                                      </a:lnTo>
                                      <a:lnTo>
                                        <a:pt x="0" y="1440"/>
                                      </a:lnTo>
                                      <a:lnTo>
                                        <a:pt x="0" y="1600"/>
                                      </a:lnTo>
                                      <a:lnTo>
                                        <a:pt x="10400" y="1600"/>
                                      </a:lnTo>
                                      <a:lnTo>
                                        <a:pt x="10400" y="1760"/>
                                      </a:lnTo>
                                      <a:lnTo>
                                        <a:pt x="0" y="1760"/>
                                      </a:lnTo>
                                      <a:lnTo>
                                        <a:pt x="0" y="1920"/>
                                      </a:lnTo>
                                      <a:lnTo>
                                        <a:pt x="10400" y="1920"/>
                                      </a:lnTo>
                                      <a:lnTo>
                                        <a:pt x="10400" y="2080"/>
                                      </a:lnTo>
                                      <a:lnTo>
                                        <a:pt x="0" y="2080"/>
                                      </a:lnTo>
                                      <a:lnTo>
                                        <a:pt x="0" y="2240"/>
                                      </a:lnTo>
                                      <a:lnTo>
                                        <a:pt x="10400" y="2240"/>
                                      </a:lnTo>
                                      <a:lnTo>
                                        <a:pt x="10400" y="2400"/>
                                      </a:lnTo>
                                      <a:lnTo>
                                        <a:pt x="0" y="2400"/>
                                      </a:lnTo>
                                      <a:lnTo>
                                        <a:pt x="0" y="2560"/>
                                      </a:lnTo>
                                      <a:lnTo>
                                        <a:pt x="10400" y="2560"/>
                                      </a:lnTo>
                                      <a:lnTo>
                                        <a:pt x="10400" y="2720"/>
                                      </a:lnTo>
                                      <a:lnTo>
                                        <a:pt x="0" y="272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0400" y="2880"/>
                                      </a:lnTo>
                                      <a:lnTo>
                                        <a:pt x="10400" y="3040"/>
                                      </a:lnTo>
                                      <a:lnTo>
                                        <a:pt x="0" y="3040"/>
                                      </a:lnTo>
                                      <a:lnTo>
                                        <a:pt x="0" y="3200"/>
                                      </a:lnTo>
                                      <a:lnTo>
                                        <a:pt x="10400" y="3200"/>
                                      </a:lnTo>
                                      <a:lnTo>
                                        <a:pt x="10400" y="3360"/>
                                      </a:lnTo>
                                      <a:lnTo>
                                        <a:pt x="0" y="3360"/>
                                      </a:lnTo>
                                      <a:lnTo>
                                        <a:pt x="0" y="3520"/>
                                      </a:lnTo>
                                      <a:lnTo>
                                        <a:pt x="10400" y="3520"/>
                                      </a:lnTo>
                                      <a:lnTo>
                                        <a:pt x="10400" y="3680"/>
                                      </a:lnTo>
                                      <a:lnTo>
                                        <a:pt x="0" y="3680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10400" y="3840"/>
                                      </a:lnTo>
                                      <a:lnTo>
                                        <a:pt x="10400" y="4000"/>
                                      </a:lnTo>
                                      <a:lnTo>
                                        <a:pt x="0" y="4000"/>
                                      </a:lnTo>
                                      <a:lnTo>
                                        <a:pt x="0" y="4160"/>
                                      </a:lnTo>
                                      <a:lnTo>
                                        <a:pt x="10400" y="4160"/>
                                      </a:lnTo>
                                      <a:lnTo>
                                        <a:pt x="10400" y="4320"/>
                                      </a:lnTo>
                                      <a:lnTo>
                                        <a:pt x="0" y="4320"/>
                                      </a:lnTo>
                                      <a:lnTo>
                                        <a:pt x="0" y="4480"/>
                                      </a:lnTo>
                                      <a:lnTo>
                                        <a:pt x="10400" y="4480"/>
                                      </a:lnTo>
                                      <a:lnTo>
                                        <a:pt x="10400" y="4640"/>
                                      </a:lnTo>
                                      <a:lnTo>
                                        <a:pt x="0" y="4640"/>
                                      </a:lnTo>
                                      <a:lnTo>
                                        <a:pt x="0" y="4800"/>
                                      </a:lnTo>
                                      <a:lnTo>
                                        <a:pt x="10400" y="4800"/>
                                      </a:lnTo>
                                      <a:lnTo>
                                        <a:pt x="10400" y="4960"/>
                                      </a:lnTo>
                                      <a:lnTo>
                                        <a:pt x="0" y="4960"/>
                                      </a:lnTo>
                                      <a:lnTo>
                                        <a:pt x="0" y="5120"/>
                                      </a:lnTo>
                                      <a:lnTo>
                                        <a:pt x="10400" y="5120"/>
                                      </a:lnTo>
                                      <a:lnTo>
                                        <a:pt x="10400" y="5280"/>
                                      </a:lnTo>
                                      <a:lnTo>
                                        <a:pt x="0" y="5280"/>
                                      </a:lnTo>
                                      <a:lnTo>
                                        <a:pt x="0" y="5440"/>
                                      </a:lnTo>
                                      <a:lnTo>
                                        <a:pt x="10400" y="5440"/>
                                      </a:lnTo>
                                      <a:lnTo>
                                        <a:pt x="10400" y="5600"/>
                                      </a:lnTo>
                                      <a:lnTo>
                                        <a:pt x="0" y="560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10400" y="5760"/>
                                      </a:lnTo>
                                      <a:lnTo>
                                        <a:pt x="10400" y="5920"/>
                                      </a:lnTo>
                                      <a:lnTo>
                                        <a:pt x="0" y="5920"/>
                                      </a:lnTo>
                                      <a:lnTo>
                                        <a:pt x="0" y="6080"/>
                                      </a:lnTo>
                                      <a:lnTo>
                                        <a:pt x="10400" y="6080"/>
                                      </a:lnTo>
                                      <a:lnTo>
                                        <a:pt x="10400" y="6240"/>
                                      </a:lnTo>
                                      <a:lnTo>
                                        <a:pt x="0" y="624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0400" y="64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855705" name="Freeform 13061">
                                <a:hlinkClick r:id="rId159"/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400" y="2400"/>
                                  <a:ext cx="10400" cy="6400"/>
                                </a:xfrm>
                                <a:custGeom>
                                  <a:avLst/>
                                  <a:gdLst>
                                    <a:gd name="T0" fmla="*/ 160 w 10400"/>
                                    <a:gd name="T1" fmla="*/ 6400 h 6400"/>
                                    <a:gd name="T2" fmla="*/ 320 w 10400"/>
                                    <a:gd name="T3" fmla="*/ 6400 h 6400"/>
                                    <a:gd name="T4" fmla="*/ 640 w 10400"/>
                                    <a:gd name="T5" fmla="*/ 0 h 6400"/>
                                    <a:gd name="T6" fmla="*/ 800 w 10400"/>
                                    <a:gd name="T7" fmla="*/ 0 h 6400"/>
                                    <a:gd name="T8" fmla="*/ 1120 w 10400"/>
                                    <a:gd name="T9" fmla="*/ 6400 h 6400"/>
                                    <a:gd name="T10" fmla="*/ 1280 w 10400"/>
                                    <a:gd name="T11" fmla="*/ 6400 h 6400"/>
                                    <a:gd name="T12" fmla="*/ 1600 w 10400"/>
                                    <a:gd name="T13" fmla="*/ 0 h 6400"/>
                                    <a:gd name="T14" fmla="*/ 1760 w 10400"/>
                                    <a:gd name="T15" fmla="*/ 0 h 6400"/>
                                    <a:gd name="T16" fmla="*/ 2080 w 10400"/>
                                    <a:gd name="T17" fmla="*/ 6400 h 6400"/>
                                    <a:gd name="T18" fmla="*/ 2240 w 10400"/>
                                    <a:gd name="T19" fmla="*/ 6400 h 6400"/>
                                    <a:gd name="T20" fmla="*/ 2560 w 10400"/>
                                    <a:gd name="T21" fmla="*/ 0 h 6400"/>
                                    <a:gd name="T22" fmla="*/ 2720 w 10400"/>
                                    <a:gd name="T23" fmla="*/ 0 h 6400"/>
                                    <a:gd name="T24" fmla="*/ 3040 w 10400"/>
                                    <a:gd name="T25" fmla="*/ 6400 h 6400"/>
                                    <a:gd name="T26" fmla="*/ 3200 w 10400"/>
                                    <a:gd name="T27" fmla="*/ 6400 h 6400"/>
                                    <a:gd name="T28" fmla="*/ 3520 w 10400"/>
                                    <a:gd name="T29" fmla="*/ 0 h 6400"/>
                                    <a:gd name="T30" fmla="*/ 3680 w 10400"/>
                                    <a:gd name="T31" fmla="*/ 0 h 6400"/>
                                    <a:gd name="T32" fmla="*/ 4000 w 10400"/>
                                    <a:gd name="T33" fmla="*/ 6400 h 6400"/>
                                    <a:gd name="T34" fmla="*/ 4160 w 10400"/>
                                    <a:gd name="T35" fmla="*/ 6400 h 6400"/>
                                    <a:gd name="T36" fmla="*/ 4480 w 10400"/>
                                    <a:gd name="T37" fmla="*/ 0 h 6400"/>
                                    <a:gd name="T38" fmla="*/ 4640 w 10400"/>
                                    <a:gd name="T39" fmla="*/ 0 h 6400"/>
                                    <a:gd name="T40" fmla="*/ 4960 w 10400"/>
                                    <a:gd name="T41" fmla="*/ 6400 h 6400"/>
                                    <a:gd name="T42" fmla="*/ 5120 w 10400"/>
                                    <a:gd name="T43" fmla="*/ 6400 h 6400"/>
                                    <a:gd name="T44" fmla="*/ 5440 w 10400"/>
                                    <a:gd name="T45" fmla="*/ 0 h 6400"/>
                                    <a:gd name="T46" fmla="*/ 5600 w 10400"/>
                                    <a:gd name="T47" fmla="*/ 0 h 6400"/>
                                    <a:gd name="T48" fmla="*/ 5920 w 10400"/>
                                    <a:gd name="T49" fmla="*/ 6400 h 6400"/>
                                    <a:gd name="T50" fmla="*/ 6080 w 10400"/>
                                    <a:gd name="T51" fmla="*/ 6400 h 6400"/>
                                    <a:gd name="T52" fmla="*/ 6400 w 10400"/>
                                    <a:gd name="T53" fmla="*/ 0 h 6400"/>
                                    <a:gd name="T54" fmla="*/ 6560 w 10400"/>
                                    <a:gd name="T55" fmla="*/ 0 h 6400"/>
                                    <a:gd name="T56" fmla="*/ 6880 w 10400"/>
                                    <a:gd name="T57" fmla="*/ 6400 h 6400"/>
                                    <a:gd name="T58" fmla="*/ 7040 w 10400"/>
                                    <a:gd name="T59" fmla="*/ 6400 h 6400"/>
                                    <a:gd name="T60" fmla="*/ 7360 w 10400"/>
                                    <a:gd name="T61" fmla="*/ 0 h 6400"/>
                                    <a:gd name="T62" fmla="*/ 7520 w 10400"/>
                                    <a:gd name="T63" fmla="*/ 0 h 6400"/>
                                    <a:gd name="T64" fmla="*/ 7840 w 10400"/>
                                    <a:gd name="T65" fmla="*/ 6400 h 6400"/>
                                    <a:gd name="T66" fmla="*/ 8000 w 10400"/>
                                    <a:gd name="T67" fmla="*/ 6400 h 6400"/>
                                    <a:gd name="T68" fmla="*/ 8320 w 10400"/>
                                    <a:gd name="T69" fmla="*/ 0 h 6400"/>
                                    <a:gd name="T70" fmla="*/ 8480 w 10400"/>
                                    <a:gd name="T71" fmla="*/ 0 h 6400"/>
                                    <a:gd name="T72" fmla="*/ 8800 w 10400"/>
                                    <a:gd name="T73" fmla="*/ 6400 h 6400"/>
                                    <a:gd name="T74" fmla="*/ 8960 w 10400"/>
                                    <a:gd name="T75" fmla="*/ 6400 h 6400"/>
                                    <a:gd name="T76" fmla="*/ 9280 w 10400"/>
                                    <a:gd name="T77" fmla="*/ 0 h 6400"/>
                                    <a:gd name="T78" fmla="*/ 9440 w 10400"/>
                                    <a:gd name="T79" fmla="*/ 0 h 6400"/>
                                    <a:gd name="T80" fmla="*/ 9760 w 10400"/>
                                    <a:gd name="T81" fmla="*/ 6400 h 6400"/>
                                    <a:gd name="T82" fmla="*/ 9920 w 10400"/>
                                    <a:gd name="T83" fmla="*/ 6400 h 6400"/>
                                    <a:gd name="T84" fmla="*/ 10240 w 10400"/>
                                    <a:gd name="T85" fmla="*/ 0 h 6400"/>
                                    <a:gd name="T86" fmla="*/ 10400 w 10400"/>
                                    <a:gd name="T87" fmla="*/ 0 h 6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0400" h="6400">
                                      <a:moveTo>
                                        <a:pt x="0" y="0"/>
                                      </a:moveTo>
                                      <a:lnTo>
                                        <a:pt x="0" y="6400"/>
                                      </a:lnTo>
                                      <a:lnTo>
                                        <a:pt x="160" y="640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20" y="6400"/>
                                      </a:lnTo>
                                      <a:lnTo>
                                        <a:pt x="480" y="6400"/>
                                      </a:lnTo>
                                      <a:lnTo>
                                        <a:pt x="48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6400"/>
                                      </a:lnTo>
                                      <a:lnTo>
                                        <a:pt x="800" y="6400"/>
                                      </a:lnTo>
                                      <a:lnTo>
                                        <a:pt x="800" y="0"/>
                                      </a:lnTo>
                                      <a:lnTo>
                                        <a:pt x="960" y="0"/>
                                      </a:lnTo>
                                      <a:lnTo>
                                        <a:pt x="960" y="6400"/>
                                      </a:lnTo>
                                      <a:lnTo>
                                        <a:pt x="1120" y="6400"/>
                                      </a:lnTo>
                                      <a:lnTo>
                                        <a:pt x="1120" y="0"/>
                                      </a:lnTo>
                                      <a:lnTo>
                                        <a:pt x="1280" y="0"/>
                                      </a:lnTo>
                                      <a:lnTo>
                                        <a:pt x="1280" y="6400"/>
                                      </a:lnTo>
                                      <a:lnTo>
                                        <a:pt x="1440" y="640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1600" y="0"/>
                                      </a:lnTo>
                                      <a:lnTo>
                                        <a:pt x="1600" y="6400"/>
                                      </a:lnTo>
                                      <a:lnTo>
                                        <a:pt x="1760" y="6400"/>
                                      </a:lnTo>
                                      <a:lnTo>
                                        <a:pt x="1760" y="0"/>
                                      </a:lnTo>
                                      <a:lnTo>
                                        <a:pt x="1920" y="0"/>
                                      </a:lnTo>
                                      <a:lnTo>
                                        <a:pt x="1920" y="6400"/>
                                      </a:lnTo>
                                      <a:lnTo>
                                        <a:pt x="2080" y="6400"/>
                                      </a:lnTo>
                                      <a:lnTo>
                                        <a:pt x="2080" y="0"/>
                                      </a:lnTo>
                                      <a:lnTo>
                                        <a:pt x="2240" y="0"/>
                                      </a:lnTo>
                                      <a:lnTo>
                                        <a:pt x="2240" y="6400"/>
                                      </a:lnTo>
                                      <a:lnTo>
                                        <a:pt x="2400" y="6400"/>
                                      </a:lnTo>
                                      <a:lnTo>
                                        <a:pt x="2400" y="0"/>
                                      </a:lnTo>
                                      <a:lnTo>
                                        <a:pt x="2560" y="0"/>
                                      </a:lnTo>
                                      <a:lnTo>
                                        <a:pt x="2560" y="6400"/>
                                      </a:lnTo>
                                      <a:lnTo>
                                        <a:pt x="2720" y="6400"/>
                                      </a:lnTo>
                                      <a:lnTo>
                                        <a:pt x="2720" y="0"/>
                                      </a:lnTo>
                                      <a:lnTo>
                                        <a:pt x="2880" y="0"/>
                                      </a:lnTo>
                                      <a:lnTo>
                                        <a:pt x="2880" y="6400"/>
                                      </a:lnTo>
                                      <a:lnTo>
                                        <a:pt x="3040" y="6400"/>
                                      </a:lnTo>
                                      <a:lnTo>
                                        <a:pt x="3040" y="0"/>
                                      </a:lnTo>
                                      <a:lnTo>
                                        <a:pt x="3200" y="0"/>
                                      </a:lnTo>
                                      <a:lnTo>
                                        <a:pt x="3200" y="6400"/>
                                      </a:lnTo>
                                      <a:lnTo>
                                        <a:pt x="3360" y="6400"/>
                                      </a:lnTo>
                                      <a:lnTo>
                                        <a:pt x="3360" y="0"/>
                                      </a:lnTo>
                                      <a:lnTo>
                                        <a:pt x="3520" y="0"/>
                                      </a:lnTo>
                                      <a:lnTo>
                                        <a:pt x="3520" y="6400"/>
                                      </a:lnTo>
                                      <a:lnTo>
                                        <a:pt x="3680" y="6400"/>
                                      </a:lnTo>
                                      <a:lnTo>
                                        <a:pt x="3680" y="0"/>
                                      </a:lnTo>
                                      <a:lnTo>
                                        <a:pt x="3840" y="0"/>
                                      </a:lnTo>
                                      <a:lnTo>
                                        <a:pt x="3840" y="6400"/>
                                      </a:lnTo>
                                      <a:lnTo>
                                        <a:pt x="4000" y="6400"/>
                                      </a:lnTo>
                                      <a:lnTo>
                                        <a:pt x="4000" y="0"/>
                                      </a:lnTo>
                                      <a:lnTo>
                                        <a:pt x="4160" y="0"/>
                                      </a:lnTo>
                                      <a:lnTo>
                                        <a:pt x="4160" y="6400"/>
                                      </a:lnTo>
                                      <a:lnTo>
                                        <a:pt x="4320" y="640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4480" y="0"/>
                                      </a:lnTo>
                                      <a:lnTo>
                                        <a:pt x="4480" y="6400"/>
                                      </a:lnTo>
                                      <a:lnTo>
                                        <a:pt x="4640" y="6400"/>
                                      </a:lnTo>
                                      <a:lnTo>
                                        <a:pt x="4640" y="0"/>
                                      </a:lnTo>
                                      <a:lnTo>
                                        <a:pt x="4800" y="0"/>
                                      </a:lnTo>
                                      <a:lnTo>
                                        <a:pt x="4800" y="6400"/>
                                      </a:lnTo>
                                      <a:lnTo>
                                        <a:pt x="4960" y="6400"/>
                                      </a:lnTo>
                                      <a:lnTo>
                                        <a:pt x="4960" y="0"/>
                                      </a:lnTo>
                                      <a:lnTo>
                                        <a:pt x="5120" y="0"/>
                                      </a:lnTo>
                                      <a:lnTo>
                                        <a:pt x="5120" y="6400"/>
                                      </a:lnTo>
                                      <a:lnTo>
                                        <a:pt x="5280" y="6400"/>
                                      </a:lnTo>
                                      <a:lnTo>
                                        <a:pt x="5280" y="0"/>
                                      </a:lnTo>
                                      <a:lnTo>
                                        <a:pt x="5440" y="0"/>
                                      </a:lnTo>
                                      <a:lnTo>
                                        <a:pt x="5440" y="6400"/>
                                      </a:lnTo>
                                      <a:lnTo>
                                        <a:pt x="5600" y="6400"/>
                                      </a:lnTo>
                                      <a:lnTo>
                                        <a:pt x="5600" y="0"/>
                                      </a:lnTo>
                                      <a:lnTo>
                                        <a:pt x="5760" y="0"/>
                                      </a:lnTo>
                                      <a:lnTo>
                                        <a:pt x="5760" y="6400"/>
                                      </a:lnTo>
                                      <a:lnTo>
                                        <a:pt x="5920" y="6400"/>
                                      </a:lnTo>
                                      <a:lnTo>
                                        <a:pt x="5920" y="0"/>
                                      </a:lnTo>
                                      <a:lnTo>
                                        <a:pt x="6080" y="0"/>
                                      </a:lnTo>
                                      <a:lnTo>
                                        <a:pt x="6080" y="6400"/>
                                      </a:lnTo>
                                      <a:lnTo>
                                        <a:pt x="6240" y="6400"/>
                                      </a:lnTo>
                                      <a:lnTo>
                                        <a:pt x="6240" y="0"/>
                                      </a:lnTo>
                                      <a:lnTo>
                                        <a:pt x="6400" y="0"/>
                                      </a:lnTo>
                                      <a:lnTo>
                                        <a:pt x="6400" y="6400"/>
                                      </a:lnTo>
                                      <a:lnTo>
                                        <a:pt x="6560" y="6400"/>
                                      </a:lnTo>
                                      <a:lnTo>
                                        <a:pt x="6560" y="0"/>
                                      </a:lnTo>
                                      <a:lnTo>
                                        <a:pt x="6720" y="0"/>
                                      </a:lnTo>
                                      <a:lnTo>
                                        <a:pt x="6720" y="6400"/>
                                      </a:lnTo>
                                      <a:lnTo>
                                        <a:pt x="6880" y="6400"/>
                                      </a:lnTo>
                                      <a:lnTo>
                                        <a:pt x="6880" y="0"/>
                                      </a:lnTo>
                                      <a:lnTo>
                                        <a:pt x="7040" y="0"/>
                                      </a:lnTo>
                                      <a:lnTo>
                                        <a:pt x="7040" y="6400"/>
                                      </a:lnTo>
                                      <a:lnTo>
                                        <a:pt x="7200" y="6400"/>
                                      </a:lnTo>
                                      <a:lnTo>
                                        <a:pt x="7200" y="0"/>
                                      </a:lnTo>
                                      <a:lnTo>
                                        <a:pt x="7360" y="0"/>
                                      </a:lnTo>
                                      <a:lnTo>
                                        <a:pt x="7360" y="6400"/>
                                      </a:lnTo>
                                      <a:lnTo>
                                        <a:pt x="7520" y="6400"/>
                                      </a:lnTo>
                                      <a:lnTo>
                                        <a:pt x="7520" y="0"/>
                                      </a:lnTo>
                                      <a:lnTo>
                                        <a:pt x="7680" y="0"/>
                                      </a:lnTo>
                                      <a:lnTo>
                                        <a:pt x="7680" y="6400"/>
                                      </a:lnTo>
                                      <a:lnTo>
                                        <a:pt x="7840" y="6400"/>
                                      </a:lnTo>
                                      <a:lnTo>
                                        <a:pt x="7840" y="0"/>
                                      </a:lnTo>
                                      <a:lnTo>
                                        <a:pt x="8000" y="0"/>
                                      </a:lnTo>
                                      <a:lnTo>
                                        <a:pt x="8000" y="6400"/>
                                      </a:lnTo>
                                      <a:lnTo>
                                        <a:pt x="8160" y="6400"/>
                                      </a:lnTo>
                                      <a:lnTo>
                                        <a:pt x="8160" y="0"/>
                                      </a:lnTo>
                                      <a:lnTo>
                                        <a:pt x="8320" y="0"/>
                                      </a:lnTo>
                                      <a:lnTo>
                                        <a:pt x="8320" y="6400"/>
                                      </a:lnTo>
                                      <a:lnTo>
                                        <a:pt x="8480" y="6400"/>
                                      </a:lnTo>
                                      <a:lnTo>
                                        <a:pt x="8480" y="0"/>
                                      </a:lnTo>
                                      <a:lnTo>
                                        <a:pt x="8640" y="0"/>
                                      </a:lnTo>
                                      <a:lnTo>
                                        <a:pt x="8640" y="6400"/>
                                      </a:lnTo>
                                      <a:lnTo>
                                        <a:pt x="8800" y="6400"/>
                                      </a:lnTo>
                                      <a:lnTo>
                                        <a:pt x="8800" y="0"/>
                                      </a:lnTo>
                                      <a:lnTo>
                                        <a:pt x="8960" y="0"/>
                                      </a:lnTo>
                                      <a:lnTo>
                                        <a:pt x="8960" y="6400"/>
                                      </a:lnTo>
                                      <a:lnTo>
                                        <a:pt x="9120" y="6400"/>
                                      </a:lnTo>
                                      <a:lnTo>
                                        <a:pt x="9120" y="0"/>
                                      </a:lnTo>
                                      <a:lnTo>
                                        <a:pt x="9280" y="0"/>
                                      </a:lnTo>
                                      <a:lnTo>
                                        <a:pt x="9280" y="6400"/>
                                      </a:lnTo>
                                      <a:lnTo>
                                        <a:pt x="9440" y="6400"/>
                                      </a:lnTo>
                                      <a:lnTo>
                                        <a:pt x="9440" y="0"/>
                                      </a:lnTo>
                                      <a:lnTo>
                                        <a:pt x="9600" y="0"/>
                                      </a:lnTo>
                                      <a:lnTo>
                                        <a:pt x="9600" y="6400"/>
                                      </a:lnTo>
                                      <a:lnTo>
                                        <a:pt x="9760" y="6400"/>
                                      </a:lnTo>
                                      <a:lnTo>
                                        <a:pt x="9760" y="0"/>
                                      </a:lnTo>
                                      <a:lnTo>
                                        <a:pt x="9920" y="0"/>
                                      </a:lnTo>
                                      <a:lnTo>
                                        <a:pt x="9920" y="6400"/>
                                      </a:lnTo>
                                      <a:lnTo>
                                        <a:pt x="10080" y="6400"/>
                                      </a:lnTo>
                                      <a:lnTo>
                                        <a:pt x="10080" y="0"/>
                                      </a:lnTo>
                                      <a:lnTo>
                                        <a:pt x="10240" y="0"/>
                                      </a:lnTo>
                                      <a:lnTo>
                                        <a:pt x="10240" y="6400"/>
                                      </a:lnTo>
                                      <a:lnTo>
                                        <a:pt x="10400" y="6400"/>
                                      </a:lnTo>
                                      <a:lnTo>
                                        <a:pt x="104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2803950" name="Line 13062">
                              <a:hlinkClick r:id="rId159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24" y="7673"/>
                                <a:ext cx="2161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1289096" name="Line 13063">
                              <a:hlinkClick r:id="rId53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0" y="4656"/>
                                <a:ext cx="0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77609362" name="Text Box 130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6" y="7628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C8B00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43676913" name="Text Box 130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0" y="7612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43BC5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99206354" name="Text Box 130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1" y="7607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1F70B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79238015" name="Text Box 130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99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F6FBA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734246616" name="Text Box 130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4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05AB4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15660371" name="Text Box 130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9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21501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90510679" name="Text Box 13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2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F9C394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02435159" name="Text Box 130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0" y="6842"/>
                              <a:ext cx="620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664416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32280364" name="Text Box 130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6" y="6173"/>
                              <a:ext cx="67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FD03E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22315623" name="Text Box 130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4" y="5483"/>
                              <a:ext cx="60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A1479A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85244624" name="Text Box 13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0" y="4823"/>
                              <a:ext cx="890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1B3E2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46560926" name="Text Box 130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0" y="4613"/>
                              <a:ext cx="80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C3BCD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1/</w:t>
                                </w:r>
                                <w:r w:rsidRPr="00D97FFD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(m/N)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1826075123" name="Group 13076"/>
                        <wpg:cNvGrpSpPr>
                          <a:grpSpLocks/>
                        </wpg:cNvGrpSpPr>
                        <wpg:grpSpPr bwMode="auto">
                          <a:xfrm>
                            <a:off x="5378" y="7163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588331954" name="Line 13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9075455" name="Line 130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52043464" name="Group 13079"/>
                        <wpg:cNvGrpSpPr>
                          <a:grpSpLocks/>
                        </wpg:cNvGrpSpPr>
                        <wpg:grpSpPr bwMode="auto">
                          <a:xfrm>
                            <a:off x="6060" y="6758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2079439956" name="Line 13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3745248" name="Line 130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56013070" name="Group 13082"/>
                        <wpg:cNvGrpSpPr>
                          <a:grpSpLocks/>
                        </wpg:cNvGrpSpPr>
                        <wpg:grpSpPr bwMode="auto">
                          <a:xfrm>
                            <a:off x="6804" y="6371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967126323" name="Line 13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23223" name="Line 130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1489304" name="Group 13085"/>
                        <wpg:cNvGrpSpPr>
                          <a:grpSpLocks/>
                        </wpg:cNvGrpSpPr>
                        <wpg:grpSpPr bwMode="auto">
                          <a:xfrm>
                            <a:off x="7424" y="6023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725044572" name="Line 13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5335075" name="Line 130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0800322" name="Group 13088"/>
                        <wpg:cNvGrpSpPr>
                          <a:grpSpLocks/>
                        </wpg:cNvGrpSpPr>
                        <wpg:grpSpPr bwMode="auto">
                          <a:xfrm>
                            <a:off x="8100" y="5590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403925741" name="Line 130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1278235" name="Line 130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2186233" name="Group 13091"/>
                        <wpg:cNvGrpSpPr>
                          <a:grpSpLocks/>
                        </wpg:cNvGrpSpPr>
                        <wpg:grpSpPr bwMode="auto">
                          <a:xfrm>
                            <a:off x="8778" y="5237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127844931" name="Line 13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318533" name="Line 130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54084087" name="Line 13094">
                          <a:hlinkClick r:id="rId53"/>
                        </wps:cNvPr>
                        <wps:cNvCnPr>
                          <a:cxnSpLocks noChangeShapeType="1"/>
                        </wps:cNvCnPr>
                        <wps:spPr bwMode="auto">
                          <a:xfrm flipH="1">
                            <a:off x="5146" y="5210"/>
                            <a:ext cx="3900" cy="21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C744C" id="Group 13055" o:spid="_x0000_s1235" href="http://blog.sina.com.cn/hfwq" style="width:275.85pt;height:166.25pt;mso-position-horizontal-relative:char;mso-position-vertical-relative:line" coordorigin="4040,4613" coordsize="5517,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" o:button="t">
                <v:group id="Group 13056" o:spid="_x0000_s1236" style="position:absolute;left:4040;top:4613;width:5517;height:3325" coordorigin="4040,4613" coordsize="5517,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">
                  <v:shape id="Text Box 13057" o:spid="_x0000_s1237" type="#_x0000_t202" style="position:absolute;left:4654;top:7604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" filled="f" stroked="f">
                    <v:textbox inset="0,0,0,0">
                      <w:txbxContent>
                        <w:p w14:paraId="681931E0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13058" o:spid="_x0000_s1238" style="position:absolute;left:4778;top:4656;width:4707;height:3018" coordorigin="4778,4656" coordsize="4707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">
                    <v:group id="Group 13059" o:spid="_x0000_s1239" style="position:absolute;left:4778;top:4951;width:4418;height:2718" coordorigin="2400,2400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">
                      <v:shape id="Freeform 13060" o:spid="_x0000_s1240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      <v:path arrowok="t" o:connecttype="custom" o:connectlocs="10400,0;0,160;10400,320;0,480;10400,640;0,800;10400,960;0,1120;10400,1280;0,1440;10400,1600;0,1760;10400,1920;0,2080;10400,2240;0,2400;10400,2560;0,2720;10400,2880;0,3040;10400,3200;0,3360;10400,3520;0,3680;10400,3840;0,4000;10400,4160;0,4320;10400,4480;0,4640;10400,4800;0,4960;10400,5120;0,5280;10400,5440;0,5600;10400,5760;0,5920;10400,6080;0,6240;10400,6400" o:connectangles="0,0,0,0,0,0,0,0,0,0,0,0,0,0,0,0,0,0,0,0,0,0,0,0,0,0,0,0,0,0,0,0,0,0,0,0,0,0,0,0,0"/>
                      </v:shape>
                      <v:shape id="Freeform 13061" o:spid="_x0000_s1241" href="http://blog.sina.com.cn/hfwq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      <v:fill o:detectmouseclick="t"/>
                        <v:path arrowok="t" o:connecttype="custom" o:connectlocs="160,6400;320,6400;640,0;800,0;1120,6400;1280,6400;1600,0;1760,0;2080,6400;2240,6400;2560,0;2720,0;3040,6400;3200,6400;3520,0;3680,0;4000,6400;4160,6400;4480,0;4640,0;4960,6400;5120,6400;5440,0;5600,0;5920,6400;6080,6400;6400,0;6560,0;6880,6400;7040,6400;7360,0;7520,0;7840,6400;8000,6400;8320,0;8480,0;8800,6400;8960,6400;9280,0;9440,0;9760,6400;9920,6400;10240,0;10400,0" o:connectangles="0,0,0,0,0,0,0,0,0,0,0,0,0,0,0,0,0,0,0,0,0,0,0,0,0,0,0,0,0,0,0,0,0,0,0,0,0,0,0,0,0,0,0,0"/>
                      </v:shape>
                    </v:group>
                    <v:line id="Line 13062" o:spid="_x0000_s1242" href="http://blog.sina.com.cn/hfwq" style="position:absolute;visibility:visible;mso-wrap-style:square" from="7324,7673" to="9485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" o:button="t">
                      <v:stroke endarrow="block" endarrowwidth="narrow"/>
                    </v:line>
                    <v:line id="Line 13063" o:spid="_x0000_s1243" href="http://blog.sina.com.cn/hfwq" style="position:absolute;flip:y;visibility:visible;mso-wrap-style:square" from="4780,4656" to="4780,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" o:button="t">
                      <v:stroke endarrow="block" endarrowwidth="narrow"/>
                    </v:line>
                  </v:group>
                  <v:shape id="Text Box 13064" o:spid="_x0000_s1244" type="#_x0000_t202" style="position:absolute;left:5366;top:7628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" filled="f" stroked="f">
                    <v:textbox inset="0,0,0,0">
                      <w:txbxContent>
                        <w:p w14:paraId="480C8B00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5" o:spid="_x0000_s1245" type="#_x0000_t202" style="position:absolute;left:6050;top:76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" filled="f" stroked="f">
                    <v:textbox inset="0,0,0,0">
                      <w:txbxContent>
                        <w:p w14:paraId="5E443BC5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6" o:spid="_x0000_s1246" type="#_x0000_t202" style="position:absolute;left:6721;top:7607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" filled="f" stroked="f">
                    <v:textbox inset="0,0,0,0">
                      <w:txbxContent>
                        <w:p w14:paraId="2F11F70B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7" o:spid="_x0000_s1247" type="#_x0000_t202" style="position:absolute;left:739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" filled="f" stroked="f">
                    <v:textbox inset="0,0,0,0">
                      <w:txbxContent>
                        <w:p w14:paraId="183F6FBA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8" o:spid="_x0000_s1248" type="#_x0000_t202" style="position:absolute;left:8094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" filled="f" stroked="f">
                    <v:textbox inset="0,0,0,0">
                      <w:txbxContent>
                        <w:p w14:paraId="2FE05AB4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9" o:spid="_x0000_s1249" type="#_x0000_t202" style="position:absolute;left:875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" filled="f" stroked="f">
                    <v:textbox inset="0,0,0,0">
                      <w:txbxContent>
                        <w:p w14:paraId="3F221501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70" o:spid="_x0000_s1250" type="#_x0000_t202" style="position:absolute;left:9252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" filled="f" stroked="f">
                    <v:textbox inset="0,0,0,0">
                      <w:txbxContent>
                        <w:p w14:paraId="44F9C394" w14:textId="77777777" w:rsidR="007D65B9" w:rsidRPr="00BE677E" w:rsidRDefault="007D65B9" w:rsidP="00284D26"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3071" o:spid="_x0000_s1251" type="#_x0000_t202" style="position:absolute;left:4430;top:6842;width:62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" filled="f" stroked="f">
                    <v:textbox inset="0,0,0,0">
                      <w:txbxContent>
                        <w:p w14:paraId="32664416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.01</w:t>
                          </w:r>
                        </w:p>
                      </w:txbxContent>
                    </v:textbox>
                  </v:shape>
                  <v:shape id="Text Box 13072" o:spid="_x0000_s1252" type="#_x0000_t202" style="position:absolute;left:4436;top:6173;width:67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" filled="f" stroked="f">
                    <v:textbox inset="0,0,0,0">
                      <w:txbxContent>
                        <w:p w14:paraId="242FD03E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.02</w:t>
                          </w:r>
                        </w:p>
                      </w:txbxContent>
                    </v:textbox>
                  </v:shape>
                  <v:shape id="Text Box 13073" o:spid="_x0000_s1253" type="#_x0000_t202" style="position:absolute;left:4434;top:5483;width:6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" filled="f" stroked="f">
                    <v:textbox inset="0,0,0,0">
                      <w:txbxContent>
                        <w:p w14:paraId="1EA1479A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.03</w:t>
                          </w:r>
                        </w:p>
                      </w:txbxContent>
                    </v:textbox>
                  </v:shape>
                  <v:shape id="Text Box 13074" o:spid="_x0000_s1254" type="#_x0000_t202" style="position:absolute;left:4430;top:4823;width:89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" filled="f" stroked="f">
                    <v:textbox inset="0,0,0,0">
                      <w:txbxContent>
                        <w:p w14:paraId="5FB1B3E2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.04</w:t>
                          </w:r>
                        </w:p>
                      </w:txbxContent>
                    </v:textbox>
                  </v:shape>
                  <v:shape id="Text Box 13075" o:spid="_x0000_s1255" type="#_x0000_t202" style="position:absolute;left:4040;top:4613;width:8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" filled="f" stroked="f">
                    <v:textbox inset="0,0,0,0">
                      <w:txbxContent>
                        <w:p w14:paraId="4FFC3BCD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1/</w:t>
                          </w:r>
                          <w:r w:rsidRPr="00D97FFD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(m/N)</w:t>
                          </w:r>
                        </w:p>
                      </w:txbxContent>
                    </v:textbox>
                  </v:shape>
                </v:group>
                <v:group id="Group 13076" o:spid="_x0000_s1256" style="position:absolute;left:5378;top:7163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">
                  <v:line id="Line 13077" o:spid="_x0000_s1257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" strokecolor="blue"/>
                  <v:line id="Line 13078" o:spid="_x0000_s1258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" strokecolor="blue"/>
                </v:group>
                <v:group id="Group 13079" o:spid="_x0000_s1259" style="position:absolute;left:6060;top:6758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">
                  <v:line id="Line 13080" o:spid="_x0000_s1260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" strokecolor="blue"/>
                  <v:line id="Line 13081" o:spid="_x0000_s1261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" strokecolor="blue"/>
                </v:group>
                <v:group id="Group 13082" o:spid="_x0000_s1262" style="position:absolute;left:6804;top:6371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">
                  <v:line id="Line 13083" o:spid="_x0000_s1263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" strokecolor="blue"/>
                  <v:line id="Line 13084" o:spid="_x0000_s1264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" strokecolor="blue"/>
                </v:group>
                <v:group id="Group 13085" o:spid="_x0000_s1265" style="position:absolute;left:7424;top:6023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cl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">
                  <v:line id="Line 13086" o:spid="_x0000_s1266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" strokecolor="blue"/>
                  <v:line id="Line 13087" o:spid="_x0000_s1267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" strokecolor="blue"/>
                </v:group>
                <v:group id="Group 13088" o:spid="_x0000_s1268" style="position:absolute;left:8100;top:5590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">
                  <v:line id="Line 13089" o:spid="_x0000_s1269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" strokecolor="blue"/>
                  <v:line id="Line 13090" o:spid="_x0000_s1270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" strokecolor="blue"/>
                </v:group>
                <v:group id="Group 13091" o:spid="_x0000_s1271" style="position:absolute;left:8778;top:5237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">
                  <v:line id="Line 13092" o:spid="_x0000_s1272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" strokecolor="blue"/>
                  <v:line id="Line 13093" o:spid="_x0000_s1273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" strokecolor="blue"/>
                </v:group>
                <v:line id="Line 13094" o:spid="_x0000_s1274" href="http://blog.sina.com.cn/hfwq" style="position:absolute;flip:x;visibility:visible;mso-wrap-style:square" from="5146,5210" to="9046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" o:button="t" strokecolor="blue" strokeweight="1pt"/>
                <w10:anchorlock/>
              </v:group>
            </w:pict>
          </mc:Fallback>
        </mc:AlternateContent>
      </w:r>
    </w:p>
    <w:p w14:paraId="5770098C" w14:textId="77777777" w:rsidR="00455E51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）由图线可得其斜率为：</w:t>
      </w:r>
      <w:r w:rsidR="00284D26">
        <w:rPr>
          <w:color w:val="0000FF"/>
          <w:szCs w:val="21"/>
        </w:rPr>
        <w:t xml:space="preserve"> </w:t>
      </w:r>
      <w:r w:rsidRPr="00455E51">
        <w:rPr>
          <w:color w:val="0000FF"/>
          <w:position w:val="-24"/>
          <w:szCs w:val="21"/>
        </w:rPr>
        <w:object w:dxaOrig="2760" w:dyaOrig="620" w14:anchorId="7F70054B">
          <v:shape id="_x0000_i1091" type="#_x0000_t75" style="width:138.05pt;height:31pt" o:ole="">
            <v:imagedata r:id="rId171" o:title=""/>
          </v:shape>
          <o:OLEObject Type="Embed" ProgID="Equation.DSMT4" ShapeID="_x0000_i1091" DrawAspect="Content" ObjectID="_1803411688" r:id="rId172"/>
        </w:object>
      </w:r>
    </w:p>
    <w:p w14:paraId="002B3101" w14:textId="77777777" w:rsidR="00825598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故直线满足</w:t>
      </w:r>
      <w:r w:rsidRPr="00455E51">
        <w:rPr>
          <w:color w:val="0000FF"/>
          <w:position w:val="-24"/>
          <w:szCs w:val="21"/>
        </w:rPr>
        <w:object w:dxaOrig="1500" w:dyaOrig="620" w14:anchorId="07880AC8">
          <v:shape id="_x0000_i1092" type="#_x0000_t75" style="width:75.15pt;height:31pt" o:ole="">
            <v:imagedata r:id="rId173" o:title=""/>
          </v:shape>
          <o:OLEObject Type="Embed" ProgID="Equation.DSMT4" ShapeID="_x0000_i1092" DrawAspect="Content" ObjectID="_1803411689" r:id="rId174"/>
        </w:object>
      </w:r>
      <w:r>
        <w:rPr>
          <w:rFonts w:hint="eastAsia"/>
          <w:color w:val="0000FF"/>
          <w:szCs w:val="21"/>
        </w:rPr>
        <w:t>即</w:t>
      </w:r>
      <w:hyperlink r:id="rId175" w:history="1">
        <w:r w:rsidR="00825598" w:rsidRPr="00E95D3F">
          <w:rPr>
            <w:color w:val="0000FF"/>
            <w:position w:val="-26"/>
            <w:szCs w:val="21"/>
          </w:rPr>
          <w:object w:dxaOrig="1500" w:dyaOrig="760" w14:anchorId="091249F1">
            <v:shape id="_x0000_i1093" type="#_x0000_t75" style="width:77pt;height:39.15pt" o:ole="">
              <v:imagedata r:id="rId154" o:title=""/>
            </v:shape>
            <o:OLEObject Type="Embed" ProgID="Equation.DSMT4" ShapeID="_x0000_i1093" DrawAspect="Content" ObjectID="_1803411690" r:id="rId176"/>
          </w:object>
        </w:r>
      </w:hyperlink>
      <w:r w:rsidR="00825598" w:rsidRPr="00E95D3F">
        <w:rPr>
          <w:color w:val="0000FF"/>
          <w:szCs w:val="21"/>
        </w:rPr>
        <w:t>(N/m)</w:t>
      </w:r>
      <w:r w:rsidR="00284D26" w:rsidRPr="00E95D3F">
        <w:rPr>
          <w:color w:val="0000FF"/>
          <w:szCs w:val="21"/>
        </w:rPr>
        <w:t xml:space="preserve"> </w:t>
      </w:r>
      <w:r w:rsidR="00825598" w:rsidRPr="00E95D3F">
        <w:rPr>
          <w:color w:val="0000FF"/>
          <w:szCs w:val="21"/>
        </w:rPr>
        <w:t>(</w:t>
      </w:r>
      <w:r w:rsidR="00825598" w:rsidRPr="00E95D3F">
        <w:rPr>
          <w:color w:val="0000FF"/>
          <w:szCs w:val="21"/>
        </w:rPr>
        <w:t>在</w:t>
      </w:r>
      <w:hyperlink r:id="rId177" w:history="1">
        <w:r w:rsidR="00825598" w:rsidRPr="00E95D3F">
          <w:rPr>
            <w:color w:val="0000FF"/>
            <w:position w:val="-26"/>
            <w:szCs w:val="21"/>
          </w:rPr>
          <w:object w:dxaOrig="2380" w:dyaOrig="760" w14:anchorId="1DAB4745">
            <v:shape id="_x0000_i1094" type="#_x0000_t75" style="width:119.9pt;height:39.15pt" o:ole="">
              <v:imagedata r:id="rId157" o:title=""/>
            </v:shape>
            <o:OLEObject Type="Embed" ProgID="Equation.DSMT4" ShapeID="_x0000_i1094" DrawAspect="Content" ObjectID="_1803411691" r:id="rId178"/>
          </w:object>
        </w:r>
      </w:hyperlink>
      <w:r w:rsidR="00825598" w:rsidRPr="00E95D3F">
        <w:rPr>
          <w:color w:val="0000FF"/>
          <w:szCs w:val="21"/>
        </w:rPr>
        <w:t>之间均可</w:t>
      </w:r>
      <w:r w:rsidR="00825598" w:rsidRPr="00E95D3F">
        <w:rPr>
          <w:color w:val="0000FF"/>
          <w:szCs w:val="21"/>
        </w:rPr>
        <w:t>)</w:t>
      </w:r>
    </w:p>
    <w:p w14:paraId="1403B17B" w14:textId="77777777" w:rsidR="00825598" w:rsidRDefault="00825598" w:rsidP="00455E5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由于</w:t>
      </w:r>
      <w:r>
        <w:rPr>
          <w:rFonts w:hint="eastAsia"/>
          <w:color w:val="0000FF"/>
          <w:szCs w:val="21"/>
        </w:rPr>
        <w:t>60</w:t>
      </w:r>
      <w:r>
        <w:rPr>
          <w:rFonts w:hint="eastAsia"/>
          <w:color w:val="0000FF"/>
          <w:szCs w:val="21"/>
        </w:rPr>
        <w:t>匝弹簧总长度为</w:t>
      </w:r>
      <w:smartTag w:uri="urn:schemas-microsoft-com:office:smarttags" w:element="chmetcnv">
        <w:smartTagPr>
          <w:attr w:name="UnitName" w:val="cm"/>
          <w:attr w:name="SourceValue" w:val="11.8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FF"/>
            <w:szCs w:val="21"/>
          </w:rPr>
          <w:t>11.88cm</w:t>
        </w:r>
      </w:smartTag>
      <w:r>
        <w:rPr>
          <w:rFonts w:hint="eastAsia"/>
          <w:color w:val="0000FF"/>
          <w:szCs w:val="21"/>
        </w:rPr>
        <w:t>；则</w:t>
      </w:r>
      <w:r w:rsidRPr="00825598">
        <w:rPr>
          <w:rFonts w:hint="eastAsia"/>
          <w:i/>
          <w:color w:val="0000FF"/>
          <w:szCs w:val="21"/>
        </w:rPr>
        <w:t>n</w:t>
      </w:r>
      <w:r>
        <w:rPr>
          <w:rFonts w:hint="eastAsia"/>
          <w:color w:val="0000FF"/>
          <w:szCs w:val="21"/>
        </w:rPr>
        <w:t>匝弹簧的为</w:t>
      </w:r>
      <w:r w:rsidRPr="00825598">
        <w:rPr>
          <w:rFonts w:hint="eastAsia"/>
          <w:i/>
          <w:color w:val="0000FF"/>
          <w:szCs w:val="21"/>
        </w:rPr>
        <w:t>l</w:t>
      </w:r>
      <w:r w:rsidRPr="0082559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满足</w:t>
      </w:r>
      <w:r w:rsidRPr="00825598">
        <w:rPr>
          <w:color w:val="0000FF"/>
          <w:position w:val="-30"/>
          <w:szCs w:val="21"/>
        </w:rPr>
        <w:object w:dxaOrig="1640" w:dyaOrig="680" w14:anchorId="4ED9D5B1">
          <v:shape id="_x0000_i1095" type="#_x0000_t75" style="width:82pt;height:34.1pt" o:ole="">
            <v:imagedata r:id="rId179" o:title=""/>
          </v:shape>
          <o:OLEObject Type="Embed" ProgID="Equation.DSMT4" ShapeID="_x0000_i1095" DrawAspect="Content" ObjectID="_1803411692" r:id="rId180"/>
        </w:object>
      </w:r>
    </w:p>
    <w:p w14:paraId="6CBC8569" w14:textId="77777777" w:rsidR="00825598" w:rsidRPr="00E95D3F" w:rsidRDefault="00825598" w:rsidP="00825598">
      <w:pPr>
        <w:snapToGrid w:val="0"/>
        <w:ind w:firstLineChars="450" w:firstLine="94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代入</w:t>
      </w:r>
      <w:hyperlink r:id="rId181" w:history="1">
        <w:r w:rsidRPr="00E95D3F">
          <w:rPr>
            <w:color w:val="0000FF"/>
            <w:position w:val="-26"/>
            <w:szCs w:val="21"/>
          </w:rPr>
          <w:object w:dxaOrig="1500" w:dyaOrig="760" w14:anchorId="15E7C6EA">
            <v:shape id="_x0000_i1096" type="#_x0000_t75" style="width:77pt;height:39.15pt" o:ole="">
              <v:imagedata r:id="rId154" o:title=""/>
            </v:shape>
            <o:OLEObject Type="Embed" ProgID="Equation.DSMT4" ShapeID="_x0000_i1096" DrawAspect="Content" ObjectID="_1803411693" r:id="rId182"/>
          </w:object>
        </w:r>
      </w:hyperlink>
      <w:r>
        <w:rPr>
          <w:rFonts w:hint="eastAsia"/>
          <w:color w:val="0000FF"/>
          <w:szCs w:val="21"/>
        </w:rPr>
        <w:t>得：</w:t>
      </w:r>
      <w:r w:rsidRPr="00825598">
        <w:rPr>
          <w:color w:val="0000FF"/>
          <w:position w:val="-34"/>
          <w:szCs w:val="21"/>
        </w:rPr>
        <w:object w:dxaOrig="960" w:dyaOrig="760" w14:anchorId="53CACD05">
          <v:shape id="_x0000_i1097" type="#_x0000_t75" style="width:49.15pt;height:39.15pt" o:ole="">
            <v:imagedata r:id="rId160" o:title=""/>
          </v:shape>
          <o:OLEObject Type="Embed" ProgID="Equation.DSMT4" ShapeID="_x0000_i1097" DrawAspect="Content" ObjectID="_1803411694" r:id="rId183"/>
        </w:objec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84" w:history="1">
        <w:r w:rsidRPr="00E95D3F">
          <w:rPr>
            <w:color w:val="0000FF"/>
            <w:position w:val="-30"/>
            <w:szCs w:val="21"/>
          </w:rPr>
          <w:object w:dxaOrig="1200" w:dyaOrig="680" w14:anchorId="26281F05">
            <v:shape id="_x0000_i1098" type="#_x0000_t75" style="width:60.1pt;height:34.1pt" o:ole="">
              <v:imagedata r:id="rId163" o:title=""/>
            </v:shape>
            <o:OLEObject Type="Embed" ProgID="Equation.DSMT4" ShapeID="_x0000_i1098" DrawAspect="Content" ObjectID="_1803411695" r:id="rId185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14:paraId="17571187" w14:textId="77777777" w:rsidR="00D6446E" w:rsidRDefault="00D54370" w:rsidP="00F95764">
      <w:pPr>
        <w:snapToGrid w:val="0"/>
        <w:rPr>
          <w:rFonts w:hint="eastAsia"/>
          <w:szCs w:val="21"/>
        </w:rPr>
      </w:pPr>
      <w:r w:rsidRPr="006E7AFB">
        <w:rPr>
          <w:szCs w:val="21"/>
        </w:rPr>
        <w:t>24</w:t>
      </w:r>
      <w:r w:rsidR="00D6446E">
        <w:rPr>
          <w:rFonts w:hint="eastAsia"/>
          <w:szCs w:val="21"/>
        </w:rPr>
        <w:t>．</w:t>
      </w:r>
      <w:r w:rsidR="007A69E5">
        <w:rPr>
          <w:rFonts w:hint="eastAsia"/>
          <w:szCs w:val="21"/>
        </w:rPr>
        <w:t>（</w:t>
      </w:r>
      <w:r w:rsidR="007A69E5">
        <w:rPr>
          <w:rFonts w:hint="eastAsia"/>
          <w:szCs w:val="21"/>
        </w:rPr>
        <w:t>13</w:t>
      </w:r>
      <w:r w:rsidR="007A69E5">
        <w:rPr>
          <w:rFonts w:hint="eastAsia"/>
          <w:szCs w:val="21"/>
        </w:rPr>
        <w:t>分）</w:t>
      </w:r>
    </w:p>
    <w:p w14:paraId="024821D1" w14:textId="2558BB2F" w:rsidR="00D54370" w:rsidRPr="006E7AFB" w:rsidRDefault="001A76C2" w:rsidP="00D6446E">
      <w:pPr>
        <w:snapToGrid w:val="0"/>
        <w:ind w:leftChars="200" w:left="420"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AF6862A" wp14:editId="18BCFD93">
                <wp:simplePos x="0" y="0"/>
                <wp:positionH relativeFrom="column">
                  <wp:posOffset>3533775</wp:posOffset>
                </wp:positionH>
                <wp:positionV relativeFrom="paragraph">
                  <wp:posOffset>534670</wp:posOffset>
                </wp:positionV>
                <wp:extent cx="2489835" cy="1778000"/>
                <wp:effectExtent l="0" t="1270" r="0" b="1905"/>
                <wp:wrapSquare wrapText="bothSides"/>
                <wp:docPr id="521421519" name="Group 13213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835" cy="1778000"/>
                          <a:chOff x="3680" y="4646"/>
                          <a:chExt cx="3921" cy="2800"/>
                        </a:xfrm>
                      </wpg:grpSpPr>
                      <wpg:grpSp>
                        <wpg:cNvPr id="622375895" name="Group 13214"/>
                        <wpg:cNvGrpSpPr>
                          <a:grpSpLocks/>
                        </wpg:cNvGrpSpPr>
                        <wpg:grpSpPr bwMode="auto">
                          <a:xfrm>
                            <a:off x="3680" y="4646"/>
                            <a:ext cx="3921" cy="2800"/>
                            <a:chOff x="3680" y="4646"/>
                            <a:chExt cx="3921" cy="2800"/>
                          </a:xfrm>
                        </wpg:grpSpPr>
                        <wpg:grpSp>
                          <wpg:cNvPr id="2022027861" name="Group 13215"/>
                          <wpg:cNvGrpSpPr>
                            <a:grpSpLocks/>
                          </wpg:cNvGrpSpPr>
                          <wpg:grpSpPr bwMode="auto">
                            <a:xfrm>
                              <a:off x="4000" y="4712"/>
                              <a:ext cx="3420" cy="2734"/>
                              <a:chOff x="4000" y="4712"/>
                              <a:chExt cx="3420" cy="2734"/>
                            </a:xfrm>
                          </wpg:grpSpPr>
                          <wps:wsp>
                            <wps:cNvPr id="2076756077" name="Line 13216">
                              <a:hlinkClick r:id="rId159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000" y="4712"/>
                                <a:ext cx="14" cy="24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98354400" name="Group 132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14" y="7109"/>
                                <a:ext cx="3406" cy="337"/>
                                <a:chOff x="4014" y="7109"/>
                                <a:chExt cx="3406" cy="337"/>
                              </a:xfrm>
                            </wpg:grpSpPr>
                            <wps:wsp>
                              <wps:cNvPr id="281024486" name="Line 13218">
                                <a:hlinkClick r:id="rId159"/>
                              </wps:cNvPr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14" y="7172"/>
                                  <a:ext cx="3406" cy="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20911949" name="Group 13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08" y="7109"/>
                                  <a:ext cx="1072" cy="66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931309950" name="Line 132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9407439" name="Line 132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2687800" name="Line 132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1053566" name="Line 132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0200853" name="Group 132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78" y="7112"/>
                                  <a:ext cx="1072" cy="66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1426160021" name="Line 132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5202582" name="Line 13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7778500" name="Line 132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2860066" name="Line 13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37311521" name="Group 13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94" y="7118"/>
                                  <a:ext cx="1072" cy="66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1409443295" name="Line 132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5042614" name="Line 132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6729136" name="Line 132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0616907" name="Line 13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77599509" name="Group 13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88" y="7133"/>
                                  <a:ext cx="1072" cy="45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465730767" name="Line 13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7195852" name="Line 13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9538944" name="Line 13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835906" name="Line 13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56299914" name="Group 132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16" y="7127"/>
                                  <a:ext cx="1072" cy="45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680064383" name="Line 13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2799686" name="Line 13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7073880" name="Line 13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2525561" name="Line 13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9167119" name="Text Box 13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0" y="7112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E15855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78688252" name="Text Box 13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0" y="7112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A5C0A7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31792163" name="Text Box 13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0" y="7112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4B69CC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26778689" name="Text Box 13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85" y="7121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2F7302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292169508" name="Text Box 13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9" y="7118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6E4B1D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4441454" name="Text Box 13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96" y="7133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09AC3A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114737846" name="Text Box 13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6" y="7121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D70F91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56682434" name="Text Box 13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7127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693A22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968168905" name="Text Box 13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40" y="7136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607B38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2750317" name="Group 13253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3413" y="6503"/>
                                <a:ext cx="1278" cy="60"/>
                                <a:chOff x="3625" y="2760"/>
                                <a:chExt cx="480" cy="120"/>
                              </a:xfrm>
                            </wpg:grpSpPr>
                            <wps:wsp>
                              <wps:cNvPr id="874126822" name="Line 13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690564" name="Line 13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497230" name="Line 13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7790046" name="Line 13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23217247" name="Group 13258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3401" y="5648"/>
                                <a:ext cx="1278" cy="60"/>
                                <a:chOff x="3625" y="2760"/>
                                <a:chExt cx="480" cy="120"/>
                              </a:xfrm>
                            </wpg:grpSpPr>
                            <wps:wsp>
                              <wps:cNvPr id="1875006486" name="Line 13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9785757" name="Line 13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277091" name="Line 13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8852773" name="Line 13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45604112" name="Group 13263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3393" y="5864"/>
                                <a:ext cx="1278" cy="24"/>
                                <a:chOff x="3625" y="2760"/>
                                <a:chExt cx="480" cy="120"/>
                              </a:xfrm>
                            </wpg:grpSpPr>
                            <wps:wsp>
                              <wps:cNvPr id="569350158" name="Line 13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8462884" name="Line 13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0526449" name="Line 13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8725874" name="Line 13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38908876" name="Line 1326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039" y="6963"/>
                                <a:ext cx="1" cy="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2900817" name="Text Box 13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0" y="7046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CE89ED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36665865" name="Text Box 13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6601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A9B5E2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80054991" name="Text Box 13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0" y="6161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AE482F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6785043" name="Text Box 13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5741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D2D26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30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75988918" name="Text Box 13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4" y="5312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249D4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94664516" name="Text Box 13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4892"/>
                              <a:ext cx="49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74BAAD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93041203" name="Text Box 13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0" y="4646"/>
                              <a:ext cx="1108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1785B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D81AD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/(ms</w:t>
                                </w:r>
                                <w:r w:rsidRPr="00D81ADE"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perscript"/>
                                  </w:rPr>
                                  <w:t>-1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10792440" name="Text Box 13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6" y="7136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5EBFEC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D81AD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352743656" name="Oval 13277"/>
                        <wps:cNvSpPr>
                          <a:spLocks noChangeArrowheads="1"/>
                        </wps:cNvSpPr>
                        <wps:spPr bwMode="auto">
                          <a:xfrm>
                            <a:off x="4226" y="6734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631726" name="Oval 13278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98" y="6596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859064" name="Oval 13279"/>
                        <wps:cNvSpPr>
                          <a:spLocks noChangeArrowheads="1"/>
                        </wps:cNvSpPr>
                        <wps:spPr bwMode="auto">
                          <a:xfrm>
                            <a:off x="4474" y="6308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184562" name="Oval 13280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606" y="610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226623" name="Oval 13281"/>
                        <wps:cNvSpPr>
                          <a:spLocks noChangeArrowheads="1"/>
                        </wps:cNvSpPr>
                        <wps:spPr bwMode="auto">
                          <a:xfrm>
                            <a:off x="4698" y="598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916120" name="Oval 13282"/>
                        <wps:cNvSpPr>
                          <a:spLocks noChangeArrowheads="1"/>
                        </wps:cNvSpPr>
                        <wps:spPr bwMode="auto">
                          <a:xfrm>
                            <a:off x="4786" y="5873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956730" name="Oval 13283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64" y="579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982172" name="Oval 13284"/>
                        <wps:cNvSpPr>
                          <a:spLocks noChangeArrowheads="1"/>
                        </wps:cNvSpPr>
                        <wps:spPr bwMode="auto">
                          <a:xfrm>
                            <a:off x="4952" y="573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681564" name="Oval 13285"/>
                        <wps:cNvSpPr>
                          <a:spLocks noChangeArrowheads="1"/>
                        </wps:cNvSpPr>
                        <wps:spPr bwMode="auto">
                          <a:xfrm>
                            <a:off x="5158" y="5610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48474" name="Oval 13286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70" y="5513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307285" name="Oval 13287"/>
                        <wps:cNvSpPr>
                          <a:spLocks noChangeArrowheads="1"/>
                        </wps:cNvSpPr>
                        <wps:spPr bwMode="auto">
                          <a:xfrm>
                            <a:off x="5614" y="540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379380" name="Oval 13288"/>
                        <wps:cNvSpPr>
                          <a:spLocks noChangeArrowheads="1"/>
                        </wps:cNvSpPr>
                        <wps:spPr bwMode="auto">
                          <a:xfrm>
                            <a:off x="5918" y="5349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880747" name="Oval 13289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300" y="5313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456784" name="Oval 13290"/>
                        <wps:cNvSpPr>
                          <a:spLocks noChangeArrowheads="1"/>
                        </wps:cNvSpPr>
                        <wps:spPr bwMode="auto">
                          <a:xfrm>
                            <a:off x="6616" y="5346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6862A" id="Group 13213" o:spid="_x0000_s1275" href="http://blog.sina.com.cn/hfwq" style="position:absolute;left:0;text-align:left;margin-left:278.25pt;margin-top:42.1pt;width:196.05pt;height:140pt;z-index:251656704;mso-position-horizontal-relative:text;mso-position-vertical-relative:text" coordorigin="3680,4646" coordsize="3921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" o:button="t">
                <v:group id="Group 13214" o:spid="_x0000_s1276" style="position:absolute;left:3680;top:4646;width:3921;height:2800" coordorigin="3680,4646" coordsize="3921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">
                  <v:group id="Group 13215" o:spid="_x0000_s1277" style="position:absolute;left:4000;top:4712;width:3420;height:2734" coordorigin="4000,4712" coordsize="3420,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">
                    <v:line id="Line 13216" o:spid="_x0000_s1278" href="http://blog.sina.com.cn/hfwq" style="position:absolute;flip:x y;visibility:visible;mso-wrap-style:square" from="4000,4712" to="4014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" o:button="t">
                      <v:stroke endarrow="block" endarrowwidth="narrow"/>
                    </v:line>
                    <v:group id="Group 13217" o:spid="_x0000_s1279" style="position:absolute;left:4014;top:7109;width:3406;height:337" coordorigin="4014,7109" coordsize="340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">
                      <v:line id="Line 13218" o:spid="_x0000_s1280" href="http://blog.sina.com.cn/hfwq" style="position:absolute;visibility:visible;mso-wrap-style:square" from="4014,7172" to="7420,7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" o:button="t">
                        <v:stroke endarrow="block" endarrowwidth="narrow"/>
                      </v:line>
                      <v:group id="Group 13219" o:spid="_x0000_s1281" style="position:absolute;left:4208;top:7109;width:1072;height:66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">
                        <v:line id="Line 13220" o:spid="_x0000_s1282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"/>
                        <v:line id="Line 13221" o:spid="_x0000_s1283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"/>
                        <v:line id="Line 13222" o:spid="_x0000_s1284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"/>
                        <v:line id="Line 13223" o:spid="_x0000_s1285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"/>
                      </v:group>
                      <v:group id="Group 13224" o:spid="_x0000_s1286" style="position:absolute;left:5278;top:7112;width:1072;height:66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">
                        <v:line id="Line 13225" o:spid="_x0000_s1287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"/>
                        <v:line id="Line 13226" o:spid="_x0000_s1288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"/>
                        <v:line id="Line 13227" o:spid="_x0000_s1289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"/>
                        <v:line id="Line 13228" o:spid="_x0000_s1290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"/>
                      </v:group>
                      <v:group id="Group 13229" o:spid="_x0000_s1291" style="position:absolute;left:5994;top:7118;width:1072;height:66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">
                        <v:line id="Line 13230" o:spid="_x0000_s1292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"/>
                        <v:line id="Line 13231" o:spid="_x0000_s1293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"/>
                        <v:line id="Line 13232" o:spid="_x0000_s1294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"/>
                        <v:line id="Line 13233" o:spid="_x0000_s1295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"/>
                      </v:group>
                      <v:group id="Group 13234" o:spid="_x0000_s1296" style="position:absolute;left:4388;top:7133;width:1072;height:45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">
                        <v:line id="Line 13235" o:spid="_x0000_s1297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"/>
                        <v:line id="Line 13236" o:spid="_x0000_s1298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"/>
                        <v:line id="Line 13237" o:spid="_x0000_s1299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"/>
                        <v:line id="Line 13238" o:spid="_x0000_s1300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"/>
                      </v:group>
                      <v:group id="Group 13239" o:spid="_x0000_s1301" style="position:absolute;left:5816;top:7127;width:1072;height:45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">
                        <v:line id="Line 13240" o:spid="_x0000_s1302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"/>
                        <v:line id="Line 13241" o:spid="_x0000_s1303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"/>
                        <v:line id="Line 13242" o:spid="_x0000_s1304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"/>
                        <v:line id="Line 13243" o:spid="_x0000_s1305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"/>
                      </v:group>
                      <v:shape id="Text Box 13244" o:spid="_x0000_s1306" type="#_x0000_t202" style="position:absolute;left:4120;top:71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" filled="f" stroked="f">
                        <v:textbox inset="0,0,0,0">
                          <w:txbxContent>
                            <w:p w14:paraId="7CE15855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5" o:spid="_x0000_s1307" type="#_x0000_t202" style="position:absolute;left:4480;top:71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" filled="f" stroked="f">
                        <v:textbox inset="0,0,0,0">
                          <w:txbxContent>
                            <w:p w14:paraId="57A5C0A7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6" o:spid="_x0000_s1308" type="#_x0000_t202" style="position:absolute;left:4840;top:71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" filled="f" stroked="f">
                        <v:textbox inset="0,0,0,0">
                          <w:txbxContent>
                            <w:p w14:paraId="074B69CC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7" o:spid="_x0000_s1309" type="#_x0000_t202" style="position:absolute;left:5185;top:712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" filled="f" stroked="f">
                        <v:textbox inset="0,0,0,0">
                          <w:txbxContent>
                            <w:p w14:paraId="262F7302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8" o:spid="_x0000_s1310" type="#_x0000_t202" style="position:absolute;left:5539;top:7118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" filled="f" stroked="f">
                        <v:textbox inset="0,0,0,0">
                          <w:txbxContent>
                            <w:p w14:paraId="2F6E4B1D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9" o:spid="_x0000_s1311" type="#_x0000_t202" style="position:absolute;left:5896;top:713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" filled="f" stroked="f">
                        <v:textbox inset="0,0,0,0">
                          <w:txbxContent>
                            <w:p w14:paraId="1A09AC3A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50" o:spid="_x0000_s1312" type="#_x0000_t202" style="position:absolute;left:6266;top:712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" filled="f" stroked="f">
                        <v:textbox inset="0,0,0,0">
                          <w:txbxContent>
                            <w:p w14:paraId="0AD70F91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51" o:spid="_x0000_s1313" type="#_x0000_t202" style="position:absolute;left:6624;top:7127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" filled="f" stroked="f">
                        <v:textbox inset="0,0,0,0">
                          <w:txbxContent>
                            <w:p w14:paraId="0C693A22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52" o:spid="_x0000_s1314" type="#_x0000_t202" style="position:absolute;left:6940;top:713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" filled="f" stroked="f">
                        <v:textbox inset="0,0,0,0">
                          <w:txbxContent>
                            <w:p w14:paraId="4C607B38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13253" o:spid="_x0000_s1315" style="position:absolute;left:3413;top:6503;width:1278;height:60;rotation:-90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">
                      <v:line id="Line 13254" o:spid="_x0000_s1316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"/>
                      <v:line id="Line 13255" o:spid="_x0000_s1317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"/>
                      <v:line id="Line 13256" o:spid="_x0000_s1318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Rl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"/>
                      <v:line id="Line 13257" o:spid="_x0000_s1319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"/>
                    </v:group>
                    <v:group id="Group 13258" o:spid="_x0000_s1320" style="position:absolute;left:3401;top:5648;width:1278;height:60;rotation:-90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">
                      <v:line id="Line 13259" o:spid="_x0000_s1321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"/>
                      <v:line id="Line 13260" o:spid="_x0000_s1322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"/>
                      <v:line id="Line 13261" o:spid="_x0000_s1323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"/>
                      <v:line id="Line 13262" o:spid="_x0000_s1324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"/>
                    </v:group>
                    <v:group id="Group 13263" o:spid="_x0000_s1325" style="position:absolute;left:3393;top:5864;width:1278;height:24;rotation:-90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">
                      <v:line id="Line 13264" o:spid="_x0000_s1326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"/>
                      <v:line id="Line 13265" o:spid="_x0000_s1327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"/>
                      <v:line id="Line 13266" o:spid="_x0000_s1328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"/>
                      <v:line id="Line 13267" o:spid="_x0000_s1329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"/>
                    </v:group>
                    <v:line id="Line 13268" o:spid="_x0000_s1330" style="position:absolute;rotation:-90;visibility:visible;mso-wrap-style:square" from="4039,6963" to="4040,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"/>
                  </v:group>
                  <v:shape id="Text Box 13269" o:spid="_x0000_s1331" type="#_x0000_t202" style="position:absolute;left:3680;top:704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" filled="f" stroked="f">
                    <v:textbox inset="0,0,0,0">
                      <w:txbxContent>
                        <w:p w14:paraId="0ECE89ED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0" o:spid="_x0000_s1332" type="#_x0000_t202" style="position:absolute;left:3696;top:660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" filled="f" stroked="f">
                    <v:textbox inset="0,0,0,0">
                      <w:txbxContent>
                        <w:p w14:paraId="74A9B5E2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20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1" o:spid="_x0000_s1333" type="#_x0000_t202" style="position:absolute;left:3700;top:616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" filled="f" stroked="f">
                    <v:textbox inset="0,0,0,0">
                      <w:txbxContent>
                        <w:p w14:paraId="5EAE482F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2" o:spid="_x0000_s1334" type="#_x0000_t202" style="position:absolute;left:3693;top:574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" filled="f" stroked="f">
                    <v:textbox inset="0,0,0,0">
                      <w:txbxContent>
                        <w:p w14:paraId="238D2D26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30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3" o:spid="_x0000_s1335" type="#_x0000_t202" style="position:absolute;left:3704;top:53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" filled="f" stroked="f">
                    <v:textbox inset="0,0,0,0">
                      <w:txbxContent>
                        <w:p w14:paraId="67B249D4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4" o:spid="_x0000_s1336" type="#_x0000_t202" style="position:absolute;left:3696;top:4892;width:49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" filled="f" stroked="f">
                    <v:textbox inset="0,0,0,0">
                      <w:txbxContent>
                        <w:p w14:paraId="1E74BAAD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400</w:t>
                          </w:r>
                        </w:p>
                      </w:txbxContent>
                    </v:textbox>
                  </v:shape>
                  <v:shape id="Text Box 13275" o:spid="_x0000_s1337" type="#_x0000_t202" style="position:absolute;left:4100;top:4646;width:110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" filled="f" stroked="f">
                    <v:textbox inset="0,0,0,0">
                      <w:txbxContent>
                        <w:p w14:paraId="1551785B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D81AD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/(ms</w:t>
                          </w:r>
                          <w:r w:rsidRPr="00D81ADE">
                            <w:rPr>
                              <w:rFonts w:hint="eastAsia"/>
                              <w:sz w:val="18"/>
                              <w:szCs w:val="18"/>
                              <w:vertAlign w:val="superscript"/>
                            </w:rPr>
                            <w:t>-1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276" o:spid="_x0000_s1338" type="#_x0000_t202" style="position:absolute;left:7296;top:713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" filled="f" stroked="f">
                    <v:textbox inset="0,0,0,0">
                      <w:txbxContent>
                        <w:p w14:paraId="485EBFEC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D81AD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/s</w:t>
                          </w:r>
                        </w:p>
                      </w:txbxContent>
                    </v:textbox>
                  </v:shape>
                </v:group>
                <v:oval id="Oval 13277" o:spid="_x0000_s1339" style="position:absolute;left:4226;top:6734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" fillcolor="black"/>
                <v:oval id="Oval 13278" o:spid="_x0000_s1340" href="http://blog.sina.com.cn/hfwq" style="position:absolute;left:4298;top:6596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" o:button="t" fillcolor="black">
                  <v:fill o:detectmouseclick="t"/>
                </v:oval>
                <v:oval id="Oval 13279" o:spid="_x0000_s1341" style="position:absolute;left:4474;top:6308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" fillcolor="black"/>
                <v:oval id="Oval 13280" o:spid="_x0000_s1342" href="http://blog.sina.com.cn/hfwq" style="position:absolute;left:4606;top:610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" o:button="t" fillcolor="black">
                  <v:fill o:detectmouseclick="t"/>
                </v:oval>
                <v:oval id="Oval 13281" o:spid="_x0000_s1343" style="position:absolute;left:4698;top:598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" fillcolor="black"/>
                <v:oval id="Oval 13282" o:spid="_x0000_s1344" style="position:absolute;left:4786;top:5873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" fillcolor="black"/>
                <v:oval id="Oval 13283" o:spid="_x0000_s1345" href="http://blog.sina.com.cn/hfwq" style="position:absolute;left:4864;top:579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" o:button="t" fillcolor="black">
                  <v:fill o:detectmouseclick="t"/>
                </v:oval>
                <v:oval id="Oval 13284" o:spid="_x0000_s1346" style="position:absolute;left:4952;top:573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" fillcolor="black"/>
                <v:oval id="Oval 13285" o:spid="_x0000_s1347" style="position:absolute;left:5158;top:5610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" fillcolor="black"/>
                <v:oval id="Oval 13286" o:spid="_x0000_s1348" href="http://blog.sina.com.cn/hfwq" style="position:absolute;left:5370;top:5513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" o:button="t" fillcolor="black">
                  <v:fill o:detectmouseclick="t"/>
                </v:oval>
                <v:oval id="Oval 13287" o:spid="_x0000_s1349" style="position:absolute;left:5614;top:540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" fillcolor="black"/>
                <v:oval id="Oval 13288" o:spid="_x0000_s1350" style="position:absolute;left:5918;top:5349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" fillcolor="black"/>
                <v:oval id="Oval 13289" o:spid="_x0000_s1351" href="http://blog.sina.com.cn/hfwq" style="position:absolute;left:6300;top:5313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" o:button="t" fillcolor="black">
                  <v:fill o:detectmouseclick="t"/>
                </v:oval>
                <v:oval id="Oval 13290" o:spid="_x0000_s1352" style="position:absolute;left:6616;top:5346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" fillcolor="black"/>
                <w10:wrap type="square"/>
              </v:group>
            </w:pict>
          </mc:Fallback>
        </mc:AlternateContent>
      </w:r>
      <w:r w:rsidR="00D54370" w:rsidRPr="006E7AFB">
        <w:rPr>
          <w:szCs w:val="21"/>
        </w:rPr>
        <w:t>2012</w:t>
      </w:r>
      <w:r w:rsidR="00D54370" w:rsidRPr="006E7AFB">
        <w:rPr>
          <w:szCs w:val="21"/>
        </w:rPr>
        <w:t>年</w:t>
      </w:r>
      <w:r w:rsidR="00D54370" w:rsidRPr="006E7AFB">
        <w:rPr>
          <w:szCs w:val="21"/>
        </w:rPr>
        <w:t>10</w:t>
      </w:r>
      <w:r w:rsidR="00D54370" w:rsidRPr="006E7AFB">
        <w:rPr>
          <w:szCs w:val="21"/>
        </w:rPr>
        <w:t>月，奥地利极限运动员菲利克斯</w:t>
      </w:r>
      <w:r w:rsidR="00D54370" w:rsidRPr="006E7AFB">
        <w:rPr>
          <w:szCs w:val="21"/>
        </w:rPr>
        <w:t>·</w:t>
      </w:r>
      <w:r w:rsidR="00D54370" w:rsidRPr="006E7AFB">
        <w:rPr>
          <w:szCs w:val="21"/>
        </w:rPr>
        <w:t>鲍姆加特纳乘气球升至约</w:t>
      </w:r>
      <w:smartTag w:uri="urn:schemas-microsoft-com:office:smarttags" w:element="chmetcnv">
        <w:smartTagPr>
          <w:attr w:name="UnitName" w:val="km"/>
          <w:attr w:name="SourceValue" w:val="39"/>
          <w:attr w:name="HasSpace" w:val="False"/>
          <w:attr w:name="Negative" w:val="False"/>
          <w:attr w:name="NumberType" w:val="1"/>
          <w:attr w:name="TCSC" w:val="0"/>
        </w:smartTagPr>
        <w:r w:rsidR="00D54370" w:rsidRPr="006E7AFB">
          <w:rPr>
            <w:szCs w:val="21"/>
          </w:rPr>
          <w:t>39km</w:t>
        </w:r>
      </w:smartTag>
      <w:r w:rsidR="00D54370" w:rsidRPr="006E7AFB">
        <w:rPr>
          <w:szCs w:val="21"/>
        </w:rPr>
        <w:t>的高空后跳下，经过</w:t>
      </w:r>
      <w:r w:rsidR="00D54370" w:rsidRPr="006E7AFB">
        <w:rPr>
          <w:szCs w:val="21"/>
        </w:rPr>
        <w:t>4</w:t>
      </w:r>
      <w:r w:rsidR="00D54370" w:rsidRPr="006E7AFB">
        <w:rPr>
          <w:szCs w:val="21"/>
        </w:rPr>
        <w:t>分</w:t>
      </w:r>
      <w:r w:rsidR="00D54370" w:rsidRPr="006E7AFB">
        <w:rPr>
          <w:szCs w:val="21"/>
        </w:rPr>
        <w:t>20</w:t>
      </w:r>
      <w:r w:rsidR="00D54370" w:rsidRPr="006E7AFB">
        <w:rPr>
          <w:szCs w:val="21"/>
        </w:rPr>
        <w:t>秒到达距地面约</w:t>
      </w:r>
      <w:smartTag w:uri="urn:schemas-microsoft-com:office:smarttags" w:element="chmetcnv">
        <w:smartTagPr>
          <w:attr w:name="UnitName" w:val="k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="00D54370" w:rsidRPr="006E7AFB">
          <w:rPr>
            <w:szCs w:val="21"/>
          </w:rPr>
          <w:t>1.5km</w:t>
        </w:r>
      </w:smartTag>
      <w:r w:rsidR="00D54370" w:rsidRPr="006E7AFB">
        <w:rPr>
          <w:szCs w:val="21"/>
        </w:rPr>
        <w:t>高度处，打开降落伞并成功落地，打破了跳伞运动的多项世界纪录，取重力加速度的大小</w:t>
      </w:r>
      <w:r w:rsidR="00D54370" w:rsidRPr="006E7AFB">
        <w:rPr>
          <w:position w:val="-10"/>
          <w:szCs w:val="21"/>
        </w:rPr>
        <w:object w:dxaOrig="1180" w:dyaOrig="360" w14:anchorId="6C3AD35D">
          <v:shape id="_x0000_i1099" type="#_x0000_t75" style="width:58.85pt;height:18.15pt;mso-position-horizontal-relative:page;mso-position-vertical-relative:page" o:ole="">
            <v:imagedata r:id="rId186" o:title=""/>
          </v:shape>
          <o:OLEObject Type="Embed" ProgID="Equation.DSMT4" ShapeID="_x0000_i1099" DrawAspect="Content" ObjectID="_1803411696" r:id="rId187"/>
        </w:object>
      </w:r>
    </w:p>
    <w:p w14:paraId="24460420" w14:textId="77777777" w:rsidR="00D54370" w:rsidRPr="006E7AFB" w:rsidRDefault="00D54370" w:rsidP="00796E5C">
      <w:pPr>
        <w:snapToGrid w:val="0"/>
        <w:ind w:leftChars="200" w:left="420" w:firstLineChars="200" w:firstLine="420"/>
        <w:rPr>
          <w:rFonts w:hint="eastAsia"/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1</w:t>
      </w:r>
      <w:r w:rsidRPr="006E7AFB">
        <w:rPr>
          <w:szCs w:val="21"/>
        </w:rPr>
        <w:t>）忽略空气阻力，求该运动员从静止开始下落到</w:t>
      </w:r>
      <w:smartTag w:uri="urn:schemas-microsoft-com:office:smarttags" w:element="chmetcnv">
        <w:smartTagPr>
          <w:attr w:name="UnitName" w:val="k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6E7AFB">
          <w:rPr>
            <w:szCs w:val="21"/>
          </w:rPr>
          <w:t>1.5km</w:t>
        </w:r>
      </w:smartTag>
      <w:r w:rsidRPr="006E7AFB">
        <w:rPr>
          <w:szCs w:val="21"/>
        </w:rPr>
        <w:t>高度处所需要的时间及其在此处速度的大小</w:t>
      </w:r>
      <w:r w:rsidR="00796E5C">
        <w:rPr>
          <w:rFonts w:hint="eastAsia"/>
          <w:szCs w:val="21"/>
        </w:rPr>
        <w:t>；</w:t>
      </w:r>
    </w:p>
    <w:p w14:paraId="2D19181E" w14:textId="77777777" w:rsidR="00D54370" w:rsidRPr="006E7AFB" w:rsidRDefault="00D54370" w:rsidP="00796E5C">
      <w:pPr>
        <w:snapToGrid w:val="0"/>
        <w:ind w:leftChars="200" w:left="420" w:firstLineChars="200" w:firstLine="420"/>
        <w:rPr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2</w:t>
      </w:r>
      <w:r w:rsidRPr="006E7AFB">
        <w:rPr>
          <w:szCs w:val="21"/>
        </w:rPr>
        <w:t>）实际上物体在空气中运动时会受到空气阻力，高速运动受阻力大小可近似表示为</w:t>
      </w:r>
      <w:r w:rsidRPr="006E7AFB">
        <w:rPr>
          <w:position w:val="-10"/>
          <w:szCs w:val="21"/>
        </w:rPr>
        <w:object w:dxaOrig="780" w:dyaOrig="360" w14:anchorId="658B8F6A">
          <v:shape id="_x0000_i1100" type="#_x0000_t75" style="width:39.15pt;height:18.15pt;mso-position-horizontal-relative:page;mso-position-vertical-relative:page" o:ole="">
            <v:imagedata r:id="rId188" o:title=""/>
          </v:shape>
          <o:OLEObject Type="Embed" ProgID="Equation.DSMT4" ShapeID="_x0000_i1100" DrawAspect="Content" ObjectID="_1803411697" r:id="rId189"/>
        </w:object>
      </w:r>
      <w:r w:rsidRPr="006E7AFB">
        <w:rPr>
          <w:szCs w:val="21"/>
        </w:rPr>
        <w:t>，其中</w:t>
      </w:r>
      <w:r w:rsidRPr="006E7AFB">
        <w:rPr>
          <w:position w:val="-6"/>
          <w:szCs w:val="21"/>
        </w:rPr>
        <w:object w:dxaOrig="180" w:dyaOrig="220" w14:anchorId="3609D5A3">
          <v:shape id="_x0000_i1101" type="#_x0000_t75" style="width:9.1pt;height:10.95pt;mso-position-horizontal-relative:page;mso-position-vertical-relative:page" o:ole="">
            <v:imagedata r:id="rId190" o:title=""/>
          </v:shape>
          <o:OLEObject Type="Embed" ProgID="Equation.DSMT4" ShapeID="_x0000_i1101" DrawAspect="Content" ObjectID="_1803411698" r:id="rId191"/>
        </w:object>
      </w:r>
      <w:r w:rsidRPr="006E7AFB">
        <w:rPr>
          <w:szCs w:val="21"/>
        </w:rPr>
        <w:t>为速率，</w:t>
      </w:r>
      <w:r w:rsidRPr="006E7AFB">
        <w:rPr>
          <w:i/>
          <w:szCs w:val="21"/>
        </w:rPr>
        <w:t>k</w:t>
      </w:r>
      <w:r w:rsidRPr="006E7AFB">
        <w:rPr>
          <w:szCs w:val="21"/>
        </w:rPr>
        <w:t>为阻力系数，其数值与物体的形状，横截面积及空气密度有关</w:t>
      </w:r>
      <w:r w:rsidR="00796E5C">
        <w:rPr>
          <w:rFonts w:hint="eastAsia"/>
          <w:szCs w:val="21"/>
        </w:rPr>
        <w:t>。</w:t>
      </w:r>
      <w:r w:rsidRPr="006E7AFB">
        <w:rPr>
          <w:szCs w:val="21"/>
        </w:rPr>
        <w:t>已知该运动员在某段时间内高速下落的</w:t>
      </w:r>
      <w:r w:rsidRPr="006E7AFB">
        <w:rPr>
          <w:position w:val="-6"/>
          <w:szCs w:val="21"/>
        </w:rPr>
        <w:object w:dxaOrig="460" w:dyaOrig="240" w14:anchorId="4E38E7EA">
          <v:shape id="_x0000_i1102" type="#_x0000_t75" style="width:22.85pt;height:11.9pt;mso-position-horizontal-relative:page;mso-position-vertical-relative:page" o:ole="">
            <v:imagedata r:id="rId192" o:title=""/>
          </v:shape>
          <o:OLEObject Type="Embed" ProgID="Equation.DSMT4" ShapeID="_x0000_i1102" DrawAspect="Content" ObjectID="_1803411699" r:id="rId193"/>
        </w:object>
      </w:r>
      <w:r w:rsidRPr="006E7AFB">
        <w:rPr>
          <w:szCs w:val="21"/>
        </w:rPr>
        <w:t>图象如图所示，着陆过程中，运动员和所携装备的总质量</w:t>
      </w:r>
      <w:r w:rsidRPr="006E7AFB">
        <w:rPr>
          <w:position w:val="-10"/>
          <w:szCs w:val="21"/>
        </w:rPr>
        <w:object w:dxaOrig="1080" w:dyaOrig="320" w14:anchorId="7825D372">
          <v:shape id="_x0000_i1103" type="#_x0000_t75" style="width:54.15pt;height:15.95pt;mso-position-horizontal-relative:page;mso-position-vertical-relative:page" o:ole="">
            <v:imagedata r:id="rId194" o:title=""/>
          </v:shape>
          <o:OLEObject Type="Embed" ProgID="Equation.DSMT4" ShapeID="_x0000_i1103" DrawAspect="Content" ObjectID="_1803411700" r:id="rId195"/>
        </w:object>
      </w:r>
      <w:r w:rsidRPr="006E7AFB">
        <w:rPr>
          <w:szCs w:val="21"/>
        </w:rPr>
        <w:t>，试估算该运动员在达到最大速度时所受阻力的阻力系数（结果保留</w:t>
      </w:r>
      <w:r w:rsidRPr="006E7AFB">
        <w:rPr>
          <w:szCs w:val="21"/>
        </w:rPr>
        <w:t>1</w:t>
      </w:r>
      <w:r w:rsidRPr="006E7AFB">
        <w:rPr>
          <w:szCs w:val="21"/>
        </w:rPr>
        <w:t>位有效数字）</w:t>
      </w:r>
    </w:p>
    <w:p w14:paraId="36BF153C" w14:textId="77777777" w:rsidR="00D54370" w:rsidRP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【答案】（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</w:t>
      </w:r>
      <w:r w:rsidR="003A52C3">
        <w:rPr>
          <w:rFonts w:hint="eastAsia"/>
          <w:color w:val="0000FF"/>
          <w:szCs w:val="21"/>
        </w:rPr>
        <w:t xml:space="preserve">87s    </w:t>
      </w:r>
      <w:r w:rsidR="00AC2A59" w:rsidRPr="003A52C3">
        <w:rPr>
          <w:color w:val="0000FF"/>
          <w:szCs w:val="21"/>
        </w:rPr>
        <w:t>8.7×</w:t>
      </w:r>
      <w:smartTag w:uri="urn:schemas-microsoft-com:office:smarttags" w:element="chmetcnv">
        <w:smartTagPr>
          <w:attr w:name="UnitName" w:val="m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="00AC2A59" w:rsidRPr="003A52C3">
          <w:rPr>
            <w:color w:val="0000FF"/>
            <w:szCs w:val="21"/>
          </w:rPr>
          <w:t>10</w:t>
        </w:r>
        <w:r w:rsidR="00AC2A59" w:rsidRPr="003A52C3">
          <w:rPr>
            <w:color w:val="0000FF"/>
            <w:szCs w:val="21"/>
            <w:vertAlign w:val="superscript"/>
          </w:rPr>
          <w:t>2</w:t>
        </w:r>
        <w:r w:rsidR="00AC2A59" w:rsidRPr="003A52C3">
          <w:rPr>
            <w:color w:val="0000FF"/>
            <w:szCs w:val="21"/>
          </w:rPr>
          <w:t>m</w:t>
        </w:r>
      </w:smartTag>
      <w:r w:rsidR="00AC2A59" w:rsidRPr="003A52C3">
        <w:rPr>
          <w:color w:val="0000FF"/>
          <w:szCs w:val="21"/>
        </w:rPr>
        <w:t>/s</w:t>
      </w:r>
      <w:r w:rsidR="00AC2A59">
        <w:rPr>
          <w:rFonts w:hint="eastAsia"/>
          <w:color w:val="0000FF"/>
          <w:szCs w:val="21"/>
        </w:rPr>
        <w:t xml:space="preserve">   </w:t>
      </w:r>
      <w:r w:rsidRPr="004577B2">
        <w:rPr>
          <w:rFonts w:hint="eastAsia"/>
          <w:color w:val="0000FF"/>
          <w:szCs w:val="21"/>
        </w:rPr>
        <w:t>（</w:t>
      </w:r>
      <w:r w:rsidRPr="004577B2">
        <w:rPr>
          <w:rFonts w:hint="eastAsia"/>
          <w:color w:val="0000FF"/>
          <w:szCs w:val="21"/>
        </w:rPr>
        <w:t>2</w:t>
      </w:r>
      <w:r w:rsidRPr="004577B2">
        <w:rPr>
          <w:rFonts w:hint="eastAsia"/>
          <w:color w:val="0000FF"/>
          <w:szCs w:val="21"/>
        </w:rPr>
        <w:t>）</w:t>
      </w:r>
      <w:smartTag w:uri="urn:schemas-microsoft-com:office:smarttags" w:element="chmetcnv">
        <w:smartTagPr>
          <w:attr w:name="UnitName" w:val="kg"/>
          <w:attr w:name="SourceValue" w:val=".008"/>
          <w:attr w:name="HasSpace" w:val="False"/>
          <w:attr w:name="Negative" w:val="False"/>
          <w:attr w:name="NumberType" w:val="1"/>
          <w:attr w:name="TCSC" w:val="0"/>
        </w:smartTagPr>
        <w:r w:rsidR="00AC2A59">
          <w:rPr>
            <w:rFonts w:hint="eastAsia"/>
            <w:color w:val="0000FF"/>
            <w:szCs w:val="21"/>
          </w:rPr>
          <w:t>0.008kg</w:t>
        </w:r>
      </w:smartTag>
      <w:r w:rsidR="00AC2A59">
        <w:rPr>
          <w:rFonts w:hint="eastAsia"/>
          <w:color w:val="0000FF"/>
          <w:szCs w:val="21"/>
        </w:rPr>
        <w:t>/m</w:t>
      </w:r>
    </w:p>
    <w:p w14:paraId="5B9E6C92" w14:textId="77777777" w:rsid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【解析】（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）设运动员从开始自由下落至</w:t>
      </w:r>
      <w:smartTag w:uri="urn:schemas-microsoft-com:office:smarttags" w:element="chmetcnv">
        <w:smartTagPr>
          <w:attr w:name="UnitName" w:val="k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="005D17B4">
          <w:rPr>
            <w:rFonts w:hint="eastAsia"/>
            <w:color w:val="0000FF"/>
            <w:szCs w:val="21"/>
          </w:rPr>
          <w:t>1.5km</w:t>
        </w:r>
      </w:smartTag>
      <w:r w:rsidRPr="004577B2">
        <w:rPr>
          <w:rFonts w:hint="eastAsia"/>
          <w:color w:val="0000FF"/>
          <w:szCs w:val="21"/>
        </w:rPr>
        <w:t>高度处的时间为</w:t>
      </w:r>
      <w:r w:rsidRPr="004577B2">
        <w:rPr>
          <w:rFonts w:hint="eastAsia"/>
          <w:color w:val="0000FF"/>
          <w:szCs w:val="21"/>
        </w:rPr>
        <w:t xml:space="preserve">t </w:t>
      </w:r>
      <w:r w:rsidRPr="004577B2">
        <w:rPr>
          <w:rFonts w:hint="eastAsia"/>
          <w:color w:val="0000FF"/>
          <w:szCs w:val="21"/>
        </w:rPr>
        <w:t>，下落距离为</w:t>
      </w:r>
      <w:r w:rsidR="005D17B4" w:rsidRPr="005D17B4">
        <w:rPr>
          <w:rFonts w:hint="eastAsia"/>
          <w:i/>
          <w:color w:val="0000FF"/>
          <w:szCs w:val="21"/>
        </w:rPr>
        <w:t>h</w:t>
      </w:r>
      <w:r w:rsidRPr="004577B2">
        <w:rPr>
          <w:rFonts w:hint="eastAsia"/>
          <w:color w:val="0000FF"/>
          <w:szCs w:val="21"/>
        </w:rPr>
        <w:t>，在</w:t>
      </w:r>
      <w:smartTag w:uri="urn:schemas-microsoft-com:office:smarttags" w:element="chmetcnv">
        <w:smartTagPr>
          <w:attr w:name="UnitName" w:val="k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="005D17B4">
          <w:rPr>
            <w:rFonts w:hint="eastAsia"/>
            <w:color w:val="0000FF"/>
            <w:szCs w:val="21"/>
          </w:rPr>
          <w:t>1.5km</w:t>
        </w:r>
      </w:smartTag>
      <w:r w:rsidRPr="004577B2">
        <w:rPr>
          <w:rFonts w:hint="eastAsia"/>
          <w:color w:val="0000FF"/>
          <w:szCs w:val="21"/>
        </w:rPr>
        <w:t>高度处的速</w:t>
      </w:r>
      <w:r w:rsidRPr="004577B2">
        <w:rPr>
          <w:rFonts w:hint="eastAsia"/>
          <w:color w:val="0000FF"/>
          <w:szCs w:val="21"/>
        </w:rPr>
        <w:lastRenderedPageBreak/>
        <w:t>度大小为</w:t>
      </w:r>
      <w:r w:rsidR="005D17B4" w:rsidRPr="005D17B4">
        <w:rPr>
          <w:rFonts w:hint="eastAsia"/>
          <w:i/>
          <w:color w:val="0000FF"/>
          <w:szCs w:val="21"/>
        </w:rPr>
        <w:t>v</w:t>
      </w:r>
      <w:r w:rsidR="005D17B4">
        <w:rPr>
          <w:rFonts w:hint="eastAsia"/>
          <w:color w:val="0000FF"/>
          <w:szCs w:val="21"/>
        </w:rPr>
        <w:t>，</w:t>
      </w:r>
      <w:r w:rsidR="003A52C3">
        <w:rPr>
          <w:rFonts w:hint="eastAsia"/>
          <w:color w:val="0000FF"/>
          <w:szCs w:val="21"/>
        </w:rPr>
        <w:t>由运动学公式有：</w:t>
      </w:r>
    </w:p>
    <w:p w14:paraId="67B80BB5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</w:t>
      </w:r>
      <w:r w:rsidRPr="003A52C3">
        <w:rPr>
          <w:color w:val="0000FF"/>
          <w:position w:val="-40"/>
          <w:szCs w:val="21"/>
        </w:rPr>
        <w:object w:dxaOrig="920" w:dyaOrig="920" w14:anchorId="5E2DBBA4">
          <v:shape id="_x0000_i1104" type="#_x0000_t75" style="width:46pt;height:46pt" o:ole="">
            <v:imagedata r:id="rId196" o:title=""/>
          </v:shape>
          <o:OLEObject Type="Embed" ProgID="Equation.DSMT4" ShapeID="_x0000_i1104" DrawAspect="Content" ObjectID="_1803411701" r:id="rId197"/>
        </w:object>
      </w:r>
    </w:p>
    <w:p w14:paraId="1AA60376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且</w:t>
      </w:r>
      <w:r w:rsidRPr="003A52C3">
        <w:rPr>
          <w:color w:val="0000FF"/>
          <w:position w:val="-6"/>
          <w:szCs w:val="21"/>
        </w:rPr>
        <w:object w:dxaOrig="3900" w:dyaOrig="320" w14:anchorId="623B0B10">
          <v:shape id="_x0000_i1105" type="#_x0000_t75" style="width:195.05pt;height:15.95pt" o:ole="">
            <v:imagedata r:id="rId198" o:title=""/>
          </v:shape>
          <o:OLEObject Type="Embed" ProgID="Equation.DSMT4" ShapeID="_x0000_i1105" DrawAspect="Content" ObjectID="_1803411702" r:id="rId199"/>
        </w:object>
      </w:r>
    </w:p>
    <w:p w14:paraId="6DDF7E23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 w:rsidRPr="003A52C3">
        <w:rPr>
          <w:color w:val="0000FF"/>
          <w:szCs w:val="21"/>
        </w:rPr>
        <w:t>联立解得：</w:t>
      </w:r>
      <w:r w:rsidRPr="003A52C3">
        <w:rPr>
          <w:i/>
          <w:color w:val="0000FF"/>
          <w:szCs w:val="21"/>
        </w:rPr>
        <w:t>t</w:t>
      </w:r>
      <w:r w:rsidRPr="003A52C3">
        <w:rPr>
          <w:color w:val="0000FF"/>
          <w:szCs w:val="21"/>
        </w:rPr>
        <w:t xml:space="preserve">=87s    </w:t>
      </w:r>
      <w:r w:rsidRPr="003A52C3">
        <w:rPr>
          <w:i/>
          <w:color w:val="0000FF"/>
          <w:szCs w:val="21"/>
        </w:rPr>
        <w:t>v</w:t>
      </w:r>
      <w:r w:rsidRPr="003A52C3">
        <w:rPr>
          <w:color w:val="0000FF"/>
          <w:szCs w:val="21"/>
        </w:rPr>
        <w:t>=8.7×</w:t>
      </w:r>
      <w:smartTag w:uri="urn:schemas-microsoft-com:office:smarttags" w:element="chmetcnv">
        <w:smartTagPr>
          <w:attr w:name="UnitName" w:val="m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3A52C3">
          <w:rPr>
            <w:color w:val="0000FF"/>
            <w:szCs w:val="21"/>
          </w:rPr>
          <w:t>10</w:t>
        </w:r>
        <w:r w:rsidRPr="003A52C3">
          <w:rPr>
            <w:color w:val="0000FF"/>
            <w:szCs w:val="21"/>
            <w:vertAlign w:val="superscript"/>
          </w:rPr>
          <w:t>2</w:t>
        </w:r>
        <w:r w:rsidRPr="003A52C3">
          <w:rPr>
            <w:color w:val="0000FF"/>
            <w:szCs w:val="21"/>
          </w:rPr>
          <w:t>m</w:t>
        </w:r>
      </w:smartTag>
      <w:r w:rsidRPr="003A52C3">
        <w:rPr>
          <w:color w:val="0000FF"/>
          <w:szCs w:val="21"/>
        </w:rPr>
        <w:t>/s</w:t>
      </w:r>
    </w:p>
    <w:p w14:paraId="31F6EE5D" w14:textId="77777777"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3A52C3">
        <w:rPr>
          <w:color w:val="0000FF"/>
          <w:szCs w:val="21"/>
        </w:rPr>
        <w:t>运动员在达到最大速度</w:t>
      </w:r>
      <w:r w:rsidRPr="003A52C3">
        <w:rPr>
          <w:rFonts w:hint="eastAsia"/>
          <w:i/>
          <w:color w:val="0000FF"/>
          <w:szCs w:val="21"/>
        </w:rPr>
        <w:t>v</w:t>
      </w:r>
      <w:r w:rsidRPr="003A52C3">
        <w:rPr>
          <w:rFonts w:hint="eastAsia"/>
          <w:color w:val="0000FF"/>
          <w:szCs w:val="21"/>
          <w:vertAlign w:val="subscript"/>
        </w:rPr>
        <w:t>m</w:t>
      </w:r>
      <w:r w:rsidRPr="003A52C3">
        <w:rPr>
          <w:rFonts w:hint="eastAsia"/>
          <w:color w:val="0000FF"/>
          <w:szCs w:val="21"/>
        </w:rPr>
        <w:t>时，加速度为零，由牛顿第二定律有：</w:t>
      </w:r>
    </w:p>
    <w:p w14:paraId="6923441E" w14:textId="77777777"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</w:t>
      </w:r>
      <w:r w:rsidRPr="003A52C3">
        <w:rPr>
          <w:position w:val="-12"/>
          <w:szCs w:val="21"/>
        </w:rPr>
        <w:object w:dxaOrig="980" w:dyaOrig="380" w14:anchorId="7779CB3A">
          <v:shape id="_x0000_i1106" type="#_x0000_t75" style="width:49.15pt;height:19.1pt" o:ole="">
            <v:imagedata r:id="rId200" o:title=""/>
          </v:shape>
          <o:OLEObject Type="Embed" ProgID="Equation.DSMT4" ShapeID="_x0000_i1106" DrawAspect="Content" ObjectID="_1803411703" r:id="rId201"/>
        </w:object>
      </w:r>
    </w:p>
    <w:p w14:paraId="08F9270A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szCs w:val="21"/>
        </w:rPr>
        <w:t xml:space="preserve">         </w:t>
      </w:r>
      <w:r w:rsidRPr="003A52C3">
        <w:rPr>
          <w:rFonts w:hint="eastAsia"/>
          <w:color w:val="0000FF"/>
          <w:szCs w:val="21"/>
        </w:rPr>
        <w:t>由题图可读出</w:t>
      </w:r>
      <w:r w:rsidRPr="003A52C3">
        <w:rPr>
          <w:color w:val="0000FF"/>
          <w:position w:val="-12"/>
          <w:szCs w:val="21"/>
        </w:rPr>
        <w:object w:dxaOrig="1320" w:dyaOrig="360" w14:anchorId="264B2C72">
          <v:shape id="_x0000_i1107" type="#_x0000_t75" style="width:66.05pt;height:18.15pt" o:ole="">
            <v:imagedata r:id="rId202" o:title=""/>
          </v:shape>
          <o:OLEObject Type="Embed" ProgID="Equation.DSMT4" ShapeID="_x0000_i1107" DrawAspect="Content" ObjectID="_1803411704" r:id="rId203"/>
        </w:object>
      </w:r>
    </w:p>
    <w:p w14:paraId="595B72F0" w14:textId="77777777" w:rsidR="003A52C3" w:rsidRP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代入得：</w:t>
      </w:r>
      <w:r w:rsidRPr="003A52C3">
        <w:rPr>
          <w:rFonts w:hint="eastAsia"/>
          <w:i/>
          <w:color w:val="0000FF"/>
          <w:szCs w:val="21"/>
        </w:rPr>
        <w:t>k</w:t>
      </w:r>
      <w:r>
        <w:rPr>
          <w:rFonts w:hint="eastAsia"/>
          <w:color w:val="0000FF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.00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FF"/>
            <w:szCs w:val="21"/>
          </w:rPr>
          <w:t>0.008kg</w:t>
        </w:r>
      </w:smartTag>
      <w:r>
        <w:rPr>
          <w:rFonts w:hint="eastAsia"/>
          <w:color w:val="0000FF"/>
          <w:szCs w:val="21"/>
        </w:rPr>
        <w:t>/m</w:t>
      </w:r>
    </w:p>
    <w:p w14:paraId="245545E5" w14:textId="77777777" w:rsidR="00D96264" w:rsidRDefault="00D96264" w:rsidP="00F95764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分）</w:t>
      </w:r>
    </w:p>
    <w:p w14:paraId="76671A76" w14:textId="52081D74" w:rsidR="00453018" w:rsidRPr="006E7AFB" w:rsidRDefault="001A76C2" w:rsidP="00D96264">
      <w:pPr>
        <w:snapToGrid w:val="0"/>
        <w:ind w:leftChars="200" w:left="420"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E85CB15" wp14:editId="2A8F2EEE">
                <wp:simplePos x="0" y="0"/>
                <wp:positionH relativeFrom="column">
                  <wp:posOffset>4733925</wp:posOffset>
                </wp:positionH>
                <wp:positionV relativeFrom="paragraph">
                  <wp:posOffset>229870</wp:posOffset>
                </wp:positionV>
                <wp:extent cx="1340485" cy="1356995"/>
                <wp:effectExtent l="15240" t="14605" r="0" b="0"/>
                <wp:wrapSquare wrapText="bothSides"/>
                <wp:docPr id="608487938" name="Group 13291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0485" cy="1356995"/>
                          <a:chOff x="5220" y="5579"/>
                          <a:chExt cx="2111" cy="2137"/>
                        </a:xfrm>
                      </wpg:grpSpPr>
                      <wps:wsp>
                        <wps:cNvPr id="371424004" name="Oval 13292"/>
                        <wps:cNvSpPr>
                          <a:spLocks noChangeArrowheads="1"/>
                        </wps:cNvSpPr>
                        <wps:spPr bwMode="auto">
                          <a:xfrm>
                            <a:off x="5220" y="5579"/>
                            <a:ext cx="1846" cy="18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183438" name="Oval 13293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716" y="6113"/>
                            <a:ext cx="826" cy="8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649482" name="Oval 13294"/>
                        <wps:cNvSpPr>
                          <a:spLocks noChangeArrowheads="1"/>
                        </wps:cNvSpPr>
                        <wps:spPr bwMode="auto">
                          <a:xfrm>
                            <a:off x="6110" y="651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515039" name="Oval 13295"/>
                        <wps:cNvSpPr>
                          <a:spLocks noChangeArrowheads="1"/>
                        </wps:cNvSpPr>
                        <wps:spPr bwMode="auto">
                          <a:xfrm>
                            <a:off x="6128" y="691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631813" name="Oval 13296"/>
                        <wps:cNvSpPr>
                          <a:spLocks noChangeArrowheads="1"/>
                        </wps:cNvSpPr>
                        <wps:spPr bwMode="auto">
                          <a:xfrm>
                            <a:off x="6150" y="7401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401822" name="Line 1329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4" y="5975"/>
                            <a:ext cx="758" cy="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51759" name="Line 13298">
                          <a:hlinkClick r:id="rId159"/>
                        </wps:cNvPr>
                        <wps:cNvCnPr>
                          <a:cxnSpLocks noChangeShapeType="1"/>
                        </wps:cNvCnPr>
                        <wps:spPr bwMode="auto">
                          <a:xfrm flipV="1">
                            <a:off x="6466" y="5978"/>
                            <a:ext cx="428" cy="3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233345" name="Freeform 13299"/>
                        <wps:cNvSpPr>
                          <a:spLocks/>
                        </wps:cNvSpPr>
                        <wps:spPr bwMode="auto">
                          <a:xfrm>
                            <a:off x="6894" y="5756"/>
                            <a:ext cx="216" cy="32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435 h 435"/>
                              <a:gd name="T2" fmla="*/ 202 w 292"/>
                              <a:gd name="T3" fmla="*/ 225 h 435"/>
                              <a:gd name="T4" fmla="*/ 66 w 292"/>
                              <a:gd name="T5" fmla="*/ 60 h 435"/>
                              <a:gd name="T6" fmla="*/ 0 w 292"/>
                              <a:gd name="T7" fmla="*/ 0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92" h="435">
                                <a:moveTo>
                                  <a:pt x="292" y="435"/>
                                </a:moveTo>
                                <a:cubicBezTo>
                                  <a:pt x="266" y="361"/>
                                  <a:pt x="240" y="288"/>
                                  <a:pt x="202" y="225"/>
                                </a:cubicBezTo>
                                <a:cubicBezTo>
                                  <a:pt x="164" y="162"/>
                                  <a:pt x="100" y="97"/>
                                  <a:pt x="66" y="60"/>
                                </a:cubicBezTo>
                                <a:cubicBezTo>
                                  <a:pt x="32" y="23"/>
                                  <a:pt x="16" y="1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959582" name="Line 133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56" y="5717"/>
                            <a:ext cx="82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4934498" name="Text Box 13301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6470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D4459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 w:rsidRPr="00952FE2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91777518" name="Text Box 13302"/>
                        <wps:cNvSpPr txBox="1">
                          <a:spLocks noChangeArrowheads="1"/>
                        </wps:cNvSpPr>
                        <wps:spPr bwMode="auto">
                          <a:xfrm>
                            <a:off x="6336" y="6290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B22D4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21041899" name="Text Box 13303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5996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EA4AC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4065725" name="Text Box 13304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6905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28994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65728606" name="Text Box 1330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7406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B3BB2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22725741" name="Text Box 13306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560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115E4" w14:textId="77777777" w:rsidR="007D65B9" w:rsidRPr="00952FE2" w:rsidRDefault="007D65B9" w:rsidP="00522C68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952FE2">
                                <w:rPr>
                                  <w:i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5CB15" id="Group 13291" o:spid="_x0000_s1353" href="http://blog.sina.com.cn/hfwq" style="position:absolute;left:0;text-align:left;margin-left:372.75pt;margin-top:18.1pt;width:105.55pt;height:106.85pt;z-index:251657728;mso-position-horizontal-relative:text;mso-position-vertical-relative:text" coordorigin="5220,5579" coordsize="2111,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" o:button="t">
                <v:oval id="Oval 13292" o:spid="_x0000_s1354" style="position:absolute;left:5220;top:5579;width:1846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" strokeweight="1pt"/>
                <v:oval id="Oval 13293" o:spid="_x0000_s1355" href="http://blog.sina.com.cn/hfwq" style="position:absolute;left:5716;top:6113;width:82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" o:button="t" strokeweight="1pt">
                  <v:fill o:detectmouseclick="t"/>
                </v:oval>
                <v:oval id="Oval 13294" o:spid="_x0000_s1356" style="position:absolute;left:6110;top:651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" fillcolor="black"/>
                <v:oval id="Oval 13295" o:spid="_x0000_s1357" style="position:absolute;left:6128;top:691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" fillcolor="black"/>
                <v:oval id="Oval 13296" o:spid="_x0000_s1358" style="position:absolute;left:6150;top:7401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" fillcolor="black"/>
                <v:line id="Line 13297" o:spid="_x0000_s1359" style="position:absolute;flip:y;visibility:visible;mso-wrap-style:square" from="6134,5975" to="6892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">
                  <v:stroke dashstyle="dash"/>
                </v:line>
                <v:line id="Line 13298" o:spid="_x0000_s1360" href="http://blog.sina.com.cn/hfwq" style="position:absolute;flip:y;visibility:visible;mso-wrap-style:square" from="6466,5978" to="6894,6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" o:button="t" strokeweight="1pt"/>
                <v:shape id="Freeform 13299" o:spid="_x0000_s1361" style="position:absolute;left:6894;top:5756;width:216;height:321;visibility:visible;mso-wrap-style:square;v-text-anchor:top" coordsize="29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" path="m292,435c266,361,240,288,202,225,164,162,100,97,66,60,32,23,16,11,,e" filled="f">
                  <v:path arrowok="t" o:connecttype="custom" o:connectlocs="216,321;149,166;49,44;0,0" o:connectangles="0,0,0,0"/>
                </v:shape>
                <v:line id="Line 13300" o:spid="_x0000_s1362" style="position:absolute;flip:x y;visibility:visible;mso-wrap-style:square" from="6856,5717" to="6938,5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">
                  <v:stroke endarrow="block" endarrowwidth="narrow"/>
                </v:line>
                <v:shape id="Text Box 13301" o:spid="_x0000_s1363" type="#_x0000_t202" style="position:absolute;left:5938;top:6470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" filled="f" stroked="f">
                  <v:textbox inset="0,0,0,0">
                    <w:txbxContent>
                      <w:p w14:paraId="6ACD4459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 w:rsidRPr="00952FE2"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3302" o:spid="_x0000_s1364" type="#_x0000_t202" style="position:absolute;left:6336;top:6290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" filled="f" stroked="f">
                  <v:textbox inset="0,0,0,0">
                    <w:txbxContent>
                      <w:p w14:paraId="7B6B22D4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13303" o:spid="_x0000_s1365" type="#_x0000_t202" style="position:absolute;left:6786;top:599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" filled="f" stroked="f">
                  <v:textbox inset="0,0,0,0">
                    <w:txbxContent>
                      <w:p w14:paraId="7BCEA4AC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13304" o:spid="_x0000_s1366" type="#_x0000_t202" style="position:absolute;left:5938;top:6905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" filled="f" stroked="f">
                  <v:textbox inset="0,0,0,0">
                    <w:txbxContent>
                      <w:p w14:paraId="59728994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13305" o:spid="_x0000_s1367" type="#_x0000_t202" style="position:absolute;left:6096;top:740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" filled="f" stroked="f">
                  <v:textbox inset="0,0,0,0">
                    <w:txbxContent>
                      <w:p w14:paraId="2C0B3BB2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Text Box 13306" o:spid="_x0000_s1368" type="#_x0000_t202" style="position:absolute;left:7026;top:560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" filled="f" stroked="f">
                  <v:textbox inset="0,0,0,0">
                    <w:txbxContent>
                      <w:p w14:paraId="398115E4" w14:textId="77777777" w:rsidR="007D65B9" w:rsidRPr="00952FE2" w:rsidRDefault="007D65B9" w:rsidP="00522C68">
                        <w:pPr>
                          <w:rPr>
                            <w:i/>
                            <w:szCs w:val="21"/>
                          </w:rPr>
                        </w:pPr>
                        <w:r w:rsidRPr="00952FE2">
                          <w:rPr>
                            <w:i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53018" w:rsidRPr="006E7AFB">
        <w:rPr>
          <w:szCs w:val="21"/>
        </w:rPr>
        <w:t>半径分别为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和</w:t>
      </w:r>
      <w:r w:rsidR="00453018" w:rsidRPr="006E7AFB">
        <w:rPr>
          <w:szCs w:val="21"/>
        </w:rPr>
        <w:t>2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的同心圆形导轨固定在同一水平面内，一长为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，质量为</w:t>
      </w:r>
      <w:r w:rsidR="00D96264" w:rsidRPr="00D96264">
        <w:rPr>
          <w:rFonts w:hint="eastAsia"/>
          <w:i/>
          <w:szCs w:val="21"/>
        </w:rPr>
        <w:t>m</w:t>
      </w:r>
      <w:r w:rsidR="00453018" w:rsidRPr="006E7AFB">
        <w:rPr>
          <w:szCs w:val="21"/>
        </w:rPr>
        <w:t>且质量分布均匀的直导体棒</w:t>
      </w:r>
      <w:r w:rsidR="00D96264" w:rsidRPr="00D96264">
        <w:rPr>
          <w:rFonts w:hint="eastAsia"/>
          <w:i/>
          <w:szCs w:val="21"/>
        </w:rPr>
        <w:t>AB</w:t>
      </w:r>
      <w:r w:rsidR="00453018" w:rsidRPr="006E7AFB">
        <w:rPr>
          <w:szCs w:val="21"/>
        </w:rPr>
        <w:t>置于圆导轨上面，</w:t>
      </w:r>
      <w:r w:rsidR="00D96264" w:rsidRPr="00D96264">
        <w:rPr>
          <w:rFonts w:hint="eastAsia"/>
          <w:i/>
          <w:szCs w:val="21"/>
        </w:rPr>
        <w:t>BA</w:t>
      </w:r>
      <w:r w:rsidR="00453018" w:rsidRPr="006E7AFB">
        <w:rPr>
          <w:szCs w:val="21"/>
        </w:rPr>
        <w:t>的延长线通过圆导轨中心</w:t>
      </w:r>
      <w:r w:rsidR="00D96264" w:rsidRPr="00D96264">
        <w:rPr>
          <w:rFonts w:hint="eastAsia"/>
          <w:i/>
          <w:szCs w:val="21"/>
        </w:rPr>
        <w:t>O</w:t>
      </w:r>
      <w:r w:rsidR="00D96264">
        <w:rPr>
          <w:rFonts w:hint="eastAsia"/>
          <w:szCs w:val="21"/>
        </w:rPr>
        <w:t>，</w:t>
      </w:r>
      <w:r w:rsidR="00453018" w:rsidRPr="006E7AFB">
        <w:rPr>
          <w:szCs w:val="21"/>
        </w:rPr>
        <w:t>装置的俯视图如图所示，整个装置位于一匀强磁场中，磁感应强度的大小为</w:t>
      </w:r>
      <w:r w:rsidR="00D96264" w:rsidRPr="00D96264">
        <w:rPr>
          <w:rFonts w:hint="eastAsia"/>
          <w:i/>
          <w:szCs w:val="21"/>
        </w:rPr>
        <w:t>B</w:t>
      </w:r>
      <w:r w:rsidR="00453018" w:rsidRPr="006E7AFB">
        <w:rPr>
          <w:szCs w:val="21"/>
        </w:rPr>
        <w:t>，方向竖直向下，在内圆导轨的</w:t>
      </w:r>
      <w:r w:rsidR="00D96264" w:rsidRPr="00D96264">
        <w:rPr>
          <w:rFonts w:hint="eastAsia"/>
          <w:i/>
          <w:szCs w:val="21"/>
        </w:rPr>
        <w:t>C</w:t>
      </w:r>
      <w:r w:rsidR="00453018" w:rsidRPr="006E7AFB">
        <w:rPr>
          <w:szCs w:val="21"/>
        </w:rPr>
        <w:t>点和外圆导轨的</w:t>
      </w:r>
      <w:r w:rsidR="00D96264" w:rsidRPr="00D96264">
        <w:rPr>
          <w:rFonts w:hint="eastAsia"/>
          <w:i/>
          <w:szCs w:val="21"/>
        </w:rPr>
        <w:t>D</w:t>
      </w:r>
      <w:r w:rsidR="00453018" w:rsidRPr="006E7AFB">
        <w:rPr>
          <w:szCs w:val="21"/>
        </w:rPr>
        <w:t>点之间接有一阻值为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的电阻（图中未画出）。直导体棒在水平外力作用下以角速度</w:t>
      </w:r>
      <w:r w:rsidR="00D96264" w:rsidRPr="00D96264">
        <w:rPr>
          <w:i/>
          <w:szCs w:val="21"/>
        </w:rPr>
        <w:t>ω</w:t>
      </w:r>
      <w:r w:rsidR="00453018" w:rsidRPr="006E7AFB">
        <w:rPr>
          <w:szCs w:val="21"/>
        </w:rPr>
        <w:t>绕</w:t>
      </w:r>
      <w:r w:rsidR="00D96264" w:rsidRPr="00D96264">
        <w:rPr>
          <w:rFonts w:hint="eastAsia"/>
          <w:i/>
          <w:szCs w:val="21"/>
        </w:rPr>
        <w:t>O</w:t>
      </w:r>
      <w:r w:rsidR="00453018" w:rsidRPr="006E7AFB">
        <w:rPr>
          <w:szCs w:val="21"/>
        </w:rPr>
        <w:t>逆时针匀速转动，在转动过程中始终与导轨保持良好接触。设导体棒与导轨之间的动摩擦因数为</w:t>
      </w:r>
      <w:r w:rsidR="00D96264" w:rsidRPr="00D96264">
        <w:rPr>
          <w:i/>
          <w:szCs w:val="21"/>
        </w:rPr>
        <w:t>μ</w:t>
      </w:r>
      <w:r w:rsidR="00453018" w:rsidRPr="006E7AFB">
        <w:rPr>
          <w:szCs w:val="21"/>
        </w:rPr>
        <w:t>，导体棒和导轨的电阻均可忽略。重力加速度大小为</w:t>
      </w:r>
      <w:r w:rsidR="00453018" w:rsidRPr="006E7AFB">
        <w:rPr>
          <w:position w:val="-10"/>
          <w:szCs w:val="21"/>
        </w:rPr>
        <w:object w:dxaOrig="220" w:dyaOrig="260" w14:anchorId="2CF4CAA9">
          <v:shape id="_x0000_i1108" type="#_x0000_t75" style="width:10.95pt;height:13.15pt" o:ole="">
            <v:imagedata r:id="rId204" o:title=""/>
          </v:shape>
          <o:OLEObject Type="Embed" ProgID="Equation.3" ShapeID="_x0000_i1108" DrawAspect="Content" ObjectID="_1803411705" r:id="rId205"/>
        </w:object>
      </w:r>
      <w:r w:rsidR="00453018" w:rsidRPr="006E7AFB">
        <w:rPr>
          <w:szCs w:val="21"/>
        </w:rPr>
        <w:t>。求</w:t>
      </w:r>
    </w:p>
    <w:p w14:paraId="6C6F0A84" w14:textId="77777777" w:rsidR="00453018" w:rsidRPr="006E7AFB" w:rsidRDefault="00D96264" w:rsidP="00D96264">
      <w:pPr>
        <w:snapToGrid w:val="0"/>
        <w:ind w:firstLineChars="300" w:firstLine="63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通过电阻</w:t>
      </w:r>
      <w:r w:rsidR="00453018" w:rsidRPr="006E7AFB">
        <w:rPr>
          <w:position w:val="-4"/>
          <w:szCs w:val="21"/>
        </w:rPr>
        <w:object w:dxaOrig="240" w:dyaOrig="260" w14:anchorId="460F868B">
          <v:shape id="_x0000_i1109" type="#_x0000_t75" style="width:11.9pt;height:13.15pt" o:ole="">
            <v:imagedata r:id="rId206" o:title=""/>
          </v:shape>
          <o:OLEObject Type="Embed" ProgID="Equation.3" ShapeID="_x0000_i1109" DrawAspect="Content" ObjectID="_1803411706" r:id="rId207"/>
        </w:object>
      </w:r>
      <w:r w:rsidR="00453018" w:rsidRPr="006E7AFB">
        <w:rPr>
          <w:szCs w:val="21"/>
        </w:rPr>
        <w:t>的感应电流的方向和大小；</w:t>
      </w:r>
    </w:p>
    <w:p w14:paraId="7AF34849" w14:textId="77777777" w:rsidR="00453018" w:rsidRDefault="00D96264" w:rsidP="00522C68">
      <w:pPr>
        <w:snapToGrid w:val="0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外力的功率。</w:t>
      </w:r>
    </w:p>
    <w:p w14:paraId="62290CBB" w14:textId="77777777" w:rsidR="00522C68" w:rsidRPr="003B71BC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【答案】（</w:t>
      </w:r>
      <w:r w:rsidRPr="003B71BC">
        <w:rPr>
          <w:rFonts w:hint="eastAsia"/>
          <w:color w:val="0000FF"/>
          <w:szCs w:val="21"/>
        </w:rPr>
        <w:t>1</w:t>
      </w:r>
      <w:r w:rsidRPr="003B71BC">
        <w:rPr>
          <w:rFonts w:hint="eastAsia"/>
          <w:color w:val="0000FF"/>
          <w:szCs w:val="21"/>
        </w:rPr>
        <w:t>）</w:t>
      </w:r>
      <w:r w:rsidR="00487117" w:rsidRPr="00E92BF9">
        <w:rPr>
          <w:rFonts w:hint="eastAsia"/>
          <w:color w:val="0000FF"/>
          <w:szCs w:val="21"/>
        </w:rPr>
        <w:t>C</w:t>
      </w:r>
      <w:r w:rsidR="00487117" w:rsidRPr="00E92BF9">
        <w:rPr>
          <w:rFonts w:hint="eastAsia"/>
          <w:color w:val="0000FF"/>
          <w:szCs w:val="21"/>
        </w:rPr>
        <w:t>端流向</w:t>
      </w:r>
      <w:r w:rsidR="00487117" w:rsidRPr="00E92BF9">
        <w:rPr>
          <w:rFonts w:hint="eastAsia"/>
          <w:color w:val="0000FF"/>
          <w:szCs w:val="21"/>
        </w:rPr>
        <w:t>D</w:t>
      </w:r>
      <w:r w:rsidR="00487117" w:rsidRPr="00E92BF9">
        <w:rPr>
          <w:rFonts w:hint="eastAsia"/>
          <w:color w:val="0000FF"/>
          <w:szCs w:val="21"/>
        </w:rPr>
        <w:t>端</w:t>
      </w:r>
      <w:r w:rsidR="00487117">
        <w:rPr>
          <w:rFonts w:hint="eastAsia"/>
          <w:color w:val="0000FF"/>
          <w:szCs w:val="21"/>
        </w:rPr>
        <w:t xml:space="preserve">   </w:t>
      </w:r>
      <w:hyperlink r:id="rId208" w:history="1">
        <w:r w:rsidR="00487117" w:rsidRPr="00487117">
          <w:rPr>
            <w:color w:val="0000FF"/>
            <w:position w:val="-24"/>
            <w:szCs w:val="21"/>
          </w:rPr>
          <w:object w:dxaOrig="740" w:dyaOrig="660" w14:anchorId="49C10DDE">
            <v:shape id="_x0000_i1110" type="#_x0000_t75" style="width:36.95pt;height:32.85pt" o:ole="">
              <v:imagedata r:id="rId209" o:title=""/>
            </v:shape>
            <o:OLEObject Type="Embed" ProgID="Equation.DSMT4" ShapeID="_x0000_i1110" DrawAspect="Content" ObjectID="_1803411707" r:id="rId210"/>
          </w:object>
        </w:r>
      </w:hyperlink>
      <w:r w:rsidR="00487117">
        <w:rPr>
          <w:rFonts w:hint="eastAsia"/>
          <w:color w:val="0000FF"/>
          <w:szCs w:val="21"/>
        </w:rPr>
        <w:t xml:space="preserve"> </w:t>
      </w:r>
      <w:r w:rsidRPr="003B71BC">
        <w:rPr>
          <w:rFonts w:hint="eastAsia"/>
          <w:color w:val="0000FF"/>
          <w:szCs w:val="21"/>
        </w:rPr>
        <w:t>（</w:t>
      </w:r>
      <w:r w:rsidRPr="003B71BC">
        <w:rPr>
          <w:rFonts w:hint="eastAsia"/>
          <w:color w:val="0000FF"/>
          <w:szCs w:val="21"/>
        </w:rPr>
        <w:t>2</w:t>
      </w:r>
      <w:r w:rsidRPr="003B71BC">
        <w:rPr>
          <w:rFonts w:hint="eastAsia"/>
          <w:color w:val="0000FF"/>
          <w:szCs w:val="21"/>
        </w:rPr>
        <w:t>）</w:t>
      </w:r>
      <w:hyperlink r:id="rId211" w:history="1">
        <w:r w:rsidR="009F229D" w:rsidRPr="00052378">
          <w:rPr>
            <w:color w:val="0000FF"/>
            <w:position w:val="-26"/>
            <w:szCs w:val="21"/>
          </w:rPr>
          <w:object w:dxaOrig="2320" w:dyaOrig="760" w14:anchorId="0E3DE2E1">
            <v:shape id="_x0000_i1111" type="#_x0000_t75" style="width:116.15pt;height:37.9pt" o:ole="">
              <v:imagedata r:id="rId212" o:title=""/>
            </v:shape>
            <o:OLEObject Type="Embed" ProgID="Equation.DSMT4" ShapeID="_x0000_i1111" DrawAspect="Content" ObjectID="_1803411708" r:id="rId213"/>
          </w:object>
        </w:r>
      </w:hyperlink>
    </w:p>
    <w:p w14:paraId="5BDA57A5" w14:textId="77777777" w:rsidR="00522C68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【解析】</w:t>
      </w:r>
      <w:r w:rsidR="00E92BF9">
        <w:rPr>
          <w:rFonts w:hint="eastAsia"/>
          <w:color w:val="0000FF"/>
          <w:szCs w:val="21"/>
        </w:rPr>
        <w:t>（</w:t>
      </w:r>
      <w:r w:rsidR="00E92BF9">
        <w:rPr>
          <w:rFonts w:hint="eastAsia"/>
          <w:color w:val="0000FF"/>
          <w:szCs w:val="21"/>
        </w:rPr>
        <w:t>1</w:t>
      </w:r>
      <w:r w:rsidR="00E92BF9">
        <w:rPr>
          <w:rFonts w:hint="eastAsia"/>
          <w:color w:val="0000FF"/>
          <w:szCs w:val="21"/>
        </w:rPr>
        <w:t>）</w:t>
      </w:r>
      <w:r w:rsidR="00E92BF9" w:rsidRPr="00E92BF9">
        <w:rPr>
          <w:rFonts w:hint="eastAsia"/>
          <w:color w:val="0000FF"/>
          <w:szCs w:val="21"/>
        </w:rPr>
        <w:t>在</w:t>
      </w:r>
      <w:r w:rsidR="00E92BF9"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="00E92BF9" w:rsidRPr="00E92BF9">
        <w:rPr>
          <w:rFonts w:hint="eastAsia"/>
          <w:i/>
          <w:color w:val="0000FF"/>
          <w:szCs w:val="21"/>
        </w:rPr>
        <w:t>t</w:t>
      </w:r>
      <w:r w:rsidR="00E92BF9" w:rsidRPr="00E92BF9">
        <w:rPr>
          <w:rFonts w:hint="eastAsia"/>
          <w:color w:val="0000FF"/>
          <w:szCs w:val="21"/>
        </w:rPr>
        <w:t>时间内，导体棒扫过的面积为：</w:t>
      </w:r>
      <w:hyperlink r:id="rId214" w:history="1">
        <w:r w:rsidR="00E92BF9" w:rsidRPr="00E92BF9">
          <w:rPr>
            <w:color w:val="0000FF"/>
            <w:position w:val="-24"/>
            <w:szCs w:val="21"/>
          </w:rPr>
          <w:object w:dxaOrig="2220" w:dyaOrig="620" w14:anchorId="7735946C">
            <v:shape id="_x0000_i1112" type="#_x0000_t75" style="width:111.15pt;height:31pt" o:ole="">
              <v:imagedata r:id="rId215" o:title=""/>
            </v:shape>
            <o:OLEObject Type="Embed" ProgID="Equation.DSMT4" ShapeID="_x0000_i1112" DrawAspect="Content" ObjectID="_1803411709" r:id="rId216"/>
          </w:object>
        </w:r>
      </w:hyperlink>
      <w:r w:rsidR="00E92BF9">
        <w:rPr>
          <w:rFonts w:hint="eastAsia"/>
          <w:color w:val="0000FF"/>
          <w:szCs w:val="21"/>
        </w:rPr>
        <w:t xml:space="preserve">            </w:t>
      </w:r>
      <w:r w:rsidR="00E92BF9">
        <w:rPr>
          <w:color w:val="0000FF"/>
          <w:szCs w:val="21"/>
        </w:rPr>
        <w:fldChar w:fldCharType="begin"/>
      </w:r>
      <w:r w:rsidR="00E92BF9">
        <w:rPr>
          <w:color w:val="0000FF"/>
          <w:szCs w:val="21"/>
        </w:rPr>
        <w:instrText xml:space="preserve"> </w:instrText>
      </w:r>
      <w:r w:rsidR="00E92BF9">
        <w:rPr>
          <w:rFonts w:hint="eastAsia"/>
          <w:color w:val="0000FF"/>
          <w:szCs w:val="21"/>
        </w:rPr>
        <w:instrText>= 1 \* GB3</w:instrText>
      </w:r>
      <w:r w:rsidR="00E92BF9">
        <w:rPr>
          <w:color w:val="0000FF"/>
          <w:szCs w:val="21"/>
        </w:rPr>
        <w:instrText xml:space="preserve"> </w:instrText>
      </w:r>
      <w:r w:rsidR="00E92BF9">
        <w:rPr>
          <w:color w:val="0000FF"/>
          <w:szCs w:val="21"/>
        </w:rPr>
        <w:fldChar w:fldCharType="separate"/>
      </w:r>
      <w:r w:rsidR="00E92BF9">
        <w:rPr>
          <w:rFonts w:hint="eastAsia"/>
          <w:noProof/>
          <w:color w:val="0000FF"/>
          <w:szCs w:val="21"/>
        </w:rPr>
        <w:t>①</w:t>
      </w:r>
      <w:r w:rsidR="00E92BF9">
        <w:rPr>
          <w:color w:val="0000FF"/>
          <w:szCs w:val="21"/>
        </w:rPr>
        <w:fldChar w:fldCharType="end"/>
      </w:r>
    </w:p>
    <w:p w14:paraId="62613C7E" w14:textId="77777777" w:rsidR="00E92BF9" w:rsidRDefault="00E92BF9" w:rsidP="00522C6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根据法拉第电磁感应定律，导体</w:t>
      </w:r>
      <w:r>
        <w:rPr>
          <w:rFonts w:hint="eastAsia"/>
          <w:color w:val="0000FF"/>
          <w:szCs w:val="21"/>
        </w:rPr>
        <w:t>棒产生</w:t>
      </w:r>
      <w:r w:rsidRPr="00E92BF9">
        <w:rPr>
          <w:rFonts w:hint="eastAsia"/>
          <w:color w:val="0000FF"/>
          <w:szCs w:val="21"/>
        </w:rPr>
        <w:t>的感应电动势大小为：</w:t>
      </w:r>
      <w:hyperlink r:id="rId217" w:history="1">
        <w:r w:rsidRPr="00E92BF9">
          <w:rPr>
            <w:color w:val="0000FF"/>
            <w:position w:val="-24"/>
            <w:szCs w:val="21"/>
          </w:rPr>
          <w:object w:dxaOrig="960" w:dyaOrig="620" w14:anchorId="5D19477B">
            <v:shape id="_x0000_i1113" type="#_x0000_t75" style="width:47.9pt;height:31pt" o:ole="">
              <v:imagedata r:id="rId218" o:title=""/>
            </v:shape>
            <o:OLEObject Type="Embed" ProgID="Equation.DSMT4" ShapeID="_x0000_i1113" DrawAspect="Content" ObjectID="_1803411710" r:id="rId219"/>
          </w:object>
        </w:r>
      </w:hyperlink>
      <w:r>
        <w:rPr>
          <w:rFonts w:hint="eastAsia"/>
          <w:color w:val="0000FF"/>
          <w:szCs w:val="21"/>
        </w:rPr>
        <w:t xml:space="preserve">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</w:p>
    <w:p w14:paraId="475A88A9" w14:textId="77777777" w:rsidR="00E92BF9" w:rsidRDefault="00E92BF9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根据右手定则，感应电流的方向是从</w:t>
      </w:r>
      <w:r w:rsidRPr="00E92BF9">
        <w:rPr>
          <w:rFonts w:hint="eastAsia"/>
          <w:color w:val="0000FF"/>
          <w:szCs w:val="21"/>
        </w:rPr>
        <w:t>B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A</w:t>
      </w:r>
      <w:r w:rsidRPr="00E92BF9">
        <w:rPr>
          <w:rFonts w:hint="eastAsia"/>
          <w:color w:val="0000FF"/>
          <w:szCs w:val="21"/>
        </w:rPr>
        <w:t>端，因此流过导体又的电流</w:t>
      </w:r>
      <w:r>
        <w:rPr>
          <w:rFonts w:hint="eastAsia"/>
          <w:color w:val="0000FF"/>
          <w:szCs w:val="21"/>
        </w:rPr>
        <w:t>方向</w:t>
      </w:r>
      <w:r w:rsidRPr="00E92BF9">
        <w:rPr>
          <w:rFonts w:hint="eastAsia"/>
          <w:color w:val="0000FF"/>
          <w:szCs w:val="21"/>
        </w:rPr>
        <w:t>是从</w:t>
      </w:r>
      <w:r w:rsidRPr="00E92BF9">
        <w:rPr>
          <w:rFonts w:hint="eastAsia"/>
          <w:color w:val="0000FF"/>
          <w:szCs w:val="21"/>
        </w:rPr>
        <w:t>C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D</w:t>
      </w:r>
      <w:r w:rsidRPr="00E92BF9">
        <w:rPr>
          <w:rFonts w:hint="eastAsia"/>
          <w:color w:val="0000FF"/>
          <w:szCs w:val="21"/>
        </w:rPr>
        <w:t>端；由欧姆定律流过导体又的电流满足</w:t>
      </w:r>
      <w:r>
        <w:rPr>
          <w:rFonts w:hint="eastAsia"/>
          <w:color w:val="0000FF"/>
          <w:szCs w:val="21"/>
        </w:rPr>
        <w:t>：</w:t>
      </w:r>
      <w:hyperlink r:id="rId220" w:history="1">
        <w:r w:rsidRPr="00E92BF9">
          <w:rPr>
            <w:color w:val="0000FF"/>
            <w:position w:val="-24"/>
            <w:szCs w:val="21"/>
          </w:rPr>
          <w:object w:dxaOrig="639" w:dyaOrig="620" w14:anchorId="2DD82907">
            <v:shape id="_x0000_i1114" type="#_x0000_t75" style="width:31.95pt;height:31pt" o:ole="">
              <v:imagedata r:id="rId221" o:title=""/>
            </v:shape>
            <o:OLEObject Type="Embed" ProgID="Equation.DSMT4" ShapeID="_x0000_i1114" DrawAspect="Content" ObjectID="_1803411711" r:id="rId222"/>
          </w:object>
        </w:r>
      </w:hyperlink>
      <w:r>
        <w:rPr>
          <w:rFonts w:hint="eastAsia"/>
          <w:color w:val="0000FF"/>
          <w:szCs w:val="21"/>
        </w:rPr>
        <w:t xml:space="preserve">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</w:p>
    <w:p w14:paraId="7739A1E5" w14:textId="77777777" w:rsidR="00E92BF9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1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①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  <w:r>
        <w:rPr>
          <w:rFonts w:hint="eastAsia"/>
          <w:color w:val="0000FF"/>
          <w:szCs w:val="21"/>
        </w:rPr>
        <w:t>可得：</w:t>
      </w:r>
      <w:hyperlink r:id="rId223" w:history="1">
        <w:r w:rsidRPr="00487117">
          <w:rPr>
            <w:color w:val="0000FF"/>
            <w:position w:val="-24"/>
            <w:szCs w:val="21"/>
          </w:rPr>
          <w:object w:dxaOrig="1100" w:dyaOrig="660" w14:anchorId="6DE20750">
            <v:shape id="_x0000_i1115" type="#_x0000_t75" style="width:55.1pt;height:32.85pt" o:ole="">
              <v:imagedata r:id="rId224" o:title=""/>
            </v:shape>
            <o:OLEObject Type="Embed" ProgID="Equation.DSMT4" ShapeID="_x0000_i1115" DrawAspect="Content" ObjectID="_1803411712" r:id="rId225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4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④</w:t>
      </w:r>
      <w:r>
        <w:rPr>
          <w:color w:val="0000FF"/>
          <w:szCs w:val="21"/>
        </w:rPr>
        <w:fldChar w:fldCharType="end"/>
      </w:r>
    </w:p>
    <w:p w14:paraId="7904BA9C" w14:textId="77777777" w:rsidR="00487117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487117">
        <w:rPr>
          <w:rFonts w:hint="eastAsia"/>
          <w:color w:val="0000FF"/>
          <w:szCs w:val="21"/>
        </w:rPr>
        <w:t>在竖直方向有</w:t>
      </w:r>
      <w:r w:rsidR="000E10C3">
        <w:rPr>
          <w:rFonts w:hint="eastAsia"/>
          <w:color w:val="0000FF"/>
          <w:szCs w:val="21"/>
        </w:rPr>
        <w:t>：</w:t>
      </w:r>
      <w:hyperlink r:id="rId226" w:history="1">
        <w:r w:rsidR="000E10C3" w:rsidRPr="000E10C3">
          <w:rPr>
            <w:color w:val="0000FF"/>
            <w:position w:val="-12"/>
            <w:szCs w:val="21"/>
          </w:rPr>
          <w:object w:dxaOrig="1359" w:dyaOrig="360" w14:anchorId="133F8652">
            <v:shape id="_x0000_i1116" type="#_x0000_t75" style="width:67.95pt;height:18.15pt" o:ole="">
              <v:imagedata r:id="rId227" o:title=""/>
            </v:shape>
            <o:OLEObject Type="Embed" ProgID="Equation.DSMT4" ShapeID="_x0000_i1116" DrawAspect="Content" ObjectID="_1803411713" r:id="rId228"/>
          </w:object>
        </w:r>
      </w:hyperlink>
      <w:r w:rsidR="000E10C3">
        <w:rPr>
          <w:rFonts w:hint="eastAsia"/>
          <w:color w:val="0000FF"/>
          <w:szCs w:val="21"/>
        </w:rPr>
        <w:t xml:space="preserve">                                         </w:t>
      </w:r>
      <w:r w:rsidR="000E10C3">
        <w:rPr>
          <w:color w:val="0000FF"/>
          <w:szCs w:val="21"/>
        </w:rPr>
        <w:fldChar w:fldCharType="begin"/>
      </w:r>
      <w:r w:rsidR="000E10C3">
        <w:rPr>
          <w:color w:val="0000FF"/>
          <w:szCs w:val="21"/>
        </w:rPr>
        <w:instrText xml:space="preserve"> </w:instrText>
      </w:r>
      <w:r w:rsidR="000E10C3">
        <w:rPr>
          <w:rFonts w:hint="eastAsia"/>
          <w:color w:val="0000FF"/>
          <w:szCs w:val="21"/>
        </w:rPr>
        <w:instrText>= 5 \* GB3</w:instrText>
      </w:r>
      <w:r w:rsidR="000E10C3">
        <w:rPr>
          <w:color w:val="0000FF"/>
          <w:szCs w:val="21"/>
        </w:rPr>
        <w:instrText xml:space="preserve"> </w:instrText>
      </w:r>
      <w:r w:rsidR="000E10C3">
        <w:rPr>
          <w:color w:val="0000FF"/>
          <w:szCs w:val="21"/>
        </w:rPr>
        <w:fldChar w:fldCharType="separate"/>
      </w:r>
      <w:r w:rsidR="000E10C3">
        <w:rPr>
          <w:rFonts w:hint="eastAsia"/>
          <w:noProof/>
          <w:color w:val="0000FF"/>
          <w:szCs w:val="21"/>
        </w:rPr>
        <w:t>⑤</w:t>
      </w:r>
      <w:r w:rsidR="000E10C3">
        <w:rPr>
          <w:color w:val="0000FF"/>
          <w:szCs w:val="21"/>
        </w:rPr>
        <w:fldChar w:fldCharType="end"/>
      </w:r>
    </w:p>
    <w:p w14:paraId="4577EC95" w14:textId="77777777"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0E10C3">
        <w:rPr>
          <w:rFonts w:hint="eastAsia"/>
          <w:color w:val="0000FF"/>
          <w:szCs w:val="21"/>
        </w:rPr>
        <w:t>式中，由于质量分布均匀，内外圆导轨对导体棒的正压力相等，其值为</w:t>
      </w:r>
      <w:r w:rsidRPr="000E10C3">
        <w:rPr>
          <w:rFonts w:hint="eastAsia"/>
          <w:i/>
          <w:color w:val="0000FF"/>
          <w:szCs w:val="21"/>
        </w:rPr>
        <w:t>F</w:t>
      </w:r>
      <w:r w:rsidRPr="000E10C3">
        <w:rPr>
          <w:rFonts w:hint="eastAsia"/>
          <w:color w:val="0000FF"/>
          <w:szCs w:val="21"/>
          <w:vertAlign w:val="subscript"/>
        </w:rPr>
        <w:t>N</w:t>
      </w:r>
      <w:r w:rsidRPr="000E10C3">
        <w:rPr>
          <w:rFonts w:hint="eastAsia"/>
          <w:color w:val="0000FF"/>
          <w:szCs w:val="21"/>
        </w:rPr>
        <w:t>，两导轨对运动的导体棒的滑动摩擦力均为：</w:t>
      </w:r>
      <w:hyperlink r:id="rId229" w:history="1">
        <w:r w:rsidRPr="000E10C3">
          <w:rPr>
            <w:color w:val="0000FF"/>
            <w:position w:val="-14"/>
            <w:szCs w:val="21"/>
          </w:rPr>
          <w:object w:dxaOrig="980" w:dyaOrig="380" w14:anchorId="0710ADD1">
            <v:shape id="_x0000_i1117" type="#_x0000_t75" style="width:49.15pt;height:19.1pt" o:ole="">
              <v:imagedata r:id="rId230" o:title=""/>
            </v:shape>
            <o:OLEObject Type="Embed" ProgID="Equation.DSMT4" ShapeID="_x0000_i1117" DrawAspect="Content" ObjectID="_1803411714" r:id="rId231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6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⑥</w:t>
      </w:r>
      <w:r>
        <w:rPr>
          <w:color w:val="0000FF"/>
          <w:szCs w:val="21"/>
        </w:rPr>
        <w:fldChar w:fldCharType="end"/>
      </w:r>
    </w:p>
    <w:p w14:paraId="24BBD7FD" w14:textId="77777777"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时间内，导体棒在内外圆导轨上扫过的弧长分别为：</w:t>
      </w:r>
      <w:r w:rsidRPr="000E10C3">
        <w:rPr>
          <w:color w:val="0000FF"/>
          <w:position w:val="-12"/>
          <w:szCs w:val="21"/>
        </w:rPr>
        <w:object w:dxaOrig="920" w:dyaOrig="360" w14:anchorId="25E8DCFB">
          <v:shape id="_x0000_i1118" type="#_x0000_t75" style="width:46pt;height:18.15pt" o:ole="">
            <v:imagedata r:id="rId232" o:title=""/>
          </v:shape>
          <o:OLEObject Type="Embed" ProgID="Equation.DSMT4" ShapeID="_x0000_i1118" DrawAspect="Content" ObjectID="_1803411715" r:id="rId233"/>
        </w:object>
      </w:r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7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⑦</w:t>
      </w:r>
      <w:r>
        <w:rPr>
          <w:color w:val="0000FF"/>
          <w:szCs w:val="21"/>
        </w:rPr>
        <w:fldChar w:fldCharType="end"/>
      </w:r>
    </w:p>
    <w:p w14:paraId="5559BFCE" w14:textId="77777777"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                                        </w:t>
      </w:r>
      <w:r w:rsidRPr="000E10C3">
        <w:rPr>
          <w:color w:val="0000FF"/>
          <w:position w:val="-12"/>
          <w:szCs w:val="21"/>
        </w:rPr>
        <w:object w:dxaOrig="1080" w:dyaOrig="360" w14:anchorId="7172498B">
          <v:shape id="_x0000_i1119" type="#_x0000_t75" style="width:54.15pt;height:18.15pt" o:ole="">
            <v:imagedata r:id="rId234" o:title=""/>
          </v:shape>
          <o:OLEObject Type="Embed" ProgID="Equation.DSMT4" ShapeID="_x0000_i1119" DrawAspect="Content" ObjectID="_1803411716" r:id="rId235"/>
        </w:object>
      </w:r>
      <w:r>
        <w:rPr>
          <w:rFonts w:hint="eastAsia"/>
          <w:color w:val="0000FF"/>
          <w:szCs w:val="21"/>
        </w:rPr>
        <w:t xml:space="preserve">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8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⑧</w:t>
      </w:r>
      <w:r>
        <w:rPr>
          <w:color w:val="0000FF"/>
          <w:szCs w:val="21"/>
        </w:rPr>
        <w:fldChar w:fldCharType="end"/>
      </w:r>
    </w:p>
    <w:p w14:paraId="6F2012D5" w14:textId="77777777"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克服摩擦力做的总功为：</w:t>
      </w:r>
      <w:r w:rsidRPr="000E10C3">
        <w:rPr>
          <w:color w:val="0000FF"/>
          <w:position w:val="-14"/>
          <w:szCs w:val="21"/>
        </w:rPr>
        <w:object w:dxaOrig="1540" w:dyaOrig="380" w14:anchorId="487C5AD2">
          <v:shape id="_x0000_i1120" type="#_x0000_t75" style="width:77pt;height:19.1pt" o:ole="">
            <v:imagedata r:id="rId236" o:title=""/>
          </v:shape>
          <o:OLEObject Type="Embed" ProgID="Equation.DSMT4" ShapeID="_x0000_i1120" DrawAspect="Content" ObjectID="_1803411717" r:id="rId237"/>
        </w:object>
      </w:r>
      <w:r>
        <w:rPr>
          <w:rFonts w:hint="eastAsia"/>
          <w:color w:val="0000FF"/>
          <w:szCs w:val="21"/>
        </w:rPr>
        <w:t xml:space="preserve">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9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⑨</w:t>
      </w:r>
      <w:r>
        <w:rPr>
          <w:color w:val="0000FF"/>
          <w:szCs w:val="21"/>
        </w:rPr>
        <w:fldChar w:fldCharType="end"/>
      </w:r>
    </w:p>
    <w:p w14:paraId="3C7F5CC8" w14:textId="77777777"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时间内，消耗在电阻</w:t>
      </w:r>
      <w:r w:rsidRPr="000E10C3">
        <w:rPr>
          <w:rFonts w:hint="eastAsia"/>
          <w:i/>
          <w:color w:val="0000FF"/>
          <w:szCs w:val="21"/>
        </w:rPr>
        <w:t>R</w:t>
      </w:r>
      <w:r w:rsidRPr="000E10C3">
        <w:rPr>
          <w:rFonts w:hint="eastAsia"/>
          <w:color w:val="0000FF"/>
          <w:szCs w:val="21"/>
        </w:rPr>
        <w:t>上的功为：</w:t>
      </w:r>
      <w:r w:rsidRPr="000E10C3">
        <w:rPr>
          <w:color w:val="0000FF"/>
          <w:position w:val="-12"/>
          <w:szCs w:val="21"/>
        </w:rPr>
        <w:object w:dxaOrig="1200" w:dyaOrig="380" w14:anchorId="1CA0AF15">
          <v:shape id="_x0000_i1121" type="#_x0000_t75" style="width:60.1pt;height:19.1pt" o:ole="">
            <v:imagedata r:id="rId238" o:title=""/>
          </v:shape>
          <o:OLEObject Type="Embed" ProgID="Equation.DSMT4" ShapeID="_x0000_i1121" DrawAspect="Content" ObjectID="_1803411718" r:id="rId239"/>
        </w:object>
      </w:r>
      <w:r>
        <w:rPr>
          <w:rFonts w:hint="eastAsia"/>
          <w:color w:val="0000FF"/>
          <w:szCs w:val="21"/>
        </w:rPr>
        <w:t xml:space="preserve">                         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,10)</w:instrText>
      </w:r>
      <w:r w:rsidR="00052378">
        <w:rPr>
          <w:color w:val="0000FF"/>
          <w:szCs w:val="21"/>
        </w:rPr>
        <w:fldChar w:fldCharType="end"/>
      </w:r>
    </w:p>
    <w:p w14:paraId="7D17319B" w14:textId="77777777" w:rsidR="000E10C3" w:rsidRDefault="00052378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根据能量转化和守恒定律，外力在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52378">
        <w:rPr>
          <w:rFonts w:hint="eastAsia"/>
          <w:color w:val="0000FF"/>
          <w:szCs w:val="21"/>
        </w:rPr>
        <w:t>时间内做的功为</w:t>
      </w:r>
      <w:hyperlink r:id="rId240" w:history="1">
        <w:r w:rsidRPr="00052378">
          <w:rPr>
            <w:color w:val="0000FF"/>
            <w:position w:val="-14"/>
            <w:szCs w:val="21"/>
          </w:rPr>
          <w:object w:dxaOrig="1300" w:dyaOrig="380" w14:anchorId="5B6968E2">
            <v:shape id="_x0000_i1122" type="#_x0000_t75" style="width:65.1pt;height:19.1pt" o:ole="">
              <v:imagedata r:id="rId241" o:title=""/>
            </v:shape>
            <o:OLEObject Type="Embed" ProgID="Equation.DSMT4" ShapeID="_x0000_i1122" DrawAspect="Content" ObjectID="_1803411719" r:id="rId242"/>
          </w:object>
        </w:r>
      </w:hyperlink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,11)</w:instrText>
      </w:r>
      <w:r>
        <w:rPr>
          <w:color w:val="0000FF"/>
          <w:szCs w:val="21"/>
        </w:rPr>
        <w:fldChar w:fldCharType="end"/>
      </w:r>
    </w:p>
    <w:p w14:paraId="7DD6F60D" w14:textId="77777777" w:rsidR="00052378" w:rsidRPr="00052378" w:rsidRDefault="00052378" w:rsidP="00052378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外力的功率为：</w:t>
      </w:r>
      <w:hyperlink r:id="rId243" w:history="1">
        <w:r w:rsidRPr="00052378">
          <w:rPr>
            <w:color w:val="0000FF"/>
            <w:position w:val="-24"/>
            <w:szCs w:val="21"/>
          </w:rPr>
          <w:object w:dxaOrig="740" w:dyaOrig="620" w14:anchorId="64C596D8">
            <v:shape id="_x0000_i1123" type="#_x0000_t75" style="width:36.95pt;height:31pt" o:ole="">
              <v:imagedata r:id="rId244" o:title=""/>
            </v:shape>
            <o:OLEObject Type="Embed" ProgID="Equation.DSMT4" ShapeID="_x0000_i1123" DrawAspect="Content" ObjectID="_1803411720" r:id="rId245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,12)</w:instrText>
      </w:r>
      <w:r>
        <w:rPr>
          <w:color w:val="0000FF"/>
          <w:szCs w:val="21"/>
        </w:rPr>
        <w:fldChar w:fldCharType="end"/>
      </w:r>
    </w:p>
    <w:p w14:paraId="3AAA3C8C" w14:textId="77777777" w:rsidR="00D54370" w:rsidRPr="00052378" w:rsidRDefault="00D54370" w:rsidP="00052378">
      <w:pPr>
        <w:snapToGrid w:val="0"/>
        <w:ind w:firstLineChars="300" w:firstLine="630"/>
        <w:rPr>
          <w:rFonts w:hint="eastAsia"/>
          <w:color w:val="0000FF"/>
          <w:szCs w:val="21"/>
        </w:rPr>
      </w:pPr>
      <w:r w:rsidRPr="00052378">
        <w:rPr>
          <w:color w:val="0000FF"/>
          <w:szCs w:val="21"/>
        </w:rPr>
        <w:t>由</w:t>
      </w:r>
      <w:r w:rsidRPr="00052378">
        <w:rPr>
          <w:color w:val="0000FF"/>
          <w:szCs w:val="21"/>
        </w:rPr>
        <w:t>④</w:t>
      </w:r>
      <w:r w:rsidRPr="00052378">
        <w:rPr>
          <w:color w:val="0000FF"/>
          <w:szCs w:val="21"/>
        </w:rPr>
        <w:t>至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,12)</w:instrText>
      </w:r>
      <w:r w:rsidR="00052378">
        <w:rPr>
          <w:color w:val="0000FF"/>
          <w:szCs w:val="21"/>
        </w:rPr>
        <w:fldChar w:fldCharType="end"/>
      </w:r>
      <w:r w:rsidRPr="00052378">
        <w:rPr>
          <w:color w:val="0000FF"/>
          <w:szCs w:val="21"/>
        </w:rPr>
        <w:t>式可得：</w:t>
      </w:r>
      <w:hyperlink r:id="rId246" w:history="1">
        <w:r w:rsidR="00052378" w:rsidRPr="00052378">
          <w:rPr>
            <w:color w:val="0000FF"/>
            <w:position w:val="-26"/>
            <w:szCs w:val="21"/>
          </w:rPr>
          <w:object w:dxaOrig="2799" w:dyaOrig="760" w14:anchorId="0B38BE54">
            <v:shape id="_x0000_i1124" type="#_x0000_t75" style="width:139.95pt;height:37.9pt" o:ole="">
              <v:imagedata r:id="rId247" o:title=""/>
            </v:shape>
            <o:OLEObject Type="Embed" ProgID="Equation.DSMT4" ShapeID="_x0000_i1124" DrawAspect="Content" ObjectID="_1803411721" r:id="rId248"/>
          </w:object>
        </w:r>
      </w:hyperlink>
      <w:r w:rsidR="00052378" w:rsidRPr="00052378">
        <w:rPr>
          <w:rFonts w:hint="eastAsia"/>
          <w:color w:val="0000FF"/>
          <w:szCs w:val="21"/>
        </w:rPr>
        <w:t xml:space="preserve">                        </w:t>
      </w:r>
      <w:r w:rsidR="007D65B9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color w:val="0000FF"/>
          <w:szCs w:val="21"/>
        </w:rPr>
        <w:fldChar w:fldCharType="begin"/>
      </w:r>
      <w:r w:rsidR="00052378" w:rsidRPr="00052378">
        <w:rPr>
          <w:color w:val="0000FF"/>
          <w:szCs w:val="21"/>
        </w:rPr>
        <w:instrText xml:space="preserve"> </w:instrText>
      </w:r>
      <w:r w:rsidR="00052378" w:rsidRP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 w:rsidRPr="00052378">
        <w:rPr>
          <w:rFonts w:hint="eastAsia"/>
          <w:color w:val="0000FF"/>
          <w:szCs w:val="21"/>
        </w:rPr>
        <w:instrText>,13)</w:instrText>
      </w:r>
      <w:r w:rsidR="00052378" w:rsidRPr="00052378">
        <w:rPr>
          <w:color w:val="0000FF"/>
          <w:szCs w:val="21"/>
        </w:rPr>
        <w:fldChar w:fldCharType="end"/>
      </w:r>
    </w:p>
    <w:p w14:paraId="2FE18906" w14:textId="77777777"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14:paraId="7A526D90" w14:textId="77777777"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14:paraId="47422AF8" w14:textId="77777777"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14:paraId="50773719" w14:textId="77777777" w:rsidR="00D54370" w:rsidRDefault="007A1364" w:rsidP="007A1364">
      <w:pPr>
        <w:snapToGrid w:val="0"/>
        <w:ind w:left="413" w:hangingChars="196" w:hanging="413"/>
        <w:rPr>
          <w:rFonts w:hint="eastAsia"/>
          <w:b/>
          <w:szCs w:val="21"/>
        </w:rPr>
      </w:pPr>
      <w:r w:rsidRPr="007A1364">
        <w:rPr>
          <w:rFonts w:ascii="黑体" w:eastAsia="黑体" w:hAnsi="黑体" w:hint="eastAsia"/>
          <w:b/>
          <w:szCs w:val="21"/>
        </w:rPr>
        <w:t>（二）选考题：</w:t>
      </w:r>
      <w:r w:rsidRPr="007A1364">
        <w:rPr>
          <w:rFonts w:hint="eastAsia"/>
          <w:b/>
          <w:szCs w:val="21"/>
        </w:rPr>
        <w:t>共</w:t>
      </w:r>
      <w:r w:rsidRPr="007A1364">
        <w:rPr>
          <w:rFonts w:hint="eastAsia"/>
          <w:b/>
          <w:szCs w:val="21"/>
        </w:rPr>
        <w:t>45</w:t>
      </w:r>
      <w:r w:rsidRPr="007A1364"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。</w:t>
      </w:r>
      <w:r w:rsidRPr="00AD090B">
        <w:rPr>
          <w:rFonts w:hint="eastAsia"/>
          <w:b/>
          <w:szCs w:val="21"/>
        </w:rPr>
        <w:t>请考生从给出的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道物理题，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道化学题，</w:t>
      </w:r>
      <w:r w:rsidRPr="00AD090B">
        <w:rPr>
          <w:rFonts w:hint="eastAsia"/>
          <w:b/>
          <w:szCs w:val="21"/>
        </w:rPr>
        <w:t>2</w:t>
      </w:r>
      <w:r w:rsidRPr="00AD090B">
        <w:rPr>
          <w:rFonts w:hint="eastAsia"/>
          <w:b/>
          <w:szCs w:val="21"/>
        </w:rPr>
        <w:t>道生物题中每科任选一题做答，并用</w:t>
      </w:r>
      <w:r w:rsidRPr="00AD090B">
        <w:rPr>
          <w:rFonts w:hint="eastAsia"/>
          <w:b/>
          <w:szCs w:val="21"/>
        </w:rPr>
        <w:t>2B</w:t>
      </w:r>
      <w:r w:rsidRPr="00AD090B">
        <w:rPr>
          <w:rFonts w:hint="eastAsia"/>
          <w:b/>
          <w:szCs w:val="21"/>
        </w:rPr>
        <w:t>铅笔在答题卡上把所选题目的题号涂黑。</w:t>
      </w:r>
      <w:r w:rsidR="00AD090B" w:rsidRPr="00AD090B">
        <w:rPr>
          <w:rFonts w:hint="eastAsia"/>
          <w:b/>
          <w:szCs w:val="21"/>
        </w:rPr>
        <w:t>注意所做题目的题号必须与所涂题目的题号一致，在答题卡选答区域指定位置答题，如果多做，则每学科按所做的第一题计分。</w:t>
      </w:r>
    </w:p>
    <w:p w14:paraId="08898D1B" w14:textId="77777777"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 w:rsidRPr="00AD090B">
        <w:rPr>
          <w:szCs w:val="21"/>
        </w:rPr>
        <w:t>33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物理——选修</w:t>
      </w:r>
      <w:r>
        <w:rPr>
          <w:rFonts w:hint="eastAsia"/>
          <w:szCs w:val="21"/>
        </w:rPr>
        <w:t>3-3]</w:t>
      </w:r>
      <w:r w:rsidR="00DB5E70">
        <w:rPr>
          <w:rFonts w:hint="eastAsia"/>
          <w:szCs w:val="21"/>
        </w:rPr>
        <w:t>（</w:t>
      </w:r>
      <w:r w:rsidR="00DB5E70">
        <w:rPr>
          <w:rFonts w:hint="eastAsia"/>
          <w:szCs w:val="21"/>
        </w:rPr>
        <w:t>15</w:t>
      </w:r>
      <w:r w:rsidR="00DB5E70">
        <w:rPr>
          <w:rFonts w:hint="eastAsia"/>
          <w:szCs w:val="21"/>
        </w:rPr>
        <w:t>分）</w:t>
      </w:r>
    </w:p>
    <w:p w14:paraId="1FF7022D" w14:textId="77777777"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Pr="00AD090B">
        <w:rPr>
          <w:rFonts w:hint="eastAsia"/>
          <w:szCs w:val="21"/>
        </w:rPr>
        <w:t>(1) ( 5</w:t>
      </w:r>
      <w:r w:rsidRPr="00AD090B">
        <w:rPr>
          <w:rFonts w:hint="eastAsia"/>
          <w:szCs w:val="21"/>
        </w:rPr>
        <w:t>分）下列说法正确的是</w:t>
      </w:r>
      <w:r w:rsidRPr="00AD090B">
        <w:rPr>
          <w:rFonts w:hint="eastAsia"/>
          <w:szCs w:val="21"/>
          <w:u w:val="single"/>
        </w:rPr>
        <w:t xml:space="preserve">           </w:t>
      </w:r>
      <w:r w:rsidRPr="00AD090B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</w:p>
    <w:p w14:paraId="621B491E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．悬浮在水中的花粉的布期运动反映</w:t>
      </w:r>
      <w:r w:rsidRPr="00AD090B">
        <w:rPr>
          <w:rFonts w:hint="eastAsia"/>
          <w:szCs w:val="21"/>
        </w:rPr>
        <w:t>了花粉分子的</w:t>
      </w:r>
      <w:r>
        <w:rPr>
          <w:rFonts w:hint="eastAsia"/>
          <w:szCs w:val="21"/>
        </w:rPr>
        <w:t>热运动</w:t>
      </w:r>
      <w:r w:rsidRPr="00AD090B">
        <w:rPr>
          <w:rFonts w:hint="eastAsia"/>
          <w:szCs w:val="21"/>
        </w:rPr>
        <w:t xml:space="preserve"> </w:t>
      </w:r>
    </w:p>
    <w:p w14:paraId="4BD0FCC2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B</w:t>
      </w:r>
      <w:r>
        <w:rPr>
          <w:rFonts w:hint="eastAsia"/>
          <w:szCs w:val="21"/>
        </w:rPr>
        <w:t>．空中的小雨滴呈球</w:t>
      </w:r>
      <w:r w:rsidRPr="00AD090B">
        <w:rPr>
          <w:rFonts w:hint="eastAsia"/>
          <w:szCs w:val="21"/>
        </w:rPr>
        <w:t>形是水的表面张力作用的</w:t>
      </w:r>
      <w:r>
        <w:rPr>
          <w:rFonts w:hint="eastAsia"/>
          <w:szCs w:val="21"/>
        </w:rPr>
        <w:t>结果</w:t>
      </w:r>
    </w:p>
    <w:p w14:paraId="2B7D77CB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C</w:t>
      </w:r>
      <w:r>
        <w:rPr>
          <w:rFonts w:hint="eastAsia"/>
          <w:szCs w:val="21"/>
        </w:rPr>
        <w:t>．彩色液晶显示器</w:t>
      </w:r>
      <w:r w:rsidRPr="00AD090B">
        <w:rPr>
          <w:rFonts w:hint="eastAsia"/>
          <w:szCs w:val="21"/>
        </w:rPr>
        <w:t>利用了</w:t>
      </w:r>
      <w:r>
        <w:rPr>
          <w:rFonts w:hint="eastAsia"/>
          <w:szCs w:val="21"/>
        </w:rPr>
        <w:t>液晶</w:t>
      </w:r>
      <w:r w:rsidRPr="00AD090B">
        <w:rPr>
          <w:rFonts w:hint="eastAsia"/>
          <w:szCs w:val="21"/>
        </w:rPr>
        <w:t>的光学</w:t>
      </w:r>
      <w:r>
        <w:rPr>
          <w:rFonts w:hint="eastAsia"/>
          <w:szCs w:val="21"/>
        </w:rPr>
        <w:t>性质</w:t>
      </w:r>
      <w:r w:rsidR="00DC6189">
        <w:rPr>
          <w:rFonts w:hint="eastAsia"/>
          <w:szCs w:val="21"/>
        </w:rPr>
        <w:t>具有</w:t>
      </w:r>
      <w:r w:rsidRPr="00AD090B">
        <w:rPr>
          <w:rFonts w:hint="eastAsia"/>
          <w:szCs w:val="21"/>
        </w:rPr>
        <w:t>各</w:t>
      </w:r>
      <w:r w:rsidR="00DC6189">
        <w:rPr>
          <w:rFonts w:hint="eastAsia"/>
          <w:szCs w:val="21"/>
        </w:rPr>
        <w:t>向</w:t>
      </w:r>
      <w:r w:rsidRPr="00AD090B">
        <w:rPr>
          <w:rFonts w:hint="eastAsia"/>
          <w:szCs w:val="21"/>
        </w:rPr>
        <w:t>异性的</w:t>
      </w:r>
      <w:r w:rsidR="00DC6189">
        <w:rPr>
          <w:rFonts w:hint="eastAsia"/>
          <w:szCs w:val="21"/>
        </w:rPr>
        <w:t>特</w:t>
      </w:r>
      <w:r w:rsidRPr="00AD090B">
        <w:rPr>
          <w:rFonts w:hint="eastAsia"/>
          <w:szCs w:val="21"/>
        </w:rPr>
        <w:t>点</w:t>
      </w:r>
      <w:r w:rsidRPr="00AD090B">
        <w:rPr>
          <w:rFonts w:hint="eastAsia"/>
          <w:szCs w:val="21"/>
        </w:rPr>
        <w:t xml:space="preserve"> </w:t>
      </w:r>
    </w:p>
    <w:p w14:paraId="07696E02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 w:rsidRPr="00AD090B">
        <w:rPr>
          <w:szCs w:val="21"/>
        </w:rPr>
        <w:t>．</w:t>
      </w:r>
      <w:r w:rsidR="00DC6189">
        <w:rPr>
          <w:rFonts w:hint="eastAsia"/>
          <w:szCs w:val="21"/>
        </w:rPr>
        <w:t>高原地区</w:t>
      </w:r>
      <w:r w:rsidRPr="00AD090B">
        <w:rPr>
          <w:rFonts w:hint="eastAsia"/>
          <w:szCs w:val="21"/>
        </w:rPr>
        <w:t>水的沸点较</w:t>
      </w:r>
      <w:r w:rsidR="00DC6189">
        <w:rPr>
          <w:rFonts w:hint="eastAsia"/>
          <w:szCs w:val="21"/>
        </w:rPr>
        <w:t>低</w:t>
      </w:r>
      <w:r w:rsidRPr="00AD090B">
        <w:rPr>
          <w:rFonts w:hint="eastAsia"/>
          <w:szCs w:val="21"/>
        </w:rPr>
        <w:t>，这是</w:t>
      </w:r>
      <w:r w:rsidR="00DC6189">
        <w:rPr>
          <w:rFonts w:hint="eastAsia"/>
          <w:szCs w:val="21"/>
        </w:rPr>
        <w:t>高原地区温度较低的缘故</w:t>
      </w:r>
      <w:r w:rsidRPr="00AD090B">
        <w:rPr>
          <w:rFonts w:hint="eastAsia"/>
          <w:szCs w:val="21"/>
        </w:rPr>
        <w:t xml:space="preserve"> </w:t>
      </w:r>
    </w:p>
    <w:p w14:paraId="72ADEC3C" w14:textId="77777777" w:rsidR="00AD090B" w:rsidRPr="00AD090B" w:rsidRDefault="00AD090B" w:rsidP="00AD090B">
      <w:pPr>
        <w:snapToGrid w:val="0"/>
        <w:ind w:leftChars="196" w:left="412"/>
        <w:rPr>
          <w:szCs w:val="21"/>
        </w:rPr>
      </w:pPr>
      <w:r w:rsidRPr="00AD090B">
        <w:rPr>
          <w:rFonts w:hint="eastAsia"/>
          <w:szCs w:val="21"/>
        </w:rPr>
        <w:t>E</w:t>
      </w:r>
      <w:r>
        <w:rPr>
          <w:rFonts w:hint="eastAsia"/>
          <w:szCs w:val="21"/>
        </w:rPr>
        <w:t>．</w:t>
      </w:r>
      <w:r w:rsidR="00DC6189">
        <w:rPr>
          <w:rFonts w:hint="eastAsia"/>
          <w:szCs w:val="21"/>
        </w:rPr>
        <w:t>干湿泡温度计的湿泡显示的温度低于干泡显示的温度，这是湿泡外纱布中水蒸发吸热的结果</w:t>
      </w:r>
    </w:p>
    <w:p w14:paraId="154CABC4" w14:textId="77777777" w:rsidR="00DC6189" w:rsidRPr="00DC6189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【答案】</w:t>
      </w:r>
      <w:r w:rsidRPr="00DC6189">
        <w:rPr>
          <w:rFonts w:hint="eastAsia"/>
          <w:color w:val="0000FF"/>
          <w:szCs w:val="21"/>
        </w:rPr>
        <w:t>BCE</w:t>
      </w:r>
    </w:p>
    <w:p w14:paraId="39663C52" w14:textId="77777777" w:rsidR="00E73726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【解析】悬浮在水中的花粉的布朗运动反映了水分子的无规则热运动，</w:t>
      </w:r>
      <w:r w:rsidRPr="00DC6189">
        <w:rPr>
          <w:rFonts w:hint="eastAsia"/>
          <w:color w:val="0000FF"/>
          <w:szCs w:val="21"/>
        </w:rPr>
        <w:t>A</w:t>
      </w:r>
      <w:r w:rsidRPr="00DC6189">
        <w:rPr>
          <w:rFonts w:hint="eastAsia"/>
          <w:color w:val="0000FF"/>
          <w:szCs w:val="21"/>
        </w:rPr>
        <w:t>错误；空中的小雨滴呈球形是水的表面张力作用的结果，</w:t>
      </w:r>
      <w:r w:rsidRPr="00DC6189">
        <w:rPr>
          <w:rFonts w:hint="eastAsia"/>
          <w:color w:val="0000FF"/>
          <w:szCs w:val="21"/>
        </w:rPr>
        <w:t>B</w:t>
      </w:r>
      <w:r w:rsidRPr="00DC6189">
        <w:rPr>
          <w:rFonts w:hint="eastAsia"/>
          <w:color w:val="0000FF"/>
          <w:szCs w:val="21"/>
        </w:rPr>
        <w:t>正确；彩色液晶显示器利用了液晶的光学性质具有各向异性的特点，</w:t>
      </w:r>
      <w:r w:rsidRPr="00DC6189">
        <w:rPr>
          <w:rFonts w:hint="eastAsia"/>
          <w:color w:val="0000FF"/>
          <w:szCs w:val="21"/>
        </w:rPr>
        <w:t>C</w:t>
      </w:r>
      <w:r w:rsidRPr="00DC6189">
        <w:rPr>
          <w:rFonts w:hint="eastAsia"/>
          <w:color w:val="0000FF"/>
          <w:szCs w:val="21"/>
        </w:rPr>
        <w:t>正确；高原地区水的沸点较低，是由于高原地区气压低，故水的沸点也较低，</w:t>
      </w:r>
      <w:r w:rsidRPr="00DC6189">
        <w:rPr>
          <w:rFonts w:hint="eastAsia"/>
          <w:color w:val="0000FF"/>
          <w:szCs w:val="21"/>
        </w:rPr>
        <w:t>D</w:t>
      </w:r>
      <w:r w:rsidRPr="00DC6189">
        <w:rPr>
          <w:rFonts w:hint="eastAsia"/>
          <w:color w:val="0000FF"/>
          <w:szCs w:val="21"/>
        </w:rPr>
        <w:t>错误；干湿泡温度计的湿泡显示的温度低于干泡显示的温度，是由于湿泡外纱布中水蒸发吸收热量，使湿泡的温度降低的缘故，</w:t>
      </w:r>
      <w:r w:rsidRPr="00DC6189">
        <w:rPr>
          <w:rFonts w:hint="eastAsia"/>
          <w:color w:val="0000FF"/>
          <w:szCs w:val="21"/>
        </w:rPr>
        <w:t>E</w:t>
      </w:r>
      <w:r w:rsidRPr="00DC6189">
        <w:rPr>
          <w:rFonts w:hint="eastAsia"/>
          <w:color w:val="0000FF"/>
          <w:szCs w:val="21"/>
        </w:rPr>
        <w:t>正确。</w:t>
      </w:r>
    </w:p>
    <w:p w14:paraId="2224DF85" w14:textId="2D834A94" w:rsidR="00DC6189" w:rsidRDefault="001A76C2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CCA598" wp14:editId="63FE4AAA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1319530" cy="1188720"/>
                <wp:effectExtent l="5715" t="13970" r="8255" b="6985"/>
                <wp:wrapSquare wrapText="bothSides"/>
                <wp:docPr id="1456671053" name="Group 13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9530" cy="1188720"/>
                          <a:chOff x="3494" y="3962"/>
                          <a:chExt cx="2498" cy="2250"/>
                        </a:xfrm>
                      </wpg:grpSpPr>
                      <wps:wsp>
                        <wps:cNvPr id="933047425" name="Rectangle 13308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94" y="4004"/>
                            <a:ext cx="2498" cy="19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93084" name="Rectangle 13309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02" y="4013"/>
                            <a:ext cx="964" cy="1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40612" name="Rectangle 13310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696" y="4010"/>
                            <a:ext cx="540" cy="1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46729" name="Rectangle 13311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36" y="4076"/>
                            <a:ext cx="554" cy="1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010242" name="Rectangle 13312"/>
                        <wps:cNvSpPr>
                          <a:spLocks noChangeArrowheads="1"/>
                        </wps:cNvSpPr>
                        <wps:spPr bwMode="auto">
                          <a:xfrm>
                            <a:off x="4718" y="3962"/>
                            <a:ext cx="502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973661" name="Rectangle 13313"/>
                        <wps:cNvSpPr>
                          <a:spLocks noChangeArrowheads="1"/>
                        </wps:cNvSpPr>
                        <wps:spPr bwMode="auto">
                          <a:xfrm>
                            <a:off x="5530" y="4010"/>
                            <a:ext cx="164" cy="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058572" name="Rectangle 13314"/>
                        <wps:cNvSpPr>
                          <a:spLocks noChangeArrowheads="1"/>
                        </wps:cNvSpPr>
                        <wps:spPr bwMode="auto">
                          <a:xfrm>
                            <a:off x="5554" y="3977"/>
                            <a:ext cx="118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129099" name="Rectangle 13315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14" y="4358"/>
                            <a:ext cx="960" cy="8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220964" name="Rectangle 13316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38" y="4883"/>
                            <a:ext cx="550" cy="69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608199" name="Freeform 13317"/>
                        <wps:cNvSpPr>
                          <a:spLocks/>
                        </wps:cNvSpPr>
                        <wps:spPr bwMode="auto">
                          <a:xfrm>
                            <a:off x="3814" y="5738"/>
                            <a:ext cx="532" cy="102"/>
                          </a:xfrm>
                          <a:custGeom>
                            <a:avLst/>
                            <a:gdLst>
                              <a:gd name="T0" fmla="*/ 200 w 18033"/>
                              <a:gd name="T1" fmla="*/ 1653 h 4000"/>
                              <a:gd name="T2" fmla="*/ 600 w 18033"/>
                              <a:gd name="T3" fmla="*/ 1000 h 4000"/>
                              <a:gd name="T4" fmla="*/ 1000 w 18033"/>
                              <a:gd name="T5" fmla="*/ 468 h 4000"/>
                              <a:gd name="T6" fmla="*/ 1400 w 18033"/>
                              <a:gd name="T7" fmla="*/ 121 h 4000"/>
                              <a:gd name="T8" fmla="*/ 1800 w 18033"/>
                              <a:gd name="T9" fmla="*/ 0 h 4000"/>
                              <a:gd name="T10" fmla="*/ 2200 w 18033"/>
                              <a:gd name="T11" fmla="*/ 121 h 4000"/>
                              <a:gd name="T12" fmla="*/ 2600 w 18033"/>
                              <a:gd name="T13" fmla="*/ 468 h 4000"/>
                              <a:gd name="T14" fmla="*/ 3000 w 18033"/>
                              <a:gd name="T15" fmla="*/ 1000 h 4000"/>
                              <a:gd name="T16" fmla="*/ 3400 w 18033"/>
                              <a:gd name="T17" fmla="*/ 1653 h 4000"/>
                              <a:gd name="T18" fmla="*/ 3800 w 18033"/>
                              <a:gd name="T19" fmla="*/ 2347 h 4000"/>
                              <a:gd name="T20" fmla="*/ 4200 w 18033"/>
                              <a:gd name="T21" fmla="*/ 3000 h 4000"/>
                              <a:gd name="T22" fmla="*/ 4600 w 18033"/>
                              <a:gd name="T23" fmla="*/ 3532 h 4000"/>
                              <a:gd name="T24" fmla="*/ 5000 w 18033"/>
                              <a:gd name="T25" fmla="*/ 3879 h 4000"/>
                              <a:gd name="T26" fmla="*/ 5400 w 18033"/>
                              <a:gd name="T27" fmla="*/ 4000 h 4000"/>
                              <a:gd name="T28" fmla="*/ 5800 w 18033"/>
                              <a:gd name="T29" fmla="*/ 3879 h 4000"/>
                              <a:gd name="T30" fmla="*/ 6200 w 18033"/>
                              <a:gd name="T31" fmla="*/ 3532 h 4000"/>
                              <a:gd name="T32" fmla="*/ 6600 w 18033"/>
                              <a:gd name="T33" fmla="*/ 3000 h 4000"/>
                              <a:gd name="T34" fmla="*/ 7000 w 18033"/>
                              <a:gd name="T35" fmla="*/ 2348 h 4000"/>
                              <a:gd name="T36" fmla="*/ 7400 w 18033"/>
                              <a:gd name="T37" fmla="*/ 1653 h 4000"/>
                              <a:gd name="T38" fmla="*/ 7800 w 18033"/>
                              <a:gd name="T39" fmla="*/ 1000 h 4000"/>
                              <a:gd name="T40" fmla="*/ 8200 w 18033"/>
                              <a:gd name="T41" fmla="*/ 468 h 4000"/>
                              <a:gd name="T42" fmla="*/ 8600 w 18033"/>
                              <a:gd name="T43" fmla="*/ 121 h 4000"/>
                              <a:gd name="T44" fmla="*/ 9000 w 18033"/>
                              <a:gd name="T45" fmla="*/ 0 h 4000"/>
                              <a:gd name="T46" fmla="*/ 9400 w 18033"/>
                              <a:gd name="T47" fmla="*/ 120 h 4000"/>
                              <a:gd name="T48" fmla="*/ 9800 w 18033"/>
                              <a:gd name="T49" fmla="*/ 468 h 4000"/>
                              <a:gd name="T50" fmla="*/ 10200 w 18033"/>
                              <a:gd name="T51" fmla="*/ 1000 h 4000"/>
                              <a:gd name="T52" fmla="*/ 10600 w 18033"/>
                              <a:gd name="T53" fmla="*/ 1652 h 4000"/>
                              <a:gd name="T54" fmla="*/ 11000 w 18033"/>
                              <a:gd name="T55" fmla="*/ 2347 h 4000"/>
                              <a:gd name="T56" fmla="*/ 11400 w 18033"/>
                              <a:gd name="T57" fmla="*/ 2999 h 4000"/>
                              <a:gd name="T58" fmla="*/ 11800 w 18033"/>
                              <a:gd name="T59" fmla="*/ 3532 h 4000"/>
                              <a:gd name="T60" fmla="*/ 12200 w 18033"/>
                              <a:gd name="T61" fmla="*/ 3879 h 4000"/>
                              <a:gd name="T62" fmla="*/ 12600 w 18033"/>
                              <a:gd name="T63" fmla="*/ 4000 h 4000"/>
                              <a:gd name="T64" fmla="*/ 13000 w 18033"/>
                              <a:gd name="T65" fmla="*/ 3880 h 4000"/>
                              <a:gd name="T66" fmla="*/ 13400 w 18033"/>
                              <a:gd name="T67" fmla="*/ 3533 h 4000"/>
                              <a:gd name="T68" fmla="*/ 13800 w 18033"/>
                              <a:gd name="T69" fmla="*/ 3001 h 4000"/>
                              <a:gd name="T70" fmla="*/ 14200 w 18033"/>
                              <a:gd name="T71" fmla="*/ 2348 h 4000"/>
                              <a:gd name="T72" fmla="*/ 14600 w 18033"/>
                              <a:gd name="T73" fmla="*/ 1653 h 4000"/>
                              <a:gd name="T74" fmla="*/ 15000 w 18033"/>
                              <a:gd name="T75" fmla="*/ 1001 h 4000"/>
                              <a:gd name="T76" fmla="*/ 15400 w 18033"/>
                              <a:gd name="T77" fmla="*/ 468 h 4000"/>
                              <a:gd name="T78" fmla="*/ 15800 w 18033"/>
                              <a:gd name="T79" fmla="*/ 121 h 4000"/>
                              <a:gd name="T80" fmla="*/ 16200 w 18033"/>
                              <a:gd name="T81" fmla="*/ 0 h 4000"/>
                              <a:gd name="T82" fmla="*/ 16600 w 18033"/>
                              <a:gd name="T83" fmla="*/ 120 h 4000"/>
                              <a:gd name="T84" fmla="*/ 17000 w 18033"/>
                              <a:gd name="T85" fmla="*/ 467 h 4000"/>
                              <a:gd name="T86" fmla="*/ 17400 w 18033"/>
                              <a:gd name="T87" fmla="*/ 999 h 4000"/>
                              <a:gd name="T88" fmla="*/ 17800 w 18033"/>
                              <a:gd name="T89" fmla="*/ 1652 h 4000"/>
                              <a:gd name="T90" fmla="*/ 18000 w 18033"/>
                              <a:gd name="T91" fmla="*/ 1999 h 4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033" h="4000">
                                <a:moveTo>
                                  <a:pt x="0" y="2000"/>
                                </a:moveTo>
                                <a:cubicBezTo>
                                  <a:pt x="66" y="1883"/>
                                  <a:pt x="133" y="1767"/>
                                  <a:pt x="200" y="1653"/>
                                </a:cubicBezTo>
                                <a:cubicBezTo>
                                  <a:pt x="267" y="1539"/>
                                  <a:pt x="333" y="1425"/>
                                  <a:pt x="400" y="1316"/>
                                </a:cubicBezTo>
                                <a:cubicBezTo>
                                  <a:pt x="467" y="1207"/>
                                  <a:pt x="533" y="1100"/>
                                  <a:pt x="600" y="1000"/>
                                </a:cubicBezTo>
                                <a:cubicBezTo>
                                  <a:pt x="667" y="900"/>
                                  <a:pt x="733" y="803"/>
                                  <a:pt x="800" y="714"/>
                                </a:cubicBezTo>
                                <a:cubicBezTo>
                                  <a:pt x="867" y="625"/>
                                  <a:pt x="933" y="542"/>
                                  <a:pt x="1000" y="468"/>
                                </a:cubicBezTo>
                                <a:cubicBezTo>
                                  <a:pt x="1067" y="394"/>
                                  <a:pt x="1133" y="326"/>
                                  <a:pt x="1200" y="268"/>
                                </a:cubicBezTo>
                                <a:cubicBezTo>
                                  <a:pt x="1267" y="210"/>
                                  <a:pt x="1333" y="161"/>
                                  <a:pt x="1400" y="121"/>
                                </a:cubicBezTo>
                                <a:cubicBezTo>
                                  <a:pt x="1467" y="81"/>
                                  <a:pt x="1533" y="50"/>
                                  <a:pt x="1600" y="30"/>
                                </a:cubicBezTo>
                                <a:cubicBezTo>
                                  <a:pt x="1667" y="10"/>
                                  <a:pt x="1733" y="0"/>
                                  <a:pt x="1800" y="0"/>
                                </a:cubicBezTo>
                                <a:cubicBezTo>
                                  <a:pt x="1867" y="0"/>
                                  <a:pt x="1933" y="10"/>
                                  <a:pt x="2000" y="30"/>
                                </a:cubicBezTo>
                                <a:cubicBezTo>
                                  <a:pt x="2067" y="50"/>
                                  <a:pt x="2133" y="81"/>
                                  <a:pt x="2200" y="121"/>
                                </a:cubicBezTo>
                                <a:cubicBezTo>
                                  <a:pt x="2267" y="161"/>
                                  <a:pt x="2333" y="210"/>
                                  <a:pt x="2400" y="268"/>
                                </a:cubicBezTo>
                                <a:cubicBezTo>
                                  <a:pt x="2467" y="326"/>
                                  <a:pt x="2533" y="394"/>
                                  <a:pt x="2600" y="468"/>
                                </a:cubicBezTo>
                                <a:cubicBezTo>
                                  <a:pt x="2667" y="542"/>
                                  <a:pt x="2733" y="625"/>
                                  <a:pt x="2800" y="714"/>
                                </a:cubicBezTo>
                                <a:cubicBezTo>
                                  <a:pt x="2867" y="803"/>
                                  <a:pt x="2933" y="900"/>
                                  <a:pt x="3000" y="1000"/>
                                </a:cubicBezTo>
                                <a:cubicBezTo>
                                  <a:pt x="3067" y="1100"/>
                                  <a:pt x="3133" y="1207"/>
                                  <a:pt x="3200" y="1316"/>
                                </a:cubicBezTo>
                                <a:cubicBezTo>
                                  <a:pt x="3267" y="1425"/>
                                  <a:pt x="3333" y="1539"/>
                                  <a:pt x="3400" y="1653"/>
                                </a:cubicBezTo>
                                <a:cubicBezTo>
                                  <a:pt x="3467" y="1767"/>
                                  <a:pt x="3533" y="1884"/>
                                  <a:pt x="3600" y="2000"/>
                                </a:cubicBezTo>
                                <a:cubicBezTo>
                                  <a:pt x="3667" y="2116"/>
                                  <a:pt x="3733" y="2233"/>
                                  <a:pt x="3800" y="2347"/>
                                </a:cubicBezTo>
                                <a:cubicBezTo>
                                  <a:pt x="3867" y="2461"/>
                                  <a:pt x="3933" y="2575"/>
                                  <a:pt x="4000" y="2684"/>
                                </a:cubicBezTo>
                                <a:cubicBezTo>
                                  <a:pt x="4067" y="2793"/>
                                  <a:pt x="4133" y="2900"/>
                                  <a:pt x="4200" y="3000"/>
                                </a:cubicBezTo>
                                <a:cubicBezTo>
                                  <a:pt x="4267" y="3100"/>
                                  <a:pt x="4333" y="3196"/>
                                  <a:pt x="4400" y="3285"/>
                                </a:cubicBezTo>
                                <a:cubicBezTo>
                                  <a:pt x="4467" y="3374"/>
                                  <a:pt x="4533" y="3458"/>
                                  <a:pt x="4600" y="3532"/>
                                </a:cubicBezTo>
                                <a:cubicBezTo>
                                  <a:pt x="4667" y="3606"/>
                                  <a:pt x="4733" y="3674"/>
                                  <a:pt x="4800" y="3732"/>
                                </a:cubicBezTo>
                                <a:cubicBezTo>
                                  <a:pt x="4867" y="3790"/>
                                  <a:pt x="4933" y="3839"/>
                                  <a:pt x="5000" y="3879"/>
                                </a:cubicBezTo>
                                <a:cubicBezTo>
                                  <a:pt x="5067" y="3919"/>
                                  <a:pt x="5133" y="3950"/>
                                  <a:pt x="5200" y="3970"/>
                                </a:cubicBezTo>
                                <a:cubicBezTo>
                                  <a:pt x="5267" y="3990"/>
                                  <a:pt x="5333" y="4000"/>
                                  <a:pt x="5400" y="4000"/>
                                </a:cubicBezTo>
                                <a:cubicBezTo>
                                  <a:pt x="5467" y="4000"/>
                                  <a:pt x="5533" y="3990"/>
                                  <a:pt x="5600" y="3970"/>
                                </a:cubicBezTo>
                                <a:cubicBezTo>
                                  <a:pt x="5667" y="3950"/>
                                  <a:pt x="5733" y="3919"/>
                                  <a:pt x="5800" y="3879"/>
                                </a:cubicBezTo>
                                <a:cubicBezTo>
                                  <a:pt x="5867" y="3839"/>
                                  <a:pt x="5933" y="3790"/>
                                  <a:pt x="6000" y="3732"/>
                                </a:cubicBezTo>
                                <a:cubicBezTo>
                                  <a:pt x="6067" y="3674"/>
                                  <a:pt x="6133" y="3606"/>
                                  <a:pt x="6200" y="3532"/>
                                </a:cubicBezTo>
                                <a:cubicBezTo>
                                  <a:pt x="6267" y="3458"/>
                                  <a:pt x="6333" y="3375"/>
                                  <a:pt x="6400" y="3286"/>
                                </a:cubicBezTo>
                                <a:cubicBezTo>
                                  <a:pt x="6467" y="3197"/>
                                  <a:pt x="6533" y="3100"/>
                                  <a:pt x="6600" y="3000"/>
                                </a:cubicBezTo>
                                <a:cubicBezTo>
                                  <a:pt x="6667" y="2900"/>
                                  <a:pt x="6733" y="2793"/>
                                  <a:pt x="6800" y="2684"/>
                                </a:cubicBezTo>
                                <a:cubicBezTo>
                                  <a:pt x="6867" y="2575"/>
                                  <a:pt x="6933" y="2462"/>
                                  <a:pt x="7000" y="2348"/>
                                </a:cubicBezTo>
                                <a:cubicBezTo>
                                  <a:pt x="7067" y="2234"/>
                                  <a:pt x="7133" y="2116"/>
                                  <a:pt x="7200" y="2000"/>
                                </a:cubicBezTo>
                                <a:cubicBezTo>
                                  <a:pt x="7267" y="1884"/>
                                  <a:pt x="7333" y="1767"/>
                                  <a:pt x="7400" y="1653"/>
                                </a:cubicBezTo>
                                <a:cubicBezTo>
                                  <a:pt x="7467" y="1539"/>
                                  <a:pt x="7533" y="1425"/>
                                  <a:pt x="7600" y="1316"/>
                                </a:cubicBezTo>
                                <a:cubicBezTo>
                                  <a:pt x="7667" y="1207"/>
                                  <a:pt x="7733" y="1100"/>
                                  <a:pt x="7800" y="1000"/>
                                </a:cubicBezTo>
                                <a:cubicBezTo>
                                  <a:pt x="7867" y="900"/>
                                  <a:pt x="7933" y="804"/>
                                  <a:pt x="8000" y="715"/>
                                </a:cubicBezTo>
                                <a:cubicBezTo>
                                  <a:pt x="8067" y="626"/>
                                  <a:pt x="8133" y="542"/>
                                  <a:pt x="8200" y="468"/>
                                </a:cubicBezTo>
                                <a:cubicBezTo>
                                  <a:pt x="8267" y="394"/>
                                  <a:pt x="8333" y="326"/>
                                  <a:pt x="8400" y="268"/>
                                </a:cubicBezTo>
                                <a:cubicBezTo>
                                  <a:pt x="8467" y="210"/>
                                  <a:pt x="8533" y="161"/>
                                  <a:pt x="8600" y="121"/>
                                </a:cubicBezTo>
                                <a:cubicBezTo>
                                  <a:pt x="8667" y="81"/>
                                  <a:pt x="8733" y="50"/>
                                  <a:pt x="8800" y="30"/>
                                </a:cubicBezTo>
                                <a:cubicBezTo>
                                  <a:pt x="8867" y="10"/>
                                  <a:pt x="8933" y="0"/>
                                  <a:pt x="9000" y="0"/>
                                </a:cubicBezTo>
                                <a:cubicBezTo>
                                  <a:pt x="9067" y="0"/>
                                  <a:pt x="9133" y="10"/>
                                  <a:pt x="9200" y="30"/>
                                </a:cubicBezTo>
                                <a:cubicBezTo>
                                  <a:pt x="9267" y="50"/>
                                  <a:pt x="9333" y="80"/>
                                  <a:pt x="9400" y="120"/>
                                </a:cubicBezTo>
                                <a:cubicBezTo>
                                  <a:pt x="9467" y="160"/>
                                  <a:pt x="9533" y="210"/>
                                  <a:pt x="9600" y="268"/>
                                </a:cubicBezTo>
                                <a:cubicBezTo>
                                  <a:pt x="9667" y="326"/>
                                  <a:pt x="9733" y="394"/>
                                  <a:pt x="9800" y="468"/>
                                </a:cubicBezTo>
                                <a:cubicBezTo>
                                  <a:pt x="9867" y="542"/>
                                  <a:pt x="9933" y="625"/>
                                  <a:pt x="10000" y="714"/>
                                </a:cubicBezTo>
                                <a:cubicBezTo>
                                  <a:pt x="10067" y="803"/>
                                  <a:pt x="10133" y="900"/>
                                  <a:pt x="10200" y="1000"/>
                                </a:cubicBezTo>
                                <a:cubicBezTo>
                                  <a:pt x="10267" y="1100"/>
                                  <a:pt x="10333" y="1206"/>
                                  <a:pt x="10400" y="1315"/>
                                </a:cubicBezTo>
                                <a:cubicBezTo>
                                  <a:pt x="10467" y="1424"/>
                                  <a:pt x="10533" y="1538"/>
                                  <a:pt x="10600" y="1652"/>
                                </a:cubicBezTo>
                                <a:cubicBezTo>
                                  <a:pt x="10667" y="1766"/>
                                  <a:pt x="10733" y="1883"/>
                                  <a:pt x="10800" y="1999"/>
                                </a:cubicBezTo>
                                <a:cubicBezTo>
                                  <a:pt x="10867" y="2115"/>
                                  <a:pt x="10933" y="2233"/>
                                  <a:pt x="11000" y="2347"/>
                                </a:cubicBezTo>
                                <a:cubicBezTo>
                                  <a:pt x="11067" y="2461"/>
                                  <a:pt x="11133" y="2574"/>
                                  <a:pt x="11200" y="2683"/>
                                </a:cubicBezTo>
                                <a:cubicBezTo>
                                  <a:pt x="11267" y="2792"/>
                                  <a:pt x="11333" y="2899"/>
                                  <a:pt x="11400" y="2999"/>
                                </a:cubicBezTo>
                                <a:cubicBezTo>
                                  <a:pt x="11467" y="3099"/>
                                  <a:pt x="11533" y="3196"/>
                                  <a:pt x="11600" y="3285"/>
                                </a:cubicBezTo>
                                <a:cubicBezTo>
                                  <a:pt x="11667" y="3374"/>
                                  <a:pt x="11733" y="3458"/>
                                  <a:pt x="11800" y="3532"/>
                                </a:cubicBezTo>
                                <a:cubicBezTo>
                                  <a:pt x="11867" y="3606"/>
                                  <a:pt x="11933" y="3674"/>
                                  <a:pt x="12000" y="3732"/>
                                </a:cubicBezTo>
                                <a:cubicBezTo>
                                  <a:pt x="12067" y="3790"/>
                                  <a:pt x="12133" y="3839"/>
                                  <a:pt x="12200" y="3879"/>
                                </a:cubicBezTo>
                                <a:cubicBezTo>
                                  <a:pt x="12267" y="3919"/>
                                  <a:pt x="12333" y="3950"/>
                                  <a:pt x="12400" y="3970"/>
                                </a:cubicBezTo>
                                <a:cubicBezTo>
                                  <a:pt x="12467" y="3990"/>
                                  <a:pt x="12533" y="4000"/>
                                  <a:pt x="12600" y="4000"/>
                                </a:cubicBezTo>
                                <a:cubicBezTo>
                                  <a:pt x="12667" y="4000"/>
                                  <a:pt x="12733" y="3990"/>
                                  <a:pt x="12800" y="3970"/>
                                </a:cubicBezTo>
                                <a:cubicBezTo>
                                  <a:pt x="12867" y="3950"/>
                                  <a:pt x="12933" y="3920"/>
                                  <a:pt x="13000" y="3880"/>
                                </a:cubicBezTo>
                                <a:cubicBezTo>
                                  <a:pt x="13067" y="3840"/>
                                  <a:pt x="13133" y="3790"/>
                                  <a:pt x="13200" y="3732"/>
                                </a:cubicBezTo>
                                <a:cubicBezTo>
                                  <a:pt x="13267" y="3674"/>
                                  <a:pt x="13333" y="3607"/>
                                  <a:pt x="13400" y="3533"/>
                                </a:cubicBezTo>
                                <a:cubicBezTo>
                                  <a:pt x="13467" y="3459"/>
                                  <a:pt x="13533" y="3375"/>
                                  <a:pt x="13600" y="3286"/>
                                </a:cubicBezTo>
                                <a:cubicBezTo>
                                  <a:pt x="13667" y="3197"/>
                                  <a:pt x="13733" y="3101"/>
                                  <a:pt x="13800" y="3001"/>
                                </a:cubicBezTo>
                                <a:cubicBezTo>
                                  <a:pt x="13867" y="2901"/>
                                  <a:pt x="13933" y="2794"/>
                                  <a:pt x="14000" y="2685"/>
                                </a:cubicBezTo>
                                <a:cubicBezTo>
                                  <a:pt x="14067" y="2576"/>
                                  <a:pt x="14133" y="2462"/>
                                  <a:pt x="14200" y="2348"/>
                                </a:cubicBezTo>
                                <a:cubicBezTo>
                                  <a:pt x="14267" y="2234"/>
                                  <a:pt x="14333" y="2117"/>
                                  <a:pt x="14400" y="2001"/>
                                </a:cubicBezTo>
                                <a:cubicBezTo>
                                  <a:pt x="14467" y="1885"/>
                                  <a:pt x="14533" y="1767"/>
                                  <a:pt x="14600" y="1653"/>
                                </a:cubicBezTo>
                                <a:cubicBezTo>
                                  <a:pt x="14667" y="1539"/>
                                  <a:pt x="14733" y="1426"/>
                                  <a:pt x="14800" y="1317"/>
                                </a:cubicBezTo>
                                <a:cubicBezTo>
                                  <a:pt x="14867" y="1208"/>
                                  <a:pt x="14933" y="1101"/>
                                  <a:pt x="15000" y="1001"/>
                                </a:cubicBezTo>
                                <a:cubicBezTo>
                                  <a:pt x="15067" y="901"/>
                                  <a:pt x="15133" y="804"/>
                                  <a:pt x="15200" y="715"/>
                                </a:cubicBezTo>
                                <a:cubicBezTo>
                                  <a:pt x="15267" y="626"/>
                                  <a:pt x="15333" y="542"/>
                                  <a:pt x="15400" y="468"/>
                                </a:cubicBezTo>
                                <a:cubicBezTo>
                                  <a:pt x="15467" y="394"/>
                                  <a:pt x="15533" y="326"/>
                                  <a:pt x="15600" y="268"/>
                                </a:cubicBezTo>
                                <a:cubicBezTo>
                                  <a:pt x="15667" y="210"/>
                                  <a:pt x="15733" y="161"/>
                                  <a:pt x="15800" y="121"/>
                                </a:cubicBezTo>
                                <a:cubicBezTo>
                                  <a:pt x="15867" y="81"/>
                                  <a:pt x="15933" y="51"/>
                                  <a:pt x="16000" y="31"/>
                                </a:cubicBezTo>
                                <a:cubicBezTo>
                                  <a:pt x="16067" y="11"/>
                                  <a:pt x="16133" y="0"/>
                                  <a:pt x="16200" y="0"/>
                                </a:cubicBezTo>
                                <a:cubicBezTo>
                                  <a:pt x="16267" y="0"/>
                                  <a:pt x="16333" y="10"/>
                                  <a:pt x="16400" y="30"/>
                                </a:cubicBezTo>
                                <a:cubicBezTo>
                                  <a:pt x="16467" y="50"/>
                                  <a:pt x="16533" y="80"/>
                                  <a:pt x="16600" y="120"/>
                                </a:cubicBezTo>
                                <a:cubicBezTo>
                                  <a:pt x="16667" y="160"/>
                                  <a:pt x="16733" y="210"/>
                                  <a:pt x="16800" y="268"/>
                                </a:cubicBezTo>
                                <a:cubicBezTo>
                                  <a:pt x="16867" y="326"/>
                                  <a:pt x="16933" y="393"/>
                                  <a:pt x="17000" y="467"/>
                                </a:cubicBezTo>
                                <a:cubicBezTo>
                                  <a:pt x="17067" y="541"/>
                                  <a:pt x="17133" y="625"/>
                                  <a:pt x="17200" y="714"/>
                                </a:cubicBezTo>
                                <a:cubicBezTo>
                                  <a:pt x="17267" y="803"/>
                                  <a:pt x="17333" y="899"/>
                                  <a:pt x="17400" y="999"/>
                                </a:cubicBezTo>
                                <a:cubicBezTo>
                                  <a:pt x="17467" y="1099"/>
                                  <a:pt x="17533" y="1206"/>
                                  <a:pt x="17600" y="1315"/>
                                </a:cubicBezTo>
                                <a:cubicBezTo>
                                  <a:pt x="17667" y="1424"/>
                                  <a:pt x="17733" y="1538"/>
                                  <a:pt x="17800" y="1652"/>
                                </a:cubicBezTo>
                                <a:cubicBezTo>
                                  <a:pt x="17867" y="1766"/>
                                  <a:pt x="17967" y="1941"/>
                                  <a:pt x="18000" y="1999"/>
                                </a:cubicBezTo>
                                <a:cubicBezTo>
                                  <a:pt x="18033" y="2057"/>
                                  <a:pt x="18016" y="2028"/>
                                  <a:pt x="18000" y="199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46926" name="Line 13318"/>
                        <wps:cNvCnPr>
                          <a:cxnSpLocks noChangeShapeType="1"/>
                        </wps:cNvCnPr>
                        <wps:spPr bwMode="auto">
                          <a:xfrm>
                            <a:off x="3814" y="5789"/>
                            <a:ext cx="8" cy="3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671197" name="Line 13319"/>
                        <wps:cNvCnPr>
                          <a:cxnSpLocks noChangeShapeType="1"/>
                        </wps:cNvCnPr>
                        <wps:spPr bwMode="auto">
                          <a:xfrm>
                            <a:off x="4347" y="5771"/>
                            <a:ext cx="1" cy="2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2728323" name="Line 13320">
                          <a:hlinkClick r:id="rId53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4358" y="6062"/>
                            <a:ext cx="114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272082" name="Line 13321"/>
                        <wps:cNvCnPr>
                          <a:cxnSpLocks noChangeShapeType="1"/>
                        </wps:cNvCnPr>
                        <wps:spPr bwMode="auto">
                          <a:xfrm>
                            <a:off x="5498" y="5813"/>
                            <a:ext cx="1" cy="2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576587" name="Line 13322"/>
                        <wps:cNvCnPr>
                          <a:cxnSpLocks noChangeShapeType="1"/>
                        </wps:cNvCnPr>
                        <wps:spPr bwMode="auto">
                          <a:xfrm>
                            <a:off x="5768" y="5822"/>
                            <a:ext cx="6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344728" name="Freeform 13323"/>
                        <wps:cNvSpPr>
                          <a:spLocks/>
                        </wps:cNvSpPr>
                        <wps:spPr bwMode="auto">
                          <a:xfrm>
                            <a:off x="5494" y="5753"/>
                            <a:ext cx="274" cy="90"/>
                          </a:xfrm>
                          <a:custGeom>
                            <a:avLst/>
                            <a:gdLst>
                              <a:gd name="T0" fmla="*/ 0 w 3633"/>
                              <a:gd name="T1" fmla="*/ 2000 h 2058"/>
                              <a:gd name="T2" fmla="*/ 200 w 3633"/>
                              <a:gd name="T3" fmla="*/ 1653 h 2058"/>
                              <a:gd name="T4" fmla="*/ 400 w 3633"/>
                              <a:gd name="T5" fmla="*/ 1316 h 2058"/>
                              <a:gd name="T6" fmla="*/ 600 w 3633"/>
                              <a:gd name="T7" fmla="*/ 1000 h 2058"/>
                              <a:gd name="T8" fmla="*/ 800 w 3633"/>
                              <a:gd name="T9" fmla="*/ 714 h 2058"/>
                              <a:gd name="T10" fmla="*/ 1000 w 3633"/>
                              <a:gd name="T11" fmla="*/ 468 h 2058"/>
                              <a:gd name="T12" fmla="*/ 1200 w 3633"/>
                              <a:gd name="T13" fmla="*/ 268 h 2058"/>
                              <a:gd name="T14" fmla="*/ 1400 w 3633"/>
                              <a:gd name="T15" fmla="*/ 121 h 2058"/>
                              <a:gd name="T16" fmla="*/ 1600 w 3633"/>
                              <a:gd name="T17" fmla="*/ 30 h 2058"/>
                              <a:gd name="T18" fmla="*/ 1800 w 3633"/>
                              <a:gd name="T19" fmla="*/ 0 h 2058"/>
                              <a:gd name="T20" fmla="*/ 2000 w 3633"/>
                              <a:gd name="T21" fmla="*/ 30 h 2058"/>
                              <a:gd name="T22" fmla="*/ 2200 w 3633"/>
                              <a:gd name="T23" fmla="*/ 121 h 2058"/>
                              <a:gd name="T24" fmla="*/ 2400 w 3633"/>
                              <a:gd name="T25" fmla="*/ 268 h 2058"/>
                              <a:gd name="T26" fmla="*/ 2600 w 3633"/>
                              <a:gd name="T27" fmla="*/ 468 h 2058"/>
                              <a:gd name="T28" fmla="*/ 2800 w 3633"/>
                              <a:gd name="T29" fmla="*/ 714 h 2058"/>
                              <a:gd name="T30" fmla="*/ 3000 w 3633"/>
                              <a:gd name="T31" fmla="*/ 1000 h 2058"/>
                              <a:gd name="T32" fmla="*/ 3200 w 3633"/>
                              <a:gd name="T33" fmla="*/ 1316 h 2058"/>
                              <a:gd name="T34" fmla="*/ 3400 w 3633"/>
                              <a:gd name="T35" fmla="*/ 1653 h 2058"/>
                              <a:gd name="T36" fmla="*/ 3600 w 3633"/>
                              <a:gd name="T37" fmla="*/ 2000 h 2058"/>
                              <a:gd name="T38" fmla="*/ 3600 w 3633"/>
                              <a:gd name="T39" fmla="*/ 2000 h 20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633" h="2058">
                                <a:moveTo>
                                  <a:pt x="0" y="2000"/>
                                </a:moveTo>
                                <a:cubicBezTo>
                                  <a:pt x="66" y="1883"/>
                                  <a:pt x="133" y="1767"/>
                                  <a:pt x="200" y="1653"/>
                                </a:cubicBezTo>
                                <a:cubicBezTo>
                                  <a:pt x="267" y="1539"/>
                                  <a:pt x="333" y="1425"/>
                                  <a:pt x="400" y="1316"/>
                                </a:cubicBezTo>
                                <a:cubicBezTo>
                                  <a:pt x="467" y="1207"/>
                                  <a:pt x="533" y="1100"/>
                                  <a:pt x="600" y="1000"/>
                                </a:cubicBezTo>
                                <a:cubicBezTo>
                                  <a:pt x="667" y="900"/>
                                  <a:pt x="733" y="803"/>
                                  <a:pt x="800" y="714"/>
                                </a:cubicBezTo>
                                <a:cubicBezTo>
                                  <a:pt x="867" y="625"/>
                                  <a:pt x="933" y="542"/>
                                  <a:pt x="1000" y="468"/>
                                </a:cubicBezTo>
                                <a:cubicBezTo>
                                  <a:pt x="1067" y="394"/>
                                  <a:pt x="1133" y="326"/>
                                  <a:pt x="1200" y="268"/>
                                </a:cubicBezTo>
                                <a:cubicBezTo>
                                  <a:pt x="1267" y="210"/>
                                  <a:pt x="1333" y="161"/>
                                  <a:pt x="1400" y="121"/>
                                </a:cubicBezTo>
                                <a:cubicBezTo>
                                  <a:pt x="1467" y="81"/>
                                  <a:pt x="1533" y="50"/>
                                  <a:pt x="1600" y="30"/>
                                </a:cubicBezTo>
                                <a:cubicBezTo>
                                  <a:pt x="1667" y="10"/>
                                  <a:pt x="1733" y="0"/>
                                  <a:pt x="1800" y="0"/>
                                </a:cubicBezTo>
                                <a:cubicBezTo>
                                  <a:pt x="1867" y="0"/>
                                  <a:pt x="1933" y="10"/>
                                  <a:pt x="2000" y="30"/>
                                </a:cubicBezTo>
                                <a:cubicBezTo>
                                  <a:pt x="2067" y="50"/>
                                  <a:pt x="2133" y="81"/>
                                  <a:pt x="2200" y="121"/>
                                </a:cubicBezTo>
                                <a:cubicBezTo>
                                  <a:pt x="2267" y="161"/>
                                  <a:pt x="2333" y="210"/>
                                  <a:pt x="2400" y="268"/>
                                </a:cubicBezTo>
                                <a:cubicBezTo>
                                  <a:pt x="2467" y="326"/>
                                  <a:pt x="2533" y="394"/>
                                  <a:pt x="2600" y="468"/>
                                </a:cubicBezTo>
                                <a:cubicBezTo>
                                  <a:pt x="2667" y="542"/>
                                  <a:pt x="2733" y="625"/>
                                  <a:pt x="2800" y="714"/>
                                </a:cubicBezTo>
                                <a:cubicBezTo>
                                  <a:pt x="2867" y="803"/>
                                  <a:pt x="2933" y="900"/>
                                  <a:pt x="3000" y="1000"/>
                                </a:cubicBezTo>
                                <a:cubicBezTo>
                                  <a:pt x="3067" y="1100"/>
                                  <a:pt x="3133" y="1207"/>
                                  <a:pt x="3200" y="1316"/>
                                </a:cubicBezTo>
                                <a:cubicBezTo>
                                  <a:pt x="3267" y="1425"/>
                                  <a:pt x="3333" y="1539"/>
                                  <a:pt x="3400" y="1653"/>
                                </a:cubicBezTo>
                                <a:cubicBezTo>
                                  <a:pt x="3467" y="1767"/>
                                  <a:pt x="3567" y="1942"/>
                                  <a:pt x="3600" y="2000"/>
                                </a:cubicBezTo>
                                <a:cubicBezTo>
                                  <a:pt x="3633" y="2058"/>
                                  <a:pt x="3616" y="2029"/>
                                  <a:pt x="3600" y="20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50426" name="Text Box 13324"/>
                        <wps:cNvSpPr txBox="1">
                          <a:spLocks noChangeArrowheads="1"/>
                        </wps:cNvSpPr>
                        <wps:spPr bwMode="auto">
                          <a:xfrm>
                            <a:off x="4064" y="4910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C089E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73285875" name="Text Box 13325"/>
                        <wps:cNvSpPr txBox="1">
                          <a:spLocks noChangeArrowheads="1"/>
                        </wps:cNvSpPr>
                        <wps:spPr bwMode="auto">
                          <a:xfrm>
                            <a:off x="5564" y="5189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9F6D0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54898290" name="Text Box 13326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4085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C2586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37478636" name="Text Box 13327"/>
                        <wps:cNvSpPr txBox="1">
                          <a:spLocks noChangeArrowheads="1"/>
                        </wps:cNvSpPr>
                        <wps:spPr bwMode="auto">
                          <a:xfrm>
                            <a:off x="5572" y="461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123E4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CA598" id="Group 13307" o:spid="_x0000_s1369" style="position:absolute;left:0;text-align:left;margin-left:367.5pt;margin-top:2.4pt;width:103.9pt;height:93.6pt;z-index:251658752;mso-position-horizontal-relative:text;mso-position-vertical-relative:text" coordorigin="3494,3962" coordsize="2498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">
                <v:rect id="Rectangle 13308" o:spid="_x0000_s1370" href="http://blog.sina.com.cn/hfwq" style="position:absolute;left:3494;top:4004;width:249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" o:button="t" fillcolor="black">
                  <v:fill r:id="rId249" o:title="" o:detectmouseclick="t" type="pattern"/>
                </v:rect>
                <v:rect id="Rectangle 13309" o:spid="_x0000_s1371" href="http://blog.sina.com.cn/hfwq" style="position:absolute;left:3602;top:4013;width:964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" o:button="t">
                  <v:fill o:detectmouseclick="t"/>
                </v:rect>
                <v:rect id="Rectangle 13310" o:spid="_x0000_s1372" href="http://blog.sina.com.cn/hfwq" style="position:absolute;left:4696;top:4010;width:540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" o:button="t">
                  <v:fill o:detectmouseclick="t"/>
                </v:rect>
                <v:rect id="Rectangle 13311" o:spid="_x0000_s1373" href="http://blog.sina.com.cn/hfwq" style="position:absolute;left:5336;top:4076;width:55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" o:button="t">
                  <v:fill o:detectmouseclick="t"/>
                </v:rect>
                <v:rect id="Rectangle 13312" o:spid="_x0000_s1374" style="position:absolute;left:4718;top:3962;width:502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" strokecolor="white"/>
                <v:rect id="Rectangle 13313" o:spid="_x0000_s1375" style="position:absolute;left:5530;top:4010;width:16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"/>
                <v:rect id="Rectangle 13314" o:spid="_x0000_s1376" style="position:absolute;left:5554;top:3977;width:11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" strokecolor="white"/>
                <v:rect id="Rectangle 13315" o:spid="_x0000_s1377" href="http://blog.sina.com.cn/hfwq" style="position:absolute;left:3614;top:4358;width:960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" o:button="t" fillcolor="black">
                  <v:fill r:id="rId150" o:title="" o:detectmouseclick="t" type="pattern"/>
                </v:rect>
                <v:rect id="Rectangle 13316" o:spid="_x0000_s1378" href="http://blog.sina.com.cn/hfwq" style="position:absolute;left:5338;top:4883;width:550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" o:button="t" fillcolor="black">
                  <v:fill r:id="rId150" o:title="" o:detectmouseclick="t" type="pattern"/>
                </v:rect>
                <v:shape id="Freeform 13317" o:spid="_x0000_s1379" style="position:absolute;left:3814;top:5738;width:532;height:102;visibility:visible;mso-wrap-style:square;v-text-anchor:top" coordsize="180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33,231,200,347c10867,2115,10933,2233,11000,2347v67,114,133,227,200,336c11267,2792,11333,2899,11400,2999v67,100,133,197,200,286c11667,3374,11733,3458,11800,3532v67,74,133,142,200,200c12067,3790,12133,3839,12200,3879v67,40,133,71,200,91c12467,3990,12533,4000,12600,4000v67,,133,-10,200,-30c12867,3950,12933,3920,13000,3880v67,-40,133,-90,200,-148c13267,3674,13333,3607,13400,3533v67,-74,133,-158,200,-247c13667,3197,13733,3101,13800,3001v67,-100,133,-207,200,-316c14067,2576,14133,2462,14200,2348v67,-114,133,-231,200,-347c14467,1885,14533,1767,14600,1653v67,-114,133,-227,200,-336c14867,1208,14933,1101,15000,1001v67,-100,133,-197,200,-286c15267,626,15333,542,15400,468v67,-74,133,-142,200,-200c15667,210,15733,161,15800,121v67,-40,133,-70,200,-90c16067,11,16133,,16200,v67,,133,10,200,30c16467,50,16533,80,16600,120v67,40,133,90,200,148c16867,326,16933,393,17000,467v67,74,133,158,200,247c17267,803,17333,899,17400,999v67,100,133,207,200,316c17667,1424,17733,1538,17800,1652v67,114,167,289,200,347c18033,2057,18016,2028,18000,1999e" filled="f">
                  <v:path arrowok="t" o:connecttype="custom" o:connectlocs="6,42;18,26;30,12;41,3;53,0;65,3;77,12;89,26;100,42;112,60;124,77;136,90;148,99;159,102;171,99;183,90;195,77;207,60;218,42;230,26;242,12;254,3;266,0;277,3;289,12;301,26;313,42;325,60;336,76;348,90;360,99;372,102;384,99;395,90;407,77;419,60;431,42;443,26;454,12;466,3;478,0;490,3;502,12;513,25;525,42;531,51" o:connectangles="0,0,0,0,0,0,0,0,0,0,0,0,0,0,0,0,0,0,0,0,0,0,0,0,0,0,0,0,0,0,0,0,0,0,0,0,0,0,0,0,0,0,0,0,0,0"/>
                </v:shape>
                <v:line id="Line 13318" o:spid="_x0000_s1380" style="position:absolute;visibility:visible;mso-wrap-style:square" from="3814,5789" to="3822,6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" strokeweight="1pt"/>
                <v:line id="Line 13319" o:spid="_x0000_s1381" style="position:absolute;visibility:visible;mso-wrap-style:square" from="4347,5771" to="4348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" strokeweight="1pt"/>
                <v:line id="Line 13320" o:spid="_x0000_s1382" href="http://blog.sina.com.cn/hfwq" style="position:absolute;visibility:visible;mso-wrap-style:square" from="4358,6062" to="5506,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" o:button="t" strokeweight="1pt"/>
                <v:line id="Line 13321" o:spid="_x0000_s1383" style="position:absolute;visibility:visible;mso-wrap-style:square" from="5498,5813" to="5499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" strokeweight="1pt"/>
                <v:line id="Line 13322" o:spid="_x0000_s1384" style="position:absolute;visibility:visible;mso-wrap-style:square" from="5768,5822" to="5774,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" strokeweight="1pt"/>
                <v:shape id="Freeform 13323" o:spid="_x0000_s1385" style="position:absolute;left:5494;top:5753;width:274;height:90;visibility:visible;mso-wrap-style:square;v-text-anchor:top" coordsize="3633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67,289,200,347c3633,2058,3616,2029,3600,2000e" filled="f">
                  <v:path arrowok="t" o:connecttype="custom" o:connectlocs="0,87;15,72;30,58;45,44;60,31;75,20;91,12;106,5;121,1;136,0;151,1;166,5;181,12;196,20;211,31;226,44;241,58;256,72;272,87;272,87" o:connectangles="0,0,0,0,0,0,0,0,0,0,0,0,0,0,0,0,0,0,0,0"/>
                </v:shape>
                <v:shape id="Text Box 13324" o:spid="_x0000_s1386" type="#_x0000_t202" style="position:absolute;left:4064;top:4910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" filled="f" stroked="f">
                  <v:textbox inset="0,0,0,0">
                    <w:txbxContent>
                      <w:p w14:paraId="132C089E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3325" o:spid="_x0000_s1387" type="#_x0000_t202" style="position:absolute;left:5564;top:5189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" filled="f" stroked="f">
                  <v:textbox inset="0,0,0,0">
                    <w:txbxContent>
                      <w:p w14:paraId="6419F6D0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13326" o:spid="_x0000_s1388" type="#_x0000_t202" style="position:absolute;left:4050;top:4085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" filled="f" stroked="f">
                  <v:textbox inset="0,0,0,0">
                    <w:txbxContent>
                      <w:p w14:paraId="543C2586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3327" o:spid="_x0000_s1389" type="#_x0000_t202" style="position:absolute;left:5572;top:461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" filled="f" stroked="f">
                  <v:textbox inset="0,0,0,0">
                    <w:txbxContent>
                      <w:p w14:paraId="7EE123E4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73726">
        <w:rPr>
          <w:rFonts w:hint="eastAsia"/>
          <w:color w:val="0000FF"/>
          <w:szCs w:val="21"/>
        </w:rPr>
        <w:t xml:space="preserve">   </w:t>
      </w:r>
      <w:r w:rsidR="00E73726" w:rsidRPr="00AD090B">
        <w:rPr>
          <w:rFonts w:hint="eastAsia"/>
          <w:szCs w:val="21"/>
        </w:rPr>
        <w:t>(</w:t>
      </w:r>
      <w:r w:rsidR="00E73726">
        <w:rPr>
          <w:rFonts w:hint="eastAsia"/>
          <w:szCs w:val="21"/>
        </w:rPr>
        <w:t>2</w:t>
      </w:r>
      <w:r w:rsidR="00E73726" w:rsidRPr="00AD090B">
        <w:rPr>
          <w:rFonts w:hint="eastAsia"/>
          <w:szCs w:val="21"/>
        </w:rPr>
        <w:t xml:space="preserve">) ( </w:t>
      </w:r>
      <w:r w:rsidR="00E73726">
        <w:rPr>
          <w:rFonts w:hint="eastAsia"/>
          <w:szCs w:val="21"/>
        </w:rPr>
        <w:t>10</w:t>
      </w:r>
      <w:r w:rsidR="00E73726" w:rsidRPr="00AD090B">
        <w:rPr>
          <w:rFonts w:hint="eastAsia"/>
          <w:szCs w:val="21"/>
        </w:rPr>
        <w:t>分）</w:t>
      </w:r>
      <w:r w:rsidR="00E73726">
        <w:rPr>
          <w:rFonts w:hint="eastAsia"/>
          <w:szCs w:val="21"/>
        </w:rPr>
        <w:t>如图，两气缸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粗细均匀、等高且内壁光滑。其下部由体积可忽略的细管连通；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的直径是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的</w:t>
      </w:r>
      <w:r w:rsidR="00E73726">
        <w:rPr>
          <w:rFonts w:hint="eastAsia"/>
          <w:szCs w:val="21"/>
        </w:rPr>
        <w:t>2</w:t>
      </w:r>
      <w:r w:rsidR="00E73726">
        <w:rPr>
          <w:rFonts w:hint="eastAsia"/>
          <w:szCs w:val="21"/>
        </w:rPr>
        <w:t>倍，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上端封闭，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上端与大气连通；两气缸除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顶部导热外，其余部分均绝热。两气缸中各有一厚度可忽略的绝热轻活塞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，活塞下方充由氮气，活塞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上方充有氧气。当大气压为</w:t>
      </w:r>
      <w:r w:rsidR="00E73726" w:rsidRPr="00E73726">
        <w:rPr>
          <w:rFonts w:hint="eastAsia"/>
          <w:i/>
          <w:szCs w:val="21"/>
        </w:rPr>
        <w:t>P</w:t>
      </w:r>
      <w:r w:rsidR="00E73726" w:rsidRPr="00E73726">
        <w:rPr>
          <w:rFonts w:hint="eastAsia"/>
          <w:szCs w:val="21"/>
          <w:vertAlign w:val="subscript"/>
        </w:rPr>
        <w:t>0</w:t>
      </w:r>
      <w:r w:rsidR="00E73726">
        <w:rPr>
          <w:rFonts w:hint="eastAsia"/>
          <w:szCs w:val="21"/>
        </w:rPr>
        <w:t>，外界和气缸内气体温度</w:t>
      </w:r>
      <w:r w:rsidR="0058608B">
        <w:rPr>
          <w:rFonts w:hint="eastAsia"/>
          <w:szCs w:val="21"/>
        </w:rPr>
        <w:t>均为</w:t>
      </w:r>
      <w:smartTag w:uri="urn:schemas-microsoft-com:office:smarttags" w:element="chmetcnv">
        <w:smartTagPr>
          <w:attr w:name="UnitName" w:val="℃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58608B">
          <w:rPr>
            <w:rFonts w:hint="eastAsia"/>
            <w:szCs w:val="21"/>
          </w:rPr>
          <w:t>7</w:t>
        </w:r>
        <w:r w:rsidR="0058608B">
          <w:rPr>
            <w:rFonts w:ascii="宋体" w:hAnsi="宋体" w:hint="eastAsia"/>
            <w:szCs w:val="21"/>
          </w:rPr>
          <w:t>℃</w:t>
        </w:r>
      </w:smartTag>
      <w:r w:rsidR="0058608B">
        <w:rPr>
          <w:rFonts w:hint="eastAsia"/>
          <w:szCs w:val="21"/>
        </w:rPr>
        <w:t>且平衡时，活塞</w:t>
      </w:r>
      <w:r w:rsidR="0058608B" w:rsidRPr="0058608B">
        <w:rPr>
          <w:rFonts w:hint="eastAsia"/>
          <w:i/>
          <w:szCs w:val="21"/>
        </w:rPr>
        <w:t>a</w:t>
      </w:r>
      <w:r w:rsidR="0058608B">
        <w:rPr>
          <w:rFonts w:hint="eastAsia"/>
          <w:szCs w:val="21"/>
        </w:rPr>
        <w:t>离气缸顶的距离是气缸高度的</w:t>
      </w:r>
      <w:r w:rsidR="0058608B" w:rsidRPr="0058608B">
        <w:rPr>
          <w:position w:val="-24"/>
          <w:szCs w:val="21"/>
        </w:rPr>
        <w:object w:dxaOrig="240" w:dyaOrig="620" w14:anchorId="4E129FC4">
          <v:shape id="_x0000_i1125" type="#_x0000_t75" style="width:11.9pt;height:31pt" o:ole="">
            <v:imagedata r:id="rId250" o:title=""/>
          </v:shape>
          <o:OLEObject Type="Embed" ProgID="Equation.DSMT4" ShapeID="_x0000_i1125" DrawAspect="Content" ObjectID="_1803411722" r:id="rId251"/>
        </w:object>
      </w:r>
      <w:r w:rsidR="0058608B">
        <w:rPr>
          <w:rFonts w:hint="eastAsia"/>
          <w:szCs w:val="21"/>
        </w:rPr>
        <w:t>，活塞</w:t>
      </w:r>
      <w:r w:rsidR="0058608B" w:rsidRPr="0058608B">
        <w:rPr>
          <w:rFonts w:hint="eastAsia"/>
          <w:i/>
          <w:szCs w:val="21"/>
        </w:rPr>
        <w:t>b</w:t>
      </w:r>
      <w:r w:rsidR="0058608B">
        <w:rPr>
          <w:rFonts w:hint="eastAsia"/>
          <w:szCs w:val="21"/>
        </w:rPr>
        <w:t>在气缸正中间。</w:t>
      </w:r>
    </w:p>
    <w:p w14:paraId="7B9FC0F6" w14:textId="77777777"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）现通过电阻丝缓慢加热氮气，当活塞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恰好升至顶部时，求氮气的温度；</w:t>
      </w:r>
    </w:p>
    <w:p w14:paraId="3ABAA0CB" w14:textId="77777777"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）继续缓慢加热，使活塞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上升，当活塞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上升的距离是气缸高度的</w:t>
      </w:r>
      <w:hyperlink r:id="rId252" w:history="1">
        <w:r w:rsidRPr="0058608B">
          <w:rPr>
            <w:position w:val="-24"/>
            <w:szCs w:val="21"/>
          </w:rPr>
          <w:object w:dxaOrig="320" w:dyaOrig="620" w14:anchorId="3B87F3A7">
            <v:shape id="_x0000_i1126" type="#_x0000_t75" style="width:15.95pt;height:31pt" o:ole="">
              <v:imagedata r:id="rId253" o:title=""/>
            </v:shape>
            <o:OLEObject Type="Embed" ProgID="Equation.DSMT4" ShapeID="_x0000_i1126" DrawAspect="Content" ObjectID="_1803411723" r:id="rId254"/>
          </w:object>
        </w:r>
      </w:hyperlink>
      <w:r>
        <w:rPr>
          <w:rFonts w:hint="eastAsia"/>
          <w:szCs w:val="21"/>
        </w:rPr>
        <w:t>时，求氧气的压强。</w:t>
      </w:r>
    </w:p>
    <w:p w14:paraId="24B7564D" w14:textId="77777777" w:rsidR="00D54370" w:rsidRPr="008F3ECB" w:rsidRDefault="00ED6495" w:rsidP="007845F4">
      <w:pPr>
        <w:adjustRightInd w:val="0"/>
        <w:snapToGrid w:val="0"/>
        <w:rPr>
          <w:rFonts w:hint="eastAsia"/>
          <w:color w:val="0000FF"/>
          <w:szCs w:val="21"/>
        </w:rPr>
      </w:pPr>
      <w:r w:rsidRPr="00ED6495">
        <w:rPr>
          <w:rFonts w:hint="eastAsia"/>
          <w:color w:val="0000FF"/>
          <w:szCs w:val="21"/>
        </w:rPr>
        <w:t>【答案】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1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 xml:space="preserve">320K  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2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>4</w:t>
      </w:r>
      <w:r w:rsidR="008F3ECB" w:rsidRPr="008F3ECB">
        <w:rPr>
          <w:rFonts w:hint="eastAsia"/>
          <w:i/>
          <w:color w:val="0000FF"/>
          <w:szCs w:val="21"/>
        </w:rPr>
        <w:t>P</w:t>
      </w:r>
      <w:r w:rsidR="008F3ECB" w:rsidRPr="008F3ECB">
        <w:rPr>
          <w:rFonts w:hint="eastAsia"/>
          <w:color w:val="0000FF"/>
          <w:szCs w:val="21"/>
          <w:vertAlign w:val="subscript"/>
        </w:rPr>
        <w:t>0</w:t>
      </w:r>
      <w:r w:rsidR="008F3ECB">
        <w:rPr>
          <w:rFonts w:hint="eastAsia"/>
          <w:color w:val="0000FF"/>
          <w:szCs w:val="21"/>
        </w:rPr>
        <w:t>/3</w:t>
      </w:r>
    </w:p>
    <w:p w14:paraId="2876978C" w14:textId="77777777" w:rsidR="00C942DC" w:rsidRDefault="00ED6495" w:rsidP="007845F4">
      <w:pPr>
        <w:adjustRightInd w:val="0"/>
        <w:snapToGrid w:val="0"/>
        <w:ind w:left="630" w:hangingChars="300" w:hanging="63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</w:rPr>
        <w:t>【解析】</w:t>
      </w: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1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196246" w:rsidRPr="00196246">
        <w:rPr>
          <w:rFonts w:hint="eastAsia"/>
          <w:color w:val="0000FF"/>
          <w:szCs w:val="21"/>
          <w:lang w:val="pl-PL"/>
        </w:rPr>
        <w:t>活塞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升至顶部的过程中，活塞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不动，活塞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ab</w:t>
      </w:r>
      <w:r w:rsidR="00196246">
        <w:rPr>
          <w:rFonts w:hint="eastAsia"/>
          <w:color w:val="0000FF"/>
          <w:szCs w:val="21"/>
          <w:lang w:val="pl-PL"/>
        </w:rPr>
        <w:t>下</w:t>
      </w:r>
      <w:r w:rsidR="00196246" w:rsidRPr="00196246">
        <w:rPr>
          <w:rFonts w:hint="eastAsia"/>
          <w:color w:val="0000FF"/>
          <w:szCs w:val="21"/>
          <w:lang w:val="pl-PL"/>
        </w:rPr>
        <w:t>方的氮气经历等压过程，设气缸</w:t>
      </w:r>
      <w:r w:rsidR="00196246" w:rsidRPr="00196246">
        <w:rPr>
          <w:rFonts w:hint="eastAsia"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0</w:t>
      </w:r>
      <w:r w:rsidR="00196246" w:rsidRPr="00196246">
        <w:rPr>
          <w:rFonts w:hint="eastAsia"/>
          <w:color w:val="0000FF"/>
          <w:szCs w:val="21"/>
          <w:lang w:val="pl-PL"/>
        </w:rPr>
        <w:t>，氮气初始状态的体积为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l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196246">
        <w:rPr>
          <w:rFonts w:hint="eastAsia"/>
          <w:color w:val="0000FF"/>
          <w:szCs w:val="21"/>
          <w:lang w:val="pl-PL"/>
        </w:rPr>
        <w:t>T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1</w:t>
      </w:r>
      <w:r w:rsidR="00196246" w:rsidRPr="00196246">
        <w:rPr>
          <w:rFonts w:hint="eastAsia"/>
          <w:color w:val="0000FF"/>
          <w:szCs w:val="21"/>
          <w:lang w:val="pl-PL"/>
        </w:rPr>
        <w:t>，末态体积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C942DC">
        <w:rPr>
          <w:rFonts w:hint="eastAsia"/>
          <w:color w:val="0000FF"/>
          <w:szCs w:val="21"/>
          <w:lang w:val="pl-PL"/>
        </w:rPr>
        <w:t>T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，按题意，气缸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0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196246" w:rsidRPr="00196246">
        <w:rPr>
          <w:rFonts w:hint="eastAsia"/>
          <w:color w:val="0000FF"/>
          <w:szCs w:val="21"/>
          <w:lang w:val="pl-PL"/>
        </w:rPr>
        <w:t>4</w:t>
      </w:r>
      <w:r w:rsidR="00196246" w:rsidRPr="00196246">
        <w:rPr>
          <w:rFonts w:hint="eastAsia"/>
          <w:color w:val="0000FF"/>
          <w:szCs w:val="21"/>
          <w:lang w:val="pl-PL"/>
        </w:rPr>
        <w:t>，由题给</w:t>
      </w:r>
      <w:r w:rsidR="00C942DC" w:rsidRPr="00C942DC">
        <w:rPr>
          <w:rFonts w:hint="eastAsia"/>
          <w:color w:val="0000FF"/>
          <w:szCs w:val="21"/>
          <w:lang w:val="pl-PL"/>
        </w:rPr>
        <w:t>数据</w:t>
      </w:r>
      <w:r w:rsidR="00C942DC">
        <w:rPr>
          <w:rFonts w:hint="eastAsia"/>
          <w:color w:val="0000FF"/>
          <w:szCs w:val="21"/>
          <w:lang w:val="pl-PL"/>
        </w:rPr>
        <w:t>及</w:t>
      </w:r>
      <w:r w:rsidR="00C942DC" w:rsidRPr="00C942DC">
        <w:rPr>
          <w:rFonts w:hint="eastAsia"/>
          <w:color w:val="0000FF"/>
          <w:szCs w:val="21"/>
          <w:lang w:val="pl-PL"/>
        </w:rPr>
        <w:t>盖吕</w:t>
      </w:r>
      <w:r w:rsidR="00C942DC">
        <w:rPr>
          <w:rFonts w:hint="eastAsia"/>
          <w:color w:val="0000FF"/>
          <w:szCs w:val="21"/>
          <w:lang w:val="pl-PL"/>
        </w:rPr>
        <w:t>萨</w:t>
      </w:r>
      <w:r w:rsidR="00C942DC" w:rsidRPr="00C942DC">
        <w:rPr>
          <w:rFonts w:hint="eastAsia"/>
          <w:color w:val="0000FF"/>
          <w:szCs w:val="21"/>
          <w:lang w:val="pl-PL"/>
        </w:rPr>
        <w:t>克定律有：</w:t>
      </w:r>
      <w:hyperlink r:id="rId255" w:history="1">
        <w:r w:rsidR="00C942DC" w:rsidRPr="00C942DC">
          <w:rPr>
            <w:color w:val="0000FF"/>
            <w:position w:val="-30"/>
            <w:szCs w:val="21"/>
            <w:lang w:val="pl-PL"/>
          </w:rPr>
          <w:object w:dxaOrig="780" w:dyaOrig="680" w14:anchorId="699B1226">
            <v:shape id="_x0000_i1127" type="#_x0000_t75" style="width:39.15pt;height:34.1pt" o:ole="">
              <v:imagedata r:id="rId256" o:title=""/>
            </v:shape>
            <o:OLEObject Type="Embed" ProgID="Equation.DSMT4" ShapeID="_x0000_i1127" DrawAspect="Content" ObjectID="_1803411724" r:id="rId257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1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①</w:t>
      </w:r>
      <w:r w:rsidR="00C942DC">
        <w:rPr>
          <w:color w:val="0000FF"/>
          <w:szCs w:val="21"/>
          <w:lang w:val="pl-PL"/>
        </w:rPr>
        <w:fldChar w:fldCharType="end"/>
      </w:r>
    </w:p>
    <w:p w14:paraId="68A0ABF3" w14:textId="77777777" w:rsidR="00ED6495" w:rsidRDefault="00C942DC" w:rsidP="007845F4">
      <w:pPr>
        <w:adjustRightInd w:val="0"/>
        <w:snapToGrid w:val="0"/>
        <w:ind w:firstLineChars="1150" w:firstLine="2415"/>
        <w:rPr>
          <w:rFonts w:hint="eastAsia"/>
          <w:color w:val="0000FF"/>
          <w:szCs w:val="21"/>
          <w:lang w:val="pl-PL"/>
        </w:rPr>
      </w:pPr>
      <w:r>
        <w:rPr>
          <w:rFonts w:hint="eastAsia"/>
          <w:color w:val="0000FF"/>
          <w:szCs w:val="21"/>
          <w:lang w:val="pl-PL"/>
        </w:rPr>
        <w:t>且</w:t>
      </w:r>
      <w:hyperlink r:id="rId258" w:history="1">
        <w:r w:rsidRPr="00C942DC">
          <w:rPr>
            <w:color w:val="0000FF"/>
            <w:position w:val="-24"/>
            <w:szCs w:val="21"/>
            <w:lang w:val="pl-PL"/>
          </w:rPr>
          <w:object w:dxaOrig="2160" w:dyaOrig="620" w14:anchorId="7D143CC1">
            <v:shape id="_x0000_i1128" type="#_x0000_t75" style="width:108pt;height:31pt" o:ole="">
              <v:imagedata r:id="rId259" o:title=""/>
            </v:shape>
            <o:OLEObject Type="Embed" ProgID="Equation.DSMT4" ShapeID="_x0000_i1128" DrawAspect="Content" ObjectID="_1803411725" r:id="rId260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2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②</w:t>
      </w:r>
      <w:r>
        <w:rPr>
          <w:color w:val="0000FF"/>
          <w:szCs w:val="21"/>
          <w:lang w:val="pl-PL"/>
        </w:rPr>
        <w:fldChar w:fldCharType="end"/>
      </w:r>
    </w:p>
    <w:p w14:paraId="76F17E2A" w14:textId="77777777" w:rsidR="00C942DC" w:rsidRDefault="007D65B9" w:rsidP="007845F4">
      <w:pPr>
        <w:adjustRightInd w:val="0"/>
        <w:snapToGrid w:val="0"/>
        <w:ind w:firstLineChars="1250" w:firstLine="2625"/>
        <w:rPr>
          <w:rFonts w:hint="eastAsia"/>
          <w:color w:val="0000FF"/>
          <w:szCs w:val="21"/>
          <w:lang w:val="pl-PL"/>
        </w:rPr>
      </w:pPr>
      <w:hyperlink r:id="rId261" w:history="1">
        <w:r w:rsidR="00C942DC" w:rsidRPr="00C942DC">
          <w:rPr>
            <w:color w:val="0000FF"/>
            <w:position w:val="-24"/>
            <w:szCs w:val="21"/>
            <w:lang w:val="pl-PL"/>
          </w:rPr>
          <w:object w:dxaOrig="1820" w:dyaOrig="620" w14:anchorId="72134CF7">
            <v:shape id="_x0000_i1129" type="#_x0000_t75" style="width:91.1pt;height:31pt" o:ole="">
              <v:imagedata r:id="rId262" o:title=""/>
            </v:shape>
            <o:OLEObject Type="Embed" ProgID="Equation.DSMT4" ShapeID="_x0000_i1129" DrawAspect="Content" ObjectID="_1803411726" r:id="rId263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3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③</w:t>
      </w:r>
      <w:r w:rsidR="00C942DC">
        <w:rPr>
          <w:color w:val="0000FF"/>
          <w:szCs w:val="21"/>
          <w:lang w:val="pl-PL"/>
        </w:rPr>
        <w:fldChar w:fldCharType="end"/>
      </w:r>
    </w:p>
    <w:p w14:paraId="2981F8E3" w14:textId="77777777" w:rsidR="00C942DC" w:rsidRPr="00C942DC" w:rsidRDefault="00C942DC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C942DC">
        <w:rPr>
          <w:rFonts w:hint="eastAsia"/>
          <w:color w:val="0000FF"/>
          <w:szCs w:val="21"/>
          <w:lang w:val="pl-PL"/>
        </w:rPr>
        <w:t>由①②③式及所给的数据可得：</w:t>
      </w:r>
      <w:r w:rsidRPr="00C942DC">
        <w:rPr>
          <w:rFonts w:hint="eastAsia"/>
          <w:color w:val="0000FF"/>
          <w:szCs w:val="21"/>
          <w:lang w:val="pl-PL"/>
        </w:rPr>
        <w:t xml:space="preserve"> </w:t>
      </w:r>
      <w:r w:rsidRPr="00C942DC">
        <w:rPr>
          <w:rFonts w:hint="eastAsia"/>
          <w:i/>
          <w:color w:val="0000FF"/>
          <w:szCs w:val="21"/>
          <w:lang w:val="pl-PL"/>
        </w:rPr>
        <w:t>T</w:t>
      </w:r>
      <w:r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Pr="00C942DC">
        <w:rPr>
          <w:rFonts w:hint="eastAsia"/>
          <w:color w:val="0000FF"/>
          <w:szCs w:val="21"/>
          <w:lang w:val="pl-PL"/>
        </w:rPr>
        <w:t>＝</w:t>
      </w:r>
      <w:r w:rsidRPr="00C942DC">
        <w:rPr>
          <w:rFonts w:hint="eastAsia"/>
          <w:color w:val="0000FF"/>
          <w:szCs w:val="21"/>
          <w:lang w:val="pl-PL"/>
        </w:rPr>
        <w:t>32</w:t>
      </w:r>
      <w:r>
        <w:rPr>
          <w:rFonts w:hint="eastAsia"/>
          <w:color w:val="0000FF"/>
          <w:szCs w:val="21"/>
          <w:lang w:val="pl-PL"/>
        </w:rPr>
        <w:t>0</w:t>
      </w:r>
      <w:r w:rsidRPr="00C942DC">
        <w:rPr>
          <w:rFonts w:hint="eastAsia"/>
          <w:color w:val="0000FF"/>
          <w:szCs w:val="21"/>
          <w:lang w:val="pl-PL"/>
        </w:rPr>
        <w:t xml:space="preserve">K </w:t>
      </w:r>
      <w:r>
        <w:rPr>
          <w:rFonts w:hint="eastAsia"/>
          <w:color w:val="0000FF"/>
          <w:szCs w:val="21"/>
          <w:lang w:val="pl-PL"/>
        </w:rPr>
        <w:t xml:space="preserve">                        </w:t>
      </w:r>
      <w:r w:rsidRPr="00C942DC">
        <w:rPr>
          <w:rFonts w:hint="eastAsia"/>
          <w:color w:val="0000FF"/>
          <w:szCs w:val="21"/>
          <w:lang w:val="pl-PL"/>
        </w:rPr>
        <w:t>④</w:t>
      </w:r>
    </w:p>
    <w:p w14:paraId="7A35D808" w14:textId="77777777" w:rsidR="00C942DC" w:rsidRDefault="00ED6495" w:rsidP="007845F4">
      <w:pPr>
        <w:adjustRightInd w:val="0"/>
        <w:snapToGrid w:val="0"/>
        <w:ind w:leftChars="200" w:left="420" w:firstLineChars="100" w:firstLine="21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2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C942DC" w:rsidRPr="00C942DC">
        <w:rPr>
          <w:rFonts w:hint="eastAsia"/>
          <w:color w:val="0000FF"/>
          <w:szCs w:val="21"/>
          <w:lang w:val="pl-PL"/>
        </w:rPr>
        <w:t>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b</w:t>
      </w:r>
      <w:r w:rsidR="00C942DC" w:rsidRPr="00C942DC">
        <w:rPr>
          <w:rFonts w:hint="eastAsia"/>
          <w:color w:val="0000FF"/>
          <w:szCs w:val="21"/>
          <w:lang w:val="pl-PL"/>
        </w:rPr>
        <w:t>升至顶部后，由于继续缓慢加热，活塞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开始向上移动，直至活塞上升的距离是气缸高度的</w:t>
      </w:r>
      <w:r w:rsidR="00C942DC" w:rsidRPr="00C942DC">
        <w:rPr>
          <w:rFonts w:hint="eastAsia"/>
          <w:color w:val="0000FF"/>
          <w:szCs w:val="21"/>
          <w:lang w:val="pl-PL"/>
        </w:rPr>
        <w:t>1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C942DC" w:rsidRPr="00C942DC">
        <w:rPr>
          <w:rFonts w:hint="eastAsia"/>
          <w:color w:val="0000FF"/>
          <w:szCs w:val="21"/>
          <w:lang w:val="pl-PL"/>
        </w:rPr>
        <w:t>16</w:t>
      </w:r>
      <w:r w:rsidR="00C942DC" w:rsidRPr="00C942DC">
        <w:rPr>
          <w:rFonts w:hint="eastAsia"/>
          <w:color w:val="0000FF"/>
          <w:szCs w:val="21"/>
          <w:lang w:val="pl-PL"/>
        </w:rPr>
        <w:t>时，活塞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上方的氮气经历等温过程，设氮气初始状态的体积为</w:t>
      </w:r>
      <w:hyperlink r:id="rId264" w:history="1">
        <w:r w:rsidR="00C942DC" w:rsidRPr="00C942DC">
          <w:rPr>
            <w:color w:val="0000FF"/>
            <w:position w:val="-12"/>
            <w:szCs w:val="21"/>
            <w:lang w:val="pl-PL"/>
          </w:rPr>
          <w:object w:dxaOrig="279" w:dyaOrig="440" w14:anchorId="2CBF9729">
            <v:shape id="_x0000_i1130" type="#_x0000_t75" style="width:14.1pt;height:21.9pt" o:ole="">
              <v:imagedata r:id="rId265" o:title=""/>
            </v:shape>
            <o:OLEObject Type="Embed" ProgID="Equation.DSMT4" ShapeID="_x0000_i1130" DrawAspect="Content" ObjectID="_1803411727" r:id="rId266"/>
          </w:object>
        </w:r>
      </w:hyperlink>
      <w:r w:rsidR="000C4B4B">
        <w:rPr>
          <w:rFonts w:hint="eastAsia"/>
          <w:color w:val="0000FF"/>
          <w:szCs w:val="21"/>
          <w:lang w:val="pl-PL"/>
        </w:rPr>
        <w:t>，压强为</w:t>
      </w:r>
      <w:hyperlink r:id="rId267" w:history="1">
        <w:r w:rsidR="000C4B4B" w:rsidRPr="00C942DC">
          <w:rPr>
            <w:color w:val="0000FF"/>
            <w:position w:val="-12"/>
            <w:szCs w:val="21"/>
            <w:lang w:val="pl-PL"/>
          </w:rPr>
          <w:object w:dxaOrig="279" w:dyaOrig="440" w14:anchorId="702F3682">
            <v:shape id="_x0000_i1131" type="#_x0000_t75" style="width:14.1pt;height:21.9pt" o:ole="">
              <v:imagedata r:id="rId268" o:title=""/>
            </v:shape>
            <o:OLEObject Type="Embed" ProgID="Equation.DSMT4" ShapeID="_x0000_i1131" DrawAspect="Content" ObjectID="_1803411728" r:id="rId269"/>
          </w:object>
        </w:r>
      </w:hyperlink>
      <w:r w:rsidR="000C4B4B" w:rsidRPr="00C942DC">
        <w:rPr>
          <w:rFonts w:hint="eastAsia"/>
          <w:color w:val="0000FF"/>
          <w:szCs w:val="21"/>
          <w:lang w:val="pl-PL"/>
        </w:rPr>
        <w:t>；末态体积为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 w14:anchorId="5E4B06FF">
          <v:shape id="_x0000_i1132" type="#_x0000_t75" style="width:15.95pt;height:21.9pt" o:ole="">
            <v:imagedata r:id="rId270" o:title=""/>
          </v:shape>
          <o:OLEObject Type="Embed" ProgID="Equation.DSMT4" ShapeID="_x0000_i1132" DrawAspect="Content" ObjectID="_1803411729" r:id="rId271"/>
        </w:object>
      </w:r>
      <w:r w:rsidR="000C4B4B">
        <w:rPr>
          <w:rFonts w:hint="eastAsia"/>
          <w:color w:val="0000FF"/>
          <w:szCs w:val="21"/>
          <w:lang w:val="pl-PL"/>
        </w:rPr>
        <w:t>，</w:t>
      </w:r>
      <w:r w:rsidR="000C4B4B" w:rsidRPr="00C942DC">
        <w:rPr>
          <w:rFonts w:hint="eastAsia"/>
          <w:color w:val="0000FF"/>
          <w:szCs w:val="21"/>
          <w:lang w:val="pl-PL"/>
        </w:rPr>
        <w:t>压强为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 w14:anchorId="7F584285">
          <v:shape id="_x0000_i1133" type="#_x0000_t75" style="width:15.95pt;height:21.9pt" o:ole="">
            <v:imagedata r:id="rId272" o:title=""/>
          </v:shape>
          <o:OLEObject Type="Embed" ProgID="Equation.DSMT4" ShapeID="_x0000_i1133" DrawAspect="Content" ObjectID="_1803411730" r:id="rId273"/>
        </w:object>
      </w:r>
      <w:r w:rsidR="000C4B4B" w:rsidRPr="00C942DC">
        <w:rPr>
          <w:rFonts w:hint="eastAsia"/>
          <w:color w:val="0000FF"/>
          <w:szCs w:val="21"/>
          <w:lang w:val="pl-PL"/>
        </w:rPr>
        <w:t>，</w:t>
      </w:r>
      <w:r w:rsidR="00C942DC" w:rsidRPr="00C942DC">
        <w:rPr>
          <w:rFonts w:hint="eastAsia"/>
          <w:color w:val="0000FF"/>
          <w:szCs w:val="21"/>
          <w:lang w:val="pl-PL"/>
        </w:rPr>
        <w:t>由所给数据及玻意耳定律可得</w:t>
      </w:r>
    </w:p>
    <w:p w14:paraId="7EAD9440" w14:textId="77777777"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4" w:history="1">
        <w:r w:rsidR="000C4B4B" w:rsidRPr="000C4B4B">
          <w:rPr>
            <w:color w:val="0000FF"/>
            <w:position w:val="-24"/>
            <w:szCs w:val="21"/>
            <w:lang w:val="pl-PL"/>
          </w:rPr>
          <w:object w:dxaOrig="3080" w:dyaOrig="620" w14:anchorId="77FCD901">
            <v:shape id="_x0000_i1134" type="#_x0000_t75" style="width:154pt;height:31pt" o:ole="">
              <v:imagedata r:id="rId275" o:title=""/>
            </v:shape>
            <o:OLEObject Type="Embed" ProgID="Equation.DSMT4" ShapeID="_x0000_i1134" DrawAspect="Content" ObjectID="_1803411731" r:id="rId276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5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⑤</w:t>
      </w:r>
      <w:r w:rsidR="000C4B4B">
        <w:rPr>
          <w:color w:val="0000FF"/>
          <w:szCs w:val="21"/>
          <w:lang w:val="pl-PL"/>
        </w:rPr>
        <w:fldChar w:fldCharType="end"/>
      </w:r>
    </w:p>
    <w:p w14:paraId="641D6A70" w14:textId="77777777"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7" w:history="1">
        <w:r w:rsidR="000C4B4B" w:rsidRPr="000C4B4B">
          <w:rPr>
            <w:color w:val="0000FF"/>
            <w:position w:val="-12"/>
            <w:szCs w:val="21"/>
            <w:lang w:val="pl-PL"/>
          </w:rPr>
          <w:object w:dxaOrig="1260" w:dyaOrig="440" w14:anchorId="73EB1F36">
            <v:shape id="_x0000_i1135" type="#_x0000_t75" style="width:62.9pt;height:21.9pt" o:ole="">
              <v:imagedata r:id="rId278" o:title=""/>
            </v:shape>
            <o:OLEObject Type="Embed" ProgID="Equation.DSMT4" ShapeID="_x0000_i1135" DrawAspect="Content" ObjectID="_1803411732" r:id="rId279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6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⑥</w:t>
      </w:r>
      <w:r w:rsidR="000C4B4B">
        <w:rPr>
          <w:color w:val="0000FF"/>
          <w:szCs w:val="21"/>
          <w:lang w:val="pl-PL"/>
        </w:rPr>
        <w:fldChar w:fldCharType="end"/>
      </w:r>
    </w:p>
    <w:p w14:paraId="57892905" w14:textId="77777777" w:rsidR="000C4B4B" w:rsidRDefault="000C4B4B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0C4B4B">
        <w:rPr>
          <w:rFonts w:hint="eastAsia"/>
          <w:color w:val="0000FF"/>
          <w:szCs w:val="21"/>
          <w:lang w:val="pl-PL"/>
        </w:rPr>
        <w:t>由⑤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6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⑥</w:t>
      </w:r>
      <w:r>
        <w:rPr>
          <w:color w:val="0000FF"/>
          <w:szCs w:val="21"/>
          <w:lang w:val="pl-PL"/>
        </w:rPr>
        <w:fldChar w:fldCharType="end"/>
      </w:r>
      <w:r w:rsidRPr="000C4B4B">
        <w:rPr>
          <w:rFonts w:hint="eastAsia"/>
          <w:color w:val="0000FF"/>
          <w:szCs w:val="21"/>
          <w:lang w:val="pl-PL"/>
        </w:rPr>
        <w:t>式可得：</w:t>
      </w:r>
      <w:r>
        <w:rPr>
          <w:rFonts w:hint="eastAsia"/>
          <w:color w:val="0000FF"/>
          <w:szCs w:val="21"/>
          <w:lang w:val="pl-PL"/>
        </w:rPr>
        <w:t xml:space="preserve">  </w:t>
      </w:r>
      <w:hyperlink r:id="rId280" w:history="1">
        <w:r w:rsidRPr="000C4B4B">
          <w:rPr>
            <w:color w:val="0000FF"/>
            <w:position w:val="-24"/>
            <w:szCs w:val="21"/>
            <w:lang w:val="pl-PL"/>
          </w:rPr>
          <w:object w:dxaOrig="1020" w:dyaOrig="620" w14:anchorId="1E196310">
            <v:shape id="_x0000_i1136" type="#_x0000_t75" style="width:51.05pt;height:31pt" o:ole="">
              <v:imagedata r:id="rId281" o:title=""/>
            </v:shape>
            <o:OLEObject Type="Embed" ProgID="Equation.DSMT4" ShapeID="_x0000_i1136" DrawAspect="Content" ObjectID="_1803411733" r:id="rId282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7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⑦</w:t>
      </w:r>
      <w:r>
        <w:rPr>
          <w:color w:val="0000FF"/>
          <w:szCs w:val="21"/>
          <w:lang w:val="pl-PL"/>
        </w:rPr>
        <w:fldChar w:fldCharType="end"/>
      </w:r>
    </w:p>
    <w:p w14:paraId="43F798F5" w14:textId="77777777" w:rsidR="0056009F" w:rsidRDefault="0056009F" w:rsidP="007845F4">
      <w:pPr>
        <w:adjustRightInd w:val="0"/>
        <w:snapToGrid w:val="0"/>
        <w:rPr>
          <w:rFonts w:hint="eastAsia"/>
          <w:szCs w:val="21"/>
          <w:lang w:val="pl-PL"/>
        </w:rPr>
      </w:pPr>
    </w:p>
    <w:p w14:paraId="0CB3B750" w14:textId="77777777" w:rsidR="000C4B4B" w:rsidRDefault="00DB5E70" w:rsidP="007845F4">
      <w:pPr>
        <w:adjustRightInd w:val="0"/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 w:rsidRPr="00685FC5">
        <w:rPr>
          <w:rFonts w:hint="eastAsia"/>
          <w:szCs w:val="21"/>
          <w:lang w:val="pl-PL"/>
        </w:rPr>
        <w:t>4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3-4]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14:paraId="658C3667" w14:textId="77777777" w:rsidR="007845F4" w:rsidRDefault="007845F4" w:rsidP="000F735E">
      <w:pPr>
        <w:snapToGrid w:val="0"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  <w:lang w:val="pl-PL"/>
        </w:rPr>
        <w:t xml:space="preserve">    (1)</w:t>
      </w:r>
      <w:r>
        <w:rPr>
          <w:rFonts w:hint="eastAsia"/>
          <w:szCs w:val="21"/>
          <w:lang w:val="pl-PL"/>
        </w:rPr>
        <w:t>（</w:t>
      </w:r>
      <w:r>
        <w:rPr>
          <w:rFonts w:hint="eastAsia"/>
          <w:szCs w:val="21"/>
          <w:lang w:val="pl-PL"/>
        </w:rPr>
        <w:t>5</w:t>
      </w:r>
      <w:r>
        <w:rPr>
          <w:rFonts w:hint="eastAsia"/>
          <w:szCs w:val="21"/>
          <w:lang w:val="pl-PL"/>
        </w:rPr>
        <w:t>分）图</w:t>
      </w:r>
      <w:r>
        <w:rPr>
          <w:rFonts w:hint="eastAsia"/>
          <w:szCs w:val="21"/>
          <w:lang w:val="pl-PL"/>
        </w:rPr>
        <w:t>(a)</w:t>
      </w:r>
      <w:r>
        <w:rPr>
          <w:rFonts w:hint="eastAsia"/>
          <w:szCs w:val="21"/>
          <w:lang w:val="pl-PL"/>
        </w:rPr>
        <w:t>为一列简谐横波在</w:t>
      </w:r>
      <w:r>
        <w:rPr>
          <w:rFonts w:hint="eastAsia"/>
          <w:szCs w:val="21"/>
          <w:lang w:val="pl-PL"/>
        </w:rPr>
        <w:t>t=0.10s</w:t>
      </w:r>
      <w:r>
        <w:rPr>
          <w:rFonts w:hint="eastAsia"/>
          <w:szCs w:val="21"/>
          <w:lang w:val="pl-PL"/>
        </w:rPr>
        <w:t>时的波形图，</w:t>
      </w:r>
      <w:r>
        <w:rPr>
          <w:rFonts w:hint="eastAsia"/>
          <w:szCs w:val="21"/>
          <w:lang w:val="pl-PL"/>
        </w:rPr>
        <w:t>P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  <w:lang w:val="pl-PL"/>
          </w:rPr>
          <w:t>1.0m</w:t>
        </w:r>
      </w:smartTag>
      <w:r>
        <w:rPr>
          <w:rFonts w:hint="eastAsia"/>
          <w:szCs w:val="21"/>
          <w:lang w:val="pl-PL"/>
        </w:rPr>
        <w:t>处的质点，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smartTag w:uri="urn:schemas-microsoft-com:office:smarttags" w:element="chmetcnv">
        <w:smartTagPr>
          <w:attr w:name="UnitName" w:val="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  <w:lang w:val="pl-PL"/>
          </w:rPr>
          <w:t>4.0m</w:t>
        </w:r>
      </w:smartTag>
      <w:r>
        <w:rPr>
          <w:rFonts w:hint="eastAsia"/>
          <w:szCs w:val="21"/>
          <w:lang w:val="pl-PL"/>
        </w:rPr>
        <w:t>处的质点；图</w:t>
      </w:r>
      <w:r>
        <w:rPr>
          <w:rFonts w:hint="eastAsia"/>
          <w:szCs w:val="21"/>
          <w:lang w:val="pl-PL"/>
        </w:rPr>
        <w:t>(b)</w:t>
      </w:r>
      <w:r>
        <w:rPr>
          <w:rFonts w:hint="eastAsia"/>
          <w:szCs w:val="21"/>
          <w:lang w:val="pl-PL"/>
        </w:rPr>
        <w:t>为质点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的振动图形。下列说法正确的是</w:t>
      </w:r>
      <w:r w:rsidRPr="007845F4">
        <w:rPr>
          <w:rFonts w:hint="eastAsia"/>
          <w:szCs w:val="21"/>
          <w:u w:val="single"/>
          <w:lang w:val="pl-PL"/>
        </w:rPr>
        <w:t xml:space="preserve">          </w:t>
      </w:r>
      <w:r>
        <w:rPr>
          <w:rFonts w:hint="eastAsia"/>
          <w:szCs w:val="21"/>
          <w:lang w:val="pl-PL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</w:t>
      </w:r>
      <w:r w:rsidRPr="00AD090B">
        <w:rPr>
          <w:rFonts w:ascii="楷体" w:eastAsia="楷体" w:hAnsi="楷体" w:hint="eastAsia"/>
          <w:szCs w:val="21"/>
        </w:rPr>
        <w:lastRenderedPageBreak/>
        <w:t>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</w:p>
    <w:p w14:paraId="4F0FEC0D" w14:textId="3C92E484" w:rsidR="0056009F" w:rsidRDefault="001A76C2" w:rsidP="0056009F">
      <w:pPr>
        <w:snapToGrid w:val="0"/>
        <w:jc w:val="center"/>
        <w:rPr>
          <w:rFonts w:hint="eastAsia"/>
          <w:szCs w:val="21"/>
        </w:rPr>
      </w:pPr>
      <w:r>
        <w:rPr>
          <w:noProof/>
          <w:color w:val="0000FF"/>
          <w:szCs w:val="21"/>
        </w:rPr>
        <mc:AlternateContent>
          <mc:Choice Requires="wpg">
            <w:drawing>
              <wp:inline distT="0" distB="0" distL="0" distR="0" wp14:anchorId="7EF97E33" wp14:editId="68B6817F">
                <wp:extent cx="3676650" cy="1327150"/>
                <wp:effectExtent l="0" t="0" r="1270" b="0"/>
                <wp:docPr id="1361759605" name="Group 13379">
                  <a:hlinkClick xmlns:a="http://schemas.openxmlformats.org/drawingml/2006/main" r:id="rId11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1327150"/>
                          <a:chOff x="3088" y="3624"/>
                          <a:chExt cx="5790" cy="2090"/>
                        </a:xfrm>
                      </wpg:grpSpPr>
                      <wpg:grpSp>
                        <wpg:cNvPr id="1854366977" name="Group 13380"/>
                        <wpg:cNvGrpSpPr>
                          <a:grpSpLocks/>
                        </wpg:cNvGrpSpPr>
                        <wpg:grpSpPr bwMode="auto">
                          <a:xfrm>
                            <a:off x="3088" y="3653"/>
                            <a:ext cx="2782" cy="1940"/>
                            <a:chOff x="3088" y="3653"/>
                            <a:chExt cx="2782" cy="1940"/>
                          </a:xfrm>
                        </wpg:grpSpPr>
                        <wps:wsp>
                          <wps:cNvPr id="1519743366" name="Line 13381">
                            <a:hlinkClick r:id="rId118"/>
                          </wps:cNvPr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6" y="4709"/>
                              <a:ext cx="230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948135" name="Line 13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6" y="3721"/>
                              <a:ext cx="1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65662442" name="Group 13383"/>
                          <wpg:cNvGrpSpPr>
                            <a:grpSpLocks/>
                          </wpg:cNvGrpSpPr>
                          <wpg:grpSpPr bwMode="auto">
                            <a:xfrm>
                              <a:off x="3404" y="4632"/>
                              <a:ext cx="1800" cy="74"/>
                              <a:chOff x="3625" y="2760"/>
                              <a:chExt cx="480" cy="120"/>
                            </a:xfrm>
                          </wpg:grpSpPr>
                          <wps:wsp>
                            <wps:cNvPr id="343494749" name="Line 133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265742" name="Line 133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0130265" name="Line 133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2194630" name="Line 133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0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90714199" name="Text Box 133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46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AFCFED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x/m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659605169" name="Text Box 133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2" y="36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190EB8" w14:textId="77777777" w:rsidR="007D65B9" w:rsidRDefault="007D65B9" w:rsidP="0056009F">
                                <w:pPr>
                                  <w:ind w:firstLineChars="50" w:firstLine="105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y/</w:t>
                                </w:r>
                                <w:r w:rsidRPr="00BD0FD2">
                                  <w:rPr>
                                    <w:rFonts w:hint="eastAsia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8890421" name="Line 13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8" y="4096"/>
                              <a:ext cx="14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0574348" name="Line 13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5320"/>
                              <a:ext cx="8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031283" name="Text Box 13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4574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AD660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13468658" name="Text Box 13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3938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7B8856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82574396" name="Text Box 13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8" y="51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D8341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10293834" name="Freeform 13395">
                            <a:hlinkClick r:id="rId11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416" y="4088"/>
                              <a:ext cx="1776" cy="1233"/>
                            </a:xfrm>
                            <a:custGeom>
                              <a:avLst/>
                              <a:gdLst>
                                <a:gd name="T0" fmla="*/ 0 w 10833"/>
                                <a:gd name="T1" fmla="*/ 2000 h 4000"/>
                                <a:gd name="T2" fmla="*/ 200 w 10833"/>
                                <a:gd name="T3" fmla="*/ 1653 h 4000"/>
                                <a:gd name="T4" fmla="*/ 400 w 10833"/>
                                <a:gd name="T5" fmla="*/ 1316 h 4000"/>
                                <a:gd name="T6" fmla="*/ 600 w 10833"/>
                                <a:gd name="T7" fmla="*/ 1000 h 4000"/>
                                <a:gd name="T8" fmla="*/ 800 w 10833"/>
                                <a:gd name="T9" fmla="*/ 714 h 4000"/>
                                <a:gd name="T10" fmla="*/ 1000 w 10833"/>
                                <a:gd name="T11" fmla="*/ 468 h 4000"/>
                                <a:gd name="T12" fmla="*/ 1200 w 10833"/>
                                <a:gd name="T13" fmla="*/ 268 h 4000"/>
                                <a:gd name="T14" fmla="*/ 1400 w 10833"/>
                                <a:gd name="T15" fmla="*/ 121 h 4000"/>
                                <a:gd name="T16" fmla="*/ 1600 w 10833"/>
                                <a:gd name="T17" fmla="*/ 30 h 4000"/>
                                <a:gd name="T18" fmla="*/ 1800 w 10833"/>
                                <a:gd name="T19" fmla="*/ 0 h 4000"/>
                                <a:gd name="T20" fmla="*/ 2000 w 10833"/>
                                <a:gd name="T21" fmla="*/ 30 h 4000"/>
                                <a:gd name="T22" fmla="*/ 2200 w 10833"/>
                                <a:gd name="T23" fmla="*/ 121 h 4000"/>
                                <a:gd name="T24" fmla="*/ 2400 w 10833"/>
                                <a:gd name="T25" fmla="*/ 268 h 4000"/>
                                <a:gd name="T26" fmla="*/ 2600 w 10833"/>
                                <a:gd name="T27" fmla="*/ 468 h 4000"/>
                                <a:gd name="T28" fmla="*/ 2800 w 10833"/>
                                <a:gd name="T29" fmla="*/ 714 h 4000"/>
                                <a:gd name="T30" fmla="*/ 3000 w 10833"/>
                                <a:gd name="T31" fmla="*/ 1000 h 4000"/>
                                <a:gd name="T32" fmla="*/ 3200 w 10833"/>
                                <a:gd name="T33" fmla="*/ 1316 h 4000"/>
                                <a:gd name="T34" fmla="*/ 3400 w 10833"/>
                                <a:gd name="T35" fmla="*/ 1653 h 4000"/>
                                <a:gd name="T36" fmla="*/ 3600 w 10833"/>
                                <a:gd name="T37" fmla="*/ 2000 h 4000"/>
                                <a:gd name="T38" fmla="*/ 3800 w 10833"/>
                                <a:gd name="T39" fmla="*/ 2347 h 4000"/>
                                <a:gd name="T40" fmla="*/ 4000 w 10833"/>
                                <a:gd name="T41" fmla="*/ 2684 h 4000"/>
                                <a:gd name="T42" fmla="*/ 4200 w 10833"/>
                                <a:gd name="T43" fmla="*/ 3000 h 4000"/>
                                <a:gd name="T44" fmla="*/ 4400 w 10833"/>
                                <a:gd name="T45" fmla="*/ 3285 h 4000"/>
                                <a:gd name="T46" fmla="*/ 4600 w 10833"/>
                                <a:gd name="T47" fmla="*/ 3532 h 4000"/>
                                <a:gd name="T48" fmla="*/ 4800 w 10833"/>
                                <a:gd name="T49" fmla="*/ 3732 h 4000"/>
                                <a:gd name="T50" fmla="*/ 5000 w 10833"/>
                                <a:gd name="T51" fmla="*/ 3879 h 4000"/>
                                <a:gd name="T52" fmla="*/ 5200 w 10833"/>
                                <a:gd name="T53" fmla="*/ 3970 h 4000"/>
                                <a:gd name="T54" fmla="*/ 5400 w 10833"/>
                                <a:gd name="T55" fmla="*/ 4000 h 4000"/>
                                <a:gd name="T56" fmla="*/ 5600 w 10833"/>
                                <a:gd name="T57" fmla="*/ 3970 h 4000"/>
                                <a:gd name="T58" fmla="*/ 5800 w 10833"/>
                                <a:gd name="T59" fmla="*/ 3879 h 4000"/>
                                <a:gd name="T60" fmla="*/ 6000 w 10833"/>
                                <a:gd name="T61" fmla="*/ 3732 h 4000"/>
                                <a:gd name="T62" fmla="*/ 6200 w 10833"/>
                                <a:gd name="T63" fmla="*/ 3532 h 4000"/>
                                <a:gd name="T64" fmla="*/ 6400 w 10833"/>
                                <a:gd name="T65" fmla="*/ 3286 h 4000"/>
                                <a:gd name="T66" fmla="*/ 6600 w 10833"/>
                                <a:gd name="T67" fmla="*/ 3000 h 4000"/>
                                <a:gd name="T68" fmla="*/ 6800 w 10833"/>
                                <a:gd name="T69" fmla="*/ 2684 h 4000"/>
                                <a:gd name="T70" fmla="*/ 7000 w 10833"/>
                                <a:gd name="T71" fmla="*/ 2348 h 4000"/>
                                <a:gd name="T72" fmla="*/ 7200 w 10833"/>
                                <a:gd name="T73" fmla="*/ 2000 h 4000"/>
                                <a:gd name="T74" fmla="*/ 7400 w 10833"/>
                                <a:gd name="T75" fmla="*/ 1653 h 4000"/>
                                <a:gd name="T76" fmla="*/ 7600 w 10833"/>
                                <a:gd name="T77" fmla="*/ 1316 h 4000"/>
                                <a:gd name="T78" fmla="*/ 7800 w 10833"/>
                                <a:gd name="T79" fmla="*/ 1000 h 4000"/>
                                <a:gd name="T80" fmla="*/ 8000 w 10833"/>
                                <a:gd name="T81" fmla="*/ 715 h 4000"/>
                                <a:gd name="T82" fmla="*/ 8200 w 10833"/>
                                <a:gd name="T83" fmla="*/ 468 h 4000"/>
                                <a:gd name="T84" fmla="*/ 8400 w 10833"/>
                                <a:gd name="T85" fmla="*/ 268 h 4000"/>
                                <a:gd name="T86" fmla="*/ 8600 w 10833"/>
                                <a:gd name="T87" fmla="*/ 121 h 4000"/>
                                <a:gd name="T88" fmla="*/ 8800 w 10833"/>
                                <a:gd name="T89" fmla="*/ 30 h 4000"/>
                                <a:gd name="T90" fmla="*/ 9000 w 10833"/>
                                <a:gd name="T91" fmla="*/ 0 h 4000"/>
                                <a:gd name="T92" fmla="*/ 9200 w 10833"/>
                                <a:gd name="T93" fmla="*/ 30 h 4000"/>
                                <a:gd name="T94" fmla="*/ 9400 w 10833"/>
                                <a:gd name="T95" fmla="*/ 120 h 4000"/>
                                <a:gd name="T96" fmla="*/ 9600 w 10833"/>
                                <a:gd name="T97" fmla="*/ 268 h 4000"/>
                                <a:gd name="T98" fmla="*/ 9800 w 10833"/>
                                <a:gd name="T99" fmla="*/ 468 h 4000"/>
                                <a:gd name="T100" fmla="*/ 10000 w 10833"/>
                                <a:gd name="T101" fmla="*/ 714 h 4000"/>
                                <a:gd name="T102" fmla="*/ 10200 w 10833"/>
                                <a:gd name="T103" fmla="*/ 1000 h 4000"/>
                                <a:gd name="T104" fmla="*/ 10400 w 10833"/>
                                <a:gd name="T105" fmla="*/ 1315 h 4000"/>
                                <a:gd name="T106" fmla="*/ 10600 w 10833"/>
                                <a:gd name="T107" fmla="*/ 1652 h 4000"/>
                                <a:gd name="T108" fmla="*/ 10800 w 10833"/>
                                <a:gd name="T109" fmla="*/ 1999 h 4000"/>
                                <a:gd name="T110" fmla="*/ 10800 w 10833"/>
                                <a:gd name="T111" fmla="*/ 1999 h 4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8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33" y="2116"/>
                                    <a:pt x="7200" y="2000"/>
                                  </a:cubicBezTo>
                                  <a:cubicBezTo>
                                    <a:pt x="7267" y="1884"/>
                                    <a:pt x="7333" y="1767"/>
                                    <a:pt x="7400" y="1653"/>
                                  </a:cubicBezTo>
                                  <a:cubicBezTo>
                                    <a:pt x="7467" y="1539"/>
                                    <a:pt x="7533" y="1425"/>
                                    <a:pt x="7600" y="1316"/>
                                  </a:cubicBezTo>
                                  <a:cubicBezTo>
                                    <a:pt x="7667" y="1207"/>
                                    <a:pt x="7733" y="1100"/>
                                    <a:pt x="7800" y="1000"/>
                                  </a:cubicBezTo>
                                  <a:cubicBezTo>
                                    <a:pt x="7867" y="900"/>
                                    <a:pt x="7933" y="804"/>
                                    <a:pt x="8000" y="715"/>
                                  </a:cubicBezTo>
                                  <a:cubicBezTo>
                                    <a:pt x="8067" y="626"/>
                                    <a:pt x="8133" y="542"/>
                                    <a:pt x="8200" y="468"/>
                                  </a:cubicBezTo>
                                  <a:cubicBezTo>
                                    <a:pt x="8267" y="394"/>
                                    <a:pt x="8333" y="326"/>
                                    <a:pt x="8400" y="268"/>
                                  </a:cubicBezTo>
                                  <a:cubicBezTo>
                                    <a:pt x="8467" y="210"/>
                                    <a:pt x="8533" y="161"/>
                                    <a:pt x="8600" y="121"/>
                                  </a:cubicBezTo>
                                  <a:cubicBezTo>
                                    <a:pt x="8667" y="81"/>
                                    <a:pt x="8733" y="50"/>
                                    <a:pt x="8800" y="30"/>
                                  </a:cubicBezTo>
                                  <a:cubicBezTo>
                                    <a:pt x="8867" y="10"/>
                                    <a:pt x="8933" y="0"/>
                                    <a:pt x="9000" y="0"/>
                                  </a:cubicBezTo>
                                  <a:cubicBezTo>
                                    <a:pt x="9067" y="0"/>
                                    <a:pt x="9133" y="10"/>
                                    <a:pt x="9200" y="30"/>
                                  </a:cubicBezTo>
                                  <a:cubicBezTo>
                                    <a:pt x="9267" y="50"/>
                                    <a:pt x="9333" y="80"/>
                                    <a:pt x="9400" y="120"/>
                                  </a:cubicBezTo>
                                  <a:cubicBezTo>
                                    <a:pt x="9467" y="160"/>
                                    <a:pt x="9533" y="210"/>
                                    <a:pt x="9600" y="268"/>
                                  </a:cubicBezTo>
                                  <a:cubicBezTo>
                                    <a:pt x="9667" y="326"/>
                                    <a:pt x="9733" y="394"/>
                                    <a:pt x="9800" y="468"/>
                                  </a:cubicBezTo>
                                  <a:cubicBezTo>
                                    <a:pt x="9867" y="542"/>
                                    <a:pt x="9933" y="625"/>
                                    <a:pt x="10000" y="714"/>
                                  </a:cubicBezTo>
                                  <a:cubicBezTo>
                                    <a:pt x="10067" y="803"/>
                                    <a:pt x="10133" y="900"/>
                                    <a:pt x="10200" y="1000"/>
                                  </a:cubicBezTo>
                                  <a:cubicBezTo>
                                    <a:pt x="10267" y="1100"/>
                                    <a:pt x="10333" y="1206"/>
                                    <a:pt x="10400" y="1315"/>
                                  </a:cubicBezTo>
                                  <a:cubicBezTo>
                                    <a:pt x="10467" y="1424"/>
                                    <a:pt x="10533" y="1538"/>
                                    <a:pt x="10600" y="1652"/>
                                  </a:cubicBezTo>
                                  <a:cubicBezTo>
                                    <a:pt x="10667" y="1766"/>
                                    <a:pt x="10767" y="1941"/>
                                    <a:pt x="10800" y="1999"/>
                                  </a:cubicBezTo>
                                  <a:cubicBezTo>
                                    <a:pt x="10833" y="2057"/>
                                    <a:pt x="10816" y="2028"/>
                                    <a:pt x="10800" y="199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961953" name="Line 13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2" y="4091"/>
                              <a:ext cx="0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4379622" name="Line 13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4" y="4094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6223872" name="Line 133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4" y="4727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37626002" name="Group 13399"/>
                        <wpg:cNvGrpSpPr>
                          <a:grpSpLocks/>
                        </wpg:cNvGrpSpPr>
                        <wpg:grpSpPr bwMode="auto">
                          <a:xfrm>
                            <a:off x="6096" y="3624"/>
                            <a:ext cx="2782" cy="1940"/>
                            <a:chOff x="3088" y="3653"/>
                            <a:chExt cx="2782" cy="1940"/>
                          </a:xfrm>
                        </wpg:grpSpPr>
                        <wps:wsp>
                          <wps:cNvPr id="858486280" name="Line 13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6" y="4709"/>
                              <a:ext cx="230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3972730" name="Line 13401">
                            <a:hlinkClick r:id="rId118"/>
                          </wps:cNvPr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6" y="3721"/>
                              <a:ext cx="1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53630558" name="Group 13402"/>
                          <wpg:cNvGrpSpPr>
                            <a:grpSpLocks/>
                          </wpg:cNvGrpSpPr>
                          <wpg:grpSpPr bwMode="auto">
                            <a:xfrm>
                              <a:off x="3404" y="4632"/>
                              <a:ext cx="1800" cy="74"/>
                              <a:chOff x="3625" y="2760"/>
                              <a:chExt cx="480" cy="120"/>
                            </a:xfrm>
                          </wpg:grpSpPr>
                          <wps:wsp>
                            <wps:cNvPr id="1376445699" name="Line 134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260936" name="Line 134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453488" name="Line 134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4191999" name="Line 134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0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2661350" name="Text Box 13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46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E794EA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t/s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7652909" name="Text Box 13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2" y="36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5E6F3" w14:textId="77777777" w:rsidR="007D65B9" w:rsidRDefault="007D65B9" w:rsidP="0056009F">
                                <w:pPr>
                                  <w:ind w:firstLineChars="50" w:firstLine="105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y/</w:t>
                                </w:r>
                                <w:r w:rsidRPr="00BD0FD2">
                                  <w:rPr>
                                    <w:rFonts w:hint="eastAsia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42647506" name="Line 13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8" y="4096"/>
                              <a:ext cx="14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0435352" name="Line 13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5320"/>
                              <a:ext cx="8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6854813" name="Text Box 13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4574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6DEE9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34642442" name="Text Box 13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3938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BBD35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61599693" name="Text Box 13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8" y="51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861239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7741490" name="Freeform 13414">
                            <a:hlinkClick r:id="rId159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416" y="4088"/>
                              <a:ext cx="1776" cy="1233"/>
                            </a:xfrm>
                            <a:custGeom>
                              <a:avLst/>
                              <a:gdLst>
                                <a:gd name="T0" fmla="*/ 0 w 10833"/>
                                <a:gd name="T1" fmla="*/ 2000 h 4000"/>
                                <a:gd name="T2" fmla="*/ 200 w 10833"/>
                                <a:gd name="T3" fmla="*/ 1653 h 4000"/>
                                <a:gd name="T4" fmla="*/ 400 w 10833"/>
                                <a:gd name="T5" fmla="*/ 1316 h 4000"/>
                                <a:gd name="T6" fmla="*/ 600 w 10833"/>
                                <a:gd name="T7" fmla="*/ 1000 h 4000"/>
                                <a:gd name="T8" fmla="*/ 800 w 10833"/>
                                <a:gd name="T9" fmla="*/ 714 h 4000"/>
                                <a:gd name="T10" fmla="*/ 1000 w 10833"/>
                                <a:gd name="T11" fmla="*/ 468 h 4000"/>
                                <a:gd name="T12" fmla="*/ 1200 w 10833"/>
                                <a:gd name="T13" fmla="*/ 268 h 4000"/>
                                <a:gd name="T14" fmla="*/ 1400 w 10833"/>
                                <a:gd name="T15" fmla="*/ 121 h 4000"/>
                                <a:gd name="T16" fmla="*/ 1600 w 10833"/>
                                <a:gd name="T17" fmla="*/ 30 h 4000"/>
                                <a:gd name="T18" fmla="*/ 1800 w 10833"/>
                                <a:gd name="T19" fmla="*/ 0 h 4000"/>
                                <a:gd name="T20" fmla="*/ 2000 w 10833"/>
                                <a:gd name="T21" fmla="*/ 30 h 4000"/>
                                <a:gd name="T22" fmla="*/ 2200 w 10833"/>
                                <a:gd name="T23" fmla="*/ 121 h 4000"/>
                                <a:gd name="T24" fmla="*/ 2400 w 10833"/>
                                <a:gd name="T25" fmla="*/ 268 h 4000"/>
                                <a:gd name="T26" fmla="*/ 2600 w 10833"/>
                                <a:gd name="T27" fmla="*/ 468 h 4000"/>
                                <a:gd name="T28" fmla="*/ 2800 w 10833"/>
                                <a:gd name="T29" fmla="*/ 714 h 4000"/>
                                <a:gd name="T30" fmla="*/ 3000 w 10833"/>
                                <a:gd name="T31" fmla="*/ 1000 h 4000"/>
                                <a:gd name="T32" fmla="*/ 3200 w 10833"/>
                                <a:gd name="T33" fmla="*/ 1316 h 4000"/>
                                <a:gd name="T34" fmla="*/ 3400 w 10833"/>
                                <a:gd name="T35" fmla="*/ 1653 h 4000"/>
                                <a:gd name="T36" fmla="*/ 3600 w 10833"/>
                                <a:gd name="T37" fmla="*/ 2000 h 4000"/>
                                <a:gd name="T38" fmla="*/ 3800 w 10833"/>
                                <a:gd name="T39" fmla="*/ 2347 h 4000"/>
                                <a:gd name="T40" fmla="*/ 4000 w 10833"/>
                                <a:gd name="T41" fmla="*/ 2684 h 4000"/>
                                <a:gd name="T42" fmla="*/ 4200 w 10833"/>
                                <a:gd name="T43" fmla="*/ 3000 h 4000"/>
                                <a:gd name="T44" fmla="*/ 4400 w 10833"/>
                                <a:gd name="T45" fmla="*/ 3285 h 4000"/>
                                <a:gd name="T46" fmla="*/ 4600 w 10833"/>
                                <a:gd name="T47" fmla="*/ 3532 h 4000"/>
                                <a:gd name="T48" fmla="*/ 4800 w 10833"/>
                                <a:gd name="T49" fmla="*/ 3732 h 4000"/>
                                <a:gd name="T50" fmla="*/ 5000 w 10833"/>
                                <a:gd name="T51" fmla="*/ 3879 h 4000"/>
                                <a:gd name="T52" fmla="*/ 5200 w 10833"/>
                                <a:gd name="T53" fmla="*/ 3970 h 4000"/>
                                <a:gd name="T54" fmla="*/ 5400 w 10833"/>
                                <a:gd name="T55" fmla="*/ 4000 h 4000"/>
                                <a:gd name="T56" fmla="*/ 5600 w 10833"/>
                                <a:gd name="T57" fmla="*/ 3970 h 4000"/>
                                <a:gd name="T58" fmla="*/ 5800 w 10833"/>
                                <a:gd name="T59" fmla="*/ 3879 h 4000"/>
                                <a:gd name="T60" fmla="*/ 6000 w 10833"/>
                                <a:gd name="T61" fmla="*/ 3732 h 4000"/>
                                <a:gd name="T62" fmla="*/ 6200 w 10833"/>
                                <a:gd name="T63" fmla="*/ 3532 h 4000"/>
                                <a:gd name="T64" fmla="*/ 6400 w 10833"/>
                                <a:gd name="T65" fmla="*/ 3286 h 4000"/>
                                <a:gd name="T66" fmla="*/ 6600 w 10833"/>
                                <a:gd name="T67" fmla="*/ 3000 h 4000"/>
                                <a:gd name="T68" fmla="*/ 6800 w 10833"/>
                                <a:gd name="T69" fmla="*/ 2684 h 4000"/>
                                <a:gd name="T70" fmla="*/ 7000 w 10833"/>
                                <a:gd name="T71" fmla="*/ 2348 h 4000"/>
                                <a:gd name="T72" fmla="*/ 7200 w 10833"/>
                                <a:gd name="T73" fmla="*/ 2000 h 4000"/>
                                <a:gd name="T74" fmla="*/ 7400 w 10833"/>
                                <a:gd name="T75" fmla="*/ 1653 h 4000"/>
                                <a:gd name="T76" fmla="*/ 7600 w 10833"/>
                                <a:gd name="T77" fmla="*/ 1316 h 4000"/>
                                <a:gd name="T78" fmla="*/ 7800 w 10833"/>
                                <a:gd name="T79" fmla="*/ 1000 h 4000"/>
                                <a:gd name="T80" fmla="*/ 8000 w 10833"/>
                                <a:gd name="T81" fmla="*/ 715 h 4000"/>
                                <a:gd name="T82" fmla="*/ 8200 w 10833"/>
                                <a:gd name="T83" fmla="*/ 468 h 4000"/>
                                <a:gd name="T84" fmla="*/ 8400 w 10833"/>
                                <a:gd name="T85" fmla="*/ 268 h 4000"/>
                                <a:gd name="T86" fmla="*/ 8600 w 10833"/>
                                <a:gd name="T87" fmla="*/ 121 h 4000"/>
                                <a:gd name="T88" fmla="*/ 8800 w 10833"/>
                                <a:gd name="T89" fmla="*/ 30 h 4000"/>
                                <a:gd name="T90" fmla="*/ 9000 w 10833"/>
                                <a:gd name="T91" fmla="*/ 0 h 4000"/>
                                <a:gd name="T92" fmla="*/ 9200 w 10833"/>
                                <a:gd name="T93" fmla="*/ 30 h 4000"/>
                                <a:gd name="T94" fmla="*/ 9400 w 10833"/>
                                <a:gd name="T95" fmla="*/ 120 h 4000"/>
                                <a:gd name="T96" fmla="*/ 9600 w 10833"/>
                                <a:gd name="T97" fmla="*/ 268 h 4000"/>
                                <a:gd name="T98" fmla="*/ 9800 w 10833"/>
                                <a:gd name="T99" fmla="*/ 468 h 4000"/>
                                <a:gd name="T100" fmla="*/ 10000 w 10833"/>
                                <a:gd name="T101" fmla="*/ 714 h 4000"/>
                                <a:gd name="T102" fmla="*/ 10200 w 10833"/>
                                <a:gd name="T103" fmla="*/ 1000 h 4000"/>
                                <a:gd name="T104" fmla="*/ 10400 w 10833"/>
                                <a:gd name="T105" fmla="*/ 1315 h 4000"/>
                                <a:gd name="T106" fmla="*/ 10600 w 10833"/>
                                <a:gd name="T107" fmla="*/ 1652 h 4000"/>
                                <a:gd name="T108" fmla="*/ 10800 w 10833"/>
                                <a:gd name="T109" fmla="*/ 1999 h 4000"/>
                                <a:gd name="T110" fmla="*/ 10800 w 10833"/>
                                <a:gd name="T111" fmla="*/ 1999 h 4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8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33" y="2116"/>
                                    <a:pt x="7200" y="2000"/>
                                  </a:cubicBezTo>
                                  <a:cubicBezTo>
                                    <a:pt x="7267" y="1884"/>
                                    <a:pt x="7333" y="1767"/>
                                    <a:pt x="7400" y="1653"/>
                                  </a:cubicBezTo>
                                  <a:cubicBezTo>
                                    <a:pt x="7467" y="1539"/>
                                    <a:pt x="7533" y="1425"/>
                                    <a:pt x="7600" y="1316"/>
                                  </a:cubicBezTo>
                                  <a:cubicBezTo>
                                    <a:pt x="7667" y="1207"/>
                                    <a:pt x="7733" y="1100"/>
                                    <a:pt x="7800" y="1000"/>
                                  </a:cubicBezTo>
                                  <a:cubicBezTo>
                                    <a:pt x="7867" y="900"/>
                                    <a:pt x="7933" y="804"/>
                                    <a:pt x="8000" y="715"/>
                                  </a:cubicBezTo>
                                  <a:cubicBezTo>
                                    <a:pt x="8067" y="626"/>
                                    <a:pt x="8133" y="542"/>
                                    <a:pt x="8200" y="468"/>
                                  </a:cubicBezTo>
                                  <a:cubicBezTo>
                                    <a:pt x="8267" y="394"/>
                                    <a:pt x="8333" y="326"/>
                                    <a:pt x="8400" y="268"/>
                                  </a:cubicBezTo>
                                  <a:cubicBezTo>
                                    <a:pt x="8467" y="210"/>
                                    <a:pt x="8533" y="161"/>
                                    <a:pt x="8600" y="121"/>
                                  </a:cubicBezTo>
                                  <a:cubicBezTo>
                                    <a:pt x="8667" y="81"/>
                                    <a:pt x="8733" y="50"/>
                                    <a:pt x="8800" y="30"/>
                                  </a:cubicBezTo>
                                  <a:cubicBezTo>
                                    <a:pt x="8867" y="10"/>
                                    <a:pt x="8933" y="0"/>
                                    <a:pt x="9000" y="0"/>
                                  </a:cubicBezTo>
                                  <a:cubicBezTo>
                                    <a:pt x="9067" y="0"/>
                                    <a:pt x="9133" y="10"/>
                                    <a:pt x="9200" y="30"/>
                                  </a:cubicBezTo>
                                  <a:cubicBezTo>
                                    <a:pt x="9267" y="50"/>
                                    <a:pt x="9333" y="80"/>
                                    <a:pt x="9400" y="120"/>
                                  </a:cubicBezTo>
                                  <a:cubicBezTo>
                                    <a:pt x="9467" y="160"/>
                                    <a:pt x="9533" y="210"/>
                                    <a:pt x="9600" y="268"/>
                                  </a:cubicBezTo>
                                  <a:cubicBezTo>
                                    <a:pt x="9667" y="326"/>
                                    <a:pt x="9733" y="394"/>
                                    <a:pt x="9800" y="468"/>
                                  </a:cubicBezTo>
                                  <a:cubicBezTo>
                                    <a:pt x="9867" y="542"/>
                                    <a:pt x="9933" y="625"/>
                                    <a:pt x="10000" y="714"/>
                                  </a:cubicBezTo>
                                  <a:cubicBezTo>
                                    <a:pt x="10067" y="803"/>
                                    <a:pt x="10133" y="900"/>
                                    <a:pt x="10200" y="1000"/>
                                  </a:cubicBezTo>
                                  <a:cubicBezTo>
                                    <a:pt x="10267" y="1100"/>
                                    <a:pt x="10333" y="1206"/>
                                    <a:pt x="10400" y="1315"/>
                                  </a:cubicBezTo>
                                  <a:cubicBezTo>
                                    <a:pt x="10467" y="1424"/>
                                    <a:pt x="10533" y="1538"/>
                                    <a:pt x="10600" y="1652"/>
                                  </a:cubicBezTo>
                                  <a:cubicBezTo>
                                    <a:pt x="10667" y="1766"/>
                                    <a:pt x="10767" y="1941"/>
                                    <a:pt x="10800" y="1999"/>
                                  </a:cubicBezTo>
                                  <a:cubicBezTo>
                                    <a:pt x="10833" y="2057"/>
                                    <a:pt x="10816" y="2028"/>
                                    <a:pt x="10800" y="199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435097" name="Line 13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2" y="4091"/>
                              <a:ext cx="0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8788000" name="Line 13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4" y="4094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0435226" name="Line 13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4" y="4727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44823802" name="Text Box 13418"/>
                        <wps:cNvSpPr txBox="1">
                          <a:spLocks noChangeArrowheads="1"/>
                        </wps:cNvSpPr>
                        <wps:spPr bwMode="auto">
                          <a:xfrm>
                            <a:off x="3904" y="467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DB042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 w:rsidRPr="006F5674"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31935078" name="Text Box 13419"/>
                        <wps:cNvSpPr txBox="1">
                          <a:spLocks noChangeArrowheads="1"/>
                        </wps:cNvSpPr>
                        <wps:spPr bwMode="auto">
                          <a:xfrm>
                            <a:off x="4574" y="467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3FA78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9706288" name="Text Box 13420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4667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D89D7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8915642" name="Text Box 13421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4631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CFC1B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78842915" name="Text Box 13422"/>
                        <wps:cNvSpPr txBox="1">
                          <a:spLocks noChangeArrowheads="1"/>
                        </wps:cNvSpPr>
                        <wps:spPr bwMode="auto">
                          <a:xfrm>
                            <a:off x="7558" y="4643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7E551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7660139" name="Text Box 13423"/>
                        <wps:cNvSpPr txBox="1">
                          <a:spLocks noChangeArrowheads="1"/>
                        </wps:cNvSpPr>
                        <wps:spPr bwMode="auto">
                          <a:xfrm>
                            <a:off x="8092" y="4643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C9E9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57895548" name="Oval 13424"/>
                        <wps:cNvSpPr>
                          <a:spLocks noChangeArrowheads="1"/>
                        </wps:cNvSpPr>
                        <wps:spPr bwMode="auto">
                          <a:xfrm>
                            <a:off x="3498" y="4340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548192" name="Oval 13425"/>
                        <wps:cNvSpPr>
                          <a:spLocks noChangeArrowheads="1"/>
                        </wps:cNvSpPr>
                        <wps:spPr bwMode="auto">
                          <a:xfrm>
                            <a:off x="3972" y="4672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1475" name="Text Box 13426"/>
                        <wps:cNvSpPr txBox="1">
                          <a:spLocks noChangeArrowheads="1"/>
                        </wps:cNvSpPr>
                        <wps:spPr bwMode="auto">
                          <a:xfrm>
                            <a:off x="3522" y="434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42C71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6F5674"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57302964" name="Text Box 13427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4379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7C7B9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6F5674"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4932482" name="Text Box 13428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5402"/>
                            <a:ext cx="75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26D79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4798394" name="Text Box 13429"/>
                        <wps:cNvSpPr txBox="1">
                          <a:spLocks noChangeArrowheads="1"/>
                        </wps:cNvSpPr>
                        <wps:spPr bwMode="auto">
                          <a:xfrm>
                            <a:off x="7104" y="5318"/>
                            <a:ext cx="75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51308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F97E33" id="Group 13379" o:spid="_x0000_s1390" href="http://blog.sina.com.cn/hfwq" style="width:289.5pt;height:104.5pt;mso-position-horizontal-relative:char;mso-position-vertical-relative:line" coordorigin="3088,3624" coordsize="5790,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" o:button="t">
                <v:group id="Group 13380" o:spid="_x0000_s1391" style="position:absolute;left:3088;top:3653;width:2782;height:1940" coordorigin="3088,3653" coordsize="2782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">
                  <v:line id="Line 13381" o:spid="_x0000_s1392" href="http://blog.sina.com.cn/hfwq" style="position:absolute;visibility:visible;mso-wrap-style:square" from="3406,4709" to="570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" o:button="t">
                    <v:stroke endarrow="block" endarrowwidth="narrow"/>
                  </v:line>
                  <v:line id="Line 13382" o:spid="_x0000_s1393" style="position:absolute;flip:y;visibility:visible;mso-wrap-style:square" from="3406,3721" to="3407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">
                    <v:stroke endarrow="block" endarrowwidth="narrow"/>
                  </v:line>
                  <v:group id="Group 13383" o:spid="_x0000_s1394" style="position:absolute;left:3404;top:4632;width:1800;height:74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">
                    <v:line id="Line 13384" o:spid="_x0000_s1395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"/>
                    <v:line id="Line 13385" o:spid="_x0000_s1396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"/>
                    <v:line id="Line 13386" o:spid="_x0000_s1397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"/>
                    <v:line id="Line 13387" o:spid="_x0000_s1398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"/>
                  </v:group>
                  <v:shape id="Text Box 13388" o:spid="_x0000_s1399" type="#_x0000_t202" style="position:absolute;left:5518;top:4688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" filled="f" stroked="f">
                    <v:textbox inset="0,0,0,0">
                      <w:txbxContent>
                        <w:p w14:paraId="6CAFCFED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x/m</w:t>
                          </w:r>
                        </w:p>
                      </w:txbxContent>
                    </v:textbox>
                  </v:shape>
                  <v:shape id="Text Box 13389" o:spid="_x0000_s1400" type="#_x0000_t202" style="position:absolute;left:3372;top:36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" filled="f" stroked="f">
                    <v:textbox inset="0,0,0,0">
                      <w:txbxContent>
                        <w:p w14:paraId="40190EB8" w14:textId="77777777" w:rsidR="007D65B9" w:rsidRDefault="007D65B9" w:rsidP="0056009F">
                          <w:pPr>
                            <w:ind w:firstLineChars="50" w:firstLine="105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y/</w:t>
                          </w:r>
                          <w:r w:rsidRPr="00BD0FD2">
                            <w:rPr>
                              <w:rFonts w:hint="eastAsia"/>
                            </w:rPr>
                            <w:t>cm</w:t>
                          </w:r>
                        </w:p>
                      </w:txbxContent>
                    </v:textbox>
                  </v:shape>
                  <v:line id="Line 13390" o:spid="_x0000_s1401" style="position:absolute;visibility:visible;mso-wrap-style:square" from="3428,4096" to="4898,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">
                    <v:stroke dashstyle="dash"/>
                  </v:line>
                  <v:line id="Line 13391" o:spid="_x0000_s1402" style="position:absolute;visibility:visible;mso-wrap-style:square" from="3420,5320" to="4290,5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">
                    <v:stroke dashstyle="dash"/>
                  </v:line>
                  <v:shape id="Text Box 13392" o:spid="_x0000_s1403" type="#_x0000_t202" style="position:absolute;left:3200;top:4574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" filled="f" stroked="f">
                    <v:textbox inset="0,0,0,0">
                      <w:txbxContent>
                        <w:p w14:paraId="3F2AD660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3393" o:spid="_x0000_s1404" type="#_x0000_t202" style="position:absolute;left:3132;top:3938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" filled="f" stroked="f">
                    <v:textbox inset="0,0,0,0">
                      <w:txbxContent>
                        <w:p w14:paraId="5F7B8856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3394" o:spid="_x0000_s1405" type="#_x0000_t202" style="position:absolute;left:3088;top:51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" filled="f" stroked="f">
                    <v:textbox inset="0,0,0,0">
                      <w:txbxContent>
                        <w:p w14:paraId="694D8341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-10</w:t>
                          </w:r>
                        </w:p>
                      </w:txbxContent>
                    </v:textbox>
                  </v:shape>
                  <v:shape id="Freeform 13395" o:spid="_x0000_s1406" href="http://blog.sina.com.cn/hfwq" style="position:absolute;left:3416;top:4088;width:1776;height:1233;visibility:visible;mso-wrap-style:square;v-text-anchor:top" coordsize="108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    <v:fill o:detectmouseclick="t"/>
                    <v:path arrowok="t" o:connecttype="custom" o:connectlocs="0,617;33,510;66,406;98,308;131,220;164,144;197,83;230,37;262,9;295,0;328,9;361,37;393,83;426,144;459,220;492,308;525,406;557,510;590,617;623,723;656,827;689,925;721,1013;754,1089;787,1150;820,1196;853,1224;885,1233;918,1224;951,1196;984,1150;1016,1089;1049,1013;1082,925;1115,827;1148,724;1180,617;1213,510;1246,406;1279,308;1312,220;1344,144;1377,83;1410,37;1443,9;1475,0;1508,9;1541,37;1574,83;1607,144;1639,220;1672,308;1705,405;1738,509;1771,616;1771,616" o:connectangles="0,0,0,0,0,0,0,0,0,0,0,0,0,0,0,0,0,0,0,0,0,0,0,0,0,0,0,0,0,0,0,0,0,0,0,0,0,0,0,0,0,0,0,0,0,0,0,0,0,0,0,0,0,0,0,0"/>
                  </v:shape>
                  <v:line id="Line 13396" o:spid="_x0000_s1407" style="position:absolute;visibility:visible;mso-wrap-style:square" from="3712,4091" to="3712,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">
                    <v:stroke dashstyle="dash"/>
                  </v:line>
                  <v:line id="Line 13397" o:spid="_x0000_s1408" style="position:absolute;visibility:visible;mso-wrap-style:square" from="4894,4094" to="4895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">
                    <v:stroke dashstyle="dash"/>
                  </v:line>
                  <v:line id="Line 13398" o:spid="_x0000_s1409" style="position:absolute;visibility:visible;mso-wrap-style:square" from="4304,4727" to="4305,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">
                    <v:stroke dashstyle="dash"/>
                  </v:line>
                </v:group>
                <v:group id="Group 13399" o:spid="_x0000_s1410" style="position:absolute;left:6096;top:3624;width:2782;height:1940" coordorigin="3088,3653" coordsize="2782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">
                  <v:line id="Line 13400" o:spid="_x0000_s1411" style="position:absolute;visibility:visible;mso-wrap-style:square" from="3406,4709" to="570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">
                    <v:stroke endarrow="block" endarrowwidth="narrow"/>
                  </v:line>
                  <v:line id="Line 13401" o:spid="_x0000_s1412" href="http://blog.sina.com.cn/hfwq" style="position:absolute;flip:y;visibility:visible;mso-wrap-style:square" from="3406,3721" to="3407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" o:button="t">
                    <v:stroke endarrow="block" endarrowwidth="narrow"/>
                  </v:line>
                  <v:group id="Group 13402" o:spid="_x0000_s1413" style="position:absolute;left:3404;top:4632;width:1800;height:74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">
                    <v:line id="Line 13403" o:spid="_x0000_s1414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"/>
                    <v:line id="Line 13404" o:spid="_x0000_s1415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"/>
                    <v:line id="Line 13405" o:spid="_x0000_s1416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"/>
                    <v:line id="Line 13406" o:spid="_x0000_s1417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"/>
                  </v:group>
                  <v:shape id="Text Box 13407" o:spid="_x0000_s1418" type="#_x0000_t202" style="position:absolute;left:5518;top:4688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" filled="f" stroked="f">
                    <v:textbox inset="0,0,0,0">
                      <w:txbxContent>
                        <w:p w14:paraId="75E794EA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t/s</w:t>
                          </w:r>
                        </w:p>
                      </w:txbxContent>
                    </v:textbox>
                  </v:shape>
                  <v:shape id="Text Box 13408" o:spid="_x0000_s1419" type="#_x0000_t202" style="position:absolute;left:3372;top:36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" filled="f" stroked="f">
                    <v:textbox inset="0,0,0,0">
                      <w:txbxContent>
                        <w:p w14:paraId="1575E6F3" w14:textId="77777777" w:rsidR="007D65B9" w:rsidRDefault="007D65B9" w:rsidP="0056009F">
                          <w:pPr>
                            <w:ind w:firstLineChars="50" w:firstLine="105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y/</w:t>
                          </w:r>
                          <w:r w:rsidRPr="00BD0FD2">
                            <w:rPr>
                              <w:rFonts w:hint="eastAsia"/>
                            </w:rPr>
                            <w:t>cm</w:t>
                          </w:r>
                        </w:p>
                      </w:txbxContent>
                    </v:textbox>
                  </v:shape>
                  <v:line id="Line 13409" o:spid="_x0000_s1420" style="position:absolute;visibility:visible;mso-wrap-style:square" from="3428,4096" to="4898,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">
                    <v:stroke dashstyle="dash"/>
                  </v:line>
                  <v:line id="Line 13410" o:spid="_x0000_s1421" style="position:absolute;visibility:visible;mso-wrap-style:square" from="3420,5320" to="4290,5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">
                    <v:stroke dashstyle="dash"/>
                  </v:line>
                  <v:shape id="Text Box 13411" o:spid="_x0000_s1422" type="#_x0000_t202" style="position:absolute;left:3200;top:4574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" filled="f" stroked="f">
                    <v:textbox inset="0,0,0,0">
                      <w:txbxContent>
                        <w:p w14:paraId="4746DEE9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3412" o:spid="_x0000_s1423" type="#_x0000_t202" style="position:absolute;left:3132;top:3938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" filled="f" stroked="f">
                    <v:textbox inset="0,0,0,0">
                      <w:txbxContent>
                        <w:p w14:paraId="7E1BBD35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3413" o:spid="_x0000_s1424" type="#_x0000_t202" style="position:absolute;left:3088;top:51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" filled="f" stroked="f">
                    <v:textbox inset="0,0,0,0">
                      <w:txbxContent>
                        <w:p w14:paraId="0B861239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-10</w:t>
                          </w:r>
                        </w:p>
                      </w:txbxContent>
                    </v:textbox>
                  </v:shape>
                  <v:shape id="Freeform 13414" o:spid="_x0000_s1425" href="http://blog.sina.com.cn/hfwq" style="position:absolute;left:3416;top:4088;width:1776;height:1233;visibility:visible;mso-wrap-style:square;v-text-anchor:top" coordsize="108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    <v:fill o:detectmouseclick="t"/>
                    <v:path arrowok="t" o:connecttype="custom" o:connectlocs="0,617;33,510;66,406;98,308;131,220;164,144;197,83;230,37;262,9;295,0;328,9;361,37;393,83;426,144;459,220;492,308;525,406;557,510;590,617;623,723;656,827;689,925;721,1013;754,1089;787,1150;820,1196;853,1224;885,1233;918,1224;951,1196;984,1150;1016,1089;1049,1013;1082,925;1115,827;1148,724;1180,617;1213,510;1246,406;1279,308;1312,220;1344,144;1377,83;1410,37;1443,9;1475,0;1508,9;1541,37;1574,83;1607,144;1639,220;1672,308;1705,405;1738,509;1771,616;1771,616" o:connectangles="0,0,0,0,0,0,0,0,0,0,0,0,0,0,0,0,0,0,0,0,0,0,0,0,0,0,0,0,0,0,0,0,0,0,0,0,0,0,0,0,0,0,0,0,0,0,0,0,0,0,0,0,0,0,0,0"/>
                  </v:shape>
                  <v:line id="Line 13415" o:spid="_x0000_s1426" style="position:absolute;visibility:visible;mso-wrap-style:square" from="3712,4091" to="3712,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">
                    <v:stroke dashstyle="dash"/>
                  </v:line>
                  <v:line id="Line 13416" o:spid="_x0000_s1427" style="position:absolute;visibility:visible;mso-wrap-style:square" from="4894,4094" to="4895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">
                    <v:stroke dashstyle="dash"/>
                  </v:line>
                  <v:line id="Line 13417" o:spid="_x0000_s1428" style="position:absolute;visibility:visible;mso-wrap-style:square" from="4304,4727" to="4305,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">
                    <v:stroke dashstyle="dash"/>
                  </v:line>
                </v:group>
                <v:shape id="Text Box 13418" o:spid="_x0000_s1429" type="#_x0000_t202" style="position:absolute;left:3904;top:467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" filled="f" stroked="f">
                  <v:textbox inset="0,0,0,0">
                    <w:txbxContent>
                      <w:p w14:paraId="0D8DB042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 w:rsidRPr="006F5674"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3419" o:spid="_x0000_s1430" type="#_x0000_t202" style="position:absolute;left:4574;top:467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" filled="f" stroked="f">
                  <v:textbox inset="0,0,0,0">
                    <w:txbxContent>
                      <w:p w14:paraId="5F13FA78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13420" o:spid="_x0000_s1431" type="#_x0000_t202" style="position:absolute;left:5090;top:4667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" filled="f" stroked="f">
                  <v:textbox inset="0,0,0,0">
                    <w:txbxContent>
                      <w:p w14:paraId="79CD89D7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  <v:shape id="Text Box 13421" o:spid="_x0000_s1432" type="#_x0000_t202" style="position:absolute;left:6786;top:4631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" filled="f" stroked="f">
                  <v:textbox inset="0,0,0,0">
                    <w:txbxContent>
                      <w:p w14:paraId="476CFC1B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xbxContent>
                  </v:textbox>
                </v:shape>
                <v:shape id="Text Box 13422" o:spid="_x0000_s1433" type="#_x0000_t202" style="position:absolute;left:7558;top:4643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" filled="f" stroked="f">
                  <v:textbox inset="0,0,0,0">
                    <w:txbxContent>
                      <w:p w14:paraId="0057E551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</w:t>
                        </w:r>
                      </w:p>
                    </w:txbxContent>
                  </v:textbox>
                </v:shape>
                <v:shape id="Text Box 13423" o:spid="_x0000_s1434" type="#_x0000_t202" style="position:absolute;left:8092;top:4643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" filled="f" stroked="f">
                  <v:textbox inset="0,0,0,0">
                    <w:txbxContent>
                      <w:p w14:paraId="287FC9E9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0.3</w:t>
                        </w:r>
                      </w:p>
                    </w:txbxContent>
                  </v:textbox>
                </v:shape>
                <v:oval id="Oval 13424" o:spid="_x0000_s1435" style="position:absolute;left:3498;top:4340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" fillcolor="black"/>
                <v:oval id="Oval 13425" o:spid="_x0000_s1436" style="position:absolute;left:3972;top:4672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" fillcolor="black"/>
                <v:shape id="Text Box 13426" o:spid="_x0000_s1437" type="#_x0000_t202" style="position:absolute;left:3522;top:434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" filled="f" stroked="f">
                  <v:textbox inset="0,0,0,0">
                    <w:txbxContent>
                      <w:p w14:paraId="2A742C71" w14:textId="77777777" w:rsidR="007D65B9" w:rsidRPr="006F5674" w:rsidRDefault="007D65B9" w:rsidP="0056009F">
                        <w:pPr>
                          <w:rPr>
                            <w:rFonts w:hint="eastAsia"/>
                            <w:i/>
                          </w:rPr>
                        </w:pPr>
                        <w:r w:rsidRPr="006F5674"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13427" o:spid="_x0000_s1438" type="#_x0000_t202" style="position:absolute;left:4032;top:4379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" filled="f" stroked="f">
                  <v:textbox inset="0,0,0,0">
                    <w:txbxContent>
                      <w:p w14:paraId="4997C7B9" w14:textId="77777777" w:rsidR="007D65B9" w:rsidRPr="006F5674" w:rsidRDefault="007D65B9" w:rsidP="0056009F">
                        <w:pPr>
                          <w:rPr>
                            <w:rFonts w:hint="eastAsia"/>
                            <w:i/>
                          </w:rPr>
                        </w:pPr>
                        <w:r w:rsidRPr="006F5674"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Text Box 13428" o:spid="_x0000_s1439" type="#_x0000_t202" style="position:absolute;left:4104;top:5402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" filled="f" stroked="f">
                  <v:textbox inset="0,0,0,0">
                    <w:txbxContent>
                      <w:p w14:paraId="4CE26D79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Text Box 13429" o:spid="_x0000_s1440" type="#_x0000_t202" style="position:absolute;left:7104;top:5318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" filled="f" stroked="f">
                  <v:textbox inset="0,0,0,0">
                    <w:txbxContent>
                      <w:p w14:paraId="68F51308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DF985F" w14:textId="77777777" w:rsidR="007845F4" w:rsidRPr="007845F4" w:rsidRDefault="007845F4" w:rsidP="0056009F">
      <w:pPr>
        <w:snapToGrid w:val="0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 w:rsidRPr="007845F4">
        <w:rPr>
          <w:rFonts w:hint="eastAsia"/>
          <w:szCs w:val="21"/>
        </w:rPr>
        <w:t>t</w:t>
      </w:r>
      <w:r>
        <w:rPr>
          <w:rFonts w:hint="eastAsia"/>
          <w:szCs w:val="21"/>
        </w:rPr>
        <w:t>=0.</w:t>
      </w:r>
      <w:r w:rsidRPr="007845F4">
        <w:rPr>
          <w:rFonts w:hint="eastAsia"/>
          <w:szCs w:val="21"/>
        </w:rPr>
        <w:t>10s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Q</w:t>
      </w:r>
      <w:r w:rsidRPr="007845F4">
        <w:rPr>
          <w:rFonts w:hint="eastAsia"/>
          <w:szCs w:val="21"/>
        </w:rPr>
        <w:t>向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轴正方向运动</w:t>
      </w:r>
    </w:p>
    <w:p w14:paraId="0CE552B3" w14:textId="77777777"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</w:t>
      </w:r>
      <w:r>
        <w:rPr>
          <w:rFonts w:hint="eastAsia"/>
          <w:szCs w:val="21"/>
        </w:rPr>
        <w:t>.</w:t>
      </w:r>
      <w:r w:rsidRPr="007845F4">
        <w:rPr>
          <w:rFonts w:hint="eastAsia"/>
          <w:szCs w:val="21"/>
        </w:rPr>
        <w:t>25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P</w:t>
      </w:r>
      <w:r w:rsidRPr="007845F4">
        <w:rPr>
          <w:rFonts w:hint="eastAsia"/>
          <w:szCs w:val="21"/>
        </w:rPr>
        <w:t>的加速度方向与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轴正方向相问</w:t>
      </w:r>
    </w:p>
    <w:p w14:paraId="54A25CDE" w14:textId="77777777"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从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0. 10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到</w:t>
      </w:r>
      <w:r w:rsidRPr="007845F4">
        <w:rPr>
          <w:rFonts w:hint="eastAsia"/>
          <w:szCs w:val="21"/>
        </w:rPr>
        <w:t xml:space="preserve">t </w:t>
      </w:r>
      <w:r>
        <w:rPr>
          <w:rFonts w:hint="eastAsia"/>
          <w:szCs w:val="21"/>
        </w:rPr>
        <w:t>=</w:t>
      </w:r>
      <w:r w:rsidRPr="007845F4">
        <w:rPr>
          <w:rFonts w:hint="eastAsia"/>
          <w:szCs w:val="21"/>
        </w:rPr>
        <w:t>0. 25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该波</w:t>
      </w:r>
      <w:r>
        <w:rPr>
          <w:rFonts w:hint="eastAsia"/>
          <w:szCs w:val="21"/>
        </w:rPr>
        <w:t>沿</w:t>
      </w:r>
      <w:r w:rsidRPr="007845F4">
        <w:rPr>
          <w:rFonts w:hint="eastAsia"/>
          <w:i/>
          <w:szCs w:val="21"/>
        </w:rPr>
        <w:t>x</w:t>
      </w:r>
      <w:r w:rsidRPr="007845F4">
        <w:rPr>
          <w:rFonts w:hint="eastAsia"/>
          <w:szCs w:val="21"/>
        </w:rPr>
        <w:t>轴负方向</w:t>
      </w:r>
      <w:r>
        <w:rPr>
          <w:rFonts w:hint="eastAsia"/>
          <w:szCs w:val="21"/>
        </w:rPr>
        <w:t>传播了</w:t>
      </w:r>
      <w:smartTag w:uri="urn:schemas-microsoft-com:office:smarttags" w:element="chmetcnv">
        <w:smartTagPr>
          <w:attr w:name="UnitName" w:val="m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6</w:t>
        </w:r>
        <w:r w:rsidRPr="007845F4">
          <w:rPr>
            <w:rFonts w:hint="eastAsia"/>
            <w:szCs w:val="21"/>
          </w:rPr>
          <w:t>m</w:t>
        </w:r>
      </w:smartTag>
    </w:p>
    <w:p w14:paraId="73D18132" w14:textId="77777777" w:rsidR="007845F4" w:rsidRPr="00E50408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</w:t>
      </w:r>
      <w:r w:rsidR="00E50408" w:rsidRPr="007845F4">
        <w:rPr>
          <w:rFonts w:hint="eastAsia"/>
          <w:szCs w:val="21"/>
        </w:rPr>
        <w:t>从</w:t>
      </w:r>
      <w:r w:rsidR="00E50408">
        <w:rPr>
          <w:rFonts w:hint="eastAsia"/>
          <w:szCs w:val="21"/>
        </w:rPr>
        <w:t>t=</w:t>
      </w:r>
      <w:r w:rsidR="00E50408" w:rsidRPr="007845F4">
        <w:rPr>
          <w:rFonts w:hint="eastAsia"/>
          <w:szCs w:val="21"/>
        </w:rPr>
        <w:t>0. 10</w:t>
      </w:r>
      <w:r w:rsidR="00E50408">
        <w:rPr>
          <w:rFonts w:hint="eastAsia"/>
          <w:szCs w:val="21"/>
        </w:rPr>
        <w:t>s</w:t>
      </w:r>
      <w:r w:rsidR="00E50408" w:rsidRPr="007845F4">
        <w:rPr>
          <w:rFonts w:hint="eastAsia"/>
          <w:szCs w:val="21"/>
        </w:rPr>
        <w:t>到</w:t>
      </w:r>
      <w:r w:rsidR="00E50408" w:rsidRPr="007845F4">
        <w:rPr>
          <w:rFonts w:hint="eastAsia"/>
          <w:szCs w:val="21"/>
        </w:rPr>
        <w:t xml:space="preserve">t </w:t>
      </w:r>
      <w:r w:rsidR="00E50408">
        <w:rPr>
          <w:rFonts w:hint="eastAsia"/>
          <w:szCs w:val="21"/>
        </w:rPr>
        <w:t>=</w:t>
      </w:r>
      <w:r w:rsidR="00E50408" w:rsidRPr="007845F4">
        <w:rPr>
          <w:rFonts w:hint="eastAsia"/>
          <w:szCs w:val="21"/>
        </w:rPr>
        <w:t>0. 25</w:t>
      </w:r>
      <w:r w:rsidR="00E50408">
        <w:rPr>
          <w:rFonts w:hint="eastAsia"/>
          <w:szCs w:val="21"/>
        </w:rPr>
        <w:t>s</w:t>
      </w:r>
      <w:r w:rsidR="00E50408">
        <w:rPr>
          <w:rFonts w:hint="eastAsia"/>
          <w:szCs w:val="21"/>
        </w:rPr>
        <w:t>，</w:t>
      </w:r>
      <w:r w:rsidR="00E50408" w:rsidRPr="00E50408">
        <w:rPr>
          <w:rFonts w:hint="eastAsia"/>
          <w:szCs w:val="21"/>
        </w:rPr>
        <w:t>质点</w:t>
      </w:r>
      <w:r w:rsidR="00E50408" w:rsidRPr="00E50408">
        <w:rPr>
          <w:rFonts w:hint="eastAsia"/>
          <w:i/>
          <w:szCs w:val="21"/>
        </w:rPr>
        <w:t>P</w:t>
      </w:r>
      <w:r w:rsidR="00E50408" w:rsidRPr="00E50408">
        <w:rPr>
          <w:rFonts w:hint="eastAsia"/>
          <w:szCs w:val="21"/>
        </w:rPr>
        <w:t>通过的路程为</w:t>
      </w:r>
      <w:smartTag w:uri="urn:schemas-microsoft-com:office:smarttags" w:element="chmetcnv">
        <w:smartTagPr>
          <w:attr w:name="UnitName" w:val="c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="00E50408" w:rsidRPr="00E50408">
          <w:rPr>
            <w:rFonts w:hint="eastAsia"/>
            <w:szCs w:val="21"/>
          </w:rPr>
          <w:t>3</w:t>
        </w:r>
        <w:r w:rsidR="00E50408">
          <w:rPr>
            <w:rFonts w:hint="eastAsia"/>
            <w:szCs w:val="21"/>
          </w:rPr>
          <w:t>0</w:t>
        </w:r>
        <w:r w:rsidR="00E50408" w:rsidRPr="00E50408">
          <w:rPr>
            <w:rFonts w:hint="eastAsia"/>
            <w:szCs w:val="21"/>
          </w:rPr>
          <w:t>cm</w:t>
        </w:r>
      </w:smartTag>
    </w:p>
    <w:p w14:paraId="47563F1E" w14:textId="77777777" w:rsidR="007845F4" w:rsidRPr="008F3ECB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</w:t>
      </w:r>
      <w:r>
        <w:rPr>
          <w:rFonts w:hint="eastAsia"/>
          <w:szCs w:val="21"/>
        </w:rPr>
        <w:t>．</w:t>
      </w:r>
      <w:r w:rsidR="008F3ECB" w:rsidRPr="008F3ECB">
        <w:rPr>
          <w:rFonts w:hint="eastAsia"/>
          <w:szCs w:val="21"/>
        </w:rPr>
        <w:t>质点</w:t>
      </w:r>
      <w:r w:rsidR="008F3ECB" w:rsidRPr="008F3ECB">
        <w:rPr>
          <w:rFonts w:hint="eastAsia"/>
          <w:szCs w:val="21"/>
        </w:rPr>
        <w:t>Q</w:t>
      </w:r>
      <w:r w:rsidR="008F3ECB">
        <w:rPr>
          <w:rFonts w:hint="eastAsia"/>
          <w:szCs w:val="21"/>
        </w:rPr>
        <w:t>简谐运动的表达式为</w:t>
      </w:r>
      <w:hyperlink r:id="rId283" w:history="1">
        <w:r w:rsidR="008F3ECB" w:rsidRPr="008F3ECB">
          <w:rPr>
            <w:position w:val="-10"/>
            <w:szCs w:val="21"/>
          </w:rPr>
          <w:object w:dxaOrig="1660" w:dyaOrig="320" w14:anchorId="4EFA2DCF">
            <v:shape id="_x0000_i1137" type="#_x0000_t75" style="width:82.95pt;height:15.95pt" o:ole="">
              <v:imagedata r:id="rId284" o:title=""/>
            </v:shape>
            <o:OLEObject Type="Embed" ProgID="Equation.DSMT4" ShapeID="_x0000_i1137" DrawAspect="Content" ObjectID="_1803411734" r:id="rId285"/>
          </w:object>
        </w:r>
      </w:hyperlink>
      <w:r w:rsidR="008F3ECB" w:rsidRPr="008F3ECB">
        <w:rPr>
          <w:rFonts w:hint="eastAsia"/>
          <w:szCs w:val="21"/>
        </w:rPr>
        <w:t>（国际单位侧）</w:t>
      </w:r>
    </w:p>
    <w:p w14:paraId="52C047BA" w14:textId="77777777" w:rsidR="00EB6EEB" w:rsidRDefault="00EB6EEB" w:rsidP="00EB6EEB">
      <w:pPr>
        <w:snapToGrid w:val="0"/>
        <w:jc w:val="center"/>
        <w:rPr>
          <w:rFonts w:hint="eastAsia"/>
          <w:color w:val="0000FF"/>
          <w:szCs w:val="21"/>
        </w:rPr>
      </w:pPr>
    </w:p>
    <w:p w14:paraId="358C7EA4" w14:textId="77777777" w:rsidR="00D54370" w:rsidRPr="009064E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【答案】</w:t>
      </w:r>
      <w:r w:rsidRPr="009064EB">
        <w:rPr>
          <w:rFonts w:hint="eastAsia"/>
          <w:color w:val="0000FF"/>
          <w:szCs w:val="21"/>
        </w:rPr>
        <w:t>BCE</w:t>
      </w:r>
    </w:p>
    <w:p w14:paraId="69E32BC6" w14:textId="77777777" w:rsidR="008F3EC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【解析】</w:t>
      </w:r>
      <w:r w:rsidR="009064EB" w:rsidRPr="009064EB">
        <w:rPr>
          <w:rFonts w:hint="eastAsia"/>
          <w:color w:val="0000FF"/>
          <w:szCs w:val="21"/>
        </w:rPr>
        <w:t>由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点的振动图线可知，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向</w:t>
      </w:r>
      <w:r w:rsidR="009064EB" w:rsidRP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轴负方向振动，</w:t>
      </w:r>
      <w:r w:rsidR="009064EB" w:rsidRPr="009064EB">
        <w:rPr>
          <w:rFonts w:hint="eastAsia"/>
          <w:color w:val="0000FF"/>
          <w:szCs w:val="21"/>
        </w:rPr>
        <w:t>A</w:t>
      </w:r>
      <w:r w:rsidR="009064EB" w:rsidRPr="009064EB">
        <w:rPr>
          <w:rFonts w:hint="eastAsia"/>
          <w:color w:val="0000FF"/>
          <w:szCs w:val="21"/>
        </w:rPr>
        <w:t>错误；由波的图像可知，波向左传播，波的周期为</w:t>
      </w:r>
      <w:r w:rsidR="009064EB" w:rsidRPr="009064EB">
        <w:rPr>
          <w:rFonts w:hint="eastAsia"/>
          <w:color w:val="0000FF"/>
          <w:szCs w:val="21"/>
        </w:rPr>
        <w:t>T =</w:t>
      </w:r>
      <w:r w:rsidR="009064EB">
        <w:rPr>
          <w:rFonts w:hint="eastAsia"/>
          <w:color w:val="0000FF"/>
          <w:szCs w:val="21"/>
        </w:rPr>
        <w:t>0.2s</w:t>
      </w:r>
      <w:r w:rsidR="009064EB" w:rsidRPr="009064EB">
        <w:rPr>
          <w:rFonts w:hint="eastAsia"/>
          <w:color w:val="0000FF"/>
          <w:szCs w:val="21"/>
        </w:rPr>
        <w:t>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</w:t>
      </w:r>
      <w:r w:rsidR="009064EB">
        <w:rPr>
          <w:rFonts w:hint="eastAsia"/>
          <w:color w:val="0000FF"/>
          <w:szCs w:val="21"/>
        </w:rPr>
        <w:t>质点</w:t>
      </w:r>
      <w:r w:rsid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向上振动，经过</w:t>
      </w:r>
      <w:r w:rsidR="009064EB">
        <w:rPr>
          <w:rFonts w:hint="eastAsia"/>
          <w:color w:val="0000FF"/>
          <w:szCs w:val="21"/>
        </w:rPr>
        <w:t>0.15s=3</w:t>
      </w:r>
      <w:r w:rsidR="009064EB" w:rsidRPr="009064EB">
        <w:rPr>
          <w:rFonts w:hint="eastAsia"/>
          <w:color w:val="0000FF"/>
          <w:szCs w:val="21"/>
        </w:rPr>
        <w:t>T</w:t>
      </w:r>
      <w:r w:rsidR="009064EB">
        <w:rPr>
          <w:rFonts w:hint="eastAsia"/>
          <w:color w:val="0000FF"/>
          <w:szCs w:val="21"/>
        </w:rPr>
        <w:t>/4</w:t>
      </w:r>
      <w:r w:rsidR="009064EB" w:rsidRPr="009064EB">
        <w:rPr>
          <w:rFonts w:hint="eastAsia"/>
          <w:color w:val="0000FF"/>
          <w:szCs w:val="21"/>
        </w:rPr>
        <w:t>时，即在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时，质点振动到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轴下方位置，且速度方向向上，加速度方向也沿</w:t>
      </w:r>
      <w:r w:rsid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轴正向，</w:t>
      </w:r>
      <w:r w:rsidR="009064EB" w:rsidRPr="009064EB">
        <w:rPr>
          <w:rFonts w:hint="eastAsia"/>
          <w:color w:val="0000FF"/>
          <w:szCs w:val="21"/>
        </w:rPr>
        <w:t>B</w:t>
      </w:r>
      <w:r w:rsidR="009064EB" w:rsidRPr="009064EB">
        <w:rPr>
          <w:rFonts w:hint="eastAsia"/>
          <w:color w:val="0000FF"/>
          <w:szCs w:val="21"/>
        </w:rPr>
        <w:t>正确；波速</w:t>
      </w:r>
      <w:hyperlink r:id="rId286" w:history="1">
        <w:r w:rsidR="009064EB" w:rsidRPr="009064EB">
          <w:rPr>
            <w:color w:val="0000FF"/>
            <w:position w:val="-24"/>
            <w:szCs w:val="21"/>
          </w:rPr>
          <w:object w:dxaOrig="2540" w:dyaOrig="620" w14:anchorId="6EBC4599">
            <v:shape id="_x0000_i1138" type="#_x0000_t75" style="width:127.1pt;height:31pt" o:ole="">
              <v:imagedata r:id="rId287" o:title=""/>
            </v:shape>
            <o:OLEObject Type="Embed" ProgID="Equation.DSMT4" ShapeID="_x0000_i1138" DrawAspect="Content" ObjectID="_1803411735" r:id="rId288"/>
          </w:object>
        </w:r>
      </w:hyperlink>
      <w:r w:rsidR="009064EB" w:rsidRPr="009064EB">
        <w:rPr>
          <w:rFonts w:hint="eastAsia"/>
          <w:color w:val="0000FF"/>
          <w:szCs w:val="21"/>
        </w:rPr>
        <w:t>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，该</w:t>
      </w:r>
      <w:r w:rsidR="009064EB">
        <w:rPr>
          <w:rFonts w:hint="eastAsia"/>
          <w:color w:val="0000FF"/>
          <w:szCs w:val="21"/>
        </w:rPr>
        <w:t>波沿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负方间传播的距离为：</w:t>
      </w:r>
      <w:r w:rsidR="009064EB" w:rsidRPr="009064EB">
        <w:rPr>
          <w:color w:val="0000FF"/>
          <w:position w:val="-6"/>
          <w:szCs w:val="21"/>
        </w:rPr>
        <w:object w:dxaOrig="2420" w:dyaOrig="279" w14:anchorId="5590798A">
          <v:shape id="_x0000_i1139" type="#_x0000_t75" style="width:121.15pt;height:14.1pt" o:ole="">
            <v:imagedata r:id="rId289" o:title=""/>
          </v:shape>
          <o:OLEObject Type="Embed" ProgID="Equation.DSMT4" ShapeID="_x0000_i1139" DrawAspect="Content" ObjectID="_1803411736" r:id="rId290"/>
        </w:object>
      </w:r>
      <w:r w:rsidR="009064EB" w:rsidRPr="009064EB">
        <w:rPr>
          <w:rFonts w:hint="eastAsia"/>
          <w:color w:val="0000FF"/>
          <w:szCs w:val="21"/>
        </w:rPr>
        <w:t>，</w:t>
      </w:r>
      <w:r w:rsidR="009064EB" w:rsidRPr="009064EB">
        <w:rPr>
          <w:rFonts w:hint="eastAsia"/>
          <w:color w:val="0000FF"/>
          <w:szCs w:val="21"/>
        </w:rPr>
        <w:t xml:space="preserve"> C </w:t>
      </w:r>
      <w:r w:rsidR="009064EB" w:rsidRPr="009064EB">
        <w:rPr>
          <w:rFonts w:hint="eastAsia"/>
          <w:color w:val="0000FF"/>
          <w:szCs w:val="21"/>
        </w:rPr>
        <w:t>正确；由于</w:t>
      </w:r>
      <w:r w:rsidR="009064EB" w:rsidRP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点不是在波峰或波谷或者平衡位置，故从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>
        <w:rPr>
          <w:rFonts w:hint="eastAsia"/>
          <w:color w:val="0000FF"/>
          <w:szCs w:val="21"/>
        </w:rPr>
        <w:t>t=0.25</w:t>
      </w:r>
      <w:r w:rsidR="009064EB" w:rsidRPr="009064EB">
        <w:rPr>
          <w:rFonts w:hint="eastAsia"/>
          <w:color w:val="0000FF"/>
          <w:szCs w:val="21"/>
        </w:rPr>
        <w:t>的</w:t>
      </w:r>
      <w:r w:rsidR="009064EB" w:rsidRPr="009064EB">
        <w:rPr>
          <w:rFonts w:hint="eastAsia"/>
          <w:color w:val="0000FF"/>
          <w:szCs w:val="21"/>
        </w:rPr>
        <w:t>3</w:t>
      </w:r>
      <w:r w:rsidR="00AD6EE1">
        <w:rPr>
          <w:rFonts w:hint="eastAsia"/>
          <w:color w:val="0000FF"/>
          <w:szCs w:val="21"/>
        </w:rPr>
        <w:t>/</w:t>
      </w:r>
      <w:r w:rsidR="009064EB" w:rsidRPr="009064EB">
        <w:rPr>
          <w:rFonts w:hint="eastAsia"/>
          <w:color w:val="0000FF"/>
          <w:szCs w:val="21"/>
        </w:rPr>
        <w:t>4</w:t>
      </w:r>
      <w:r w:rsidR="009064EB" w:rsidRPr="009064EB">
        <w:rPr>
          <w:rFonts w:hint="eastAsia"/>
          <w:color w:val="0000FF"/>
          <w:szCs w:val="21"/>
        </w:rPr>
        <w:t>周期内，通过的路程不等于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9064EB" w:rsidRPr="009064EB">
          <w:rPr>
            <w:rFonts w:hint="eastAsia"/>
            <w:color w:val="0000FF"/>
            <w:szCs w:val="21"/>
          </w:rPr>
          <w:t>3A</w:t>
        </w:r>
      </w:smartTag>
      <w:r w:rsidR="009064EB" w:rsidRPr="009064EB">
        <w:rPr>
          <w:rFonts w:hint="eastAsia"/>
          <w:color w:val="0000FF"/>
          <w:szCs w:val="21"/>
        </w:rPr>
        <w:t xml:space="preserve"> = </w:t>
      </w:r>
      <w:smartTag w:uri="urn:schemas-microsoft-com:office:smarttags" w:element="chmetcnv">
        <w:smartTagPr>
          <w:attr w:name="UnitName" w:val="cm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="009064EB" w:rsidRPr="009064EB">
          <w:rPr>
            <w:rFonts w:hint="eastAsia"/>
            <w:color w:val="0000FF"/>
            <w:szCs w:val="21"/>
          </w:rPr>
          <w:t>3</w:t>
        </w:r>
        <w:r w:rsidR="00AD6EE1">
          <w:rPr>
            <w:rFonts w:hint="eastAsia"/>
            <w:color w:val="0000FF"/>
            <w:szCs w:val="21"/>
          </w:rPr>
          <w:t>0cm</w:t>
        </w:r>
      </w:smartTag>
      <w:r w:rsidR="009064EB" w:rsidRPr="009064EB">
        <w:rPr>
          <w:rFonts w:hint="eastAsia"/>
          <w:color w:val="0000FF"/>
          <w:szCs w:val="21"/>
        </w:rPr>
        <w:t>，选项</w:t>
      </w:r>
      <w:r w:rsidR="00AD6EE1">
        <w:rPr>
          <w:rFonts w:hint="eastAsia"/>
          <w:color w:val="0000FF"/>
          <w:szCs w:val="21"/>
        </w:rPr>
        <w:t>D</w:t>
      </w:r>
      <w:r w:rsidR="009064EB" w:rsidRPr="009064EB">
        <w:rPr>
          <w:rFonts w:hint="eastAsia"/>
          <w:color w:val="0000FF"/>
          <w:szCs w:val="21"/>
        </w:rPr>
        <w:t>错误</w:t>
      </w:r>
      <w:r w:rsidR="00AD6EE1">
        <w:rPr>
          <w:rFonts w:hint="eastAsia"/>
          <w:color w:val="0000FF"/>
          <w:szCs w:val="21"/>
        </w:rPr>
        <w:t>；</w:t>
      </w:r>
      <w:r w:rsidR="009064EB" w:rsidRPr="009064EB">
        <w:rPr>
          <w:rFonts w:hint="eastAsia"/>
          <w:color w:val="0000FF"/>
          <w:szCs w:val="21"/>
        </w:rPr>
        <w:t>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做简谐振动的表达式为：</w:t>
      </w:r>
      <w:hyperlink r:id="rId291" w:history="1">
        <w:r w:rsidR="00AD6EE1" w:rsidRPr="00AD6EE1">
          <w:rPr>
            <w:position w:val="-24"/>
            <w:szCs w:val="21"/>
          </w:rPr>
          <w:object w:dxaOrig="2920" w:dyaOrig="620" w14:anchorId="22938A29">
            <v:shape id="_x0000_i1140" type="#_x0000_t75" style="width:145.9pt;height:31pt" o:ole="">
              <v:imagedata r:id="rId292" o:title=""/>
            </v:shape>
            <o:OLEObject Type="Embed" ProgID="Equation.DSMT4" ShapeID="_x0000_i1140" DrawAspect="Content" ObjectID="_1803411737" r:id="rId293"/>
          </w:object>
        </w:r>
      </w:hyperlink>
      <w:r w:rsidR="009064EB" w:rsidRPr="009064EB">
        <w:rPr>
          <w:rFonts w:hint="eastAsia"/>
          <w:color w:val="0000FF"/>
          <w:szCs w:val="21"/>
        </w:rPr>
        <w:t>（国际单位），选项</w:t>
      </w:r>
      <w:r w:rsidR="00AD6EE1">
        <w:rPr>
          <w:rFonts w:hint="eastAsia"/>
          <w:color w:val="0000FF"/>
          <w:szCs w:val="21"/>
        </w:rPr>
        <w:t>E</w:t>
      </w:r>
      <w:r w:rsidR="009064EB" w:rsidRPr="009064EB">
        <w:rPr>
          <w:rFonts w:hint="eastAsia"/>
          <w:color w:val="0000FF"/>
          <w:szCs w:val="21"/>
        </w:rPr>
        <w:t>正确</w:t>
      </w:r>
      <w:r w:rsidR="00AD6EE1">
        <w:rPr>
          <w:rFonts w:hint="eastAsia"/>
          <w:color w:val="0000FF"/>
          <w:szCs w:val="21"/>
        </w:rPr>
        <w:t>。</w:t>
      </w:r>
    </w:p>
    <w:p w14:paraId="4B132EBC" w14:textId="77777777" w:rsidR="001128BC" w:rsidRPr="001128BC" w:rsidRDefault="001128BC" w:rsidP="000F735E">
      <w:pPr>
        <w:snapToGrid w:val="0"/>
        <w:ind w:leftChars="200" w:left="420"/>
        <w:rPr>
          <w:szCs w:val="21"/>
        </w:rPr>
      </w:pPr>
      <w:r w:rsidRPr="001128BC">
        <w:rPr>
          <w:rFonts w:hint="eastAsia"/>
          <w:szCs w:val="21"/>
        </w:rPr>
        <w:t>(2) ( 10</w:t>
      </w:r>
      <w:r w:rsidRPr="001128BC">
        <w:rPr>
          <w:rFonts w:hint="eastAsia"/>
          <w:szCs w:val="21"/>
        </w:rPr>
        <w:t>分）一厚度为</w:t>
      </w:r>
      <w:r w:rsidRPr="000F735E">
        <w:rPr>
          <w:rFonts w:hint="eastAsia"/>
          <w:i/>
          <w:szCs w:val="21"/>
        </w:rPr>
        <w:t>h</w:t>
      </w:r>
      <w:r w:rsidRPr="001128BC">
        <w:rPr>
          <w:rFonts w:hint="eastAsia"/>
          <w:szCs w:val="21"/>
        </w:rPr>
        <w:t>的大平板玻瑞水平</w:t>
      </w:r>
      <w:r w:rsidR="000F735E">
        <w:rPr>
          <w:rFonts w:hint="eastAsia"/>
          <w:szCs w:val="21"/>
        </w:rPr>
        <w:t>放置，</w:t>
      </w:r>
      <w:r w:rsidRPr="001128BC">
        <w:rPr>
          <w:rFonts w:hint="eastAsia"/>
          <w:szCs w:val="21"/>
        </w:rPr>
        <w:t>共</w:t>
      </w:r>
      <w:r w:rsidR="000F735E">
        <w:rPr>
          <w:rFonts w:hint="eastAsia"/>
          <w:szCs w:val="21"/>
        </w:rPr>
        <w:t>下表面</w:t>
      </w:r>
      <w:r w:rsidRPr="001128BC">
        <w:rPr>
          <w:rFonts w:hint="eastAsia"/>
          <w:szCs w:val="21"/>
        </w:rPr>
        <w:t>贴有</w:t>
      </w:r>
      <w:r w:rsidR="000F735E">
        <w:rPr>
          <w:rFonts w:hint="eastAsia"/>
          <w:szCs w:val="21"/>
        </w:rPr>
        <w:t>一</w:t>
      </w:r>
      <w:r w:rsidRPr="001128BC">
        <w:rPr>
          <w:rFonts w:hint="eastAsia"/>
          <w:szCs w:val="21"/>
        </w:rPr>
        <w:t>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形发光面。在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板</w:t>
      </w:r>
      <w:r w:rsidR="000F735E">
        <w:rPr>
          <w:rFonts w:hint="eastAsia"/>
          <w:szCs w:val="21"/>
        </w:rPr>
        <w:t>上表面放置</w:t>
      </w:r>
      <w:r w:rsidRPr="001128BC">
        <w:rPr>
          <w:rFonts w:hint="eastAsia"/>
          <w:szCs w:val="21"/>
        </w:rPr>
        <w:t>一半径为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的圆</w:t>
      </w:r>
      <w:r w:rsidR="000F735E">
        <w:rPr>
          <w:rFonts w:hint="eastAsia"/>
          <w:szCs w:val="21"/>
        </w:rPr>
        <w:t>纸</w:t>
      </w:r>
      <w:r w:rsidRPr="001128BC">
        <w:rPr>
          <w:rFonts w:hint="eastAsia"/>
          <w:szCs w:val="21"/>
        </w:rPr>
        <w:t>片，圆纸片与圆形发光面的中心在</w:t>
      </w:r>
      <w:r w:rsidR="000F735E">
        <w:rPr>
          <w:rFonts w:hint="eastAsia"/>
          <w:szCs w:val="21"/>
        </w:rPr>
        <w:t>同</w:t>
      </w:r>
      <w:r w:rsidRPr="001128BC">
        <w:rPr>
          <w:rFonts w:hint="eastAsia"/>
          <w:szCs w:val="21"/>
        </w:rPr>
        <w:t>一</w:t>
      </w:r>
      <w:r w:rsidR="000F735E">
        <w:rPr>
          <w:rFonts w:hint="eastAsia"/>
          <w:szCs w:val="21"/>
        </w:rPr>
        <w:t>竖直</w:t>
      </w:r>
      <w:r w:rsidRPr="001128BC">
        <w:rPr>
          <w:rFonts w:hint="eastAsia"/>
          <w:szCs w:val="21"/>
        </w:rPr>
        <w:t>钱上。已知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纸片恰好能完全遮档住从圆形发光面发出的光线（不考虑反射</w:t>
      </w:r>
      <w:r w:rsidR="000F735E">
        <w:rPr>
          <w:rFonts w:hint="eastAsia"/>
          <w:szCs w:val="21"/>
        </w:rPr>
        <w:t>）</w:t>
      </w:r>
      <w:r w:rsidRPr="001128BC">
        <w:rPr>
          <w:rFonts w:hint="eastAsia"/>
          <w:szCs w:val="21"/>
        </w:rPr>
        <w:t>，求平板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的折射</w:t>
      </w:r>
      <w:r w:rsidR="000F735E">
        <w:rPr>
          <w:rFonts w:hint="eastAsia"/>
          <w:szCs w:val="21"/>
        </w:rPr>
        <w:t>率</w:t>
      </w:r>
      <w:r w:rsidRPr="001128BC">
        <w:rPr>
          <w:rFonts w:hint="eastAsia"/>
          <w:szCs w:val="21"/>
        </w:rPr>
        <w:t>。</w:t>
      </w:r>
    </w:p>
    <w:p w14:paraId="39F4BA0A" w14:textId="77777777" w:rsidR="00D54370" w:rsidRPr="000F735E" w:rsidRDefault="000F735E" w:rsidP="00F95764">
      <w:pPr>
        <w:snapToGrid w:val="0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【答案】</w:t>
      </w:r>
      <w:hyperlink r:id="rId294" w:history="1">
        <w:r w:rsidR="00D43143" w:rsidRPr="00E94920">
          <w:rPr>
            <w:color w:val="0000FF"/>
            <w:position w:val="-26"/>
            <w:szCs w:val="21"/>
          </w:rPr>
          <w:object w:dxaOrig="1320" w:dyaOrig="700" w14:anchorId="1128175F">
            <v:shape id="_x0000_i1141" type="#_x0000_t75" style="width:66.05pt;height:35.05pt" o:ole="">
              <v:imagedata r:id="rId295" o:title=""/>
            </v:shape>
            <o:OLEObject Type="Embed" ProgID="Equation.DSMT4" ShapeID="_x0000_i1141" DrawAspect="Content" ObjectID="_1803411738" r:id="rId296"/>
          </w:object>
        </w:r>
      </w:hyperlink>
    </w:p>
    <w:p w14:paraId="7C91E001" w14:textId="6E73C5E5" w:rsidR="000F735E" w:rsidRDefault="001A76C2" w:rsidP="001D272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noProof/>
          <w:color w:val="0000FF"/>
          <w:szCs w:val="21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46B5D64" wp14:editId="111BB176">
                <wp:simplePos x="0" y="0"/>
                <wp:positionH relativeFrom="column">
                  <wp:posOffset>4800600</wp:posOffset>
                </wp:positionH>
                <wp:positionV relativeFrom="paragraph">
                  <wp:posOffset>229235</wp:posOffset>
                </wp:positionV>
                <wp:extent cx="1295400" cy="1129665"/>
                <wp:effectExtent l="15240" t="12065" r="3810" b="1270"/>
                <wp:wrapNone/>
                <wp:docPr id="2057582087" name="Group 13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1129665"/>
                          <a:chOff x="6464" y="3299"/>
                          <a:chExt cx="2040" cy="1779"/>
                        </a:xfrm>
                      </wpg:grpSpPr>
                      <wps:wsp>
                        <wps:cNvPr id="1409256859" name="Text Box 13431"/>
                        <wps:cNvSpPr txBox="1">
                          <a:spLocks noChangeArrowheads="1"/>
                        </wps:cNvSpPr>
                        <wps:spPr bwMode="auto">
                          <a:xfrm>
                            <a:off x="8152" y="4169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A41F3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21431454" name="Line 13432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6464" y="3905"/>
                            <a:ext cx="19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091985" name="Line 13433"/>
                        <wps:cNvCnPr>
                          <a:cxnSpLocks noChangeShapeType="1"/>
                        </wps:cNvCnPr>
                        <wps:spPr bwMode="auto">
                          <a:xfrm>
                            <a:off x="6486" y="4709"/>
                            <a:ext cx="1996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406739" name="Line 13434"/>
                        <wps:cNvCnPr>
                          <a:cxnSpLocks noChangeShapeType="1"/>
                        </wps:cNvCnPr>
                        <wps:spPr bwMode="auto">
                          <a:xfrm>
                            <a:off x="6772" y="3356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958637" name="Line 13435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6788" y="3911"/>
                            <a:ext cx="546" cy="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519600" name="Line 13436"/>
                        <wps:cNvCnPr>
                          <a:cxnSpLocks noChangeShapeType="1"/>
                        </wps:cNvCnPr>
                        <wps:spPr bwMode="auto">
                          <a:xfrm flipH="1">
                            <a:off x="7320" y="3677"/>
                            <a:ext cx="8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9949562" name="Line 13437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7582" y="3299"/>
                            <a:ext cx="1" cy="1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804694" name="Line 134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328" y="4706"/>
                            <a:ext cx="496" cy="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421789" name="Line 134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6" y="4706"/>
                            <a:ext cx="6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328265" name="Line 13440">
                          <a:hlinkClick r:id="rId181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7320" y="3500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710509" name="Line 13441"/>
                        <wps:cNvCnPr>
                          <a:cxnSpLocks noChangeShapeType="1"/>
                        </wps:cNvCnPr>
                        <wps:spPr bwMode="auto">
                          <a:xfrm>
                            <a:off x="7080" y="4904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058025" name="Line 13442"/>
                        <wps:cNvCnPr>
                          <a:cxnSpLocks noChangeShapeType="1"/>
                        </wps:cNvCnPr>
                        <wps:spPr bwMode="auto">
                          <a:xfrm>
                            <a:off x="7148" y="3710"/>
                            <a:ext cx="186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462777" name="Line 13443">
                          <a:hlinkClick r:id="rId181"/>
                        </wps:cNvPr>
                        <wps:cNvCnPr>
                          <a:cxnSpLocks noChangeShapeType="1"/>
                        </wps:cNvCnPr>
                        <wps:spPr bwMode="auto">
                          <a:xfrm flipH="1">
                            <a:off x="6764" y="3506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182155" name="Line 134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764" y="3710"/>
                            <a:ext cx="188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021046" name="Line 13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4" y="4901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573085" name="Line 1344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092" y="4587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1650210" name="Line 13447">
                          <a:hlinkClick r:id="rId181"/>
                        </wps:cNvPr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084" y="4041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494487" name="Text Box 13448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4634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8C901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30660266" name="Text Box 13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44" y="4643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91D4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91217315" name="Text Box 13450"/>
                        <wps:cNvSpPr txBox="1">
                          <a:spLocks noChangeArrowheads="1"/>
                        </wps:cNvSpPr>
                        <wps:spPr bwMode="auto">
                          <a:xfrm>
                            <a:off x="7582" y="4454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79EEC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09274143" name="Text Box 13451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4049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061B2" w14:textId="77777777" w:rsidR="007D65B9" w:rsidRPr="00A06FFB" w:rsidRDefault="007D65B9" w:rsidP="00E63BD6">
                              <w:r>
                                <w:rPr>
                                  <w:i/>
                                  <w:color w:val="0000FF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6371830" name="Arc 13452"/>
                        <wps:cNvSpPr>
                          <a:spLocks/>
                        </wps:cNvSpPr>
                        <wps:spPr bwMode="auto">
                          <a:xfrm flipV="1">
                            <a:off x="6780" y="4031"/>
                            <a:ext cx="68" cy="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179207" name="Line 134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42" y="4271"/>
                            <a:ext cx="46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112997" name="Text Box 13454"/>
                        <wps:cNvSpPr txBox="1">
                          <a:spLocks noChangeArrowheads="1"/>
                        </wps:cNvSpPr>
                        <wps:spPr bwMode="auto">
                          <a:xfrm>
                            <a:off x="7574" y="3647"/>
                            <a:ext cx="46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56538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i/>
                                  <w:color w:val="0000FF"/>
                                  <w:position w:val="-6"/>
                                </w:rPr>
                                <w:object w:dxaOrig="300" w:dyaOrig="279" w14:anchorId="1C4E0902">
                                  <v:shape id="_x0000_i1154" type="#_x0000_t75" style="width:15.05pt;height:14.1pt" o:ole="">
                                    <v:imagedata r:id="rId297" o:title=""/>
                                  </v:shape>
                                  <o:OLEObject Type="Embed" ProgID="Equation.DSMT4" ShapeID="_x0000_i1154" DrawAspect="Content" ObjectID="_1803411751" r:id="rId29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071729762" name="Text Box 13455"/>
                        <wps:cNvSpPr txBox="1">
                          <a:spLocks noChangeArrowheads="1"/>
                        </wps:cNvSpPr>
                        <wps:spPr bwMode="auto">
                          <a:xfrm>
                            <a:off x="6486" y="3623"/>
                            <a:ext cx="2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BBB3D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i/>
                                  <w:color w:val="0000FF"/>
                                  <w:position w:val="-4"/>
                                </w:rPr>
                                <w:object w:dxaOrig="279" w:dyaOrig="260" w14:anchorId="74F50EFE">
                                  <v:shape id="_x0000_i1155" type="#_x0000_t75" style="width:14.1pt;height:13.15pt" o:ole="">
                                    <v:imagedata r:id="rId299" o:title=""/>
                                  </v:shape>
                                  <o:OLEObject Type="Embed" ProgID="Equation.DSMT4" ShapeID="_x0000_i1155" DrawAspect="Content" ObjectID="_1803411752" r:id="rId30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8682902" name="Text Box 13456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4766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AD1D8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color w:val="0000FF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4728291" name="Text Box 13457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3569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81A86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3799843" name="Text Box 13458"/>
                        <wps:cNvSpPr txBox="1">
                          <a:spLocks noChangeArrowheads="1"/>
                        </wps:cNvSpPr>
                        <wps:spPr bwMode="auto">
                          <a:xfrm>
                            <a:off x="7086" y="3344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01743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B5D64" id="Group 13430" o:spid="_x0000_s1441" style="position:absolute;left:0;text-align:left;margin-left:378pt;margin-top:18.05pt;width:102pt;height:88.95pt;z-index:251659776;mso-position-horizontal-relative:text;mso-position-vertical-relative:text" coordorigin="6464,3299" coordsize="2040,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">
                <v:shape id="Text Box 13431" o:spid="_x0000_s1442" type="#_x0000_t202" style="position:absolute;left:8152;top:4169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" filled="f" stroked="f" strokecolor="blue">
                  <v:textbox inset="0,0,0,0">
                    <w:txbxContent>
                      <w:p w14:paraId="0B6A41F3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h</w:t>
                        </w:r>
                      </w:p>
                    </w:txbxContent>
                  </v:textbox>
                </v:shape>
                <v:line id="Line 13432" o:spid="_x0000_s1443" href="http://blog.sina.com.cn/hfwq" style="position:absolute;visibility:visible;mso-wrap-style:square" from="6464,3905" to="8436,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" o:button="t" strokecolor="blue" strokeweight="1pt"/>
                <v:line id="Line 13433" o:spid="_x0000_s1444" style="position:absolute;visibility:visible;mso-wrap-style:square" from="6486,4709" to="8482,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" strokecolor="blue" strokeweight="1pt"/>
                <v:line id="Line 13434" o:spid="_x0000_s1445" style="position:absolute;visibility:visible;mso-wrap-style:square" from="6772,3356" to="6772,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" strokecolor="blue">
                  <v:stroke dashstyle="dash"/>
                </v:line>
                <v:line id="Line 13435" o:spid="_x0000_s1446" href="http://blog.sina.com.cn/hfwq" style="position:absolute;visibility:visible;mso-wrap-style:square" from="6788,3911" to="7334,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" o:button="t" strokecolor="blue"/>
                <v:line id="Line 13436" o:spid="_x0000_s1447" style="position:absolute;flip:x;visibility:visible;mso-wrap-style:square" from="7320,3677" to="7328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" strokecolor="blue">
                  <v:stroke dashstyle="dash"/>
                </v:line>
                <v:line id="Line 13437" o:spid="_x0000_s1448" href="http://blog.sina.com.cn/hfwq" style="position:absolute;visibility:visible;mso-wrap-style:square" from="7582,3299" to="758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" o:button="t" strokecolor="blue">
                  <v:stroke dashstyle="dash"/>
                </v:line>
                <v:line id="Line 13438" o:spid="_x0000_s1449" style="position:absolute;flip:y;visibility:visible;mso-wrap-style:square" from="7328,4706" to="7824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" strokecolor="blue" strokeweight="2.25pt"/>
                <v:line id="Line 13439" o:spid="_x0000_s1450" style="position:absolute;flip:x;visibility:visible;mso-wrap-style:square" from="7816,4706" to="7822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" strokecolor="blue">
                  <v:stroke dashstyle="dash"/>
                </v:line>
                <v:line id="Line 13440" o:spid="_x0000_s1451" href="http://blog.sina.com.cn/hfwq" style="position:absolute;visibility:visible;mso-wrap-style:square" from="7320,3500" to="7574,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" o:button="t" strokecolor="blue">
                  <v:stroke endarrow="block" endarrowwidth="narrow"/>
                </v:line>
                <v:line id="Line 13441" o:spid="_x0000_s1452" style="position:absolute;visibility:visible;mso-wrap-style:square" from="7080,4904" to="7334,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" strokecolor="blue">
                  <v:stroke endarrow="block" endarrowwidth="narrow"/>
                </v:line>
                <v:line id="Line 13442" o:spid="_x0000_s1453" style="position:absolute;visibility:visible;mso-wrap-style:square" from="7148,3710" to="7334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" strokecolor="blue">
                  <v:stroke endarrow="block" endarrowwidth="narrow"/>
                </v:line>
                <v:line id="Line 13443" o:spid="_x0000_s1454" href="http://blog.sina.com.cn/hfwq" style="position:absolute;flip:x;visibility:visible;mso-wrap-style:square" from="6764,3506" to="7018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" o:button="t" strokecolor="blue">
                  <v:stroke endarrow="block" endarrowwidth="narrow"/>
                </v:line>
                <v:line id="Line 13444" o:spid="_x0000_s1455" style="position:absolute;flip:x;visibility:visible;mso-wrap-style:square" from="6764,3710" to="6952,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" strokecolor="blue">
                  <v:stroke endarrow="block" endarrowwidth="narrow"/>
                </v:line>
                <v:line id="Line 13445" o:spid="_x0000_s1456" style="position:absolute;flip:x;visibility:visible;mso-wrap-style:square" from="7814,4901" to="8068,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" strokecolor="blue">
                  <v:stroke endarrow="block" endarrowwidth="narrow"/>
                </v:line>
                <v:line id="Line 13446" o:spid="_x0000_s1457" style="position:absolute;rotation:90;flip:x;visibility:visible;mso-wrap-style:square" from="8092,4587" to="8346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" strokecolor="blue">
                  <v:stroke endarrow="block" endarrowwidth="narrow"/>
                </v:line>
                <v:line id="Line 13447" o:spid="_x0000_s1458" href="http://blog.sina.com.cn/hfwq" style="position:absolute;rotation:90;flip:x y;visibility:visible;mso-wrap-style:square" from="8084,4041" to="8338,4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" o:button="t" strokecolor="blue">
                  <v:stroke endarrow="block" endarrowwidth="narrow"/>
                </v:line>
                <v:shape id="Text Box 13448" o:spid="_x0000_s1459" type="#_x0000_t202" style="position:absolute;left:7146;top:463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" filled="f" stroked="f" strokecolor="blue">
                  <v:textbox inset="0,0,0,0">
                    <w:txbxContent>
                      <w:p w14:paraId="2B88C901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A</w:t>
                        </w:r>
                      </w:p>
                    </w:txbxContent>
                  </v:textbox>
                </v:shape>
                <v:shape id="Text Box 13449" o:spid="_x0000_s1460" type="#_x0000_t202" style="position:absolute;left:7844;top:4643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" filled="f" stroked="f" strokecolor="blue">
                  <v:textbox inset="0,0,0,0">
                    <w:txbxContent>
                      <w:p w14:paraId="7E3991D4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B</w:t>
                        </w:r>
                      </w:p>
                    </w:txbxContent>
                  </v:textbox>
                </v:shape>
                <v:shape id="Text Box 13450" o:spid="_x0000_s1461" type="#_x0000_t202" style="position:absolute;left:7582;top:445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" filled="f" stroked="f" strokecolor="blue">
                  <v:textbox inset="0,0,0,0">
                    <w:txbxContent>
                      <w:p w14:paraId="67279EEC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O</w:t>
                        </w:r>
                      </w:p>
                    </w:txbxContent>
                  </v:textbox>
                </v:shape>
                <v:shape id="Text Box 13451" o:spid="_x0000_s1462" type="#_x0000_t202" style="position:absolute;left:6786;top:4049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" filled="f" stroked="f">
                  <v:textbox inset="0,0,0,0">
                    <w:txbxContent>
                      <w:p w14:paraId="476061B2" w14:textId="77777777" w:rsidR="007D65B9" w:rsidRPr="00A06FFB" w:rsidRDefault="007D65B9" w:rsidP="00E63BD6">
                        <w:r>
                          <w:rPr>
                            <w:i/>
                            <w:color w:val="0000FF"/>
                          </w:rPr>
                          <w:t>θ</w:t>
                        </w:r>
                      </w:p>
                    </w:txbxContent>
                  </v:textbox>
                </v:shape>
                <v:shape id="Arc 13452" o:spid="_x0000_s1463" style="position:absolute;left:6780;top:4031;width:68;height:3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" path="m,nfc11929,,21600,9670,21600,21600em,nsc11929,,21600,9670,21600,21600l,21600,,xe" filled="f" strokecolor="blue">
                  <v:path arrowok="t" o:extrusionok="f" o:connecttype="custom" o:connectlocs="0,0;68,30;0,30" o:connectangles="0,0,0"/>
                </v:shape>
                <v:line id="Line 13453" o:spid="_x0000_s1464" style="position:absolute;flip:x y;visibility:visible;mso-wrap-style:square" from="7042,4271" to="7088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" strokecolor="blue">
                  <v:stroke endarrow="block" endarrowwidth="narrow"/>
                </v:line>
                <v:shape id="Text Box 13454" o:spid="_x0000_s1465" type="#_x0000_t202" style="position:absolute;left:7574;top:3647;width:46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" filled="f" stroked="f" strokecolor="blue">
                  <v:textbox style="mso-fit-shape-to-text:t" inset="0,0,0,0">
                    <w:txbxContent>
                      <w:p w14:paraId="69C56538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i/>
                            <w:color w:val="0000FF"/>
                            <w:position w:val="-6"/>
                          </w:rPr>
                          <w:object w:dxaOrig="300" w:dyaOrig="279" w14:anchorId="1C4E0902">
                            <v:shape id="_x0000_i1154" type="#_x0000_t75" style="width:15.05pt;height:14.1pt" o:ole="">
                              <v:imagedata r:id="rId297" o:title=""/>
                            </v:shape>
                            <o:OLEObject Type="Embed" ProgID="Equation.DSMT4" ShapeID="_x0000_i1154" DrawAspect="Content" ObjectID="_1803411751" r:id="rId301"/>
                          </w:object>
                        </w:r>
                      </w:p>
                    </w:txbxContent>
                  </v:textbox>
                </v:shape>
                <v:shape id="Text Box 13455" o:spid="_x0000_s1466" type="#_x0000_t202" style="position:absolute;left:6486;top:3623;width:280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" filled="f" stroked="f" strokecolor="blue">
                  <v:textbox style="mso-fit-shape-to-text:t" inset="0,0,0,0">
                    <w:txbxContent>
                      <w:p w14:paraId="401BBB3D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i/>
                            <w:color w:val="0000FF"/>
                            <w:position w:val="-4"/>
                          </w:rPr>
                          <w:object w:dxaOrig="279" w:dyaOrig="260" w14:anchorId="74F50EFE">
                            <v:shape id="_x0000_i1155" type="#_x0000_t75" style="width:14.1pt;height:13.15pt" o:ole="">
                              <v:imagedata r:id="rId299" o:title=""/>
                            </v:shape>
                            <o:OLEObject Type="Embed" ProgID="Equation.DSMT4" ShapeID="_x0000_i1155" DrawAspect="Content" ObjectID="_1803411752" r:id="rId302"/>
                          </w:object>
                        </w:r>
                      </w:p>
                    </w:txbxContent>
                  </v:textbox>
                </v:shape>
                <v:shape id="Text Box 13456" o:spid="_x0000_s1467" type="#_x0000_t202" style="position:absolute;left:7460;top:4766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" filled="f" stroked="f" strokecolor="blue">
                  <v:textbox inset="0,0,0,0">
                    <w:txbxContent>
                      <w:p w14:paraId="0BBAD1D8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color w:val="0000FF"/>
                          </w:rPr>
                          <w:t>2</w:t>
                        </w:r>
                        <w:r>
                          <w:rPr>
                            <w:rFonts w:hint="eastAsia"/>
                            <w:i/>
                            <w:color w:val="0000FF"/>
                          </w:rPr>
                          <w:t>r</w:t>
                        </w:r>
                      </w:p>
                    </w:txbxContent>
                  </v:textbox>
                </v:shape>
                <v:shape id="Text Box 13457" o:spid="_x0000_s1468" type="#_x0000_t202" style="position:absolute;left:6990;top:3569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" filled="f" stroked="f" strokecolor="blue">
                  <v:textbox inset="0,0,0,0">
                    <w:txbxContent>
                      <w:p w14:paraId="3E281A86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>
                          <w:rPr>
                            <w:rFonts w:hint="eastAsia"/>
                            <w:i/>
                            <w:color w:val="0000FF"/>
                          </w:rPr>
                          <w:t>L</w:t>
                        </w:r>
                      </w:p>
                    </w:txbxContent>
                  </v:textbox>
                </v:shape>
                <v:shape id="Text Box 13458" o:spid="_x0000_s1469" type="#_x0000_t202" style="position:absolute;left:7086;top:334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" filled="f" stroked="f" strokecolor="blue">
                  <v:textbox inset="0,0,0,0">
                    <w:txbxContent>
                      <w:p w14:paraId="2A401743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>
                          <w:rPr>
                            <w:rFonts w:hint="eastAsia"/>
                            <w:i/>
                            <w:color w:val="0000FF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35E" w:rsidRPr="000F735E">
        <w:rPr>
          <w:rFonts w:hint="eastAsia"/>
          <w:color w:val="0000FF"/>
          <w:szCs w:val="21"/>
        </w:rPr>
        <w:t>【解析】如图，考虑从圆形发光面边缘的</w:t>
      </w:r>
      <w:r w:rsidR="000F735E" w:rsidRPr="000F735E">
        <w:rPr>
          <w:rFonts w:hint="eastAsia"/>
          <w:color w:val="0000FF"/>
          <w:szCs w:val="21"/>
        </w:rPr>
        <w:t>A</w:t>
      </w:r>
      <w:r w:rsidR="000F735E" w:rsidRPr="000F735E">
        <w:rPr>
          <w:rFonts w:hint="eastAsia"/>
          <w:color w:val="0000FF"/>
          <w:szCs w:val="21"/>
        </w:rPr>
        <w:t>点发出的一条光线，假设它斜射到玻璃上表面的</w:t>
      </w:r>
      <w:r w:rsidR="000F735E" w:rsidRPr="000F735E">
        <w:rPr>
          <w:rFonts w:hint="eastAsia"/>
          <w:color w:val="0000FF"/>
          <w:szCs w:val="21"/>
        </w:rPr>
        <w:t>A</w:t>
      </w:r>
      <w:r w:rsidR="000F735E">
        <w:rPr>
          <w:rFonts w:hint="eastAsia"/>
          <w:color w:val="0000FF"/>
          <w:szCs w:val="21"/>
        </w:rPr>
        <w:t>点</w:t>
      </w:r>
      <w:r w:rsidR="000F735E" w:rsidRPr="000F735E">
        <w:rPr>
          <w:rFonts w:hint="eastAsia"/>
          <w:color w:val="0000FF"/>
          <w:szCs w:val="21"/>
        </w:rPr>
        <w:t>折射，根据折射定律有</w:t>
      </w:r>
      <w:r w:rsidR="000F735E">
        <w:rPr>
          <w:rFonts w:hint="eastAsia"/>
          <w:color w:val="0000FF"/>
          <w:szCs w:val="21"/>
        </w:rPr>
        <w:t>：</w:t>
      </w:r>
      <w:r w:rsidR="000F735E" w:rsidRPr="000F735E">
        <w:rPr>
          <w:color w:val="0000FF"/>
          <w:position w:val="-6"/>
          <w:szCs w:val="21"/>
        </w:rPr>
        <w:object w:dxaOrig="1400" w:dyaOrig="279" w14:anchorId="7B125708">
          <v:shape id="_x0000_i1142" type="#_x0000_t75" style="width:70.1pt;height:14.1pt" o:ole="">
            <v:imagedata r:id="rId303" o:title=""/>
          </v:shape>
          <o:OLEObject Type="Embed" ProgID="Equation.DSMT4" ShapeID="_x0000_i1142" DrawAspect="Content" ObjectID="_1803411739" r:id="rId304"/>
        </w:object>
      </w:r>
    </w:p>
    <w:p w14:paraId="034B866B" w14:textId="77777777"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式中，</w:t>
      </w:r>
      <w:r w:rsidRPr="000F735E">
        <w:rPr>
          <w:rFonts w:hint="eastAsia"/>
          <w:color w:val="0000FF"/>
          <w:szCs w:val="21"/>
        </w:rPr>
        <w:t xml:space="preserve"> </w:t>
      </w:r>
      <w:r w:rsidRPr="000F735E">
        <w:rPr>
          <w:rFonts w:hint="eastAsia"/>
          <w:i/>
          <w:color w:val="0000FF"/>
          <w:szCs w:val="21"/>
        </w:rPr>
        <w:t>n</w:t>
      </w:r>
      <w:r w:rsidRPr="000F735E">
        <w:rPr>
          <w:rFonts w:hint="eastAsia"/>
          <w:color w:val="0000FF"/>
          <w:szCs w:val="21"/>
        </w:rPr>
        <w:t>是玻璃的折射率，</w:t>
      </w:r>
      <w:r w:rsidRPr="000F735E">
        <w:rPr>
          <w:i/>
          <w:color w:val="0000FF"/>
          <w:szCs w:val="21"/>
        </w:rPr>
        <w:t>θ</w:t>
      </w:r>
      <w:r w:rsidRPr="000F735E">
        <w:rPr>
          <w:rFonts w:hint="eastAsia"/>
          <w:color w:val="0000FF"/>
          <w:szCs w:val="21"/>
        </w:rPr>
        <w:t>是入射角，</w:t>
      </w:r>
      <w:r w:rsidRPr="000F735E">
        <w:rPr>
          <w:rFonts w:eastAsia="华文新魏"/>
          <w:i/>
          <w:color w:val="0000FF"/>
          <w:szCs w:val="21"/>
        </w:rPr>
        <w:t>α</w:t>
      </w:r>
      <w:r w:rsidRPr="000F735E">
        <w:rPr>
          <w:rFonts w:hint="eastAsia"/>
          <w:color w:val="0000FF"/>
          <w:szCs w:val="21"/>
        </w:rPr>
        <w:t>是折射角</w:t>
      </w:r>
    </w:p>
    <w:p w14:paraId="03707AAF" w14:textId="77777777"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现假设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恰</w:t>
      </w:r>
      <w:r w:rsidRPr="000F735E">
        <w:rPr>
          <w:rFonts w:hint="eastAsia"/>
          <w:color w:val="0000FF"/>
          <w:szCs w:val="21"/>
        </w:rPr>
        <w:t>好在纸片边缘，由题意，在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刚</w:t>
      </w:r>
      <w:r w:rsidRPr="000F735E">
        <w:rPr>
          <w:rFonts w:hint="eastAsia"/>
          <w:color w:val="0000FF"/>
          <w:szCs w:val="21"/>
        </w:rPr>
        <w:t>好发生全反射，故</w:t>
      </w:r>
      <w:hyperlink r:id="rId305" w:history="1">
        <w:r w:rsidRPr="000F735E">
          <w:rPr>
            <w:color w:val="0000FF"/>
            <w:position w:val="-24"/>
            <w:szCs w:val="21"/>
          </w:rPr>
          <w:object w:dxaOrig="660" w:dyaOrig="620" w14:anchorId="09A1C56C">
            <v:shape id="_x0000_i1143" type="#_x0000_t75" style="width:32.85pt;height:31pt" o:ole="">
              <v:imagedata r:id="rId306" o:title=""/>
            </v:shape>
            <o:OLEObject Type="Embed" ProgID="Equation.DSMT4" ShapeID="_x0000_i1143" DrawAspect="Content" ObjectID="_1803411740" r:id="rId307"/>
          </w:object>
        </w:r>
      </w:hyperlink>
    </w:p>
    <w:p w14:paraId="0D1F4DD1" w14:textId="77777777" w:rsidR="000F735E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设</w:t>
      </w:r>
      <w:r w:rsidRPr="00E94920">
        <w:rPr>
          <w:color w:val="0000FF"/>
          <w:position w:val="-4"/>
          <w:szCs w:val="21"/>
        </w:rPr>
        <w:object w:dxaOrig="440" w:dyaOrig="260" w14:anchorId="6C38C19D">
          <v:shape id="_x0000_i1144" type="#_x0000_t75" style="width:21.9pt;height:13.15pt" o:ole="">
            <v:imagedata r:id="rId308" o:title=""/>
          </v:shape>
          <o:OLEObject Type="Embed" ProgID="Equation.DSMT4" ShapeID="_x0000_i1144" DrawAspect="Content" ObjectID="_1803411741" r:id="rId309"/>
        </w:object>
      </w:r>
      <w:r>
        <w:rPr>
          <w:rFonts w:hint="eastAsia"/>
          <w:color w:val="0000FF"/>
          <w:szCs w:val="21"/>
        </w:rPr>
        <w:t>线</w:t>
      </w:r>
      <w:r w:rsidRPr="00E94920">
        <w:rPr>
          <w:rFonts w:hint="eastAsia"/>
          <w:color w:val="0000FF"/>
          <w:szCs w:val="21"/>
        </w:rPr>
        <w:t>段在玻璃上表面的</w:t>
      </w:r>
      <w:r>
        <w:rPr>
          <w:rFonts w:hint="eastAsia"/>
          <w:color w:val="0000FF"/>
          <w:szCs w:val="21"/>
        </w:rPr>
        <w:t>投影长为</w:t>
      </w:r>
      <w:r w:rsidRPr="00E94920">
        <w:rPr>
          <w:rFonts w:hint="eastAsia"/>
          <w:i/>
          <w:color w:val="0000FF"/>
          <w:szCs w:val="21"/>
        </w:rPr>
        <w:t>L</w:t>
      </w:r>
      <w:r>
        <w:rPr>
          <w:rFonts w:hint="eastAsia"/>
          <w:color w:val="0000FF"/>
          <w:szCs w:val="21"/>
        </w:rPr>
        <w:t>，</w:t>
      </w:r>
      <w:r w:rsidRPr="00E94920">
        <w:rPr>
          <w:rFonts w:hint="eastAsia"/>
          <w:color w:val="0000FF"/>
          <w:szCs w:val="21"/>
        </w:rPr>
        <w:t>由几何关系有：</w:t>
      </w:r>
      <w:hyperlink r:id="rId310" w:history="1">
        <w:r w:rsidRPr="00E94920">
          <w:rPr>
            <w:color w:val="0000FF"/>
            <w:position w:val="-30"/>
            <w:szCs w:val="21"/>
          </w:rPr>
          <w:object w:dxaOrig="1640" w:dyaOrig="680" w14:anchorId="2DE05CCA">
            <v:shape id="_x0000_i1145" type="#_x0000_t75" style="width:82pt;height:34.1pt" o:ole="">
              <v:imagedata r:id="rId311" o:title=""/>
            </v:shape>
            <o:OLEObject Type="Embed" ProgID="Equation.DSMT4" ShapeID="_x0000_i1145" DrawAspect="Content" ObjectID="_1803411742" r:id="rId312"/>
          </w:object>
        </w:r>
      </w:hyperlink>
    </w:p>
    <w:p w14:paraId="04F904EA" w14:textId="77777777" w:rsidR="00E94920" w:rsidRDefault="00E94920" w:rsidP="000F735E">
      <w:pPr>
        <w:snapToGrid w:val="0"/>
        <w:ind w:firstLineChars="350" w:firstLine="735"/>
        <w:rPr>
          <w:rFonts w:ascii="宋体" w:hAnsi="宋体"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由题意纸片的半径应为</w:t>
      </w:r>
      <w:r>
        <w:rPr>
          <w:rFonts w:hint="eastAsia"/>
          <w:color w:val="0000FF"/>
          <w:szCs w:val="21"/>
        </w:rPr>
        <w:t>R=</w:t>
      </w:r>
      <w:r w:rsidRPr="00E94920">
        <w:rPr>
          <w:rFonts w:ascii="宋体" w:hAnsi="宋体" w:hint="eastAsia"/>
          <w:i/>
          <w:color w:val="0000FF"/>
          <w:szCs w:val="21"/>
        </w:rPr>
        <w:t>L</w:t>
      </w:r>
      <w:r>
        <w:rPr>
          <w:rFonts w:ascii="宋体" w:hAnsi="宋体" w:hint="eastAsia"/>
          <w:color w:val="0000FF"/>
          <w:szCs w:val="21"/>
        </w:rPr>
        <w:t>－</w:t>
      </w:r>
      <w:r w:rsidRPr="00E94920">
        <w:rPr>
          <w:rFonts w:ascii="宋体" w:hAnsi="宋体" w:hint="eastAsia"/>
          <w:i/>
          <w:color w:val="0000FF"/>
          <w:szCs w:val="21"/>
        </w:rPr>
        <w:t>r</w:t>
      </w:r>
    </w:p>
    <w:p w14:paraId="603E3FDA" w14:textId="77777777" w:rsidR="00E94920" w:rsidRPr="00E94920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联立以上各式可得：</w:t>
      </w:r>
      <w:hyperlink r:id="rId313" w:history="1">
        <w:r w:rsidRPr="00E94920">
          <w:rPr>
            <w:color w:val="0000FF"/>
            <w:position w:val="-26"/>
            <w:szCs w:val="21"/>
          </w:rPr>
          <w:object w:dxaOrig="1700" w:dyaOrig="700" w14:anchorId="13548887">
            <v:shape id="_x0000_i1146" type="#_x0000_t75" style="width:85.15pt;height:35.05pt" o:ole="">
              <v:imagedata r:id="rId314" o:title=""/>
            </v:shape>
            <o:OLEObject Type="Embed" ProgID="Equation.DSMT4" ShapeID="_x0000_i1146" DrawAspect="Content" ObjectID="_1803411743" r:id="rId315"/>
          </w:object>
        </w:r>
      </w:hyperlink>
    </w:p>
    <w:p w14:paraId="4F2485FF" w14:textId="77777777" w:rsidR="00D54370" w:rsidRDefault="00D54370" w:rsidP="00F95764">
      <w:pPr>
        <w:snapToGrid w:val="0"/>
        <w:rPr>
          <w:rFonts w:hint="eastAsia"/>
          <w:color w:val="FF0000"/>
          <w:szCs w:val="21"/>
        </w:rPr>
      </w:pPr>
    </w:p>
    <w:p w14:paraId="47356333" w14:textId="77777777" w:rsidR="00E63BD6" w:rsidRDefault="00E63BD6" w:rsidP="00F95764">
      <w:pPr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14:paraId="662B7404" w14:textId="77777777" w:rsidR="00285F9D" w:rsidRDefault="00736F48" w:rsidP="00285F9D">
      <w:pPr>
        <w:snapToGrid w:val="0"/>
        <w:ind w:leftChars="200" w:left="420"/>
        <w:rPr>
          <w:rFonts w:hint="eastAsia"/>
          <w:szCs w:val="21"/>
        </w:rPr>
      </w:pPr>
      <w:r w:rsidRPr="00736F48">
        <w:rPr>
          <w:rFonts w:hint="eastAsia"/>
          <w:szCs w:val="21"/>
        </w:rPr>
        <w:t>(</w:t>
      </w:r>
      <w:r>
        <w:rPr>
          <w:rFonts w:hint="eastAsia"/>
          <w:szCs w:val="21"/>
        </w:rPr>
        <w:t>1</w:t>
      </w:r>
      <w:r w:rsidRPr="00736F48">
        <w:rPr>
          <w:rFonts w:hint="eastAsia"/>
          <w:szCs w:val="21"/>
        </w:rPr>
        <w:t>) ( 5</w:t>
      </w:r>
      <w:r w:rsidRPr="00736F48">
        <w:rPr>
          <w:rFonts w:hint="eastAsia"/>
          <w:szCs w:val="21"/>
        </w:rPr>
        <w:t>分）在人类对</w:t>
      </w:r>
      <w:r w:rsidR="00285F9D">
        <w:rPr>
          <w:rFonts w:hint="eastAsia"/>
          <w:szCs w:val="21"/>
        </w:rPr>
        <w:t>微观世界</w:t>
      </w:r>
      <w:r w:rsidRPr="00736F48">
        <w:rPr>
          <w:rFonts w:hint="eastAsia"/>
          <w:szCs w:val="21"/>
        </w:rPr>
        <w:t>进行探索的过程中</w:t>
      </w:r>
      <w:r w:rsidR="00285F9D">
        <w:rPr>
          <w:rFonts w:hint="eastAsia"/>
          <w:szCs w:val="21"/>
        </w:rPr>
        <w:t>，科学实验</w:t>
      </w:r>
      <w:r w:rsidRPr="00736F48">
        <w:rPr>
          <w:rFonts w:hint="eastAsia"/>
          <w:szCs w:val="21"/>
        </w:rPr>
        <w:t>起到了</w:t>
      </w:r>
      <w:r w:rsidR="00285F9D">
        <w:rPr>
          <w:rFonts w:hint="eastAsia"/>
          <w:szCs w:val="21"/>
        </w:rPr>
        <w:t>非常重要</w:t>
      </w:r>
      <w:r w:rsidRPr="00736F48">
        <w:rPr>
          <w:rFonts w:hint="eastAsia"/>
          <w:szCs w:val="21"/>
        </w:rPr>
        <w:t>的作用。下列</w:t>
      </w:r>
      <w:r w:rsidR="00285F9D">
        <w:rPr>
          <w:rFonts w:hint="eastAsia"/>
          <w:szCs w:val="21"/>
        </w:rPr>
        <w:t>说法符合</w:t>
      </w:r>
      <w:r w:rsidRPr="00736F48">
        <w:rPr>
          <w:rFonts w:hint="eastAsia"/>
          <w:szCs w:val="21"/>
        </w:rPr>
        <w:t>历史</w:t>
      </w:r>
      <w:r w:rsidR="00285F9D">
        <w:rPr>
          <w:rFonts w:hint="eastAsia"/>
          <w:szCs w:val="21"/>
        </w:rPr>
        <w:t>事</w:t>
      </w:r>
      <w:r w:rsidRPr="00736F48">
        <w:rPr>
          <w:rFonts w:hint="eastAsia"/>
          <w:szCs w:val="21"/>
        </w:rPr>
        <w:t>实的是</w:t>
      </w:r>
      <w:r w:rsidR="00285F9D" w:rsidRPr="007845F4">
        <w:rPr>
          <w:rFonts w:hint="eastAsia"/>
          <w:szCs w:val="21"/>
          <w:u w:val="single"/>
          <w:lang w:val="pl-PL"/>
        </w:rPr>
        <w:t xml:space="preserve">          </w:t>
      </w:r>
      <w:r w:rsidR="00285F9D">
        <w:rPr>
          <w:rFonts w:hint="eastAsia"/>
          <w:szCs w:val="21"/>
          <w:lang w:val="pl-PL"/>
        </w:rPr>
        <w:t>。</w:t>
      </w:r>
      <w:r w:rsidR="00285F9D">
        <w:rPr>
          <w:rFonts w:hint="eastAsia"/>
          <w:szCs w:val="21"/>
        </w:rPr>
        <w:t>（</w:t>
      </w:r>
      <w:r w:rsidR="00285F9D"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 w:rsidR="00285F9D">
        <w:rPr>
          <w:rFonts w:hint="eastAsia"/>
          <w:szCs w:val="21"/>
        </w:rPr>
        <w:t>）</w:t>
      </w:r>
    </w:p>
    <w:p w14:paraId="2C0EAB26" w14:textId="77777777" w:rsidR="00285F9D" w:rsidRPr="007845F4" w:rsidRDefault="00736F48" w:rsidP="00285F9D">
      <w:pPr>
        <w:snapToGrid w:val="0"/>
        <w:ind w:firstLineChars="200" w:firstLine="420"/>
        <w:rPr>
          <w:rFonts w:hint="eastAsia"/>
          <w:szCs w:val="21"/>
        </w:rPr>
      </w:pPr>
      <w:r w:rsidRPr="00736F48">
        <w:rPr>
          <w:rFonts w:hint="eastAsia"/>
          <w:szCs w:val="21"/>
        </w:rPr>
        <w:t xml:space="preserve"> </w:t>
      </w:r>
      <w:r w:rsidR="00285F9D">
        <w:rPr>
          <w:rFonts w:hint="eastAsia"/>
          <w:szCs w:val="21"/>
        </w:rPr>
        <w:t>A</w:t>
      </w:r>
      <w:r w:rsidR="00285F9D"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密立根通过油滴实验测出了基本电荷的数值</w:t>
      </w:r>
      <w:r w:rsidR="00285F9D" w:rsidRPr="007845F4">
        <w:rPr>
          <w:rFonts w:hint="eastAsia"/>
          <w:szCs w:val="21"/>
        </w:rPr>
        <w:t xml:space="preserve"> </w:t>
      </w:r>
    </w:p>
    <w:p w14:paraId="49C8A7A5" w14:textId="77777777"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B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贝克勒尔通过对天然放射现象的研究，发现了原子中存在原子核</w:t>
      </w:r>
    </w:p>
    <w:p w14:paraId="31D452CA" w14:textId="77777777"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C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居里夫妇从沥青铀矿中分离出钋（</w:t>
      </w:r>
      <w:r w:rsidR="00EC62D6">
        <w:rPr>
          <w:rFonts w:hint="eastAsia"/>
          <w:szCs w:val="21"/>
        </w:rPr>
        <w:t>Po</w:t>
      </w:r>
      <w:r w:rsidR="00EC62D6">
        <w:rPr>
          <w:rFonts w:hint="eastAsia"/>
          <w:szCs w:val="21"/>
        </w:rPr>
        <w:t>）和镭（</w:t>
      </w:r>
      <w:r w:rsidR="00EC62D6">
        <w:rPr>
          <w:rFonts w:hint="eastAsia"/>
          <w:szCs w:val="21"/>
        </w:rPr>
        <w:t>Ra</w:t>
      </w:r>
      <w:r w:rsidR="00EC62D6">
        <w:rPr>
          <w:rFonts w:hint="eastAsia"/>
          <w:szCs w:val="21"/>
        </w:rPr>
        <w:t>）两种新元素</w:t>
      </w:r>
    </w:p>
    <w:p w14:paraId="3978CDCC" w14:textId="77777777" w:rsidR="00285F9D" w:rsidRPr="00E50408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卢瑟福通过</w:t>
      </w:r>
      <w:r w:rsidR="002A2451" w:rsidRPr="002A2451">
        <w:rPr>
          <w:rFonts w:eastAsia="华文新魏"/>
          <w:i/>
          <w:szCs w:val="21"/>
        </w:rPr>
        <w:t>α</w:t>
      </w:r>
      <w:r w:rsidR="002A2451">
        <w:rPr>
          <w:rFonts w:hint="eastAsia"/>
          <w:szCs w:val="21"/>
        </w:rPr>
        <w:t>粒子散射实验证实了原子核内部存在质子</w:t>
      </w:r>
      <w:r w:rsidR="002A2451" w:rsidRPr="00E50408">
        <w:rPr>
          <w:rFonts w:hint="eastAsia"/>
          <w:szCs w:val="21"/>
        </w:rPr>
        <w:t xml:space="preserve"> </w:t>
      </w:r>
    </w:p>
    <w:p w14:paraId="6A7BF0B6" w14:textId="77777777" w:rsidR="00736F48" w:rsidRPr="00736F48" w:rsidRDefault="00285F9D" w:rsidP="00285F9D">
      <w:pPr>
        <w:snapToGrid w:val="0"/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E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汤姆逊通过阴极射线在电场和磁场中的偏转实验，发现了阴极射线是由带负电的粒子组成的，并测出了该粒子的比荷</w:t>
      </w:r>
    </w:p>
    <w:p w14:paraId="2FCE5BA5" w14:textId="77777777" w:rsidR="00A5183B" w:rsidRDefault="00A5183B" w:rsidP="00A5183B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lastRenderedPageBreak/>
        <w:t>【</w:t>
      </w:r>
      <w:r w:rsidRPr="00A5183B">
        <w:rPr>
          <w:rFonts w:hint="eastAsia"/>
          <w:color w:val="0000FF"/>
          <w:szCs w:val="21"/>
        </w:rPr>
        <w:t>答案】</w:t>
      </w:r>
      <w:r w:rsidRPr="00A5183B">
        <w:rPr>
          <w:rFonts w:hint="eastAsia"/>
          <w:color w:val="0000FF"/>
          <w:szCs w:val="21"/>
        </w:rPr>
        <w:t xml:space="preserve"> AC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 xml:space="preserve"> </w:t>
      </w:r>
    </w:p>
    <w:p w14:paraId="1A9EA781" w14:textId="77777777" w:rsidR="00D54370" w:rsidRDefault="00A5183B" w:rsidP="001D2721">
      <w:pPr>
        <w:snapToGrid w:val="0"/>
        <w:rPr>
          <w:rFonts w:hint="eastAsia"/>
          <w:color w:val="0000FF"/>
          <w:szCs w:val="21"/>
        </w:rPr>
      </w:pPr>
      <w:r w:rsidRPr="00A5183B">
        <w:rPr>
          <w:rFonts w:hint="eastAsia"/>
          <w:color w:val="0000FF"/>
          <w:szCs w:val="21"/>
        </w:rPr>
        <w:t>【解析】</w:t>
      </w:r>
      <w:r w:rsidRPr="00A5183B">
        <w:rPr>
          <w:color w:val="0000FF"/>
          <w:szCs w:val="21"/>
        </w:rPr>
        <w:t xml:space="preserve"> </w:t>
      </w:r>
      <w:r w:rsidRPr="00A5183B">
        <w:rPr>
          <w:color w:val="0000FF"/>
          <w:szCs w:val="21"/>
        </w:rPr>
        <w:t>密立根通过油滴实验测出了基本电荷的数值为</w:t>
      </w:r>
      <w:r w:rsidRPr="00A5183B">
        <w:rPr>
          <w:color w:val="0000FF"/>
          <w:szCs w:val="21"/>
        </w:rPr>
        <w:t>1.6×10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A5183B">
          <w:rPr>
            <w:color w:val="0000FF"/>
            <w:szCs w:val="21"/>
            <w:vertAlign w:val="superscript"/>
          </w:rPr>
          <w:t>-19</w:t>
        </w:r>
        <w:r w:rsidRPr="00A5183B">
          <w:rPr>
            <w:color w:val="0000FF"/>
            <w:szCs w:val="21"/>
          </w:rPr>
          <w:t>C</w:t>
        </w:r>
      </w:smartTag>
      <w:r w:rsidRPr="00A5183B">
        <w:rPr>
          <w:rFonts w:hAnsi="宋体"/>
          <w:color w:val="0000FF"/>
          <w:szCs w:val="21"/>
        </w:rPr>
        <w:t>，</w:t>
      </w:r>
      <w:r w:rsidRPr="00A5183B">
        <w:rPr>
          <w:color w:val="0000FF"/>
          <w:szCs w:val="21"/>
        </w:rPr>
        <w:t>A</w:t>
      </w:r>
      <w:r w:rsidRPr="00A5183B">
        <w:rPr>
          <w:rFonts w:hAnsi="宋体"/>
          <w:color w:val="0000FF"/>
          <w:szCs w:val="21"/>
        </w:rPr>
        <w:t>正确；</w:t>
      </w:r>
      <w:r>
        <w:rPr>
          <w:rFonts w:hAnsi="宋体" w:hint="eastAsia"/>
          <w:color w:val="0000FF"/>
          <w:szCs w:val="21"/>
        </w:rPr>
        <w:t>贝克勒尔通过对天然</w:t>
      </w:r>
      <w:r w:rsidRPr="00A5183B">
        <w:rPr>
          <w:rFonts w:hint="eastAsia"/>
          <w:color w:val="0000FF"/>
          <w:szCs w:val="21"/>
        </w:rPr>
        <w:t>放射性研究发现了中子，</w:t>
      </w:r>
      <w:r>
        <w:rPr>
          <w:rFonts w:hint="eastAsia"/>
          <w:color w:val="0000FF"/>
          <w:szCs w:val="21"/>
        </w:rPr>
        <w:t xml:space="preserve"> B</w:t>
      </w:r>
      <w:r w:rsidRPr="00A5183B">
        <w:rPr>
          <w:rFonts w:hint="eastAsia"/>
          <w:color w:val="0000FF"/>
          <w:szCs w:val="21"/>
        </w:rPr>
        <w:t>错误；居里夫妇从沥青铀矿中分离出了</w:t>
      </w:r>
      <w:r>
        <w:rPr>
          <w:rFonts w:hint="eastAsia"/>
          <w:color w:val="0000FF"/>
          <w:szCs w:val="21"/>
        </w:rPr>
        <w:t>钋</w:t>
      </w:r>
      <w:r w:rsidRPr="00A5183B"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Po</w:t>
      </w:r>
      <w:r w:rsidRPr="00A5183B">
        <w:rPr>
          <w:rFonts w:hint="eastAsia"/>
          <w:color w:val="0000FF"/>
          <w:szCs w:val="21"/>
        </w:rPr>
        <w:t>）和</w:t>
      </w:r>
      <w:r>
        <w:rPr>
          <w:rFonts w:hint="eastAsia"/>
          <w:color w:val="0000FF"/>
          <w:szCs w:val="21"/>
        </w:rPr>
        <w:t>镭（</w:t>
      </w:r>
      <w:r>
        <w:rPr>
          <w:rFonts w:hint="eastAsia"/>
          <w:color w:val="0000FF"/>
          <w:szCs w:val="21"/>
        </w:rPr>
        <w:t>Ra</w:t>
      </w:r>
      <w:r w:rsidRPr="00A5183B">
        <w:rPr>
          <w:rFonts w:hint="eastAsia"/>
          <w:color w:val="0000FF"/>
          <w:szCs w:val="21"/>
        </w:rPr>
        <w:t>）两种新元素，</w:t>
      </w:r>
      <w:r w:rsidRPr="00A5183B">
        <w:rPr>
          <w:rFonts w:hint="eastAsia"/>
          <w:color w:val="0000FF"/>
          <w:szCs w:val="21"/>
        </w:rPr>
        <w:t>C</w:t>
      </w:r>
      <w:r w:rsidRPr="00A5183B">
        <w:rPr>
          <w:rFonts w:hint="eastAsia"/>
          <w:color w:val="0000FF"/>
          <w:szCs w:val="21"/>
        </w:rPr>
        <w:t>正确；卢瑟福通过</w:t>
      </w:r>
      <w:r w:rsidRPr="00A5183B">
        <w:rPr>
          <w:rFonts w:eastAsia="华文新魏"/>
          <w:i/>
          <w:color w:val="0000FF"/>
          <w:szCs w:val="21"/>
        </w:rPr>
        <w:t>α</w:t>
      </w:r>
      <w:r w:rsidRPr="00A5183B">
        <w:rPr>
          <w:rFonts w:hint="eastAsia"/>
          <w:color w:val="0000FF"/>
          <w:szCs w:val="21"/>
        </w:rPr>
        <w:t>粒子散射实验，得出了原子的核式结构理论，</w:t>
      </w:r>
      <w:r>
        <w:rPr>
          <w:rFonts w:hint="eastAsia"/>
          <w:color w:val="0000FF"/>
          <w:szCs w:val="21"/>
        </w:rPr>
        <w:t xml:space="preserve"> D</w:t>
      </w:r>
      <w:r w:rsidRPr="00A5183B">
        <w:rPr>
          <w:rFonts w:hint="eastAsia"/>
          <w:color w:val="0000FF"/>
          <w:szCs w:val="21"/>
        </w:rPr>
        <w:t>错误；汤姆逊</w:t>
      </w:r>
      <w:r>
        <w:rPr>
          <w:rFonts w:hint="eastAsia"/>
          <w:color w:val="0000FF"/>
          <w:szCs w:val="21"/>
        </w:rPr>
        <w:t>通过</w:t>
      </w:r>
      <w:r w:rsidRPr="00A5183B">
        <w:rPr>
          <w:rFonts w:hint="eastAsia"/>
          <w:color w:val="0000FF"/>
          <w:szCs w:val="21"/>
        </w:rPr>
        <w:t>对阴极射线在电场及在磁场中偏转的实验，发现了阴极射线是由带负电的粒子组成，并测定了粒子的比荷，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>正确</w:t>
      </w:r>
      <w:r>
        <w:rPr>
          <w:rFonts w:hint="eastAsia"/>
          <w:color w:val="0000FF"/>
          <w:szCs w:val="21"/>
        </w:rPr>
        <w:t>。</w:t>
      </w:r>
    </w:p>
    <w:p w14:paraId="538CBC2E" w14:textId="0137C2A8" w:rsidR="00491320" w:rsidRDefault="001A76C2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5EAB0B3" wp14:editId="14EDC8A9">
                <wp:simplePos x="0" y="0"/>
                <wp:positionH relativeFrom="column">
                  <wp:posOffset>4267200</wp:posOffset>
                </wp:positionH>
                <wp:positionV relativeFrom="paragraph">
                  <wp:posOffset>50165</wp:posOffset>
                </wp:positionV>
                <wp:extent cx="1830070" cy="792480"/>
                <wp:effectExtent l="15240" t="0" r="2540" b="1270"/>
                <wp:wrapSquare wrapText="bothSides"/>
                <wp:docPr id="1514892511" name="Group 13459">
                  <a:hlinkClick xmlns:a="http://schemas.openxmlformats.org/drawingml/2006/main" r:id="rId22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792480"/>
                          <a:chOff x="6322" y="3701"/>
                          <a:chExt cx="3092" cy="1497"/>
                        </a:xfrm>
                      </wpg:grpSpPr>
                      <wps:wsp>
                        <wps:cNvPr id="1756367102" name="Rectangle 13460"/>
                        <wps:cNvSpPr>
                          <a:spLocks noChangeArrowheads="1"/>
                        </wps:cNvSpPr>
                        <wps:spPr bwMode="auto">
                          <a:xfrm>
                            <a:off x="8242" y="4058"/>
                            <a:ext cx="6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299465" name="Text Box 13461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4886"/>
                            <a:ext cx="75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539F8" w14:textId="77777777" w:rsidR="007D65B9" w:rsidRPr="006F5674" w:rsidRDefault="007D65B9" w:rsidP="000E20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75455984" name="Text Box 13462"/>
                        <wps:cNvSpPr txBox="1">
                          <a:spLocks noChangeArrowheads="1"/>
                        </wps:cNvSpPr>
                        <wps:spPr bwMode="auto">
                          <a:xfrm>
                            <a:off x="8590" y="4778"/>
                            <a:ext cx="82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83437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D1F7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气垫导轨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88321210" name="Rectangle 13463"/>
                        <wps:cNvSpPr>
                          <a:spLocks noChangeArrowheads="1"/>
                        </wps:cNvSpPr>
                        <wps:spPr bwMode="auto">
                          <a:xfrm>
                            <a:off x="6338" y="4517"/>
                            <a:ext cx="2984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062621" name="Line 13464"/>
                        <wps:cNvCnPr>
                          <a:cxnSpLocks noChangeShapeType="1"/>
                        </wps:cNvCnPr>
                        <wps:spPr bwMode="auto">
                          <a:xfrm>
                            <a:off x="6330" y="4724"/>
                            <a:ext cx="2998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2707095" name="Group 13465"/>
                        <wpg:cNvGrpSpPr>
                          <a:grpSpLocks/>
                        </wpg:cNvGrpSpPr>
                        <wpg:grpSpPr bwMode="auto">
                          <a:xfrm>
                            <a:off x="6778" y="4241"/>
                            <a:ext cx="348" cy="321"/>
                            <a:chOff x="5954" y="5336"/>
                            <a:chExt cx="348" cy="321"/>
                          </a:xfrm>
                        </wpg:grpSpPr>
                        <wpg:grpSp>
                          <wpg:cNvPr id="467292516" name="Group 13466"/>
                          <wpg:cNvGrpSpPr>
                            <a:grpSpLocks/>
                          </wpg:cNvGrpSpPr>
                          <wpg:grpSpPr bwMode="auto">
                            <a:xfrm>
                              <a:off x="5954" y="5336"/>
                              <a:ext cx="348" cy="261"/>
                              <a:chOff x="6540" y="5444"/>
                              <a:chExt cx="348" cy="261"/>
                            </a:xfrm>
                          </wpg:grpSpPr>
                          <wps:wsp>
                            <wps:cNvPr id="732456162" name="Oval 134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2" y="5468"/>
                                <a:ext cx="246" cy="2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3607297" name="Rectangle 13468">
                              <a:hlinkClick r:id="rId226"/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0" y="5444"/>
                                <a:ext cx="288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70220796" name="Rectangle 13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5603"/>
                              <a:ext cx="284" cy="54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3507003" name="Group 13470"/>
                        <wpg:cNvGrpSpPr>
                          <a:grpSpLocks/>
                        </wpg:cNvGrpSpPr>
                        <wpg:grpSpPr bwMode="auto">
                          <a:xfrm flipH="1">
                            <a:off x="8078" y="4238"/>
                            <a:ext cx="348" cy="321"/>
                            <a:chOff x="5954" y="5336"/>
                            <a:chExt cx="348" cy="321"/>
                          </a:xfrm>
                        </wpg:grpSpPr>
                        <wpg:grpSp>
                          <wpg:cNvPr id="1283391665" name="Group 13471"/>
                          <wpg:cNvGrpSpPr>
                            <a:grpSpLocks/>
                          </wpg:cNvGrpSpPr>
                          <wpg:grpSpPr bwMode="auto">
                            <a:xfrm>
                              <a:off x="5954" y="5336"/>
                              <a:ext cx="348" cy="261"/>
                              <a:chOff x="6540" y="5444"/>
                              <a:chExt cx="348" cy="261"/>
                            </a:xfrm>
                          </wpg:grpSpPr>
                          <wps:wsp>
                            <wps:cNvPr id="1087476190" name="Oval 134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2" y="5468"/>
                                <a:ext cx="246" cy="2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0127861" name="Rectangle 13473">
                              <a:hlinkClick r:id="rId74"/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0" y="5444"/>
                                <a:ext cx="288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65550315" name="Rectangle 13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5603"/>
                              <a:ext cx="284" cy="54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2772633" name="Group 13475"/>
                        <wpg:cNvGrpSpPr>
                          <a:grpSpLocks/>
                        </wpg:cNvGrpSpPr>
                        <wpg:grpSpPr bwMode="auto">
                          <a:xfrm>
                            <a:off x="8528" y="4004"/>
                            <a:ext cx="190" cy="190"/>
                            <a:chOff x="6044" y="5222"/>
                            <a:chExt cx="226" cy="226"/>
                          </a:xfrm>
                        </wpg:grpSpPr>
                        <wps:wsp>
                          <wps:cNvPr id="1119656702" name="Oval 13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4" y="5222"/>
                              <a:ext cx="226" cy="22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8445553" name="Oval 13477">
                            <a:hlinkClick r:id="rId74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114" y="5291"/>
                              <a:ext cx="90" cy="9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89088900" name="Rectangle 13478"/>
                        <wps:cNvSpPr>
                          <a:spLocks noChangeArrowheads="1"/>
                        </wps:cNvSpPr>
                        <wps:spPr bwMode="auto">
                          <a:xfrm>
                            <a:off x="8618" y="4202"/>
                            <a:ext cx="22" cy="5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334933" name="Line 13479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 flipH="1">
                            <a:off x="6322" y="4397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015564" name="Text Box 13480"/>
                        <wps:cNvSpPr txBox="1">
                          <a:spLocks noChangeArrowheads="1"/>
                        </wps:cNvSpPr>
                        <wps:spPr bwMode="auto">
                          <a:xfrm>
                            <a:off x="8612" y="3701"/>
                            <a:ext cx="65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D4855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D1F7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光电门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6174743" name="Text Box 13481"/>
                        <wps:cNvSpPr txBox="1">
                          <a:spLocks noChangeArrowheads="1"/>
                        </wps:cNvSpPr>
                        <wps:spPr bwMode="auto">
                          <a:xfrm>
                            <a:off x="7510" y="3737"/>
                            <a:ext cx="82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D02F0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遮光片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60221" name="Text Box 13482"/>
                        <wps:cNvSpPr txBox="1">
                          <a:spLocks noChangeArrowheads="1"/>
                        </wps:cNvSpPr>
                        <wps:spPr bwMode="auto">
                          <a:xfrm>
                            <a:off x="6484" y="3788"/>
                            <a:ext cx="82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C9352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纸带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66516354" name="Text Box 13483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4223"/>
                            <a:ext cx="3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A089D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DD1F7A"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25528871" name="Text Box 13484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4226"/>
                            <a:ext cx="3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42456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38829041" name="Line 13485"/>
                        <wps:cNvCnPr>
                          <a:cxnSpLocks noChangeShapeType="1"/>
                        </wps:cNvCnPr>
                        <wps:spPr bwMode="auto">
                          <a:xfrm flipH="1">
                            <a:off x="6442" y="4043"/>
                            <a:ext cx="232" cy="33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88422" name="Line 134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22" y="4007"/>
                            <a:ext cx="390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773158" name="Line 13487"/>
                        <wps:cNvCnPr>
                          <a:cxnSpLocks noChangeShapeType="1"/>
                        </wps:cNvCnPr>
                        <wps:spPr bwMode="auto">
                          <a:xfrm>
                            <a:off x="8954" y="4613"/>
                            <a:ext cx="8" cy="2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536731" name="Line 13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8714" y="3962"/>
                            <a:ext cx="114" cy="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AB0B3" id="Group 13459" o:spid="_x0000_s1470" href="http://blog.sina.com.cn/hfwq" style="position:absolute;left:0;text-align:left;margin-left:336pt;margin-top:3.95pt;width:144.1pt;height:62.4pt;z-index:251660800;mso-position-horizontal-relative:text;mso-position-vertical-relative:text" coordorigin="6322,3701" coordsize="3092,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" o:button="t">
                <v:rect id="Rectangle 13460" o:spid="_x0000_s1471" style="position:absolute;left:8242;top:4058;width:6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"/>
                <v:shape id="Text Box 13461" o:spid="_x0000_s1472" type="#_x0000_t202" style="position:absolute;left:7518;top:4886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" filled="f" stroked="f">
                  <v:textbox inset="0,0,0,0">
                    <w:txbxContent>
                      <w:p w14:paraId="7BB539F8" w14:textId="77777777" w:rsidR="007D65B9" w:rsidRPr="006F5674" w:rsidRDefault="007D65B9" w:rsidP="000E20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Text Box 13462" o:spid="_x0000_s1473" type="#_x0000_t202" style="position:absolute;left:8590;top:4778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" filled="f" stroked="f">
                  <v:textbox inset="0,0,0,0">
                    <w:txbxContent>
                      <w:p w14:paraId="62483437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D1F7A">
                          <w:rPr>
                            <w:rFonts w:hint="eastAsia"/>
                            <w:sz w:val="18"/>
                            <w:szCs w:val="18"/>
                          </w:rPr>
                          <w:t>气垫导轨</w:t>
                        </w:r>
                      </w:p>
                    </w:txbxContent>
                  </v:textbox>
                </v:shape>
                <v:rect id="Rectangle 13463" o:spid="_x0000_s1474" style="position:absolute;left:6338;top:4517;width:2984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" strokecolor="#333" strokeweight="1pt"/>
                <v:line id="Line 13464" o:spid="_x0000_s1475" style="position:absolute;visibility:visible;mso-wrap-style:square" from="6330,4724" to="9328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" strokeweight="1.5pt"/>
                <v:group id="Group 13465" o:spid="_x0000_s1476" style="position:absolute;left:6778;top:4241;width:348;height:321" coordorigin="5954,5336" coordsize="348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">
                  <v:group id="Group 13466" o:spid="_x0000_s1477" style="position:absolute;left:5954;top:5336;width:348;height:261" coordorigin="6540,5444" coordsize="34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">
                    <v:oval id="Oval 13467" o:spid="_x0000_s1478" style="position:absolute;left:6642;top:5468;width:24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"/>
                    <v:rect id="Rectangle 13468" o:spid="_x0000_s1479" href="http://blog.sina.com.cn/hfwq" style="position:absolute;left:6540;top:5444;width:28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" o:button="t">
                      <v:fill o:detectmouseclick="t"/>
                    </v:rect>
                  </v:group>
                  <v:rect id="Rectangle 13469" o:spid="_x0000_s1480" style="position:absolute;left:5956;top:5603;width:28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" fillcolor="gray"/>
                </v:group>
                <v:group id="Group 13470" o:spid="_x0000_s1481" style="position:absolute;left:8078;top:4238;width:348;height:321;flip:x" coordorigin="5954,5336" coordsize="348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">
                  <v:group id="Group 13471" o:spid="_x0000_s1482" style="position:absolute;left:5954;top:5336;width:348;height:261" coordorigin="6540,5444" coordsize="34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">
                    <v:oval id="Oval 13472" o:spid="_x0000_s1483" style="position:absolute;left:6642;top:5468;width:24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"/>
                    <v:rect id="Rectangle 13473" o:spid="_x0000_s1484" href="http://blog.sina.com.cn/hfwq" style="position:absolute;left:6540;top:5444;width:28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" o:button="t">
                      <v:fill o:detectmouseclick="t"/>
                    </v:rect>
                  </v:group>
                  <v:rect id="Rectangle 13474" o:spid="_x0000_s1485" style="position:absolute;left:5956;top:5603;width:28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" fillcolor="gray"/>
                </v:group>
                <v:group id="Group 13475" o:spid="_x0000_s1486" style="position:absolute;left:8528;top:4004;width:190;height:190" coordorigin="6044,5222" coordsize="22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">
                  <v:oval id="Oval 13476" o:spid="_x0000_s1487" style="position:absolute;left:6044;top:5222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">
                    <v:fill color2="#767676" rotate="t" focusposition=".5,.5" focussize="" focus="100%" type="gradientRadial"/>
                  </v:oval>
                  <v:oval id="Oval 13477" o:spid="_x0000_s1488" href="http://blog.sina.com.cn/hfwq" style="position:absolute;left:6114;top:5291;width:9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" o:button="t" fillcolor="black">
                    <v:fill o:detectmouseclick="t"/>
                  </v:oval>
                </v:group>
                <v:rect id="Rectangle 13478" o:spid="_x0000_s1489" style="position:absolute;left:8618;top:4202;width:2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" fillcolor="silver"/>
                <v:line id="Line 13479" o:spid="_x0000_s1490" href="http://blog.sina.com.cn/hfwq" style="position:absolute;flip:x;visibility:visible;mso-wrap-style:square" from="6322,4397" to="6772,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" o:button="t" strokeweight="1pt"/>
                <v:shape id="Text Box 13480" o:spid="_x0000_s1491" type="#_x0000_t202" style="position:absolute;left:8612;top:3701;width:65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" filled="f" stroked="f">
                  <v:textbox inset="0,0,0,0">
                    <w:txbxContent>
                      <w:p w14:paraId="5C8D4855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D1F7A">
                          <w:rPr>
                            <w:rFonts w:hint="eastAsia"/>
                            <w:sz w:val="18"/>
                            <w:szCs w:val="18"/>
                          </w:rPr>
                          <w:t>光电门</w:t>
                        </w:r>
                      </w:p>
                    </w:txbxContent>
                  </v:textbox>
                </v:shape>
                <v:shape id="Text Box 13481" o:spid="_x0000_s1492" type="#_x0000_t202" style="position:absolute;left:7510;top:3737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" filled="f" stroked="f">
                  <v:textbox inset="0,0,0,0">
                    <w:txbxContent>
                      <w:p w14:paraId="743D02F0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遮光片</w:t>
                        </w:r>
                      </w:p>
                    </w:txbxContent>
                  </v:textbox>
                </v:shape>
                <v:shape id="Text Box 13482" o:spid="_x0000_s1493" type="#_x0000_t202" style="position:absolute;left:6484;top:3788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" filled="f" stroked="f">
                  <v:textbox inset="0,0,0,0">
                    <w:txbxContent>
                      <w:p w14:paraId="0D9C9352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纸带</w:t>
                        </w:r>
                      </w:p>
                    </w:txbxContent>
                  </v:textbox>
                </v:shape>
                <v:shape id="Text Box 13483" o:spid="_x0000_s1494" type="#_x0000_t202" style="position:absolute;left:6840;top:4223;width:30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" filled="f" stroked="f">
                  <v:textbox inset="0,0,0,0">
                    <w:txbxContent>
                      <w:p w14:paraId="1C9A089D" w14:textId="77777777" w:rsidR="007D65B9" w:rsidRPr="00DD1F7A" w:rsidRDefault="007D65B9" w:rsidP="000E2052">
                        <w:pPr>
                          <w:rPr>
                            <w:rFonts w:hint="eastAsia"/>
                            <w:szCs w:val="21"/>
                          </w:rPr>
                        </w:pPr>
                        <w:r w:rsidRPr="00DD1F7A"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13484" o:spid="_x0000_s1495" type="#_x0000_t202" style="position:absolute;left:8202;top:4226;width:30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" filled="f" stroked="f">
                  <v:textbox inset="0,0,0,0">
                    <w:txbxContent>
                      <w:p w14:paraId="7D842456" w14:textId="77777777" w:rsidR="007D65B9" w:rsidRPr="00DD1F7A" w:rsidRDefault="007D65B9" w:rsidP="000E2052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line id="Line 13485" o:spid="_x0000_s1496" style="position:absolute;flip:x;visibility:visible;mso-wrap-style:square" from="6442,4043" to="6674,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" strokeweight=".5pt"/>
                <v:line id="Line 13486" o:spid="_x0000_s1497" style="position:absolute;flip:x y;visibility:visible;mso-wrap-style:square" from="7822,4007" to="8212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" strokeweight=".5pt"/>
                <v:line id="Line 13487" o:spid="_x0000_s1498" style="position:absolute;visibility:visible;mso-wrap-style:square" from="8954,4613" to="8962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" strokeweight=".5pt"/>
                <v:line id="Line 13488" o:spid="_x0000_s1499" style="position:absolute;flip:x;visibility:visible;mso-wrap-style:square" from="8714,3962" to="8828,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" strokeweight=".5pt"/>
                <w10:wrap type="square"/>
              </v:group>
            </w:pict>
          </mc:Fallback>
        </mc:AlternateContent>
      </w:r>
      <w:r w:rsidR="00491320" w:rsidRPr="00491320">
        <w:rPr>
          <w:rFonts w:hint="eastAsia"/>
          <w:szCs w:val="21"/>
        </w:rPr>
        <w:t>(2)</w:t>
      </w:r>
      <w:r w:rsidR="00491320">
        <w:rPr>
          <w:rFonts w:hint="eastAsia"/>
          <w:szCs w:val="21"/>
        </w:rPr>
        <w:t>（</w:t>
      </w:r>
      <w:r w:rsidR="00491320">
        <w:rPr>
          <w:rFonts w:hint="eastAsia"/>
          <w:szCs w:val="21"/>
        </w:rPr>
        <w:t>10</w:t>
      </w:r>
      <w:r w:rsidR="00491320">
        <w:rPr>
          <w:rFonts w:hint="eastAsia"/>
          <w:szCs w:val="21"/>
        </w:rPr>
        <w:t>分）现利用图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所示装置验证动量守恒定律。在图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中，气垫导轨上有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、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两个滑块，滑块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右侧带有一弹簧片，左侧与打点计时器（图中未画出）的纸带相连；滑块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左侧也带有一弹簧片，上面固定一遮光片，光电计数器（未完全画出）可以记录遮光片通过光电门的时间。</w:t>
      </w:r>
    </w:p>
    <w:p w14:paraId="591C1304" w14:textId="77777777" w:rsidR="00491320" w:rsidRDefault="00491320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实验测得滑块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 w:rsidRPr="00491320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.3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0.301kg</w:t>
        </w:r>
      </w:smartTag>
      <w:r>
        <w:rPr>
          <w:rFonts w:hint="eastAsia"/>
          <w:szCs w:val="21"/>
        </w:rPr>
        <w:t>，滑块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.10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0.108kg</w:t>
        </w:r>
      </w:smartTag>
      <w:r>
        <w:rPr>
          <w:rFonts w:hint="eastAsia"/>
          <w:szCs w:val="21"/>
        </w:rPr>
        <w:t>，遮光片的宽度</w:t>
      </w:r>
      <w:r w:rsidRPr="00A9213A"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</w:t>
      </w:r>
      <w:smartTag w:uri="urn:schemas-microsoft-com:office:smarttags" w:element="chmetcnv">
        <w:smartTagPr>
          <w:attr w:name="UnitName" w:val="c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1.00cm</w:t>
        </w:r>
      </w:smartTag>
      <w:r>
        <w:rPr>
          <w:rFonts w:hint="eastAsia"/>
          <w:szCs w:val="21"/>
        </w:rPr>
        <w:t>；打点计时器所用交流电的频率</w:t>
      </w:r>
      <w:r w:rsidRPr="00491320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=50.0Hz</w:t>
      </w:r>
      <w:r>
        <w:rPr>
          <w:rFonts w:hint="eastAsia"/>
          <w:szCs w:val="21"/>
        </w:rPr>
        <w:t>。</w:t>
      </w:r>
    </w:p>
    <w:p w14:paraId="25126648" w14:textId="77777777" w:rsidR="00491320" w:rsidRDefault="00491320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将光电门固定在滑块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的右侧，启动打点计时器，给滑块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一向右的初速度，使它与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相碰</w:t>
      </w:r>
      <w:r w:rsidR="00A9213A">
        <w:rPr>
          <w:rFonts w:hint="eastAsia"/>
          <w:szCs w:val="21"/>
        </w:rPr>
        <w:t>。碰后光电计数器显示的时间为</w:t>
      </w:r>
      <w:r w:rsidR="00A9213A" w:rsidRPr="00A9213A">
        <w:rPr>
          <w:rFonts w:eastAsia="楷体"/>
          <w:szCs w:val="21"/>
        </w:rPr>
        <w:t>Δ</w:t>
      </w:r>
      <w:r w:rsidR="00A9213A">
        <w:rPr>
          <w:rFonts w:hint="eastAsia"/>
          <w:szCs w:val="21"/>
        </w:rPr>
        <w:t>t</w:t>
      </w:r>
      <w:r w:rsidR="00A9213A" w:rsidRPr="00A9213A">
        <w:rPr>
          <w:rFonts w:hint="eastAsia"/>
          <w:szCs w:val="21"/>
          <w:vertAlign w:val="subscript"/>
        </w:rPr>
        <w:t>B</w:t>
      </w:r>
      <w:r w:rsidR="00A9213A">
        <w:rPr>
          <w:rFonts w:hint="eastAsia"/>
          <w:szCs w:val="21"/>
        </w:rPr>
        <w:t>=3.500ms</w:t>
      </w:r>
      <w:r w:rsidR="00A9213A">
        <w:rPr>
          <w:rFonts w:hint="eastAsia"/>
          <w:szCs w:val="21"/>
        </w:rPr>
        <w:t>，碰撞前后打出的纸带如图</w:t>
      </w:r>
      <w:r w:rsidR="00A9213A">
        <w:rPr>
          <w:rFonts w:hint="eastAsia"/>
          <w:szCs w:val="21"/>
        </w:rPr>
        <w:t>(b)</w:t>
      </w:r>
      <w:r w:rsidR="00A9213A">
        <w:rPr>
          <w:rFonts w:hint="eastAsia"/>
          <w:szCs w:val="21"/>
        </w:rPr>
        <w:t>所示。</w:t>
      </w:r>
    </w:p>
    <w:p w14:paraId="4DEAAC3A" w14:textId="11394599" w:rsidR="00D43143" w:rsidRDefault="001A76C2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7789A807" wp14:editId="53A58DAF">
                <wp:extent cx="4533900" cy="674370"/>
                <wp:effectExtent l="5715" t="7620" r="13335" b="3810"/>
                <wp:docPr id="2055465343" name="Group 13489">
                  <a:hlinkClick xmlns:a="http://schemas.openxmlformats.org/drawingml/2006/main" r:id="rId18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0" cy="674370"/>
                          <a:chOff x="2422" y="6056"/>
                          <a:chExt cx="7140" cy="1062"/>
                        </a:xfrm>
                      </wpg:grpSpPr>
                      <wps:wsp>
                        <wps:cNvPr id="886184855" name="Text Box 13490"/>
                        <wps:cNvSpPr txBox="1">
                          <a:spLocks noChangeArrowheads="1"/>
                        </wps:cNvSpPr>
                        <wps:spPr bwMode="auto">
                          <a:xfrm>
                            <a:off x="2590" y="6518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BDE4D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129427679" name="Group 13491"/>
                        <wpg:cNvGrpSpPr>
                          <a:grpSpLocks/>
                        </wpg:cNvGrpSpPr>
                        <wpg:grpSpPr bwMode="auto">
                          <a:xfrm>
                            <a:off x="2422" y="6056"/>
                            <a:ext cx="7140" cy="1062"/>
                            <a:chOff x="2422" y="6056"/>
                            <a:chExt cx="7140" cy="1062"/>
                          </a:xfrm>
                        </wpg:grpSpPr>
                        <wps:wsp>
                          <wps:cNvPr id="2136115134" name="Rectangle 134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2" y="6056"/>
                              <a:ext cx="7140" cy="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3535006" name="Oval 13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6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444938" name="Text Box 13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0" y="6806"/>
                              <a:ext cx="75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8FF89C" w14:textId="77777777" w:rsidR="007D65B9" w:rsidRPr="006F5674" w:rsidRDefault="007D65B9" w:rsidP="00D43143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570717966" name="Text Box 13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8" y="6062"/>
                              <a:ext cx="82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91B997" w14:textId="77777777" w:rsidR="007D65B9" w:rsidRPr="00FC03C2" w:rsidRDefault="007D65B9" w:rsidP="00D43143">
                                <w:pPr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 w:rsidRPr="00FC03C2">
                                  <w:rPr>
                                    <w:rFonts w:hint="eastAsia"/>
                                    <w:szCs w:val="21"/>
                                  </w:rPr>
                                  <w:t>（</w:t>
                                </w:r>
                                <w:r w:rsidRPr="00FC03C2"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  <w:r w:rsidRPr="00FC03C2">
                                  <w:rPr>
                                    <w:rFonts w:hint="eastAsia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32575302" name="Oval 13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6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3707044" name="Oval 134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6" y="6416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399460" name="Oval 13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46" y="6419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3226412" name="Oval 13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4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6407830" name="Oval 13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2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360719" name="Oval 13501">
                            <a:hlinkClick r:id="rId181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462" y="6416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070031" name="Oval 13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2" y="6407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4638462" name="Oval 13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412" y="6410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4834570" name="Oval 13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6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7117730" name="Group 13505"/>
                          <wpg:cNvGrpSpPr>
                            <a:grpSpLocks/>
                          </wpg:cNvGrpSpPr>
                          <wpg:grpSpPr bwMode="auto">
                            <a:xfrm>
                              <a:off x="2502" y="6476"/>
                              <a:ext cx="548" cy="132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869926027" name="Line 135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3222976" name="Line 135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2664601" name="Line 13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68306897" name="Group 13509"/>
                          <wpg:cNvGrpSpPr>
                            <a:grpSpLocks/>
                          </wpg:cNvGrpSpPr>
                          <wpg:grpSpPr bwMode="auto">
                            <a:xfrm>
                              <a:off x="3042" y="6488"/>
                              <a:ext cx="542" cy="123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416498516" name="Line 135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2768882" name="Line 135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0642509" name="Line 13512">
                              <a:hlinkClick r:id="rId181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86770350" name="Group 13513"/>
                          <wpg:cNvGrpSpPr>
                            <a:grpSpLocks/>
                          </wpg:cNvGrpSpPr>
                          <wpg:grpSpPr bwMode="auto">
                            <a:xfrm>
                              <a:off x="3576" y="6488"/>
                              <a:ext cx="534" cy="123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692080498" name="Line 135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8960057" name="Line 135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4250480" name="Line 135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65532796" name="Group 13517"/>
                          <wpg:cNvGrpSpPr>
                            <a:grpSpLocks/>
                          </wpg:cNvGrpSpPr>
                          <wpg:grpSpPr bwMode="auto">
                            <a:xfrm>
                              <a:off x="4106" y="6494"/>
                              <a:ext cx="570" cy="132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950770343" name="Line 135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5914122" name="Line 135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9354091" name="Line 135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22295120" name="Group 13521"/>
                          <wpg:cNvGrpSpPr>
                            <a:grpSpLocks/>
                          </wpg:cNvGrpSpPr>
                          <wpg:grpSpPr bwMode="auto">
                            <a:xfrm>
                              <a:off x="4670" y="6497"/>
                              <a:ext cx="842" cy="138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063553047" name="Line 135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9308112" name="Line 135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8317812" name="Line 13524">
                              <a:hlinkClick r:id="rId217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2147379" name="Group 13525"/>
                          <wpg:cNvGrpSpPr>
                            <a:grpSpLocks/>
                          </wpg:cNvGrpSpPr>
                          <wpg:grpSpPr bwMode="auto">
                            <a:xfrm>
                              <a:off x="5510" y="6494"/>
                              <a:ext cx="976" cy="141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529164723" name="Line 135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2177678" name="Line 135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0749420" name="Line 135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39376995" name="Group 13529"/>
                          <wpg:cNvGrpSpPr>
                            <a:grpSpLocks/>
                          </wpg:cNvGrpSpPr>
                          <wpg:grpSpPr bwMode="auto">
                            <a:xfrm>
                              <a:off x="6480" y="6485"/>
                              <a:ext cx="968" cy="126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45619190" name="Line 135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4857413" name="Line 135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161102" name="Line 13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6255946" name="Group 13533"/>
                          <wpg:cNvGrpSpPr>
                            <a:grpSpLocks/>
                          </wpg:cNvGrpSpPr>
                          <wpg:grpSpPr bwMode="auto">
                            <a:xfrm>
                              <a:off x="7444" y="6485"/>
                              <a:ext cx="998" cy="123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814022193" name="Line 1353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55264" name="Line 135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3981333" name="Line 135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4004276" name="Group 13537"/>
                          <wpg:cNvGrpSpPr>
                            <a:grpSpLocks/>
                          </wpg:cNvGrpSpPr>
                          <wpg:grpSpPr bwMode="auto">
                            <a:xfrm>
                              <a:off x="8436" y="6491"/>
                              <a:ext cx="976" cy="117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456376057" name="Line 135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7846328" name="Line 135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1950945" name="Line 13540">
                              <a:hlinkClick r:id="rId217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68443436" name="Text Box 13541"/>
                        <wps:cNvSpPr txBox="1">
                          <a:spLocks noChangeArrowheads="1"/>
                        </wps:cNvSpPr>
                        <wps:spPr bwMode="auto">
                          <a:xfrm>
                            <a:off x="3130" y="6518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A93C1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27713815" name="Text Box 13542"/>
                        <wps:cNvSpPr txBox="1">
                          <a:spLocks noChangeArrowheads="1"/>
                        </wps:cNvSpPr>
                        <wps:spPr bwMode="auto">
                          <a:xfrm>
                            <a:off x="3640" y="6521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EC812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00371396" name="Text Box 13543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6527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35EFC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3621376" name="Text Box 13544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6509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55735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71317197" name="Text Box 13545"/>
                        <wps:cNvSpPr txBox="1">
                          <a:spLocks noChangeArrowheads="1"/>
                        </wps:cNvSpPr>
                        <wps:spPr bwMode="auto">
                          <a:xfrm>
                            <a:off x="5804" y="6515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6DE16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05658609" name="Text Box 13546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6494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B4D52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65334157" name="Text Box 13547"/>
                        <wps:cNvSpPr txBox="1">
                          <a:spLocks noChangeArrowheads="1"/>
                        </wps:cNvSpPr>
                        <wps:spPr bwMode="auto">
                          <a:xfrm>
                            <a:off x="7772" y="6491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54182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69530829" name="Text Box 13548"/>
                        <wps:cNvSpPr txBox="1">
                          <a:spLocks noChangeArrowheads="1"/>
                        </wps:cNvSpPr>
                        <wps:spPr bwMode="auto">
                          <a:xfrm>
                            <a:off x="8754" y="6503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781D7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9A807" id="Group 13489" o:spid="_x0000_s1500" href="http://blog.sina.com.cn/hfwq" style="width:357pt;height:53.1pt;mso-position-horizontal-relative:char;mso-position-vertical-relative:line" coordorigin="2422,6056" coordsize="7140,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" o:button="t">
                <v:shape id="Text Box 13490" o:spid="_x0000_s1501" type="#_x0000_t202" style="position:absolute;left:2590;top:6518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" filled="f" stroked="f">
                  <v:textbox inset="0,0,0,0">
                    <w:txbxContent>
                      <w:p w14:paraId="401BDE4D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1.91</w:t>
                        </w:r>
                      </w:p>
                    </w:txbxContent>
                  </v:textbox>
                </v:shape>
                <v:group id="Group 13491" o:spid="_x0000_s1502" style="position:absolute;left:2422;top:6056;width:7140;height:1062" coordorigin="2422,6056" coordsize="7140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">
                  <v:rect id="Rectangle 13492" o:spid="_x0000_s1503" style="position:absolute;left:2422;top:6056;width:714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" filled="f"/>
                  <v:oval id="Oval 13493" o:spid="_x0000_s1504" style="position:absolute;left:2496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" fillcolor="black"/>
                  <v:shape id="Text Box 13494" o:spid="_x0000_s1505" type="#_x0000_t202" style="position:absolute;left:5620;top:6806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" filled="f" stroked="f">
                    <v:textbox inset="0,0,0,0">
                      <w:txbxContent>
                        <w:p w14:paraId="1A8FF89C" w14:textId="77777777" w:rsidR="007D65B9" w:rsidRPr="006F5674" w:rsidRDefault="007D65B9" w:rsidP="00D4314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rPr>
                              <w:rFonts w:hint="eastAsia"/>
                            </w:rPr>
                            <w:t>(b)</w:t>
                          </w:r>
                        </w:p>
                      </w:txbxContent>
                    </v:textbox>
                  </v:shape>
                  <v:shape id="Text Box 13495" o:spid="_x0000_s1506" type="#_x0000_t202" style="position:absolute;left:5628;top:6062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" filled="f" stroked="f">
                    <v:textbox inset="0,0,0,0">
                      <w:txbxContent>
                        <w:p w14:paraId="0291B997" w14:textId="77777777" w:rsidR="007D65B9" w:rsidRPr="00FC03C2" w:rsidRDefault="007D65B9" w:rsidP="00D43143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 w:rsidRPr="00FC03C2">
                            <w:rPr>
                              <w:rFonts w:hint="eastAsia"/>
                              <w:szCs w:val="21"/>
                            </w:rPr>
                            <w:t>（</w:t>
                          </w:r>
                          <w:r w:rsidRPr="00FC03C2"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  <w:r w:rsidRPr="00FC03C2">
                            <w:rPr>
                              <w:rFonts w:hint="eastAsia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shape>
                  <v:oval id="Oval 13496" o:spid="_x0000_s1507" style="position:absolute;left:3026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" fillcolor="black"/>
                  <v:oval id="Oval 13497" o:spid="_x0000_s1508" style="position:absolute;left:5486;top:6416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" fillcolor="black"/>
                  <v:oval id="Oval 13498" o:spid="_x0000_s1509" style="position:absolute;left:4646;top:6419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" fillcolor="black"/>
                  <v:oval id="Oval 13499" o:spid="_x0000_s1510" style="position:absolute;left:4084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" fillcolor="black"/>
                  <v:oval id="Oval 13500" o:spid="_x0000_s1511" style="position:absolute;left:3562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" fillcolor="black"/>
                  <v:oval id="Oval 13501" o:spid="_x0000_s1512" href="http://blog.sina.com.cn/hfwq" style="position:absolute;left:6462;top:6416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" o:button="t" fillcolor="black">
                    <v:fill o:detectmouseclick="t"/>
                  </v:oval>
                  <v:oval id="Oval 13502" o:spid="_x0000_s1513" style="position:absolute;left:7422;top:6407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" fillcolor="black"/>
                  <v:oval id="Oval 13503" o:spid="_x0000_s1514" style="position:absolute;left:8412;top:6410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" fillcolor="black"/>
                  <v:oval id="Oval 13504" o:spid="_x0000_s1515" style="position:absolute;left:9386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" fillcolor="black"/>
                  <v:group id="Group 13505" o:spid="_x0000_s1516" style="position:absolute;left:2502;top:6476;width:548;height:132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">
                    <v:line id="Line 13506" o:spid="_x0000_s1517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"/>
                    <v:line id="Line 13507" o:spid="_x0000_s1518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gG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"/>
                    <v:line id="Line 13508" o:spid="_x0000_s1519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">
                      <v:stroke startarrow="block" startarrowwidth="narrow" endarrow="block" endarrowwidth="narrow"/>
                    </v:line>
                  </v:group>
                  <v:group id="Group 13509" o:spid="_x0000_s1520" style="position:absolute;left:3042;top:6488;width:542;height:123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">
                    <v:line id="Line 13510" o:spid="_x0000_s1521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"/>
                    <v:line id="Line 13511" o:spid="_x0000_s1522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"/>
                    <v:line id="Line 13512" o:spid="_x0000_s1523" href="http://blog.sina.com.cn/hfwq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" o:button="t">
                      <v:stroke startarrow="block" startarrowwidth="narrow" endarrow="block" endarrowwidth="narrow"/>
                    </v:line>
                  </v:group>
                  <v:group id="Group 13513" o:spid="_x0000_s1524" style="position:absolute;left:3576;top:6488;width:534;height:123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">
                    <v:line id="Line 13514" o:spid="_x0000_s1525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"/>
                    <v:line id="Line 13515" o:spid="_x0000_s1526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"/>
                    <v:line id="Line 13516" o:spid="_x0000_s1527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">
                      <v:stroke startarrow="block" startarrowwidth="narrow" endarrow="block" endarrowwidth="narrow"/>
                    </v:line>
                  </v:group>
                  <v:group id="Group 13517" o:spid="_x0000_s1528" style="position:absolute;left:4106;top:6494;width:570;height:132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">
                    <v:line id="Line 13518" o:spid="_x0000_s1529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"/>
                    <v:line id="Line 13519" o:spid="_x0000_s1530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"/>
                    <v:line id="Line 13520" o:spid="_x0000_s1531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">
                      <v:stroke startarrow="block" startarrowwidth="narrow" endarrow="block" endarrowwidth="narrow"/>
                    </v:line>
                  </v:group>
                  <v:group id="Group 13521" o:spid="_x0000_s1532" style="position:absolute;left:4670;top:6497;width:842;height:138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">
                    <v:line id="Line 13522" o:spid="_x0000_s1533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"/>
                    <v:line id="Line 13523" o:spid="_x0000_s1534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"/>
                    <v:line id="Line 13524" o:spid="_x0000_s1535" href="http://blog.sina.com.cn/hfwq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" o:button="t">
                      <v:stroke startarrow="block" startarrowwidth="narrow" endarrow="block" endarrowwidth="narrow"/>
                    </v:line>
                  </v:group>
                  <v:group id="Group 13525" o:spid="_x0000_s1536" style="position:absolute;left:5510;top:6494;width:976;height:141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">
                    <v:line id="Line 13526" o:spid="_x0000_s1537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"/>
                    <v:line id="Line 13527" o:spid="_x0000_s1538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"/>
                    <v:line id="Line 13528" o:spid="_x0000_s1539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">
                      <v:stroke startarrow="block" startarrowwidth="narrow" endarrow="block" endarrowwidth="narrow"/>
                    </v:line>
                  </v:group>
                  <v:group id="Group 13529" o:spid="_x0000_s1540" style="position:absolute;left:6480;top:6485;width:968;height:126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">
                    <v:line id="Line 13530" o:spid="_x0000_s1541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"/>
                    <v:line id="Line 13531" o:spid="_x0000_s1542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"/>
                    <v:line id="Line 13532" o:spid="_x0000_s1543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">
                      <v:stroke startarrow="block" startarrowwidth="narrow" endarrow="block" endarrowwidth="narrow"/>
                    </v:line>
                  </v:group>
                  <v:group id="Group 13533" o:spid="_x0000_s1544" style="position:absolute;left:7444;top:6485;width:998;height:123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">
                    <v:line id="Line 13534" o:spid="_x0000_s1545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"/>
                    <v:line id="Line 13535" o:spid="_x0000_s1546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"/>
                    <v:line id="Line 13536" o:spid="_x0000_s1547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">
                      <v:stroke startarrow="block" startarrowwidth="narrow" endarrow="block" endarrowwidth="narrow"/>
                    </v:line>
                  </v:group>
                  <v:group id="Group 13537" o:spid="_x0000_s1548" style="position:absolute;left:8436;top:6491;width:976;height:117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">
                    <v:line id="Line 13538" o:spid="_x0000_s1549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"/>
                    <v:line id="Line 13539" o:spid="_x0000_s1550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"/>
                    <v:line id="Line 13540" o:spid="_x0000_s1551" href="http://blog.sina.com.cn/hfwq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" o:button="t">
                      <v:stroke startarrow="block" startarrowwidth="narrow" endarrow="block" endarrowwidth="narrow"/>
                    </v:line>
                  </v:group>
                </v:group>
                <v:shape id="Text Box 13541" o:spid="_x0000_s1552" type="#_x0000_t202" style="position:absolute;left:3130;top:6518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" filled="f" stroked="f">
                  <v:textbox inset="0,0,0,0">
                    <w:txbxContent>
                      <w:p w14:paraId="539A93C1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1.92</w:t>
                        </w:r>
                      </w:p>
                    </w:txbxContent>
                  </v:textbox>
                </v:shape>
                <v:shape id="Text Box 13542" o:spid="_x0000_s1553" type="#_x0000_t202" style="position:absolute;left:3640;top:6521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" filled="f" stroked="f">
                  <v:textbox inset="0,0,0,0">
                    <w:txbxContent>
                      <w:p w14:paraId="1E6EC812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1.93</w:t>
                        </w:r>
                      </w:p>
                    </w:txbxContent>
                  </v:textbox>
                </v:shape>
                <v:shape id="Text Box 13543" o:spid="_x0000_s1554" type="#_x0000_t202" style="position:absolute;left:4196;top:6527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" filled="f" stroked="f">
                  <v:textbox inset="0,0,0,0">
                    <w:txbxContent>
                      <w:p w14:paraId="22635EFC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1.94</w:t>
                        </w:r>
                      </w:p>
                    </w:txbxContent>
                  </v:textbox>
                </v:shape>
                <v:shape id="Text Box 13544" o:spid="_x0000_s1555" type="#_x0000_t202" style="position:absolute;left:4892;top:6509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" filled="f" stroked="f">
                  <v:textbox inset="0,0,0,0">
                    <w:txbxContent>
                      <w:p w14:paraId="7C155735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3.25</w:t>
                        </w:r>
                      </w:p>
                    </w:txbxContent>
                  </v:textbox>
                </v:shape>
                <v:shape id="Text Box 13545" o:spid="_x0000_s1556" type="#_x0000_t202" style="position:absolute;left:5804;top:6515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" filled="f" stroked="f">
                  <v:textbox inset="0,0,0,0">
                    <w:txbxContent>
                      <w:p w14:paraId="2106DE16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4.00</w:t>
                        </w:r>
                      </w:p>
                    </w:txbxContent>
                  </v:textbox>
                </v:shape>
                <v:shape id="Text Box 13546" o:spid="_x0000_s1557" type="#_x0000_t202" style="position:absolute;left:6768;top:6494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" filled="f" stroked="f">
                  <v:textbox inset="0,0,0,0">
                    <w:txbxContent>
                      <w:p w14:paraId="738B4D52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4.02</w:t>
                        </w:r>
                      </w:p>
                    </w:txbxContent>
                  </v:textbox>
                </v:shape>
                <v:shape id="Text Box 13547" o:spid="_x0000_s1558" type="#_x0000_t202" style="position:absolute;left:7772;top:6491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" filled="f" stroked="f">
                  <v:textbox inset="0,0,0,0">
                    <w:txbxContent>
                      <w:p w14:paraId="36F54182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4.03</w:t>
                        </w:r>
                      </w:p>
                    </w:txbxContent>
                  </v:textbox>
                </v:shape>
                <v:shape id="Text Box 13548" o:spid="_x0000_s1559" type="#_x0000_t202" style="position:absolute;left:8754;top:6503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" filled="f" stroked="f">
                  <v:textbox inset="0,0,0,0">
                    <w:txbxContent>
                      <w:p w14:paraId="76B781D7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DDFF44" w14:textId="77777777" w:rsidR="00A9213A" w:rsidRPr="00491320" w:rsidRDefault="00A9213A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若实验允许的相对误差绝对值（</w:t>
      </w:r>
      <w:hyperlink r:id="rId316" w:history="1">
        <w:r w:rsidR="005B45CD" w:rsidRPr="005B45CD">
          <w:rPr>
            <w:position w:val="-30"/>
            <w:szCs w:val="21"/>
            <w:vertAlign w:val="superscript"/>
          </w:rPr>
          <w:object w:dxaOrig="3060" w:dyaOrig="720" w14:anchorId="7CBF5529">
            <v:shape id="_x0000_i1147" type="#_x0000_t75" style="width:135.85pt;height:31.95pt" o:ole="">
              <v:imagedata r:id="rId317" o:title=""/>
            </v:shape>
            <o:OLEObject Type="Embed" ProgID="Equation.DSMT4" ShapeID="_x0000_i1147" DrawAspect="Content" ObjectID="_1803411744" r:id="rId318"/>
          </w:object>
        </w:r>
      </w:hyperlink>
      <w:r>
        <w:rPr>
          <w:rFonts w:hint="eastAsia"/>
          <w:szCs w:val="21"/>
        </w:rPr>
        <w:t>）</w:t>
      </w:r>
      <w:r w:rsidR="00BB2344">
        <w:rPr>
          <w:rFonts w:hint="eastAsia"/>
          <w:szCs w:val="21"/>
        </w:rPr>
        <w:t>最大为</w:t>
      </w:r>
      <w:r w:rsidR="00BB2344">
        <w:rPr>
          <w:rFonts w:hint="eastAsia"/>
          <w:szCs w:val="21"/>
        </w:rPr>
        <w:t>5%</w:t>
      </w:r>
      <w:r w:rsidR="00BB2344">
        <w:rPr>
          <w:rFonts w:hint="eastAsia"/>
          <w:szCs w:val="21"/>
        </w:rPr>
        <w:t>，本实验是否在误差范围内验证了动量守恒定律？写出运算过程。</w:t>
      </w:r>
    </w:p>
    <w:p w14:paraId="6596B781" w14:textId="77777777" w:rsidR="00920DB8" w:rsidRPr="00920DB8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【答案】</w:t>
      </w:r>
    </w:p>
    <w:p w14:paraId="620ACDF7" w14:textId="77777777" w:rsidR="00D54370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【解析】按定义，物体运动的瞬时速度大小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</w:rPr>
        <w:t>为：</w:t>
      </w:r>
      <w:hyperlink r:id="rId319" w:history="1">
        <w:r w:rsidRPr="00920DB8">
          <w:rPr>
            <w:color w:val="0000FF"/>
            <w:position w:val="-24"/>
            <w:szCs w:val="21"/>
          </w:rPr>
          <w:object w:dxaOrig="720" w:dyaOrig="620" w14:anchorId="65CFCEBC">
            <v:shape id="_x0000_i1148" type="#_x0000_t75" style="width:36pt;height:31pt" o:ole="">
              <v:imagedata r:id="rId320" o:title=""/>
            </v:shape>
            <o:OLEObject Type="Embed" ProgID="Equation.DSMT4" ShapeID="_x0000_i1148" DrawAspect="Content" ObjectID="_1803411745" r:id="rId321"/>
          </w:object>
        </w:r>
      </w:hyperlink>
    </w:p>
    <w:p w14:paraId="538C7178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式中</w:t>
      </w:r>
      <w:r w:rsidRPr="00920DB8">
        <w:rPr>
          <w:rFonts w:eastAsia="楷体"/>
          <w:i/>
          <w:color w:val="0000FF"/>
          <w:szCs w:val="21"/>
        </w:rPr>
        <w:t>Δ</w:t>
      </w:r>
      <w:r w:rsidRPr="00920DB8">
        <w:rPr>
          <w:i/>
          <w:color w:val="0000FF"/>
          <w:szCs w:val="21"/>
        </w:rPr>
        <w:t>x</w:t>
      </w:r>
      <w:r>
        <w:rPr>
          <w:rFonts w:hint="eastAsia"/>
          <w:color w:val="0000FF"/>
          <w:szCs w:val="21"/>
        </w:rPr>
        <w:t>为物块在很短的时间</w:t>
      </w:r>
      <w:r w:rsidRPr="00920DB8">
        <w:rPr>
          <w:rFonts w:eastAsia="楷体"/>
          <w:i/>
          <w:color w:val="0000FF"/>
          <w:szCs w:val="21"/>
        </w:rPr>
        <w:t>Δ</w:t>
      </w:r>
      <w:r>
        <w:rPr>
          <w:rFonts w:hint="eastAsia"/>
          <w:i/>
          <w:color w:val="0000FF"/>
          <w:szCs w:val="21"/>
        </w:rPr>
        <w:t>t</w:t>
      </w:r>
      <w:r>
        <w:rPr>
          <w:rFonts w:hint="eastAsia"/>
          <w:color w:val="0000FF"/>
          <w:szCs w:val="21"/>
        </w:rPr>
        <w:t>内的位移，设纸带上打出相邻两点的时间间隔为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，则</w:t>
      </w:r>
    </w:p>
    <w:p w14:paraId="4DE9E248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=1/</w:t>
      </w:r>
      <w:r w:rsidRPr="00920DB8">
        <w:rPr>
          <w:rFonts w:hint="eastAsia"/>
          <w:i/>
          <w:color w:val="0000FF"/>
          <w:szCs w:val="21"/>
        </w:rPr>
        <w:t>f</w:t>
      </w:r>
      <w:r>
        <w:rPr>
          <w:rFonts w:hint="eastAsia"/>
          <w:color w:val="0000FF"/>
          <w:szCs w:val="21"/>
        </w:rPr>
        <w:t xml:space="preserve">=0.02s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可视为很短</w:t>
      </w:r>
    </w:p>
    <w:p w14:paraId="209ACE42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 w:rsidRPr="00920DB8">
        <w:rPr>
          <w:rFonts w:hint="eastAsia"/>
          <w:color w:val="0000FF"/>
          <w:szCs w:val="21"/>
        </w:rPr>
        <w:t>在</w:t>
      </w:r>
      <w:r w:rsidRPr="00920DB8">
        <w:rPr>
          <w:rFonts w:hint="eastAsia"/>
          <w:color w:val="0000FF"/>
          <w:szCs w:val="21"/>
        </w:rPr>
        <w:t>A</w:t>
      </w:r>
      <w:r w:rsidRPr="00920DB8">
        <w:rPr>
          <w:rFonts w:hint="eastAsia"/>
          <w:color w:val="0000FF"/>
          <w:szCs w:val="21"/>
        </w:rPr>
        <w:t>碰撞前后瞬时速度大小分别为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和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1</w:t>
      </w:r>
    </w:p>
    <w:p w14:paraId="6DE7753E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由图</w:t>
      </w:r>
      <w:r>
        <w:rPr>
          <w:rFonts w:hint="eastAsia"/>
          <w:color w:val="0000FF"/>
          <w:szCs w:val="21"/>
        </w:rPr>
        <w:t>(b)</w:t>
      </w:r>
      <w:r>
        <w:rPr>
          <w:rFonts w:hint="eastAsia"/>
          <w:color w:val="0000FF"/>
          <w:szCs w:val="21"/>
        </w:rPr>
        <w:t>所给数据可得：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FF"/>
            <w:szCs w:val="21"/>
          </w:rPr>
          <w:t>2.00</w:t>
        </w:r>
        <w:r w:rsidR="00BA23A0">
          <w:rPr>
            <w:rFonts w:hint="eastAsia"/>
            <w:color w:val="0000FF"/>
            <w:szCs w:val="21"/>
          </w:rPr>
          <w:t>m</w:t>
        </w:r>
      </w:smartTag>
      <w:r w:rsidR="00BA23A0">
        <w:rPr>
          <w:rFonts w:hint="eastAsia"/>
          <w:color w:val="0000FF"/>
          <w:szCs w:val="21"/>
        </w:rPr>
        <w:t xml:space="preserve">/s   </w:t>
      </w:r>
      <w:r w:rsidR="00BA23A0" w:rsidRPr="00920DB8">
        <w:rPr>
          <w:rFonts w:hint="eastAsia"/>
          <w:i/>
          <w:color w:val="0000FF"/>
          <w:szCs w:val="21"/>
        </w:rPr>
        <w:t>v</w:t>
      </w:r>
      <w:r w:rsidR="00BA23A0" w:rsidRPr="00920DB8">
        <w:rPr>
          <w:rFonts w:hint="eastAsia"/>
          <w:color w:val="0000FF"/>
          <w:szCs w:val="21"/>
          <w:vertAlign w:val="subscript"/>
        </w:rPr>
        <w:t>1</w:t>
      </w:r>
      <w:r w:rsidR="00BA23A0">
        <w:rPr>
          <w:rFonts w:hint="eastAsia"/>
          <w:color w:val="0000FF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.79"/>
          <w:attr w:name="HasSpace" w:val="False"/>
          <w:attr w:name="Negative" w:val="False"/>
          <w:attr w:name="NumberType" w:val="1"/>
          <w:attr w:name="TCSC" w:val="0"/>
        </w:smartTagPr>
        <w:r w:rsidR="00BA23A0">
          <w:rPr>
            <w:rFonts w:hint="eastAsia"/>
            <w:color w:val="0000FF"/>
            <w:szCs w:val="21"/>
          </w:rPr>
          <w:t>0.790m</w:t>
        </w:r>
      </w:smartTag>
      <w:r w:rsidR="00BA23A0">
        <w:rPr>
          <w:rFonts w:hint="eastAsia"/>
          <w:color w:val="0000FF"/>
          <w:szCs w:val="21"/>
        </w:rPr>
        <w:t>/s</w:t>
      </w:r>
    </w:p>
    <w:p w14:paraId="6389BF5C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>
        <w:rPr>
          <w:rFonts w:hint="eastAsia"/>
          <w:color w:val="0000FF"/>
          <w:szCs w:val="21"/>
        </w:rPr>
        <w:t>B</w:t>
      </w:r>
      <w:r w:rsidRPr="00920DB8">
        <w:rPr>
          <w:rFonts w:hint="eastAsia"/>
          <w:color w:val="0000FF"/>
          <w:szCs w:val="21"/>
        </w:rPr>
        <w:t>碰撞后瞬时速度大小为</w:t>
      </w:r>
      <w:r w:rsidRPr="00920DB8">
        <w:rPr>
          <w:rFonts w:hint="eastAsia"/>
          <w:i/>
          <w:color w:val="0000FF"/>
          <w:szCs w:val="21"/>
        </w:rPr>
        <w:t>v</w:t>
      </w:r>
      <w:r>
        <w:rPr>
          <w:rFonts w:hint="eastAsia"/>
          <w:color w:val="0000FF"/>
          <w:szCs w:val="21"/>
          <w:vertAlign w:val="subscript"/>
        </w:rPr>
        <w:t>2</w:t>
      </w:r>
    </w:p>
    <w:p w14:paraId="367F25BB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hyperlink r:id="rId322" w:history="1">
        <w:r w:rsidRPr="00BA23A0">
          <w:rPr>
            <w:color w:val="0000FF"/>
            <w:position w:val="-30"/>
            <w:szCs w:val="21"/>
          </w:rPr>
          <w:object w:dxaOrig="1980" w:dyaOrig="680" w14:anchorId="703ADED5">
            <v:shape id="_x0000_i1149" type="#_x0000_t75" style="width:98.9pt;height:34.1pt" o:ole="">
              <v:imagedata r:id="rId323" o:title=""/>
            </v:shape>
            <o:OLEObject Type="Embed" ProgID="Equation.DSMT4" ShapeID="_x0000_i1149" DrawAspect="Content" ObjectID="_1803411746" r:id="rId324"/>
          </w:object>
        </w:r>
      </w:hyperlink>
    </w:p>
    <w:p w14:paraId="46D753B2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设两滑块在碰撞前后的动量分别为</w:t>
      </w:r>
      <w:r w:rsidRPr="00BA23A0">
        <w:rPr>
          <w:rFonts w:hint="eastAsia"/>
          <w:i/>
          <w:color w:val="0000FF"/>
          <w:szCs w:val="21"/>
        </w:rPr>
        <w:t>P</w:t>
      </w:r>
      <w:r w:rsidRPr="00BA23A0">
        <w:rPr>
          <w:rFonts w:hint="eastAsia"/>
          <w:color w:val="0000FF"/>
          <w:szCs w:val="21"/>
        </w:rPr>
        <w:t>和</w:t>
      </w:r>
      <w:r w:rsidRPr="00BA23A0">
        <w:rPr>
          <w:color w:val="0000FF"/>
          <w:position w:val="-4"/>
          <w:szCs w:val="21"/>
        </w:rPr>
        <w:object w:dxaOrig="279" w:dyaOrig="260" w14:anchorId="55A05CB2">
          <v:shape id="_x0000_i1150" type="#_x0000_t75" style="width:14.1pt;height:13.15pt" o:ole="">
            <v:imagedata r:id="rId325" o:title=""/>
          </v:shape>
          <o:OLEObject Type="Embed" ProgID="Equation.DSMT4" ShapeID="_x0000_i1150" DrawAspect="Content" ObjectID="_1803411747" r:id="rId326"/>
        </w:object>
      </w:r>
      <w:r>
        <w:rPr>
          <w:rFonts w:hint="eastAsia"/>
          <w:color w:val="0000FF"/>
          <w:szCs w:val="21"/>
        </w:rPr>
        <w:t>，</w:t>
      </w:r>
      <w:r w:rsidRPr="00BA23A0">
        <w:rPr>
          <w:rFonts w:hint="eastAsia"/>
          <w:color w:val="0000FF"/>
          <w:szCs w:val="21"/>
        </w:rPr>
        <w:t>则</w:t>
      </w:r>
    </w:p>
    <w:p w14:paraId="4DB2A88F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27" w:history="1">
        <w:r w:rsidRPr="00BA23A0">
          <w:rPr>
            <w:color w:val="0000FF"/>
            <w:position w:val="-30"/>
            <w:szCs w:val="21"/>
          </w:rPr>
          <w:object w:dxaOrig="1560" w:dyaOrig="720" w14:anchorId="0410E9F7">
            <v:shape id="_x0000_i1151" type="#_x0000_t75" style="width:77.95pt;height:36pt" o:ole="">
              <v:imagedata r:id="rId328" o:title=""/>
            </v:shape>
            <o:OLEObject Type="Embed" ProgID="Equation.DSMT4" ShapeID="_x0000_i1151" DrawAspect="Content" ObjectID="_1803411748" r:id="rId329"/>
          </w:object>
        </w:r>
      </w:hyperlink>
    </w:p>
    <w:p w14:paraId="59F94812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两滑块在碰撞前后总动量相对误差的绝对值为</w:t>
      </w:r>
    </w:p>
    <w:p w14:paraId="4B4EB760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30" w:history="1">
        <w:r w:rsidR="00BF1C7F" w:rsidRPr="00BF1C7F">
          <w:rPr>
            <w:color w:val="0000FF"/>
            <w:position w:val="-28"/>
            <w:szCs w:val="21"/>
          </w:rPr>
          <w:object w:dxaOrig="1939" w:dyaOrig="680" w14:anchorId="17EC5F48">
            <v:shape id="_x0000_i1152" type="#_x0000_t75" style="width:97.05pt;height:34.1pt" o:ole="">
              <v:imagedata r:id="rId331" o:title=""/>
            </v:shape>
            <o:OLEObject Type="Embed" ProgID="Equation.DSMT4" ShapeID="_x0000_i1152" DrawAspect="Content" ObjectID="_1803411749" r:id="rId332"/>
          </w:object>
        </w:r>
      </w:hyperlink>
    </w:p>
    <w:p w14:paraId="25DDB9BD" w14:textId="77777777" w:rsidR="00BF1C7F" w:rsidRDefault="00BF1C7F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联立各式代入数据得：</w:t>
      </w:r>
      <w:hyperlink r:id="rId333" w:history="1">
        <w:r w:rsidRPr="00BF1C7F">
          <w:rPr>
            <w:color w:val="0000FF"/>
            <w:position w:val="-12"/>
            <w:szCs w:val="21"/>
          </w:rPr>
          <w:object w:dxaOrig="1560" w:dyaOrig="360" w14:anchorId="6210099F">
            <v:shape id="_x0000_i1153" type="#_x0000_t75" style="width:77.95pt;height:18.15pt" o:ole="">
              <v:imagedata r:id="rId334" o:title=""/>
            </v:shape>
            <o:OLEObject Type="Embed" ProgID="Equation.DSMT4" ShapeID="_x0000_i1153" DrawAspect="Content" ObjectID="_1803411750" r:id="rId335"/>
          </w:object>
        </w:r>
      </w:hyperlink>
    </w:p>
    <w:p w14:paraId="462B55A9" w14:textId="77777777" w:rsidR="00BF1C7F" w:rsidRPr="00BF1C7F" w:rsidRDefault="00BF1C7F" w:rsidP="00920DB8">
      <w:pPr>
        <w:snapToGrid w:val="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F1C7F">
        <w:rPr>
          <w:rFonts w:hint="eastAsia"/>
          <w:color w:val="0000FF"/>
          <w:szCs w:val="21"/>
        </w:rPr>
        <w:t>因此，本实验在允许的误差范围内验证了动量</w:t>
      </w:r>
      <w:r>
        <w:rPr>
          <w:rFonts w:hint="eastAsia"/>
          <w:color w:val="0000FF"/>
          <w:szCs w:val="21"/>
        </w:rPr>
        <w:t>守恒</w:t>
      </w:r>
      <w:r w:rsidRPr="00BF1C7F">
        <w:rPr>
          <w:rFonts w:hint="eastAsia"/>
          <w:color w:val="0000FF"/>
          <w:szCs w:val="21"/>
        </w:rPr>
        <w:t>定律。</w:t>
      </w:r>
    </w:p>
    <w:p w14:paraId="0782119C" w14:textId="77777777" w:rsidR="00D54370" w:rsidRPr="006E7AFB" w:rsidRDefault="00D54370" w:rsidP="00F95764">
      <w:pPr>
        <w:snapToGrid w:val="0"/>
      </w:pPr>
    </w:p>
    <w:sectPr w:rsidR="00D54370" w:rsidRPr="006E7AFB" w:rsidSect="0019035D">
      <w:footerReference w:type="default" r:id="rId336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0AB3" w14:textId="77777777" w:rsidR="00D026ED" w:rsidRDefault="00D026ED">
      <w:r>
        <w:separator/>
      </w:r>
    </w:p>
  </w:endnote>
  <w:endnote w:type="continuationSeparator" w:id="0">
    <w:p w14:paraId="4F2D9C06" w14:textId="77777777" w:rsidR="00D026ED" w:rsidRDefault="00D0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ABC88" w14:textId="77777777" w:rsidR="007D65B9" w:rsidRDefault="007D65B9" w:rsidP="009563BA">
    <w:pPr>
      <w:pStyle w:val="a4"/>
      <w:jc w:val="center"/>
      <w:rPr>
        <w:rFonts w:hint="eastAsia"/>
      </w:rPr>
    </w:pPr>
    <w:r>
      <w:rPr>
        <w:rFonts w:hint="eastAsia"/>
      </w:rPr>
      <w:t>第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PAGE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页（共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NUMPAGES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页）</w:t>
    </w:r>
    <w:r>
      <w:rPr>
        <w:rFonts w:hint="eastAsia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3DD47" w14:textId="77777777" w:rsidR="00D026ED" w:rsidRDefault="00D026ED">
      <w:r>
        <w:separator/>
      </w:r>
    </w:p>
  </w:footnote>
  <w:footnote w:type="continuationSeparator" w:id="0">
    <w:p w14:paraId="75CDC51D" w14:textId="77777777" w:rsidR="00D026ED" w:rsidRDefault="00D02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442BA"/>
    <w:multiLevelType w:val="hybridMultilevel"/>
    <w:tmpl w:val="7362F88A"/>
    <w:lvl w:ilvl="0" w:tplc="DEFC0AD8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62296A"/>
    <w:multiLevelType w:val="hybridMultilevel"/>
    <w:tmpl w:val="4E242E58"/>
    <w:lvl w:ilvl="0" w:tplc="189CA004">
      <w:start w:val="1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941F7F"/>
    <w:multiLevelType w:val="singleLevel"/>
    <w:tmpl w:val="53941F7F"/>
    <w:lvl w:ilvl="0">
      <w:start w:val="17"/>
      <w:numFmt w:val="decimal"/>
      <w:suff w:val="space"/>
      <w:lvlText w:val="%1."/>
      <w:lvlJc w:val="left"/>
    </w:lvl>
  </w:abstractNum>
  <w:abstractNum w:abstractNumId="3" w15:restartNumberingAfterBreak="0">
    <w:nsid w:val="53941FDB"/>
    <w:multiLevelType w:val="singleLevel"/>
    <w:tmpl w:val="53941FDB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39420B1"/>
    <w:multiLevelType w:val="singleLevel"/>
    <w:tmpl w:val="539420B1"/>
    <w:lvl w:ilvl="0">
      <w:start w:val="18"/>
      <w:numFmt w:val="decimal"/>
      <w:suff w:val="space"/>
      <w:lvlText w:val="%1."/>
      <w:lvlJc w:val="left"/>
    </w:lvl>
  </w:abstractNum>
  <w:abstractNum w:abstractNumId="5" w15:restartNumberingAfterBreak="0">
    <w:nsid w:val="5394234D"/>
    <w:multiLevelType w:val="singleLevel"/>
    <w:tmpl w:val="5394234D"/>
    <w:lvl w:ilvl="0">
      <w:start w:val="19"/>
      <w:numFmt w:val="decimal"/>
      <w:suff w:val="space"/>
      <w:lvlText w:val="%1."/>
      <w:lvlJc w:val="left"/>
    </w:lvl>
  </w:abstractNum>
  <w:abstractNum w:abstractNumId="6" w15:restartNumberingAfterBreak="0">
    <w:nsid w:val="53942375"/>
    <w:multiLevelType w:val="singleLevel"/>
    <w:tmpl w:val="53942375"/>
    <w:lvl w:ilvl="0">
      <w:start w:val="1"/>
      <w:numFmt w:val="upperLetter"/>
      <w:suff w:val="nothing"/>
      <w:lvlText w:val="%1."/>
      <w:lvlJc w:val="left"/>
    </w:lvl>
  </w:abstractNum>
  <w:abstractNum w:abstractNumId="7" w15:restartNumberingAfterBreak="0">
    <w:nsid w:val="53942489"/>
    <w:multiLevelType w:val="singleLevel"/>
    <w:tmpl w:val="53942489"/>
    <w:lvl w:ilvl="0">
      <w:start w:val="20"/>
      <w:numFmt w:val="decimal"/>
      <w:suff w:val="space"/>
      <w:lvlText w:val="%1."/>
      <w:lvlJc w:val="left"/>
    </w:lvl>
  </w:abstractNum>
  <w:abstractNum w:abstractNumId="8" w15:restartNumberingAfterBreak="0">
    <w:nsid w:val="539424A8"/>
    <w:multiLevelType w:val="singleLevel"/>
    <w:tmpl w:val="539424A8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39426AD"/>
    <w:multiLevelType w:val="singleLevel"/>
    <w:tmpl w:val="539426AD"/>
    <w:lvl w:ilvl="0">
      <w:start w:val="21"/>
      <w:numFmt w:val="decimal"/>
      <w:suff w:val="space"/>
      <w:lvlText w:val="%1."/>
      <w:lvlJc w:val="left"/>
    </w:lvl>
  </w:abstractNum>
  <w:abstractNum w:abstractNumId="10" w15:restartNumberingAfterBreak="0">
    <w:nsid w:val="539426FC"/>
    <w:multiLevelType w:val="singleLevel"/>
    <w:tmpl w:val="539426FC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5EEA7476"/>
    <w:multiLevelType w:val="hybridMultilevel"/>
    <w:tmpl w:val="8E607454"/>
    <w:lvl w:ilvl="0" w:tplc="44C839D2">
      <w:start w:val="19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B826AD3"/>
    <w:multiLevelType w:val="hybridMultilevel"/>
    <w:tmpl w:val="C240845E"/>
    <w:lvl w:ilvl="0" w:tplc="F9B07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55095960">
    <w:abstractNumId w:val="2"/>
  </w:num>
  <w:num w:numId="2" w16cid:durableId="86578128">
    <w:abstractNumId w:val="3"/>
  </w:num>
  <w:num w:numId="3" w16cid:durableId="1021080557">
    <w:abstractNumId w:val="4"/>
  </w:num>
  <w:num w:numId="4" w16cid:durableId="361322160">
    <w:abstractNumId w:val="5"/>
  </w:num>
  <w:num w:numId="5" w16cid:durableId="1979142683">
    <w:abstractNumId w:val="6"/>
  </w:num>
  <w:num w:numId="6" w16cid:durableId="509754579">
    <w:abstractNumId w:val="7"/>
  </w:num>
  <w:num w:numId="7" w16cid:durableId="459803577">
    <w:abstractNumId w:val="8"/>
  </w:num>
  <w:num w:numId="8" w16cid:durableId="1685015619">
    <w:abstractNumId w:val="9"/>
  </w:num>
  <w:num w:numId="9" w16cid:durableId="2070103638">
    <w:abstractNumId w:val="10"/>
  </w:num>
  <w:num w:numId="10" w16cid:durableId="658002831">
    <w:abstractNumId w:val="12"/>
  </w:num>
  <w:num w:numId="11" w16cid:durableId="1527013581">
    <w:abstractNumId w:val="0"/>
  </w:num>
  <w:num w:numId="12" w16cid:durableId="1755205409">
    <w:abstractNumId w:val="1"/>
  </w:num>
  <w:num w:numId="13" w16cid:durableId="2081099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7A"/>
    <w:rsid w:val="00042161"/>
    <w:rsid w:val="00052378"/>
    <w:rsid w:val="000604F3"/>
    <w:rsid w:val="000C4B4B"/>
    <w:rsid w:val="000E10C3"/>
    <w:rsid w:val="000E2052"/>
    <w:rsid w:val="000F735E"/>
    <w:rsid w:val="001066B5"/>
    <w:rsid w:val="001128BC"/>
    <w:rsid w:val="001655EF"/>
    <w:rsid w:val="001770C6"/>
    <w:rsid w:val="0019035D"/>
    <w:rsid w:val="00196246"/>
    <w:rsid w:val="001A76C2"/>
    <w:rsid w:val="001B449B"/>
    <w:rsid w:val="001C7ECB"/>
    <w:rsid w:val="001D2721"/>
    <w:rsid w:val="001E696C"/>
    <w:rsid w:val="00224104"/>
    <w:rsid w:val="002248CA"/>
    <w:rsid w:val="00266E71"/>
    <w:rsid w:val="00284D26"/>
    <w:rsid w:val="00285F9D"/>
    <w:rsid w:val="002A2451"/>
    <w:rsid w:val="002C1F01"/>
    <w:rsid w:val="002E6D16"/>
    <w:rsid w:val="003957EE"/>
    <w:rsid w:val="003A52C3"/>
    <w:rsid w:val="003B2983"/>
    <w:rsid w:val="003B4F6B"/>
    <w:rsid w:val="003B71BC"/>
    <w:rsid w:val="003D3FD2"/>
    <w:rsid w:val="003D72C6"/>
    <w:rsid w:val="003E1F7A"/>
    <w:rsid w:val="003E7882"/>
    <w:rsid w:val="00453018"/>
    <w:rsid w:val="00455E51"/>
    <w:rsid w:val="004577B2"/>
    <w:rsid w:val="0048567E"/>
    <w:rsid w:val="00487117"/>
    <w:rsid w:val="00487EAF"/>
    <w:rsid w:val="00491320"/>
    <w:rsid w:val="004C4EEC"/>
    <w:rsid w:val="00501870"/>
    <w:rsid w:val="00522C68"/>
    <w:rsid w:val="00533A1D"/>
    <w:rsid w:val="00543B49"/>
    <w:rsid w:val="00554C5A"/>
    <w:rsid w:val="0056009F"/>
    <w:rsid w:val="0058608B"/>
    <w:rsid w:val="005860A8"/>
    <w:rsid w:val="00590BC0"/>
    <w:rsid w:val="005B45CD"/>
    <w:rsid w:val="005C719B"/>
    <w:rsid w:val="005D13CD"/>
    <w:rsid w:val="005D17B4"/>
    <w:rsid w:val="00603326"/>
    <w:rsid w:val="00626C28"/>
    <w:rsid w:val="0065731D"/>
    <w:rsid w:val="00663757"/>
    <w:rsid w:val="00666D4D"/>
    <w:rsid w:val="0067577D"/>
    <w:rsid w:val="006763C0"/>
    <w:rsid w:val="006851A4"/>
    <w:rsid w:val="00685FC5"/>
    <w:rsid w:val="006A1D7A"/>
    <w:rsid w:val="006D3B8F"/>
    <w:rsid w:val="006E7AFB"/>
    <w:rsid w:val="00736F48"/>
    <w:rsid w:val="00781AC8"/>
    <w:rsid w:val="007845F4"/>
    <w:rsid w:val="00796E5C"/>
    <w:rsid w:val="007A1364"/>
    <w:rsid w:val="007A156F"/>
    <w:rsid w:val="007A69E5"/>
    <w:rsid w:val="007D65B9"/>
    <w:rsid w:val="007D6E9B"/>
    <w:rsid w:val="007F4D4A"/>
    <w:rsid w:val="00825598"/>
    <w:rsid w:val="00825FB8"/>
    <w:rsid w:val="0085714A"/>
    <w:rsid w:val="008F3ECB"/>
    <w:rsid w:val="009064EB"/>
    <w:rsid w:val="00920DB8"/>
    <w:rsid w:val="009563BA"/>
    <w:rsid w:val="009A0133"/>
    <w:rsid w:val="009B4D3A"/>
    <w:rsid w:val="009C4E1E"/>
    <w:rsid w:val="009F1BD9"/>
    <w:rsid w:val="009F229D"/>
    <w:rsid w:val="009F7C31"/>
    <w:rsid w:val="00A46A6E"/>
    <w:rsid w:val="00A5183B"/>
    <w:rsid w:val="00A66A8A"/>
    <w:rsid w:val="00A6714D"/>
    <w:rsid w:val="00A9213A"/>
    <w:rsid w:val="00AA6B6E"/>
    <w:rsid w:val="00AC2A59"/>
    <w:rsid w:val="00AD090B"/>
    <w:rsid w:val="00AD6EE1"/>
    <w:rsid w:val="00B04BFB"/>
    <w:rsid w:val="00B71B90"/>
    <w:rsid w:val="00B84EDF"/>
    <w:rsid w:val="00B85726"/>
    <w:rsid w:val="00BA23A0"/>
    <w:rsid w:val="00BB2344"/>
    <w:rsid w:val="00BD6737"/>
    <w:rsid w:val="00BF1C7F"/>
    <w:rsid w:val="00C22DB0"/>
    <w:rsid w:val="00C41071"/>
    <w:rsid w:val="00C942DC"/>
    <w:rsid w:val="00CC196E"/>
    <w:rsid w:val="00D026ED"/>
    <w:rsid w:val="00D3498B"/>
    <w:rsid w:val="00D35FA5"/>
    <w:rsid w:val="00D43143"/>
    <w:rsid w:val="00D54370"/>
    <w:rsid w:val="00D563E2"/>
    <w:rsid w:val="00D6446E"/>
    <w:rsid w:val="00D958A4"/>
    <w:rsid w:val="00D96264"/>
    <w:rsid w:val="00DA0054"/>
    <w:rsid w:val="00DB5E70"/>
    <w:rsid w:val="00DC6189"/>
    <w:rsid w:val="00E50392"/>
    <w:rsid w:val="00E50408"/>
    <w:rsid w:val="00E63BD6"/>
    <w:rsid w:val="00E66407"/>
    <w:rsid w:val="00E73726"/>
    <w:rsid w:val="00E823A9"/>
    <w:rsid w:val="00E92BF9"/>
    <w:rsid w:val="00E94920"/>
    <w:rsid w:val="00E95D3F"/>
    <w:rsid w:val="00EB6EEB"/>
    <w:rsid w:val="00EC29C3"/>
    <w:rsid w:val="00EC62D6"/>
    <w:rsid w:val="00ED6495"/>
    <w:rsid w:val="00F06F19"/>
    <w:rsid w:val="00F27AD3"/>
    <w:rsid w:val="00F8783F"/>
    <w:rsid w:val="00F95764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C5F9C83"/>
  <w15:chartTrackingRefBased/>
  <w15:docId w15:val="{C158A8D6-7A87-44C7-BFD3-E487A161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6E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i/>
      <w:iCs/>
      <w:szCs w:val="20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5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5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autoRedefine/>
    <w:rsid w:val="009563B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character" w:styleId="a5">
    <w:name w:val="page number"/>
    <w:basedOn w:val="a0"/>
    <w:rsid w:val="009563BA"/>
  </w:style>
  <w:style w:type="table" w:styleId="a6">
    <w:name w:val="Table Grid"/>
    <w:basedOn w:val="a1"/>
    <w:rsid w:val="005C719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3.bin"/><Relationship Id="rId299" Type="http://schemas.openxmlformats.org/officeDocument/2006/relationships/image" Target="media/image110.wmf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2.bin"/><Relationship Id="rId159" Type="http://schemas.openxmlformats.org/officeDocument/2006/relationships/hyperlink" Target="http://blog.sina.com.cn/hfwq" TargetMode="External"/><Relationship Id="rId324" Type="http://schemas.openxmlformats.org/officeDocument/2006/relationships/oleObject" Target="embeddings/oleObject125.bin"/><Relationship Id="rId170" Type="http://schemas.openxmlformats.org/officeDocument/2006/relationships/oleObject" Target="embeddings/oleObject62.bin"/><Relationship Id="rId226" Type="http://schemas.openxmlformats.org/officeDocument/2006/relationships/hyperlink" Target="http://blog.sina.com.cn/hfwq" TargetMode="External"/><Relationship Id="rId268" Type="http://schemas.openxmlformats.org/officeDocument/2006/relationships/image" Target="media/image98.wmf"/><Relationship Id="rId32" Type="http://schemas.openxmlformats.org/officeDocument/2006/relationships/oleObject" Target="embeddings/oleObject9.bin"/><Relationship Id="rId74" Type="http://schemas.openxmlformats.org/officeDocument/2006/relationships/hyperlink" Target="http://blog.sina.com.cn/hfwq" TargetMode="External"/><Relationship Id="rId128" Type="http://schemas.openxmlformats.org/officeDocument/2006/relationships/image" Target="media/image45.wmf"/><Relationship Id="rId335" Type="http://schemas.openxmlformats.org/officeDocument/2006/relationships/oleObject" Target="embeddings/oleObject129.bin"/><Relationship Id="rId5" Type="http://schemas.openxmlformats.org/officeDocument/2006/relationships/footnotes" Target="footnotes.xml"/><Relationship Id="rId181" Type="http://schemas.openxmlformats.org/officeDocument/2006/relationships/hyperlink" Target="http://blog.sina.com.cn/hfwq" TargetMode="External"/><Relationship Id="rId237" Type="http://schemas.openxmlformats.org/officeDocument/2006/relationships/oleObject" Target="embeddings/oleObject92.bin"/><Relationship Id="rId279" Type="http://schemas.openxmlformats.org/officeDocument/2006/relationships/oleObject" Target="embeddings/oleObject107.bin"/><Relationship Id="rId43" Type="http://schemas.openxmlformats.org/officeDocument/2006/relationships/image" Target="media/image14.wmf"/><Relationship Id="rId139" Type="http://schemas.openxmlformats.org/officeDocument/2006/relationships/oleObject" Target="embeddings/oleObject51.bin"/><Relationship Id="rId290" Type="http://schemas.openxmlformats.org/officeDocument/2006/relationships/oleObject" Target="embeddings/oleObject111.bin"/><Relationship Id="rId304" Type="http://schemas.openxmlformats.org/officeDocument/2006/relationships/oleObject" Target="embeddings/oleObject118.bin"/><Relationship Id="rId85" Type="http://schemas.openxmlformats.org/officeDocument/2006/relationships/oleObject" Target="embeddings/oleObject32.bin"/><Relationship Id="rId150" Type="http://schemas.openxmlformats.org/officeDocument/2006/relationships/image" Target="media/image54.gif"/><Relationship Id="rId192" Type="http://schemas.openxmlformats.org/officeDocument/2006/relationships/image" Target="media/image68.wmf"/><Relationship Id="rId206" Type="http://schemas.openxmlformats.org/officeDocument/2006/relationships/image" Target="media/image75.wmf"/><Relationship Id="rId248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0.bin"/><Relationship Id="rId315" Type="http://schemas.openxmlformats.org/officeDocument/2006/relationships/oleObject" Target="embeddings/oleObject122.bin"/><Relationship Id="rId54" Type="http://schemas.openxmlformats.org/officeDocument/2006/relationships/image" Target="media/image19.wmf"/><Relationship Id="rId96" Type="http://schemas.openxmlformats.org/officeDocument/2006/relationships/oleObject" Target="embeddings/oleObject36.bin"/><Relationship Id="rId161" Type="http://schemas.openxmlformats.org/officeDocument/2006/relationships/oleObject" Target="embeddings/oleObject59.bin"/><Relationship Id="rId217" Type="http://schemas.openxmlformats.org/officeDocument/2006/relationships/hyperlink" Target="http://blog.sina.com.cn/hfwq" TargetMode="External"/><Relationship Id="rId259" Type="http://schemas.openxmlformats.org/officeDocument/2006/relationships/image" Target="media/image95.wmf"/><Relationship Id="rId23" Type="http://schemas.openxmlformats.org/officeDocument/2006/relationships/oleObject" Target="embeddings/oleObject6.bin"/><Relationship Id="rId119" Type="http://schemas.openxmlformats.org/officeDocument/2006/relationships/image" Target="media/image42.wmf"/><Relationship Id="rId270" Type="http://schemas.openxmlformats.org/officeDocument/2006/relationships/image" Target="media/image99.wmf"/><Relationship Id="rId326" Type="http://schemas.openxmlformats.org/officeDocument/2006/relationships/oleObject" Target="embeddings/oleObject126.bin"/><Relationship Id="rId65" Type="http://schemas.openxmlformats.org/officeDocument/2006/relationships/oleObject" Target="embeddings/oleObject23.bin"/><Relationship Id="rId130" Type="http://schemas.openxmlformats.org/officeDocument/2006/relationships/hyperlink" Target="http://blog.sina.com.cn/hfwq" TargetMode="External"/><Relationship Id="rId172" Type="http://schemas.openxmlformats.org/officeDocument/2006/relationships/oleObject" Target="embeddings/oleObject63.bin"/><Relationship Id="rId228" Type="http://schemas.openxmlformats.org/officeDocument/2006/relationships/oleObject" Target="embeddings/oleObject88.bin"/><Relationship Id="rId281" Type="http://schemas.openxmlformats.org/officeDocument/2006/relationships/image" Target="media/image103.wmf"/><Relationship Id="rId337" Type="http://schemas.openxmlformats.org/officeDocument/2006/relationships/fontTable" Target="fontTable.xml"/><Relationship Id="rId34" Type="http://schemas.openxmlformats.org/officeDocument/2006/relationships/image" Target="media/image10.wmf"/><Relationship Id="rId76" Type="http://schemas.openxmlformats.org/officeDocument/2006/relationships/oleObject" Target="embeddings/oleObject29.bin"/><Relationship Id="rId141" Type="http://schemas.openxmlformats.org/officeDocument/2006/relationships/oleObject" Target="embeddings/oleObject52.bin"/><Relationship Id="rId7" Type="http://schemas.openxmlformats.org/officeDocument/2006/relationships/hyperlink" Target="http://blog.sina.com.cn/hfwq" TargetMode="External"/><Relationship Id="rId183" Type="http://schemas.openxmlformats.org/officeDocument/2006/relationships/oleObject" Target="embeddings/oleObject69.bin"/><Relationship Id="rId239" Type="http://schemas.openxmlformats.org/officeDocument/2006/relationships/oleObject" Target="embeddings/oleObject93.bin"/><Relationship Id="rId250" Type="http://schemas.openxmlformats.org/officeDocument/2006/relationships/image" Target="media/image92.wmf"/><Relationship Id="rId292" Type="http://schemas.openxmlformats.org/officeDocument/2006/relationships/image" Target="media/image107.wmf"/><Relationship Id="rId306" Type="http://schemas.openxmlformats.org/officeDocument/2006/relationships/image" Target="media/image112.wmf"/><Relationship Id="rId45" Type="http://schemas.openxmlformats.org/officeDocument/2006/relationships/image" Target="media/image15.wmf"/><Relationship Id="rId87" Type="http://schemas.openxmlformats.org/officeDocument/2006/relationships/image" Target="media/image31.wmf"/><Relationship Id="rId110" Type="http://schemas.openxmlformats.org/officeDocument/2006/relationships/image" Target="media/image39.wmf"/><Relationship Id="rId152" Type="http://schemas.openxmlformats.org/officeDocument/2006/relationships/oleObject" Target="embeddings/oleObject56.bin"/><Relationship Id="rId173" Type="http://schemas.openxmlformats.org/officeDocument/2006/relationships/image" Target="media/image63.wmf"/><Relationship Id="rId194" Type="http://schemas.openxmlformats.org/officeDocument/2006/relationships/image" Target="media/image69.wmf"/><Relationship Id="rId208" Type="http://schemas.openxmlformats.org/officeDocument/2006/relationships/hyperlink" Target="http://blog.sina.com.cn/hfwq" TargetMode="External"/><Relationship Id="rId229" Type="http://schemas.openxmlformats.org/officeDocument/2006/relationships/hyperlink" Target="http://blog.sina.com.cn/hfwq" TargetMode="External"/><Relationship Id="rId240" Type="http://schemas.openxmlformats.org/officeDocument/2006/relationships/hyperlink" Target="http://blog.sina.com.cn/hfwq" TargetMode="External"/><Relationship Id="rId261" Type="http://schemas.openxmlformats.org/officeDocument/2006/relationships/hyperlink" Target="http://blog.sina.com.cn/hfwq" TargetMode="External"/><Relationship Id="rId14" Type="http://schemas.openxmlformats.org/officeDocument/2006/relationships/image" Target="media/image3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0.wmf"/><Relationship Id="rId77" Type="http://schemas.openxmlformats.org/officeDocument/2006/relationships/hyperlink" Target="http://blog.sina.com.cn/hfwq" TargetMode="External"/><Relationship Id="rId100" Type="http://schemas.openxmlformats.org/officeDocument/2006/relationships/hyperlink" Target="http://blog.sina.com.cn/hfwq" TargetMode="External"/><Relationship Id="rId282" Type="http://schemas.openxmlformats.org/officeDocument/2006/relationships/oleObject" Target="embeddings/oleObject108.bin"/><Relationship Id="rId317" Type="http://schemas.openxmlformats.org/officeDocument/2006/relationships/image" Target="media/image116.wmf"/><Relationship Id="rId338" Type="http://schemas.openxmlformats.org/officeDocument/2006/relationships/theme" Target="theme/theme1.xml"/><Relationship Id="rId8" Type="http://schemas.openxmlformats.org/officeDocument/2006/relationships/hyperlink" Target="http://blog.sina.com.cn/hfwq" TargetMode="External"/><Relationship Id="rId98" Type="http://schemas.openxmlformats.org/officeDocument/2006/relationships/image" Target="media/image35.wmf"/><Relationship Id="rId121" Type="http://schemas.openxmlformats.org/officeDocument/2006/relationships/hyperlink" Target="http://blog.sina.com.cn/hfwq" TargetMode="External"/><Relationship Id="rId142" Type="http://schemas.openxmlformats.org/officeDocument/2006/relationships/image" Target="media/image51.wmf"/><Relationship Id="rId163" Type="http://schemas.openxmlformats.org/officeDocument/2006/relationships/image" Target="media/image59.wmf"/><Relationship Id="rId184" Type="http://schemas.openxmlformats.org/officeDocument/2006/relationships/hyperlink" Target="http://blog.sina.com.cn/hfwq" TargetMode="External"/><Relationship Id="rId219" Type="http://schemas.openxmlformats.org/officeDocument/2006/relationships/oleObject" Target="embeddings/oleObject85.bin"/><Relationship Id="rId230" Type="http://schemas.openxmlformats.org/officeDocument/2006/relationships/image" Target="media/image83.wmf"/><Relationship Id="rId251" Type="http://schemas.openxmlformats.org/officeDocument/2006/relationships/oleObject" Target="embeddings/oleObject97.bin"/><Relationship Id="rId25" Type="http://schemas.openxmlformats.org/officeDocument/2006/relationships/image" Target="media/image7.wmf"/><Relationship Id="rId46" Type="http://schemas.openxmlformats.org/officeDocument/2006/relationships/oleObject" Target="embeddings/oleObject15.bin"/><Relationship Id="rId67" Type="http://schemas.openxmlformats.org/officeDocument/2006/relationships/oleObject" Target="embeddings/oleObject24.bin"/><Relationship Id="rId272" Type="http://schemas.openxmlformats.org/officeDocument/2006/relationships/image" Target="media/image100.wmf"/><Relationship Id="rId293" Type="http://schemas.openxmlformats.org/officeDocument/2006/relationships/oleObject" Target="embeddings/oleObject112.bin"/><Relationship Id="rId307" Type="http://schemas.openxmlformats.org/officeDocument/2006/relationships/oleObject" Target="embeddings/oleObject119.bin"/><Relationship Id="rId328" Type="http://schemas.openxmlformats.org/officeDocument/2006/relationships/image" Target="media/image120.wmf"/><Relationship Id="rId88" Type="http://schemas.openxmlformats.org/officeDocument/2006/relationships/oleObject" Target="embeddings/oleObject33.bin"/><Relationship Id="rId111" Type="http://schemas.openxmlformats.org/officeDocument/2006/relationships/oleObject" Target="embeddings/oleObject41.bin"/><Relationship Id="rId132" Type="http://schemas.openxmlformats.org/officeDocument/2006/relationships/oleObject" Target="embeddings/oleObject48.bin"/><Relationship Id="rId153" Type="http://schemas.openxmlformats.org/officeDocument/2006/relationships/hyperlink" Target="http://blog.sina.com.cn/hfwq" TargetMode="External"/><Relationship Id="rId174" Type="http://schemas.openxmlformats.org/officeDocument/2006/relationships/oleObject" Target="embeddings/oleObject64.bin"/><Relationship Id="rId195" Type="http://schemas.openxmlformats.org/officeDocument/2006/relationships/oleObject" Target="embeddings/oleObject75.bin"/><Relationship Id="rId209" Type="http://schemas.openxmlformats.org/officeDocument/2006/relationships/image" Target="media/image76.wmf"/><Relationship Id="rId220" Type="http://schemas.openxmlformats.org/officeDocument/2006/relationships/hyperlink" Target="http://blog.sina.com.cn/hfwq" TargetMode="External"/><Relationship Id="rId241" Type="http://schemas.openxmlformats.org/officeDocument/2006/relationships/image" Target="media/image88.wmf"/><Relationship Id="rId15" Type="http://schemas.openxmlformats.org/officeDocument/2006/relationships/oleObject" Target="embeddings/oleObject3.bin"/><Relationship Id="rId36" Type="http://schemas.openxmlformats.org/officeDocument/2006/relationships/hyperlink" Target="http://blog.sina.com.cn/hfwq" TargetMode="External"/><Relationship Id="rId57" Type="http://schemas.openxmlformats.org/officeDocument/2006/relationships/oleObject" Target="embeddings/oleObject20.bin"/><Relationship Id="rId262" Type="http://schemas.openxmlformats.org/officeDocument/2006/relationships/image" Target="media/image96.wmf"/><Relationship Id="rId283" Type="http://schemas.openxmlformats.org/officeDocument/2006/relationships/hyperlink" Target="http://blog.sina.com.cn/hfwq" TargetMode="External"/><Relationship Id="rId318" Type="http://schemas.openxmlformats.org/officeDocument/2006/relationships/oleObject" Target="embeddings/oleObject123.bin"/><Relationship Id="rId78" Type="http://schemas.openxmlformats.org/officeDocument/2006/relationships/image" Target="media/image28.wmf"/><Relationship Id="rId99" Type="http://schemas.openxmlformats.org/officeDocument/2006/relationships/oleObject" Target="embeddings/oleObject37.bin"/><Relationship Id="rId101" Type="http://schemas.openxmlformats.org/officeDocument/2006/relationships/image" Target="media/image36.wmf"/><Relationship Id="rId122" Type="http://schemas.openxmlformats.org/officeDocument/2006/relationships/image" Target="media/image43.wmf"/><Relationship Id="rId143" Type="http://schemas.openxmlformats.org/officeDocument/2006/relationships/oleObject" Target="embeddings/oleObject53.bin"/><Relationship Id="rId164" Type="http://schemas.openxmlformats.org/officeDocument/2006/relationships/oleObject" Target="embeddings/oleObject60.bin"/><Relationship Id="rId185" Type="http://schemas.openxmlformats.org/officeDocument/2006/relationships/oleObject" Target="embeddings/oleObject70.bin"/><Relationship Id="rId9" Type="http://schemas.openxmlformats.org/officeDocument/2006/relationships/image" Target="media/image1.wmf"/><Relationship Id="rId210" Type="http://schemas.openxmlformats.org/officeDocument/2006/relationships/oleObject" Target="embeddings/oleObject82.bin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89.bin"/><Relationship Id="rId252" Type="http://schemas.openxmlformats.org/officeDocument/2006/relationships/hyperlink" Target="http://blog.sina.com.cn/hfwq" TargetMode="External"/><Relationship Id="rId273" Type="http://schemas.openxmlformats.org/officeDocument/2006/relationships/oleObject" Target="embeddings/oleObject105.bin"/><Relationship Id="rId294" Type="http://schemas.openxmlformats.org/officeDocument/2006/relationships/hyperlink" Target="http://blog.sina.com.cn/hfwq" TargetMode="External"/><Relationship Id="rId308" Type="http://schemas.openxmlformats.org/officeDocument/2006/relationships/image" Target="media/image113.wmf"/><Relationship Id="rId329" Type="http://schemas.openxmlformats.org/officeDocument/2006/relationships/oleObject" Target="embeddings/oleObject127.bin"/><Relationship Id="rId47" Type="http://schemas.openxmlformats.org/officeDocument/2006/relationships/image" Target="media/image16.wmf"/><Relationship Id="rId68" Type="http://schemas.openxmlformats.org/officeDocument/2006/relationships/image" Target="media/image25.wmf"/><Relationship Id="rId89" Type="http://schemas.openxmlformats.org/officeDocument/2006/relationships/image" Target="media/image32.wmf"/><Relationship Id="rId112" Type="http://schemas.openxmlformats.org/officeDocument/2006/relationships/hyperlink" Target="http://blog.sina.com.cn/hfwq" TargetMode="External"/><Relationship Id="rId133" Type="http://schemas.openxmlformats.org/officeDocument/2006/relationships/hyperlink" Target="http://blog.sina.com.cn/hfwq" TargetMode="External"/><Relationship Id="rId154" Type="http://schemas.openxmlformats.org/officeDocument/2006/relationships/image" Target="media/image56.wmf"/><Relationship Id="rId175" Type="http://schemas.openxmlformats.org/officeDocument/2006/relationships/hyperlink" Target="http://blog.sina.com.cn/hfwq" TargetMode="External"/><Relationship Id="rId196" Type="http://schemas.openxmlformats.org/officeDocument/2006/relationships/image" Target="media/image70.wmf"/><Relationship Id="rId200" Type="http://schemas.openxmlformats.org/officeDocument/2006/relationships/image" Target="media/image72.wmf"/><Relationship Id="rId16" Type="http://schemas.openxmlformats.org/officeDocument/2006/relationships/hyperlink" Target="http://blog.sina.com.cn/hfwq" TargetMode="External"/><Relationship Id="rId221" Type="http://schemas.openxmlformats.org/officeDocument/2006/relationships/image" Target="media/image80.wmf"/><Relationship Id="rId242" Type="http://schemas.openxmlformats.org/officeDocument/2006/relationships/oleObject" Target="embeddings/oleObject94.bin"/><Relationship Id="rId263" Type="http://schemas.openxmlformats.org/officeDocument/2006/relationships/oleObject" Target="embeddings/oleObject101.bin"/><Relationship Id="rId284" Type="http://schemas.openxmlformats.org/officeDocument/2006/relationships/image" Target="media/image104.wmf"/><Relationship Id="rId319" Type="http://schemas.openxmlformats.org/officeDocument/2006/relationships/hyperlink" Target="http://blog.sina.com.cn/hfwq" TargetMode="External"/><Relationship Id="rId37" Type="http://schemas.openxmlformats.org/officeDocument/2006/relationships/image" Target="media/image11.wmf"/><Relationship Id="rId58" Type="http://schemas.openxmlformats.org/officeDocument/2006/relationships/hyperlink" Target="http://blog.sina.com.cn/hfwq" TargetMode="External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144" Type="http://schemas.openxmlformats.org/officeDocument/2006/relationships/hyperlink" Target="http://blog.sina.com.cn/hfwq" TargetMode="External"/><Relationship Id="rId330" Type="http://schemas.openxmlformats.org/officeDocument/2006/relationships/hyperlink" Target="http://blog.sina.com.cn/hfwq" TargetMode="External"/><Relationship Id="rId90" Type="http://schemas.openxmlformats.org/officeDocument/2006/relationships/oleObject" Target="embeddings/oleObject34.bin"/><Relationship Id="rId165" Type="http://schemas.openxmlformats.org/officeDocument/2006/relationships/hyperlink" Target="http://blog.sina.com.cn/hfwq" TargetMode="External"/><Relationship Id="rId186" Type="http://schemas.openxmlformats.org/officeDocument/2006/relationships/image" Target="media/image65.wmf"/><Relationship Id="rId211" Type="http://schemas.openxmlformats.org/officeDocument/2006/relationships/hyperlink" Target="http://blog.sina.com.cn/hfwq" TargetMode="External"/><Relationship Id="rId232" Type="http://schemas.openxmlformats.org/officeDocument/2006/relationships/image" Target="media/image84.wmf"/><Relationship Id="rId253" Type="http://schemas.openxmlformats.org/officeDocument/2006/relationships/image" Target="media/image93.wmf"/><Relationship Id="rId274" Type="http://schemas.openxmlformats.org/officeDocument/2006/relationships/hyperlink" Target="http://blog.sina.com.cn/hfwq" TargetMode="External"/><Relationship Id="rId295" Type="http://schemas.openxmlformats.org/officeDocument/2006/relationships/image" Target="media/image108.wmf"/><Relationship Id="rId309" Type="http://schemas.openxmlformats.org/officeDocument/2006/relationships/oleObject" Target="embeddings/oleObject120.bin"/><Relationship Id="rId27" Type="http://schemas.openxmlformats.org/officeDocument/2006/relationships/hyperlink" Target="http://blog.sina.com.cn/hfwq" TargetMode="External"/><Relationship Id="rId48" Type="http://schemas.openxmlformats.org/officeDocument/2006/relationships/oleObject" Target="embeddings/oleObject16.bin"/><Relationship Id="rId69" Type="http://schemas.openxmlformats.org/officeDocument/2006/relationships/oleObject" Target="embeddings/oleObject25.bin"/><Relationship Id="rId113" Type="http://schemas.openxmlformats.org/officeDocument/2006/relationships/image" Target="media/image40.wmf"/><Relationship Id="rId134" Type="http://schemas.openxmlformats.org/officeDocument/2006/relationships/image" Target="media/image47.wmf"/><Relationship Id="rId320" Type="http://schemas.openxmlformats.org/officeDocument/2006/relationships/image" Target="media/image117.wmf"/><Relationship Id="rId80" Type="http://schemas.openxmlformats.org/officeDocument/2006/relationships/hyperlink" Target="http://blog.sina.com.cn/hfwq" TargetMode="External"/><Relationship Id="rId155" Type="http://schemas.openxmlformats.org/officeDocument/2006/relationships/oleObject" Target="embeddings/oleObject57.bin"/><Relationship Id="rId176" Type="http://schemas.openxmlformats.org/officeDocument/2006/relationships/oleObject" Target="embeddings/oleObject65.bin"/><Relationship Id="rId197" Type="http://schemas.openxmlformats.org/officeDocument/2006/relationships/oleObject" Target="embeddings/oleObject76.bin"/><Relationship Id="rId201" Type="http://schemas.openxmlformats.org/officeDocument/2006/relationships/oleObject" Target="embeddings/oleObject78.bin"/><Relationship Id="rId222" Type="http://schemas.openxmlformats.org/officeDocument/2006/relationships/oleObject" Target="embeddings/oleObject86.bin"/><Relationship Id="rId243" Type="http://schemas.openxmlformats.org/officeDocument/2006/relationships/hyperlink" Target="http://blog.sina.com.cn/hfwq" TargetMode="External"/><Relationship Id="rId264" Type="http://schemas.openxmlformats.org/officeDocument/2006/relationships/hyperlink" Target="http://blog.sina.com.cn/hfwq" TargetMode="External"/><Relationship Id="rId285" Type="http://schemas.openxmlformats.org/officeDocument/2006/relationships/oleObject" Target="embeddings/oleObject109.bin"/><Relationship Id="rId17" Type="http://schemas.openxmlformats.org/officeDocument/2006/relationships/image" Target="media/image4.wmf"/><Relationship Id="rId38" Type="http://schemas.openxmlformats.org/officeDocument/2006/relationships/oleObject" Target="embeddings/oleObject11.bin"/><Relationship Id="rId59" Type="http://schemas.openxmlformats.org/officeDocument/2006/relationships/image" Target="media/image21.wmf"/><Relationship Id="rId103" Type="http://schemas.openxmlformats.org/officeDocument/2006/relationships/hyperlink" Target="http://blog.sina.com.cn/hfwq" TargetMode="External"/><Relationship Id="rId124" Type="http://schemas.openxmlformats.org/officeDocument/2006/relationships/hyperlink" Target="http://blog.sina.com.cn/hfwq" TargetMode="External"/><Relationship Id="rId310" Type="http://schemas.openxmlformats.org/officeDocument/2006/relationships/hyperlink" Target="http://blog.sina.com.cn/hfwq" TargetMode="External"/><Relationship Id="rId70" Type="http://schemas.openxmlformats.org/officeDocument/2006/relationships/oleObject" Target="embeddings/oleObject26.bin"/><Relationship Id="rId91" Type="http://schemas.openxmlformats.org/officeDocument/2006/relationships/hyperlink" Target="http://blog.sina.com.cn/hfwq" TargetMode="External"/><Relationship Id="rId145" Type="http://schemas.openxmlformats.org/officeDocument/2006/relationships/image" Target="media/image52.wmf"/><Relationship Id="rId166" Type="http://schemas.openxmlformats.org/officeDocument/2006/relationships/image" Target="media/image60.wmf"/><Relationship Id="rId187" Type="http://schemas.openxmlformats.org/officeDocument/2006/relationships/oleObject" Target="embeddings/oleObject71.bin"/><Relationship Id="rId331" Type="http://schemas.openxmlformats.org/officeDocument/2006/relationships/image" Target="media/image121.wmf"/><Relationship Id="rId1" Type="http://schemas.openxmlformats.org/officeDocument/2006/relationships/numbering" Target="numbering.xml"/><Relationship Id="rId212" Type="http://schemas.openxmlformats.org/officeDocument/2006/relationships/image" Target="media/image77.wmf"/><Relationship Id="rId233" Type="http://schemas.openxmlformats.org/officeDocument/2006/relationships/oleObject" Target="embeddings/oleObject90.bin"/><Relationship Id="rId254" Type="http://schemas.openxmlformats.org/officeDocument/2006/relationships/oleObject" Target="embeddings/oleObject98.bin"/><Relationship Id="rId28" Type="http://schemas.openxmlformats.org/officeDocument/2006/relationships/image" Target="media/image8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42.bin"/><Relationship Id="rId275" Type="http://schemas.openxmlformats.org/officeDocument/2006/relationships/image" Target="media/image101.wmf"/><Relationship Id="rId296" Type="http://schemas.openxmlformats.org/officeDocument/2006/relationships/oleObject" Target="embeddings/oleObject113.bin"/><Relationship Id="rId300" Type="http://schemas.openxmlformats.org/officeDocument/2006/relationships/oleObject" Target="embeddings/oleObject115.bin"/><Relationship Id="rId60" Type="http://schemas.openxmlformats.org/officeDocument/2006/relationships/oleObject" Target="embeddings/oleObject21.bin"/><Relationship Id="rId81" Type="http://schemas.openxmlformats.org/officeDocument/2006/relationships/image" Target="media/image29.wmf"/><Relationship Id="rId135" Type="http://schemas.openxmlformats.org/officeDocument/2006/relationships/oleObject" Target="embeddings/oleObject49.bin"/><Relationship Id="rId156" Type="http://schemas.openxmlformats.org/officeDocument/2006/relationships/hyperlink" Target="http://blog.sina.com.cn/hfwq" TargetMode="External"/><Relationship Id="rId177" Type="http://schemas.openxmlformats.org/officeDocument/2006/relationships/hyperlink" Target="http://blog.sina.com.cn/hfwq" TargetMode="External"/><Relationship Id="rId198" Type="http://schemas.openxmlformats.org/officeDocument/2006/relationships/image" Target="media/image71.wmf"/><Relationship Id="rId321" Type="http://schemas.openxmlformats.org/officeDocument/2006/relationships/oleObject" Target="embeddings/oleObject124.bin"/><Relationship Id="rId202" Type="http://schemas.openxmlformats.org/officeDocument/2006/relationships/image" Target="media/image73.wmf"/><Relationship Id="rId223" Type="http://schemas.openxmlformats.org/officeDocument/2006/relationships/hyperlink" Target="http://blog.sina.com.cn/hfwq" TargetMode="External"/><Relationship Id="rId244" Type="http://schemas.openxmlformats.org/officeDocument/2006/relationships/image" Target="media/image89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265" Type="http://schemas.openxmlformats.org/officeDocument/2006/relationships/image" Target="media/image97.wmf"/><Relationship Id="rId286" Type="http://schemas.openxmlformats.org/officeDocument/2006/relationships/hyperlink" Target="http://blog.sina.com.cn/hfwq" TargetMode="External"/><Relationship Id="rId50" Type="http://schemas.openxmlformats.org/officeDocument/2006/relationships/oleObject" Target="embeddings/oleObject17.bin"/><Relationship Id="rId104" Type="http://schemas.openxmlformats.org/officeDocument/2006/relationships/image" Target="media/image37.wmf"/><Relationship Id="rId125" Type="http://schemas.openxmlformats.org/officeDocument/2006/relationships/image" Target="media/image44.wmf"/><Relationship Id="rId146" Type="http://schemas.openxmlformats.org/officeDocument/2006/relationships/oleObject" Target="embeddings/oleObject54.bin"/><Relationship Id="rId167" Type="http://schemas.openxmlformats.org/officeDocument/2006/relationships/oleObject" Target="embeddings/oleObject61.bin"/><Relationship Id="rId188" Type="http://schemas.openxmlformats.org/officeDocument/2006/relationships/image" Target="media/image66.wmf"/><Relationship Id="rId311" Type="http://schemas.openxmlformats.org/officeDocument/2006/relationships/image" Target="media/image114.wmf"/><Relationship Id="rId332" Type="http://schemas.openxmlformats.org/officeDocument/2006/relationships/oleObject" Target="embeddings/oleObject128.bin"/><Relationship Id="rId71" Type="http://schemas.openxmlformats.org/officeDocument/2006/relationships/oleObject" Target="embeddings/oleObject27.bin"/><Relationship Id="rId92" Type="http://schemas.openxmlformats.org/officeDocument/2006/relationships/image" Target="media/image33.wmf"/><Relationship Id="rId213" Type="http://schemas.openxmlformats.org/officeDocument/2006/relationships/oleObject" Target="embeddings/oleObject83.bin"/><Relationship Id="rId234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55" Type="http://schemas.openxmlformats.org/officeDocument/2006/relationships/hyperlink" Target="http://blog.sina.com.cn/hfwq" TargetMode="External"/><Relationship Id="rId276" Type="http://schemas.openxmlformats.org/officeDocument/2006/relationships/oleObject" Target="embeddings/oleObject106.bin"/><Relationship Id="rId297" Type="http://schemas.openxmlformats.org/officeDocument/2006/relationships/image" Target="media/image109.wmf"/><Relationship Id="rId40" Type="http://schemas.openxmlformats.org/officeDocument/2006/relationships/oleObject" Target="embeddings/oleObject12.bin"/><Relationship Id="rId115" Type="http://schemas.openxmlformats.org/officeDocument/2006/relationships/hyperlink" Target="http://blog.sina.com.cn/hfwq" TargetMode="External"/><Relationship Id="rId136" Type="http://schemas.openxmlformats.org/officeDocument/2006/relationships/image" Target="media/image48.wmf"/><Relationship Id="rId157" Type="http://schemas.openxmlformats.org/officeDocument/2006/relationships/image" Target="media/image57.wmf"/><Relationship Id="rId178" Type="http://schemas.openxmlformats.org/officeDocument/2006/relationships/oleObject" Target="embeddings/oleObject66.bin"/><Relationship Id="rId301" Type="http://schemas.openxmlformats.org/officeDocument/2006/relationships/oleObject" Target="embeddings/oleObject116.bin"/><Relationship Id="rId322" Type="http://schemas.openxmlformats.org/officeDocument/2006/relationships/hyperlink" Target="http://blog.sina.com.cn/hfwq" TargetMode="External"/><Relationship Id="rId61" Type="http://schemas.openxmlformats.org/officeDocument/2006/relationships/hyperlink" Target="http://blog.sina.com.cn/hfwq" TargetMode="External"/><Relationship Id="rId82" Type="http://schemas.openxmlformats.org/officeDocument/2006/relationships/oleObject" Target="embeddings/oleObject31.bin"/><Relationship Id="rId199" Type="http://schemas.openxmlformats.org/officeDocument/2006/relationships/oleObject" Target="embeddings/oleObject77.bin"/><Relationship Id="rId203" Type="http://schemas.openxmlformats.org/officeDocument/2006/relationships/oleObject" Target="embeddings/oleObject79.bin"/><Relationship Id="rId19" Type="http://schemas.openxmlformats.org/officeDocument/2006/relationships/hyperlink" Target="http://blog.sina.com.cn/hfwq" TargetMode="External"/><Relationship Id="rId224" Type="http://schemas.openxmlformats.org/officeDocument/2006/relationships/image" Target="media/image81.wmf"/><Relationship Id="rId245" Type="http://schemas.openxmlformats.org/officeDocument/2006/relationships/oleObject" Target="embeddings/oleObject95.bin"/><Relationship Id="rId266" Type="http://schemas.openxmlformats.org/officeDocument/2006/relationships/oleObject" Target="embeddings/oleObject102.bin"/><Relationship Id="rId287" Type="http://schemas.openxmlformats.org/officeDocument/2006/relationships/image" Target="media/image105.wmf"/><Relationship Id="rId30" Type="http://schemas.openxmlformats.org/officeDocument/2006/relationships/hyperlink" Target="http://blog.sina.com.cn/hfwq" TargetMode="External"/><Relationship Id="rId105" Type="http://schemas.openxmlformats.org/officeDocument/2006/relationships/oleObject" Target="embeddings/oleObject39.bin"/><Relationship Id="rId126" Type="http://schemas.openxmlformats.org/officeDocument/2006/relationships/oleObject" Target="embeddings/oleObject46.bin"/><Relationship Id="rId147" Type="http://schemas.openxmlformats.org/officeDocument/2006/relationships/hyperlink" Target="http://blog.sina.com.cn/hfwq" TargetMode="External"/><Relationship Id="rId168" Type="http://schemas.openxmlformats.org/officeDocument/2006/relationships/hyperlink" Target="http://blog.sina.com.cn/hfwq" TargetMode="External"/><Relationship Id="rId312" Type="http://schemas.openxmlformats.org/officeDocument/2006/relationships/oleObject" Target="embeddings/oleObject121.bin"/><Relationship Id="rId333" Type="http://schemas.openxmlformats.org/officeDocument/2006/relationships/hyperlink" Target="http://blog.sina.com.cn/hfwq" TargetMode="External"/><Relationship Id="rId51" Type="http://schemas.openxmlformats.org/officeDocument/2006/relationships/image" Target="media/image18.wmf"/><Relationship Id="rId72" Type="http://schemas.openxmlformats.org/officeDocument/2006/relationships/image" Target="media/image26.wmf"/><Relationship Id="rId93" Type="http://schemas.openxmlformats.org/officeDocument/2006/relationships/oleObject" Target="embeddings/oleObject35.bin"/><Relationship Id="rId189" Type="http://schemas.openxmlformats.org/officeDocument/2006/relationships/oleObject" Target="embeddings/oleObject72.bin"/><Relationship Id="rId3" Type="http://schemas.openxmlformats.org/officeDocument/2006/relationships/settings" Target="settings.xml"/><Relationship Id="rId214" Type="http://schemas.openxmlformats.org/officeDocument/2006/relationships/hyperlink" Target="http://blog.sina.com.cn/hfwq" TargetMode="External"/><Relationship Id="rId235" Type="http://schemas.openxmlformats.org/officeDocument/2006/relationships/oleObject" Target="embeddings/oleObject91.bin"/><Relationship Id="rId256" Type="http://schemas.openxmlformats.org/officeDocument/2006/relationships/image" Target="media/image94.wmf"/><Relationship Id="rId277" Type="http://schemas.openxmlformats.org/officeDocument/2006/relationships/hyperlink" Target="http://blog.sina.com.cn/hfwq" TargetMode="External"/><Relationship Id="rId298" Type="http://schemas.openxmlformats.org/officeDocument/2006/relationships/oleObject" Target="embeddings/oleObject114.bin"/><Relationship Id="rId116" Type="http://schemas.openxmlformats.org/officeDocument/2006/relationships/image" Target="media/image41.wmf"/><Relationship Id="rId137" Type="http://schemas.openxmlformats.org/officeDocument/2006/relationships/oleObject" Target="embeddings/oleObject50.bin"/><Relationship Id="rId158" Type="http://schemas.openxmlformats.org/officeDocument/2006/relationships/oleObject" Target="embeddings/oleObject58.bin"/><Relationship Id="rId302" Type="http://schemas.openxmlformats.org/officeDocument/2006/relationships/oleObject" Target="embeddings/oleObject117.bin"/><Relationship Id="rId323" Type="http://schemas.openxmlformats.org/officeDocument/2006/relationships/image" Target="media/image118.wmf"/><Relationship Id="rId20" Type="http://schemas.openxmlformats.org/officeDocument/2006/relationships/image" Target="media/image5.wmf"/><Relationship Id="rId41" Type="http://schemas.openxmlformats.org/officeDocument/2006/relationships/image" Target="media/image13.wmf"/><Relationship Id="rId62" Type="http://schemas.openxmlformats.org/officeDocument/2006/relationships/image" Target="media/image22.wmf"/><Relationship Id="rId83" Type="http://schemas.openxmlformats.org/officeDocument/2006/relationships/hyperlink" Target="http://blog.sina.com.cn/hfwq" TargetMode="External"/><Relationship Id="rId179" Type="http://schemas.openxmlformats.org/officeDocument/2006/relationships/image" Target="media/image64.wmf"/><Relationship Id="rId190" Type="http://schemas.openxmlformats.org/officeDocument/2006/relationships/image" Target="media/image67.wmf"/><Relationship Id="rId204" Type="http://schemas.openxmlformats.org/officeDocument/2006/relationships/image" Target="media/image74.wmf"/><Relationship Id="rId225" Type="http://schemas.openxmlformats.org/officeDocument/2006/relationships/oleObject" Target="embeddings/oleObject87.bin"/><Relationship Id="rId246" Type="http://schemas.openxmlformats.org/officeDocument/2006/relationships/hyperlink" Target="http://blog.sina.com.cn/hfwq" TargetMode="External"/><Relationship Id="rId267" Type="http://schemas.openxmlformats.org/officeDocument/2006/relationships/hyperlink" Target="http://blog.sina.com.cn/hfwq" TargetMode="External"/><Relationship Id="rId288" Type="http://schemas.openxmlformats.org/officeDocument/2006/relationships/oleObject" Target="embeddings/oleObject110.bin"/><Relationship Id="rId106" Type="http://schemas.openxmlformats.org/officeDocument/2006/relationships/hyperlink" Target="http://blog.sina.com.cn/hfwq" TargetMode="External"/><Relationship Id="rId127" Type="http://schemas.openxmlformats.org/officeDocument/2006/relationships/hyperlink" Target="http://blog.sina.com.cn/hfwq" TargetMode="External"/><Relationship Id="rId313" Type="http://schemas.openxmlformats.org/officeDocument/2006/relationships/hyperlink" Target="http://blog.sina.com.cn/hfwq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52" Type="http://schemas.openxmlformats.org/officeDocument/2006/relationships/oleObject" Target="embeddings/oleObject18.bin"/><Relationship Id="rId73" Type="http://schemas.openxmlformats.org/officeDocument/2006/relationships/oleObject" Target="embeddings/oleObject28.bin"/><Relationship Id="rId94" Type="http://schemas.openxmlformats.org/officeDocument/2006/relationships/hyperlink" Target="http://blog.sina.com.cn/hfwq" TargetMode="External"/><Relationship Id="rId148" Type="http://schemas.openxmlformats.org/officeDocument/2006/relationships/image" Target="media/image53.wmf"/><Relationship Id="rId169" Type="http://schemas.openxmlformats.org/officeDocument/2006/relationships/image" Target="media/image61.wmf"/><Relationship Id="rId334" Type="http://schemas.openxmlformats.org/officeDocument/2006/relationships/image" Target="media/image12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67.bin"/><Relationship Id="rId215" Type="http://schemas.openxmlformats.org/officeDocument/2006/relationships/image" Target="media/image78.wmf"/><Relationship Id="rId236" Type="http://schemas.openxmlformats.org/officeDocument/2006/relationships/image" Target="media/image86.wmf"/><Relationship Id="rId257" Type="http://schemas.openxmlformats.org/officeDocument/2006/relationships/oleObject" Target="embeddings/oleObject99.bin"/><Relationship Id="rId278" Type="http://schemas.openxmlformats.org/officeDocument/2006/relationships/image" Target="media/image102.wmf"/><Relationship Id="rId303" Type="http://schemas.openxmlformats.org/officeDocument/2006/relationships/image" Target="media/image111.wmf"/><Relationship Id="rId42" Type="http://schemas.openxmlformats.org/officeDocument/2006/relationships/oleObject" Target="embeddings/oleObject13.bin"/><Relationship Id="rId84" Type="http://schemas.openxmlformats.org/officeDocument/2006/relationships/image" Target="media/image30.wmf"/><Relationship Id="rId138" Type="http://schemas.openxmlformats.org/officeDocument/2006/relationships/image" Target="media/image49.wmf"/><Relationship Id="rId191" Type="http://schemas.openxmlformats.org/officeDocument/2006/relationships/oleObject" Target="embeddings/oleObject73.bin"/><Relationship Id="rId205" Type="http://schemas.openxmlformats.org/officeDocument/2006/relationships/oleObject" Target="embeddings/oleObject80.bin"/><Relationship Id="rId247" Type="http://schemas.openxmlformats.org/officeDocument/2006/relationships/image" Target="media/image90.wmf"/><Relationship Id="rId107" Type="http://schemas.openxmlformats.org/officeDocument/2006/relationships/image" Target="media/image38.wmf"/><Relationship Id="rId289" Type="http://schemas.openxmlformats.org/officeDocument/2006/relationships/image" Target="media/image106.wmf"/><Relationship Id="rId11" Type="http://schemas.openxmlformats.org/officeDocument/2006/relationships/image" Target="media/image2.wmf"/><Relationship Id="rId53" Type="http://schemas.openxmlformats.org/officeDocument/2006/relationships/hyperlink" Target="http://blog.sina.com.cn/hfwq" TargetMode="External"/><Relationship Id="rId149" Type="http://schemas.openxmlformats.org/officeDocument/2006/relationships/oleObject" Target="embeddings/oleObject55.bin"/><Relationship Id="rId314" Type="http://schemas.openxmlformats.org/officeDocument/2006/relationships/image" Target="media/image115.wmf"/><Relationship Id="rId95" Type="http://schemas.openxmlformats.org/officeDocument/2006/relationships/image" Target="media/image34.wmf"/><Relationship Id="rId160" Type="http://schemas.openxmlformats.org/officeDocument/2006/relationships/image" Target="media/image58.wmf"/><Relationship Id="rId216" Type="http://schemas.openxmlformats.org/officeDocument/2006/relationships/oleObject" Target="embeddings/oleObject84.bin"/><Relationship Id="rId258" Type="http://schemas.openxmlformats.org/officeDocument/2006/relationships/hyperlink" Target="http://blog.sina.com.cn/hfwq" TargetMode="External"/><Relationship Id="rId22" Type="http://schemas.openxmlformats.org/officeDocument/2006/relationships/image" Target="media/image6.wmf"/><Relationship Id="rId64" Type="http://schemas.openxmlformats.org/officeDocument/2006/relationships/image" Target="media/image23.wmf"/><Relationship Id="rId118" Type="http://schemas.openxmlformats.org/officeDocument/2006/relationships/hyperlink" Target="http://blog.sina.com.cn/hfwq" TargetMode="External"/><Relationship Id="rId325" Type="http://schemas.openxmlformats.org/officeDocument/2006/relationships/image" Target="media/image119.wmf"/><Relationship Id="rId171" Type="http://schemas.openxmlformats.org/officeDocument/2006/relationships/image" Target="media/image62.wmf"/><Relationship Id="rId227" Type="http://schemas.openxmlformats.org/officeDocument/2006/relationships/image" Target="media/image82.wmf"/><Relationship Id="rId269" Type="http://schemas.openxmlformats.org/officeDocument/2006/relationships/oleObject" Target="embeddings/oleObject103.bin"/><Relationship Id="rId33" Type="http://schemas.openxmlformats.org/officeDocument/2006/relationships/hyperlink" Target="http://blog.sina.com.cn/hfwq" TargetMode="External"/><Relationship Id="rId129" Type="http://schemas.openxmlformats.org/officeDocument/2006/relationships/oleObject" Target="embeddings/oleObject47.bin"/><Relationship Id="rId280" Type="http://schemas.openxmlformats.org/officeDocument/2006/relationships/hyperlink" Target="http://blog.sina.com.cn/hfwq" TargetMode="External"/><Relationship Id="rId336" Type="http://schemas.openxmlformats.org/officeDocument/2006/relationships/footer" Target="footer1.xml"/><Relationship Id="rId75" Type="http://schemas.openxmlformats.org/officeDocument/2006/relationships/image" Target="media/image27.wmf"/><Relationship Id="rId140" Type="http://schemas.openxmlformats.org/officeDocument/2006/relationships/image" Target="media/image50.wmf"/><Relationship Id="rId182" Type="http://schemas.openxmlformats.org/officeDocument/2006/relationships/oleObject" Target="embeddings/oleObject68.bin"/><Relationship Id="rId6" Type="http://schemas.openxmlformats.org/officeDocument/2006/relationships/endnotes" Target="endnotes.xml"/><Relationship Id="rId238" Type="http://schemas.openxmlformats.org/officeDocument/2006/relationships/image" Target="media/image87.wmf"/><Relationship Id="rId291" Type="http://schemas.openxmlformats.org/officeDocument/2006/relationships/hyperlink" Target="http://blog.sina.com.cn/hfwq" TargetMode="External"/><Relationship Id="rId305" Type="http://schemas.openxmlformats.org/officeDocument/2006/relationships/hyperlink" Target="http://blog.sina.com.cn/hfwq" TargetMode="External"/><Relationship Id="rId44" Type="http://schemas.openxmlformats.org/officeDocument/2006/relationships/oleObject" Target="embeddings/oleObject14.bin"/><Relationship Id="rId86" Type="http://schemas.openxmlformats.org/officeDocument/2006/relationships/hyperlink" Target="http://blog.sina.com.cn/hfwq" TargetMode="External"/><Relationship Id="rId151" Type="http://schemas.openxmlformats.org/officeDocument/2006/relationships/image" Target="media/image55.wmf"/><Relationship Id="rId193" Type="http://schemas.openxmlformats.org/officeDocument/2006/relationships/oleObject" Target="embeddings/oleObject74.bin"/><Relationship Id="rId207" Type="http://schemas.openxmlformats.org/officeDocument/2006/relationships/oleObject" Target="embeddings/oleObject81.bin"/><Relationship Id="rId249" Type="http://schemas.openxmlformats.org/officeDocument/2006/relationships/image" Target="media/image91.gif"/><Relationship Id="rId13" Type="http://schemas.openxmlformats.org/officeDocument/2006/relationships/hyperlink" Target="http://blog.sina.com.cn/hfwq" TargetMode="External"/><Relationship Id="rId109" Type="http://schemas.openxmlformats.org/officeDocument/2006/relationships/hyperlink" Target="http://blog.sina.com.cn/hfwq" TargetMode="External"/><Relationship Id="rId260" Type="http://schemas.openxmlformats.org/officeDocument/2006/relationships/oleObject" Target="embeddings/oleObject100.bin"/><Relationship Id="rId316" Type="http://schemas.openxmlformats.org/officeDocument/2006/relationships/hyperlink" Target="http://blog.sina.com.cn/hfwq" TargetMode="External"/><Relationship Id="rId55" Type="http://schemas.openxmlformats.org/officeDocument/2006/relationships/oleObject" Target="embeddings/oleObject19.bin"/><Relationship Id="rId97" Type="http://schemas.openxmlformats.org/officeDocument/2006/relationships/hyperlink" Target="http://blog.sina.com.cn/hfwq" TargetMode="External"/><Relationship Id="rId120" Type="http://schemas.openxmlformats.org/officeDocument/2006/relationships/oleObject" Target="embeddings/oleObject44.bin"/><Relationship Id="rId162" Type="http://schemas.openxmlformats.org/officeDocument/2006/relationships/hyperlink" Target="http://blog.sina.com.cn/hfwq" TargetMode="External"/><Relationship Id="rId218" Type="http://schemas.openxmlformats.org/officeDocument/2006/relationships/image" Target="media/image79.wmf"/><Relationship Id="rId271" Type="http://schemas.openxmlformats.org/officeDocument/2006/relationships/oleObject" Target="embeddings/oleObject104.bin"/><Relationship Id="rId24" Type="http://schemas.openxmlformats.org/officeDocument/2006/relationships/hyperlink" Target="http://blog.sina.com.cn/hfwq" TargetMode="External"/><Relationship Id="rId66" Type="http://schemas.openxmlformats.org/officeDocument/2006/relationships/image" Target="media/image24.wmf"/><Relationship Id="rId131" Type="http://schemas.openxmlformats.org/officeDocument/2006/relationships/image" Target="media/image46.wmf"/><Relationship Id="rId327" Type="http://schemas.openxmlformats.org/officeDocument/2006/relationships/hyperlink" Target="http://blog.sina.com.cn/hfw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2418;&#26539;&#33310;&#311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2</TotalTime>
  <Pages>9</Pages>
  <Words>2458</Words>
  <Characters>14012</Characters>
  <Application>Microsoft Office Word</Application>
  <DocSecurity>0</DocSecurity>
  <Lines>116</Lines>
  <Paragraphs>32</Paragraphs>
  <ScaleCrop>false</ScaleCrop>
  <Company>DIGITAL FNTASY STUDIO</Company>
  <LinksUpToDate>false</LinksUpToDate>
  <CharactersWithSpaces>16438</CharactersWithSpaces>
  <SharedDoc>false</SharedDoc>
  <HLinks>
    <vt:vector size="882" baseType="variant">
      <vt:variant>
        <vt:i4>5570561</vt:i4>
      </vt:variant>
      <vt:variant>
        <vt:i4>724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703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682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667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643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637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625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613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438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408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234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135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84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14438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14079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14118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14548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13781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13966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14000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14237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14471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14483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14503</vt:i4>
      </vt:variant>
      <vt:variant>
        <vt:i4>4</vt:i4>
      </vt:variant>
      <vt:variant>
        <vt:lpwstr>http://blog.sina.com.cn/hfwq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hfwq</dc:creator>
  <cp:keywords/>
  <dc:description/>
  <cp:lastModifiedBy>mononoke P</cp:lastModifiedBy>
  <cp:revision>2</cp:revision>
  <cp:lastPrinted>1601-01-01T00:00:00Z</cp:lastPrinted>
  <dcterms:created xsi:type="dcterms:W3CDTF">2025-03-13T14:54:00Z</dcterms:created>
  <dcterms:modified xsi:type="dcterms:W3CDTF">2025-03-13T14:54:00Z</dcterms:modified>
</cp:coreProperties>
</file>