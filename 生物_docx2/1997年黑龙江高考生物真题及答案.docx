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19.png" ContentType="image/png"/>
  <Override PartName="/word/media/image2.wmf" ContentType="image/x-wmf"/>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wmf" ContentType="image/x-wmf"/>
  <Override PartName="/word/media/image9.jpeg" ContentType="image/jpe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黑龙江高考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中学学科网精品资料模板1</Template>
  <TotalTime>11520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2021-04-29T14:02:05Z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4CBF389491124C92BBED6D099FECCF8D</vt:lpwstr>
  </property>
  <property fmtid="{D5CDD505-2E9C-101B-9397-08002B2CF9AE}" pid="3" name="KSOProductBuildVer">
    <vt:lpwstr>2052-11.1.0.10463</vt:lpwstr>
  </property>
</Properties>
</file>