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福建高考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中学学科网精品资料模板1</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2021-04-29T14:00:27Z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BF40BF86A752407AB476D79EBB1957E9</vt:lpwstr>
  </property>
  <property fmtid="{D5CDD505-2E9C-101B-9397-08002B2CF9AE}" pid="3" name="KSOProductBuildVer">
    <vt:lpwstr>2052-11.1.0.10463</vt:lpwstr>
  </property>
</Properties>
</file>