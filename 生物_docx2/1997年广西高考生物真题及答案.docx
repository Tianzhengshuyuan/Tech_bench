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广西高考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中学学科网精品资料模板1</Template>
  <TotalTime>10080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2021-04-29T14:01:05Z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45BA82B142784A85994E2915070E1950</vt:lpwstr>
  </property>
  <property fmtid="{D5CDD505-2E9C-101B-9397-08002B2CF9AE}" pid="3" name="KSOProductBuildVer">
    <vt:lpwstr>2052-11.1.0.10463</vt:lpwstr>
  </property>
</Properties>
</file>