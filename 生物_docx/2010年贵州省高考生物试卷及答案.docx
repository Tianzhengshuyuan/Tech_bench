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2010年普通高等学校招生全国Ⅱ统一考试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选择题（本题共13小题，在每小题给出的四个选项中，只有一项是符合题目要求的。）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1．下列关于高尔基体的叙述，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A．高尔基体膜具有流动性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B．抗体从合成到分泌不经过高尔基体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C．高尔基体膜主要由磷脂和蛋白质构成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D．高尔基体具有对蛋白质进行加工的功能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2．下列关于免疫细胞的叙述，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A．效应T细胞可以释放淋巴因子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B．T淋巴细胞可以产生多种抗体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C．吞噬细胞和淋巴细胞均属于免疫细胞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D．一个效应B淋巴细胞只能产生一种抗体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3．下列关于生态系统的叙述，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em w:val="dot"/>
        </w:rPr>
        <w:t>错误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A．草原生态系统比农田生态系统的群落结构复杂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B．环境条件分布不均匀的是形成群落水平结构的原因之一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C．我国南方热带雨林中分解者的代谢活动比北方森林中的弱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D．植物可通过呼吸作用和光合作用参与生态系统的碳循环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．已知某环境条件下某种动物的AA和Aa个体全部存活，aa各题在出生前会全部死亡。现有该动物的一个大群体，只有AA、Aa两种基因型，其比例为1︰2．假设每对亲本只交配一次且成功受孕，均为单胎，在上述环境条件下，理论上该群体随机交配产生的第一代中AA和Aa的比例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A． 1︰1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B．1︰2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C．2︰1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D．3︰1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5．下列叙述符合基因工程概念的是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A．B淋巴细胞与肿瘤细胞融合，杂交瘤细胞中含有B淋巴细胞中的抗体基因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B．将人的干扰素基因重组到质粒后导入大肠杆菌，获得能产生人干扰素的菌株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C．用紫外线照射青霉菌，使其DNA发生改变，通过筛选获得青霉素高产菌株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D．自然界中存在的噬菌体字型感染细菌后其DNA整合到细菌DNA上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31请回答下列问题：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（1）氮、磷、镁3种元素中，构成生命活动所需的直接能源物质的元素是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_______,构成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细胞膜的元素是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（2）缺镁时植物叶片发黄，其原因是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在提取叶绿体色素的过程中，研磨叶片时通常需要添加少量的二氧化硅、碳酸钙及适量丙酮。二氧化硅的作用是_____________________________________________;碳酸钙的作用是______________________;丙酮的作用_______________________;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（4）光反应中能把光能转换成电能的叶绿素是少数处于特殊状态地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softHyphen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32．（9分）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请回答：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（1）葡萄糖由肠腔进入小肠上皮细胞需要___________蛋白的协助并消耗能量，小肠上皮细胞对葡萄糖的吸收属于______________的过程。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（2）小肠上皮细胞中的葡萄糖浓度比血液中的高，葡萄糖由上皮细胞进入血液，驱动该转运过程的动力来自于_________________（葡萄糖浓度差、ATP的分解）。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（3）正常人体的血糖含量为80-120mg/dL,机体长时间运动时，血糖不断被消耗，此时胰岛细胞分泌的________________增加，该分泌物课促进机体内的______________分解，使血糖含量维持在正常水平。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（4）当血糖浓度高于180mg/dL时，部分葡萄糖随 排出体外。该过程影响肾脏对水的重吸收从而导致______________增多，此时收集尿液并加入班氏试剂，经加热后尿液颜色呈__________________．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（5）当体内血糖浓度降至50mg/dl时，人会感觉头昏，其原因是_______________．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33．（11分）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 人类白化病是常染色体隐性遗传病。某患者家系的系谱图如图甲。已知某种方法能够使正常基因A显示一个条带，白化基因a则显示为位置不同的另一个条带。用该方法对上述家系中的每个个体进行分析，条带的有无及其位置表示为图乙。根据上述实验结果，回答下列问题；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drawing>
          <wp:inline distT="0" distB="0" distL="0" distR="0">
            <wp:extent cx="2245360" cy="1962150"/>
            <wp:effectExtent l="0" t="0" r="2540" b="0"/>
            <wp:docPr id="11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6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drawing>
          <wp:inline distT="0" distB="0" distL="0" distR="0">
            <wp:extent cx="3028950" cy="1027430"/>
            <wp:effectExtent l="0" t="0" r="0" b="1270"/>
            <wp:docPr id="14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799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（1）条带1代表_________ 基因。个体2-5的基因型分别为________、__________、_______和________。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（2）已知系谱图和图乙的实验结果都是正确的，根据遗传定律分析图甲和图乙，发现该家系中有一个体的条带表现与其父母的不符，该个体与其父母的编号是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、和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，产生这种结果的原因是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   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（3）仅根据图乙给出的个体基因型的信息，若不考虑突变因素，则个体9与一个家系外的白化病患者结婚，生出一个白化病子女的概率为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，其原因是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                    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34．（12分）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某种细菌体内某氨基酸（x）的生物合成途径如图：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086225" cy="419100"/>
            <wp:effectExtent l="0" t="0" r="9525" b="0"/>
            <wp:docPr id="14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这种细菌的野生型能在基本培养基（满足野生型细菌生长的简单培养基）上生长，而由该种细菌野生型得到的两种突变型（甲、乙）都不能在基本培养基上生长；在基本培养基上若添加中间产物2，则甲、乙都能生长；若添加中间产物l，则乙能生长而甲不能生长。在基本培养基上添加少量X，甲能积累中间产物l，而乙不能积累。请回答：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1）根据上述资料可推论：甲中酶____的功能丧失；乙中酶______的功能都正常。由野生型产生甲、乙这两种突变型的原因是野生型的_____（同一、不同）菌体中的不同______发生了突变，从而导致不同酶的功能丧失，如果想在基本培养基上添加少量的X来生产中间产物l，则应选用_____（野生型、甲、乙）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（2）将面、乙混合接种于基上能长出少量菌落，再将这些菌落单个挑出分别接种在基本培养基上都不能生长。上述混合培养时乙首先行成菌落，其原因是____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_________．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（3）在发酵过程中，菌体中X含量过高时，其后成速率下降。若要保持其合成速率，可采取的措施是改变菌体细胞膜的_______ 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 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____．使X排出菌体外。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评分说明：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1．在评卷过程中，如发现考生按其他方法或步骤解答，正确的，同样给分；有错的，根据错误的性质，参照评分参考中相应的规定评分。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2．计算题只有最后答案而无演算过程的，不给分；只写出一般公式但未能与试题所给的具体条件联系的，不给分。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Ⅰ卷共21小题，每小题6分，共126分。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一、选择题：选对的给6分，选错或未选的给0分。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1.B  2.B  2.C  4.A  5.B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31．（10分）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（1）氮、磷   氮、磷（每空2分，共4分）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（2）镁是叶绿素的组成成分，缺镁导致叶绿素合成受阻（其他合理答案也给分）（2分）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（3）有助于磨碎植物细胞    防止研磨过程中叶绿体色素被破坏 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色素的提取溶剂（其他合理答案也给分）（每空1分，共3分）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（4）叶绿素a（1分）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32．（9分）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（1）载体   主动运输（每空1分，共2分）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（2）葡萄糖浓度差（1分）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（3）胰高血糖素    肝糖原（每空1分，共2分）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（4）尿量   砖红色（每空1分，共2分）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（5）脑组织活动所需的能量主要来自血液中葡萄糖的氧化分解，较低的血糖含量不能不满足脑组织活动对能量的需要（其他合理答案也给分）（2分）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33．（11分）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（1）A   Aa    AA   AA   aa（每空1分，共5分）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（2）10   3   4   基因发生了突变（每空1分，共4分）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（3）0  个体9的基因型是AA，不可能生出个aa个体（每空1分，共2分）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34．（12分）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（1）b  a   c   不同   基因   甲（每空1分，共6分）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（2）甲产生的中间产物1供给乙，使乙能够合成X，保证自身生长产生菌落 （其他合理答案也给分）（4分）</w:t>
      </w:r>
    </w:p>
    <w:p>
      <w:pPr>
        <w:keepNext w:val="0"/>
        <w:keepLines w:val="0"/>
        <w:pageBreakBefore w:val="0"/>
        <w:tabs>
          <w:tab w:val="left" w:pos="420"/>
          <w:tab w:val="left" w:pos="2310"/>
          <w:tab w:val="left" w:pos="4200"/>
          <w:tab w:val="left" w:pos="609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right="0" w:rightChars="0" w:hanging="840" w:hangingChars="400"/>
        <w:textAlignment w:val="auto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 （3）通透性（2分）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color w:val="FFFFFF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719F3"/>
    <w:multiLevelType w:val="multilevel"/>
    <w:tmpl w:val="699719F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00A3D"/>
    <w:rsid w:val="0CB00A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2018-06-22T08:37:00Z</dcterms:created>
  <dc:creator>tuzi</dc:creator>
  <cp:lastModifiedBy>tuzi</cp:lastModifiedBy>
  <dcterms:modified xsi:type="dcterms:W3CDTF">2018-06-22T08:37:54Z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