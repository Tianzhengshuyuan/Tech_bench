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河南高考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11520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2021-04-29T14:01:52Z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64560AB6625044E5A42D5EC76A008EE0</vt:lpwstr>
  </property>
  <property fmtid="{D5CDD505-2E9C-101B-9397-08002B2CF9AE}" pid="3" name="KSOProductBuildVer">
    <vt:lpwstr>2052-11.1.0.10463</vt:lpwstr>
  </property>
</Properties>
</file>