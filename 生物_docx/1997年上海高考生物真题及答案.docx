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19.png" ContentType="image/png"/>
  <Override PartName="/word/media/image2.wmf" ContentType="image/x-wmf"/>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wmf" ContentType="image/x-wmf"/>
  <Override PartName="/word/media/image9.jpeg" ContentType="image/jpe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上海高考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中学学科网精品资料模板1</Template>
  <TotalTime>15840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2021-04-29T14:04:50Z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2A3CE82123D0456088B983243AD776E8</vt:lpwstr>
  </property>
  <property fmtid="{D5CDD505-2E9C-101B-9397-08002B2CF9AE}" pid="3" name="KSOProductBuildVer">
    <vt:lpwstr>2052-11.1.0.10463</vt:lpwstr>
  </property>
</Properties>
</file>