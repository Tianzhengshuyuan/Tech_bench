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19.png" ContentType="image/png"/>
  <Override PartName="/word/media/image2.wmf" ContentType="image/x-wmf"/>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9.jpeg" ContentType="image/jpe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广西高考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2021-04-29T14:01:05Z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45BA82B142784A85994E2915070E1950</vt:lpwstr>
  </property>
  <property fmtid="{D5CDD505-2E9C-101B-9397-08002B2CF9AE}" pid="3" name="KSOProductBuildVer">
    <vt:lpwstr>2052-11.1.0.10463</vt:lpwstr>
  </property>
</Properties>
</file>