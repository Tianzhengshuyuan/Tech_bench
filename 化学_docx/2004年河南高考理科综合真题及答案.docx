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年河南高考理科综合真题及答案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2009-05-05T09:53:00Z</dcterms:created>
  <dc:creator>微软用户</dc:creator>
  <dc:description/>
  <dc:language>en-US</dc:language>
  <cp:lastModifiedBy>微软用户</cp:lastModifiedBy>
  <dcterms:modified xsi:type="dcterms:W3CDTF">2021-03-28T15:38:00Z</dcterms:modified>
  <cp:revision>5</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